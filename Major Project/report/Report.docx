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extension libraries of WebGL (1</w:t>
      </w:r>
      <w:r w:rsidR="000D1D41">
        <w:rPr>
          <w:lang w:val="en-US"/>
        </w:rPr>
        <w:t xml:space="preserve">.0) which are only available in Chrome and Firefox. </w:t>
      </w:r>
    </w:p>
    <w:p w:rsidR="0002785D" w:rsidRDefault="0002785D" w:rsidP="00D61D84">
      <w:pPr>
        <w:jc w:val="both"/>
        <w:rPr>
          <w:lang w:val="en-US"/>
        </w:rPr>
      </w:pPr>
    </w:p>
    <w:p w:rsidR="00832800" w:rsidRPr="00AD70AF" w:rsidRDefault="000D1D41" w:rsidP="00D61D84">
      <w:pPr>
        <w:jc w:val="both"/>
        <w:rPr>
          <w:lang w:val="en-US"/>
        </w:rPr>
      </w:pPr>
      <w:r>
        <w:rPr>
          <w:lang w:val="en-US"/>
        </w:rPr>
        <w:t>You can check if your bro</w:t>
      </w:r>
      <w:r w:rsidR="00E86F6C">
        <w:rPr>
          <w:lang w:val="en-US"/>
        </w:rPr>
        <w:t xml:space="preserve">wser can run </w:t>
      </w:r>
      <w:r w:rsidR="00AD70AF">
        <w:rPr>
          <w:lang w:val="en-US"/>
        </w:rPr>
        <w:t xml:space="preserve">the project by viewing the </w:t>
      </w:r>
      <w:r w:rsidR="00AD70AF" w:rsidRPr="00AD70AF">
        <w:rPr>
          <w:color w:val="FF0000"/>
          <w:lang w:val="en-US"/>
        </w:rPr>
        <w:t xml:space="preserve">user manual []. </w:t>
      </w:r>
      <w:r w:rsidR="00AD70AF">
        <w:rPr>
          <w:lang w:val="en-US"/>
        </w:rPr>
        <w:t xml:space="preserve">An overview of what has been added to the project can be seen by viewing the </w:t>
      </w:r>
      <w:r w:rsidR="00AD70AF" w:rsidRPr="00AD70AF">
        <w:rPr>
          <w:color w:val="FF0000"/>
          <w:lang w:val="en-US"/>
        </w:rPr>
        <w:t>sprint additions file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w:t>
      </w:r>
      <w:r w:rsidR="00AD70AF">
        <w:rPr>
          <w:lang w:val="en-US"/>
        </w:rPr>
        <w:t>the game aspects of the project were not working</w:t>
      </w:r>
      <w:r w:rsidR="0032007A">
        <w:rPr>
          <w:lang w:val="en-US"/>
        </w:rPr>
        <w:t>,</w:t>
      </w:r>
      <w:r>
        <w:rPr>
          <w:lang w:val="en-US"/>
        </w:rPr>
        <w:t xml:space="preserve"> so</w:t>
      </w:r>
      <w:r w:rsidR="00AD70AF">
        <w:rPr>
          <w:lang w:val="en-US"/>
        </w:rPr>
        <w:t xml:space="preserve"> afterwards the project </w:t>
      </w:r>
      <w:r>
        <w:rPr>
          <w:lang w:val="en-US"/>
        </w:rPr>
        <w:t>just focus</w:t>
      </w:r>
      <w:r w:rsidR="00AD70AF">
        <w:rPr>
          <w:lang w:val="en-US"/>
        </w:rPr>
        <w:t>ed</w:t>
      </w:r>
      <w:r>
        <w:rPr>
          <w:lang w:val="en-US"/>
        </w:rPr>
        <w:t xml:space="preserve">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AD70AF" w:rsidP="00911E8F">
      <w:pPr>
        <w:pStyle w:val="Default"/>
        <w:rPr>
          <w:rFonts w:ascii="Arial" w:hAnsi="Arial" w:cs="Arial"/>
          <w:sz w:val="22"/>
          <w:szCs w:val="22"/>
        </w:rPr>
      </w:pPr>
      <w:r>
        <w:rPr>
          <w:rFonts w:ascii="Arial" w:hAnsi="Arial" w:cs="Arial"/>
          <w:sz w:val="22"/>
          <w:szCs w:val="22"/>
        </w:rPr>
        <w:t>The</w:t>
      </w:r>
      <w:r w:rsidR="00911E8F" w:rsidRPr="00911E8F">
        <w:rPr>
          <w:rFonts w:ascii="Arial" w:hAnsi="Arial" w:cs="Arial"/>
          <w:sz w:val="22"/>
          <w:szCs w:val="22"/>
        </w:rPr>
        <w:t xml:space="preserve"> motivation for the project </w:t>
      </w:r>
      <w:r w:rsidR="00911E8F">
        <w:rPr>
          <w:rFonts w:ascii="Arial" w:hAnsi="Arial" w:cs="Arial"/>
          <w:sz w:val="22"/>
          <w:szCs w:val="22"/>
        </w:rPr>
        <w:t>was</w:t>
      </w:r>
      <w:r w:rsidR="00911E8F" w:rsidRPr="00911E8F">
        <w:rPr>
          <w:rFonts w:ascii="Arial" w:hAnsi="Arial" w:cs="Arial"/>
          <w:sz w:val="22"/>
          <w:szCs w:val="22"/>
        </w:rPr>
        <w:t xml:space="preserve"> </w:t>
      </w:r>
      <w:r w:rsidR="00911E8F">
        <w:rPr>
          <w:rFonts w:ascii="Arial" w:hAnsi="Arial" w:cs="Arial"/>
          <w:sz w:val="22"/>
          <w:szCs w:val="22"/>
        </w:rPr>
        <w:t>to l</w:t>
      </w:r>
      <w:r w:rsidR="000D1D41">
        <w:rPr>
          <w:rFonts w:ascii="Arial" w:hAnsi="Arial" w:cs="Arial"/>
          <w:sz w:val="22"/>
          <w:szCs w:val="22"/>
        </w:rPr>
        <w:t>earn how computer graphics work</w:t>
      </w:r>
      <w:r w:rsidR="00911E8F">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t>
      </w:r>
      <w:r w:rsidR="00AD70AF">
        <w:rPr>
          <w:rFonts w:ascii="Arial" w:hAnsi="Arial" w:cs="Arial"/>
          <w:sz w:val="22"/>
          <w:szCs w:val="22"/>
        </w:rPr>
        <w:t>requires an</w:t>
      </w:r>
      <w:r w:rsidR="00832800">
        <w:rPr>
          <w:rFonts w:ascii="Arial" w:hAnsi="Arial" w:cs="Arial"/>
          <w:sz w:val="22"/>
          <w:szCs w:val="22"/>
        </w:rPr>
        <w:t xml:space="preserve"> </w:t>
      </w:r>
      <w:r w:rsidRPr="00911E8F">
        <w:rPr>
          <w:rFonts w:ascii="Arial" w:hAnsi="Arial" w:cs="Arial"/>
          <w:sz w:val="22"/>
          <w:szCs w:val="22"/>
        </w:rPr>
        <w:t xml:space="preserve">understanding of what’s actually going on </w:t>
      </w:r>
      <w:r w:rsidR="00D32AD2">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AD70AF" w:rsidP="00911E8F">
      <w:pPr>
        <w:jc w:val="both"/>
        <w:rPr>
          <w:lang w:val="en-US"/>
        </w:rPr>
      </w:pPr>
      <w:r>
        <w:rPr>
          <w:szCs w:val="22"/>
        </w:rPr>
        <w:t>There have been no</w:t>
      </w:r>
      <w:r w:rsidR="00911E8F" w:rsidRPr="00911E8F">
        <w:rPr>
          <w:szCs w:val="22"/>
        </w:rPr>
        <w:t xml:space="preserve"> </w:t>
      </w:r>
      <w:r w:rsidR="00911E8F">
        <w:rPr>
          <w:szCs w:val="22"/>
        </w:rPr>
        <w:t>similar project</w:t>
      </w:r>
      <w:r>
        <w:rPr>
          <w:szCs w:val="22"/>
        </w:rPr>
        <w:t>s</w:t>
      </w:r>
      <w:r w:rsidR="00911E8F">
        <w:rPr>
          <w:szCs w:val="22"/>
        </w:rPr>
        <w:t xml:space="preserve"> </w:t>
      </w:r>
      <w:r w:rsidR="00911E8F" w:rsidRPr="00911E8F">
        <w:rPr>
          <w:szCs w:val="22"/>
        </w:rPr>
        <w:t xml:space="preserve">built like this before. This is mainly due to </w:t>
      </w:r>
      <w:r>
        <w:rPr>
          <w:szCs w:val="22"/>
        </w:rPr>
        <w:t xml:space="preserve">this project being </w:t>
      </w:r>
      <w:r w:rsidR="00832800">
        <w:rPr>
          <w:szCs w:val="22"/>
        </w:rPr>
        <w:t>in 3D</w:t>
      </w:r>
      <w:r w:rsidR="00911E8F" w:rsidRPr="00911E8F">
        <w:rPr>
          <w:szCs w:val="22"/>
        </w:rPr>
        <w:t xml:space="preserve"> and </w:t>
      </w:r>
      <w:r w:rsidR="00911E8F">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w:t>
      </w:r>
      <w:r w:rsidR="003139BB">
        <w:t xml:space="preserve"> []</w:t>
      </w:r>
      <w:r>
        <w:t>. It was created by the youtube user OneGoldenCat. The great thing about this project is that it is o</w:t>
      </w:r>
      <w:r w:rsidR="00540E9D">
        <w:t xml:space="preserve">pen source and well commented. </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Vulkan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MacOSX,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t xml:space="preserve">All graphics APIs use some form of shader language. A shader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lastRenderedPageBreak/>
        <w:t xml:space="preserve">Hence the final languages I decided </w:t>
      </w:r>
      <w:r w:rsidR="004B7B1E">
        <w:t>to use</w:t>
      </w:r>
      <w:r>
        <w:t xml:space="preserve"> where: WebGL, GLSL and Jav</w:t>
      </w:r>
      <w:r w:rsidR="009E320D">
        <w:t xml:space="preserve">aScript. </w:t>
      </w: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r w:rsidR="004D76B8">
        <w:t xml:space="preserve"> Additionally, there are no books or papers on the advanced features in WebGL 2.0, such as instanced rendering or rendering to textures. This is why the references and links used throughout the project are mainly internet references, rather than academic papers or journals. These techniques have existed in OpenGL for some time, however the implementation in WebGL is slightly different. </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EB6A21" w:rsidRPr="00EB6A21" w:rsidRDefault="00960B95" w:rsidP="009E320D">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 xml:space="preserve">You no longer need to test on multiple different operating systems. If your application works fine on </w:t>
      </w:r>
      <w:r w:rsidR="00C24AB3">
        <w:t>C</w:t>
      </w:r>
      <w:r w:rsidR="006326C5">
        <w:t xml:space="preserve">hrome in Windows, then it will work exactly the same in </w:t>
      </w:r>
      <w:r w:rsidR="00C24AB3">
        <w:t>C</w:t>
      </w:r>
      <w:r w:rsidR="006326C5">
        <w:t xml:space="preserve">hrome on Linux. The operating systems don’t matter, </w:t>
      </w:r>
      <w:r w:rsidR="00C24AB3">
        <w:t xml:space="preserve">as </w:t>
      </w:r>
      <w:r w:rsidR="006326C5">
        <w:t>it</w:t>
      </w:r>
      <w:r w:rsidR="00C24AB3">
        <w:t>’s</w:t>
      </w:r>
      <w:r w:rsidR="006326C5">
        <w:t xml:space="preserve">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AD70AF"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some space. We usually think of vertices in Cartesian space. This space is just a set of axes which cross at an origin. Points in computer graphics are usually represented in 2D or 3D. You can connect these points to form meshes, also known as objects. </w:t>
      </w:r>
      <w:r w:rsidRPr="00F63D43">
        <w:rPr>
          <w:color w:val="FF0000"/>
        </w:rPr>
        <w:t>The image on the left []</w:t>
      </w:r>
      <w:r>
        <w:t xml:space="preserve"> shows a rectangular mesh, created by connected several points joined together. The points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lastRenderedPageBreak/>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shows just that. This positioning, or translation of the cube is done via a model matrix. Rather than thinking of it as a model matrix, it is easier to think of it as the model to world matrix, as the matrix 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B76FC2">
        <w:t xml:space="preserve">We have to convert </w:t>
      </w:r>
      <w:r w:rsidR="00C24AB3">
        <w:t>our</w:t>
      </w:r>
      <w:r w:rsidR="00B76FC2">
        <w:t xml:space="preserve"> 3D </w:t>
      </w:r>
      <w:r w:rsidR="00C24AB3">
        <w:t>cube vertex</w:t>
      </w:r>
      <w:r w:rsidR="00B76FC2">
        <w:t xml:space="preserve"> to a 4D </w:t>
      </w:r>
      <w:r w:rsidR="00C24AB3">
        <w:t xml:space="preserve">vertex </w:t>
      </w:r>
      <w:r w:rsidR="00B76FC2">
        <w:t xml:space="preserve">(homogenous coordinate) to </w:t>
      </w:r>
      <w:r w:rsidR="00C24AB3">
        <w:t xml:space="preserve">be able to </w:t>
      </w:r>
      <w:r w:rsidR="00B76FC2">
        <w:t xml:space="preserve">multiply it by the 4x4 matrix. Having a 4x4 matrix allows us to fit all the transforms (positioning, scaling, and rotating) into </w:t>
      </w:r>
      <w:r w:rsidR="00C24AB3">
        <w:t xml:space="preserve">this </w:t>
      </w:r>
      <w:r w:rsidR="00B76FC2">
        <w:t xml:space="preserve">one matrix. </w:t>
      </w:r>
      <w:r w:rsidR="009B5C6C">
        <w:t xml:space="preserve">The </w:t>
      </w:r>
      <w:r w:rsidR="00C24AB3">
        <w:t xml:space="preserve">vertex </w:t>
      </w:r>
      <w:r w:rsidR="009B5C6C">
        <w:t xml:space="preserve">output on the right is the </w:t>
      </w:r>
      <w:r w:rsidR="00B76FC2">
        <w:t>point’s</w:t>
      </w:r>
      <w:r w:rsidR="009B5C6C">
        <w:t xml:space="preserve"> position</w:t>
      </w:r>
      <w:r w:rsidR="00B76FC2">
        <w:t xml:space="preserve"> in the world</w:t>
      </w:r>
      <w:r w:rsidR="009B5C6C">
        <w:t>.</w:t>
      </w:r>
    </w:p>
    <w:p w:rsidR="00B85268" w:rsidRDefault="00AD70AF"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 xml:space="preserve">by using a scaling matrix. This takes in (Sx, Sy, Sz) which is a 3D vector containing the scale values for each (x, y, z) point of the vertex. </w:t>
      </w:r>
      <w:r w:rsidR="00685DDC">
        <w:t>For example if we wanted to scale an object by 2 in all x, y and z directions, the scaling vector would be (2, 2, 2).</w:t>
      </w:r>
    </w:p>
    <w:p w:rsidR="005D6142" w:rsidRDefault="00AD70AF"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B76FC2">
        <w:t>All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translation is done in our vertex </w:t>
      </w:r>
      <w:r w:rsidR="00C24AB3">
        <w:lastRenderedPageBreak/>
        <w:t>shader,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it’s easy to move all of them at the same time. This is useful for moving the world, looking like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translationMatrix * scaleMatrix * rotationMatrix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r>
        <w:rPr>
          <w:rStyle w:val="HTMLCode"/>
          <w:rFonts w:ascii="Consolas" w:hAnsi="Consolas"/>
          <w:color w:val="242729"/>
          <w:bdr w:val="none" w:sz="0" w:space="0" w:color="auto" w:frame="1"/>
          <w:shd w:val="clear" w:color="auto" w:fill="EFF0F1"/>
        </w:rPr>
        <w:t>matrix4 fullTransforms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C24AB3">
        <w:rPr>
          <w:lang w:val="en-US"/>
        </w:rPr>
        <w:t xml:space="preserve"> matrix.</w:t>
      </w:r>
      <w:r>
        <w:rPr>
          <w:lang w:val="en-US"/>
        </w:rPr>
        <w:t xml:space="preserve"> </w:t>
      </w:r>
      <w:r w:rsidR="00C24AB3">
        <w:rPr>
          <w:lang w:val="en-US"/>
        </w:rPr>
        <w:t>V</w:t>
      </w:r>
      <w:r>
        <w:rPr>
          <w:lang w:val="en-US"/>
        </w:rPr>
        <w:t xml:space="preserve">alues 12, 13 and 14 hold the cameras x, y and z position in the world.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shader.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r>
        <w:rPr>
          <w:lang w:val="en-US"/>
        </w:rPr>
        <w:t xml:space="preserve">The reason why the camera class exists in 3D graphics is so that it’s easier to think about and program, however it’s definitely not easier to learn. </w:t>
      </w:r>
    </w:p>
    <w:p w:rsidR="004A1FA8" w:rsidRDefault="004A1FA8" w:rsidP="004A1FA8">
      <w:pPr>
        <w:jc w:val="both"/>
        <w:rPr>
          <w:lang w:val="en-US"/>
        </w:rPr>
      </w:pPr>
    </w:p>
    <w:p w:rsidR="0029749D" w:rsidRDefault="0029749D" w:rsidP="0029749D">
      <w:pPr>
        <w:jc w:val="both"/>
        <w:rPr>
          <w:lang w:val="en-US"/>
        </w:rPr>
      </w:pPr>
      <w:r>
        <w:rPr>
          <w:lang w:val="en-US"/>
        </w:rPr>
        <w:t>The camera class of this project has been implemented with the standard yaw</w:t>
      </w:r>
      <w:r w:rsidR="00DF39A1">
        <w:rPr>
          <w:lang w:val="en-US"/>
        </w:rPr>
        <w:t xml:space="preserve"> and</w:t>
      </w:r>
      <w:r>
        <w:rPr>
          <w:lang w:val="en-US"/>
        </w:rPr>
        <w:t xml:space="preserve"> pitch values. </w:t>
      </w:r>
      <w:r w:rsidRPr="00CB3D1D">
        <w:rPr>
          <w:color w:val="FF0000"/>
          <w:lang w:val="en-US"/>
        </w:rPr>
        <w:t>Knowledge of this was gained from [] and [].</w:t>
      </w:r>
      <w:r>
        <w:rPr>
          <w:color w:val="FF0000"/>
          <w:lang w:val="en-US"/>
        </w:rPr>
        <w:t xml:space="preserve"> </w:t>
      </w:r>
      <w:r w:rsidR="00862A15">
        <w:rPr>
          <w:lang w:val="en-US"/>
        </w:rPr>
        <w:t xml:space="preserve">These values represent the rotations of the camera around its origin. </w:t>
      </w:r>
      <w:r w:rsidR="00496817">
        <w:rPr>
          <w:lang w:val="en-US"/>
        </w:rPr>
        <w:t>As seen on the below image[],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96817" w:rsidRDefault="00496817" w:rsidP="0029749D">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center</wp:align>
            </wp:positionH>
            <wp:positionV relativeFrom="paragraph">
              <wp:posOffset>131470</wp:posOffset>
            </wp:positionV>
            <wp:extent cx="3957320" cy="1775460"/>
            <wp:effectExtent l="0" t="0" r="5080" b="0"/>
            <wp:wrapTight wrapText="bothSides">
              <wp:wrapPolygon edited="0">
                <wp:start x="0" y="0"/>
                <wp:lineTo x="0" y="21322"/>
                <wp:lineTo x="21524" y="21322"/>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19078" b="29380"/>
                    <a:stretch/>
                  </pic:blipFill>
                  <pic:spPr bwMode="auto">
                    <a:xfrm>
                      <a:off x="0" y="0"/>
                      <a:ext cx="395732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Pr="00862A15" w:rsidRDefault="00496817" w:rsidP="0029749D">
      <w:pPr>
        <w:jc w:val="both"/>
        <w:rPr>
          <w:lang w:val="en-US"/>
        </w:rPr>
      </w:pPr>
    </w:p>
    <w:p w:rsidR="0029749D" w:rsidRDefault="0029749D"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A1FA8" w:rsidRDefault="004A1FA8" w:rsidP="004A1FA8">
      <w:pPr>
        <w:jc w:val="both"/>
        <w:rPr>
          <w:lang w:val="en-US"/>
        </w:rPr>
      </w:pPr>
      <w:r>
        <w:rPr>
          <w:lang w:val="en-US"/>
        </w:rPr>
        <w:t xml:space="preserve">The important parts of the camera class are the updateCamera and the assignCameraQuadrant functions. The updateCamera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4A1FA8" w:rsidRDefault="004A1FA8" w:rsidP="004A1FA8">
      <w:pPr>
        <w:jc w:val="both"/>
        <w:rPr>
          <w:lang w:val="en-US"/>
        </w:rPr>
      </w:pPr>
    </w:p>
    <w:p w:rsidR="004A1FA8" w:rsidRDefault="004A1FA8" w:rsidP="004A1FA8">
      <w:pPr>
        <w:jc w:val="both"/>
        <w:rPr>
          <w:lang w:val="en-US"/>
        </w:rPr>
      </w:pPr>
      <w:r>
        <w:rPr>
          <w:lang w:val="en-US"/>
        </w:rPr>
        <w:t xml:space="preserve">At the end of the updateCamera function, a call to its updateAttributesAndUniforms function is made. This function loads in the matrices and global variables into the shaders, ready for rendering. </w:t>
      </w:r>
    </w:p>
    <w:p w:rsidR="004A1FA8" w:rsidRDefault="004A1FA8" w:rsidP="004A1FA8">
      <w:pPr>
        <w:jc w:val="both"/>
        <w:rPr>
          <w:lang w:val="en-US"/>
        </w:rPr>
      </w:pPr>
    </w:p>
    <w:p w:rsidR="004A1FA8" w:rsidRPr="00680357" w:rsidRDefault="004A1FA8" w:rsidP="004A1FA8">
      <w:pPr>
        <w:jc w:val="both"/>
        <w:rPr>
          <w:lang w:val="en-US"/>
        </w:rPr>
      </w:pPr>
      <w:r>
        <w:rPr>
          <w:lang w:val="en-US"/>
        </w:rPr>
        <w:t xml:space="preserve">The assignCameraQuadrant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4A1FA8" w:rsidRDefault="004A1FA8" w:rsidP="00937B96">
      <w:pPr>
        <w:jc w:val="both"/>
      </w:pP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 transformed into view s</w:t>
      </w:r>
      <w:r w:rsidR="00B76FC2">
        <w:rPr>
          <w:rFonts w:ascii="Arial" w:hAnsi="Arial" w:cs="Arial"/>
          <w:b w:val="0"/>
          <w:sz w:val="22"/>
          <w:szCs w:val="22"/>
        </w:rPr>
        <w:t>pace and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AD70AF" w:rsidP="00B76FC2">
      <w:r>
        <w:rPr>
          <w:noProof/>
        </w:rPr>
        <w:lastRenderedPageBreak/>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1.1.X.</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r>
        <w:rPr>
          <w:lang w:val="en-US"/>
        </w:rPr>
        <w:t xml:space="preserve">MyVBO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1.1.X.</w:t>
      </w:r>
      <w:r>
        <w:tab/>
        <w:t xml:space="preserve">  Shaders and Programs</w:t>
      </w:r>
    </w:p>
    <w:p w:rsidR="004C02F5" w:rsidRDefault="004C02F5" w:rsidP="00A708D7"/>
    <w:p w:rsidR="004C02F5" w:rsidRDefault="004C02F5" w:rsidP="00A708D7">
      <w:r>
        <w:t xml:space="preserve">Shaders are programs which are written in GLSL. This is a C style language which allows you to specify how your data should be manipulated on the graphics card. The main types of these are vertex and fragment shaders. The specific operations of these shaders are explained in the section below. </w:t>
      </w:r>
    </w:p>
    <w:p w:rsidR="004C02F5" w:rsidRDefault="004C02F5" w:rsidP="00A708D7"/>
    <w:p w:rsidR="004C02F5" w:rsidRDefault="004C02F5" w:rsidP="00A708D7">
      <w:r>
        <w:t xml:space="preserve">The shaders used in this project are written in plain text, located in separate JavaScript files. Once the content of the shader has been written, like any other C program, it has to be compiled and linked. </w:t>
      </w:r>
    </w:p>
    <w:p w:rsidR="004C02F5" w:rsidRDefault="004C02F5" w:rsidP="00A708D7"/>
    <w:p w:rsidR="007D72E0" w:rsidRDefault="004C02F5" w:rsidP="00A708D7">
      <w:r>
        <w:lastRenderedPageBreak/>
        <w:t xml:space="preserve">The compilation of the shader happens in the file in which the shader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waterFragmentShader</w:t>
      </w:r>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the vertex and fragment shaders have been compiled and checked for errors, we can attach them to a program. A program is the combination of the shaders</w:t>
      </w:r>
      <w:r w:rsidR="003F54E6">
        <w:t>, this program has to</w:t>
      </w:r>
      <w:r w:rsidR="007D72E0">
        <w:t xml:space="preserve"> then be linked. We finally call gl.useProgram() to say we want to run this on the graphics card to process our data. In this project we have multiple programs and shaders, for rendering different things. For example this project includes code to render a skybox, this is done in a separate shader for readability. So when we want to render the skybox, we swap the current program with a call to gl.useProgram(</w:t>
      </w:r>
      <w:r w:rsidR="003F54E6">
        <w:t>skyboxProgram</w:t>
      </w:r>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waterProgram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waterVertexShader</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waterFragmentShader</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"waterProgram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waterProgram</w:t>
      </w:r>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Now we have created a program with some shaders, we need to send data to them. This can be done by getting the location of the variable in the shader</w:t>
      </w:r>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Sending data to shaders is done within the: MainProgram, WaterProgram and SkyboxProgram classes, in their version of the updateAttributesAndUniforms function. These functions pull the global matrices (model, view, projection) and other values and pass them into the shaders, before the draw call, ready for processing data.</w:t>
      </w:r>
    </w:p>
    <w:p w:rsidR="003F54E6" w:rsidRDefault="003F54E6" w:rsidP="00A708D7"/>
    <w:p w:rsidR="001D7412" w:rsidRDefault="001D7412">
      <w:r>
        <w:t>In this example, we want to be able to send the lightPosition and lightColour into the shader.</w:t>
      </w:r>
    </w:p>
    <w:p w:rsidR="001D7412" w:rsidRDefault="001D7412" w:rsidP="00A708D7"/>
    <w:p w:rsidR="003F54E6" w:rsidRDefault="003F54E6" w:rsidP="00A708D7">
      <w:r>
        <w:t xml:space="preserve">To </w:t>
      </w:r>
      <w:r w:rsidR="001D7412">
        <w:t>send data to a shader, we need a variable located in a shader to send it to. To do this,</w:t>
      </w:r>
      <w:r>
        <w:t xml:space="preserve"> we have to use the calls:</w:t>
      </w:r>
    </w:p>
    <w:p w:rsidR="001D7412" w:rsidRDefault="001D7412" w:rsidP="00A708D7"/>
    <w:p w:rsidR="001D7412" w:rsidRDefault="001D7412" w:rsidP="00A708D7">
      <w:r>
        <w:t>Let’s first define variables in a shader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'uniform vec3 lightPosition;'</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'attribute vec3 lightColour;'</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Now we have some shader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lightPosition</w:t>
      </w:r>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lightColour</w:t>
      </w:r>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variable in the shader that we want to send the data to.</w:t>
      </w:r>
    </w:p>
    <w:p w:rsidR="001D7412" w:rsidRDefault="001D7412" w:rsidP="00A708D7"/>
    <w:p w:rsidR="001D7412" w:rsidRDefault="001D7412" w:rsidP="00A708D7">
      <w:r>
        <w:t>It’s finally time to send the data to the shader. Depending on the variable type in the shader, we call different functions. To send a uniform variable to a shader, in our JavaScript updateAttributesAndUniforms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lightColour</w:t>
      </w:r>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lightColour, to the location variable </w:t>
      </w:r>
      <w:r w:rsidR="005E0327">
        <w:t xml:space="preserve">(which references the actual shader variable) </w:t>
      </w:r>
      <w:r w:rsidR="00C05D99">
        <w:t xml:space="preserve">we got earlier. </w:t>
      </w:r>
      <w:r w:rsidR="005E0327">
        <w:t>The data has now been sent to the shader!</w:t>
      </w:r>
    </w:p>
    <w:p w:rsidR="00C05D99" w:rsidRDefault="00C05D99" w:rsidP="00A708D7"/>
    <w:p w:rsidR="000465C6" w:rsidRDefault="005E0327" w:rsidP="00A708D7">
      <w:r>
        <w:t>This is a reasonably simple process but seems lengthy when explained step by step. It has to be done for every variable we want WebGL, or our shaders, to process.</w:t>
      </w:r>
    </w:p>
    <w:p w:rsidR="000465C6" w:rsidRDefault="000465C6" w:rsidP="00A708D7"/>
    <w:p w:rsidR="000465C6" w:rsidRDefault="00647CC8" w:rsidP="00A708D7">
      <w:r>
        <w:t xml:space="preserve">Like with all C programs, there needs to be a main function defined in each shader. </w:t>
      </w:r>
      <w:r w:rsidR="000465C6">
        <w:t xml:space="preserve">Finally, there are some global variables that a vertex and fragment shader must output. A vertex shader must output the final position of the vertex, this is done by setting the </w:t>
      </w:r>
      <w:r w:rsidR="000465C6" w:rsidRPr="000465C6">
        <w:t>gl_Position</w:t>
      </w:r>
      <w:r w:rsidR="000465C6">
        <w:t xml:space="preserve"> variable. The fragment shader must output the gl_FragColour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shader it is used in. If the varying keyword is used in a vertex shader then it means the variable gets passed to the fragment shader. If the varying is in the fragment shader, then it means that variable gets taken in from the vertex shader. For example sometimes a vertex shader will take in a normal vector, which is used for lighting, but it won’t actually process it. Instead the vertex shader will just pass it along to the fragment shader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r w:rsidR="00E214AA">
        <w:t>s</w:t>
      </w:r>
      <w:r>
        <w:t xml:space="preserve">haders which replace parts of the graphics pipeline. </w:t>
      </w:r>
    </w:p>
    <w:p w:rsidR="004C266A" w:rsidRDefault="004C266A" w:rsidP="00937B96">
      <w:pPr>
        <w:jc w:val="both"/>
      </w:pPr>
    </w:p>
    <w:p w:rsidR="002879B5" w:rsidRDefault="00937B96" w:rsidP="00937B96">
      <w:pPr>
        <w:jc w:val="both"/>
      </w:pPr>
      <w:r>
        <w:t xml:space="preserve">These shaders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shaders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ses the fixed function pipeline without customizable shaders.</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the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w:t>
      </w:r>
      <w:r w:rsidR="00B62B1F">
        <w:lastRenderedPageBreak/>
        <w:t xml:space="preserve">to </w:t>
      </w:r>
      <w:r w:rsidR="009B22B3">
        <w:t>replace</w:t>
      </w:r>
      <w:r w:rsidR="00B62B1F">
        <w:t xml:space="preserve"> the vertex and fragment shaders (highlighted in </w:t>
      </w:r>
      <w:r w:rsidR="009B22B3">
        <w:t>orange</w:t>
      </w:r>
      <w:r w:rsidR="00D0044C">
        <w:t xml:space="preserve"> in the above diagram</w:t>
      </w:r>
      <w:r w:rsidR="00B62B1F">
        <w:t>).</w:t>
      </w:r>
    </w:p>
    <w:p w:rsidR="00611380" w:rsidRPr="004A1FA8" w:rsidRDefault="00AD70AF"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  Stage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AD70AF"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vertexBuffer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vertexBuffer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shader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shader_location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lastRenderedPageBreak/>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buffer_name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  Stage 2 – Vertex shader</w:t>
      </w:r>
    </w:p>
    <w:p w:rsidR="00F2384E" w:rsidRDefault="00F2384E" w:rsidP="00207B59">
      <w:pPr>
        <w:jc w:val="both"/>
      </w:pPr>
    </w:p>
    <w:p w:rsidR="00D41C00" w:rsidRDefault="00F2384E" w:rsidP="00D41C00">
      <w:pPr>
        <w:jc w:val="both"/>
      </w:pPr>
      <w:r>
        <w:t xml:space="preserve">The vertex shader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r w:rsidR="00FC180C">
        <w:t>shader</w:t>
      </w:r>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AD70AF"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shader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shader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AD70AF"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After the vertex shader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  Stage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with draw call: gl.drawArrays(GL.TRIANGLES)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  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w:t>
      </w:r>
      <w:r>
        <w:lastRenderedPageBreak/>
        <w:t xml:space="preserve">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AD70AF"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shader runs for each fragment within the given object and outputs an (R,G,B,A)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  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Now the fragment shader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  Stage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lastRenderedPageBreak/>
        <w:t>1.1.X.</w:t>
      </w:r>
      <w:r>
        <w:tab/>
        <w:t xml:space="preserve">  Texture mapping </w:t>
      </w:r>
    </w:p>
    <w:p w:rsidR="00022CC9" w:rsidRDefault="00022CC9" w:rsidP="00022CC9"/>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The texture you want to use also needs to be bound. When the draw call is issued, the sampler2D in the shader will fill in the fragments/pixels in the square with the correct texture values.</w:t>
      </w:r>
    </w:p>
    <w:p w:rsidR="00022CC9" w:rsidRDefault="00022CC9" w:rsidP="00E77816">
      <w:pPr>
        <w:jc w:val="both"/>
      </w:pPr>
    </w:p>
    <w:p w:rsidR="00022CC9" w:rsidRDefault="00AD70AF"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1.1.X.</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lastRenderedPageBreak/>
        <w:t>With the generating terrain, there were options of building it using existing height maps or, using perlin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perlin noise, the terrain generation could be randomized. Perlin noise is an algorithm created by Ken Perlin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random()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perlin function generates smooth random numbers. This means the random number chosen is based on what came before it. Therefore the value picked can never be very far away from the previous value. Plotting a perlin noise values on a graph would look something like the image on the right. </w:t>
      </w:r>
    </w:p>
    <w:p w:rsidR="00680357" w:rsidRDefault="00680357" w:rsidP="00680357"/>
    <w:p w:rsidR="00680357" w:rsidRDefault="00680357" w:rsidP="00680357">
      <w:r>
        <w:t>The above examples are graphical representations of 1D perlin noise. The perlin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perlin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t>1.1.X.</w:t>
      </w:r>
      <w:r>
        <w:tab/>
        <w:t xml:space="preserve">  Vectors</w:t>
      </w:r>
    </w:p>
    <w:p w:rsidR="008B5F14" w:rsidRDefault="008B5F14" w:rsidP="00BD271E"/>
    <w:p w:rsidR="00390B18" w:rsidRDefault="0041650A" w:rsidP="00BD271E">
      <w:r>
        <w:t>A vector has a length and a direction. The key difference between a vector and a vertex is that the vector does not have a position. A vector from [0, 0, 0]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w:t>
      </w:r>
      <w:r w:rsidR="00390B18">
        <w:lastRenderedPageBreak/>
        <w:t xml:space="preserve">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t>1.1.X.</w:t>
      </w:r>
      <w:r>
        <w:tab/>
        <w:t xml:space="preserve">  Lighting</w:t>
      </w:r>
    </w:p>
    <w:p w:rsidR="008B3D25" w:rsidRDefault="008B3D25" w:rsidP="00BD271E"/>
    <w:p w:rsidR="002A6309" w:rsidRDefault="002A6309" w:rsidP="00BD271E">
      <w:pPr>
        <w:rPr>
          <w:color w:val="FF0000"/>
        </w:rPr>
      </w:pPr>
      <w:r>
        <w:rPr>
          <w:noProof/>
          <w:lang w:eastAsia="en-GB"/>
        </w:rPr>
        <w:drawing>
          <wp:anchor distT="0" distB="0" distL="114300" distR="114300" simplePos="0" relativeHeight="251781120" behindDoc="1" locked="0" layoutInCell="1" allowOverlap="1">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F14">
        <w:t xml:space="preserve">Lighting in the real world is extremely complex. Light can reflect off most </w:t>
      </w:r>
      <w:r w:rsidR="0041650A">
        <w:t>objects</w:t>
      </w:r>
      <w:r w:rsidR="008B5F14">
        <w:t xml:space="preserve"> and </w:t>
      </w:r>
      <w:r w:rsidR="008B5F14" w:rsidRPr="002A6309">
        <w:t>in turn</w:t>
      </w:r>
      <w:r w:rsidR="003605BC" w:rsidRPr="002A6309">
        <w:t>,</w:t>
      </w:r>
      <w:r w:rsidR="008B5F14" w:rsidRPr="002A6309">
        <w:t xml:space="preserve"> those objects become light sources </w:t>
      </w:r>
      <w:r w:rsidR="0041650A" w:rsidRPr="002A6309">
        <w:t>as well</w:t>
      </w:r>
      <w:r w:rsidR="008B5F14" w:rsidRPr="002A6309">
        <w:t xml:space="preserve">. </w:t>
      </w:r>
      <w:r w:rsidR="003605BC" w:rsidRPr="002A6309">
        <w:t>This is known as ambient light, or global illumination</w:t>
      </w:r>
      <w:r w:rsidRPr="002A6309">
        <w:t xml:space="preserve"> []</w:t>
      </w:r>
      <w:r w:rsidR="003605BC" w:rsidRPr="002A6309">
        <w:t xml:space="preserve">. </w:t>
      </w:r>
      <w:r w:rsidR="003605BC">
        <w:t xml:space="preserve">If we tried to calculate lighting vectors as they exist in the real world, the computation time for our scene would be so slow – we might only get 1 frame per second. For this reason, we have to make approximations. </w:t>
      </w: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users vision is through a combination of these light sources.</w:t>
      </w:r>
    </w:p>
    <w:p w:rsidR="002A6309" w:rsidRDefault="002A6309" w:rsidP="00BD271E">
      <w:pPr>
        <w:rPr>
          <w:color w:val="FF0000"/>
        </w:rPr>
      </w:pPr>
    </w:p>
    <w:p w:rsidR="003605BC" w:rsidRDefault="003605BC" w:rsidP="00BD271E"/>
    <w:p w:rsidR="003605BC" w:rsidRDefault="002A6309" w:rsidP="00BD271E">
      <w:r>
        <w:rPr>
          <w:noProof/>
          <w:lang w:eastAsia="en-GB"/>
        </w:rPr>
        <w:drawing>
          <wp:anchor distT="0" distB="0" distL="114300" distR="114300" simplePos="0" relativeHeight="251780096" behindDoc="1" locked="0" layoutInCell="1" allowOverlap="1">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C">
        <w:t xml:space="preserve">Lighting is calculated from normals and light positions. A normal is just a vector pointing in the direction </w:t>
      </w:r>
      <w:r w:rsidR="00287855">
        <w:t>away from the</w:t>
      </w:r>
      <w:r w:rsidR="003605BC">
        <w:t xml:space="preserve"> objects </w:t>
      </w:r>
      <w:r w:rsidR="00287855">
        <w:t>surface</w:t>
      </w:r>
      <w:r w:rsidR="003605BC">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r w:rsidR="003605BC">
        <w:t xml:space="preserve">. </w:t>
      </w:r>
    </w:p>
    <w:p w:rsidR="008B5F14" w:rsidRDefault="008B5F14" w:rsidP="00BD271E"/>
    <w:p w:rsidR="00B7747C" w:rsidRDefault="002A6309" w:rsidP="00AD38B3">
      <w:r w:rsidRPr="002A6309">
        <w:rPr>
          <w:color w:val="FF0000"/>
        </w:rPr>
        <w:t xml:space="preserve">In the image on the right [] </w:t>
      </w:r>
      <w:r>
        <w:t>the angle that light hits the surface is around 45 degrees. Because of this, the surface will be mildly lit, but not completely lit or unlit.</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lastRenderedPageBreak/>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w:t>
      </w:r>
      <w:r w:rsidR="00AD38B3">
        <w:t>the information</w:t>
      </w:r>
      <w:r w:rsidR="00DE08B0" w:rsidRPr="008279AB">
        <w:t xml:space="preserve"> might not be </w:t>
      </w:r>
      <w:r w:rsidR="00AD38B3">
        <w:t xml:space="preserve">useful </w:t>
      </w:r>
      <w:r w:rsidR="00DE08B0" w:rsidRPr="008279AB">
        <w:t xml:space="preserve">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w:t>
      </w:r>
      <w:r w:rsidRPr="00AD38B3">
        <w:rPr>
          <w:color w:val="FF0000"/>
        </w:rPr>
        <w:t>had to be created</w:t>
      </w:r>
      <w:r w:rsidR="00AD38B3" w:rsidRPr="00AD38B3">
        <w:rPr>
          <w:color w:val="FF0000"/>
        </w:rPr>
        <w:t xml:space="preserve"> []</w:t>
      </w:r>
      <w:r w:rsidRPr="00AD38B3">
        <w:rPr>
          <w:color w:val="FF0000"/>
        </w:rPr>
        <w:t xml:space="preserve"> </w:t>
      </w:r>
      <w:r>
        <w:t xml:space="preserve">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Add in rocks. I’ve found a procedural rock generation library I could use to generate awesome rocks. However I would rather try implement rocks myself. I could use a sphere geometry and use perlin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X,Y,Z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w:t>
      </w:r>
      <w:r w:rsidRPr="008279AB">
        <w:lastRenderedPageBreak/>
        <w:t xml:space="preserve">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w:t>
      </w:r>
      <w:r w:rsidR="0080668C">
        <w:rPr>
          <w:lang w:val="en-US"/>
        </w:rPr>
        <w:lastRenderedPageBreak/>
        <w:t xml:space="preserve">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w:t>
      </w:r>
      <w:r w:rsidR="0034136E">
        <w:rPr>
          <w:lang w:val="en-US"/>
        </w:rPr>
        <w:lastRenderedPageBreak/>
        <w:t>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946335"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lastRenderedPageBreak/>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AD70AF"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water) then the render cycle is started.</w:t>
      </w:r>
      <w:r>
        <w:t xml:space="preserve"> </w:t>
      </w:r>
    </w:p>
    <w:p w:rsidR="008C0B31" w:rsidRDefault="00AD70AF"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AD70AF"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After the matrices have been updated for the current frame, they’re passed into the vertex shader. This is done with a call to mainProgram.updateAttributesAndUniforms. The shaders can then process the objects in the scene with the correct matrix values.</w:t>
      </w:r>
    </w:p>
    <w:p w:rsidR="00106CD8" w:rsidRDefault="00AD70AF" w:rsidP="008C0B31">
      <w:r>
        <w:rPr>
          <w:noProof/>
        </w:rPr>
        <w:lastRenderedPageBreak/>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shader gets run on every vertex, outputting the </w:t>
      </w:r>
      <w:r w:rsidR="00931846">
        <w:t xml:space="preserve">final position of that vertex. It sets the global </w:t>
      </w:r>
      <w:r>
        <w:t xml:space="preserve">gl_position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png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file(1)(1)(1),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var keyword was used to describe variables. At the end of one of the first sprint retrospectives, it became clear these var keywords </w:t>
      </w:r>
      <w:r w:rsidR="00942451">
        <w:t>littered the diagram and added no detail</w:t>
      </w:r>
      <w:r>
        <w:t>. In the final class diagram these var keywords were removed and replaced with actual variables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AD70AF"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minus the shaders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Instead of the regular JavaScript keyword var being used everywhere, it has been replaced with the actual descriptive data type. Using the var keyword in the initial class diagrams added nothing to it. Having the actual type is much easier to read.</w:t>
      </w:r>
    </w:p>
    <w:p w:rsidR="00CE3D27" w:rsidRDefault="00CE3D27" w:rsidP="004C12FA"/>
    <w:p w:rsidR="00986FC2" w:rsidRDefault="00AD70AF" w:rsidP="004C12FA">
      <w:r>
        <w:rPr>
          <w:noProof/>
        </w:rPr>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Also the switching of the shaders used when rendering different parts of the scene.</w:t>
      </w:r>
    </w:p>
    <w:p w:rsidR="00986FC2" w:rsidRDefault="00986FC2" w:rsidP="004C12FA"/>
    <w:p w:rsidR="00CE3D27" w:rsidRDefault="00B679AA" w:rsidP="004C12FA">
      <w:r>
        <w:t>The scene has an index file which creates a MarsScene object. This MarsScene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 xml:space="preserve">The arrow leading from the MarsScene.js file into the Camera.js file represents the render loop starting. The arrow coming back into the camera class is when the render call finishes. The arrow comes back into the camera class to update ready for the next frame. </w:t>
      </w:r>
    </w:p>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AD70AF" w:rsidP="004C12FA">
      <w:r>
        <w:rPr>
          <w:noProof/>
        </w:rPr>
        <w:lastRenderedPageBreak/>
        <w:pict>
          <v:shape id="_x0000_s1088" type="#_x0000_t75" style="position:absolute;margin-left:176.75pt;margin-top:.05pt;width:238.5pt;height:169.95pt;z-index:-251520000;mso-position-horizontal-relative:text;mso-position-vertical-relative:text;mso-width-relative:page;mso-height-relative:page"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users quadrant is needed to render the rocks and the terrain around the user. After the users quadrant has been calculated, the terrain and rocks can be rendered. Both of these files use the Main program containing the main vertex and fragment shaders. This is opposed to the skybox or water shaders. </w:t>
      </w:r>
    </w:p>
    <w:p w:rsidR="00CE3D27" w:rsidRDefault="00CE3D27" w:rsidP="004C12FA"/>
    <w:p w:rsidR="00B679AA"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After the rocks have rendered, the collision of the scene is tested. This is to stop the player moving through the floor and map boundaries. Next, the water gets rendered and notice how we swap the program, or shaders, currently being used to the water ones.</w:t>
      </w:r>
    </w:p>
    <w:p w:rsidR="0026078A" w:rsidRDefault="0026078A" w:rsidP="004C12FA"/>
    <w:p w:rsidR="0026078A" w:rsidRDefault="0026078A" w:rsidP="004C12FA">
      <w:r>
        <w:t>Likewise with the skybox, we have to swap shaders and program to render it. After the skybox is rendered, we swap back to the default MainProgram and shaders. This is the end of a render pass and then it loops from the skybox, back to the camera</w:t>
      </w:r>
      <w:r w:rsidR="003E00E3">
        <w:t xml:space="preserve"> class</w:t>
      </w:r>
      <w:r>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Default="003E00E3" w:rsidP="003E00E3">
      <w: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Default="003E00E3" w:rsidP="003E00E3">
      <w: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r its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Default="003E00E3" w:rsidP="003E00E3">
      <w:r>
        <w:t>in-game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Default="009E320D" w:rsidP="00BE637A">
      <w:r>
        <w:lastRenderedPageBreak/>
        <w:t>m</w:t>
      </w:r>
      <w:r w:rsidR="003E00E3">
        <w:t>ain menu.jpg []</w:t>
      </w:r>
    </w:p>
    <w:p w:rsidR="00BE637A" w:rsidRPr="00BE637A" w:rsidRDefault="009E320D" w:rsidP="00BE637A">
      <w:r>
        <w:tab/>
        <w:t>Basic menu, has background image, play button, standard menu</w:t>
      </w:r>
    </w:p>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MarsScene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heightmapvalue, z)</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perlin noise algorithm [] was used to create natural looking terrain. To summarize, this algorithm generates smooth random numbers, which can then be used to assign the Y position of the vertices. </w:t>
      </w:r>
      <w:r w:rsidR="002D178E" w:rsidRPr="002D178E">
        <w:rPr>
          <w:color w:val="FF0000"/>
          <w:lang w:val="en-US"/>
        </w:rPr>
        <w:t>This perlin</w:t>
      </w:r>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AD70AF"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AD70AF"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w:t>
      </w:r>
      <w:r w:rsidR="004D1054">
        <w:rPr>
          <w:lang w:val="en-US"/>
        </w:rPr>
        <w:lastRenderedPageBreak/>
        <w:t>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length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elementsBuffer</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wants the total number of vertices (each vertex has an x, y, z value), rather than the total number of x, y, z values. As the terrainVertices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7E727D"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createQuadrantUvs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incrementSize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quadrantRowSize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yUV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quadrantColumnSize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quadrantRowSize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xUV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yUV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incrementSize</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xUV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yUV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incrementSize</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AD70AF"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AD70AF"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perlin noise texture was used on the terrain, </w:t>
      </w:r>
      <w:r w:rsidR="003139BB">
        <w:t xml:space="preserve">the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Stacked noise is essentially taking multiple octaves of perlin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r>
        <w:rPr>
          <w:lang w:val="en-US"/>
        </w:rPr>
        <w:t xml:space="preserve">perlin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perlin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numOctaves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ln"/>
          <w:rFonts w:ascii="Consolas" w:hAnsi="Consolas"/>
          <w:color w:val="303336"/>
          <w:bdr w:val="none" w:sz="0" w:space="0" w:color="auto" w:frame="1"/>
          <w:shd w:val="clear" w:color="auto" w:fill="EFF0F1"/>
        </w:rPr>
        <w:t xml:space="preserve"> stackNoise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numOctaves</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noiseTotal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numOctaves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noiseTotal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return</w:t>
      </w: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noiseTotal</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AD70AF"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9" o:title="perlin1"/>
            <w10:wrap type="tight"/>
          </v:shape>
        </w:pict>
      </w:r>
    </w:p>
    <w:p w:rsidR="008B3D25" w:rsidRDefault="00AD70AF"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40" o:title="perlin3"/>
            <w10:wrap type="tight"/>
          </v:shape>
        </w:pict>
      </w:r>
    </w:p>
    <w:p w:rsidR="008B3D25" w:rsidRDefault="00593ADA"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70AF">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The image on the left is the terrain with singular perlin noise height values. The image on the right is the terrain with stacked perlin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AD70AF"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The texture is also different in the image on the right. This texture was a procedurally generated with perlin noise. Instead of using perlin noise values explained above to 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lastRenderedPageBreak/>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r w:rsidRPr="00BD271E">
        <w:rPr>
          <w:lang w:val="en-US"/>
        </w:rPr>
        <w:t xml:space="preserve">buildAllTerrainData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perlin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AD70AF"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C03A8C"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r w:rsidR="00DF39A1">
        <w:rPr>
          <w:lang w:val="en-US"/>
        </w:rPr>
        <w:t>So when the forward key is pressed, the cameras position in the world gets incremented, and the scene gets rendered from that new position. When the users moves their mouse, the rotation, or yaw and pitch values, gets incremented. Again, the scene will be rendered from the new camera angle.</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colour at all. If its 0, then the vertex is completed blended with the sky colour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viewMatrix, by the worldPosition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The code is: visibility = exponential( (distance*density)^gradient ).</w:t>
      </w:r>
    </w:p>
    <w:p w:rsidR="004551C7" w:rsidRDefault="004551C7" w:rsidP="002B3B86">
      <w:pPr>
        <w:jc w:val="both"/>
        <w:rPr>
          <w:lang w:val="en-US"/>
        </w:rPr>
      </w:pPr>
    </w:p>
    <w:p w:rsidR="00D75927" w:rsidRDefault="00F66119" w:rsidP="002B3B86">
      <w:pPr>
        <w:jc w:val="both"/>
        <w:rPr>
          <w:lang w:val="en-US"/>
        </w:rPr>
      </w:pPr>
      <w:r>
        <w:rPr>
          <w:lang w:val="en-US"/>
        </w:rPr>
        <w:t>This visibility value then gets passed from the vertex shader to the fragment shader. Finally, the fragments colour is set to the GLSL function mix, of the visibility and the skyColour,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rock obj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deicded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lastRenderedPageBreak/>
        <w:t>Unlike the fog which only required a minor addition to the main shaders, the shader code needed for the skybox was quite different. For this reason, a new vertex and fragment shader</w:t>
      </w:r>
      <w:r w:rsidR="0031363E">
        <w:t xml:space="preserve"> were written</w:t>
      </w:r>
      <w:r>
        <w:t>. These are created and linked in the SkyboxProgram class.</w:t>
      </w:r>
      <w:r w:rsidR="0031363E">
        <w:t xml:space="preserve"> Before rendering the skybox, the skybox shader is selected as the program to use. We then render the skybox and switch back to the MainProgram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CubeMap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shader simply sets the position of the skybox in the world. The fragment shader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updateDay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f it’s between 6pm and midnight, then the skybox starts blending to the night texture. This happens by updating the blendFactor variable used in the shader to mix the two day and night skybox textures. If the blend factor is 1, then only the night skybox texture is rendered. If the blend factor is 0, then only the day skybox texture is rendered. If the blendFact</w:t>
      </w:r>
      <w:r w:rsidR="000B0981">
        <w:t xml:space="preserve">or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AD70AF" w:rsidP="003F0E43">
      <w:r>
        <w:rPr>
          <w:noProof/>
        </w:rPr>
        <w:lastRenderedPageBreak/>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was from ThinMatrixs water tutorials[].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shaders which are selected at render time. All of the texture effects seen on the water are done within the water shaders.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AD70AF"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clipPlane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last param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COLOR_BUFFER_BIT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viewMatrix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projectionMatrix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Unbinds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clipPlane is used to cut off everything above or below a certain position in the scene. In the case of a refraction texture, everything above the water’s surface should be clipped off. This is because a refraction should show everything below the </w:t>
      </w:r>
      <w:r>
        <w:lastRenderedPageBreak/>
        <w:t>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AD70AF"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50"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shader.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its meant to be. </w:t>
      </w:r>
    </w:p>
    <w:p w:rsidR="002B65D7" w:rsidRDefault="002B65D7" w:rsidP="003F0E43"/>
    <w:p w:rsidR="00395BB1" w:rsidRDefault="002B65D7" w:rsidP="003F0E43">
      <w:r>
        <w:t>In the vertex shader we have the clip space (-1 to +1) position of the vertices in the x, y and z axes. To find the screen space coordinate of a fragment in the shader, we just need to do the perspective divide of these coordinates, which is just each of the coordinates divided by its w component. We need to output the clip space coordinates of the vertex, from the vertex shader to the fragment shader.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divide by 2 then add 0.5. This is done in the water fragment shader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'vec2 ndc = (clipSpace.xy / clipSpace.w)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AD70AF"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51"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shader.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AD70AF"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3"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DuDv map</w:t>
      </w:r>
      <w:r w:rsidR="00162AAE">
        <w:t>, also known as a displacement map</w:t>
      </w:r>
      <w:r w:rsidR="00FD0819">
        <w:t xml:space="preserve">. A DuDv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DuDv map </w:t>
      </w:r>
      <w:r w:rsidR="00FD0819">
        <w:t xml:space="preserve">over time. </w:t>
      </w:r>
      <w:r w:rsidR="00162AAE">
        <w:t xml:space="preserve">We just need to map the DuDv map onto the water quad like any other texture, then sample it for each point. </w:t>
      </w:r>
    </w:p>
    <w:p w:rsidR="00162AAE" w:rsidRDefault="00162AAE" w:rsidP="003F0E43"/>
    <w:p w:rsidR="00162AAE" w:rsidRDefault="00162AAE" w:rsidP="003F0E43">
      <w:r>
        <w:t>However these red and green values in the DuDv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the fragment shader:</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dudvMapSampler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distortedTexCoords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rg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 we sampled this DuDv map values every frame, then we would get the same distortion for each fragment, after all – the DuDv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The moveFactor variable is in the WaterSystem class. The waterPrograms updateWaterAttributesAndUniforms function updates this variable via the getters. It is incremented by a modified Date.now() call. Afterwards</w:t>
      </w:r>
      <w:r w:rsidR="004C02F5">
        <w:t>,</w:t>
      </w:r>
      <w:r>
        <w:t xml:space="preserve"> it gets passed into the shaders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of the water fragment shader.</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waterVectorToCamera is, the less reflective the water should be. </w:t>
      </w:r>
      <w:r w:rsidR="007A6AD1">
        <w:t xml:space="preserve">In the example below, the water normal vector and the waterFragmentToCamera vector are pointing in the same direction. Therefore the water’s surface shouldn’t be reflective. If the camera was near the brown lines (ground), then the water’s surface would be very reflective as the waters normal and the waterFragmentToCamera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This value is used to set the fragments reflectivity in the shader.</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First normalize toCameraVector,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lastRenderedPageBreak/>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'vec3 viewVector = normalize(toCameraVector);'</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'float refractiveFactor = dot(viewVector,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We then mix the reflective and refractive water textures with this refractiveFactor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'gl_FragColor = mix(reflectColour, refractColour, refractiveFactor);'</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This is a similar idea to using a DuDv map to indicate the distortion on the water’s surface. We can sample the normal map texture in the fragment shader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shader.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AD70AF" w:rsidP="00496817">
      <w:r>
        <w:rPr>
          <w:noProof/>
        </w:rPr>
        <w:lastRenderedPageBreak/>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The Coords variable is the normalMapCoordinates,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Sample normal map, sampling at distortedTexCoords, as used for dudv</w:t>
      </w:r>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'vec4 </w:t>
      </w:r>
      <w:r w:rsidRPr="00E04FB4">
        <w:rPr>
          <w:rFonts w:ascii="Consolas" w:eastAsia="Times New Roman" w:hAnsi="Consolas" w:cs="Courier New"/>
          <w:color w:val="7D2727"/>
          <w:sz w:val="20"/>
          <w:szCs w:val="20"/>
          <w:bdr w:val="none" w:sz="0" w:space="0" w:color="auto" w:frame="1"/>
          <w:shd w:val="clear" w:color="auto" w:fill="EFF0F1"/>
          <w:lang w:eastAsia="en-GB"/>
        </w:rPr>
        <w:t>Coords</w:t>
      </w:r>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re2D(normalMapSampler, 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normal = vec3(</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 xml:space="preserve">.r * 2.0 - 1.0, </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 xml:space="preserve">.b, </w:t>
      </w:r>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'normal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reflectedLight = reflect(</w:t>
      </w:r>
      <w:r w:rsidR="00C92235">
        <w:rPr>
          <w:rFonts w:ascii="Consolas" w:eastAsia="Times New Roman" w:hAnsi="Consolas" w:cs="Courier New"/>
          <w:color w:val="7D2727"/>
          <w:sz w:val="20"/>
          <w:szCs w:val="20"/>
          <w:bdr w:val="none" w:sz="0" w:space="0" w:color="auto" w:frame="1"/>
          <w:shd w:val="clear" w:color="auto" w:fill="EFF0F1"/>
          <w:lang w:eastAsia="en-GB"/>
        </w:rPr>
        <w:t>normalize(fromLightToWaterVec</w:t>
      </w:r>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'float specular = max(dot(reflectedLight, viewVector),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'specular = pow(specular, shineDamper);'</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specularHighlights = lightColour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Finally, we add a blue tint to the waters fragment to make it look more realistic. This is the vec4(0.0,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'gl_FragColor = mix(gl_FragColor, vec4(0.0, 0.3, 0.7, 1.0), 0.2) + vec4(specularHighlights,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AD70AF"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8"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Pr>
        <w:pStyle w:val="Heading2"/>
      </w:pPr>
      <w:r>
        <w:t>Implementation review</w:t>
      </w:r>
    </w:p>
    <w:p w:rsidR="003826F0" w:rsidRDefault="003826F0" w:rsidP="003826F0"/>
    <w:p w:rsidR="00C92235" w:rsidRDefault="00C92235" w:rsidP="003826F0">
      <w:r>
        <w:lastRenderedPageBreak/>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scrum ,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472FFD" w:rsidP="004C12FA">
      <w:r>
        <w:t>The documentation accompanying the project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r w:rsidRPr="00175754">
        <w:rPr>
          <w:color w:val="FF0000"/>
        </w:rPr>
        <w:t>Minimap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r w:rsidR="00472FFD" w:rsidRPr="00175754">
        <w:rPr>
          <w:color w:val="FF0000"/>
        </w:rPr>
        <w:t xml:space="preserve">yuidoc tool [] </w:t>
      </w:r>
      <w:r w:rsidR="00472FFD">
        <w:t>was used to generate documentation from the code comments. It generates JavaDoc style HTML</w:t>
      </w:r>
      <w:r w:rsidR="00647823">
        <w:t xml:space="preserve"> pages</w:t>
      </w:r>
      <w:r w:rsidR="00472FFD">
        <w:t xml:space="preserve"> from formatted JavaScript comments. An example yuidoc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@method functionName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@param paramName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101094"/>
          <w:sz w:val="20"/>
          <w:szCs w:val="20"/>
          <w:bdr w:val="none" w:sz="0" w:space="0" w:color="auto" w:frame="1"/>
          <w:shd w:val="clear" w:color="auto" w:fill="EFF0F1"/>
          <w:lang w:eastAsia="en-GB"/>
        </w:rPr>
        <w:t>function</w:t>
      </w:r>
      <w:r w:rsidRPr="00472FFD">
        <w:rPr>
          <w:rFonts w:ascii="Consolas" w:eastAsia="Times New Roman" w:hAnsi="Consolas" w:cs="Courier New"/>
          <w:color w:val="303336"/>
          <w:sz w:val="20"/>
          <w:szCs w:val="20"/>
          <w:bdr w:val="none" w:sz="0" w:space="0" w:color="auto" w:frame="1"/>
          <w:shd w:val="clear" w:color="auto" w:fill="EFF0F1"/>
          <w:lang w:eastAsia="en-GB"/>
        </w:rPr>
        <w:t xml:space="preserve"> functionName(paramName){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This in turn will be added as a function to the HTML generated by the yuidoc tool.</w:t>
      </w:r>
    </w:p>
    <w:p w:rsidR="00647823" w:rsidRDefault="00647823" w:rsidP="00472FFD"/>
    <w:p w:rsidR="00472FFD" w:rsidRDefault="00472FFD" w:rsidP="00472FFD">
      <w:r>
        <w:t xml:space="preserve">Yuidoc comments are declared with /** your content here */. Rather than a regular comment /* content */. Notice the extra * needed for yuidoc to recognize the comment. The main yuidoc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@param</w:t>
      </w:r>
    </w:p>
    <w:p w:rsidR="00472FFD" w:rsidRDefault="00472FFD" w:rsidP="00472FFD"/>
    <w:p w:rsidR="00647823" w:rsidRDefault="00472FFD" w:rsidP="00647823">
      <w:pPr>
        <w:rPr>
          <w:rFonts w:eastAsia="Times New Roman"/>
          <w:lang w:eastAsia="en-GB"/>
        </w:rPr>
      </w:pPr>
      <w:r>
        <w:t xml:space="preserve">All files have accompanying yuidoc.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AD70AF"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61"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AD70AF"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62"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4" w:name="_Toc222978603"/>
      <w:bookmarkStart w:id="25" w:name="_Toc476088424"/>
      <w:r>
        <w:t>Testing</w:t>
      </w:r>
      <w:bookmarkEnd w:id="23"/>
      <w:bookmarkEnd w:id="24"/>
      <w:bookmarkEnd w:id="25"/>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lastRenderedPageBreak/>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VertexBufferObject test, seeing if a buffer was initialized properly. However in the RockGenerator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WebGLs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TesterClass.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Tests if location is a 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@method test_isWebGLUniformLocation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test_isWebGLUniformLocation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r>
        <w:rPr>
          <w:rStyle w:val="kwd"/>
          <w:rFonts w:ascii="Consolas" w:hAnsi="Consolas"/>
          <w:color w:val="101094"/>
          <w:bdr w:val="none" w:sz="0" w:space="0" w:color="auto" w:frame="1"/>
          <w:shd w:val="clear" w:color="auto" w:fill="EFF0F1"/>
        </w:rPr>
        <w:t>instanceof</w:t>
      </w:r>
      <w:r>
        <w:rPr>
          <w:rStyle w:val="pln"/>
          <w:rFonts w:ascii="Consolas" w:hAnsi="Consolas"/>
          <w:color w:val="303336"/>
          <w:bdr w:val="none" w:sz="0" w:space="0" w:color="auto" w:frame="1"/>
          <w:shd w:val="clear" w:color="auto" w:fill="EFF0F1"/>
        </w:rPr>
        <w:t xml:space="preserve"> </w:t>
      </w:r>
      <w:r>
        <w:rPr>
          <w:rStyle w:val="typ"/>
          <w:rFonts w:ascii="Consolas" w:hAnsi="Consolas"/>
          <w:color w:val="2B91AF"/>
          <w:bdr w:val="none" w:sz="0" w:space="0" w:color="auto" w:frame="1"/>
          <w:shd w:val="clear" w:color="auto" w:fill="EFF0F1"/>
        </w:rPr>
        <w:t>WebGLUniformLocation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terrainVAOs array was filled with WebGLVertexArrayObjectOES objects properly</w:t>
      </w:r>
      <w:r w:rsidR="00FE4BDA">
        <w:rPr>
          <w:lang w:val="en-US"/>
        </w:rPr>
        <w:t xml:space="preserve">. I am only using these </w:t>
      </w:r>
      <w:r w:rsidR="00FE4BDA" w:rsidRPr="008F1952">
        <w:rPr>
          <w:lang w:val="en-US"/>
        </w:rPr>
        <w:t>WebGLVertexArrayObjectOES</w:t>
      </w:r>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test_terrainVAOs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test_terrainVAOs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var</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 xml:space="preserve">numberQuadrantRows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numberQuadrantColumns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terrainVAOs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B14DDF" w:rsidP="004C12FA">
      <w:pPr>
        <w:rPr>
          <w:lang w:val="en-US"/>
        </w:rPr>
      </w:pPr>
      <w:r>
        <w:rPr>
          <w:lang w:val="en-US"/>
        </w:rPr>
        <w:t xml:space="preserve">The user interface, created with the dat.gui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//screenshot test table + ui ?</w:t>
      </w:r>
    </w:p>
    <w:p w:rsidR="00694611" w:rsidRDefault="00694611" w:rsidP="004C12FA">
      <w:pPr>
        <w:pStyle w:val="Heading3"/>
        <w:rPr>
          <w:lang w:val="en-US"/>
        </w:rPr>
      </w:pPr>
      <w:bookmarkStart w:id="34" w:name="_Toc222978608"/>
      <w:bookmarkStart w:id="35" w:name="_Toc476088429"/>
      <w:r>
        <w:rPr>
          <w:lang w:val="en-US"/>
        </w:rPr>
        <w:lastRenderedPageBreak/>
        <w:t>Stress Testing</w:t>
      </w:r>
      <w:bookmarkEnd w:id="34"/>
      <w:bookmarkEnd w:id="35"/>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AD70AF"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5" o:title="initial_instancing"/>
            <w10:wrap type="tight"/>
          </v:shape>
        </w:pict>
      </w:r>
    </w:p>
    <w:p w:rsidR="00541CCA" w:rsidRDefault="00AD70AF"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6"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give screenshots of the project when loads of rocks etc,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6" w:name="_Toc222978609"/>
      <w:bookmarkStart w:id="37" w:name="_Toc476088430"/>
      <w:r>
        <w:rPr>
          <w:lang w:val="en-US"/>
        </w:rPr>
        <w:t>Other Types of Testing</w:t>
      </w:r>
      <w:bookmarkEnd w:id="36"/>
      <w:bookmarkEnd w:id="37"/>
      <w:r>
        <w:rPr>
          <w:lang w:val="en-US"/>
        </w:rPr>
        <w:t xml:space="preserve"> </w:t>
      </w:r>
    </w:p>
    <w:p w:rsidR="00981110" w:rsidRDefault="00981110" w:rsidP="00981110">
      <w:pPr>
        <w:rPr>
          <w:lang w:val="en-US"/>
        </w:rPr>
      </w:pPr>
      <w:bookmarkStart w:id="38" w:name="_Toc222978610"/>
      <w:bookmarkStart w:id="39" w:name="_Toc476088431"/>
      <w:r>
        <w:rPr>
          <w:lang w:val="en-US"/>
        </w:rPr>
        <w:t>// SHOW TERRAIN RENDERING CODE FROM MINIMAP WORKING</w:t>
      </w:r>
    </w:p>
    <w:p w:rsidR="00981110" w:rsidRDefault="00981110" w:rsidP="00981110">
      <w:pPr>
        <w:rPr>
          <w:lang w:val="en-US"/>
        </w:rPr>
      </w:pPr>
      <w:r>
        <w:rPr>
          <w:lang w:val="en-US"/>
        </w:rPr>
        <w:t>// explain minimap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 xml:space="preserve">it has to create all of the vertices, normal, uvs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fillHeightMap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8"/>
      <w:bookmarkEnd w:id="39"/>
      <w:r>
        <w:rPr>
          <w:lang w:val="en-US"/>
        </w:rPr>
        <w:t xml:space="preserve"> </w:t>
      </w:r>
    </w:p>
    <w:p w:rsidR="00777027" w:rsidRDefault="00777027" w:rsidP="004C12FA">
      <w:pPr>
        <w:rPr>
          <w:lang w:val="en-US"/>
        </w:rPr>
      </w:pPr>
    </w:p>
    <w:p w:rsidR="00777027" w:rsidRDefault="00777027" w:rsidP="004C12FA">
      <w:pPr>
        <w:rPr>
          <w:lang w:val="en-US"/>
        </w:rPr>
      </w:pPr>
      <w:r>
        <w:rPr>
          <w:lang w:val="en-US"/>
        </w:rPr>
        <w:t xml:space="preserve">Integration tests involved calling multiple render functions one after another. For example the rock rendering might work, but would it work with the skybox rendering after it? </w:t>
      </w:r>
    </w:p>
    <w:p w:rsidR="00694611" w:rsidRDefault="00694611" w:rsidP="004C12FA">
      <w:pPr>
        <w:pStyle w:val="Heading2"/>
        <w:rPr>
          <w:lang w:val="en-US"/>
        </w:rPr>
      </w:pPr>
      <w:bookmarkStart w:id="40" w:name="_Toc222978611"/>
      <w:bookmarkStart w:id="41" w:name="_Toc476088432"/>
      <w:r>
        <w:rPr>
          <w:lang w:val="en-US"/>
        </w:rPr>
        <w:t>User Testing</w:t>
      </w:r>
      <w:bookmarkEnd w:id="40"/>
      <w:bookmarkEnd w:id="41"/>
    </w:p>
    <w:p w:rsidR="00893256" w:rsidRDefault="00893256" w:rsidP="004C12FA">
      <w:pPr>
        <w:rPr>
          <w:lang w:val="en-US"/>
        </w:rPr>
      </w:pPr>
    </w:p>
    <w:p w:rsidR="001F35A4" w:rsidRPr="00777027"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bookmarkStart w:id="42" w:name="_Toc192777716"/>
    </w:p>
    <w:p w:rsidR="006426CA" w:rsidRPr="009E320D" w:rsidRDefault="006C7832" w:rsidP="009E320D">
      <w:pPr>
        <w:pStyle w:val="Heading1"/>
      </w:pPr>
      <w:bookmarkStart w:id="43" w:name="_Toc222978612"/>
      <w:bookmarkStart w:id="44" w:name="_Toc476088433"/>
      <w:r>
        <w:t xml:space="preserve">Critical </w:t>
      </w:r>
      <w:r w:rsidR="00711DBE">
        <w:t>Evaluation</w:t>
      </w:r>
      <w:bookmarkEnd w:id="42"/>
      <w:bookmarkEnd w:id="43"/>
      <w:bookmarkEnd w:id="44"/>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w:t>
      </w:r>
      <w:r w:rsidR="000167F5">
        <w:lastRenderedPageBreak/>
        <w:t xml:space="preserve">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D70AF"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69"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70"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minimap,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added.</w:t>
      </w:r>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BA5E13"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660DAF" w:rsidRDefault="007E5C33" w:rsidP="004C12FA">
      <w:r>
        <w:t>If the project were being made again – then OpenGL would be the language of choice. The reason WebGL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WebGL.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Developing with WebGL is a nightmare, especially for a beginner. For example if you try to get the locati</w:t>
      </w:r>
      <w:r w:rsidR="003139BB">
        <w:t>on of a variable in a shader and</w:t>
      </w:r>
      <w:r>
        <w:t xml:space="preserve"> that shader variable doesn’t exist</w:t>
      </w:r>
      <w:r w:rsidR="003139BB">
        <w:t>,</w:t>
      </w:r>
      <w:r>
        <w:t xml:space="preserve"> you will not get an error. Likewise if you try and pass data from the vertex shader, to the fragment shader,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w:t>
      </w:r>
      <w:r>
        <w:lastRenderedPageBreak/>
        <w:t xml:space="preserve">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shader.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shader.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users vector. If we calculate the dot product of </w:t>
      </w:r>
      <w:r w:rsidR="002D01A9">
        <w:t>the user and quadrant vectors</w:t>
      </w:r>
      <w:r>
        <w:t xml:space="preserve">, then we would only process the quadrants whose dot products with the users vector is above 0. </w:t>
      </w:r>
      <w:r w:rsidR="002D01A9">
        <w:t>Essentially this would only make the visible quadrants be processed by the vertex shader.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5"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Terrain using perlin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 xml:space="preserve">All of these have been achieved and more. The 3D scene was implemented within the first month of the project (but was started a month early, so it actually took 2 months). Nearly all of this time was spent researching 3D graphics, perhaps only 30 </w:t>
      </w:r>
      <w:r>
        <w:lastRenderedPageBreak/>
        <w:t>hours of that time was spent implementing it and fixing errors.</w:t>
      </w:r>
      <w:r w:rsidR="009F3D29">
        <w:t xml:space="preserve"> This initial 3D engine file got refactored into the: MainProgram, vertexShader, fragmentShader, camera and GLSetup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perlin noise. This gives greater detail to the terrain over regular noise. After rewriting the rock generation code several times, the final technique used was instanced rendering. </w:t>
      </w:r>
    </w:p>
    <w:p w:rsidR="00710C2F" w:rsidRDefault="00710C2F" w:rsidP="004C12FA"/>
    <w:p w:rsidR="00B14DDF" w:rsidRP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7F42B8" w:rsidRDefault="00711DBE" w:rsidP="004C12FA">
      <w:pPr>
        <w:pStyle w:val="Heading1"/>
      </w:pPr>
      <w:bookmarkStart w:id="46" w:name="_Toc222978613"/>
      <w:bookmarkStart w:id="47" w:name="_Toc476088434"/>
      <w:r>
        <w:t>Appendices</w:t>
      </w:r>
      <w:bookmarkEnd w:id="45"/>
      <w:bookmarkEnd w:id="46"/>
      <w:bookmarkEnd w:id="47"/>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8" w:name="_Toc222978614"/>
      <w:bookmarkStart w:id="49" w:name="_Toc476088435"/>
      <w:r w:rsidRPr="004F1DC9">
        <w:t>Libraries</w:t>
      </w:r>
      <w:bookmarkEnd w:id="48"/>
      <w:bookmarkEnd w:id="49"/>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MyGUI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2" w:history="1">
        <w:r w:rsidRPr="00C96769">
          <w:rPr>
            <w:rStyle w:val="Hyperlink"/>
          </w:rPr>
          <w:t>https://jquery.com/</w:t>
        </w:r>
      </w:hyperlink>
    </w:p>
    <w:p w:rsidR="00F6717D" w:rsidRDefault="00F6717D" w:rsidP="00F6717D">
      <w:r>
        <w:tab/>
        <w:t>Source available at:</w:t>
      </w:r>
    </w:p>
    <w:p w:rsidR="00F6717D" w:rsidRDefault="00F6717D" w:rsidP="009A54F2">
      <w:r>
        <w:tab/>
      </w:r>
      <w:hyperlink r:id="rId73"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(Remove space between webgl- and fundamentals in url):</w:t>
      </w:r>
    </w:p>
    <w:p w:rsidR="000C57CB" w:rsidRDefault="000C57CB" w:rsidP="000C57CB">
      <w:r>
        <w:tab/>
        <w:t>Available at:</w:t>
      </w:r>
    </w:p>
    <w:p w:rsidR="000C57CB" w:rsidRDefault="000C57CB" w:rsidP="009A54F2">
      <w:r>
        <w:tab/>
      </w:r>
      <w:hyperlink r:id="rId74" w:history="1">
        <w:r w:rsidRPr="00C96769">
          <w:rPr>
            <w:rStyle w:val="Hyperlink"/>
          </w:rPr>
          <w:t>https://github.com/greggman/webgl-</w:t>
        </w:r>
      </w:hyperlink>
      <w:r>
        <w:tab/>
      </w:r>
      <w:r w:rsidRPr="00F15C85">
        <w:t>fundamentals/blob/master/webgl/resources/m4.js</w:t>
      </w:r>
    </w:p>
    <w:p w:rsidR="004F46ED" w:rsidRDefault="004F46ED" w:rsidP="009A54F2"/>
    <w:p w:rsidR="000C57CB" w:rsidRDefault="00F6717D" w:rsidP="009A54F2">
      <w:r w:rsidRPr="00F6717D">
        <w:t>[]</w:t>
      </w:r>
      <w:r>
        <w:t xml:space="preserve"> </w:t>
      </w:r>
      <w:r>
        <w:tab/>
      </w:r>
      <w:r w:rsidR="0009330B">
        <w:rPr>
          <w:b/>
        </w:rPr>
        <w:t>Perlin library</w:t>
      </w:r>
      <w:r w:rsidR="004F46ED">
        <w:t xml:space="preserve"> – </w:t>
      </w:r>
      <w:r w:rsidR="000C57CB">
        <w:t xml:space="preserve">(ISC licensed). </w:t>
      </w:r>
      <w:r w:rsidR="0009330B">
        <w:t xml:space="preserve">This contains the useful perlin functions to </w:t>
      </w:r>
      <w:r w:rsidR="000C57CB">
        <w:tab/>
      </w:r>
      <w:r w:rsidR="0009330B">
        <w:t xml:space="preserve">generate the </w:t>
      </w:r>
      <w:r>
        <w:tab/>
      </w:r>
      <w:r w:rsidR="0009330B">
        <w:t xml:space="preserve">terrain. The techniques come from </w:t>
      </w:r>
      <w:r w:rsidR="0009330B" w:rsidRPr="000C57CB">
        <w:rPr>
          <w:color w:val="FF0000"/>
        </w:rPr>
        <w:t xml:space="preserve">Ken Perlin in his paper </w:t>
      </w:r>
      <w:r w:rsidR="000C57CB">
        <w:rPr>
          <w:color w:val="FF0000"/>
        </w:rPr>
        <w:tab/>
      </w:r>
      <w:r w:rsidR="0009330B" w:rsidRPr="000C57CB">
        <w:rPr>
          <w:color w:val="FF0000"/>
        </w:rPr>
        <w:t>about perlin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5" w:history="1">
        <w:r w:rsidRPr="00C96769">
          <w:rPr>
            <w:rStyle w:val="Hyperlink"/>
          </w:rPr>
          <w:t>https://github.com/josephg/noisejs</w:t>
        </w:r>
      </w:hyperlink>
    </w:p>
    <w:p w:rsidR="004F46ED" w:rsidRDefault="004F46ED" w:rsidP="009A54F2"/>
    <w:p w:rsidR="000C57CB" w:rsidRDefault="00F6717D" w:rsidP="009A54F2">
      <w:r w:rsidRPr="00F6717D">
        <w:lastRenderedPageBreak/>
        <w:t>[]</w:t>
      </w:r>
      <w:r>
        <w:t xml:space="preserve"> </w:t>
      </w:r>
      <w:r>
        <w:tab/>
      </w:r>
      <w:r w:rsidR="0009330B">
        <w:rPr>
          <w:b/>
        </w:rPr>
        <w:t>Webgl-obj-loader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RockGenerator and </w:t>
      </w:r>
      <w:r>
        <w:tab/>
      </w:r>
      <w:r w:rsidR="00E77ACE">
        <w:t xml:space="preserve">ParticleSystem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6"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7"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useage.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8"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50" w:name="_Toc476088436"/>
      <w:bookmarkStart w:id="51" w:name="_Toc222978615"/>
      <w:r w:rsidRPr="00D61D84">
        <w:t>Ethics Submission</w:t>
      </w:r>
      <w:bookmarkEnd w:id="50"/>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r w:rsidRPr="00312BF8">
        <w:rPr>
          <w:szCs w:val="22"/>
        </w:rPr>
        <w:t>Reyer Zwiggelaar</w:t>
      </w:r>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r w:rsidRPr="00312BF8">
        <w:rPr>
          <w:szCs w:val="22"/>
        </w:rPr>
        <w:t>cs</w:t>
      </w:r>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lastRenderedPageBreak/>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r w:rsidRPr="00312BF8">
        <w:rPr>
          <w:b/>
          <w:bCs/>
          <w:szCs w:val="22"/>
        </w:rPr>
        <w:t>material?</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Office advise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r w:rsidRPr="00312BF8">
        <w:rPr>
          <w:b/>
          <w:bCs/>
          <w:szCs w:val="22"/>
        </w:rPr>
        <w:t>require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r w:rsidRPr="00312BF8">
        <w:rPr>
          <w:b/>
          <w:bCs/>
          <w:szCs w:val="22"/>
        </w:rPr>
        <w:t>that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52" w:name="_Toc476088437"/>
      <w:r>
        <w:t>Code Samples</w:t>
      </w:r>
      <w:bookmarkEnd w:id="51"/>
      <w:bookmarkEnd w:id="52"/>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2107BB" w:rsidRDefault="002107BB" w:rsidP="002107BB">
      <w:r>
        <w:lastRenderedPageBreak/>
        <w:t>[]</w:t>
      </w:r>
      <w:r>
        <w:tab/>
        <w:t xml:space="preserve">Perlin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Conrod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It has been used in the createQuadrantIndices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9"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53" w:name="_Toc192777719"/>
    </w:p>
    <w:p w:rsidR="000F3D72" w:rsidRDefault="00711DBE" w:rsidP="009E320D">
      <w:pPr>
        <w:pStyle w:val="Heading1"/>
        <w:numPr>
          <w:ilvl w:val="0"/>
          <w:numId w:val="0"/>
        </w:numPr>
      </w:pPr>
      <w:bookmarkStart w:id="54" w:name="_Toc222978616"/>
      <w:bookmarkStart w:id="55" w:name="_Toc476088438"/>
      <w:r>
        <w:t>Annotated Bibliography</w:t>
      </w:r>
      <w:bookmarkEnd w:id="53"/>
      <w:bookmarkEnd w:id="54"/>
      <w:bookmarkEnd w:id="55"/>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lastRenderedPageBreak/>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540E9D" w:rsidRDefault="00540E9D" w:rsidP="00D94044">
      <w:r>
        <w:t>[]</w:t>
      </w:r>
      <w:r>
        <w:tab/>
        <w:t>OpenGL 3D</w:t>
      </w:r>
      <w:r w:rsidR="00904108">
        <w:t xml:space="preserve"> game,</w:t>
      </w:r>
      <w:r>
        <w:t xml:space="preserve"> created by YouTube user OneGoldenCat</w:t>
      </w:r>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r>
      <w:r>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lastRenderedPageBreak/>
        <w:tab/>
        <w:t>Available at:</w:t>
      </w:r>
    </w:p>
    <w:p w:rsidR="00F63D43" w:rsidRPr="002D01A9" w:rsidRDefault="00F63D43" w:rsidP="002D01A9">
      <w:pPr>
        <w:jc w:val="both"/>
        <w:rPr>
          <w:color w:val="444444"/>
          <w:szCs w:val="20"/>
        </w:rPr>
      </w:pPr>
      <w:r>
        <w:tab/>
      </w:r>
      <w:hyperlink r:id="rId80"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1"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2"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Texture knowledge, from Greg Taraves on Stack Overflow</w:t>
      </w:r>
    </w:p>
    <w:p w:rsidR="00671898" w:rsidRDefault="00671898" w:rsidP="00D94044">
      <w:r>
        <w:tab/>
      </w:r>
      <w:r>
        <w:t>Date accessed: 1</w:t>
      </w:r>
      <w:r w:rsidRPr="00454B36">
        <w:rPr>
          <w:vertAlign w:val="superscript"/>
        </w:rPr>
        <w:t>st</w:t>
      </w:r>
      <w:r>
        <w:t xml:space="preserve"> </w:t>
      </w:r>
      <w:r>
        <w:t>February</w:t>
      </w:r>
      <w:r>
        <w:t xml:space="preserve"> 2017</w:t>
      </w:r>
    </w:p>
    <w:p w:rsidR="00671898" w:rsidRDefault="00671898" w:rsidP="00D94044">
      <w:r>
        <w:tab/>
        <w:t>Available at:</w:t>
      </w:r>
    </w:p>
    <w:p w:rsidR="00671898" w:rsidRPr="00671898" w:rsidRDefault="00671898" w:rsidP="00D94044">
      <w:pPr>
        <w:rPr>
          <w:sz w:val="24"/>
        </w:rPr>
      </w:pPr>
      <w:r>
        <w:tab/>
      </w:r>
      <w:hyperlink r:id="rId83"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r>
      <w:r>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lastRenderedPageBreak/>
        <w:t>[]</w:t>
      </w:r>
      <w:r>
        <w:tab/>
      </w:r>
      <w:r>
        <w:t>Texture knowledge from the Mozilla tutorial</w:t>
      </w:r>
      <w:r>
        <w:t xml:space="preserve"> on GitHub</w:t>
      </w:r>
      <w:r>
        <w:t xml:space="preserve">. </w:t>
      </w:r>
    </w:p>
    <w:p w:rsidR="00671898" w:rsidRDefault="00671898" w:rsidP="00D94044">
      <w:r>
        <w:tab/>
      </w:r>
      <w:r>
        <w:t>From various contributors.</w:t>
      </w:r>
    </w:p>
    <w:p w:rsidR="00671898" w:rsidRDefault="00671898" w:rsidP="00671898">
      <w:r>
        <w:tab/>
      </w:r>
      <w:r>
        <w:t>Date accessed: 1</w:t>
      </w:r>
      <w:r w:rsidRPr="00454B36">
        <w:rPr>
          <w:vertAlign w:val="superscript"/>
        </w:rPr>
        <w:t>st</w:t>
      </w:r>
      <w:r>
        <w:t xml:space="preserve"> February 2017</w:t>
      </w:r>
      <w:r w:rsidR="00065CDE">
        <w:t>.</w:t>
      </w:r>
      <w:bookmarkStart w:id="56" w:name="_GoBack"/>
      <w:bookmarkEnd w:id="56"/>
    </w:p>
    <w:p w:rsidR="00671898" w:rsidRDefault="00671898" w:rsidP="00671898">
      <w:r>
        <w:tab/>
        <w:t>Available at:</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4"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Steven M La</w:t>
      </w:r>
      <w:r w:rsidR="008B3D25">
        <w:t xml:space="preserve">Valle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5"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(2nd ed.).</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6" w:history="1">
        <w:r w:rsidRPr="00584FBB">
          <w:rPr>
            <w:rStyle w:val="Hyperlink"/>
          </w:rPr>
          <w:t>https://www.youtube.com/watch?v=qslBNLeSPUc&amp;t=141s</w:t>
        </w:r>
      </w:hyperlink>
    </w:p>
    <w:p w:rsidR="00CE509B" w:rsidRDefault="00CE509B" w:rsidP="00D94044">
      <w:r>
        <w:tab/>
      </w:r>
    </w:p>
    <w:p w:rsidR="00CE509B" w:rsidRDefault="00625C21" w:rsidP="00D94044">
      <w:r>
        <w:lastRenderedPageBreak/>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t>Perlin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t xml:space="preserve">ThinMatrix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7" w:history="1">
        <w:r w:rsidRPr="00584FBB">
          <w:rPr>
            <w:rStyle w:val="Hyperlink"/>
          </w:rPr>
          <w:t>https://www.youtube.com/watch?v=qslBNLeSPUc&amp;t=141s</w:t>
        </w:r>
      </w:hyperlink>
    </w:p>
    <w:p w:rsidR="000F3D72" w:rsidRDefault="000F3D72" w:rsidP="00D94044"/>
    <w:p w:rsidR="0066503C" w:rsidRDefault="000F3D72" w:rsidP="00D94044">
      <w:r>
        <w:t>[]</w:t>
      </w:r>
      <w:r w:rsidR="0066503C">
        <w:tab/>
        <w:t>ThinMatrix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8" w:history="1">
        <w:r w:rsidR="001B7C78" w:rsidRPr="00584FBB">
          <w:rPr>
            <w:rStyle w:val="Hyperlink"/>
          </w:rPr>
          <w:t>https://www.youtube.com/watch?v=_Ix5oN8eC1E</w:t>
        </w:r>
      </w:hyperlink>
    </w:p>
    <w:p w:rsidR="00F6717D" w:rsidRDefault="00F6717D" w:rsidP="00D94044"/>
    <w:p w:rsidR="001B7C78" w:rsidRDefault="001B7C78" w:rsidP="001B7C78">
      <w:r>
        <w:t>[]</w:t>
      </w:r>
      <w:r>
        <w:tab/>
        <w:t>ThinMatrix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9"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unoptimal gradient computation. </w:t>
      </w:r>
      <w:r w:rsidR="00312BF8">
        <w:rPr>
          <w:szCs w:val="22"/>
          <w:shd w:val="clear" w:color="auto" w:fill="FFFFFF"/>
        </w:rPr>
        <w:tab/>
      </w:r>
      <w:r w:rsidRPr="00AA5D28">
        <w:rPr>
          <w:szCs w:val="22"/>
          <w:shd w:val="clear" w:color="auto" w:fill="FFFFFF"/>
        </w:rPr>
        <w:t xml:space="preserve">With these defects corrected, Noise both looks better and runs faster. The </w:t>
      </w:r>
      <w:r w:rsidR="00312BF8">
        <w:rPr>
          <w:szCs w:val="22"/>
          <w:shd w:val="clear" w:color="auto" w:fill="FFFFFF"/>
        </w:rPr>
        <w:tab/>
      </w:r>
      <w:r w:rsidRPr="00AA5D28">
        <w:rPr>
          <w:szCs w:val="22"/>
          <w:shd w:val="clear" w:color="auto" w:fill="FFFFFF"/>
        </w:rPr>
        <w:t xml:space="preserve">latter </w:t>
      </w:r>
      <w:r w:rsidR="00671898">
        <w:rPr>
          <w:szCs w:val="22"/>
          <w:shd w:val="clear" w:color="auto" w:fill="FFFFFF"/>
        </w:rPr>
        <w:t xml:space="preserve">change also makes it </w:t>
      </w:r>
      <w:r w:rsidRPr="00AA5D28">
        <w:rPr>
          <w:szCs w:val="22"/>
          <w:shd w:val="clear" w:color="auto" w:fill="FFFFFF"/>
        </w:rPr>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standard.</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w:t>
      </w:r>
      <w:r>
        <w:t>January</w:t>
      </w:r>
      <w:r>
        <w:t xml:space="preserve"> – </w:t>
      </w:r>
      <w:r>
        <w:t>1</w:t>
      </w:r>
      <w:r w:rsidRPr="002107BB">
        <w:rPr>
          <w:vertAlign w:val="superscript"/>
        </w:rPr>
        <w:t>st</w:t>
      </w:r>
      <w:r>
        <w:t xml:space="preserve"> April</w:t>
      </w:r>
      <w:r>
        <w:t xml:space="preserve">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lastRenderedPageBreak/>
        <w:t>Scene</w:t>
      </w:r>
      <w:r>
        <w:t xml:space="preserve"> </w:t>
      </w:r>
      <w:r>
        <w:t xml:space="preserve"> resource</w:t>
      </w:r>
      <w:r w:rsidR="002107BB">
        <w:t>s</w:t>
      </w:r>
      <w:r>
        <w:t xml:space="preserve"> </w:t>
      </w:r>
      <w:r>
        <w:t>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r>
      <w:r>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w:t>
      </w:r>
      <w:r w:rsidR="00671898">
        <w:t>OBJ file</w:t>
      </w:r>
      <w:r w:rsidR="00671898">
        <w:t xml:space="preserve"> used and edited from (Public domain): </w:t>
      </w:r>
    </w:p>
    <w:p w:rsidR="00671898" w:rsidRDefault="00671898" w:rsidP="00671898">
      <w:r>
        <w:tab/>
      </w:r>
      <w:r>
        <w:t xml:space="preserve">Date accessed: </w:t>
      </w:r>
      <w:r>
        <w:t>March</w:t>
      </w:r>
      <w:r>
        <w:t xml:space="preserve"> 0</w:t>
      </w:r>
      <w:r>
        <w:t>1</w:t>
      </w:r>
      <w:r w:rsidRPr="00671898">
        <w:rPr>
          <w:vertAlign w:val="superscript"/>
        </w:rPr>
        <w:t>st</w:t>
      </w:r>
      <w:r>
        <w:t xml:space="preserve"> 2017</w:t>
      </w:r>
      <w:r>
        <w:t>.</w:t>
      </w:r>
    </w:p>
    <w:p w:rsidR="00671898" w:rsidRDefault="00671898" w:rsidP="00671898">
      <w:r>
        <w:tab/>
        <w:t>Available at:</w:t>
      </w:r>
    </w:p>
    <w:p w:rsidR="00671898" w:rsidRDefault="00671898" w:rsidP="00671898">
      <w:r>
        <w:t xml:space="preserve"> </w:t>
      </w:r>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r>
      <w:r>
        <w:t>Date accessed: March 01</w:t>
      </w:r>
      <w:r w:rsidRPr="00671898">
        <w:rPr>
          <w:vertAlign w:val="superscript"/>
        </w:rPr>
        <w:t>st</w:t>
      </w:r>
      <w:r>
        <w:t xml:space="preserve"> 2017</w:t>
      </w:r>
      <w:r>
        <w:t>.</w:t>
      </w:r>
    </w:p>
    <w:p w:rsidR="00671898" w:rsidRDefault="00671898" w:rsidP="00E77ACE">
      <w:r>
        <w:tab/>
      </w:r>
      <w:r>
        <w:t>Available at:</w:t>
      </w:r>
    </w:p>
    <w:p w:rsidR="00671898" w:rsidRDefault="00671898" w:rsidP="00E77ACE">
      <w:r>
        <w:tab/>
      </w:r>
      <w:hyperlink r:id="rId90" w:history="1">
        <w:r w:rsidRPr="00D25468">
          <w:rPr>
            <w:rStyle w:val="Hyperlink"/>
          </w:rPr>
          <w:t>https://www.textures.com/download/rocksarid0035/68071?&amp;secure=login</w:t>
        </w:r>
      </w:hyperlink>
    </w:p>
    <w:p w:rsidR="00671898" w:rsidRDefault="00671898" w:rsidP="00E77ACE">
      <w:r>
        <w:tab/>
      </w:r>
      <w:hyperlink r:id="rId91"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 xml:space="preserve">Date accessed: </w:t>
      </w:r>
      <w:r w:rsidR="00D649AC">
        <w:t>March</w:t>
      </w:r>
      <w:r w:rsidR="00D649AC">
        <w:t xml:space="preserve"> </w:t>
      </w:r>
      <w:r w:rsidR="00D649AC">
        <w:t>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2"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r>
      <w:r>
        <w:t xml:space="preserve">Date accessed: </w:t>
      </w:r>
      <w:r>
        <w:t>April</w:t>
      </w:r>
      <w:r>
        <w:t xml:space="preserve"> </w:t>
      </w:r>
      <w:r>
        <w:t>15</w:t>
      </w:r>
      <w:r w:rsidRPr="00D649AC">
        <w:rPr>
          <w:vertAlign w:val="superscript"/>
        </w:rPr>
        <w:t>th</w:t>
      </w:r>
      <w:r>
        <w:t xml:space="preserve"> 2017.</w:t>
      </w:r>
    </w:p>
    <w:p w:rsidR="00D649AC" w:rsidRDefault="00D649AC" w:rsidP="00E77ACE">
      <w:r>
        <w:tab/>
      </w:r>
      <w:r>
        <w:t>Available at:</w:t>
      </w:r>
    </w:p>
    <w:p w:rsidR="00D649AC" w:rsidRDefault="00D649AC" w:rsidP="00E77ACE">
      <w:r>
        <w:tab/>
      </w:r>
      <w:hyperlink r:id="rId93" w:history="1">
        <w:r w:rsidRPr="00D25468">
          <w:rPr>
            <w:rStyle w:val="Hyperlink"/>
          </w:rPr>
          <w:t>https://www.youtube.com/watch?v=rn6zP4P0his&amp;t=526s</w:t>
        </w:r>
      </w:hyperlink>
    </w:p>
    <w:p w:rsidR="00D649AC" w:rsidRDefault="00D649AC" w:rsidP="00E77ACE"/>
    <w:p w:rsidR="00D649AC" w:rsidRDefault="00D649AC" w:rsidP="00E77ACE">
      <w:r>
        <w:t>[]</w:t>
      </w:r>
      <w:r>
        <w:tab/>
        <w:t>Water textures, DuDv map, normal map</w:t>
      </w:r>
    </w:p>
    <w:p w:rsidR="00D649AC" w:rsidRDefault="00D649AC" w:rsidP="00E77ACE">
      <w:r>
        <w:tab/>
      </w:r>
      <w:r>
        <w:t xml:space="preserve">Date accessed: </w:t>
      </w:r>
      <w:r>
        <w:t>March</w:t>
      </w:r>
      <w:r>
        <w:t xml:space="preserve"> </w:t>
      </w:r>
      <w:r>
        <w:t>27</w:t>
      </w:r>
      <w:r w:rsidRPr="00D649AC">
        <w:rPr>
          <w:vertAlign w:val="superscript"/>
        </w:rPr>
        <w:t>th</w:t>
      </w:r>
      <w:r>
        <w:t xml:space="preserve"> 2017.</w:t>
      </w:r>
    </w:p>
    <w:p w:rsidR="00D649AC" w:rsidRDefault="00D649AC" w:rsidP="00E77ACE">
      <w:r>
        <w:tab/>
      </w:r>
      <w:r>
        <w:t>Available at:</w:t>
      </w:r>
    </w:p>
    <w:p w:rsidR="00D649AC" w:rsidRPr="00D649AC" w:rsidRDefault="00D649AC" w:rsidP="00E77ACE">
      <w:r>
        <w:tab/>
      </w:r>
      <w:r w:rsidRPr="00D649AC">
        <w:rPr>
          <w:szCs w:val="20"/>
        </w:rPr>
        <w:t>https://goo.gl/vJB3qO</w:t>
      </w:r>
    </w:p>
    <w:sectPr w:rsidR="00D649AC" w:rsidRPr="00D649AC" w:rsidSect="00D61D84">
      <w:headerReference w:type="default" r:id="rId94"/>
      <w:footerReference w:type="default" r:id="rId9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3A3" w:rsidRDefault="00F953A3" w:rsidP="004C12FA">
      <w:r>
        <w:separator/>
      </w:r>
    </w:p>
  </w:endnote>
  <w:endnote w:type="continuationSeparator" w:id="0">
    <w:p w:rsidR="00F953A3" w:rsidRDefault="00F953A3"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Default="00AD70AF" w:rsidP="004C12FA">
    <w:pPr>
      <w:pStyle w:val="Footer"/>
      <w:jc w:val="center"/>
    </w:pPr>
    <w:r>
      <w:t xml:space="preserve">Page </w:t>
    </w:r>
    <w:r>
      <w:fldChar w:fldCharType="begin"/>
    </w:r>
    <w:r>
      <w:instrText xml:space="preserve"> PAGE  \* MERGEFORMAT </w:instrText>
    </w:r>
    <w:r>
      <w:fldChar w:fldCharType="separate"/>
    </w:r>
    <w:r w:rsidR="00065CDE">
      <w:rPr>
        <w:noProof/>
      </w:rPr>
      <w:t>66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065CDE">
      <w:rPr>
        <w:noProof/>
        <w:lang w:val="en-US"/>
      </w:rPr>
      <w:t>68</w:t>
    </w:r>
    <w:r>
      <w:rPr>
        <w:lang w:val="en-US"/>
      </w:rPr>
      <w:fldChar w:fldCharType="end"/>
    </w:r>
  </w:p>
  <w:p w:rsidR="00AD70AF" w:rsidRDefault="00AD70AF" w:rsidP="004C12FA">
    <w:pPr>
      <w:pStyle w:val="Footer"/>
    </w:pPr>
  </w:p>
  <w:p w:rsidR="00AD70AF" w:rsidRDefault="00AD70AF"/>
  <w:p w:rsidR="00AD70AF" w:rsidRDefault="00AD70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3A3" w:rsidRDefault="00F953A3" w:rsidP="004C12FA">
      <w:r>
        <w:separator/>
      </w:r>
    </w:p>
  </w:footnote>
  <w:footnote w:type="continuationSeparator" w:id="0">
    <w:p w:rsidR="00F953A3" w:rsidRDefault="00F953A3"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Pr="001F35A4" w:rsidRDefault="00AD70AF" w:rsidP="004C12FA">
    <w:pPr>
      <w:pStyle w:val="Header"/>
    </w:pPr>
    <w:r>
      <w:t>A Prehistoric Scene of Mars in WebGL</w:t>
    </w:r>
    <w:r w:rsidRPr="001F35A4">
      <w:tab/>
    </w:r>
    <w:r w:rsidRPr="001F35A4">
      <w:tab/>
    </w:r>
    <w:r>
      <w:t>Samuel Snowball</w:t>
    </w:r>
    <w:r w:rsidRPr="001F35A4">
      <w:t xml:space="preserve"> (</w:t>
    </w:r>
    <w:r>
      <w:t>sds10</w:t>
    </w:r>
    <w:r w:rsidRPr="001F35A4">
      <w:t>)</w:t>
    </w:r>
  </w:p>
  <w:p w:rsidR="00AD70AF" w:rsidRDefault="00AD70AF"/>
  <w:p w:rsidR="00AD70AF" w:rsidRDefault="00AD70A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8"/>
  </w:num>
  <w:num w:numId="4">
    <w:abstractNumId w:val="2"/>
  </w:num>
  <w:num w:numId="5">
    <w:abstractNumId w:val="0"/>
  </w:num>
  <w:num w:numId="6">
    <w:abstractNumId w:val="9"/>
  </w:num>
  <w:num w:numId="7">
    <w:abstractNumId w:val="16"/>
  </w:num>
  <w:num w:numId="8">
    <w:abstractNumId w:val="4"/>
  </w:num>
  <w:num w:numId="9">
    <w:abstractNumId w:val="33"/>
  </w:num>
  <w:num w:numId="10">
    <w:abstractNumId w:val="34"/>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1"/>
  </w:num>
  <w:num w:numId="20">
    <w:abstractNumId w:val="21"/>
  </w:num>
  <w:num w:numId="21">
    <w:abstractNumId w:val="24"/>
  </w:num>
  <w:num w:numId="22">
    <w:abstractNumId w:val="32"/>
  </w:num>
  <w:num w:numId="23">
    <w:abstractNumId w:val="22"/>
  </w:num>
  <w:num w:numId="24">
    <w:abstractNumId w:val="7"/>
  </w:num>
  <w:num w:numId="25">
    <w:abstractNumId w:val="35"/>
  </w:num>
  <w:num w:numId="26">
    <w:abstractNumId w:val="14"/>
  </w:num>
  <w:num w:numId="27">
    <w:abstractNumId w:val="3"/>
  </w:num>
  <w:num w:numId="28">
    <w:abstractNumId w:val="23"/>
  </w:num>
  <w:num w:numId="29">
    <w:abstractNumId w:val="29"/>
  </w:num>
  <w:num w:numId="30">
    <w:abstractNumId w:val="26"/>
  </w:num>
  <w:num w:numId="31">
    <w:abstractNumId w:val="12"/>
  </w:num>
  <w:num w:numId="32">
    <w:abstractNumId w:val="27"/>
  </w:num>
  <w:num w:numId="33">
    <w:abstractNumId w:val="20"/>
  </w:num>
  <w:num w:numId="34">
    <w:abstractNumId w:val="25"/>
  </w:num>
  <w:num w:numId="35">
    <w:abstractNumId w:val="5"/>
  </w:num>
  <w:num w:numId="36">
    <w:abstractNumId w:val="3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67F5"/>
    <w:rsid w:val="00017DB9"/>
    <w:rsid w:val="000225B5"/>
    <w:rsid w:val="00022CC9"/>
    <w:rsid w:val="0002785D"/>
    <w:rsid w:val="00031FBA"/>
    <w:rsid w:val="00034C43"/>
    <w:rsid w:val="00037202"/>
    <w:rsid w:val="000465C6"/>
    <w:rsid w:val="0006112B"/>
    <w:rsid w:val="00065CDE"/>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E11"/>
    <w:rsid w:val="00287855"/>
    <w:rsid w:val="002879B5"/>
    <w:rsid w:val="002956FE"/>
    <w:rsid w:val="0029749D"/>
    <w:rsid w:val="002A0CC6"/>
    <w:rsid w:val="002A29B1"/>
    <w:rsid w:val="002A3835"/>
    <w:rsid w:val="002A6309"/>
    <w:rsid w:val="002B0070"/>
    <w:rsid w:val="002B3B86"/>
    <w:rsid w:val="002B65D7"/>
    <w:rsid w:val="002B67EA"/>
    <w:rsid w:val="002C0343"/>
    <w:rsid w:val="002C5C8C"/>
    <w:rsid w:val="002D01A9"/>
    <w:rsid w:val="002D178E"/>
    <w:rsid w:val="002E0D6E"/>
    <w:rsid w:val="002E3E4F"/>
    <w:rsid w:val="002E4027"/>
    <w:rsid w:val="002E6905"/>
    <w:rsid w:val="002F1A62"/>
    <w:rsid w:val="002F1AF5"/>
    <w:rsid w:val="00300C93"/>
    <w:rsid w:val="00312BF8"/>
    <w:rsid w:val="0031363E"/>
    <w:rsid w:val="003139BB"/>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5BC"/>
    <w:rsid w:val="00360722"/>
    <w:rsid w:val="00362C3C"/>
    <w:rsid w:val="00362CB1"/>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823"/>
    <w:rsid w:val="00647CC8"/>
    <w:rsid w:val="006515F6"/>
    <w:rsid w:val="00651830"/>
    <w:rsid w:val="0065334B"/>
    <w:rsid w:val="00653364"/>
    <w:rsid w:val="0065392D"/>
    <w:rsid w:val="006549E8"/>
    <w:rsid w:val="00654EF2"/>
    <w:rsid w:val="00660DAF"/>
    <w:rsid w:val="0066503C"/>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5C33"/>
    <w:rsid w:val="007E727D"/>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E320D"/>
    <w:rsid w:val="009F3D29"/>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C2C89"/>
    <w:rsid w:val="00AC3513"/>
    <w:rsid w:val="00AD154D"/>
    <w:rsid w:val="00AD38B3"/>
    <w:rsid w:val="00AD70AF"/>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F3303"/>
    <w:rsid w:val="00D0044C"/>
    <w:rsid w:val="00D00CD1"/>
    <w:rsid w:val="00D1436B"/>
    <w:rsid w:val="00D20F4D"/>
    <w:rsid w:val="00D231AE"/>
    <w:rsid w:val="00D258BA"/>
    <w:rsid w:val="00D27BF1"/>
    <w:rsid w:val="00D32AD2"/>
    <w:rsid w:val="00D35186"/>
    <w:rsid w:val="00D40150"/>
    <w:rsid w:val="00D41C00"/>
    <w:rsid w:val="00D42484"/>
    <w:rsid w:val="00D54529"/>
    <w:rsid w:val="00D54E11"/>
    <w:rsid w:val="00D57678"/>
    <w:rsid w:val="00D60D91"/>
    <w:rsid w:val="00D61D84"/>
    <w:rsid w:val="00D63C70"/>
    <w:rsid w:val="00D64624"/>
    <w:rsid w:val="00D649AC"/>
    <w:rsid w:val="00D75927"/>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4901"/>
    <w:rsid w:val="00F85460"/>
    <w:rsid w:val="00F85D4E"/>
    <w:rsid w:val="00F900F8"/>
    <w:rsid w:val="00F90AB1"/>
    <w:rsid w:val="00F91BF3"/>
    <w:rsid w:val="00F953A3"/>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greggman/twgl.js/" TargetMode="External"/><Relationship Id="rId84" Type="http://schemas.openxmlformats.org/officeDocument/2006/relationships/hyperlink" Target="https://goo.gl/OFMg6n" TargetMode="External"/><Relationship Id="rId89" Type="http://schemas.openxmlformats.org/officeDocument/2006/relationships/hyperlink" Target="http://dx.doi.org/10.1145/566570.566636"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textures.com/download/soilbeach0131/106132"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github.com/greggman/webgl-" TargetMode="External"/><Relationship Id="rId79" Type="http://schemas.openxmlformats.org/officeDocument/2006/relationships/hyperlink" Target="https://goo.gl/9cwkgX" TargetMode="External"/><Relationship Id="rId87" Type="http://schemas.openxmlformats.org/officeDocument/2006/relationships/hyperlink" Target="https://www.youtube.com/watch?v=qslBNLeSPUc&amp;t=141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khronos.org/opengles/2_X/" TargetMode="External"/><Relationship Id="rId90" Type="http://schemas.openxmlformats.org/officeDocument/2006/relationships/hyperlink" Target="https://www.textures.com/download/rocksarid0035/68071?&amp;secure=login" TargetMode="External"/><Relationship Id="rId95" Type="http://schemas.openxmlformats.org/officeDocument/2006/relationships/footer" Target="footer1.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dataarts/dat.gui/blob/master/LICENSE"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jquery.com/" TargetMode="External"/><Relationship Id="rId80" Type="http://schemas.openxmlformats.org/officeDocument/2006/relationships/hyperlink" Target="https://goo.gl/irYLwA" TargetMode="External"/><Relationship Id="rId85" Type="http://schemas.openxmlformats.org/officeDocument/2006/relationships/hyperlink" Target="https://www.3dgep.com/wp-content/uploads/2011/07/View-Matrix.png" TargetMode="External"/><Relationship Id="rId93" Type="http://schemas.openxmlformats.org/officeDocument/2006/relationships/hyperlink" Target="https://www.youtube.com/watch?v=rn6zP4P0his&amp;t=526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SamuelSnowball/Major-Project/blob/master/Major%20Project/screenshots/yuidoc/index.png"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josephg/noisejs" TargetMode="External"/><Relationship Id="rId83" Type="http://schemas.openxmlformats.org/officeDocument/2006/relationships/hyperlink" Target="https://goo.gl/mT8Ck7" TargetMode="External"/><Relationship Id="rId88" Type="http://schemas.openxmlformats.org/officeDocument/2006/relationships/hyperlink" Target="https://www.youtube.com/watch?v=_Ix5oN8eC1E" TargetMode="External"/><Relationship Id="rId91" Type="http://schemas.openxmlformats.org/officeDocument/2006/relationships/hyperlink" Target="https://www.textures.com/download/rocksarid0048/42217?&amp;secure=log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query/jquery" TargetMode="External"/><Relationship Id="rId78" Type="http://schemas.openxmlformats.org/officeDocument/2006/relationships/hyperlink" Target="https://github.com/mrdoob/stats.js/" TargetMode="External"/><Relationship Id="rId81" Type="http://schemas.openxmlformats.org/officeDocument/2006/relationships/hyperlink" Target="https://learnopengl.com/" TargetMode="External"/><Relationship Id="rId86" Type="http://schemas.openxmlformats.org/officeDocument/2006/relationships/hyperlink" Target="https://www.youtube.com/watch?v=qslBNLeSPUc&amp;t=141s"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433E65-9E12-4A33-AC2B-DEBCFAB14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6718</TotalTime>
  <Pages>68</Pages>
  <Words>21206</Words>
  <Characters>120876</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213</cp:revision>
  <cp:lastPrinted>2014-04-04T11:58:00Z</cp:lastPrinted>
  <dcterms:created xsi:type="dcterms:W3CDTF">2017-04-10T11:35:00Z</dcterms:created>
  <dcterms:modified xsi:type="dcterms:W3CDTF">2017-05-04T14:19:00Z</dcterms:modified>
</cp:coreProperties>
</file>