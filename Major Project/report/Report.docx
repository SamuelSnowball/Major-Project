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9C4BA7" w:rsidRDefault="002D178E"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303.95pt;margin-top:4.5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r w:rsidR="009C4BA7">
        <w:t xml:space="preserve">A vertex is just a point in some space. We usually think of vertices in </w:t>
      </w:r>
      <w:r w:rsidR="00B53C75">
        <w:t>Cartesian</w:t>
      </w:r>
      <w:r w:rsidR="009C4BA7">
        <w:t xml:space="preserve"> space. This space is just </w:t>
      </w:r>
      <w:r w:rsidR="00B53C75">
        <w:t xml:space="preserve">a set of axes which cross at an origin. Points in computer graphics are usually represented in 2D or 3D. You can connect these points to form meshes, also known as objects. The image on the left shows a rectangular mesh, created by connected several points together. The points are described in the Cartesian space </w:t>
      </w:r>
      <w:r w:rsidR="00523291">
        <w:t>as described</w:t>
      </w:r>
      <w:r w:rsidR="00B53C75">
        <w:t xml:space="preserve"> above.</w:t>
      </w:r>
    </w:p>
    <w:p w:rsidR="009C4BA7" w:rsidRDefault="009C4BA7" w:rsidP="00937B96">
      <w:pPr>
        <w:jc w:val="both"/>
      </w:pPr>
    </w:p>
    <w:p w:rsidR="00B53C75" w:rsidRDefault="00B53C75" w:rsidP="00937B96">
      <w:pPr>
        <w:jc w:val="both"/>
      </w:pPr>
      <w:r>
        <w:t>// reference</w:t>
      </w:r>
    </w:p>
    <w:p w:rsidR="00B53C75" w:rsidRDefault="002D178E" w:rsidP="00937B96">
      <w:pPr>
        <w:jc w:val="both"/>
      </w:pPr>
      <w:hyperlink r:id="rId10" w:history="1">
        <w:r w:rsidR="00B53C75" w:rsidRPr="004F7C75">
          <w:rPr>
            <w:rStyle w:val="Hyperlink"/>
          </w:rPr>
          <w:t>https://www.researchgate.net/figure/279301599_fig12_Figure-1-Right-handed-cartesian-coordinate-system-from-Wikipedia</w:t>
        </w:r>
      </w:hyperlink>
    </w:p>
    <w:p w:rsidR="00D57678" w:rsidRDefault="00D57678" w:rsidP="00B53C75">
      <w:pPr>
        <w:pStyle w:val="Heading2"/>
        <w:numPr>
          <w:ilvl w:val="0"/>
          <w:numId w:val="0"/>
        </w:numPr>
        <w:jc w:val="both"/>
      </w:pPr>
      <w:r>
        <w:lastRenderedPageBreak/>
        <w:t>1.1.4.</w:t>
      </w:r>
      <w:r>
        <w:tab/>
        <w:t xml:space="preserve">  Coordinate systems overview</w:t>
      </w:r>
    </w:p>
    <w:p w:rsidR="00DB761E" w:rsidRDefault="002D178E"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1"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2D178E"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2"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D178E"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3"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2D178E"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4"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5" w:anchor="!Getting-started/Coordinate-Systems"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w:t>
      </w:r>
      <w:r>
        <w:lastRenderedPageBreak/>
        <w:t xml:space="preserve">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2D178E"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2D178E"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w:t>
      </w:r>
      <w:r w:rsidR="001D706D">
        <w:t>uffer</w:t>
      </w:r>
      <w:proofErr w:type="spellEnd"/>
      <w:r w:rsidR="001D706D">
        <w:t xml:space="preserve"> = </w:t>
      </w:r>
      <w:proofErr w:type="spellStart"/>
      <w:r w:rsidR="001D706D">
        <w:t>gl.createBuffer</w:t>
      </w:r>
      <w:proofErr w:type="spellEnd"/>
      <w:r w:rsidR="001D706D">
        <w:t>(); // a piece of GPU memory</w:t>
      </w:r>
      <w:r>
        <w:t xml:space="preserve">,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rsidR="001D706D">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lastRenderedPageBreak/>
        <w:t xml:space="preserve">The </w:t>
      </w:r>
      <w:proofErr w:type="spellStart"/>
      <w:r>
        <w:t>shader</w:t>
      </w:r>
      <w:proofErr w:type="spellEnd"/>
      <w:r>
        <w:t xml:space="preserve">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2D178E"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2D178E"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lastRenderedPageBreak/>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2D178E"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2D178E" w:rsidP="00E77816">
      <w:pPr>
        <w:jc w:val="both"/>
      </w:pPr>
      <w:r>
        <w:rPr>
          <w:noProof/>
        </w:rPr>
        <w:lastRenderedPageBreak/>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2D178E" w:rsidP="0011636A">
      <w:pPr>
        <w:jc w:val="both"/>
      </w:pPr>
      <w:hyperlink r:id="rId22"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2D178E" w:rsidP="0011636A">
      <w:pPr>
        <w:jc w:val="both"/>
      </w:pPr>
      <w:hyperlink r:id="rId23"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2D178E" w:rsidP="0011636A">
      <w:pPr>
        <w:jc w:val="both"/>
      </w:pPr>
      <w:hyperlink r:id="rId24"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r>
        <w:lastRenderedPageBreak/>
        <w:t>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2D178E"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5"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2D178E"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5"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2D178E"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6"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7"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lastRenderedPageBreak/>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w:t>
      </w:r>
      <w:r>
        <w:rPr>
          <w:lang w:val="en-US"/>
        </w:rPr>
        <w:lastRenderedPageBreak/>
        <w:t xml:space="preserve">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w:t>
      </w:r>
      <w:r w:rsidR="00946335">
        <w:rPr>
          <w:lang w:val="en-US"/>
        </w:rPr>
        <w:lastRenderedPageBreak/>
        <w:t xml:space="preserve">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2D178E"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2D178E"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2D178E"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w:t>
      </w:r>
      <w:r>
        <w:lastRenderedPageBreak/>
        <w:t xml:space="preserve">The </w:t>
      </w:r>
      <w:proofErr w:type="spellStart"/>
      <w:r>
        <w:t>shaders</w:t>
      </w:r>
      <w:proofErr w:type="spellEnd"/>
      <w:r>
        <w:t xml:space="preserve"> can then process the objects in the scene with the correct matrix values.</w:t>
      </w:r>
    </w:p>
    <w:p w:rsidR="00106CD8" w:rsidRDefault="002D178E"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w:t>
      </w:r>
      <w:r w:rsidR="00942451">
        <w:t>can</w:t>
      </w:r>
      <w:r w:rsidR="00942451">
        <w:t xml:space="preserve"> simply</w:t>
      </w:r>
      <w:r w:rsidR="00942451">
        <w:t xml:space="preserve"> be</w:t>
      </w:r>
      <w:r w:rsidR="00942451">
        <w:t xml:space="preserve"> added on, not changing or effecting the older classes</w:t>
      </w:r>
      <w:r w:rsidR="00942451">
        <w:t xml:space="preserve">.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t xml:space="preserve">The class diagram described below 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4A3D6F"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30"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r>
        <w:rPr>
          <w:noProof/>
        </w:rPr>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1"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lastRenderedPageBreak/>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lastRenderedPageBreak/>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the result can be seen in the below image. </w:t>
      </w:r>
    </w:p>
    <w:p w:rsidR="00FE1B35" w:rsidRDefault="00FE1B35" w:rsidP="002B3B86">
      <w:pPr>
        <w:jc w:val="both"/>
        <w:rPr>
          <w:lang w:val="en-US"/>
        </w:rPr>
      </w:pPr>
    </w:p>
    <w:p w:rsidR="0085470A" w:rsidRDefault="002D178E"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2D178E"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lastRenderedPageBreak/>
        <w:tab/>
      </w:r>
    </w:p>
    <w:p w:rsidR="008727D4" w:rsidRDefault="008727D4" w:rsidP="008727D4">
      <w:r>
        <w:tab/>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D178E"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2D178E"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2D178E"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6"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lastRenderedPageBreak/>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Pr="00F76BBC" w:rsidRDefault="00145834" w:rsidP="00F76BBC">
      <w:pPr>
        <w:pStyle w:val="Heading2"/>
      </w:pPr>
      <w:r>
        <w:t>Engine</w:t>
      </w:r>
    </w:p>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E11234" w:rsidRDefault="00E11234" w:rsidP="002B3B86">
      <w:pPr>
        <w:jc w:val="both"/>
        <w:rPr>
          <w:lang w:val="en-US"/>
        </w:rPr>
      </w:pPr>
      <w:r>
        <w:rPr>
          <w:lang w:val="en-US"/>
        </w:rPr>
        <w:t xml:space="preserve">How it’s supposed to be done, and what was later implemented, is by using a camera matrix. We define a camera in our world with a position and orientation, just like any other object. Then, instead of moving the entire world, we just move the camera. This is done by updating the cameras position in its matrix, values 12, 13 and 14. </w:t>
      </w:r>
      <w:r w:rsidR="00C03A8C">
        <w:rPr>
          <w:lang w:val="en-US"/>
        </w:rPr>
        <w:t>The scene is then rendered from the cameras position, so we can see what the camera sees.</w:t>
      </w:r>
    </w:p>
    <w:p w:rsidR="00E11234" w:rsidRDefault="00E11234" w:rsidP="002B3B86">
      <w:pPr>
        <w:jc w:val="both"/>
        <w:rPr>
          <w:lang w:val="en-US"/>
        </w:rPr>
      </w:pPr>
    </w:p>
    <w:p w:rsidR="00E11234" w:rsidRDefault="00E11234" w:rsidP="002B3B86">
      <w:pPr>
        <w:jc w:val="both"/>
        <w:rPr>
          <w:lang w:val="en-US"/>
        </w:rPr>
      </w:pPr>
      <w:r>
        <w:rPr>
          <w:lang w:val="en-US"/>
        </w:rPr>
        <w:t>Now this is where it gets strange, even though we define a camera and move its position in the world – that is not what’s actually happening. The world is still moving around the camera</w:t>
      </w:r>
      <w:r w:rsidR="00C03A8C">
        <w:rPr>
          <w:lang w:val="en-US"/>
        </w:rPr>
        <w:t>, which doesn’t even exist</w:t>
      </w:r>
      <w:r>
        <w:rPr>
          <w:lang w:val="en-US"/>
        </w:rPr>
        <w:t xml:space="preserve">. This is done by the use of a view matrix. The view matrix, is the inverse of the camera matrix. This </w:t>
      </w:r>
      <w:r w:rsidR="00C03A8C">
        <w:rPr>
          <w:lang w:val="en-US"/>
        </w:rPr>
        <w:t xml:space="preserve">actually makes the camera at the center of the world, and moves everything with respect to it. </w:t>
      </w:r>
    </w:p>
    <w:p w:rsidR="00C03A8C" w:rsidRDefault="00C03A8C" w:rsidP="002B3B86">
      <w:pPr>
        <w:jc w:val="both"/>
        <w:rPr>
          <w:lang w:val="en-US"/>
        </w:rPr>
      </w:pPr>
    </w:p>
    <w:p w:rsidR="00C03A8C" w:rsidRDefault="00C03A8C" w:rsidP="002B3B86">
      <w:pPr>
        <w:jc w:val="both"/>
        <w:rPr>
          <w:lang w:val="en-US"/>
        </w:rPr>
      </w:pPr>
      <w:r>
        <w:rPr>
          <w:lang w:val="en-US"/>
        </w:rPr>
        <w:t>//reference</w:t>
      </w:r>
    </w:p>
    <w:p w:rsidR="00C03A8C" w:rsidRDefault="002D178E" w:rsidP="002B3B86">
      <w:pPr>
        <w:jc w:val="both"/>
        <w:rPr>
          <w:lang w:val="en-US"/>
        </w:rPr>
      </w:pPr>
      <w:hyperlink r:id="rId39" w:history="1">
        <w:r w:rsidR="00C03A8C" w:rsidRPr="004F7C75">
          <w:rPr>
            <w:rStyle w:val="Hyperlink"/>
            <w:lang w:val="en-US"/>
          </w:rPr>
          <w:t>https://www.3dgep.com/wp-content/uploads/2011/07/View-Matrix.png</w:t>
        </w:r>
      </w:hyperlink>
    </w:p>
    <w:p w:rsidR="00C03A8C" w:rsidRDefault="00C03A8C" w:rsidP="002B3B86">
      <w:pPr>
        <w:jc w:val="both"/>
        <w:rPr>
          <w:lang w:val="en-US"/>
        </w:rPr>
      </w:pPr>
    </w:p>
    <w:p w:rsidR="00C03A8C" w:rsidRDefault="002D178E" w:rsidP="002B3B86">
      <w:pPr>
        <w:jc w:val="both"/>
        <w:rPr>
          <w:lang w:val="en-US"/>
        </w:rPr>
      </w:pPr>
      <w:r>
        <w:rPr>
          <w:noProof/>
        </w:rPr>
        <w:pict>
          <v:shape id="_x0000_s1062" type="#_x0000_t75" style="position:absolute;left:0;text-align:left;margin-left:62.75pt;margin-top:36.85pt;width:288.9pt;height:140.3pt;z-index:-251583488;mso-position-horizontal-relative:text;mso-position-vertical-relative:text;mso-width-relative:page;mso-height-relative:page" wrapcoords="-39 0 -39 21520 21600 21520 21600 0 -39 0">
            <v:imagedata r:id="rId40" o:title="View-Matrix"/>
            <w10:wrap type="tight"/>
          </v:shape>
        </w:pict>
      </w:r>
      <w:r w:rsidR="00C03A8C">
        <w:rPr>
          <w:lang w:val="en-US"/>
        </w:rPr>
        <w:t xml:space="preserve">The image below shows the camera in the world position. The view matrix is then applied and the camera becomes the origin of the scene. The world is now in view space. </w:t>
      </w: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r>
        <w:rPr>
          <w:lang w:val="en-US"/>
        </w:rPr>
        <w:t xml:space="preserve">The reason why the camera class exists in 3D graphics is so that it’s easier to think about and program, however it’s definitely not easier to learn. </w:t>
      </w:r>
    </w:p>
    <w:p w:rsidR="00C03A8C" w:rsidRDefault="00C03A8C" w:rsidP="002B3B86">
      <w:pPr>
        <w:jc w:val="both"/>
        <w:rPr>
          <w:lang w:val="en-US"/>
        </w:rPr>
      </w:pPr>
    </w:p>
    <w:p w:rsidR="00C03A8C" w:rsidRDefault="006E79A0" w:rsidP="002B3B86">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E79A0" w:rsidRDefault="006E79A0" w:rsidP="002B3B86">
      <w:pPr>
        <w:jc w:val="both"/>
        <w:rPr>
          <w:lang w:val="en-US"/>
        </w:rPr>
      </w:pPr>
    </w:p>
    <w:p w:rsidR="006E79A0" w:rsidRDefault="006E79A0" w:rsidP="002B3B86">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C03A8C" w:rsidRDefault="00C03A8C" w:rsidP="002B3B86">
      <w:pPr>
        <w:jc w:val="both"/>
        <w:rPr>
          <w:lang w:val="en-US"/>
        </w:rPr>
      </w:pPr>
    </w:p>
    <w:p w:rsidR="006E79A0" w:rsidRDefault="006E79A0"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w:t>
      </w:r>
      <w:r w:rsidR="00C75D3F">
        <w:rPr>
          <w:lang w:val="en-US"/>
        </w:rPr>
        <w:t xml:space="preserve">It loops over the positions of each quadrant checking if the user is inside of it. When it eventually finds the users quadrant, it’s set in the cameras quadrant variable.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03A8C" w:rsidRDefault="00C03A8C"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lastRenderedPageBreak/>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66503C" w:rsidRPr="00C03A8C" w:rsidRDefault="0066503C" w:rsidP="0066503C">
      <w:r>
        <w:t>// reference thin matrix fog tutorial</w:t>
      </w:r>
    </w:p>
    <w:p w:rsidR="004551C7" w:rsidRDefault="0066503C" w:rsidP="002B3B86">
      <w:pPr>
        <w:jc w:val="both"/>
        <w:rPr>
          <w:lang w:val="en-US"/>
        </w:rPr>
      </w:pPr>
      <w:r>
        <w:rPr>
          <w:lang w:val="en-US"/>
        </w:rPr>
        <w:t>Knowledge of fog from</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w:t>
      </w:r>
      <w:r>
        <w:lastRenderedPageBreak/>
        <w:t>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2D178E"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2" o:title="water"/>
            <w10:wrap type="tight"/>
          </v:shape>
        </w:pict>
      </w:r>
    </w:p>
    <w:p w:rsidR="003F0E43" w:rsidRDefault="004D7650" w:rsidP="003F0E43">
      <w:r>
        <w:t>You will notice some specular highlights on the water, 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w:t>
      </w:r>
      <w:r>
        <w:lastRenderedPageBreak/>
        <w:t xml:space="preserve">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proofErr w:type="spellStart"/>
      <w:r w:rsidRPr="004D7650">
        <w:rPr>
          <w:color w:val="FF0000"/>
        </w:rPr>
        <w:t>ThinMatrix’s</w:t>
      </w:r>
      <w:proofErr w:type="spellEnd"/>
      <w:r w:rsidRPr="004D7650">
        <w:rPr>
          <w:color w:val="FF0000"/>
        </w:rPr>
        <w:t xml:space="preserve"> </w:t>
      </w:r>
      <w:r>
        <w:rPr>
          <w:color w:val="FF0000"/>
        </w:rPr>
        <w:t xml:space="preserve">water </w:t>
      </w:r>
      <w:r w:rsidRPr="004D7650">
        <w:rPr>
          <w:color w:val="FF0000"/>
        </w:rPr>
        <w:t xml:space="preserve">tutorials </w:t>
      </w:r>
      <w:r>
        <w:rPr>
          <w:color w:val="FF0000"/>
        </w:rPr>
        <w:t xml:space="preserve">[] </w:t>
      </w:r>
      <w:r w:rsidRPr="004D7650">
        <w:rPr>
          <w:color w:val="FF0000"/>
        </w:rPr>
        <w:t xml:space="preserve">where heavily used to create the water, however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To get the water effect working, we first have to render the scene to a texture. Then render that texture onto something within our scene. The below image 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2D178E"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3"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5D7AA8" w:rsidRDefault="005D7AA8" w:rsidP="005D7AA8">
      <w:r>
        <w:tab/>
      </w:r>
      <w:r>
        <w:tab/>
      </w:r>
      <w:proofErr w:type="spellStart"/>
      <w:proofErr w:type="gramStart"/>
      <w:r>
        <w:t>gl.bindFramebuffer</w:t>
      </w:r>
      <w:proofErr w:type="spellEnd"/>
      <w:r>
        <w:t>(</w:t>
      </w:r>
      <w:proofErr w:type="spellStart"/>
      <w:proofErr w:type="gramEnd"/>
      <w:r>
        <w:t>gl.FRAMEBUFFER</w:t>
      </w:r>
      <w:proofErr w:type="spellEnd"/>
      <w:r>
        <w:t xml:space="preserve">, </w:t>
      </w:r>
      <w:r>
        <w:tab/>
      </w:r>
      <w:r>
        <w:tab/>
      </w:r>
      <w:r>
        <w:tab/>
      </w:r>
      <w:proofErr w:type="spellStart"/>
      <w:r>
        <w:t>waterFramebuffers.get.refractionFrameBuffer</w:t>
      </w:r>
      <w:proofErr w:type="spellEnd"/>
      <w:r>
        <w:t>);</w:t>
      </w:r>
    </w:p>
    <w:p w:rsidR="005D7AA8" w:rsidRDefault="005D7AA8" w:rsidP="005D7AA8">
      <w:r>
        <w:tab/>
      </w:r>
      <w:r>
        <w:tab/>
        <w:t>// Want to render everything under the water, normal is pointing down</w:t>
      </w:r>
    </w:p>
    <w:p w:rsidR="005D7AA8" w:rsidRDefault="005D7AA8" w:rsidP="005D7AA8">
      <w:r>
        <w:tab/>
      </w:r>
      <w:r>
        <w:tab/>
      </w:r>
      <w:proofErr w:type="spellStart"/>
      <w:proofErr w:type="gramStart"/>
      <w:r>
        <w:t>clipPlane</w:t>
      </w:r>
      <w:proofErr w:type="spellEnd"/>
      <w:proofErr w:type="gramEnd"/>
      <w:r>
        <w:t xml:space="preserve"> = [0, -1, 0, -WATER_HEIGHT]; // last </w:t>
      </w:r>
      <w:proofErr w:type="spellStart"/>
      <w:r>
        <w:t>param</w:t>
      </w:r>
      <w:proofErr w:type="spellEnd"/>
      <w:r>
        <w:t xml:space="preserve"> is water height</w:t>
      </w:r>
    </w:p>
    <w:p w:rsidR="005D7AA8" w:rsidRDefault="005D7AA8" w:rsidP="005D7AA8">
      <w:r>
        <w:tab/>
      </w:r>
      <w:r>
        <w:tab/>
      </w:r>
      <w:proofErr w:type="spellStart"/>
      <w:proofErr w:type="gramStart"/>
      <w:r>
        <w:t>gl.clearColor</w:t>
      </w:r>
      <w:proofErr w:type="spellEnd"/>
      <w:r>
        <w:t>(</w:t>
      </w:r>
      <w:proofErr w:type="gramEnd"/>
      <w:r>
        <w:t>0.8, 0.8, 0.8, 0.7);</w:t>
      </w:r>
    </w:p>
    <w:p w:rsidR="005D7AA8" w:rsidRDefault="005D7AA8" w:rsidP="005D7AA8">
      <w:r>
        <w:tab/>
      </w:r>
      <w:r>
        <w:tab/>
      </w:r>
      <w:proofErr w:type="spellStart"/>
      <w:proofErr w:type="gramStart"/>
      <w:r>
        <w:t>gl.clear</w:t>
      </w:r>
      <w:proofErr w:type="spellEnd"/>
      <w:r>
        <w:t>(</w:t>
      </w:r>
      <w:proofErr w:type="spellStart"/>
      <w:proofErr w:type="gramEnd"/>
      <w:r>
        <w:t>gl.COLOR_BUFFER_BIT</w:t>
      </w:r>
      <w:proofErr w:type="spellEnd"/>
      <w:r>
        <w:t xml:space="preserve"> | </w:t>
      </w:r>
      <w:proofErr w:type="spellStart"/>
      <w:r>
        <w:t>gl.DEPTH_BUFFER_BIT</w:t>
      </w:r>
      <w:proofErr w:type="spellEnd"/>
      <w:r>
        <w:t>);</w:t>
      </w:r>
    </w:p>
    <w:p w:rsidR="005D7AA8" w:rsidRDefault="005D7AA8" w:rsidP="005D7AA8">
      <w:r>
        <w:tab/>
      </w:r>
      <w:r>
        <w:tab/>
      </w:r>
      <w:proofErr w:type="spellStart"/>
      <w:proofErr w:type="gramStart"/>
      <w:r>
        <w:t>gl.viewport</w:t>
      </w:r>
      <w:proofErr w:type="spellEnd"/>
      <w:r>
        <w:t>(</w:t>
      </w:r>
      <w:proofErr w:type="gramEnd"/>
      <w:r>
        <w:t>0, 0, 512, 512);</w:t>
      </w:r>
    </w:p>
    <w:p w:rsidR="005D7AA8" w:rsidRDefault="005D7AA8" w:rsidP="005D7AA8">
      <w:r>
        <w:tab/>
      </w:r>
      <w:r>
        <w:tab/>
      </w:r>
      <w:r>
        <w:tab/>
      </w:r>
      <w:proofErr w:type="spellStart"/>
      <w:proofErr w:type="gramStart"/>
      <w:r>
        <w:t>terrain.render</w:t>
      </w:r>
      <w:proofErr w:type="spellEnd"/>
      <w:r>
        <w:t>(</w:t>
      </w:r>
      <w:proofErr w:type="gramEnd"/>
      <w:r>
        <w:t xml:space="preserve">); </w:t>
      </w:r>
    </w:p>
    <w:p w:rsidR="005D7AA8" w:rsidRDefault="005D7AA8" w:rsidP="005D7AA8">
      <w:r>
        <w:tab/>
      </w:r>
      <w:r>
        <w:tab/>
      </w:r>
      <w:r>
        <w:tab/>
      </w:r>
      <w:proofErr w:type="spellStart"/>
      <w:proofErr w:type="gramStart"/>
      <w:r>
        <w:t>rockGenerator.renderInstancedRocks</w:t>
      </w:r>
      <w:proofErr w:type="spellEnd"/>
      <w:r>
        <w:t>(</w:t>
      </w:r>
      <w:proofErr w:type="gramEnd"/>
      <w:r>
        <w:t>);</w:t>
      </w:r>
    </w:p>
    <w:p w:rsidR="005D7AA8" w:rsidRDefault="005D7AA8" w:rsidP="005D7AA8">
      <w:r>
        <w:tab/>
      </w:r>
      <w:r>
        <w:tab/>
      </w:r>
      <w:r>
        <w:tab/>
      </w:r>
      <w:proofErr w:type="spellStart"/>
      <w:proofErr w:type="gramStart"/>
      <w:r>
        <w:t>skybox.render</w:t>
      </w:r>
      <w:proofErr w:type="spellEnd"/>
      <w:r>
        <w:t>(</w:t>
      </w:r>
      <w:proofErr w:type="spellStart"/>
      <w:proofErr w:type="gramEnd"/>
      <w:r>
        <w:t>viewMatrix</w:t>
      </w:r>
      <w:proofErr w:type="spellEnd"/>
      <w:r>
        <w:t xml:space="preserve">, </w:t>
      </w:r>
      <w:proofErr w:type="spellStart"/>
      <w:r>
        <w:t>projectionMatrix</w:t>
      </w:r>
      <w:proofErr w:type="spellEnd"/>
      <w:r>
        <w:t>);</w:t>
      </w:r>
    </w:p>
    <w:p w:rsidR="005D7AA8" w:rsidRDefault="005D7AA8" w:rsidP="005D7AA8">
      <w:r>
        <w:tab/>
      </w:r>
      <w:r>
        <w:tab/>
        <w:t xml:space="preserve">// </w:t>
      </w:r>
      <w:proofErr w:type="gramStart"/>
      <w:r>
        <w:t>Unbinds</w:t>
      </w:r>
      <w:proofErr w:type="gramEnd"/>
      <w:r w:rsidR="00F65132">
        <w:t xml:space="preserve"> frame buffer</w:t>
      </w:r>
      <w:r>
        <w:t>, reset viewport</w:t>
      </w:r>
    </w:p>
    <w:p w:rsidR="005D7AA8" w:rsidRDefault="005D7AA8" w:rsidP="005D7AA8">
      <w:r>
        <w:tab/>
      </w:r>
      <w:r>
        <w:tab/>
      </w:r>
      <w:proofErr w:type="spellStart"/>
      <w:proofErr w:type="gramStart"/>
      <w:r>
        <w:t>gl.bindFramebuffer</w:t>
      </w:r>
      <w:proofErr w:type="spellEnd"/>
      <w:r>
        <w:t>(</w:t>
      </w:r>
      <w:proofErr w:type="spellStart"/>
      <w:proofErr w:type="gramEnd"/>
      <w:r>
        <w:t>gl.FRAMEBUFFER</w:t>
      </w:r>
      <w:proofErr w:type="spellEnd"/>
      <w:r>
        <w:t>, null);</w:t>
      </w:r>
    </w:p>
    <w:p w:rsidR="005D7AA8" w:rsidRDefault="005D7AA8" w:rsidP="005D7AA8">
      <w:r>
        <w:tab/>
      </w:r>
      <w:r>
        <w:tab/>
      </w:r>
      <w:proofErr w:type="spellStart"/>
      <w:proofErr w:type="gramStart"/>
      <w:r>
        <w:t>gl.viewport</w:t>
      </w:r>
      <w:proofErr w:type="spellEnd"/>
      <w:r>
        <w:t>(</w:t>
      </w:r>
      <w:proofErr w:type="gramEnd"/>
      <w:r>
        <w:t xml:space="preserve">0, 0, </w:t>
      </w:r>
      <w:proofErr w:type="spellStart"/>
      <w:r>
        <w:t>window.innerWidth</w:t>
      </w:r>
      <w:proofErr w:type="spellEnd"/>
      <w:r>
        <w:t xml:space="preserve">, </w:t>
      </w:r>
      <w:proofErr w:type="spellStart"/>
      <w:r>
        <w:t>window.innerHeight</w:t>
      </w:r>
      <w:proofErr w:type="spellEnd"/>
      <w: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w:t>
      </w:r>
      <w:r>
        <w:lastRenderedPageBreak/>
        <w:t>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2D178E"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4"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the right quad in the above image, 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395BB1" w:rsidRDefault="00395BB1" w:rsidP="003F0E43"/>
    <w:p w:rsidR="002B65D7" w:rsidRDefault="00395BB1" w:rsidP="003F0E43">
      <w:r>
        <w:tab/>
      </w:r>
      <w:r w:rsidRPr="00395BB1">
        <w:t>'</w:t>
      </w:r>
      <w:proofErr w:type="gramStart"/>
      <w:r w:rsidRPr="00395BB1">
        <w:t>vec2</w:t>
      </w:r>
      <w:proofErr w:type="gramEnd"/>
      <w:r w:rsidRPr="00395BB1">
        <w:t xml:space="preserve"> </w:t>
      </w:r>
      <w:proofErr w:type="spellStart"/>
      <w:r w:rsidRPr="00395BB1">
        <w:t>ndc</w:t>
      </w:r>
      <w:proofErr w:type="spellEnd"/>
      <w:r w:rsidRPr="00395BB1">
        <w:t xml:space="preserve"> = (</w:t>
      </w:r>
      <w:proofErr w:type="spellStart"/>
      <w:r w:rsidRPr="00395BB1">
        <w:t>clipSpace.xy</w:t>
      </w:r>
      <w:proofErr w:type="spellEnd"/>
      <w:r w:rsidRPr="00395BB1">
        <w:t xml:space="preserve"> / </w:t>
      </w:r>
      <w:proofErr w:type="spellStart"/>
      <w:r w:rsidRPr="00395BB1">
        <w:t>clipSpace.w</w:t>
      </w:r>
      <w:proofErr w:type="spellEnd"/>
      <w:r w:rsidRPr="00395BB1">
        <w:t>) / 2.0 + 0.5;',</w:t>
      </w:r>
      <w:r>
        <w:t xml:space="preserve"> </w:t>
      </w:r>
    </w:p>
    <w:p w:rsidR="00395BB1" w:rsidRDefault="00395BB1" w:rsidP="003F0E43"/>
    <w:p w:rsidR="00395BB1" w:rsidRDefault="00395BB1" w:rsidP="003F0E43">
      <w:r>
        <w:t xml:space="preserve">We can now use these NDCs to sample the reflection and refraction textures. </w:t>
      </w:r>
    </w:p>
    <w:p w:rsidR="00395BB1" w:rsidRDefault="00395BB1" w:rsidP="003F0E43"/>
    <w:p w:rsidR="00395BB1" w:rsidRPr="00395BB1" w:rsidRDefault="00395BB1" w:rsidP="003F0E43">
      <w:pPr>
        <w:rPr>
          <w:color w:val="FF0000"/>
        </w:rPr>
      </w:pPr>
      <w:r w:rsidRPr="00395BB1">
        <w:rPr>
          <w:color w:val="FF0000"/>
        </w:rPr>
        <w:lastRenderedPageBreak/>
        <w:t>//http://www.learnopengles.com/android-lesson-four-introducing-basic-texturing/texture-coordinates/</w:t>
      </w:r>
    </w:p>
    <w:p w:rsidR="002B65D7" w:rsidRDefault="002D178E"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5"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6"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At the time there was a bug with the reflection texture however, this was the result of doing so:</w:t>
      </w:r>
    </w:p>
    <w:p w:rsidR="0023583D" w:rsidRDefault="0023583D" w:rsidP="003F0E43"/>
    <w:p w:rsidR="0023583D" w:rsidRDefault="0023583D" w:rsidP="003F0E43"/>
    <w:p w:rsidR="0023583D" w:rsidRDefault="0023583D" w:rsidP="003F0E43"/>
    <w:p w:rsidR="0023583D" w:rsidRDefault="0023583D" w:rsidP="003F0E43"/>
    <w:p w:rsidR="003F0E43" w:rsidRDefault="002D178E"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47"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w:t>
      </w:r>
      <w:r>
        <w:lastRenderedPageBreak/>
        <w:t>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code on line X in the fragment </w:t>
      </w:r>
      <w:proofErr w:type="spellStart"/>
      <w:r>
        <w:t>shader</w:t>
      </w:r>
      <w:proofErr w:type="spellEnd"/>
      <w:r>
        <w:t>:</w:t>
      </w:r>
    </w:p>
    <w:p w:rsidR="00162AAE" w:rsidRDefault="00162AAE" w:rsidP="003F0E43">
      <w:r>
        <w:tab/>
      </w:r>
      <w:proofErr w:type="gramStart"/>
      <w:r w:rsidRPr="00162AAE">
        <w:t>texture2D(</w:t>
      </w:r>
      <w:proofErr w:type="spellStart"/>
      <w:proofErr w:type="gramEnd"/>
      <w:r w:rsidRPr="00162AAE">
        <w:t>dudvMapSampler</w:t>
      </w:r>
      <w:proofErr w:type="spellEnd"/>
      <w:r w:rsidRPr="00162AAE">
        <w:t xml:space="preserve">, </w:t>
      </w:r>
      <w:proofErr w:type="spellStart"/>
      <w:r w:rsidRPr="00162AAE">
        <w:t>distortedTexCoords</w:t>
      </w:r>
      <w:proofErr w:type="spellEnd"/>
      <w:r w:rsidRPr="00162AAE">
        <w:t>).</w:t>
      </w:r>
      <w:proofErr w:type="spellStart"/>
      <w:r w:rsidRPr="00162AAE">
        <w:t>rg</w:t>
      </w:r>
      <w:proofErr w:type="spellEnd"/>
      <w:r w:rsidRPr="00162AAE">
        <w:t xml:space="preserve"> * 2.0 - 1.0)</w:t>
      </w:r>
    </w:p>
    <w:p w:rsidR="00162AAE" w:rsidRDefault="00162AAE" w:rsidP="003F0E43"/>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FD0819" w:rsidRDefault="00983FC4" w:rsidP="003F0E43">
      <w:r>
        <w:t xml:space="preserve">// </w:t>
      </w:r>
      <w:proofErr w:type="spellStart"/>
      <w:r>
        <w:t>moveFactor</w:t>
      </w:r>
      <w:proofErr w:type="spellEnd"/>
      <w:r>
        <w:t xml:space="preserve">, is increased each frame, </w:t>
      </w:r>
      <w:proofErr w:type="gramStart"/>
      <w:r>
        <w:t>Fro</w:t>
      </w:r>
      <w:r w:rsidR="00F471E4">
        <w:t>m</w:t>
      </w:r>
      <w:proofErr w:type="gramEnd"/>
      <w:r w:rsidR="00F471E4">
        <w:t xml:space="preserve"> 0 to 1, then from 1 back to 0</w:t>
      </w:r>
    </w:p>
    <w:p w:rsidR="00FD0819" w:rsidRDefault="00FD0819" w:rsidP="003F0E43"/>
    <w:p w:rsidR="00983FC4" w:rsidRDefault="00983FC4" w:rsidP="00983FC4">
      <w:r>
        <w:t>// Talk about clamping</w:t>
      </w:r>
    </w:p>
    <w:p w:rsidR="00983FC4" w:rsidRDefault="00983FC4">
      <w:r>
        <w:br w:type="page"/>
      </w:r>
    </w:p>
    <w:p w:rsidR="00983FC4" w:rsidRDefault="00983FC4" w:rsidP="003F0E43"/>
    <w:p w:rsidR="00FD0819" w:rsidRDefault="00983FC4" w:rsidP="003F0E43">
      <w:r>
        <w:t>Finally add blue tint to waters colour</w:t>
      </w:r>
    </w:p>
    <w:p w:rsidR="00FD0819" w:rsidRDefault="00FD0819" w:rsidP="003F0E43"/>
    <w:p w:rsidR="00845310" w:rsidRDefault="00845310" w:rsidP="003F0E43"/>
    <w:p w:rsidR="00360722" w:rsidRDefault="00360722" w:rsidP="003F0E43"/>
    <w:p w:rsidR="00360722" w:rsidRDefault="00360722" w:rsidP="003F0E43"/>
    <w:p w:rsidR="00360722" w:rsidRDefault="00360722" w:rsidP="003F0E43">
      <w:r>
        <w:t>Show normal map</w:t>
      </w:r>
    </w:p>
    <w:p w:rsidR="00845310" w:rsidRDefault="00845310" w:rsidP="003F0E43"/>
    <w:p w:rsidR="00E82289" w:rsidRDefault="00E82289" w:rsidP="003F0E43">
      <w:r>
        <w:t xml:space="preserve">//distortion + fake </w:t>
      </w:r>
      <w:proofErr w:type="spellStart"/>
      <w:r>
        <w:t>normals</w:t>
      </w:r>
      <w:proofErr w:type="spellEnd"/>
      <w:r>
        <w:t>, explain why, show water normal map/</w:t>
      </w:r>
      <w:proofErr w:type="spellStart"/>
      <w:r>
        <w:t>dudv</w:t>
      </w:r>
      <w:proofErr w:type="spellEnd"/>
    </w:p>
    <w:p w:rsidR="000A31B4" w:rsidRDefault="000C084E" w:rsidP="00983FC4">
      <w:pPr>
        <w:jc w:val="both"/>
        <w:rPr>
          <w:lang w:val="en-US"/>
        </w:rPr>
      </w:pPr>
      <w:r>
        <w:rPr>
          <w:lang w:val="en-US"/>
        </w:rPr>
        <w:t>// explain</w:t>
      </w:r>
      <w:r w:rsidR="004D7650">
        <w:rPr>
          <w:lang w:val="en-US"/>
        </w:rPr>
        <w:t xml:space="preserve"> </w:t>
      </w:r>
      <w:r w:rsidR="00360722">
        <w:rPr>
          <w:lang w:val="en-US"/>
        </w:rPr>
        <w:t xml:space="preserve">+ reference </w:t>
      </w:r>
      <w:r w:rsidR="004D7650">
        <w:rPr>
          <w:lang w:val="en-US"/>
        </w:rPr>
        <w:t>water</w:t>
      </w:r>
      <w:r>
        <w:rPr>
          <w:lang w:val="en-US"/>
        </w:rPr>
        <w:t xml:space="preserve"> </w:t>
      </w:r>
      <w:proofErr w:type="spellStart"/>
      <w:r>
        <w:rPr>
          <w:lang w:val="en-US"/>
        </w:rPr>
        <w:t>shaders</w:t>
      </w:r>
      <w:proofErr w:type="spellEnd"/>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lastRenderedPageBreak/>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lastRenderedPageBreak/>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4" w:name="_Toc222978608"/>
      <w:bookmarkStart w:id="35" w:name="_Toc476088429"/>
      <w:r>
        <w:rPr>
          <w:lang w:val="en-US"/>
        </w:rPr>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lastRenderedPageBreak/>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2D178E"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50" o:title="initial_instancing"/>
            <w10:wrap type="tight"/>
          </v:shape>
        </w:pict>
      </w:r>
    </w:p>
    <w:p w:rsidR="00541CCA" w:rsidRDefault="002D178E"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51"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2" w:name="_Toc192777716"/>
    </w:p>
    <w:p w:rsidR="007A3E41" w:rsidRDefault="006C7832" w:rsidP="004C12FA">
      <w:pPr>
        <w:pStyle w:val="Heading1"/>
      </w:pPr>
      <w:bookmarkStart w:id="43" w:name="_Toc222978612"/>
      <w:bookmarkStart w:id="44" w:name="_Toc476088433"/>
      <w:r>
        <w:t xml:space="preserve">Critical </w:t>
      </w:r>
      <w:r w:rsidR="00711DBE">
        <w:t>Evaluation</w:t>
      </w:r>
      <w:bookmarkEnd w:id="42"/>
      <w:bookmarkEnd w:id="43"/>
      <w:bookmarkEnd w:id="44"/>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lastRenderedPageBreak/>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5"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9B764F" w:rsidRDefault="001760A2" w:rsidP="004C12FA">
      <w:r>
        <w:t xml:space="preserve">//improve on water by actually changing vertices, would require lots more GPU time </w:t>
      </w:r>
      <w:proofErr w:type="spellStart"/>
      <w:r>
        <w:t>tho</w:t>
      </w:r>
      <w:proofErr w:type="spellEnd"/>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6" w:name="_Toc222978613"/>
      <w:bookmarkStart w:id="47" w:name="_Toc476088434"/>
      <w:r>
        <w:t>Appendices</w:t>
      </w:r>
      <w:bookmarkEnd w:id="45"/>
      <w:bookmarkEnd w:id="46"/>
      <w:bookmarkEnd w:id="47"/>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4900D4" w:rsidRDefault="0042405C" w:rsidP="00F77F63">
      <w:pPr>
        <w:pStyle w:val="AppendixSection"/>
      </w:pPr>
      <w:bookmarkStart w:id="48" w:name="_Toc222978614"/>
      <w:bookmarkStart w:id="49" w:name="_Toc476088435"/>
      <w:r w:rsidRPr="004F1DC9">
        <w:t>Libraries</w:t>
      </w:r>
      <w:bookmarkEnd w:id="48"/>
      <w:bookmarkEnd w:id="49"/>
    </w:p>
    <w:p w:rsidR="009A54F2" w:rsidRDefault="009A54F2" w:rsidP="009A54F2"/>
    <w:p w:rsidR="004F46E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F6717D" w:rsidRDefault="00F6717D" w:rsidP="009A54F2"/>
    <w:p w:rsidR="008D6025" w:rsidRDefault="008D6025" w:rsidP="009A54F2">
      <w:r>
        <w:tab/>
        <w:t>Date ac</w:t>
      </w:r>
      <w:r>
        <w:t>cessed: 30</w:t>
      </w:r>
      <w:r w:rsidRPr="00F15C85">
        <w:rPr>
          <w:vertAlign w:val="superscript"/>
        </w:rPr>
        <w:t>th</w:t>
      </w:r>
      <w:r>
        <w:t xml:space="preserve"> April 2017.</w:t>
      </w:r>
    </w:p>
    <w:p w:rsidR="00F6717D" w:rsidRDefault="00F6717D" w:rsidP="00F6717D">
      <w:r>
        <w:tab/>
      </w:r>
      <w:r>
        <w:t>Available at:</w:t>
      </w:r>
    </w:p>
    <w:p w:rsidR="00F6717D" w:rsidRDefault="00F6717D" w:rsidP="00F6717D">
      <w:r>
        <w:tab/>
      </w:r>
      <w:hyperlink r:id="rId54" w:history="1">
        <w:r w:rsidRPr="00C96769">
          <w:rPr>
            <w:rStyle w:val="Hyperlink"/>
          </w:rPr>
          <w:t>https://jquery.com/</w:t>
        </w:r>
      </w:hyperlink>
    </w:p>
    <w:p w:rsidR="00F6717D" w:rsidRDefault="00F6717D" w:rsidP="00F6717D">
      <w:r>
        <w:tab/>
        <w:t>Source available at:</w:t>
      </w:r>
    </w:p>
    <w:p w:rsidR="00F6717D" w:rsidRDefault="00F6717D" w:rsidP="00F6717D">
      <w:r>
        <w:tab/>
      </w:r>
      <w:hyperlink r:id="rId55" w:history="1">
        <w:r w:rsidRPr="00C96769">
          <w:rPr>
            <w:rStyle w:val="Hyperlink"/>
          </w:rPr>
          <w:t>https://github.com/jquery/jquery</w:t>
        </w:r>
      </w:hyperlink>
    </w:p>
    <w:p w:rsidR="00F6717D" w:rsidRDefault="00F6717D" w:rsidP="009A54F2">
      <w:r>
        <w:tab/>
      </w:r>
    </w:p>
    <w:p w:rsidR="004F46ED" w:rsidRDefault="004F46ED" w:rsidP="009A54F2"/>
    <w:p w:rsidR="004F46ED"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9A54F2"/>
    <w:p w:rsidR="000C57CB" w:rsidRDefault="000C57CB" w:rsidP="000C57CB">
      <w:r>
        <w:tab/>
        <w:t>Date a</w:t>
      </w:r>
      <w:r>
        <w:t>ccessed: 30</w:t>
      </w:r>
      <w:r w:rsidRPr="00F15C85">
        <w:rPr>
          <w:vertAlign w:val="superscript"/>
        </w:rPr>
        <w:t>th</w:t>
      </w:r>
      <w:r>
        <w:t xml:space="preserve"> April 2017.</w:t>
      </w:r>
      <w:r>
        <w:tab/>
      </w:r>
    </w:p>
    <w:p w:rsidR="000C57CB" w:rsidRDefault="000C57CB" w:rsidP="000C57CB">
      <w:r>
        <w:lastRenderedPageBreak/>
        <w:tab/>
      </w:r>
      <w:r>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0C57CB">
      <w:r>
        <w:tab/>
      </w:r>
      <w:hyperlink r:id="rId56"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0C57CB" w:rsidRDefault="000C57CB" w:rsidP="009A54F2">
      <w:r>
        <w:tab/>
      </w:r>
    </w:p>
    <w:p w:rsidR="004F46ED" w:rsidRDefault="004F46ED" w:rsidP="009A54F2"/>
    <w:p w:rsidR="004F46ED"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w:t>
      </w:r>
      <w:r w:rsidR="000C57CB">
        <w:t>ISC licensed</w:t>
      </w:r>
      <w:r w:rsidR="000C57CB">
        <w:t xml:space="preserve">).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tab/>
      </w:r>
      <w:r w:rsidR="004F46ED">
        <w:t>This library was used without modification.</w:t>
      </w:r>
    </w:p>
    <w:p w:rsidR="000C57CB" w:rsidRDefault="000C57CB" w:rsidP="009A54F2"/>
    <w:p w:rsidR="000C57CB" w:rsidRDefault="000C57CB" w:rsidP="009A54F2">
      <w:r>
        <w:tab/>
        <w:t>Date a</w:t>
      </w:r>
      <w:r>
        <w:t>ccessed: 30</w:t>
      </w:r>
      <w:r w:rsidRPr="00F15C85">
        <w:rPr>
          <w:vertAlign w:val="superscript"/>
        </w:rPr>
        <w:t>th</w:t>
      </w:r>
      <w:r>
        <w:t xml:space="preserve"> April 2017.</w:t>
      </w:r>
    </w:p>
    <w:p w:rsidR="000C57CB" w:rsidRDefault="000C57CB" w:rsidP="000C57CB">
      <w:r>
        <w:tab/>
      </w:r>
      <w:r>
        <w:t>Available at:</w:t>
      </w:r>
    </w:p>
    <w:p w:rsidR="000C57CB" w:rsidRDefault="000C57CB" w:rsidP="000C57CB">
      <w:r>
        <w:tab/>
      </w:r>
      <w:hyperlink r:id="rId57" w:history="1">
        <w:r w:rsidRPr="00C96769">
          <w:rPr>
            <w:rStyle w:val="Hyperlink"/>
          </w:rPr>
          <w:t>https://github.com/josephg/noisejs</w:t>
        </w:r>
      </w:hyperlink>
    </w:p>
    <w:p w:rsidR="000C57CB" w:rsidRDefault="000C57CB" w:rsidP="009A54F2"/>
    <w:p w:rsidR="004F46ED" w:rsidRDefault="004F46ED" w:rsidP="009A54F2"/>
    <w:p w:rsidR="004F46ED"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(MIT licensed)</w:t>
      </w:r>
      <w:r w:rsidR="000C57CB">
        <w:t>.</w:t>
      </w:r>
      <w:r w:rsidR="000C57CB">
        <w:t xml:space="preserve">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9A54F2"/>
    <w:p w:rsidR="000C57CB" w:rsidRDefault="000C57CB" w:rsidP="000C57CB">
      <w:r>
        <w:tab/>
        <w:t>Date a</w:t>
      </w:r>
      <w:r>
        <w:t>ccessed: 30</w:t>
      </w:r>
      <w:r w:rsidRPr="00F15C85">
        <w:rPr>
          <w:vertAlign w:val="superscript"/>
        </w:rPr>
        <w:t>th</w:t>
      </w:r>
      <w:r>
        <w:t xml:space="preserve"> April 2017.</w:t>
      </w:r>
      <w:r>
        <w:tab/>
      </w:r>
    </w:p>
    <w:p w:rsidR="000C57CB" w:rsidRDefault="000C57CB" w:rsidP="000C57CB">
      <w:r>
        <w:tab/>
      </w:r>
      <w:r>
        <w:t>Available at:</w:t>
      </w:r>
    </w:p>
    <w:p w:rsidR="000C57CB" w:rsidRDefault="000C57CB" w:rsidP="000C57CB">
      <w:r>
        <w:tab/>
      </w:r>
      <w:r w:rsidRPr="006F4FDD">
        <w:t>https://github.com/frenchtoast747/webgl-obj-loader</w:t>
      </w:r>
    </w:p>
    <w:p w:rsidR="000C57CB" w:rsidRDefault="000C57CB" w:rsidP="009A54F2"/>
    <w:p w:rsidR="004F46ED" w:rsidRDefault="004F46ED" w:rsidP="009A54F2"/>
    <w:p w:rsidR="004F46ED"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9A54F2"/>
    <w:p w:rsidR="000C57CB" w:rsidRDefault="000C57CB" w:rsidP="000C57CB">
      <w:r>
        <w:tab/>
        <w:t>Date a</w:t>
      </w:r>
      <w:r>
        <w:t>ccessed: 30</w:t>
      </w:r>
      <w:r w:rsidRPr="00F15C85">
        <w:rPr>
          <w:vertAlign w:val="superscript"/>
        </w:rPr>
        <w:t>th</w:t>
      </w:r>
      <w:r>
        <w:t xml:space="preserve"> April 2017.</w:t>
      </w:r>
      <w:r>
        <w:tab/>
      </w:r>
    </w:p>
    <w:p w:rsidR="000C57CB" w:rsidRDefault="000C57CB" w:rsidP="000C57CB">
      <w:r>
        <w:tab/>
      </w:r>
      <w:r>
        <w:t>Available at:</w:t>
      </w:r>
    </w:p>
    <w:p w:rsidR="000C57CB" w:rsidRDefault="000C57CB" w:rsidP="000C57CB">
      <w:r>
        <w:tab/>
      </w:r>
      <w:hyperlink r:id="rId58" w:history="1">
        <w:r w:rsidRPr="00C96769">
          <w:rPr>
            <w:rStyle w:val="Hyperlink"/>
          </w:rPr>
          <w:t>https://github.com/greggman/twgl.js/</w:t>
        </w:r>
      </w:hyperlink>
    </w:p>
    <w:p w:rsidR="000C57CB" w:rsidRDefault="000C57CB" w:rsidP="009A54F2"/>
    <w:p w:rsidR="00E77ACE" w:rsidRDefault="00E77ACE" w:rsidP="009A54F2"/>
    <w:p w:rsidR="00E77ACE"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p w:rsidR="000C57CB" w:rsidRDefault="000C57CB" w:rsidP="00E77ACE">
      <w:r>
        <w:tab/>
        <w:t>Date a</w:t>
      </w:r>
      <w:r>
        <w:t>ccessed: 30</w:t>
      </w:r>
      <w:r w:rsidRPr="00F15C85">
        <w:rPr>
          <w:vertAlign w:val="superscript"/>
        </w:rPr>
        <w:t>th</w:t>
      </w:r>
      <w:r>
        <w:t xml:space="preserve"> April 2017.</w:t>
      </w:r>
    </w:p>
    <w:p w:rsidR="000C57CB" w:rsidRDefault="000C57CB" w:rsidP="000C57CB">
      <w:r>
        <w:tab/>
      </w:r>
      <w:r>
        <w:t xml:space="preserve">Available at: </w:t>
      </w:r>
      <w:r>
        <w:tab/>
      </w:r>
    </w:p>
    <w:p w:rsidR="000C57CB" w:rsidRDefault="000C57CB" w:rsidP="000C57CB">
      <w:r>
        <w:tab/>
      </w:r>
      <w:hyperlink r:id="rId59" w:history="1">
        <w:r w:rsidRPr="00C96769">
          <w:rPr>
            <w:rStyle w:val="Hyperlink"/>
          </w:rPr>
          <w:t>https://github.com/dataarts/dat.gui/blob/master/LICENSE</w:t>
        </w:r>
      </w:hyperlink>
    </w:p>
    <w:p w:rsidR="000C57CB" w:rsidRDefault="000C57CB" w:rsidP="00E77ACE">
      <w:r>
        <w:tab/>
      </w:r>
    </w:p>
    <w:p w:rsidR="00E77ACE" w:rsidRDefault="00E77ACE" w:rsidP="009A54F2"/>
    <w:p w:rsidR="002458B9"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4C12FA"/>
    <w:p w:rsidR="000C57CB" w:rsidRDefault="000C57CB" w:rsidP="000C57CB">
      <w:r>
        <w:tab/>
        <w:t>Date a</w:t>
      </w:r>
      <w:r>
        <w:t>ccessed: 30</w:t>
      </w:r>
      <w:r w:rsidRPr="00F15C85">
        <w:rPr>
          <w:vertAlign w:val="superscript"/>
        </w:rPr>
        <w:t>th</w:t>
      </w:r>
      <w:r>
        <w:t xml:space="preserve"> April 2017.</w:t>
      </w:r>
      <w:r>
        <w:tab/>
      </w:r>
    </w:p>
    <w:p w:rsidR="000C57CB" w:rsidRDefault="000C57CB" w:rsidP="000C57CB">
      <w:r>
        <w:tab/>
      </w:r>
      <w:r>
        <w:t>Available at:</w:t>
      </w:r>
    </w:p>
    <w:p w:rsidR="000C57CB" w:rsidRDefault="000C57CB" w:rsidP="000C57CB">
      <w:r>
        <w:tab/>
      </w:r>
      <w:hyperlink r:id="rId60" w:history="1">
        <w:r w:rsidRPr="00C96769">
          <w:rPr>
            <w:rStyle w:val="Hyperlink"/>
          </w:rPr>
          <w:t>https://github.com/mrdoob/stats.js/</w:t>
        </w:r>
      </w:hyperlink>
    </w:p>
    <w:p w:rsidR="000C57CB" w:rsidRDefault="000C57CB" w:rsidP="000C57CB">
      <w:r>
        <w:tab/>
      </w:r>
    </w:p>
    <w:p w:rsidR="000C57CB" w:rsidRDefault="000C57CB" w:rsidP="004C12FA"/>
    <w:p w:rsidR="000C57CB" w:rsidRDefault="000C57CB" w:rsidP="004C12FA"/>
    <w:p w:rsidR="000C57CB" w:rsidRDefault="000C57CB" w:rsidP="004C12FA"/>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bookmarkStart w:id="50" w:name="_GoBack"/>
      <w:bookmarkEnd w:id="50"/>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1B7C78" w:rsidRDefault="002B0070" w:rsidP="001B7C78">
      <w:pPr>
        <w:pStyle w:val="AppendixSection"/>
      </w:pPr>
      <w:bookmarkStart w:id="53" w:name="_Toc476088437"/>
      <w:r>
        <w:lastRenderedPageBreak/>
        <w:t>Code Samples</w:t>
      </w:r>
      <w:bookmarkEnd w:id="52"/>
      <w:bookmarkEnd w:id="53"/>
    </w:p>
    <w:p w:rsidR="001B7C78" w:rsidRDefault="001B7C78" w:rsidP="001B7C78">
      <w:pPr>
        <w:pStyle w:val="AppendixSection"/>
        <w:numPr>
          <w:ilvl w:val="0"/>
          <w:numId w:val="0"/>
        </w:numPr>
        <w:ind w:left="426"/>
      </w:pPr>
    </w:p>
    <w:p w:rsidR="001B7C78" w:rsidRDefault="001B7C78" w:rsidP="001B7C78">
      <w:r>
        <w:t>[]</w:t>
      </w:r>
      <w:r>
        <w:tab/>
        <w:t xml:space="preserve">The old terrain rendering code – Can be found in code/old code </w:t>
      </w:r>
      <w:r>
        <w:tab/>
        <w:t>snippets/old_terrain_code.js/</w:t>
      </w:r>
    </w:p>
    <w:p w:rsidR="001B7C78" w:rsidRDefault="001B7C78" w:rsidP="001B7C78"/>
    <w:p w:rsidR="001B7C78" w:rsidRDefault="001B7C78" w:rsidP="001B7C78">
      <w:r>
        <w:t>[]</w:t>
      </w:r>
      <w:r>
        <w:tab/>
        <w:t>The new terrain rendering code – Can be found in code/old code</w:t>
      </w:r>
      <w:r>
        <w:t xml:space="preserve"> </w:t>
      </w:r>
      <w:r>
        <w:tab/>
        <w:t>snippets/new_terrain_code.js/</w:t>
      </w:r>
    </w:p>
    <w:p w:rsidR="001B7C78" w:rsidRDefault="001B7C78" w:rsidP="001B7C78"/>
    <w:p w:rsidR="00B16BD7" w:rsidRDefault="001B7C78" w:rsidP="001B7C78">
      <w:pPr>
        <w:pStyle w:val="AppendixSection"/>
      </w:pPr>
      <w:r>
        <w:t xml:space="preserve"> </w:t>
      </w:r>
      <w:r w:rsidRPr="004F1DC9">
        <w:t>Third-Party Code</w:t>
      </w:r>
      <w:r>
        <w:t xml:space="preserve"> Samples</w:t>
      </w:r>
    </w:p>
    <w:p w:rsidR="001B7C78" w:rsidRDefault="001B7C78" w:rsidP="001B7C78">
      <w:pPr>
        <w:pStyle w:val="AppendixSection"/>
        <w:numPr>
          <w:ilvl w:val="0"/>
          <w:numId w:val="0"/>
        </w:numPr>
        <w:ind w:left="426"/>
      </w:pP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61"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62"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F6717D" w:rsidRDefault="00F6717D" w:rsidP="00F6717D">
      <w:pPr>
        <w:pStyle w:val="AppendixSection"/>
        <w:numPr>
          <w:ilvl w:val="0"/>
          <w:numId w:val="0"/>
        </w:numPr>
        <w:ind w:left="426" w:hanging="426"/>
      </w:pPr>
    </w:p>
    <w:p w:rsidR="00F6717D" w:rsidRDefault="00F6717D" w:rsidP="00F6717D">
      <w:r>
        <w:t>[]</w:t>
      </w:r>
      <w:r>
        <w:tab/>
        <w:t xml:space="preserve">Sprint additions file – This is essentially a minified version of the product </w:t>
      </w:r>
      <w:r>
        <w:tab/>
        <w:t xml:space="preserve">backlog. It 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p>
    <w:p w:rsidR="00F6717D" w:rsidRDefault="00F6717D"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F6717D">
      <w:r>
        <w:tab/>
        <w:t>Available at: Major Project/documentation/Testing/New test table.docx</w:t>
      </w:r>
    </w:p>
    <w:p w:rsidR="00F6717D" w:rsidRDefault="00F6717D" w:rsidP="00F6717D">
      <w:pPr>
        <w:pStyle w:val="AppendixSection"/>
        <w:numPr>
          <w:ilvl w:val="0"/>
          <w:numId w:val="0"/>
        </w:numPr>
        <w:ind w:left="426" w:hanging="426"/>
      </w:pPr>
    </w:p>
    <w:p w:rsidR="00F6717D" w:rsidRDefault="00F6717D" w:rsidP="00F6717D">
      <w:pPr>
        <w:pStyle w:val="AppendixSection"/>
        <w:numPr>
          <w:ilvl w:val="0"/>
          <w:numId w:val="0"/>
        </w:numPr>
        <w:ind w:left="426" w:hanging="426"/>
      </w:pPr>
    </w:p>
    <w:p w:rsidR="00F6717D" w:rsidRDefault="00F6717D" w:rsidP="00F6717D">
      <w:pPr>
        <w:pStyle w:val="AppendixSection"/>
      </w:pPr>
      <w:r>
        <w:t>External references</w:t>
      </w:r>
    </w:p>
    <w:p w:rsidR="00F6717D" w:rsidRDefault="00F6717D" w:rsidP="00D94044"/>
    <w:p w:rsidR="00F6717D" w:rsidRDefault="00F6717D" w:rsidP="00D94044"/>
    <w:p w:rsidR="001B7C78" w:rsidRDefault="001B7C78" w:rsidP="00D94044">
      <w:r>
        <w:lastRenderedPageBreak/>
        <w:t>// have like, my reference first, then 3</w:t>
      </w:r>
      <w:r w:rsidRPr="001B7C78">
        <w:rPr>
          <w:vertAlign w:val="superscript"/>
        </w:rPr>
        <w:t>rd</w:t>
      </w:r>
      <w:r>
        <w:t xml:space="preserve"> party ones afterwards</w:t>
      </w:r>
    </w:p>
    <w:p w:rsidR="001B7C78" w:rsidRDefault="001B7C78" w:rsidP="00D94044">
      <w:r>
        <w:t>//water</w:t>
      </w:r>
    </w:p>
    <w:p w:rsidR="001B7C78" w:rsidRDefault="001B7C78"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r w:rsidR="000C57CB">
        <w:t>.</w:t>
      </w:r>
    </w:p>
    <w:p w:rsidR="000F3D72" w:rsidRDefault="00F6717D" w:rsidP="00D94044">
      <w:r>
        <w:tab/>
      </w:r>
      <w:r w:rsidR="0066503C">
        <w:t xml:space="preserve">Available at: </w:t>
      </w:r>
      <w:hyperlink r:id="rId63" w:history="1">
        <w:r w:rsidRPr="00584FBB">
          <w:rPr>
            <w:rStyle w:val="Hyperlink"/>
          </w:rPr>
          <w:t>https://www.youtube.com/watch?v=qslBNLeSPUc&amp;t=141s</w:t>
        </w:r>
      </w:hyperlink>
    </w:p>
    <w:p w:rsidR="00F6717D" w:rsidRDefault="00F6717D" w:rsidP="00D94044"/>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r w:rsidR="000C57CB">
        <w:t>.</w:t>
      </w:r>
    </w:p>
    <w:p w:rsidR="000F3D72" w:rsidRDefault="006515F6" w:rsidP="00D94044">
      <w:r>
        <w:tab/>
      </w:r>
      <w:r w:rsidR="0066503C">
        <w:t xml:space="preserve">Available at: </w:t>
      </w:r>
      <w:hyperlink r:id="rId64" w:history="1">
        <w:r w:rsidR="001B7C78" w:rsidRPr="00584FBB">
          <w:rPr>
            <w:rStyle w:val="Hyperlink"/>
          </w:rPr>
          <w:t>https://www.youtube.com/watch?v=_Ix5oN8eC1E</w:t>
        </w:r>
      </w:hyperlink>
    </w:p>
    <w:p w:rsidR="001B7C78" w:rsidRDefault="001B7C78" w:rsidP="00D94044"/>
    <w:p w:rsidR="00F6717D" w:rsidRDefault="00F6717D" w:rsidP="00D94044"/>
    <w:p w:rsidR="001B7C78" w:rsidRDefault="001B7C78" w:rsidP="001B7C78">
      <w:r>
        <w:t>[]</w:t>
      </w:r>
      <w:r>
        <w:tab/>
      </w:r>
      <w:proofErr w:type="spellStart"/>
      <w:r>
        <w:t>ThinMatrix</w:t>
      </w:r>
      <w:proofErr w:type="spellEnd"/>
      <w:r>
        <w:t xml:space="preserve"> </w:t>
      </w:r>
      <w:r>
        <w:t>(YouTube name)</w:t>
      </w:r>
      <w:r>
        <w:t xml:space="preserve"> Water tutorial series, </w:t>
      </w:r>
      <w:r>
        <w:t>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r w:rsidR="000C57CB">
        <w:t>.</w:t>
      </w:r>
    </w:p>
    <w:p w:rsidR="001B7C78" w:rsidRDefault="001B7C78" w:rsidP="001B7C78">
      <w:r>
        <w:tab/>
        <w:t xml:space="preserve">Available at: </w:t>
      </w:r>
      <w:r w:rsidRPr="001B7C78">
        <w:t>https://www.youtube.com/watch?v=HusvGeEDU_U&amp;t=60s</w:t>
      </w:r>
    </w:p>
    <w:p w:rsidR="001B7C78" w:rsidRDefault="001B7C78" w:rsidP="00D94044"/>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r w:rsidR="000C57CB">
        <w:t>.</w:t>
      </w:r>
    </w:p>
    <w:p w:rsidR="000F3D72" w:rsidRDefault="006515F6" w:rsidP="00D94044">
      <w:r>
        <w:tab/>
        <w:t xml:space="preserve">Available at: </w:t>
      </w:r>
      <w:r w:rsidRPr="006515F6">
        <w:t>https://www.draw.io/</w:t>
      </w:r>
    </w:p>
    <w:p w:rsidR="000F3D72" w:rsidRDefault="000F3D72" w:rsidP="00D94044"/>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65"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r w:rsidR="000C57CB">
        <w:rPr>
          <w:szCs w:val="22"/>
          <w:shd w:val="clear" w:color="auto" w:fill="FFFFFF"/>
        </w:rPr>
        <w:t>.</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Available at</w:t>
      </w:r>
      <w:r>
        <w:t xml:space="preserve">: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66"/>
      <w:footerReference w:type="default" r:id="rId6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378" w:rsidRDefault="00052378" w:rsidP="004C12FA">
      <w:r>
        <w:separator/>
      </w:r>
    </w:p>
  </w:endnote>
  <w:endnote w:type="continuationSeparator" w:id="0">
    <w:p w:rsidR="00052378" w:rsidRDefault="0005237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78E" w:rsidRDefault="002D178E" w:rsidP="004C12FA">
    <w:pPr>
      <w:pStyle w:val="Footer"/>
      <w:jc w:val="center"/>
    </w:pPr>
    <w:r>
      <w:t xml:space="preserve">Page </w:t>
    </w:r>
    <w:r>
      <w:fldChar w:fldCharType="begin"/>
    </w:r>
    <w:r>
      <w:instrText xml:space="preserve"> PAGE  \* MERGEFORMAT </w:instrText>
    </w:r>
    <w:r>
      <w:fldChar w:fldCharType="separate"/>
    </w:r>
    <w:r w:rsidR="000C57CB">
      <w:rPr>
        <w:noProof/>
      </w:rPr>
      <w:t>52</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0C57CB">
      <w:rPr>
        <w:noProof/>
        <w:lang w:val="en-US"/>
      </w:rPr>
      <w:t>54</w:t>
    </w:r>
    <w:r>
      <w:rPr>
        <w:lang w:val="en-US"/>
      </w:rPr>
      <w:fldChar w:fldCharType="end"/>
    </w:r>
  </w:p>
  <w:p w:rsidR="002D178E" w:rsidRDefault="002D178E" w:rsidP="004C12FA">
    <w:pPr>
      <w:pStyle w:val="Footer"/>
    </w:pPr>
  </w:p>
  <w:p w:rsidR="002D178E" w:rsidRDefault="002D178E"/>
  <w:p w:rsidR="002D178E" w:rsidRDefault="002D178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378" w:rsidRDefault="00052378" w:rsidP="004C12FA">
      <w:r>
        <w:separator/>
      </w:r>
    </w:p>
  </w:footnote>
  <w:footnote w:type="continuationSeparator" w:id="0">
    <w:p w:rsidR="00052378" w:rsidRDefault="0005237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78E" w:rsidRPr="001F35A4" w:rsidRDefault="002D178E"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2D178E" w:rsidRDefault="002D178E"/>
  <w:p w:rsidR="002D178E" w:rsidRDefault="002D17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52378"/>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856"/>
    <w:rsid w:val="001E03A4"/>
    <w:rsid w:val="001E5E69"/>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715A"/>
    <w:rsid w:val="00401F13"/>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3D6F"/>
    <w:rsid w:val="004A46A5"/>
    <w:rsid w:val="004B08A5"/>
    <w:rsid w:val="004B0EC3"/>
    <w:rsid w:val="004B7B1E"/>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D7AA8"/>
    <w:rsid w:val="005E2117"/>
    <w:rsid w:val="005E7257"/>
    <w:rsid w:val="00607333"/>
    <w:rsid w:val="00611380"/>
    <w:rsid w:val="0062637B"/>
    <w:rsid w:val="006326C5"/>
    <w:rsid w:val="00637DEC"/>
    <w:rsid w:val="006426CA"/>
    <w:rsid w:val="006515F6"/>
    <w:rsid w:val="00651830"/>
    <w:rsid w:val="00653364"/>
    <w:rsid w:val="006549E8"/>
    <w:rsid w:val="00654EF2"/>
    <w:rsid w:val="0066503C"/>
    <w:rsid w:val="00672BC5"/>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A5CE2"/>
    <w:rsid w:val="008B3A58"/>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451"/>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3FC4"/>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4B31"/>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471E4"/>
    <w:rsid w:val="00F56705"/>
    <w:rsid w:val="00F5755E"/>
    <w:rsid w:val="00F65132"/>
    <w:rsid w:val="00F66119"/>
    <w:rsid w:val="00F6717D"/>
    <w:rsid w:val="00F76BBC"/>
    <w:rsid w:val="00F77F63"/>
    <w:rsid w:val="00F80671"/>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www.3dgep.com/wp-content/uploads/2011/07/View-Matrix.png"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jquery/jquery" TargetMode="External"/><Relationship Id="rId63" Type="http://schemas.openxmlformats.org/officeDocument/2006/relationships/hyperlink" Target="https://www.youtube.com/watch?v=qslBNLeSPUc&amp;t=141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ebglfundamentals.or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greggman/twgl.js/"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learnopengl.com/" TargetMode="External"/><Relationship Id="rId23" Type="http://schemas.openxmlformats.org/officeDocument/2006/relationships/hyperlink" Target="http://www.opengl-tutorial.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github.com/josephg/noisejs" TargetMode="External"/><Relationship Id="rId61" Type="http://schemas.openxmlformats.org/officeDocument/2006/relationships/hyperlink" Target="http://stackoverflow.com/questions/5915753/generate-a-plane-with-triangle-%20%20%09strips" TargetMode="External"/><Relationship Id="rId10" Type="http://schemas.openxmlformats.org/officeDocument/2006/relationships/hyperlink" Target="https://www.researchgate.net/figure/279301599_fig12_Figure-1-Right-handed-cartesian-coordinate-system-from-Wikipedia"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mrdoob/stats.js/" TargetMode="External"/><Relationship Id="rId65" Type="http://schemas.openxmlformats.org/officeDocument/2006/relationships/hyperlink" Target="http://dx.doi.org/10.1145/566570.566636"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youtube.com/watch?v=6c1QYZAEP2M&amp;list=PLRwVmtr-pp06qT6ckboaOhnm9FxmzHpb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greggman/webgl-" TargetMode="External"/><Relationship Id="rId64" Type="http://schemas.openxmlformats.org/officeDocument/2006/relationships/hyperlink" Target="https://www.youtube.com/watch?v=_Ix5oN8eC1E" TargetMode="External"/><Relationship Id="rId69" Type="http://schemas.openxmlformats.org/officeDocument/2006/relationships/theme" Target="theme/theme1.xml"/><Relationship Id="rId8" Type="http://schemas.openxmlformats.org/officeDocument/2006/relationships/hyperlink" Target="mailto:sds10@aber.ac.uk"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github.com/dataarts/dat.gui/blob/master/LICENSE"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jquery.com/" TargetMode="External"/><Relationship Id="rId62" Type="http://schemas.openxmlformats.org/officeDocument/2006/relationships/hyperlink" Target="https://webglfundamentals.org/webgl/lessons/webgl-resizing-t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20429-2FC6-46BF-B456-9E0D25394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5216</TotalTime>
  <Pages>54</Pages>
  <Words>16096</Words>
  <Characters>91753</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185</cp:revision>
  <cp:lastPrinted>2014-04-04T11:58:00Z</cp:lastPrinted>
  <dcterms:created xsi:type="dcterms:W3CDTF">2017-04-10T11:35:00Z</dcterms:created>
  <dcterms:modified xsi:type="dcterms:W3CDTF">2017-05-02T16:00:00Z</dcterms:modified>
</cp:coreProperties>
</file>