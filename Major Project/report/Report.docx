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youtube user OneGoldenCat.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in 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D35186"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translation matrix. The output on the right is the points new position.</w:t>
      </w:r>
    </w:p>
    <w:p w:rsidR="00B85268" w:rsidRDefault="00D35186"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D35186"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r>
        <w:t>matrix4 fullTransforms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worlds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D35186"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r w:rsidR="004C266A">
        <w:t xml:space="preserve">Shaders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shaders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D35186"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D35186"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r>
        <w:t>var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r>
        <w:t xml:space="preserve">( </w:t>
      </w:r>
      <w:r w:rsidR="00B611D1">
        <w:t>-0.9</w:t>
      </w:r>
      <w:r>
        <w:t xml:space="preserve">x,  </w:t>
      </w:r>
      <w:r w:rsidR="00B611D1">
        <w:t>-0.9</w:t>
      </w:r>
      <w:r>
        <w:t>y, +0.0z), // bottom left vertex</w:t>
      </w:r>
    </w:p>
    <w:p w:rsidR="00F2384E" w:rsidRDefault="00F2384E" w:rsidP="00D0044C">
      <w:pPr>
        <w:ind w:firstLine="240"/>
        <w:jc w:val="both"/>
      </w:pPr>
      <w:r>
        <w:t>(+</w:t>
      </w:r>
      <w:r w:rsidR="00B611D1">
        <w:t>0.8</w:t>
      </w:r>
      <w:r>
        <w:t xml:space="preserve">x,  </w:t>
      </w:r>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r>
        <w:t>var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r>
        <w:t xml:space="preserve">var vertexBuffer = gl.createBuffer(); // an array, </w:t>
      </w:r>
      <w:r w:rsidR="00875DDB">
        <w:t xml:space="preserve">in which </w:t>
      </w:r>
      <w:r>
        <w:t xml:space="preserve">we will store our data </w:t>
      </w:r>
    </w:p>
    <w:p w:rsidR="00BF0F52" w:rsidRDefault="00BF0F52" w:rsidP="00D0044C">
      <w:pPr>
        <w:jc w:val="both"/>
      </w:pPr>
      <w:r>
        <w:t>gl.bindBuffer(gl.ARRAY_BUFFER, vertexBuffer); // tell webgl we want to use the buffer</w:t>
      </w:r>
      <w:r w:rsidR="00875DDB">
        <w:t xml:space="preserve"> we just made</w:t>
      </w:r>
    </w:p>
    <w:p w:rsidR="00BF0F52" w:rsidRDefault="00BF0F52" w:rsidP="00D0044C">
      <w:pPr>
        <w:jc w:val="both"/>
      </w:pPr>
      <w:r>
        <w:t>gl.bufferData(gl.ARRAY_BUFFER,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The shader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r w:rsidRPr="00BF0F52">
        <w:t>gl.vertexAttribPointer(</w:t>
      </w:r>
      <w:r>
        <w:t>shader_location</w:t>
      </w:r>
      <w:r w:rsidRPr="00BF0F52">
        <w:t xml:space="preserve">, </w:t>
      </w:r>
      <w:r w:rsidR="00875DDB">
        <w:t>3</w:t>
      </w:r>
      <w:r w:rsidRPr="00BF0F52">
        <w:t>, gl.FLOAT,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gl.b</w:t>
      </w:r>
      <w:r w:rsidR="009F69C5">
        <w:t>indBuffer(</w:t>
      </w:r>
      <w:r w:rsidR="006C23FD">
        <w:t>gl.binding_Target, buffer_name</w:t>
      </w:r>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D35186"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D35186"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D35186"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68038D" w:rsidRDefault="0068038D" w:rsidP="0068038D">
      <w:pPr>
        <w:pStyle w:val="Heading2"/>
        <w:numPr>
          <w:ilvl w:val="0"/>
          <w:numId w:val="0"/>
        </w:numPr>
        <w:jc w:val="both"/>
      </w:pPr>
      <w:r>
        <w:t>1.1.X.</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D35186" w:rsidP="0011636A">
      <w:pPr>
        <w:jc w:val="both"/>
      </w:pPr>
      <w:hyperlink r:id="rId18"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D35186" w:rsidP="0011636A">
      <w:pPr>
        <w:jc w:val="both"/>
      </w:pPr>
      <w:hyperlink r:id="rId19"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D35186" w:rsidP="0011636A">
      <w:pPr>
        <w:jc w:val="both"/>
      </w:pPr>
      <w:hyperlink r:id="rId20"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lastRenderedPageBreak/>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D35186"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1" o:title="noise1" croptop="6570f" cropbottom="8213f" cropleft="33313f" cropright="95f"/>
            <w10:wrap type="tight"/>
          </v:shape>
        </w:pict>
      </w:r>
    </w:p>
    <w:p w:rsidR="0006112B" w:rsidRDefault="0006112B" w:rsidP="00DE08B0">
      <w:r>
        <w:t xml:space="preserve">Imagine you </w:t>
      </w:r>
      <w:r w:rsidR="00D258BA">
        <w:t xml:space="preserve">used a random()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D35186"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1"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lastRenderedPageBreak/>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D35186"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2"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3"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lastRenderedPageBreak/>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lastRenderedPageBreak/>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w:t>
      </w:r>
      <w:r w:rsidR="00317811">
        <w:rPr>
          <w:lang w:val="en-US"/>
        </w:rPr>
        <w:lastRenderedPageBreak/>
        <w:t xml:space="preserve">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w:t>
      </w:r>
      <w:r>
        <w:lastRenderedPageBreak/>
        <w:t>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show the method design, talk about final terrain rendering etc ???</w:t>
      </w: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D35186"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4"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r w:rsidR="00B34922">
        <w:t>MarsScene class. After the scene data has been setup (terrain, rocks, water) then the render cycle is started.</w:t>
      </w:r>
    </w:p>
    <w:p w:rsidR="008C0B31" w:rsidRDefault="008C0B31" w:rsidP="008C0B31"/>
    <w:p w:rsidR="008C0B31" w:rsidRDefault="008C0B31" w:rsidP="008C0B31"/>
    <w:p w:rsidR="008C0B31" w:rsidRDefault="00D35186"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4"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D35186"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5"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D35186"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5" o:title="Flow Diagram (2)" croptop="20356f" cropbottom="6520f" cropleft="32926f" cropright="-1287f"/>
            <w10:wrap type="tight"/>
          </v:shape>
        </w:pict>
      </w:r>
    </w:p>
    <w:p w:rsidR="000F52D0" w:rsidRDefault="00106CD8" w:rsidP="008C0B31">
      <w:r>
        <w:t xml:space="preserve">The vertex shader gets run on every vertex, outputting the 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D35186"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6"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v</w:t>
      </w:r>
      <w:r w:rsidR="00DA4560">
        <w:t xml:space="preserve">ar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RockGenerator, </w:t>
      </w:r>
      <w:r w:rsidR="00BD5091">
        <w:t xml:space="preserve">TextureLoader,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D35186"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7" o:title="1"/>
            <w10:wrap type="tight"/>
          </v:shape>
        </w:pict>
      </w:r>
    </w:p>
    <w:p w:rsidR="00D806AD" w:rsidRDefault="00D806AD" w:rsidP="004C12FA"/>
    <w:p w:rsidR="00D806AD" w:rsidRPr="00EA2A56" w:rsidRDefault="00D35186"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8"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CE3D27" w:rsidP="004C12FA">
      <w:r>
        <w:t>Also the switching of the shaders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D35186"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29"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D35186" w:rsidP="00BE637A">
      <w:r>
        <w:rPr>
          <w:noProof/>
        </w:rPr>
        <w:pict>
          <v:shape id="_x0000_s1050" type="#_x0000_t75" style="position:absolute;margin-left:.15pt;margin-top:56.05pt;width:414.45pt;height:284.25pt;z-index:-251612160;mso-position-horizontal-relative:text;mso-position-vertical-relative:text;mso-width-relative:page;mso-height-relative:page" wrapcoords="-39 0 -39 21543 21600 21543 21600 0 -39 0">
            <v:imagedata r:id="rId30" o:title="idea1"/>
            <w10:wrap type="tight"/>
          </v:shape>
        </w:pict>
      </w:r>
      <w:r w:rsidR="00BE637A">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SHOULD THE FULL IMAGE BE IN REPORT, OR JUST REFERENCE IT/THEM</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Pr="00E56561" w:rsidRDefault="00E56561" w:rsidP="004C12FA">
      <w:r>
        <w:t>// terrain rendering design?</w:t>
      </w:r>
    </w:p>
    <w:p w:rsidR="00806CFF" w:rsidRDefault="00711DBE" w:rsidP="004C12FA">
      <w:pPr>
        <w:pStyle w:val="Heading1"/>
      </w:pPr>
      <w:bookmarkStart w:id="21" w:name="_Toc222978602"/>
      <w:bookmarkStart w:id="22" w:name="_Toc476088423"/>
      <w:r>
        <w:t>Implementation</w:t>
      </w:r>
      <w:bookmarkEnd w:id="12"/>
      <w:bookmarkEnd w:id="21"/>
      <w:bookmarkEnd w:id="22"/>
    </w:p>
    <w:p w:rsidR="00107B2E" w:rsidRDefault="00107B2E" w:rsidP="00D61D84">
      <w:pPr>
        <w:jc w:val="both"/>
        <w:rPr>
          <w:lang w:val="en-US"/>
        </w:rPr>
      </w:pPr>
      <w:bookmarkStart w:id="23" w:name="_Toc192777712"/>
      <w:r w:rsidRPr="00107B2E">
        <w:rPr>
          <w:lang w:val="en-US"/>
        </w:rPr>
        <w:t>The implementation should look at any issues you encountered as you tried to implement your design. During the work, you might have found that elements of your design were unnecessary or overly complex</w:t>
      </w:r>
      <w:r w:rsidR="007A66BC">
        <w:rPr>
          <w:lang w:val="en-US"/>
        </w:rPr>
        <w:t>;</w:t>
      </w:r>
      <w:r w:rsidRPr="00107B2E">
        <w:rPr>
          <w:lang w:val="en-US"/>
        </w:rPr>
        <w:t xml:space="preserve"> perhaps third party libraries were available that simplified some of the functions that you intended to implement. If things were easier in some areas, then how did you adapt your project to take account of your findings?</w:t>
      </w:r>
    </w:p>
    <w:p w:rsidR="00107B2E" w:rsidRPr="00107B2E" w:rsidRDefault="00107B2E" w:rsidP="00D61D84">
      <w:pPr>
        <w:jc w:val="both"/>
        <w:rPr>
          <w:lang w:val="en-US"/>
        </w:rPr>
      </w:pPr>
    </w:p>
    <w:p w:rsidR="00107B2E" w:rsidRPr="00107B2E" w:rsidRDefault="00107B2E" w:rsidP="00D61D84">
      <w:pPr>
        <w:jc w:val="both"/>
        <w:rPr>
          <w:lang w:val="en-US"/>
        </w:rPr>
      </w:pPr>
      <w:r w:rsidRPr="00107B2E">
        <w:rPr>
          <w:lang w:val="en-US"/>
        </w:rPr>
        <w:t xml:space="preserve">It is more likely that things were more complex than you first thought. In particular, were there any problems or difficulties that you found during implementation that you had to address? Did such problems simply delay you or were they more significant? </w:t>
      </w:r>
    </w:p>
    <w:p w:rsidR="00ED1CB7" w:rsidRDefault="00ED1CB7" w:rsidP="00D61D84">
      <w:pPr>
        <w:jc w:val="both"/>
      </w:pPr>
    </w:p>
    <w:p w:rsidR="00703A8E" w:rsidRDefault="00ED1CB7" w:rsidP="00D61D84">
      <w:pPr>
        <w:jc w:val="both"/>
      </w:pPr>
      <w:r>
        <w:t xml:space="preserve">You can conclude this section by reviewing the end of the implementation stage against the planned requirements. </w:t>
      </w:r>
    </w:p>
    <w:p w:rsidR="002B3B86" w:rsidRDefault="002B3B86" w:rsidP="00D61D84">
      <w:pPr>
        <w:jc w:val="both"/>
      </w:pPr>
    </w:p>
    <w:p w:rsidR="00C64C54" w:rsidRDefault="00C64C54" w:rsidP="00D61D84">
      <w:pPr>
        <w:jc w:val="both"/>
      </w:pPr>
    </w:p>
    <w:p w:rsidR="00C64C54" w:rsidRDefault="00C64C54" w:rsidP="00D61D84">
      <w:pPr>
        <w:jc w:val="both"/>
      </w:pPr>
    </w:p>
    <w:p w:rsidR="00C64C54" w:rsidRDefault="00C64C54" w:rsidP="00D61D84">
      <w:pPr>
        <w:jc w:val="both"/>
      </w:pPr>
      <w:r>
        <w:t xml:space="preserve">In the mid project demonstration, I realized I did not enjoy creating the game aspects of the project. There were 2 different things I was working on: the game code written in JavaScript and the graphics code in WebGL. Since the graphics were what I was interested in, writing thousands of JavaScript lines to create a game was not interesting. The games aspects also took so long to write and because of this, the graphics of the game suffered. Mid-way through the project I decided to strip out all the game aspects </w:t>
      </w:r>
      <w:r w:rsidR="00285E11">
        <w:t>and just focus on the graphics.</w:t>
      </w:r>
    </w:p>
    <w:p w:rsidR="002B3B86" w:rsidRDefault="002B3B86" w:rsidP="002B3B86">
      <w:pPr>
        <w:jc w:val="both"/>
        <w:rPr>
          <w:lang w:val="en-US"/>
        </w:rPr>
      </w:pPr>
    </w:p>
    <w:p w:rsidR="002B3B86" w:rsidRDefault="002B3B86" w:rsidP="002B3B86">
      <w:pPr>
        <w:jc w:val="both"/>
        <w:rPr>
          <w:lang w:val="en-US"/>
        </w:rPr>
      </w:pPr>
    </w:p>
    <w:p w:rsidR="000A31B4" w:rsidRDefault="000A31B4" w:rsidP="000A31B4">
      <w:pPr>
        <w:jc w:val="both"/>
      </w:pPr>
      <w:r>
        <w:t>// need to create a context to be able to talk to webgl, and get it tointeract with the hardware</w:t>
      </w:r>
    </w:p>
    <w:p w:rsidR="000A31B4" w:rsidRDefault="000A31B4" w:rsidP="000A31B4">
      <w:pPr>
        <w:jc w:val="both"/>
      </w:pPr>
    </w:p>
    <w:p w:rsidR="00285E11" w:rsidRDefault="000A31B4" w:rsidP="000A31B4">
      <w:pPr>
        <w:jc w:val="both"/>
      </w:pPr>
      <w:r>
        <w:t>// Show initial screenshot, in 1</w:t>
      </w:r>
      <w:r w:rsidRPr="00936834">
        <w:rPr>
          <w:vertAlign w:val="superscript"/>
        </w:rPr>
        <w:t>st</w:t>
      </w:r>
      <w:r w:rsidR="00285E11">
        <w:t xml:space="preserve"> week, </w:t>
      </w:r>
    </w:p>
    <w:p w:rsidR="00193A01" w:rsidRDefault="00193A01" w:rsidP="000A31B4">
      <w:pPr>
        <w:jc w:val="both"/>
      </w:pPr>
      <w:r>
        <w:t>// say how didn’t know about camera matrix</w:t>
      </w:r>
    </w:p>
    <w:p w:rsidR="00193A01" w:rsidRDefault="00193A01" w:rsidP="000A31B4">
      <w:pPr>
        <w:jc w:val="both"/>
      </w:pPr>
    </w:p>
    <w:p w:rsidR="00193A01" w:rsidRDefault="00193A01" w:rsidP="000A31B4">
      <w:pPr>
        <w:jc w:val="both"/>
      </w:pPr>
      <w:r>
        <w:t>Say about complete re-doing of the rock generation, as learnt something new – not ideal with sc</w:t>
      </w:r>
      <w:r w:rsidR="005D061A">
        <w:t>rum, but nothing can do about it</w:t>
      </w:r>
    </w:p>
    <w:p w:rsidR="00285E11" w:rsidRDefault="00285E11" w:rsidP="000A31B4">
      <w:pPr>
        <w:jc w:val="both"/>
      </w:pPr>
    </w:p>
    <w:p w:rsidR="00694468" w:rsidRDefault="00694468" w:rsidP="000A31B4">
      <w:pPr>
        <w:jc w:val="both"/>
      </w:pPr>
      <w:r>
        <w:t xml:space="preserve">// talk about 2048x2048 grid, why so inefficnet? Realized shaders still have to process 4m vertices each frame just to discard them, needed to cut down number sent in the first place. </w:t>
      </w:r>
    </w:p>
    <w:p w:rsidR="00285E11" w:rsidRDefault="00285E11" w:rsidP="000A31B4">
      <w:pPr>
        <w:jc w:val="both"/>
        <w:rPr>
          <w:rFonts w:asciiTheme="majorHAnsi" w:eastAsiaTheme="majorEastAsia" w:hAnsiTheme="majorHAnsi" w:cstheme="majorBidi"/>
          <w:sz w:val="32"/>
          <w:szCs w:val="32"/>
        </w:rPr>
      </w:pPr>
    </w:p>
    <w:p w:rsidR="000A31B4" w:rsidRDefault="001300BF" w:rsidP="002B3B86">
      <w:pPr>
        <w:jc w:val="both"/>
        <w:rPr>
          <w:lang w:val="en-US"/>
        </w:rPr>
      </w:pPr>
      <w:r>
        <w:rPr>
          <w:lang w:val="en-US"/>
        </w:rPr>
        <w:t>// talk about ticking off project deliverables, and how u kept adding new ones</w:t>
      </w:r>
    </w:p>
    <w:p w:rsidR="002B3B86" w:rsidRDefault="00B14DDF" w:rsidP="002B3B86">
      <w:pPr>
        <w:jc w:val="both"/>
        <w:rPr>
          <w:lang w:val="en-US"/>
        </w:rPr>
      </w:pPr>
      <w:r>
        <w:lastRenderedPageBreak/>
        <w:t xml:space="preserve">// </w:t>
      </w:r>
      <w:r>
        <w:t>talk about stupid bug with the</w:t>
      </w:r>
      <w:r>
        <w:t xml:space="preserve"> black lines on the terrain, say just removed normals</w:t>
      </w:r>
      <w:bookmarkStart w:id="24" w:name="_GoBack"/>
      <w:bookmarkEnd w:id="24"/>
    </w:p>
    <w:p w:rsidR="000A31B4" w:rsidRDefault="000A31B4">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683BF8"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683BF8">
        <w:t xml:space="preserve">After sprint 5, the game aspects where stripped out and now most of the test table tests where irrelevant. </w:t>
      </w:r>
      <w:r w:rsidR="00E95AC1">
        <w:t>From sprint 5 onwards</w:t>
      </w:r>
      <w:r w:rsidR="009A2C26">
        <w:t>,</w:t>
      </w:r>
      <w:r w:rsidR="00E95AC1">
        <w:t xml:space="preserve"> </w:t>
      </w:r>
      <w:r w:rsidR="00683BF8">
        <w:t>unit test</w:t>
      </w:r>
      <w:r w:rsidR="00E95AC1">
        <w:t>s</w:t>
      </w:r>
      <w:r w:rsidR="00683BF8">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some other form of testing, </w:t>
      </w:r>
    </w:p>
    <w:p w:rsidR="00915BE6" w:rsidRDefault="00915BE6" w:rsidP="00683BF8"/>
    <w:p w:rsidR="00334FB0" w:rsidRDefault="00EC5459" w:rsidP="00683BF8">
      <w:r>
        <w:t>The old test table can be found at []. After the game aspects where removed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lastRenderedPageBreak/>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lastRenderedPageBreak/>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D35186" w:rsidRDefault="00D35186" w:rsidP="004C12FA">
      <w:pPr>
        <w:rPr>
          <w:lang w:val="en-US"/>
        </w:rPr>
      </w:pPr>
    </w:p>
    <w:p w:rsidR="00D35186" w:rsidRDefault="00D35186" w:rsidP="004C12FA">
      <w:pPr>
        <w:rPr>
          <w:color w:val="FF0000"/>
          <w:lang w:val="en-US"/>
        </w:rPr>
      </w:pPr>
      <w:r w:rsidRPr="00D35186">
        <w:rPr>
          <w:color w:val="FF0000"/>
          <w:lang w:val="en-US"/>
        </w:rPr>
        <w:t>//give code example</w:t>
      </w:r>
    </w:p>
    <w:p w:rsidR="00D35186" w:rsidRDefault="00D35186" w:rsidP="004C12FA">
      <w:pPr>
        <w:rPr>
          <w:lang w:val="en-US"/>
        </w:rPr>
      </w:pPr>
    </w:p>
    <w:p w:rsidR="00D35186" w:rsidRPr="00D35186" w:rsidRDefault="00D35186"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94611" w:rsidRDefault="00174F97" w:rsidP="004C12FA">
      <w:pPr>
        <w:rPr>
          <w:lang w:val="en-US"/>
        </w:rPr>
      </w:pPr>
      <w:r>
        <w:rPr>
          <w:lang w:val="en-US"/>
        </w:rPr>
        <w:t xml:space="preserve">// show high rock count, big terrain size, </w:t>
      </w:r>
    </w:p>
    <w:p w:rsidR="00174F97" w:rsidRDefault="00174F97" w:rsidP="004C12FA">
      <w:pPr>
        <w:rPr>
          <w:lang w:val="en-US"/>
        </w:rPr>
      </w:pPr>
      <w:r>
        <w:rPr>
          <w:lang w:val="en-US"/>
        </w:rPr>
        <w:t>// load times</w:t>
      </w:r>
    </w:p>
    <w:p w:rsidR="00174F97" w:rsidRDefault="00174F97" w:rsidP="004C12FA">
      <w:pPr>
        <w:rPr>
          <w:lang w:val="en-US"/>
        </w:rPr>
      </w:pPr>
      <w:r>
        <w:rPr>
          <w:lang w:val="en-US"/>
        </w:rPr>
        <w:t>// memory</w:t>
      </w: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had to keep going back and improving things, this isn’t what SCRUM is about. However I couldn’t do anything about this, didn’t forsee the FPS issues, only realized FPS suffered once I implemented it.</w:t>
      </w:r>
    </w:p>
    <w:p w:rsidR="00711DBE" w:rsidRDefault="00711DBE" w:rsidP="004C12FA"/>
    <w:p w:rsidR="00174F97" w:rsidRDefault="00174F97" w:rsidP="004C12FA">
      <w:bookmarkStart w:id="46" w:name="_Toc192777717"/>
      <w:r>
        <w:t>// look into some debugging ide, or use directX for useful tools</w:t>
      </w:r>
    </w:p>
    <w:p w:rsidR="00D60D91" w:rsidRDefault="00174F97" w:rsidP="004C12FA">
      <w:r>
        <w:t>// horrible amounts of time starting at unhelpful webgl errors, offscreen erros in attriubte 0</w:t>
      </w:r>
    </w:p>
    <w:p w:rsidR="00D60D91" w:rsidRDefault="00D60D91" w:rsidP="004C12FA"/>
    <w:p w:rsidR="00D60D91" w:rsidRDefault="00D60D91" w:rsidP="00D60D91">
      <w:pPr>
        <w:jc w:val="both"/>
      </w:pPr>
      <w:r>
        <w:t xml:space="preserve">// Midway through the project I realized Webgl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//couldn’t forsee code not rendering efficiently, meant I had to change it terrain/rocks</w:t>
      </w:r>
    </w:p>
    <w:p w:rsidR="00710C2F" w:rsidRDefault="00710C2F" w:rsidP="004C12FA"/>
    <w:p w:rsidR="009B764F" w:rsidRDefault="00710C2F" w:rsidP="004C12FA">
      <w:r>
        <w:t>//water edges</w:t>
      </w:r>
      <w:r w:rsidR="009B764F">
        <w:br w:type="page"/>
      </w:r>
    </w:p>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//make minimap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MyGUI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r>
        <w:rPr>
          <w:b/>
        </w:rPr>
        <w:t>Webgl-obj-loader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RockGenerator and ParticleSystem classes. It simply made the buffer creation slightly easier. </w:t>
      </w:r>
      <w:r w:rsidR="004F46ED">
        <w:t>This library was used without modification.</w:t>
      </w:r>
    </w:p>
    <w:p w:rsidR="00E77ACE" w:rsidRDefault="00E77ACE" w:rsidP="009A54F2"/>
    <w:p w:rsidR="00E77ACE" w:rsidRDefault="00E77ACE" w:rsidP="00E77ACE">
      <w:r>
        <w:rPr>
          <w:b/>
        </w:rPr>
        <w:lastRenderedPageBreak/>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useage.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Some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r w:rsidRPr="00DE30E5">
        <w:t>createQuadrantIndices</w:t>
      </w:r>
      <w:r>
        <w:t xml:space="preserve"> function. Answer with 11 upvotes.</w:t>
      </w:r>
    </w:p>
    <w:p w:rsidR="006E41BB" w:rsidRDefault="00D35186" w:rsidP="006E41BB">
      <w:hyperlink r:id="rId31"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 ?</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3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unoptimal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33" w:history="1">
        <w:r w:rsidRPr="00C96769">
          <w:rPr>
            <w:rStyle w:val="Hyperlink"/>
          </w:rPr>
          <w:t>https://jquery.com/</w:t>
        </w:r>
      </w:hyperlink>
    </w:p>
    <w:p w:rsidR="00F15C85" w:rsidRDefault="00F15C85" w:rsidP="00F15C85">
      <w:r>
        <w:tab/>
        <w:t>Source available at:</w:t>
      </w:r>
    </w:p>
    <w:p w:rsidR="00F15C85" w:rsidRDefault="00F15C85" w:rsidP="00F15C85">
      <w:r>
        <w:tab/>
      </w:r>
      <w:hyperlink r:id="rId34"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emove space between webgl- and fundamentals in url):</w:t>
      </w:r>
    </w:p>
    <w:p w:rsidR="002E4027" w:rsidRDefault="002E4027" w:rsidP="00F15C85">
      <w:r>
        <w:tab/>
        <w:t>Available at:</w:t>
      </w:r>
    </w:p>
    <w:p w:rsidR="00F15C85" w:rsidRDefault="00F15C85" w:rsidP="00F15C85">
      <w:r>
        <w:tab/>
      </w:r>
      <w:hyperlink r:id="rId35" w:history="1">
        <w:r w:rsidRPr="00C96769">
          <w:rPr>
            <w:rStyle w:val="Hyperlink"/>
          </w:rPr>
          <w:t>https://github.com/greggman/webgl-</w:t>
        </w:r>
      </w:hyperlink>
      <w:r w:rsidR="002E4027">
        <w:tab/>
      </w:r>
      <w:r w:rsidRPr="00F15C85">
        <w:t>fundamentals/blob/master/webgl/resources/m4.js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36"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Webgl-obj-loader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37"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38"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39"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40"/>
      <w:footerReference w:type="default" r:id="rId4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0E0" w:rsidRDefault="00F950E0" w:rsidP="004C12FA">
      <w:r>
        <w:separator/>
      </w:r>
    </w:p>
  </w:endnote>
  <w:endnote w:type="continuationSeparator" w:id="0">
    <w:p w:rsidR="00F950E0" w:rsidRDefault="00F950E0"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86" w:rsidRDefault="00D35186" w:rsidP="004C12FA">
    <w:pPr>
      <w:pStyle w:val="Footer"/>
      <w:jc w:val="center"/>
    </w:pPr>
    <w:r>
      <w:t xml:space="preserve">Page </w:t>
    </w:r>
    <w:r>
      <w:fldChar w:fldCharType="begin"/>
    </w:r>
    <w:r>
      <w:instrText xml:space="preserve"> PAGE  \* MERGEFORMAT </w:instrText>
    </w:r>
    <w:r>
      <w:fldChar w:fldCharType="separate"/>
    </w:r>
    <w:r w:rsidR="00B14DDF">
      <w:rPr>
        <w:noProof/>
      </w:rPr>
      <w:t>29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B14DDF">
      <w:rPr>
        <w:noProof/>
        <w:lang w:val="en-US"/>
      </w:rPr>
      <w:t>36</w:t>
    </w:r>
    <w:r>
      <w:rPr>
        <w:lang w:val="en-US"/>
      </w:rPr>
      <w:fldChar w:fldCharType="end"/>
    </w:r>
  </w:p>
  <w:p w:rsidR="00D35186" w:rsidRDefault="00D35186" w:rsidP="004C12FA">
    <w:pPr>
      <w:pStyle w:val="Footer"/>
    </w:pPr>
  </w:p>
  <w:p w:rsidR="00D35186" w:rsidRDefault="00D35186"/>
  <w:p w:rsidR="00D35186" w:rsidRDefault="00D351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0E0" w:rsidRDefault="00F950E0" w:rsidP="004C12FA">
      <w:r>
        <w:separator/>
      </w:r>
    </w:p>
  </w:footnote>
  <w:footnote w:type="continuationSeparator" w:id="0">
    <w:p w:rsidR="00F950E0" w:rsidRDefault="00F950E0"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5186" w:rsidRPr="001F35A4" w:rsidRDefault="00D35186" w:rsidP="004C12FA">
    <w:pPr>
      <w:pStyle w:val="Header"/>
    </w:pPr>
    <w:r>
      <w:t>A Prehistoric Scene of Mars in WebGL</w:t>
    </w:r>
    <w:r w:rsidRPr="001F35A4">
      <w:tab/>
    </w:r>
    <w:r w:rsidRPr="001F35A4">
      <w:tab/>
    </w:r>
    <w:r>
      <w:t>Samuel Snowball</w:t>
    </w:r>
    <w:r w:rsidRPr="001F35A4">
      <w:t xml:space="preserve"> (</w:t>
    </w:r>
    <w:r>
      <w:t>sds10</w:t>
    </w:r>
    <w:r w:rsidRPr="001F35A4">
      <w:t>)</w:t>
    </w:r>
  </w:p>
  <w:p w:rsidR="00D35186" w:rsidRDefault="00D35186"/>
  <w:p w:rsidR="00D35186" w:rsidRDefault="00D3518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225B5"/>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D1D41"/>
    <w:rsid w:val="000D5800"/>
    <w:rsid w:val="000E5039"/>
    <w:rsid w:val="000E69BD"/>
    <w:rsid w:val="000F2F4D"/>
    <w:rsid w:val="000F3D72"/>
    <w:rsid w:val="000F52D0"/>
    <w:rsid w:val="00102CEE"/>
    <w:rsid w:val="00102D97"/>
    <w:rsid w:val="001030D9"/>
    <w:rsid w:val="00106CD8"/>
    <w:rsid w:val="00107B2E"/>
    <w:rsid w:val="00110185"/>
    <w:rsid w:val="0011636A"/>
    <w:rsid w:val="0012492A"/>
    <w:rsid w:val="001300BF"/>
    <w:rsid w:val="00147038"/>
    <w:rsid w:val="00150B8B"/>
    <w:rsid w:val="00150C0F"/>
    <w:rsid w:val="00153D47"/>
    <w:rsid w:val="00174F97"/>
    <w:rsid w:val="00176303"/>
    <w:rsid w:val="0018587C"/>
    <w:rsid w:val="001865D1"/>
    <w:rsid w:val="0019333D"/>
    <w:rsid w:val="001933FA"/>
    <w:rsid w:val="00193A01"/>
    <w:rsid w:val="00195F6D"/>
    <w:rsid w:val="001A2523"/>
    <w:rsid w:val="001A761A"/>
    <w:rsid w:val="001B2546"/>
    <w:rsid w:val="001B459E"/>
    <w:rsid w:val="001B7B6B"/>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40D16"/>
    <w:rsid w:val="0034136E"/>
    <w:rsid w:val="00345CD6"/>
    <w:rsid w:val="003466F8"/>
    <w:rsid w:val="00347FB9"/>
    <w:rsid w:val="00352398"/>
    <w:rsid w:val="00355063"/>
    <w:rsid w:val="00356F4E"/>
    <w:rsid w:val="00362CB1"/>
    <w:rsid w:val="00366643"/>
    <w:rsid w:val="00375125"/>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9BE"/>
    <w:rsid w:val="00491A39"/>
    <w:rsid w:val="00495198"/>
    <w:rsid w:val="00497A81"/>
    <w:rsid w:val="00497DE3"/>
    <w:rsid w:val="004A46A5"/>
    <w:rsid w:val="004B08A5"/>
    <w:rsid w:val="004B0EC3"/>
    <w:rsid w:val="004B7B1E"/>
    <w:rsid w:val="004C12FA"/>
    <w:rsid w:val="004C18C3"/>
    <w:rsid w:val="004C266A"/>
    <w:rsid w:val="004D45DD"/>
    <w:rsid w:val="004D5CBD"/>
    <w:rsid w:val="004E168A"/>
    <w:rsid w:val="004E63C0"/>
    <w:rsid w:val="004F1DC9"/>
    <w:rsid w:val="004F46ED"/>
    <w:rsid w:val="004F5541"/>
    <w:rsid w:val="005077F9"/>
    <w:rsid w:val="00513941"/>
    <w:rsid w:val="0052066D"/>
    <w:rsid w:val="00522736"/>
    <w:rsid w:val="005241BE"/>
    <w:rsid w:val="00525B9C"/>
    <w:rsid w:val="00531E1E"/>
    <w:rsid w:val="00534309"/>
    <w:rsid w:val="00536C05"/>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93D66"/>
    <w:rsid w:val="00694468"/>
    <w:rsid w:val="00694611"/>
    <w:rsid w:val="00694DC5"/>
    <w:rsid w:val="00695C67"/>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7079"/>
    <w:rsid w:val="00771CDF"/>
    <w:rsid w:val="00776F9C"/>
    <w:rsid w:val="00780F67"/>
    <w:rsid w:val="00792F45"/>
    <w:rsid w:val="007A3E41"/>
    <w:rsid w:val="007A66BC"/>
    <w:rsid w:val="007C0C0C"/>
    <w:rsid w:val="007C520A"/>
    <w:rsid w:val="007C5E19"/>
    <w:rsid w:val="007D534D"/>
    <w:rsid w:val="007E47EE"/>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606CB"/>
    <w:rsid w:val="00860FB5"/>
    <w:rsid w:val="0086252C"/>
    <w:rsid w:val="00875DDB"/>
    <w:rsid w:val="00875F45"/>
    <w:rsid w:val="00876154"/>
    <w:rsid w:val="008868F2"/>
    <w:rsid w:val="0089101B"/>
    <w:rsid w:val="00893256"/>
    <w:rsid w:val="008A08A1"/>
    <w:rsid w:val="008B3A58"/>
    <w:rsid w:val="008C0B31"/>
    <w:rsid w:val="008D61FB"/>
    <w:rsid w:val="008E4179"/>
    <w:rsid w:val="008E44F6"/>
    <w:rsid w:val="008E4A9E"/>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55E2"/>
    <w:rsid w:val="00A3590C"/>
    <w:rsid w:val="00A42875"/>
    <w:rsid w:val="00A428E0"/>
    <w:rsid w:val="00A4614C"/>
    <w:rsid w:val="00A47403"/>
    <w:rsid w:val="00A65BA2"/>
    <w:rsid w:val="00A701E3"/>
    <w:rsid w:val="00A74CF4"/>
    <w:rsid w:val="00A77D80"/>
    <w:rsid w:val="00A82D60"/>
    <w:rsid w:val="00A86248"/>
    <w:rsid w:val="00A93758"/>
    <w:rsid w:val="00AA5D28"/>
    <w:rsid w:val="00AA64E1"/>
    <w:rsid w:val="00AB1193"/>
    <w:rsid w:val="00AB54D8"/>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35186"/>
    <w:rsid w:val="00D41C00"/>
    <w:rsid w:val="00D42484"/>
    <w:rsid w:val="00D54529"/>
    <w:rsid w:val="00D54E11"/>
    <w:rsid w:val="00D57678"/>
    <w:rsid w:val="00D60D91"/>
    <w:rsid w:val="00D61D84"/>
    <w:rsid w:val="00D63C70"/>
    <w:rsid w:val="00D64624"/>
    <w:rsid w:val="00D806AD"/>
    <w:rsid w:val="00D94044"/>
    <w:rsid w:val="00DA22B6"/>
    <w:rsid w:val="00DA26BF"/>
    <w:rsid w:val="00DA4560"/>
    <w:rsid w:val="00DA5293"/>
    <w:rsid w:val="00DB3BC0"/>
    <w:rsid w:val="00DB761E"/>
    <w:rsid w:val="00DB78FA"/>
    <w:rsid w:val="00DD40B2"/>
    <w:rsid w:val="00DE08B0"/>
    <w:rsid w:val="00DE16FD"/>
    <w:rsid w:val="00DE30E5"/>
    <w:rsid w:val="00DE6A1C"/>
    <w:rsid w:val="00DF1E46"/>
    <w:rsid w:val="00DF59A9"/>
    <w:rsid w:val="00DF63D4"/>
    <w:rsid w:val="00E214AA"/>
    <w:rsid w:val="00E26D0F"/>
    <w:rsid w:val="00E40686"/>
    <w:rsid w:val="00E52D6B"/>
    <w:rsid w:val="00E56561"/>
    <w:rsid w:val="00E57018"/>
    <w:rsid w:val="00E6085D"/>
    <w:rsid w:val="00E61859"/>
    <w:rsid w:val="00E61B6D"/>
    <w:rsid w:val="00E77816"/>
    <w:rsid w:val="00E77ACE"/>
    <w:rsid w:val="00E800F8"/>
    <w:rsid w:val="00E85D25"/>
    <w:rsid w:val="00E873E9"/>
    <w:rsid w:val="00E87D90"/>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50E0"/>
    <w:rsid w:val="00F96AB6"/>
    <w:rsid w:val="00FA3B4F"/>
    <w:rsid w:val="00FC180C"/>
    <w:rsid w:val="00FD3E2E"/>
    <w:rsid w:val="00FE1B5E"/>
    <w:rsid w:val="00FE2CB3"/>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ds10@aber.ac.uk" TargetMode="External"/><Relationship Id="rId13" Type="http://schemas.openxmlformats.org/officeDocument/2006/relationships/image" Target="media/image5.gif"/><Relationship Id="rId18" Type="http://schemas.openxmlformats.org/officeDocument/2006/relationships/hyperlink" Target="https://www.youtube.com/watch?v=6c1QYZAEP2M&amp;list=PLRwVmtr-pp06qT6ckboaOhnm9FxmzHpbY" TargetMode="External"/><Relationship Id="rId26" Type="http://schemas.openxmlformats.org/officeDocument/2006/relationships/image" Target="media/image15.png"/><Relationship Id="rId39" Type="http://schemas.openxmlformats.org/officeDocument/2006/relationships/hyperlink" Target="https://github.com/dataarts/dat.gui/blob/master/LICENSE"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jquery/jquery"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jquery.com/" TargetMode="External"/><Relationship Id="rId38" Type="http://schemas.openxmlformats.org/officeDocument/2006/relationships/hyperlink" Target="https://github.com/mrdoob/stats.js/" TargetMode="Externa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s://webglfundamentals.org/" TargetMode="External"/><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dx.doi.org/10.1145/566570.566636" TargetMode="External"/><Relationship Id="rId37" Type="http://schemas.openxmlformats.org/officeDocument/2006/relationships/hyperlink" Target="https://github.com/greggman/twgl.js/"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josephg/noisejs" TargetMode="External"/><Relationship Id="rId10" Type="http://schemas.openxmlformats.org/officeDocument/2006/relationships/image" Target="media/image2.png"/><Relationship Id="rId19" Type="http://schemas.openxmlformats.org/officeDocument/2006/relationships/hyperlink" Target="http://www.opengl-tutorial.org/" TargetMode="External"/><Relationship Id="rId31" Type="http://schemas.openxmlformats.org/officeDocument/2006/relationships/hyperlink" Target="http://stackoverflow.com/questions/5915753/generate-a-plane-with-triangle-strip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github.com/greggman/webgl-" TargetMode="Externa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17119-D96C-48F6-83ED-0DB73F7F2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3941</TotalTime>
  <Pages>36</Pages>
  <Words>10476</Words>
  <Characters>59714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157</cp:revision>
  <cp:lastPrinted>2014-04-04T11:58:00Z</cp:lastPrinted>
  <dcterms:created xsi:type="dcterms:W3CDTF">2017-04-10T11:35:00Z</dcterms:created>
  <dcterms:modified xsi:type="dcterms:W3CDTF">2017-04-30T21:19:00Z</dcterms:modified>
</cp:coreProperties>
</file>