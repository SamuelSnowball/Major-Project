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WebGL (2.0) which are only available in Chrome and Firefox. </w:t>
      </w:r>
    </w:p>
    <w:p w:rsidR="0002785D" w:rsidRDefault="0002785D" w:rsidP="00D61D84">
      <w:pPr>
        <w:jc w:val="both"/>
        <w:rPr>
          <w:lang w:val="en-US"/>
        </w:rPr>
      </w:pPr>
    </w:p>
    <w:p w:rsidR="00832800" w:rsidRDefault="000D1D41" w:rsidP="00D61D84">
      <w:pPr>
        <w:jc w:val="both"/>
        <w:rPr>
          <w:lang w:val="en-US"/>
        </w:rPr>
      </w:pPr>
      <w:r>
        <w:rPr>
          <w:lang w:val="en-US"/>
        </w:rPr>
        <w:t>You can check if your bro</w:t>
      </w:r>
      <w:r w:rsidR="00E86F6C">
        <w:rPr>
          <w:lang w:val="en-US"/>
        </w:rPr>
        <w:t xml:space="preserve">wser can run the </w:t>
      </w:r>
      <w:r w:rsidR="00E86F6C" w:rsidRPr="00E86F6C">
        <w:rPr>
          <w:color w:val="FF0000"/>
          <w:lang w:val="en-US"/>
        </w:rPr>
        <w:t>project here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WebGL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3605BC"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WebGL is a very new technology, there haven’t been very many games or projects created in it, at least not from scratch. However as WebGL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called WebGL.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WebGL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WebGL.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WebGL,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 xml:space="preserve">WebGL was designed to run within browsers, rather than other libraries which run on desktop. </w:t>
      </w: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r>
        <w:t xml:space="preserve">WebGL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Internet Explorer, Edge and Safari are all examples of browsers that lack up to date versions of WebGL. For this reason, my project only runs in Chrome and Firefox.</w:t>
      </w:r>
      <w:r w:rsidR="004D76B8">
        <w:t xml:space="preserve"> Additionally, there are no books or papers on the advanced features in WebGL 2.0, such as instanced rendering or rendering to textures. This is why the references and links used throughout the project are mainly internet references, rather than academic papers or journals. These techniques have existed in OpenGL for some time, however the implementation in WebGL is slightly different. </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WebGL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WebGL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WebGL is a great learning tool as you have to learn </w:t>
      </w:r>
      <w:r w:rsidR="00534309">
        <w:lastRenderedPageBreak/>
        <w:t>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r>
        <w:t>WebGL (or graphics in general) has many uses such as: games, simulations, augmented reality and data visualization.</w:t>
      </w:r>
    </w:p>
    <w:p w:rsidR="00B10C2A" w:rsidRDefault="00B10C2A" w:rsidP="00B10C2A">
      <w:pPr>
        <w:pStyle w:val="Heading2"/>
        <w:numPr>
          <w:ilvl w:val="0"/>
          <w:numId w:val="0"/>
        </w:numPr>
        <w:jc w:val="both"/>
      </w:pPr>
      <w:r>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 xml:space="preserve">You no longer need to test on multiple different operating systems. If your application works fine on </w:t>
      </w:r>
      <w:r w:rsidR="00C24AB3">
        <w:t>C</w:t>
      </w:r>
      <w:r w:rsidR="006326C5">
        <w:t xml:space="preserve">hrome in Windows, then it will work exactly the same in </w:t>
      </w:r>
      <w:r w:rsidR="00C24AB3">
        <w:t>C</w:t>
      </w:r>
      <w:r w:rsidR="006326C5">
        <w:t xml:space="preserve">hrome on Linux. The operating systems don’t matter, </w:t>
      </w:r>
      <w:r w:rsidR="00C24AB3">
        <w:t xml:space="preserve">as </w:t>
      </w:r>
      <w:r w:rsidR="006326C5">
        <w:t>it</w:t>
      </w:r>
      <w:r w:rsidR="00C24AB3">
        <w:t>’s</w:t>
      </w:r>
      <w:r w:rsidR="006326C5">
        <w:t xml:space="preserve"> all within the browser. Browsers</w:t>
      </w:r>
      <w:r>
        <w:t xml:space="preserve"> are accessible through most devices, phones, tablets, laptops, essentially anything with an int</w:t>
      </w:r>
      <w:r w:rsidR="006326C5">
        <w:t>ernet connection. More often than not they are lighter weight than desktop applications. All you have to do with a WebGL scene is just open the page, n</w:t>
      </w:r>
      <w:r w:rsidR="00CE60E8">
        <w:t>o installation or download</w:t>
      </w:r>
      <w:r>
        <w:t xml:space="preserve"> needed. </w:t>
      </w:r>
    </w:p>
    <w:p w:rsidR="00EB6A21" w:rsidRPr="00EB6A21" w:rsidRDefault="00EB6A21" w:rsidP="00EB6A21"/>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4A1FA8"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4A1FA8" w:rsidRDefault="004A1FA8" w:rsidP="00937B96">
      <w:pPr>
        <w:jc w:val="both"/>
      </w:pPr>
      <w:r>
        <w:t xml:space="preserve">A vertex is just a point in some space. We usually think of vertices in Cartesian space. This space is just a set of axes which cross at an origin. Points in computer graphics are usually represented in 2D or 3D. You can connect these points to form meshes, also known as objects. </w:t>
      </w:r>
      <w:r w:rsidRPr="00F63D43">
        <w:rPr>
          <w:color w:val="FF0000"/>
        </w:rPr>
        <w:t>The image on the left []</w:t>
      </w:r>
      <w:r>
        <w:t xml:space="preserve"> shows a rectangular mesh, created by connected several points joined together. The points are described in the Cartesian space as defined above.</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w:t>
      </w:r>
      <w:r w:rsidR="006326C5">
        <w:lastRenderedPageBreak/>
        <w:t>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shows just that. This positioning, or translation of the cube is done via a model matrix. Rather than thinking of it as a model matrix, it is easier to think of it as the model to world matrix, as the matrix 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B76FC2">
        <w:t xml:space="preserve">We have to convert </w:t>
      </w:r>
      <w:r w:rsidR="00C24AB3">
        <w:t>our</w:t>
      </w:r>
      <w:r w:rsidR="00B76FC2">
        <w:t xml:space="preserve"> 3D </w:t>
      </w:r>
      <w:r w:rsidR="00C24AB3">
        <w:t>cube vertex</w:t>
      </w:r>
      <w:r w:rsidR="00B76FC2">
        <w:t xml:space="preserve"> to a 4D </w:t>
      </w:r>
      <w:r w:rsidR="00C24AB3">
        <w:t xml:space="preserve">vertex </w:t>
      </w:r>
      <w:r w:rsidR="00B76FC2">
        <w:t xml:space="preserve">(homogenous coordinate) to </w:t>
      </w:r>
      <w:r w:rsidR="00C24AB3">
        <w:t xml:space="preserve">be able to </w:t>
      </w:r>
      <w:r w:rsidR="00B76FC2">
        <w:t xml:space="preserve">multiply it by the 4x4 matrix. Having a 4x4 matrix allows us to fit all the transforms (positioning, scaling, and rotating) into </w:t>
      </w:r>
      <w:r w:rsidR="00C24AB3">
        <w:t xml:space="preserve">this </w:t>
      </w:r>
      <w:r w:rsidR="00B76FC2">
        <w:t xml:space="preserve">one matrix. </w:t>
      </w:r>
      <w:r w:rsidR="009B5C6C">
        <w:t xml:space="preserve">The </w:t>
      </w:r>
      <w:r w:rsidR="00C24AB3">
        <w:t xml:space="preserve">vertex </w:t>
      </w:r>
      <w:r w:rsidR="009B5C6C">
        <w:t xml:space="preserve">output on the right is the </w:t>
      </w:r>
      <w:r w:rsidR="00B76FC2">
        <w:t>point’s</w:t>
      </w:r>
      <w:r w:rsidR="009B5C6C">
        <w:t xml:space="preserve"> position</w:t>
      </w:r>
      <w:r w:rsidR="00B76FC2">
        <w:t xml:space="preserve"> in the world</w:t>
      </w:r>
      <w:r w:rsidR="009B5C6C">
        <w:t>.</w:t>
      </w:r>
    </w:p>
    <w:p w:rsidR="00B85268" w:rsidRDefault="00E86F6C"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E86F6C"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lastRenderedPageBreak/>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B76FC2">
        <w:t>All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translation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it’s easy to move all of them at the same time. This is useful for moving the world, looking like the user is moving within the world.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C24AB3">
        <w:rPr>
          <w:lang w:val="en-US"/>
        </w:rPr>
        <w:t xml:space="preserve"> matrix.</w:t>
      </w:r>
      <w:r>
        <w:rPr>
          <w:lang w:val="en-US"/>
        </w:rPr>
        <w:t xml:space="preserve"> </w:t>
      </w:r>
      <w:r w:rsidR="00C24AB3">
        <w:rPr>
          <w:lang w:val="en-US"/>
        </w:rPr>
        <w:t>V</w:t>
      </w:r>
      <w:r>
        <w:rPr>
          <w:lang w:val="en-US"/>
        </w:rPr>
        <w:t xml:space="preserve">alues 12, 13 and 14 hold the cameras x, y and z position in the world.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lastRenderedPageBreak/>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r>
        <w:rPr>
          <w:lang w:val="en-US"/>
        </w:rPr>
        <w:t xml:space="preserve">The reason why the camera class exists in 3D graphics is so that it’s easier to think about and program, however it’s definitely not easier to learn. </w:t>
      </w:r>
    </w:p>
    <w:p w:rsidR="004A1FA8" w:rsidRDefault="004A1FA8" w:rsidP="004A1FA8">
      <w:pPr>
        <w:jc w:val="both"/>
        <w:rPr>
          <w:lang w:val="en-US"/>
        </w:rPr>
      </w:pPr>
    </w:p>
    <w:p w:rsidR="0029749D" w:rsidRDefault="0029749D" w:rsidP="0029749D">
      <w:pPr>
        <w:jc w:val="both"/>
        <w:rPr>
          <w:lang w:val="en-US"/>
        </w:rPr>
      </w:pPr>
      <w:r>
        <w:rPr>
          <w:lang w:val="en-US"/>
        </w:rPr>
        <w:t>The camera class of this project has been implemented with the standard yaw</w:t>
      </w:r>
      <w:r w:rsidR="00DF39A1">
        <w:rPr>
          <w:lang w:val="en-US"/>
        </w:rPr>
        <w:t xml:space="preserve"> and</w:t>
      </w:r>
      <w:r>
        <w:rPr>
          <w:lang w:val="en-US"/>
        </w:rPr>
        <w:t xml:space="preserve"> pitch values. </w:t>
      </w:r>
      <w:r w:rsidRPr="00CB3D1D">
        <w:rPr>
          <w:color w:val="FF0000"/>
          <w:lang w:val="en-US"/>
        </w:rPr>
        <w:t>Knowledge of this was gained from [] and [].</w:t>
      </w:r>
      <w:r>
        <w:rPr>
          <w:color w:val="FF0000"/>
          <w:lang w:val="en-US"/>
        </w:rPr>
        <w:t xml:space="preserve"> </w:t>
      </w:r>
      <w:r w:rsidR="00862A15">
        <w:rPr>
          <w:lang w:val="en-US"/>
        </w:rPr>
        <w:t xml:space="preserve">These values represent the rotations of the camera around its origin. </w:t>
      </w:r>
      <w:r w:rsidR="00496817">
        <w:rPr>
          <w:lang w:val="en-US"/>
        </w:rPr>
        <w:t xml:space="preserve">As seen on the below </w:t>
      </w:r>
      <w:proofErr w:type="gramStart"/>
      <w:r w:rsidR="00496817">
        <w:rPr>
          <w:lang w:val="en-US"/>
        </w:rPr>
        <w:t>image[</w:t>
      </w:r>
      <w:proofErr w:type="gramEnd"/>
      <w:r w:rsidR="00496817">
        <w:rPr>
          <w:lang w:val="en-US"/>
        </w:rPr>
        <w:t>],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96817" w:rsidRDefault="00496817" w:rsidP="0029749D">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center</wp:align>
            </wp:positionH>
            <wp:positionV relativeFrom="paragraph">
              <wp:posOffset>131470</wp:posOffset>
            </wp:positionV>
            <wp:extent cx="3957320" cy="1775460"/>
            <wp:effectExtent l="0" t="0" r="5080" b="0"/>
            <wp:wrapTight wrapText="bothSides">
              <wp:wrapPolygon edited="0">
                <wp:start x="0" y="0"/>
                <wp:lineTo x="0" y="21322"/>
                <wp:lineTo x="21524" y="21322"/>
                <wp:lineTo x="2152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19078" b="29380"/>
                    <a:stretch/>
                  </pic:blipFill>
                  <pic:spPr bwMode="auto">
                    <a:xfrm>
                      <a:off x="0" y="0"/>
                      <a:ext cx="395732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Pr="00862A15" w:rsidRDefault="00496817" w:rsidP="0029749D">
      <w:pPr>
        <w:jc w:val="both"/>
        <w:rPr>
          <w:lang w:val="en-US"/>
        </w:rPr>
      </w:pPr>
    </w:p>
    <w:p w:rsidR="0029749D" w:rsidRDefault="0029749D"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96817" w:rsidRDefault="00496817" w:rsidP="0029749D">
      <w:pPr>
        <w:rPr>
          <w:lang w:val="en-US"/>
        </w:rPr>
      </w:pPr>
    </w:p>
    <w:p w:rsidR="004A1FA8" w:rsidRDefault="004A1FA8" w:rsidP="004A1FA8">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4A1FA8" w:rsidRDefault="004A1FA8" w:rsidP="004A1FA8">
      <w:pPr>
        <w:jc w:val="both"/>
        <w:rPr>
          <w:lang w:val="en-US"/>
        </w:rPr>
      </w:pPr>
    </w:p>
    <w:p w:rsidR="004A1FA8" w:rsidRDefault="004A1FA8" w:rsidP="004A1FA8">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ready for rendering. </w:t>
      </w:r>
    </w:p>
    <w:p w:rsidR="004A1FA8" w:rsidRDefault="004A1FA8" w:rsidP="004A1FA8">
      <w:pPr>
        <w:jc w:val="both"/>
        <w:rPr>
          <w:lang w:val="en-US"/>
        </w:rPr>
      </w:pPr>
    </w:p>
    <w:p w:rsidR="004A1FA8" w:rsidRPr="00680357" w:rsidRDefault="004A1FA8" w:rsidP="004A1FA8">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4A1FA8" w:rsidRDefault="004A1FA8" w:rsidP="00937B96">
      <w:pPr>
        <w:jc w:val="both"/>
      </w:pPr>
    </w:p>
    <w:p w:rsidR="004A1FA8" w:rsidRPr="004A1FA8" w:rsidRDefault="004A1FA8" w:rsidP="004A1FA8">
      <w:pPr>
        <w:pStyle w:val="Heading2"/>
        <w:numPr>
          <w:ilvl w:val="0"/>
          <w:numId w:val="0"/>
        </w:numPr>
        <w:jc w:val="both"/>
        <w:rPr>
          <w:sz w:val="22"/>
        </w:rPr>
      </w:pPr>
      <w:r w:rsidRPr="004A1FA8">
        <w:rPr>
          <w:sz w:val="22"/>
        </w:rPr>
        <w:lastRenderedPageBreak/>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These clip space coordinates range from -1 to +1 in all x, y, z spaces.</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 transformed into view s</w:t>
      </w:r>
      <w:r w:rsidR="00B76FC2">
        <w:rPr>
          <w:rFonts w:ascii="Arial" w:hAnsi="Arial" w:cs="Arial"/>
          <w:b w:val="0"/>
          <w:sz w:val="22"/>
          <w:szCs w:val="22"/>
        </w:rPr>
        <w:t>pace and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B76FC2" w:rsidP="00B76FC2">
      <w:r>
        <w:rPr>
          <w:noProof/>
        </w:rPr>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lastRenderedPageBreak/>
        <w:t>1.1</w:t>
      </w:r>
      <w:proofErr w:type="gramStart"/>
      <w:r>
        <w:t>.X</w:t>
      </w:r>
      <w:proofErr w:type="gramEnd"/>
      <w:r>
        <w:t>.</w:t>
      </w:r>
      <w:r>
        <w:tab/>
        <w:t xml:space="preserve">  </w:t>
      </w:r>
      <w:proofErr w:type="spellStart"/>
      <w:r>
        <w:t>Shaders</w:t>
      </w:r>
      <w:proofErr w:type="spellEnd"/>
      <w:r>
        <w:t xml:space="preserve">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The specific operations of these </w:t>
      </w:r>
      <w:proofErr w:type="spellStart"/>
      <w:r>
        <w:t>shaders</w:t>
      </w:r>
      <w:proofErr w:type="spellEnd"/>
      <w:r>
        <w:t xml:space="preserve"> are explained in the section below. </w:t>
      </w:r>
    </w:p>
    <w:p w:rsidR="004C02F5" w:rsidRDefault="004C02F5" w:rsidP="00A708D7"/>
    <w:p w:rsidR="004C02F5" w:rsidRDefault="004C02F5" w:rsidP="00A708D7">
      <w:r>
        <w:t xml:space="preserve">The </w:t>
      </w:r>
      <w:proofErr w:type="spellStart"/>
      <w:r>
        <w:t>shaders</w:t>
      </w:r>
      <w:proofErr w:type="spellEnd"/>
      <w:r>
        <w:t xml:space="preserve"> used in this project are written in plain text, located in separate JavaScript files. Once the content of the </w:t>
      </w:r>
      <w:proofErr w:type="spellStart"/>
      <w:r>
        <w:t>shader</w:t>
      </w:r>
      <w:proofErr w:type="spellEnd"/>
      <w:r>
        <w:t xml:space="preserve"> has been written, like any other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xml:space="preserve">). We then render the skybox and switch back to our default program, to render the rest of the scene. </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WaterProgram</w:t>
      </w:r>
      <w:proofErr w:type="spellEnd"/>
      <w:r>
        <w:t xml:space="preserve"> and </w:t>
      </w:r>
      <w:proofErr w:type="spellStart"/>
      <w:r>
        <w:t>SkyboxProgram</w:t>
      </w:r>
      <w:proofErr w:type="spellEnd"/>
      <w:r>
        <w:t xml:space="preserve"> classes, in their version of the </w:t>
      </w:r>
      <w:proofErr w:type="spellStart"/>
      <w:r>
        <w:t>updateAttributesAndUniforms</w:t>
      </w:r>
      <w:proofErr w:type="spellEnd"/>
      <w:r>
        <w:t xml:space="preserve"> function. These functions pull the global matrices (model, view, projection) and other values and pass them into the </w:t>
      </w:r>
      <w:proofErr w:type="spellStart"/>
      <w:r>
        <w:t>shaders</w:t>
      </w:r>
      <w:proofErr w:type="spellEnd"/>
      <w:r>
        <w:t>, before the draw call, ready for processing data.</w:t>
      </w:r>
    </w:p>
    <w:p w:rsidR="003F54E6" w:rsidRDefault="003F54E6" w:rsidP="00A708D7"/>
    <w:p w:rsidR="001D7412" w:rsidRDefault="001D7412">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p>
    <w:p w:rsidR="001D7412" w:rsidRDefault="001D7412" w:rsidP="00A708D7"/>
    <w:p w:rsidR="003F54E6" w:rsidRDefault="003F54E6" w:rsidP="00A708D7">
      <w:r>
        <w:t xml:space="preserve">To </w:t>
      </w:r>
      <w:r w:rsidR="001D7412">
        <w:t xml:space="preserve">send data to a </w:t>
      </w:r>
      <w:proofErr w:type="spellStart"/>
      <w:r w:rsidR="001D7412">
        <w:t>shader</w:t>
      </w:r>
      <w:proofErr w:type="spellEnd"/>
      <w:r w:rsidR="001D7412">
        <w:t xml:space="preserve">, we need a variable located in a </w:t>
      </w:r>
      <w:proofErr w:type="spellStart"/>
      <w:r w:rsidR="001D7412">
        <w:t>shader</w:t>
      </w:r>
      <w:proofErr w:type="spellEnd"/>
      <w:r w:rsidR="001D7412">
        <w:t xml:space="preserve"> to send it to. To do this,</w:t>
      </w:r>
      <w:r>
        <w:t xml:space="preserve"> we have to use the calls:</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lastRenderedPageBreak/>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7D72E0" w:rsidRDefault="001D7412" w:rsidP="00A708D7">
      <w:r>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p>
    <w:p w:rsidR="001D7412" w:rsidRDefault="001D7412" w:rsidP="00A708D7"/>
    <w:p w:rsidR="001D7412" w:rsidRDefault="001D7412" w:rsidP="00A708D7">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p>
    <w:p w:rsidR="00C05D99" w:rsidRDefault="00C05D99" w:rsidP="00A708D7"/>
    <w:p w:rsidR="000465C6" w:rsidRDefault="005E0327" w:rsidP="00A708D7">
      <w:r>
        <w:t xml:space="preserve">This is a reasonably simple process but seems lengthy when explained step by step. It has to be done for every variable we want WebGL,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To reiterate, WebGL uses GLSL ES version 1.00. This means most 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is a sampler2D. This is a variable that we use to sample a point for a fragment/pixel on an object, for a given texture. </w:t>
      </w:r>
    </w:p>
    <w:p w:rsidR="005E0327" w:rsidRDefault="005E0327" w:rsidP="00A708D7"/>
    <w:p w:rsidR="001D7412" w:rsidRDefault="00405958" w:rsidP="00405958">
      <w:r>
        <w:t xml:space="preserve">GLSL also has the varying keyword. The meaning of this depends on what </w:t>
      </w:r>
      <w:proofErr w:type="spellStart"/>
      <w:r>
        <w:t>shader</w:t>
      </w:r>
      <w:proofErr w:type="spellEnd"/>
      <w:r>
        <w:t xml:space="preserve"> it is used in. If the varying keyword is used in a vertex </w:t>
      </w:r>
      <w:proofErr w:type="spellStart"/>
      <w:r>
        <w:t>shader</w:t>
      </w:r>
      <w:proofErr w:type="spellEnd"/>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xml:space="preserve">. For example sometimes a vertex </w:t>
      </w:r>
      <w:proofErr w:type="spellStart"/>
      <w:r>
        <w:t>shader</w:t>
      </w:r>
      <w:proofErr w:type="spellEnd"/>
      <w:r>
        <w:t xml:space="preserve"> will take in a normal vector, which is used for lighting, but </w:t>
      </w:r>
      <w:r>
        <w:lastRenderedPageBreak/>
        <w:t xml:space="preserve">it won’t actually process it. Instead the vertex </w:t>
      </w:r>
      <w:proofErr w:type="spellStart"/>
      <w:r>
        <w:t>shader</w:t>
      </w:r>
      <w:proofErr w:type="spellEnd"/>
      <w:r>
        <w:t xml:space="preserve"> will just pass it along to the fragment </w:t>
      </w:r>
      <w:proofErr w:type="spellStart"/>
      <w:r>
        <w:t>shader</w:t>
      </w:r>
      <w:proofErr w:type="spellEnd"/>
      <w:r>
        <w:t xml:space="preserve"> to get processed.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F2384E" w:rsidRDefault="00F2384E" w:rsidP="00207B59">
      <w:pPr>
        <w:jc w:val="both"/>
      </w:pPr>
    </w:p>
    <w:p w:rsidR="00611380" w:rsidRPr="004A1FA8" w:rsidRDefault="00E86F6C" w:rsidP="00611380">
      <w:pPr>
        <w:pStyle w:val="Heading2"/>
        <w:numPr>
          <w:ilvl w:val="0"/>
          <w:numId w:val="0"/>
        </w:numPr>
        <w:ind w:left="792" w:hanging="792"/>
        <w:rPr>
          <w:sz w:val="22"/>
        </w:rPr>
      </w:pPr>
      <w:r w:rsidRPr="004A1FA8">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E86F6C" w:rsidP="00F2384E">
      <w:pPr>
        <w:jc w:val="both"/>
      </w:pPr>
      <w:r>
        <w:rPr>
          <w:noProof/>
        </w:rPr>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buffer_name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2 – Vertex </w:t>
      </w:r>
      <w:proofErr w:type="spellStart"/>
      <w:r w:rsidRPr="004A1FA8">
        <w:rPr>
          <w:sz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E86F6C"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E86F6C"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lastRenderedPageBreak/>
        <w:t>1.1.4.1</w:t>
      </w:r>
      <w:proofErr w:type="gramStart"/>
      <w:r w:rsidRPr="004A1FA8">
        <w:rPr>
          <w:sz w:val="22"/>
        </w:rPr>
        <w:t>.  Stage</w:t>
      </w:r>
      <w:proofErr w:type="gramEnd"/>
      <w:r w:rsidRPr="004A1FA8">
        <w:rPr>
          <w:sz w:val="22"/>
        </w:rPr>
        <w:t xml:space="preserv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GL.TRIANGLES) WebGL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4 – Fragment </w:t>
      </w:r>
      <w:proofErr w:type="spellStart"/>
      <w:r w:rsidRPr="004A1FA8">
        <w:rPr>
          <w:sz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E86F6C"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6 – Updating the frame buffer</w:t>
      </w:r>
    </w:p>
    <w:p w:rsidR="00D41C00" w:rsidRDefault="00D41C00" w:rsidP="00D41C00">
      <w:pPr>
        <w:jc w:val="both"/>
      </w:pPr>
    </w:p>
    <w:p w:rsidR="009221DE" w:rsidRDefault="00BF292E" w:rsidP="009221DE">
      <w:pPr>
        <w:jc w:val="both"/>
      </w:pPr>
      <w:r>
        <w:lastRenderedPageBreak/>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E86F6C"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2">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2">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5F14" w:rsidRDefault="008B5F14" w:rsidP="008B5F14">
      <w:pPr>
        <w:pStyle w:val="Heading2"/>
        <w:numPr>
          <w:ilvl w:val="0"/>
          <w:numId w:val="0"/>
        </w:numPr>
        <w:jc w:val="both"/>
      </w:pPr>
      <w:r>
        <w:lastRenderedPageBreak/>
        <w:t>1.1</w:t>
      </w:r>
      <w:proofErr w:type="gramStart"/>
      <w:r>
        <w:t>.X</w:t>
      </w:r>
      <w:proofErr w:type="gramEnd"/>
      <w:r>
        <w:t>.</w:t>
      </w:r>
      <w:r>
        <w:tab/>
        <w:t xml:space="preserve">  Vectors</w:t>
      </w:r>
    </w:p>
    <w:p w:rsidR="008B5F14" w:rsidRDefault="008B5F14" w:rsidP="00BD271E"/>
    <w:p w:rsidR="00390B18" w:rsidRDefault="0041650A" w:rsidP="00BD271E">
      <w:r>
        <w:t xml:space="preserve">A vector has a length and a direction. The key difference between a vector and a vertex is that the vector does not have a position. A vector from [0, 0, </w:t>
      </w:r>
      <w:proofErr w:type="gramStart"/>
      <w:r>
        <w:t>0</w:t>
      </w:r>
      <w:proofErr w:type="gramEnd"/>
      <w:r>
        <w:t>] to [1, 1, 1] is exactly the same as the vector from [5, 5, 5] to [6, 6, 6].</w:t>
      </w:r>
      <w:r w:rsidR="00390B18">
        <w:t xml:space="preserve"> The same vector can be used anywhere so long as the length</w:t>
      </w:r>
      <w:r w:rsidR="007C00FE">
        <w:t xml:space="preserve"> and direction</w:t>
      </w:r>
      <w:r w:rsidR="00390B18">
        <w:t xml:space="preserve"> of it doesn’t change. This vector can be used as a displacement for vertices, for example moving the vertices of a cube. </w:t>
      </w:r>
      <w:r w:rsidR="007C00FE">
        <w:t>V</w:t>
      </w:r>
      <w:r w:rsidR="00390B18">
        <w:t xml:space="preserve">ectors and vertices are </w:t>
      </w:r>
      <w:r w:rsidR="007C00FE">
        <w:t xml:space="preserve">also </w:t>
      </w:r>
      <w:r w:rsidR="00390B18">
        <w:t xml:space="preserve">represented in the same [x, y, z] format.  </w:t>
      </w:r>
    </w:p>
    <w:p w:rsidR="00390B18" w:rsidRDefault="00390B18" w:rsidP="00BD271E"/>
    <w:p w:rsidR="00390B18" w:rsidRDefault="00390B18" w:rsidP="00BD271E">
      <w:r>
        <w:t>We can use the dot product to calculate how much two vectors are pointing in the same direction. This is especially useful for things like lighting calculations.</w:t>
      </w:r>
      <w:r w:rsidR="007C00FE">
        <w:t xml:space="preserve"> We can also perform another operation on two vectors, the cross product. This is used to find the normals of surfaces, also useful for lighting. </w:t>
      </w:r>
    </w:p>
    <w:p w:rsidR="008B5F14" w:rsidRDefault="008B5F14" w:rsidP="008B5F14">
      <w:pPr>
        <w:pStyle w:val="Heading2"/>
        <w:numPr>
          <w:ilvl w:val="0"/>
          <w:numId w:val="0"/>
        </w:numPr>
        <w:jc w:val="both"/>
      </w:pPr>
      <w:r>
        <w:t>1.1</w:t>
      </w:r>
      <w:proofErr w:type="gramStart"/>
      <w:r>
        <w:t>.X</w:t>
      </w:r>
      <w:proofErr w:type="gramEnd"/>
      <w:r>
        <w:t>.</w:t>
      </w:r>
      <w:r>
        <w:tab/>
        <w:t xml:space="preserve">  Lighting</w:t>
      </w:r>
    </w:p>
    <w:p w:rsidR="008B3D25" w:rsidRDefault="008B3D25" w:rsidP="00BD271E"/>
    <w:p w:rsidR="002A6309" w:rsidRDefault="002A6309" w:rsidP="00BD271E">
      <w:pPr>
        <w:rPr>
          <w:color w:val="FF0000"/>
        </w:rPr>
      </w:pPr>
      <w:r>
        <w:rPr>
          <w:noProof/>
          <w:lang w:eastAsia="en-GB"/>
        </w:rPr>
        <w:drawing>
          <wp:anchor distT="0" distB="0" distL="114300" distR="114300" simplePos="0" relativeHeight="251781120" behindDoc="1" locked="0" layoutInCell="1" allowOverlap="1">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F14">
        <w:t xml:space="preserve">Lighting in the real world is extremely complex. Light can reflect off most </w:t>
      </w:r>
      <w:r w:rsidR="0041650A">
        <w:t>objects</w:t>
      </w:r>
      <w:r w:rsidR="008B5F14">
        <w:t xml:space="preserve"> and </w:t>
      </w:r>
      <w:r w:rsidR="008B5F14" w:rsidRPr="002A6309">
        <w:t>in turn</w:t>
      </w:r>
      <w:r w:rsidR="003605BC" w:rsidRPr="002A6309">
        <w:t>,</w:t>
      </w:r>
      <w:r w:rsidR="008B5F14" w:rsidRPr="002A6309">
        <w:t xml:space="preserve"> those objects become light sources </w:t>
      </w:r>
      <w:r w:rsidR="0041650A" w:rsidRPr="002A6309">
        <w:t>as well</w:t>
      </w:r>
      <w:r w:rsidR="008B5F14" w:rsidRPr="002A6309">
        <w:t xml:space="preserve">. </w:t>
      </w:r>
      <w:r w:rsidR="003605BC" w:rsidRPr="002A6309">
        <w:t>This is known as ambient light, or global illumination</w:t>
      </w:r>
      <w:r w:rsidRPr="002A6309">
        <w:t xml:space="preserve"> []</w:t>
      </w:r>
      <w:r w:rsidR="003605BC" w:rsidRPr="002A6309">
        <w:t xml:space="preserve">. </w:t>
      </w:r>
      <w:r w:rsidR="003605BC">
        <w:t xml:space="preserve">If we tried to calculate lighting vectors as they exist in the real world, the computation time for our scene would be so slow – we might only get 1 frame per second. For this reason, we have to make approximations. </w:t>
      </w: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w:t>
      </w:r>
      <w:proofErr w:type="gramStart"/>
      <w:r>
        <w:rPr>
          <w:color w:val="FF0000"/>
        </w:rPr>
        <w:t>users</w:t>
      </w:r>
      <w:proofErr w:type="gramEnd"/>
      <w:r>
        <w:rPr>
          <w:color w:val="FF0000"/>
        </w:rPr>
        <w:t xml:space="preserve"> vision is through a combination of these light sources.</w:t>
      </w:r>
    </w:p>
    <w:p w:rsidR="002A6309" w:rsidRDefault="002A6309" w:rsidP="00BD271E">
      <w:pPr>
        <w:rPr>
          <w:color w:val="FF0000"/>
        </w:rPr>
      </w:pPr>
    </w:p>
    <w:p w:rsidR="003605BC" w:rsidRDefault="003605BC" w:rsidP="00BD271E"/>
    <w:p w:rsidR="003605BC" w:rsidRDefault="002A6309" w:rsidP="00BD271E">
      <w:r>
        <w:rPr>
          <w:noProof/>
          <w:lang w:eastAsia="en-GB"/>
        </w:rPr>
        <w:drawing>
          <wp:anchor distT="0" distB="0" distL="114300" distR="114300" simplePos="0" relativeHeight="251780096" behindDoc="1" locked="0" layoutInCell="1" allowOverlap="1">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5BC">
        <w:t xml:space="preserve">Lighting is calculated from normals and light positions. A normal is just a vector pointing in the direction </w:t>
      </w:r>
      <w:r w:rsidR="00287855">
        <w:t>away from the</w:t>
      </w:r>
      <w:r w:rsidR="003605BC">
        <w:t xml:space="preserve"> objects </w:t>
      </w:r>
      <w:r w:rsidR="00287855">
        <w:t>surface</w:t>
      </w:r>
      <w:r w:rsidR="003605BC">
        <w:t>.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w:t>
      </w:r>
      <w:r w:rsidR="00287855">
        <w:t xml:space="preserve"> and the light direction vector</w:t>
      </w:r>
      <w:r w:rsidR="003605BC">
        <w:t xml:space="preserve">. </w:t>
      </w:r>
    </w:p>
    <w:p w:rsidR="008B5F14" w:rsidRDefault="008B5F14" w:rsidP="00BD271E"/>
    <w:p w:rsidR="00B7747C" w:rsidRDefault="002A6309" w:rsidP="00AD38B3">
      <w:r w:rsidRPr="002A6309">
        <w:rPr>
          <w:color w:val="FF0000"/>
        </w:rPr>
        <w:t xml:space="preserve">In the image on the right [] </w:t>
      </w:r>
      <w:r>
        <w:t xml:space="preserve">the angle that light hits the surface is around 45 degrees. Because of this, the </w:t>
      </w:r>
      <w:r>
        <w:t>surface</w:t>
      </w:r>
      <w:r>
        <w:t xml:space="preserve"> will be mildly lit, but not completely lit or unlit.</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lastRenderedPageBreak/>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w:t>
      </w:r>
      <w:r w:rsidR="00AD38B3">
        <w:t>the information</w:t>
      </w:r>
      <w:r w:rsidR="00DE08B0" w:rsidRPr="008279AB">
        <w:t xml:space="preserve"> might not be </w:t>
      </w:r>
      <w:r w:rsidR="00AD38B3">
        <w:t xml:space="preserve">useful </w:t>
      </w:r>
      <w:r w:rsidR="00DE08B0" w:rsidRPr="008279AB">
        <w:t xml:space="preserve">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t xml:space="preserve">In terms of what the scene should have, there was no defined specification. Because </w:t>
      </w:r>
      <w:r w:rsidR="00DE6A1C">
        <w:t>of this, a specification</w:t>
      </w:r>
      <w:r>
        <w:t xml:space="preserve"> </w:t>
      </w:r>
      <w:r w:rsidRPr="00AD38B3">
        <w:rPr>
          <w:color w:val="FF0000"/>
        </w:rPr>
        <w:t>had to be created</w:t>
      </w:r>
      <w:r w:rsidR="00AD38B3" w:rsidRPr="00AD38B3">
        <w:rPr>
          <w:color w:val="FF0000"/>
        </w:rPr>
        <w:t xml:space="preserve"> []</w:t>
      </w:r>
      <w:r w:rsidRPr="00AD38B3">
        <w:rPr>
          <w:color w:val="FF0000"/>
        </w:rPr>
        <w:t xml:space="preserve"> </w:t>
      </w:r>
      <w:r>
        <w:t xml:space="preserve">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lastRenderedPageBreak/>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6" w:name="_Toc476088416"/>
      <w:r>
        <w:t>Process</w:t>
      </w:r>
      <w:bookmarkEnd w:id="6"/>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w:t>
      </w:r>
      <w:r>
        <w:rPr>
          <w:rFonts w:eastAsiaTheme="majorEastAsia"/>
          <w:szCs w:val="22"/>
        </w:rPr>
        <w:lastRenderedPageBreak/>
        <w:t xml:space="preserve">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 xml:space="preserve">a </w:t>
      </w:r>
      <w:r>
        <w:rPr>
          <w:lang w:val="en-US"/>
        </w:rPr>
        <w:lastRenderedPageBreak/>
        <w:t>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7" w:name="_Toc192777707"/>
      <w:bookmarkStart w:id="8" w:name="_Toc222978596"/>
      <w:bookmarkStart w:id="9" w:name="_Toc476088417"/>
      <w:bookmarkEnd w:id="4"/>
      <w:r>
        <w:t>Des</w:t>
      </w:r>
      <w:r w:rsidR="00711DBE">
        <w:t>ign</w:t>
      </w:r>
      <w:bookmarkEnd w:id="7"/>
      <w:bookmarkEnd w:id="8"/>
      <w:bookmarkEnd w:id="9"/>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w:t>
      </w:r>
      <w:r>
        <w:lastRenderedPageBreak/>
        <w:t xml:space="preserve">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C0B31" w:rsidRDefault="00A11B8A" w:rsidP="008C0B31">
      <w:pPr>
        <w:pStyle w:val="Heading2"/>
      </w:pPr>
      <w:bookmarkStart w:id="10" w:name="_Toc222978597"/>
      <w:bookmarkStart w:id="11" w:name="_Toc476088418"/>
      <w:bookmarkStart w:id="12" w:name="_Toc192777708"/>
      <w:r>
        <w:t>Overall Architecture</w:t>
      </w:r>
      <w:bookmarkEnd w:id="10"/>
      <w:bookmarkEnd w:id="11"/>
    </w:p>
    <w:p w:rsidR="008C0B31" w:rsidRDefault="00E86F6C"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game objects and vertex data. This is done within the </w:t>
      </w:r>
      <w:r w:rsidR="00B34922">
        <w:t>MarsScene</w:t>
      </w:r>
      <w:r>
        <w:t>.js</w:t>
      </w:r>
      <w:r w:rsidR="00B34922">
        <w:t xml:space="preserve"> class. After the scene data has been setup (terrain, rocks, </w:t>
      </w:r>
      <w:proofErr w:type="gramStart"/>
      <w:r w:rsidR="00B34922">
        <w:t>water</w:t>
      </w:r>
      <w:proofErr w:type="gramEnd"/>
      <w:r w:rsidR="00B34922">
        <w:t>) then the render cycle is started.</w:t>
      </w:r>
      <w:r>
        <w:t xml:space="preserve"> </w:t>
      </w:r>
    </w:p>
    <w:p w:rsidR="008C0B31" w:rsidRDefault="00931846" w:rsidP="008C0B31">
      <w:r>
        <w:rPr>
          <w:noProof/>
        </w:rPr>
        <w:pict>
          <v:shape id="_x0000_s1035" type="#_x0000_t75" style="position:absolute;margin-left:50pt;margin-top:8.6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931846"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lastRenderedPageBreak/>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E86F6C"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r w:rsidR="00931846">
        <w:t xml:space="preserve">final position of that vertex. It sets 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Default="00F45634" w:rsidP="008C0B31">
      <w:r>
        <w:t>Once all objects in</w:t>
      </w:r>
      <w:r w:rsidR="00C92235">
        <w:t xml:space="preserve"> view of the camera</w:t>
      </w:r>
      <w:r>
        <w:t xml:space="preserve"> have been drawn to the colour buffer, it is swapped with the frame buffer to update the display.</w:t>
      </w:r>
    </w:p>
    <w:p w:rsidR="005A2AFD" w:rsidRPr="008C0B31" w:rsidRDefault="005A2AFD" w:rsidP="008C0B31"/>
    <w:p w:rsidR="0058156D" w:rsidRDefault="00A11B8A" w:rsidP="004C12FA">
      <w:pPr>
        <w:pStyle w:val="Heading2"/>
      </w:pPr>
      <w:bookmarkStart w:id="13" w:name="_Toc222978598"/>
      <w:bookmarkStart w:id="14" w:name="_Toc476088419"/>
      <w:r>
        <w:t>Detailed Design</w:t>
      </w:r>
      <w:bookmarkEnd w:id="13"/>
      <w:bookmarkEnd w:id="14"/>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Default="008A5CE2" w:rsidP="004C12FA">
      <w:r>
        <w:lastRenderedPageBreak/>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460920" w:rsidRDefault="00460920" w:rsidP="004C12FA"/>
    <w:p w:rsidR="00D806AD" w:rsidRPr="00EA2A56" w:rsidRDefault="00D806AD" w:rsidP="004C12FA"/>
    <w:p w:rsidR="00EA2A56" w:rsidRPr="00EA2A56" w:rsidRDefault="00EA2A56" w:rsidP="004C12FA">
      <w:pPr>
        <w:pStyle w:val="Heading3"/>
      </w:pPr>
      <w:bookmarkStart w:id="15" w:name="_Toc222978599"/>
      <w:bookmarkStart w:id="16" w:name="_Toc476088420"/>
      <w:r>
        <w:t>Even More Detail</w:t>
      </w:r>
      <w:bookmarkEnd w:id="15"/>
      <w:bookmarkEnd w:id="16"/>
    </w:p>
    <w:p w:rsidR="00A11B8A" w:rsidRDefault="00A11B8A" w:rsidP="004C12FA"/>
    <w:p w:rsidR="004A3D6F" w:rsidRDefault="004A3D6F" w:rsidP="004C12FA">
      <w:r>
        <w:t>The full class diagram was to</w:t>
      </w:r>
      <w:r w:rsidRPr="00931846">
        <w:rPr>
          <w:color w:val="FF0000"/>
        </w:rPr>
        <w:t xml:space="preserve">o big to include here, so instead it’s in the appendices located here []. </w:t>
      </w:r>
    </w:p>
    <w:p w:rsidR="004A3D6F" w:rsidRDefault="004A3D6F" w:rsidP="004C12FA"/>
    <w:p w:rsidR="00931846" w:rsidRDefault="004A3D6F" w:rsidP="004C12FA">
      <w:r w:rsidRPr="00E555D8">
        <w:rPr>
          <w:color w:val="FF0000"/>
        </w:rPr>
        <w:t xml:space="preserve">The class diagram described below </w:t>
      </w:r>
      <w:r w:rsidR="00E555D8" w:rsidRPr="00E555D8">
        <w:rPr>
          <w:color w:val="FF0000"/>
        </w:rPr>
        <w:t xml:space="preserve">[] </w:t>
      </w:r>
      <w:r>
        <w:t xml:space="preserve">is a minified version </w:t>
      </w:r>
      <w:r w:rsidRPr="00931846">
        <w:t xml:space="preserve">of the actual diagram. </w:t>
      </w:r>
      <w:r>
        <w:t xml:space="preserve">There have been some small modifications, mainly just removing the variables and methods. However each class, minus the </w:t>
      </w:r>
      <w:proofErr w:type="spellStart"/>
      <w:r>
        <w:t>shaders</w:t>
      </w:r>
      <w:proofErr w:type="spellEnd"/>
      <w:r>
        <w:t xml:space="preserve"> and index, has a render and setup method, even if not show</w:t>
      </w:r>
      <w:r w:rsidR="00931846">
        <w:t xml:space="preserve">n. </w:t>
      </w:r>
    </w:p>
    <w:p w:rsidR="004A3D6F" w:rsidRDefault="00931846" w:rsidP="004C12FA">
      <w:r>
        <w:rPr>
          <w:noProof/>
        </w:rPr>
        <w:pict>
          <v:shape id="_x0000_s1047" type="#_x0000_t75" style="position:absolute;margin-left:260.55pt;margin-top:8.1pt;width:154.6pt;height:208.2pt;z-index:-251616256;mso-position-horizontal-relative:text;mso-position-vertical-relative:text;mso-width-relative:page;mso-height-relative:page" wrapcoords="-39 0 -39 21541 21600 21541 21600 0 -39 0">
            <v:imagedata r:id="rId29" o:title="Final class diagram" croptop="832f" cropbottom="56440f" cropright="61493f"/>
            <w10:wrap type="tight"/>
          </v:shape>
        </w:pict>
      </w:r>
    </w:p>
    <w:p w:rsidR="004A3D6F" w:rsidRDefault="004A3D6F" w:rsidP="004C12FA"/>
    <w:p w:rsidR="00CE3D27" w:rsidRDefault="00986FC2" w:rsidP="004C12FA">
      <w:r>
        <w:t>The key of my class diagram is defined in the top right of the</w:t>
      </w:r>
      <w:r w:rsidR="004A3D6F">
        <w:t xml:space="preserve"> main</w:t>
      </w:r>
      <w:r>
        <w:t xml:space="preserv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31846" w:rsidP="004C12FA">
      <w:r>
        <w:rPr>
          <w:noProof/>
        </w:rPr>
        <w:pict>
          <v:shape id="_x0000_s1069" type="#_x0000_t75" style="position:absolute;margin-left:7.1pt;margin-top:4.1pt;width:224.65pt;height:122.15pt;z-index:-251568128;mso-position-horizontal-relative:text;mso-position-vertical-relative:text;mso-width-relative:page;mso-height-relative:page" wrapcoords="-39 0 -39 21455 21600 21455 21600 0 -39 0">
            <v:imagedata r:id="rId30" o:title="minified" croptop="18884f" cropright="42416f"/>
            <w10:wrap type="tight"/>
          </v:shape>
        </w:pict>
      </w:r>
    </w:p>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CE3D27" w:rsidP="004C12FA"/>
    <w:p w:rsidR="00986FC2" w:rsidRDefault="00986FC2" w:rsidP="004C12FA"/>
    <w:p w:rsidR="00A11B8A" w:rsidRDefault="00A11B8A" w:rsidP="004C12FA">
      <w:pPr>
        <w:pStyle w:val="Heading2"/>
      </w:pPr>
      <w:bookmarkStart w:id="17" w:name="_Toc222978600"/>
      <w:bookmarkStart w:id="18" w:name="_Toc476088421"/>
      <w:r>
        <w:t>User Interface Design</w:t>
      </w:r>
      <w:bookmarkEnd w:id="17"/>
      <w:bookmarkEnd w:id="18"/>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19" w:name="_Toc222978601"/>
      <w:bookmarkStart w:id="20" w:name="_Toc476088422"/>
      <w:r>
        <w:t>Other Relevant Sections</w:t>
      </w:r>
      <w:bookmarkEnd w:id="19"/>
      <w:bookmarkEnd w:id="20"/>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1" w:name="_Toc222978602"/>
      <w:bookmarkStart w:id="22" w:name="_Toc476088423"/>
      <w:r>
        <w:t>Implementation</w:t>
      </w:r>
      <w:bookmarkStart w:id="23" w:name="_Toc192777712"/>
      <w:bookmarkEnd w:id="12"/>
      <w:bookmarkEnd w:id="21"/>
      <w:bookmarkEnd w:id="22"/>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lastRenderedPageBreak/>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E86F6C"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1"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E86F6C"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2"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lastRenderedPageBreak/>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lastRenderedPageBreak/>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E86F6C"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3"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E86F6C" w:rsidP="007E727D">
      <w:r>
        <w:rPr>
          <w:noProof/>
        </w:rPr>
        <w:lastRenderedPageBreak/>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4"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this can be seen here []. The code to generate this texture can also be viewed here []. Although technical, it didn’t look much like mars so it was eventually removed.</w:t>
      </w:r>
    </w:p>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w:t>
      </w:r>
      <w:proofErr w:type="spellStart"/>
      <w:r>
        <w:rPr>
          <w:lang w:val="en-US"/>
        </w:rPr>
        <w:t>perlin</w:t>
      </w:r>
      <w:proofErr w:type="spellEnd"/>
      <w:r>
        <w:rPr>
          <w:lang w:val="en-US"/>
        </w:rPr>
        <w:t xml:space="preserve"> noise octave, we half the maximum possible value, and double the time period in which we pick values. </w:t>
      </w:r>
      <w:r w:rsidR="00956195">
        <w:rPr>
          <w:lang w:val="en-US"/>
        </w:rPr>
        <w:t>The maximum value is the amplitude,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E86F6C"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5"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6" o:title="perlin1"/>
            <w10:wrap type="tight"/>
          </v:shape>
        </w:pict>
      </w:r>
    </w:p>
    <w:p w:rsidR="008B3D25" w:rsidRDefault="00E86F6C"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37" o:title="perlin3"/>
            <w10:wrap type="tight"/>
          </v:shape>
        </w:pict>
      </w:r>
    </w:p>
    <w:p w:rsidR="008B3D25" w:rsidRDefault="00593ADA"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6F6C">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39"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E86F6C"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0"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4"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 xml:space="preserve">The texture is also different in the image on the right. This texture was a procedurally generated with </w:t>
      </w:r>
      <w:proofErr w:type="spellStart"/>
      <w:r>
        <w:rPr>
          <w:lang w:val="en-US"/>
        </w:rPr>
        <w:t>perlin</w:t>
      </w:r>
      <w:proofErr w:type="spellEnd"/>
      <w:r>
        <w:rPr>
          <w:lang w:val="en-US"/>
        </w:rPr>
        <w:t xml:space="preserve"> noise. Instead of using </w:t>
      </w:r>
      <w:proofErr w:type="spellStart"/>
      <w:r>
        <w:rPr>
          <w:lang w:val="en-US"/>
        </w:rPr>
        <w:t>perlin</w:t>
      </w:r>
      <w:proofErr w:type="spellEnd"/>
      <w:r>
        <w:rPr>
          <w:lang w:val="en-US"/>
        </w:rPr>
        <w:t xml:space="preserve"> noise values explained above to </w:t>
      </w:r>
      <w:r>
        <w:rPr>
          <w:lang w:val="en-US"/>
        </w:rPr>
        <w:lastRenderedPageBreak/>
        <w:t>set the terrain vertices height, we can also use them to set colours.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w:t>
      </w:r>
      <w:r>
        <w:rPr>
          <w:lang w:val="en-US"/>
        </w:rPr>
        <w:lastRenderedPageBreak/>
        <w:t xml:space="preserve">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is just data. </w:t>
      </w:r>
    </w:p>
    <w:p w:rsidR="00C92235" w:rsidRDefault="00C92235" w:rsidP="004D1054">
      <w:pPr>
        <w:jc w:val="both"/>
        <w:rPr>
          <w:lang w:val="en-US"/>
        </w:rPr>
      </w:pPr>
    </w:p>
    <w:p w:rsidR="00D94D0C" w:rsidRDefault="008E5711" w:rsidP="004D1054">
      <w:pPr>
        <w:jc w:val="both"/>
        <w:rPr>
          <w:lang w:val="en-US"/>
        </w:rPr>
      </w:pPr>
      <w:r>
        <w:rPr>
          <w:noProof/>
        </w:rPr>
        <w:pict>
          <v:shape id="_x0000_s1082" type="#_x0000_t75" style="position:absolute;left:0;text-align:left;margin-left:.15pt;margin-top:58.8pt;width:414.7pt;height:92.15pt;z-index:-251537408;mso-position-horizontal-relative:text;mso-position-vertical-relative:text;mso-width-relative:page;mso-height-relative:page" wrapcoords="-39 0 -39 21424 21600 21424 21600 0 -39 0">
            <v:imagedata r:id="rId43" o:title="vao"/>
            <w10:wrap type="tight"/>
          </v:shape>
        </w:pict>
      </w:r>
      <w:r>
        <w:rPr>
          <w:lang w:val="en-US"/>
        </w:rPr>
        <w:t>The below image shows</w:t>
      </w:r>
      <w:r w:rsidR="00C92235">
        <w:rPr>
          <w:lang w:val="en-US"/>
        </w:rPr>
        <w:t xml:space="preserve"> the layout of a VAO.</w:t>
      </w:r>
      <w:r>
        <w:rPr>
          <w:lang w:val="en-US"/>
        </w:rPr>
        <w:t xml:space="preserve"> The attribute lists are just slots in the VAO, to store our VBOs containing our actual data. We can include whatever buffers we want here, they don’t have to be the specified: position, coordinate, normals or colours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F76BBC" w:rsidRDefault="00F76BBC" w:rsidP="002B3B86">
      <w:pPr>
        <w:jc w:val="both"/>
        <w:rPr>
          <w:lang w:val="en-US"/>
        </w:rPr>
      </w:pPr>
    </w:p>
    <w:p w:rsidR="00F76BBC" w:rsidRDefault="00F76BBC" w:rsidP="002B3B86">
      <w:pPr>
        <w:jc w:val="both"/>
        <w:rPr>
          <w:lang w:val="en-US"/>
        </w:rPr>
      </w:pPr>
      <w:r>
        <w:rPr>
          <w:lang w:val="en-US"/>
        </w:rPr>
        <w:t xml:space="preserve">In the beginning of the project, the illusion of the user moving around in the scene was done by user input. When the user pressed the forward key, the entire world would move backwards (as this is how it happens in graphics). However the actual terrain </w:t>
      </w:r>
      <w:r>
        <w:rPr>
          <w:lang w:val="en-US"/>
        </w:rPr>
        <w:lastRenderedPageBreak/>
        <w:t xml:space="preserve">coordinates where being moved back and forth, rather than having a camera with a position and orientation and moving that instead. </w:t>
      </w:r>
      <w:r w:rsidR="00E11234">
        <w:rPr>
          <w:lang w:val="en-US"/>
        </w:rPr>
        <w:t xml:space="preserve">Likewise when the user moved their mouse, the entire world would rotate around them, again changing the terrains coordinates and orientation. </w:t>
      </w:r>
      <w:r>
        <w:rPr>
          <w:lang w:val="en-US"/>
        </w:rPr>
        <w:t xml:space="preserve">This was simply due to a lack of research about cameras before starting to implement the engine. </w:t>
      </w:r>
    </w:p>
    <w:p w:rsidR="00F76BBC" w:rsidRDefault="00F76BBC" w:rsidP="002B3B86">
      <w:pPr>
        <w:jc w:val="both"/>
        <w:rPr>
          <w:lang w:val="en-US"/>
        </w:rPr>
      </w:pPr>
    </w:p>
    <w:p w:rsidR="00C03A8C" w:rsidRDefault="00E11234" w:rsidP="002B3B86">
      <w:pPr>
        <w:jc w:val="both"/>
        <w:rPr>
          <w:lang w:val="en-US"/>
        </w:rPr>
      </w:pPr>
      <w:r>
        <w:rPr>
          <w:lang w:val="en-US"/>
        </w:rPr>
        <w:t xml:space="preserve">How it’s supposed to be done, and what was later implemented, is by using a camera matrix. </w:t>
      </w:r>
      <w:r w:rsidR="00680357">
        <w:rPr>
          <w:lang w:val="en-US"/>
        </w:rPr>
        <w:t xml:space="preserve">This is talked about more in the background reading section, but here is a brief overview. </w:t>
      </w:r>
      <w:r>
        <w:rPr>
          <w:lang w:val="en-US"/>
        </w:rPr>
        <w:t xml:space="preserve">We define a camera in our world with a position and orientation, just like any other object. Then, instead of moving the entire world, we just move the camera. </w:t>
      </w:r>
      <w:r w:rsidR="00DF39A1">
        <w:rPr>
          <w:lang w:val="en-US"/>
        </w:rPr>
        <w:t>So when the forward key is pressed, the cameras position in the world gets incremented, and the scene gets rendered from that new position. When the users moves their mouse, the rotation, or yaw and pitch values, gets incremented. Again, the scene will be rendered from the new camera angle.</w:t>
      </w:r>
    </w:p>
    <w:p w:rsidR="00C03A8C" w:rsidRDefault="00C03A8C" w:rsidP="002B3B86">
      <w:pPr>
        <w:jc w:val="both"/>
        <w:rPr>
          <w:lang w:val="en-US"/>
        </w:rPr>
      </w:pP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4551C7" w:rsidRDefault="00F66119" w:rsidP="002B3B86">
      <w:pPr>
        <w:jc w:val="both"/>
        <w:rPr>
          <w:lang w:val="en-US"/>
        </w:rPr>
      </w:pPr>
      <w:r>
        <w:rPr>
          <w:lang w:val="en-US"/>
        </w:rPr>
        <w:lastRenderedPageBreak/>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E86F6C" w:rsidP="003F0E43">
      <w:r>
        <w:rPr>
          <w:noProof/>
        </w:rPr>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5"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lastRenderedPageBreak/>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E86F6C" w:rsidP="003F0E43">
      <w:r>
        <w:rPr>
          <w:noProof/>
        </w:rPr>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6"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last </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E86F6C"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47"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w:t>
      </w:r>
      <w:r w:rsidR="00460B26">
        <w:lastRenderedPageBreak/>
        <w:t xml:space="preserve">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r w:rsidR="00625C21" w:rsidRPr="00625C21">
        <w:rPr>
          <w:color w:val="FF0000"/>
        </w:rPr>
        <w:t>WebGL screen space coordinate system [] and the WebGL texture system [].</w:t>
      </w:r>
    </w:p>
    <w:p w:rsidR="00395BB1" w:rsidRPr="00395BB1" w:rsidRDefault="00395BB1" w:rsidP="003F0E43">
      <w:pPr>
        <w:rPr>
          <w:color w:val="FF0000"/>
        </w:rPr>
      </w:pPr>
    </w:p>
    <w:p w:rsidR="002B65D7" w:rsidRDefault="00E86F6C" w:rsidP="003F0E43">
      <w:r>
        <w:rPr>
          <w:noProof/>
        </w:rPr>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48"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49"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845310"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23583D" w:rsidRDefault="0023583D" w:rsidP="003F0E43"/>
    <w:p w:rsidR="0023583D" w:rsidRDefault="0023583D" w:rsidP="003F0E43"/>
    <w:p w:rsidR="0023583D" w:rsidRDefault="0023583D" w:rsidP="003F0E43"/>
    <w:p w:rsidR="0023583D" w:rsidRDefault="0023583D" w:rsidP="003F0E43"/>
    <w:p w:rsidR="003F0E43" w:rsidRDefault="00E86F6C" w:rsidP="003F0E43">
      <w:r>
        <w:rPr>
          <w:noProof/>
        </w:rPr>
        <w:lastRenderedPageBreak/>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0"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 xml:space="preserve">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 xml:space="preserve">The </w:t>
      </w:r>
      <w:proofErr w:type="spellStart"/>
      <w:r>
        <w:t>moveFactor</w:t>
      </w:r>
      <w:proofErr w:type="spellEnd"/>
      <w:r>
        <w:t xml:space="preserve"> variable is in the </w:t>
      </w:r>
      <w:proofErr w:type="spellStart"/>
      <w:r>
        <w:t>WaterSystem</w:t>
      </w:r>
      <w:proofErr w:type="spellEnd"/>
      <w:r>
        <w:t xml:space="preserve"> class. The </w:t>
      </w:r>
      <w:proofErr w:type="spellStart"/>
      <w:r>
        <w:t>waterPrograms</w:t>
      </w:r>
      <w:proofErr w:type="spellEnd"/>
      <w:r>
        <w:t xml:space="preserve"> </w:t>
      </w:r>
      <w:proofErr w:type="spellStart"/>
      <w:r>
        <w:t>updateWaterAttributesAndUniforms</w:t>
      </w:r>
      <w:proofErr w:type="spellEnd"/>
      <w:r>
        <w:t xml:space="preserve"> function updates this variable via the getters. It is incremented by a modified </w:t>
      </w:r>
      <w:proofErr w:type="spellStart"/>
      <w:proofErr w:type="gramStart"/>
      <w:r>
        <w:t>Date.now</w:t>
      </w:r>
      <w:proofErr w:type="spellEnd"/>
      <w:r>
        <w:t>(</w:t>
      </w:r>
      <w:proofErr w:type="gramEnd"/>
      <w:r>
        <w:t>) call. Afterwards</w:t>
      </w:r>
      <w:r w:rsidR="004C02F5">
        <w:t>,</w:t>
      </w:r>
      <w:r>
        <w:t xml:space="preserve"> it gets passed into the </w:t>
      </w:r>
      <w:proofErr w:type="spellStart"/>
      <w:r>
        <w:t>shaders</w:t>
      </w:r>
      <w:proofErr w:type="spellEnd"/>
      <w:r>
        <w:t xml:space="preserve">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w:t>
      </w:r>
      <w:r>
        <w:lastRenderedPageBreak/>
        <w:t xml:space="preserve">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DF39A1" w:rsidRDefault="00DF39A1" w:rsidP="003F0E43"/>
    <w:p w:rsidR="00496817" w:rsidRDefault="00496817" w:rsidP="003F0E43">
      <w:r>
        <w:t xml:space="preserve">The Fresnel effect has been added to the water’s surface. This changes the waters reflectivity,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t>
      </w:r>
      <w:proofErr w:type="spellStart"/>
      <w:r>
        <w:t>waterVectorToCamera</w:t>
      </w:r>
      <w:proofErr w:type="spellEnd"/>
      <w:r>
        <w:t xml:space="preserve"> is,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aren’t changing either. </w:t>
      </w:r>
      <w:r w:rsidR="00AC1A36">
        <w:t xml:space="preserve">The below image shows the actual waters normals. </w:t>
      </w:r>
    </w:p>
    <w:p w:rsidR="00587DE8" w:rsidRDefault="00587DE8" w:rsidP="00496817"/>
    <w:p w:rsidR="00587DE8" w:rsidRDefault="00587DE8" w:rsidP="00496817">
      <w:r>
        <w:rPr>
          <w:noProof/>
          <w:lang w:eastAsia="en-GB"/>
        </w:rPr>
        <w:lastRenderedPageBreak/>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normal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0A61B7" w:rsidP="00496817">
      <w:r>
        <w:rPr>
          <w:noProof/>
        </w:rPr>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4"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lastRenderedPageBreak/>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A61B7" w:rsidP="003F0E43">
      <w:r>
        <w:rPr>
          <w:noProof/>
        </w:rPr>
        <w:pict>
          <v:shape id="_x0000_s1081" type="#_x0000_t75" style="position:absolute;margin-left:0;margin-top:8.5pt;width:264.85pt;height:149pt;z-index:-251539456;mso-position-horizontal-relative:text;mso-position-vertical-relative:text;mso-width-relative:page;mso-height-relative:page" wrapcoords="-39 0 -39 21531 21600 21531 21600 0 -39 0">
            <v:imagedata r:id="rId55"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C92235" w:rsidRDefault="00C92235" w:rsidP="003F0E43"/>
    <w:p w:rsidR="00C92235" w:rsidRDefault="00C92235" w:rsidP="003F0E43"/>
    <w:p w:rsidR="003826F0" w:rsidRDefault="003826F0" w:rsidP="003826F0">
      <w:pPr>
        <w:pStyle w:val="Heading2"/>
      </w:pPr>
      <w:r>
        <w:t>Implementation review</w:t>
      </w:r>
    </w:p>
    <w:p w:rsidR="003826F0" w:rsidRDefault="003826F0" w:rsidP="003826F0"/>
    <w:p w:rsidR="00C92235" w:rsidRDefault="00C92235" w:rsidP="003826F0">
      <w:r>
        <w:t>// or have this in evaluation probably</w:t>
      </w:r>
    </w:p>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C92235" w:rsidRDefault="00C92235" w:rsidP="00C92235">
      <w:pPr>
        <w:pStyle w:val="Heading1"/>
      </w:pPr>
      <w:r>
        <w:t>Documentation</w:t>
      </w:r>
    </w:p>
    <w:p w:rsidR="00C92235" w:rsidRDefault="00C92235" w:rsidP="004C12FA"/>
    <w:p w:rsidR="00C92235" w:rsidRDefault="00472FFD" w:rsidP="004C12FA">
      <w:r>
        <w:t>The documentation accompanying the project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lastRenderedPageBreak/>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647823" w:rsidP="00472FFD">
      <w:r>
        <w:t xml:space="preserve">This in turn will be added as a function to the HTML generated by the </w:t>
      </w:r>
      <w:proofErr w:type="spellStart"/>
      <w:r>
        <w:t>yuidoc</w:t>
      </w:r>
      <w:proofErr w:type="spellEnd"/>
      <w:r>
        <w:t xml:space="preserve"> tool.</w:t>
      </w:r>
    </w:p>
    <w:p w:rsidR="00647823" w:rsidRDefault="00647823" w:rsidP="00472FFD"/>
    <w:p w:rsidR="00472FFD" w:rsidRDefault="00472FFD" w:rsidP="00472FF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that have been used are: </w:t>
      </w:r>
    </w:p>
    <w:p w:rsidR="00472FFD" w:rsidRDefault="00472FFD" w:rsidP="00472FFD"/>
    <w:p w:rsidR="00472FFD" w:rsidRDefault="00B7580F" w:rsidP="00472FFD">
      <w:pPr>
        <w:pStyle w:val="ListParagraph"/>
        <w:numPr>
          <w:ilvl w:val="0"/>
          <w:numId w:val="36"/>
        </w:numPr>
      </w:pPr>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1930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56" tgtFrame="&quot;_blank&quo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FFD">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Pr="00472FFD">
        <w:rPr>
          <w:rFonts w:eastAsia="Times New Roman"/>
          <w:lang w:eastAsia="en-GB"/>
        </w:rPr>
        <w:t>Get an overview of the classes, and details of the methods </w:t>
      </w:r>
      <w:r w:rsidR="00647823">
        <w:rPr>
          <w:rFonts w:eastAsia="Times New Roman"/>
          <w:lang w:eastAsia="en-GB"/>
        </w:rPr>
        <w:t>by going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175754" w:rsidP="00175754">
      <w:pPr>
        <w:rPr>
          <w:szCs w:val="22"/>
        </w:rPr>
      </w:pPr>
      <w:r>
        <w:rPr>
          <w:noProof/>
        </w:rPr>
        <w:pict>
          <v:shape id="_x0000_s1085" type="#_x0000_t75" style="position:absolute;margin-left:-.8pt;margin-top:63.25pt;width:413.25pt;height:40.75pt;z-index:-251527168;mso-position-horizontal-relative:text;mso-position-vertical-relative:text;mso-width-relative:page;mso-height-relative:page" wrapcoords="-39 0 -39 21207 21600 21207 21600 0 -39 0">
            <v:imagedata r:id="rId58"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click a method it doesn't re-direct properly. So just go on the "Methods panel to view them"</w:t>
      </w:r>
      <w:r>
        <w:rPr>
          <w:rFonts w:eastAsia="Times New Roman"/>
          <w:szCs w:val="22"/>
          <w:lang w:eastAsia="en-GB"/>
        </w:rPr>
        <w:t>.</w:t>
      </w:r>
      <w:r>
        <w:rPr>
          <w:rFonts w:eastAsia="Times New Roman"/>
          <w:szCs w:val="22"/>
          <w:lang w:eastAsia="en-GB"/>
        </w:rPr>
        <w:t xml:space="preserve"> These two panels can be </w:t>
      </w:r>
      <w:r>
        <w:rPr>
          <w:rFonts w:eastAsia="Times New Roman"/>
          <w:szCs w:val="22"/>
          <w:lang w:eastAsia="en-GB"/>
        </w:rPr>
        <w:lastRenderedPageBreak/>
        <w:t>seen below, outlined in red rectangles just right of the API panel. Notice how the private methods in the top right are selected to show as well.</w:t>
      </w:r>
    </w:p>
    <w:p w:rsidR="00B7580F" w:rsidRDefault="00B7580F"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mso-position-horizontal-relative:text;mso-position-vertical-relative:text;mso-width-relative:page;mso-height-relative:page" wrapcoords="-39 0 -39 21517 21600 21517 21600 0 -39 0">
            <v:imagedata r:id="rId59" o:title="yuidoc"/>
            <w10:wrap type="tight"/>
          </v:shape>
        </w:pict>
      </w:r>
      <w:r w:rsidR="00472FFD" w:rsidRPr="00472FFD">
        <w:rPr>
          <w:rFonts w:eastAsia="Times New Roman"/>
          <w:szCs w:val="22"/>
          <w:lang w:eastAsia="en-GB"/>
        </w:rPr>
        <w:t>Example</w:t>
      </w:r>
      <w:r>
        <w:rPr>
          <w:rFonts w:eastAsia="Times New Roman"/>
          <w:szCs w:val="22"/>
          <w:lang w:eastAsia="en-GB"/>
        </w:rPr>
        <w:t>,</w:t>
      </w:r>
      <w:r w:rsidR="00472FFD" w:rsidRPr="00472FFD">
        <w:rPr>
          <w:rFonts w:eastAsia="Times New Roman"/>
          <w:szCs w:val="22"/>
          <w:lang w:eastAsia="en-GB"/>
        </w:rPr>
        <w:t xml:space="preserve"> docs of </w:t>
      </w:r>
      <w:r>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4" w:name="_Toc222978603"/>
      <w:bookmarkStart w:id="25" w:name="_Toc476088424"/>
      <w:r>
        <w:t>Testing</w:t>
      </w:r>
      <w:bookmarkEnd w:id="23"/>
      <w:bookmarkEnd w:id="24"/>
      <w:bookmarkEnd w:id="25"/>
    </w:p>
    <w:p w:rsidR="00694611" w:rsidRDefault="00694611" w:rsidP="004C12FA">
      <w:pPr>
        <w:pStyle w:val="Heading2"/>
        <w:rPr>
          <w:lang w:val="en-US"/>
        </w:rPr>
      </w:pPr>
      <w:bookmarkStart w:id="26" w:name="_Toc222978604"/>
      <w:bookmarkStart w:id="27" w:name="_Toc476088425"/>
      <w:r>
        <w:rPr>
          <w:lang w:val="en-US"/>
        </w:rPr>
        <w:t>Overall Approach to Testing</w:t>
      </w:r>
      <w:bookmarkEnd w:id="26"/>
      <w:bookmarkEnd w:id="27"/>
      <w:r>
        <w:rPr>
          <w:lang w:val="en-US"/>
        </w:rPr>
        <w:t xml:space="preserve"> </w:t>
      </w:r>
    </w:p>
    <w:p w:rsidR="00334FB0" w:rsidRDefault="00334FB0" w:rsidP="004C12FA">
      <w:pPr>
        <w:rPr>
          <w:lang w:val="en-US"/>
        </w:rPr>
      </w:pPr>
    </w:p>
    <w:p w:rsidR="00334FB0" w:rsidRPr="002956FE" w:rsidRDefault="00334FB0" w:rsidP="004C12FA">
      <w:r>
        <w:t>All of the WebGL testing and monitoring tools are only for WebGL (v1.0). These cannot be used for this project as it uses vari</w:t>
      </w:r>
      <w:r w:rsidR="002956FE">
        <w:t xml:space="preserve">ous WebGL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WebGL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WebGL/my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lastRenderedPageBreak/>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8" w:name="_Toc222978605"/>
      <w:bookmarkStart w:id="29" w:name="_Toc476088426"/>
      <w:r>
        <w:rPr>
          <w:lang w:val="en-US"/>
        </w:rPr>
        <w:t>Automated Testing</w:t>
      </w:r>
      <w:bookmarkEnd w:id="28"/>
      <w:bookmarkEnd w:id="29"/>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0" w:name="_Toc222978606"/>
      <w:bookmarkStart w:id="31" w:name="_Toc476088427"/>
      <w:r>
        <w:rPr>
          <w:lang w:val="en-US"/>
        </w:rPr>
        <w:t>Unit Tests</w:t>
      </w:r>
      <w:bookmarkEnd w:id="30"/>
      <w:bookmarkEnd w:id="31"/>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Default="008F1952" w:rsidP="008F1952">
      <w:pPr>
        <w:rPr>
          <w:lang w:val="en-US"/>
        </w:rPr>
      </w:pP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2" w:name="_Toc222978607"/>
      <w:bookmarkStart w:id="33" w:name="_Toc476088428"/>
      <w:r>
        <w:rPr>
          <w:lang w:val="en-US"/>
        </w:rPr>
        <w:t>User Interface Testing</w:t>
      </w:r>
      <w:bookmarkEnd w:id="32"/>
      <w:bookmarkEnd w:id="33"/>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4" w:name="_Toc222978608"/>
      <w:bookmarkStart w:id="35" w:name="_Toc476088429"/>
      <w:r>
        <w:rPr>
          <w:lang w:val="en-US"/>
        </w:rPr>
        <w:t>Stress Testing</w:t>
      </w:r>
      <w:bookmarkEnd w:id="34"/>
      <w:bookmarkEnd w:id="35"/>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86F6C" w:rsidP="004C12FA">
      <w:pPr>
        <w:rPr>
          <w:lang w:val="en-US"/>
        </w:rPr>
      </w:pPr>
      <w:r>
        <w:rPr>
          <w:noProof/>
        </w:rPr>
        <w:lastRenderedPageBreak/>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62" o:title="initial_instancing"/>
            <w10:wrap type="tight"/>
          </v:shape>
        </w:pict>
      </w:r>
    </w:p>
    <w:p w:rsidR="00541CCA" w:rsidRDefault="00E86F6C"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63" o:title="200k_rocks_20fps" cropright="11385f"/>
            <w10:wrap type="tight"/>
          </v:shape>
        </w:pict>
      </w:r>
    </w:p>
    <w:p w:rsidR="00E908A4" w:rsidRPr="008802F6" w:rsidRDefault="008802F6" w:rsidP="004C12FA">
      <w:pPr>
        <w:rPr>
          <w:color w:val="FF0000"/>
          <w:lang w:val="en-US"/>
        </w:rPr>
      </w:pPr>
      <w:r w:rsidRPr="008802F6">
        <w:rPr>
          <w:color w:val="FF0000"/>
          <w:lang w:val="en-US"/>
        </w:rPr>
        <w:t>These images can be seen in higher resolution from []</w:t>
      </w:r>
      <w:r>
        <w:rPr>
          <w:color w:val="FF0000"/>
          <w:lang w:val="en-US"/>
        </w:rPr>
        <w:t xml:space="preserve"> and []</w:t>
      </w:r>
      <w:r w:rsidRPr="008802F6">
        <w:rPr>
          <w:color w:val="FF0000"/>
          <w:lang w:val="en-US"/>
        </w:rPr>
        <w:t>.</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6" w:name="_Toc222978609"/>
      <w:bookmarkStart w:id="37" w:name="_Toc476088430"/>
      <w:r>
        <w:rPr>
          <w:lang w:val="en-US"/>
        </w:rPr>
        <w:t>Other Types of Testing</w:t>
      </w:r>
      <w:bookmarkEnd w:id="36"/>
      <w:bookmarkEnd w:id="37"/>
      <w:r>
        <w:rPr>
          <w:lang w:val="en-US"/>
        </w:rPr>
        <w:t xml:space="preserve"> </w:t>
      </w:r>
    </w:p>
    <w:p w:rsidR="00981110" w:rsidRDefault="00981110" w:rsidP="00981110">
      <w:pPr>
        <w:rPr>
          <w:lang w:val="en-US"/>
        </w:rPr>
      </w:pPr>
      <w:bookmarkStart w:id="38" w:name="_Toc222978610"/>
      <w:bookmarkStart w:id="39"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each containing 16,384 vertices and other data such as normals, UV coordinates and indices.</w:t>
      </w:r>
    </w:p>
    <w:p w:rsidR="00981110" w:rsidRDefault="00981110" w:rsidP="00981110">
      <w:pPr>
        <w:rPr>
          <w:lang w:val="en-US"/>
        </w:rPr>
      </w:pPr>
    </w:p>
    <w:p w:rsidR="00694611" w:rsidRDefault="00694611" w:rsidP="004C12FA">
      <w:pPr>
        <w:pStyle w:val="Heading2"/>
        <w:rPr>
          <w:lang w:val="en-US"/>
        </w:rPr>
      </w:pPr>
      <w:r>
        <w:rPr>
          <w:lang w:val="en-US"/>
        </w:rPr>
        <w:lastRenderedPageBreak/>
        <w:t>Integration Testing</w:t>
      </w:r>
      <w:bookmarkEnd w:id="38"/>
      <w:bookmarkEnd w:id="39"/>
      <w:r>
        <w:rPr>
          <w:lang w:val="en-US"/>
        </w:rPr>
        <w:t xml:space="preserve"> </w:t>
      </w:r>
    </w:p>
    <w:p w:rsidR="00777027" w:rsidRDefault="00777027" w:rsidP="004C12FA">
      <w:pPr>
        <w:rPr>
          <w:lang w:val="en-US"/>
        </w:rPr>
      </w:pPr>
    </w:p>
    <w:p w:rsidR="00777027" w:rsidRDefault="00777027" w:rsidP="004C12FA">
      <w:pPr>
        <w:rPr>
          <w:lang w:val="en-US"/>
        </w:rPr>
      </w:pPr>
      <w:r>
        <w:rPr>
          <w:lang w:val="en-US"/>
        </w:rPr>
        <w:t xml:space="preserve">Integration tests involved calling multiple render functions one after another. For example the rock rendering might work, but would it work with the skybox rendering after it? </w:t>
      </w:r>
    </w:p>
    <w:p w:rsidR="00694611" w:rsidRDefault="00694611" w:rsidP="004C12FA">
      <w:pPr>
        <w:pStyle w:val="Heading2"/>
        <w:rPr>
          <w:lang w:val="en-US"/>
        </w:rPr>
      </w:pPr>
      <w:bookmarkStart w:id="40" w:name="_Toc222978611"/>
      <w:bookmarkStart w:id="41" w:name="_Toc476088432"/>
      <w:r>
        <w:rPr>
          <w:lang w:val="en-US"/>
        </w:rPr>
        <w:t>User Testing</w:t>
      </w:r>
      <w:bookmarkEnd w:id="40"/>
      <w:bookmarkEnd w:id="41"/>
    </w:p>
    <w:p w:rsidR="00893256" w:rsidRDefault="00893256" w:rsidP="004C12FA">
      <w:pPr>
        <w:rPr>
          <w:lang w:val="en-US"/>
        </w:rPr>
      </w:pPr>
    </w:p>
    <w:p w:rsidR="001F35A4" w:rsidRPr="00777027"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bookmarkStart w:id="42" w:name="_Toc192777716"/>
    </w:p>
    <w:p w:rsidR="007A3E41" w:rsidRDefault="006C7832" w:rsidP="004C12FA">
      <w:pPr>
        <w:pStyle w:val="Heading1"/>
      </w:pPr>
      <w:bookmarkStart w:id="43" w:name="_Toc222978612"/>
      <w:bookmarkStart w:id="44" w:name="_Toc476088433"/>
      <w:r>
        <w:t xml:space="preserve">Critical </w:t>
      </w:r>
      <w:r w:rsidR="00711DBE">
        <w:t>Evaluation</w:t>
      </w:r>
      <w:bookmarkEnd w:id="42"/>
      <w:bookmarkEnd w:id="43"/>
      <w:bookmarkEnd w:id="44"/>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pPr>
        <w:rPr>
          <w:lang w:val="en-US"/>
        </w:rPr>
      </w:pPr>
      <w:r w:rsidRPr="00240A9B">
        <w:rPr>
          <w:lang w:val="en-US"/>
        </w:rPr>
        <w:t>In the latter stages of the module, we will discuss the evaluation. That will probably be around week 9, although that differs each year.</w:t>
      </w:r>
    </w:p>
    <w:p w:rsidR="00777027" w:rsidRDefault="00777027" w:rsidP="007322BF">
      <w:pPr>
        <w:rPr>
          <w:lang w:val="en-US"/>
        </w:rPr>
      </w:pPr>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had</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w:t>
      </w:r>
      <w:r w:rsidR="000167F5">
        <w:lastRenderedPageBreak/>
        <w:t xml:space="preserve">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711DBE"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2A29B1" w:rsidRDefault="002A29B1" w:rsidP="004C12FA"/>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AC3513" w:rsidP="004C12FA">
      <w:pPr>
        <w:rPr>
          <w:lang w:val="en-US"/>
        </w:rPr>
      </w:pPr>
      <w:r>
        <w:rPr>
          <w:noProof/>
        </w:rPr>
        <w:pict>
          <v:shape id="_x0000_s1087" type="#_x0000_t75" style="position:absolute;margin-left:216.8pt;margin-top:12.75pt;width:193.85pt;height:123.75pt;z-index:-251523072;mso-position-horizontal-relative:text;mso-position-vertical-relative:text;mso-width-relative:page;mso-height-relative:page" wrapcoords="-39 0 -39 21539 21600 21539 21600 0 -39 0">
            <v:imagedata r:id="rId66" o:title="0_original_water"/>
            <w10:wrap type="tight"/>
          </v:shape>
        </w:pict>
      </w:r>
      <w:r>
        <w:rPr>
          <w:noProof/>
        </w:rPr>
        <w:pict>
          <v:shape id="_x0000_s1086" type="#_x0000_t75" style="position:absolute;margin-left:.05pt;margin-top:23.8pt;width:197.9pt;height:112.3pt;z-index:-251525120;mso-position-horizontal-relative:text;mso-position-vertical-relative:text;mso-width-relative:page;mso-height-relative:page" wrapcoords="-39 0 -39 21531 21600 21531 21600 0 -39 0">
            <v:imagedata r:id="rId67" o:title="5"/>
            <w10:wrap type="tight"/>
          </v:shape>
        </w:pict>
      </w:r>
    </w:p>
    <w:p w:rsidR="00AC3513" w:rsidRDefault="00AC3513" w:rsidP="004C12FA"/>
    <w:p w:rsidR="00AC3513"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meant the existing graphics could be improved. There were several reasons behind why the graphics in the game weren’t amazing. The first reason was that they were being created from scratch in WebGL,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w:t>
      </w:r>
      <w:proofErr w:type="spellStart"/>
      <w:r w:rsidR="000167F5">
        <w:t>minimap</w:t>
      </w:r>
      <w:proofErr w:type="spellEnd"/>
      <w:r w:rsidR="000167F5">
        <w:t xml:space="preserve">, adding user missions and adding XP. Nearly all of these features where removed after the mid-project demonstration. </w:t>
      </w:r>
    </w:p>
    <w:p w:rsidR="00777027" w:rsidRDefault="00777027" w:rsidP="004C12FA"/>
    <w:p w:rsidR="00827731" w:rsidRDefault="00827731" w:rsidP="00827731">
      <w:r>
        <w:t xml:space="preserve">Looking back, there should been a clear game playability aspect going into it – I was so caught up in creating a 3D scene and engine that the problem only arose when it was time to make the game. When the game started to be written, it soon came apparent that creating it was just not feasible given the timeframe. Developing low level graphics where what was actually interesting, the game written in JavaScript on top was not. </w:t>
      </w:r>
    </w:p>
    <w:p w:rsidR="00827731" w:rsidRDefault="00827731" w:rsidP="00827731"/>
    <w:p w:rsidR="00827731" w:rsidRDefault="00827731" w:rsidP="00827731">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p>
    <w:p w:rsidR="00827731" w:rsidRDefault="00827731" w:rsidP="004C12FA"/>
    <w:p w:rsidR="000167F5" w:rsidRDefault="000167F5" w:rsidP="004C12FA"/>
    <w:p w:rsidR="00827731" w:rsidRDefault="00827731" w:rsidP="00827731">
      <w:pPr>
        <w:pStyle w:val="Heading2"/>
        <w:rPr>
          <w:lang w:val="en-US"/>
        </w:rPr>
      </w:pPr>
      <w:r>
        <w:rPr>
          <w:lang w:val="en-US"/>
        </w:rPr>
        <w:lastRenderedPageBreak/>
        <w:t>SCRUM sprints</w:t>
      </w:r>
    </w:p>
    <w:p w:rsidR="00827731" w:rsidRDefault="00827731" w:rsidP="004C12FA"/>
    <w:p w:rsidR="00827731" w:rsidRDefault="00827731" w:rsidP="004C12FA">
      <w:r>
        <w:t>SCRUM is all about producing working, testing, documented software at the end of each sprint. This was achieved, however various aspects game/scene had to be rewritten in later weeks. This was due to unforeseen problems. It was very difficult to know how efficient something would be until it was already built. For example the original terrain and rocks. I didn’t notice FPS issues with the terrain until after I added in the rocks.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WebGL was difficult enough already, let alone trying to use complex techniques like instanced rendering from the get go. </w:t>
      </w:r>
      <w:bookmarkStart w:id="45" w:name="_GoBack"/>
      <w:bookmarkEnd w:id="45"/>
    </w:p>
    <w:p w:rsidR="00827731" w:rsidRDefault="00827731" w:rsidP="004C12FA"/>
    <w:p w:rsidR="00827731" w:rsidRDefault="00827731" w:rsidP="004C12FA">
      <w:r>
        <w:t xml:space="preserve">Although features where constantly changing, this is expected when learning a new language. The first projects or features you make aren’t going to use the most efficient techniques as firstly, you’re simply unaware of them and secondly they would be too difficult to start with. </w:t>
      </w:r>
    </w:p>
    <w:p w:rsidR="00827731" w:rsidRDefault="00827731"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6"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1760A2" w:rsidRDefault="007E727D" w:rsidP="004C12FA">
      <w:r>
        <w:t>// 300 hours is only 10 hours a day for a month, was doing minimum 6 a day for the first 3 months, let alone the initial</w:t>
      </w:r>
      <w:r w:rsidR="00487965">
        <w:t xml:space="preserve"> research, and final month.</w:t>
      </w:r>
    </w:p>
    <w:p w:rsidR="001760A2" w:rsidRDefault="001760A2" w:rsidP="004C12FA"/>
    <w:p w:rsidR="00EB6A21" w:rsidRDefault="001760A2" w:rsidP="004C12FA">
      <w:r>
        <w:t xml:space="preserve">//improve on water by actually changing vertices, would require lots more GPU time </w:t>
      </w:r>
      <w:proofErr w:type="spellStart"/>
      <w:r>
        <w:t>tho</w:t>
      </w:r>
      <w:proofErr w:type="spellEnd"/>
    </w:p>
    <w:p w:rsidR="00EB6A21" w:rsidRDefault="00EB6A21"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F76BBC" w:rsidRDefault="00F76BBC" w:rsidP="004C12FA"/>
    <w:p w:rsidR="00F76BBC" w:rsidRDefault="00F76BBC" w:rsidP="00F76BBC">
      <w:pPr>
        <w:jc w:val="both"/>
        <w:rPr>
          <w:lang w:val="en-US"/>
        </w:rPr>
      </w:pPr>
      <w:r>
        <w:t>//</w:t>
      </w:r>
      <w:r w:rsidRPr="00F76BBC">
        <w:rPr>
          <w:lang w:val="en-US"/>
        </w:rPr>
        <w:t xml:space="preserve"> </w:t>
      </w:r>
      <w:r>
        <w:rPr>
          <w:lang w:val="en-US"/>
        </w:rPr>
        <w:t>Mention further ideas to improve terrain rendering efficiency, perhaps talk about it somewhere else</w:t>
      </w:r>
    </w:p>
    <w:p w:rsidR="00F76BBC" w:rsidRDefault="00F76BBC" w:rsidP="004C12FA"/>
    <w:p w:rsidR="00777027" w:rsidRDefault="00777027" w:rsidP="004C12FA">
      <w:r>
        <w:t>// testing WebGL scene vs same three.js scene vs game engine</w:t>
      </w:r>
    </w:p>
    <w:p w:rsidR="00777027" w:rsidRDefault="00777027" w:rsidP="004C12FA">
      <w:r>
        <w:t xml:space="preserve">// </w:t>
      </w:r>
      <w:proofErr w:type="gramStart"/>
      <w:r>
        <w:t>Other</w:t>
      </w:r>
      <w:proofErr w:type="gramEnd"/>
      <w:r>
        <w:t xml:space="preserve"> language/library comparisons, three.js/engines</w:t>
      </w:r>
    </w:p>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Pr="00A17F3B" w:rsidRDefault="00A17F3B" w:rsidP="00A17F3B"/>
    <w:p w:rsidR="004900D4" w:rsidRDefault="0042405C" w:rsidP="00F77F63">
      <w:pPr>
        <w:pStyle w:val="AppendixSection"/>
      </w:pPr>
      <w:bookmarkStart w:id="49" w:name="_Toc222978614"/>
      <w:bookmarkStart w:id="50" w:name="_Toc476088435"/>
      <w:r w:rsidRPr="004F1DC9">
        <w:t>Libraries</w:t>
      </w:r>
      <w:bookmarkEnd w:id="49"/>
      <w:bookmarkEnd w:id="50"/>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68" w:history="1">
        <w:r w:rsidRPr="00C96769">
          <w:rPr>
            <w:rStyle w:val="Hyperlink"/>
          </w:rPr>
          <w:t>https://jquery.com/</w:t>
        </w:r>
      </w:hyperlink>
    </w:p>
    <w:p w:rsidR="00F6717D" w:rsidRDefault="00F6717D" w:rsidP="00F6717D">
      <w:r>
        <w:tab/>
        <w:t>Source available at:</w:t>
      </w:r>
    </w:p>
    <w:p w:rsidR="00F6717D" w:rsidRDefault="00F6717D" w:rsidP="009A54F2">
      <w:r>
        <w:tab/>
      </w:r>
      <w:hyperlink r:id="rId69"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0"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1"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lastRenderedPageBreak/>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2"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73"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74" w:history="1">
        <w:r w:rsidRPr="00C96769">
          <w:rPr>
            <w:rStyle w:val="Hyperlink"/>
          </w:rPr>
          <w:t>https://github.com/mrdoob/stats.js/</w:t>
        </w:r>
      </w:hyperlink>
    </w:p>
    <w:p w:rsidR="000C57CB" w:rsidRDefault="000C57CB" w:rsidP="000C57CB">
      <w:r>
        <w:tab/>
      </w:r>
    </w:p>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p w:rsidR="000C57CB" w:rsidRDefault="000C57CB" w:rsidP="000C57CB">
      <w:r>
        <w:t>[]</w:t>
      </w:r>
      <w:r>
        <w:tab/>
      </w:r>
    </w:p>
    <w:p w:rsidR="000C57CB" w:rsidRDefault="000C57CB" w:rsidP="000C57CB">
      <w:r>
        <w:tab/>
      </w:r>
    </w:p>
    <w:p w:rsidR="000C57CB" w:rsidRDefault="000C57CB" w:rsidP="000C57CB">
      <w:r>
        <w:t>[]</w:t>
      </w:r>
      <w:r>
        <w:tab/>
      </w:r>
    </w:p>
    <w:p w:rsidR="000C57CB" w:rsidRPr="006E41BB" w:rsidRDefault="000C57CB" w:rsidP="004C12FA"/>
    <w:p w:rsidR="00312BF8" w:rsidRDefault="00D61D84" w:rsidP="00312BF8">
      <w:pPr>
        <w:pStyle w:val="AppendixSection"/>
      </w:pPr>
      <w:bookmarkStart w:id="51" w:name="_Toc476088436"/>
      <w:bookmarkStart w:id="52" w:name="_Toc222978615"/>
      <w:r w:rsidRPr="00D61D84">
        <w:t>Ethics Submission</w:t>
      </w:r>
      <w:bookmarkEnd w:id="51"/>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lastRenderedPageBreak/>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lastRenderedPageBreak/>
        <w:t>Yes</w:t>
      </w:r>
    </w:p>
    <w:p w:rsidR="00D61D84" w:rsidRPr="00312BF8" w:rsidRDefault="00312BF8" w:rsidP="00312BF8">
      <w:pPr>
        <w:rPr>
          <w:szCs w:val="22"/>
        </w:rPr>
      </w:pPr>
      <w:r w:rsidRPr="00312BF8">
        <w:rPr>
          <w:b/>
          <w:bCs/>
          <w:szCs w:val="22"/>
        </w:rPr>
        <w:t>Please include any further relevant information for this section here:</w:t>
      </w:r>
    </w:p>
    <w:p w:rsidR="00312BF8" w:rsidRDefault="00312BF8">
      <w:pPr>
        <w:rPr>
          <w:rFonts w:asciiTheme="majorHAnsi" w:eastAsiaTheme="majorEastAsia" w:hAnsiTheme="majorHAnsi" w:cstheme="majorBidi"/>
          <w:b/>
          <w:bCs/>
          <w:sz w:val="26"/>
          <w:szCs w:val="26"/>
        </w:rPr>
      </w:pPr>
    </w:p>
    <w:p w:rsidR="00F7434E" w:rsidRPr="00F7434E" w:rsidRDefault="002B0070" w:rsidP="00F7434E">
      <w:pPr>
        <w:pStyle w:val="AppendixSection"/>
      </w:pPr>
      <w:bookmarkStart w:id="53" w:name="_Toc476088437"/>
      <w:r>
        <w:t>Code Samples</w:t>
      </w:r>
      <w:bookmarkEnd w:id="52"/>
      <w:bookmarkEnd w:id="53"/>
    </w:p>
    <w:p w:rsidR="00F7434E" w:rsidRDefault="00F7434E" w:rsidP="001B7C78"/>
    <w:p w:rsidR="00312BF8" w:rsidRDefault="00312BF8" w:rsidP="001B7C78">
      <w:r>
        <w:t>[]</w:t>
      </w:r>
    </w:p>
    <w:p w:rsidR="00312BF8" w:rsidRDefault="00312BF8" w:rsidP="001B7C78"/>
    <w:p w:rsidR="00312BF8" w:rsidRDefault="00312BF8" w:rsidP="001B7C78"/>
    <w:p w:rsidR="00312BF8" w:rsidRDefault="00312BF8" w:rsidP="001B7C78">
      <w:r>
        <w:t>[]</w:t>
      </w:r>
    </w:p>
    <w:p w:rsidR="00312BF8" w:rsidRDefault="00312BF8" w:rsidP="001B7C78"/>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1B7C78" w:rsidRDefault="001B7C78" w:rsidP="001B7C78"/>
    <w:p w:rsidR="001B7C78" w:rsidRDefault="001B7C78" w:rsidP="00F7434E">
      <w:pPr>
        <w:pStyle w:val="AppendixSection"/>
      </w:pPr>
      <w:r>
        <w:t xml:space="preserve"> </w:t>
      </w:r>
      <w:r w:rsidRPr="004F1DC9">
        <w:t>Third-Party Code</w:t>
      </w:r>
      <w:r>
        <w:t xml:space="preserve"> Samples</w:t>
      </w:r>
    </w:p>
    <w:p w:rsidR="002D178E" w:rsidRDefault="00F77F63" w:rsidP="00487965">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6E41BB" w:rsidRPr="001B7C78" w:rsidRDefault="002D178E"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1B7C78">
        <w:rPr>
          <w:rFonts w:ascii="Arial" w:hAnsi="Arial" w:cs="Arial"/>
          <w:b w:val="0"/>
          <w:sz w:val="22"/>
          <w:szCs w:val="22"/>
        </w:rPr>
        <w:tab/>
      </w:r>
      <w:r w:rsidR="00F77F63" w:rsidRPr="004900D4">
        <w:rPr>
          <w:rFonts w:ascii="Arial" w:hAnsi="Arial" w:cs="Arial"/>
          <w:b w:val="0"/>
          <w:sz w:val="22"/>
          <w:szCs w:val="22"/>
        </w:rPr>
        <w:t>The code is available from:</w:t>
      </w:r>
      <w:r w:rsidR="00F77F63">
        <w:rPr>
          <w:rFonts w:ascii="Arial" w:hAnsi="Arial" w:cs="Arial"/>
          <w:b w:val="0"/>
          <w:sz w:val="22"/>
          <w:szCs w:val="22"/>
        </w:rPr>
        <w:t xml:space="preserve"> </w:t>
      </w:r>
      <w:r w:rsidR="00F77F63">
        <w:rPr>
          <w:rFonts w:ascii="Arial" w:hAnsi="Arial" w:cs="Arial"/>
          <w:b w:val="0"/>
          <w:sz w:val="22"/>
          <w:szCs w:val="22"/>
        </w:rPr>
        <w:tab/>
      </w:r>
      <w:hyperlink r:id="rId75" w:history="1">
        <w:r w:rsidRPr="00584FBB">
          <w:rPr>
            <w:rStyle w:val="Hyperlink"/>
            <w:rFonts w:ascii="Arial" w:hAnsi="Arial" w:cs="Arial"/>
            <w:b w:val="0"/>
            <w:sz w:val="22"/>
            <w:szCs w:val="22"/>
          </w:rPr>
          <w:t xml:space="preserve">http://stackoverflow.com/questions/5915753/generate-a-plane-with-triangle-  </w:t>
        </w:r>
        <w:r w:rsidRPr="00584FBB">
          <w:rPr>
            <w:rStyle w:val="Hyperlink"/>
            <w:rFonts w:ascii="Arial" w:hAnsi="Arial" w:cs="Arial"/>
            <w:b w:val="0"/>
            <w:sz w:val="22"/>
            <w:szCs w:val="22"/>
          </w:rPr>
          <w:tab/>
          <w:t>strips</w:t>
        </w:r>
      </w:hyperlink>
    </w:p>
    <w:p w:rsidR="00F77F63" w:rsidRDefault="00F77F63" w:rsidP="006E41BB"/>
    <w:p w:rsidR="001B7C78" w:rsidRDefault="001B7C78" w:rsidP="001B7C78">
      <w:r>
        <w:t>[]</w:t>
      </w:r>
      <w:r>
        <w:tab/>
        <w:t>A simple function to resize a canvas. Used in MarsScene.js.</w:t>
      </w:r>
    </w:p>
    <w:p w:rsidR="001B7C78" w:rsidRDefault="001B7C78" w:rsidP="001B7C78">
      <w:r>
        <w:tab/>
        <w:t xml:space="preserve">Available at: </w:t>
      </w:r>
      <w:hyperlink r:id="rId76" w:history="1">
        <w:r w:rsidRPr="00584FBB">
          <w:rPr>
            <w:rStyle w:val="Hyperlink"/>
          </w:rPr>
          <w:t>https://webglfundamentals.org/webgl/lessons/webgl-resizing-the-</w:t>
        </w:r>
      </w:hyperlink>
      <w:r>
        <w:tab/>
      </w:r>
      <w:r w:rsidRPr="001A761A">
        <w:t>canvas.htm</w:t>
      </w:r>
      <w:r>
        <w:t>l</w:t>
      </w:r>
    </w:p>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F6717D" w:rsidRDefault="00F6717D" w:rsidP="00F6717D">
      <w:pPr>
        <w:pStyle w:val="AppendixSection"/>
      </w:pPr>
      <w:r>
        <w:t>My references</w:t>
      </w:r>
    </w:p>
    <w:p w:rsidR="00EB6A21" w:rsidRPr="00AD38B3" w:rsidRDefault="00EB6A21" w:rsidP="00F6717D">
      <w:pPr>
        <w:rPr>
          <w:rFonts w:eastAsiaTheme="majorEastAsia"/>
          <w:bCs/>
          <w:szCs w:val="26"/>
        </w:rPr>
      </w:pPr>
    </w:p>
    <w:p w:rsidR="00AD38B3" w:rsidRDefault="00AD38B3" w:rsidP="00F6717D">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AD38B3" w:rsidRPr="00AD38B3" w:rsidRDefault="00AD38B3" w:rsidP="00F6717D">
      <w:pPr>
        <w:rPr>
          <w:rFonts w:eastAsiaTheme="majorEastAsia"/>
          <w:bCs/>
          <w:szCs w:val="26"/>
        </w:rPr>
      </w:pPr>
      <w:r>
        <w:rPr>
          <w:rFonts w:eastAsiaTheme="majorEastAsia"/>
          <w:bCs/>
          <w:szCs w:val="26"/>
        </w:rPr>
        <w:tab/>
      </w:r>
      <w:r w:rsidR="00472FFD">
        <w:rPr>
          <w:rFonts w:eastAsiaTheme="majorEastAsia"/>
          <w:bCs/>
          <w:szCs w:val="26"/>
        </w:rPr>
        <w:t>Available at</w:t>
      </w:r>
      <w:r w:rsidR="00472FFD">
        <w:t xml:space="preserve"> </w:t>
      </w:r>
      <w:r w:rsidR="00472FFD">
        <w:t>Major Project/</w:t>
      </w:r>
      <w:r w:rsidR="00472FFD">
        <w:t>Outline spec/</w:t>
      </w:r>
      <w:r w:rsidR="00472FFD" w:rsidRPr="00472FFD">
        <w:t>sds10_OutlineProjectSpecification</w:t>
      </w:r>
      <w:r w:rsidR="00472FFD">
        <w:t>.pdf</w:t>
      </w:r>
    </w:p>
    <w:p w:rsidR="00AD38B3" w:rsidRDefault="00AD38B3"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lastRenderedPageBreak/>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CE509B" w:rsidRDefault="00CE509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AD154D" w:rsidRDefault="00AD154D" w:rsidP="00F6717D">
      <w:r>
        <w:tab/>
        <w:t>Available at: Major Project/screenshots/water/</w:t>
      </w:r>
      <w:r w:rsidRPr="00AD154D">
        <w:t>2_refraction_and_reflection_textures</w:t>
      </w:r>
      <w:r>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Default="00F63D43" w:rsidP="00F63D43">
      <w:pPr>
        <w:jc w:val="both"/>
      </w:pPr>
      <w:r>
        <w:lastRenderedPageBreak/>
        <w:tab/>
      </w:r>
      <w:hyperlink r:id="rId77" w:history="1">
        <w:r w:rsidRPr="00584FBB">
          <w:rPr>
            <w:rStyle w:val="Hyperlink"/>
          </w:rPr>
          <w:t>https://www.researchgate.net/figure/279301599_fig12_Figure-1-Right-</w:t>
        </w:r>
        <w:r w:rsidRPr="00584FBB">
          <w:rPr>
            <w:rStyle w:val="Hyperlink"/>
          </w:rPr>
          <w:tab/>
          <w:t>handed-cartesian-coordinate-system-from-Wikipedia</w:t>
        </w:r>
      </w:hyperlink>
    </w:p>
    <w:p w:rsidR="00F63D43" w:rsidRDefault="00F63D43" w:rsidP="00D94044"/>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78" w:history="1">
        <w:r w:rsidRPr="00584FBB">
          <w:rPr>
            <w:rStyle w:val="Hyperlink"/>
          </w:rPr>
          <w:t>https://msdn.microsoft.com/en-</w:t>
        </w:r>
      </w:hyperlink>
      <w:r>
        <w:tab/>
      </w:r>
      <w:r w:rsidRPr="00454B36">
        <w:t>us/library/windows/desktop/</w:t>
      </w:r>
      <w:proofErr w:type="gramStart"/>
      <w:r w:rsidRPr="00454B36">
        <w:t>bb206365(</w:t>
      </w:r>
      <w:proofErr w:type="gramEnd"/>
      <w:r w:rsidRPr="00454B36">
        <w:t>v=vs.85).aspx</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https://gamedev.stackexchange.com/questions/68522/what-does-a-matrix-represent</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79"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0"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hyperlink r:id="rId81" w:history="1">
        <w:r w:rsidRPr="00584FBB">
          <w:rPr>
            <w:rStyle w:val="Hyperlink"/>
          </w:rPr>
          <w:t>https://www.scratchapixel.com/lessons/3d-basic-rendering/perspective-and-orthographic-projection-matrix/projection-matrix-GPU-rendering-pipeline-clipping</w:t>
        </w:r>
      </w:hyperlink>
    </w:p>
    <w:p w:rsidR="00F50584" w:rsidRDefault="00F50584"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hyperlink r:id="rId82" w:history="1">
        <w:r w:rsidRPr="00584FBB">
          <w:rPr>
            <w:rStyle w:val="Hyperlink"/>
          </w:rPr>
          <w:t>http://www.c-</w:t>
        </w:r>
      </w:hyperlink>
      <w:r>
        <w:tab/>
      </w:r>
      <w:r w:rsidRPr="00F50584">
        <w:t>jump.com/bcc/common/Talk3/OpenGL/Wk07_texture/Wk07_texture.html</w:t>
      </w:r>
    </w:p>
    <w:p w:rsidR="00F50584" w:rsidRDefault="00F50584"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lastRenderedPageBreak/>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CB3D1D" w:rsidRDefault="00CB3D1D" w:rsidP="00CB3D1D">
      <w:pPr>
        <w:jc w:val="both"/>
        <w:rPr>
          <w:lang w:val="en-US"/>
        </w:rPr>
      </w:pPr>
      <w:r>
        <w:rPr>
          <w:lang w:val="en-US"/>
        </w:rPr>
        <w:tab/>
      </w:r>
      <w:hyperlink r:id="rId83" w:history="1">
        <w:r w:rsidRPr="00584FBB">
          <w:rPr>
            <w:rStyle w:val="Hyperlink"/>
            <w:lang w:val="en-US"/>
          </w:rPr>
          <w:t>https://books.google.co.uk/books?id=LBm1khtUX0cC&amp;pg=PA297&amp;lpg=PA29</w:t>
        </w:r>
      </w:hyperlink>
      <w:r>
        <w:rPr>
          <w:lang w:val="en-US"/>
        </w:rPr>
        <w:tab/>
      </w:r>
      <w:r w:rsidRPr="00CB3D1D">
        <w:rPr>
          <w:lang w:val="en-US"/>
        </w:rPr>
        <w:t>7&amp;dq=pitch+yaw+roll+computer+graphics&amp;source=bl&amp;</w:t>
      </w:r>
      <w:proofErr w:type="gramStart"/>
      <w:r w:rsidRPr="00CB3D1D">
        <w:rPr>
          <w:lang w:val="en-US"/>
        </w:rPr>
        <w:t>ots=</w:t>
      </w:r>
      <w:proofErr w:type="gramEnd"/>
      <w:r w:rsidRPr="00CB3D1D">
        <w:rPr>
          <w:lang w:val="en-US"/>
        </w:rPr>
        <w:t>kPU5v4BYgq&amp;sig</w:t>
      </w:r>
      <w:r>
        <w:rPr>
          <w:lang w:val="en-US"/>
        </w:rPr>
        <w:tab/>
      </w:r>
      <w:r w:rsidRPr="00CB3D1D">
        <w:rPr>
          <w:lang w:val="en-US"/>
        </w:rPr>
        <w:t>=UQviOXrB5L2h2l-</w:t>
      </w:r>
      <w:r>
        <w:rPr>
          <w:lang w:val="en-US"/>
        </w:rPr>
        <w:tab/>
      </w:r>
      <w:r w:rsidRPr="00CB3D1D">
        <w:rPr>
          <w:lang w:val="en-US"/>
        </w:rPr>
        <w:t>b5Bpdfya_L9s&amp;hl=</w:t>
      </w:r>
      <w:proofErr w:type="spellStart"/>
      <w:r w:rsidRPr="00CB3D1D">
        <w:rPr>
          <w:lang w:val="en-US"/>
        </w:rPr>
        <w:t>en&amp;sa</w:t>
      </w:r>
      <w:proofErr w:type="spellEnd"/>
      <w:r w:rsidRPr="00CB3D1D">
        <w:rPr>
          <w:lang w:val="en-US"/>
        </w:rPr>
        <w:t>=</w:t>
      </w:r>
      <w:proofErr w:type="spellStart"/>
      <w:r w:rsidRPr="00CB3D1D">
        <w:rPr>
          <w:lang w:val="en-US"/>
        </w:rPr>
        <w:t>X&amp;ved</w:t>
      </w:r>
      <w:proofErr w:type="spellEnd"/>
      <w:r w:rsidRPr="00CB3D1D">
        <w:rPr>
          <w:lang w:val="en-US"/>
        </w:rPr>
        <w:t>=0ahUKEwj794OzndLTAhXlDsAKHZH-</w:t>
      </w:r>
      <w:r>
        <w:rPr>
          <w:lang w:val="en-US"/>
        </w:rPr>
        <w:tab/>
      </w:r>
      <w:r w:rsidRPr="00CB3D1D">
        <w:rPr>
          <w:lang w:val="en-US"/>
        </w:rPr>
        <w:t>BH0Q6AEISDAI#v=</w:t>
      </w:r>
      <w:proofErr w:type="spellStart"/>
      <w:r w:rsidRPr="00CB3D1D">
        <w:rPr>
          <w:lang w:val="en-US"/>
        </w:rPr>
        <w:t>onepage&amp;q</w:t>
      </w:r>
      <w:proofErr w:type="spellEnd"/>
      <w:r w:rsidRPr="00CB3D1D">
        <w:rPr>
          <w:lang w:val="en-US"/>
        </w:rPr>
        <w:t>=pitch%20yaw%20roll%20computer%20grap</w:t>
      </w:r>
      <w:r>
        <w:rPr>
          <w:lang w:val="en-US"/>
        </w:rPr>
        <w:tab/>
      </w:r>
      <w:proofErr w:type="spellStart"/>
      <w:r w:rsidRPr="00CB3D1D">
        <w:rPr>
          <w:lang w:val="en-US"/>
        </w:rPr>
        <w:t>hics&amp;f</w:t>
      </w:r>
      <w:proofErr w:type="spellEnd"/>
      <w:r w:rsidRPr="00CB3D1D">
        <w:rPr>
          <w:lang w:val="en-US"/>
        </w:rPr>
        <w:t>=false</w:t>
      </w:r>
      <w:r>
        <w:rPr>
          <w:lang w:val="en-US"/>
        </w:rPr>
        <w:t xml:space="preserve"> </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4"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E6905" w:rsidRDefault="00F50584" w:rsidP="00F50584">
      <w:pPr>
        <w:rPr>
          <w:color w:val="FF0000"/>
        </w:rPr>
      </w:pPr>
      <w:r>
        <w:tab/>
      </w:r>
      <w:r w:rsidRPr="00F50584">
        <w:t>http://stackoverflow.com/questions/25816351/java-2d-perlin-noise-for-random-terrain-generation</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C108B"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Discusses lighting techniques such as point lights and </w:t>
      </w:r>
      <w:r>
        <w:rPr>
          <w:szCs w:val="22"/>
          <w:shd w:val="clear" w:color="auto" w:fill="FFFFFF"/>
        </w:rPr>
        <w:tab/>
        <w:t>diffuse/specular lighting</w:t>
      </w:r>
    </w:p>
    <w:p w:rsidR="00F77A96" w:rsidRPr="006C108B" w:rsidRDefault="00F77A96" w:rsidP="00D94044">
      <w:pPr>
        <w:rPr>
          <w:szCs w:val="22"/>
          <w:shd w:val="clear" w:color="auto" w:fill="FFFFFF"/>
        </w:rPr>
      </w:pPr>
      <w:r>
        <w:rPr>
          <w:szCs w:val="22"/>
          <w:shd w:val="clear" w:color="auto" w:fill="FFFFFF"/>
        </w:rPr>
        <w:tab/>
      </w:r>
      <w:r>
        <w:t xml:space="preserve">Date accessed: </w:t>
      </w:r>
      <w:r>
        <w:t>20</w:t>
      </w:r>
      <w:r w:rsidRPr="00F77A96">
        <w:rPr>
          <w:vertAlign w:val="superscript"/>
        </w:rPr>
        <w:t>th</w:t>
      </w:r>
      <w:r>
        <w:t xml:space="preserve"> February </w:t>
      </w:r>
      <w:r>
        <w:t>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Default="00E555D8" w:rsidP="00E555D8">
      <w:r>
        <w:tab/>
      </w:r>
      <w:r w:rsidRPr="004900D4">
        <w:rPr>
          <w:lang w:val="en-US"/>
        </w:rPr>
        <w:t>http://mikeysee.blogspot.co.uk/2011/11/hxaria-terraria-like-terrain-in-haxe.html</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5" w:history="1">
        <w:r w:rsidRPr="00584FBB">
          <w:rPr>
            <w:rStyle w:val="Hyperlink"/>
          </w:rPr>
          <w:t>https://www.youtube.com/watch?v=qslBNLeSPUc&amp;t=141s</w:t>
        </w:r>
      </w:hyperlink>
    </w:p>
    <w:p w:rsidR="00CE509B" w:rsidRDefault="00CE509B" w:rsidP="00D94044">
      <w:r>
        <w:tab/>
      </w:r>
    </w:p>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lastRenderedPageBreak/>
        <w:tab/>
        <w:t>Date accessed: 1</w:t>
      </w:r>
      <w:r w:rsidRPr="00F50584">
        <w:rPr>
          <w:vertAlign w:val="superscript"/>
        </w:rPr>
        <w:t>st</w:t>
      </w:r>
      <w:r>
        <w:t xml:space="preserve"> May 2017</w:t>
      </w:r>
    </w:p>
    <w:p w:rsidR="00625C21" w:rsidRDefault="00625C21" w:rsidP="00D94044">
      <w:r>
        <w:tab/>
        <w:t>Available at:</w:t>
      </w:r>
    </w:p>
    <w:p w:rsidR="00625C21" w:rsidRDefault="00625C21" w:rsidP="00D94044">
      <w:r>
        <w:tab/>
      </w:r>
      <w:hyperlink r:id="rId86" w:history="1">
        <w:r w:rsidRPr="00584FBB">
          <w:rPr>
            <w:rStyle w:val="Hyperlink"/>
          </w:rPr>
          <w:t>http://www.learnopengles.com/android-lesson-four-introducing-basic-</w:t>
        </w:r>
      </w:hyperlink>
      <w:r>
        <w:tab/>
      </w:r>
      <w:r w:rsidRPr="00625C21">
        <w:t>texturing/texture-coordinates/</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7"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8"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1B7C78" w:rsidRDefault="001B7C78" w:rsidP="001B7C78">
      <w:r>
        <w:tab/>
        <w:t>OpenGL.</w:t>
      </w:r>
    </w:p>
    <w:p w:rsidR="00F6717D" w:rsidRDefault="00F6717D" w:rsidP="001B7C78"/>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6515F6"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9"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w:t>
      </w:r>
      <w:r>
        <w:rPr>
          <w:szCs w:val="22"/>
          <w:shd w:val="clear" w:color="auto" w:fill="FFFFFF"/>
        </w:rPr>
        <w:tab/>
      </w:r>
      <w:r w:rsidRPr="00AA5D28">
        <w:rPr>
          <w:szCs w:val="22"/>
          <w:shd w:val="clear" w:color="auto" w:fill="FFFFFF"/>
        </w:rPr>
        <w:t xml:space="preserve">defects corrected, Noise both looks better and runs faster. The </w:t>
      </w:r>
      <w:r w:rsidR="00312BF8">
        <w:rPr>
          <w:szCs w:val="22"/>
          <w:shd w:val="clear" w:color="auto" w:fill="FFFFFF"/>
        </w:rPr>
        <w:tab/>
      </w:r>
      <w:r w:rsidRPr="00AA5D28">
        <w:rPr>
          <w:szCs w:val="22"/>
          <w:shd w:val="clear" w:color="auto" w:fill="FFFFFF"/>
        </w:rPr>
        <w:t xml:space="preserve">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ab/>
        <w:t>standard.</w:t>
      </w:r>
    </w:p>
    <w:p w:rsidR="006515F6" w:rsidRDefault="006515F6" w:rsidP="00D94044">
      <w:pPr>
        <w:rPr>
          <w:szCs w:val="22"/>
          <w:shd w:val="clear" w:color="auto" w:fill="FFFFFF"/>
        </w:rPr>
      </w:pPr>
    </w:p>
    <w:p w:rsidR="006515F6" w:rsidRPr="00AA5D28" w:rsidRDefault="006515F6" w:rsidP="00D94044">
      <w:pPr>
        <w:rPr>
          <w:szCs w:val="22"/>
        </w:rPr>
      </w:pPr>
      <w:r>
        <w:rPr>
          <w:szCs w:val="22"/>
          <w:shd w:val="clear" w:color="auto" w:fill="FFFFFF"/>
        </w:rPr>
        <w:tab/>
      </w:r>
      <w:r>
        <w:t xml:space="preserve">Available at: </w:t>
      </w:r>
      <w:r w:rsidRPr="006515F6">
        <w:t>http://delivery.acm.org/10.1145/570000/566636/p681-perlin.pdf?ip=144.124.137.130&amp;id=566636&amp;acc=ACTIVE%20SERVICE&amp;key=BF07A2EE685417C5%2E825DC73AF63EA008%2E4D4702B0C3E38B35%2E4D4702B0C3E38B35&amp;CFID=757714339&amp;CFTOKEN=32993432&amp;__acm__=1493733370_db61bd75ccb2397d9c266e5cf4c3db42</w:t>
      </w:r>
    </w:p>
    <w:p w:rsidR="00D94044" w:rsidRPr="00F15C85" w:rsidRDefault="00D94044" w:rsidP="00D94044"/>
    <w:p w:rsidR="00F15C85" w:rsidRDefault="00F15C85" w:rsidP="00F15C85">
      <w:pPr>
        <w:pStyle w:val="ListParagraph"/>
      </w:pPr>
    </w:p>
    <w:p w:rsidR="00F15C85" w:rsidRDefault="00F15C85" w:rsidP="00E77ACE"/>
    <w:p w:rsidR="00F15C85" w:rsidRDefault="00F15C85" w:rsidP="00E77ACE"/>
    <w:sectPr w:rsidR="00F15C85" w:rsidSect="00D61D84">
      <w:headerReference w:type="default" r:id="rId90"/>
      <w:footerReference w:type="default" r:id="rId91"/>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7A9A" w:rsidRDefault="00CE7A9A" w:rsidP="004C12FA">
      <w:r>
        <w:separator/>
      </w:r>
    </w:p>
  </w:endnote>
  <w:endnote w:type="continuationSeparator" w:id="0">
    <w:p w:rsidR="00CE7A9A" w:rsidRDefault="00CE7A9A"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961" w:rsidRDefault="00F14961" w:rsidP="004C12FA">
    <w:pPr>
      <w:pStyle w:val="Footer"/>
      <w:jc w:val="center"/>
    </w:pPr>
    <w:r>
      <w:t xml:space="preserve">Page </w:t>
    </w:r>
    <w:r>
      <w:fldChar w:fldCharType="begin"/>
    </w:r>
    <w:r>
      <w:instrText xml:space="preserve"> PAGE  \* MERGEFORMAT </w:instrText>
    </w:r>
    <w:r>
      <w:fldChar w:fldCharType="separate"/>
    </w:r>
    <w:r w:rsidR="0090573C">
      <w:rPr>
        <w:noProof/>
      </w:rPr>
      <w:t>57</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90573C">
      <w:rPr>
        <w:noProof/>
        <w:lang w:val="en-US"/>
      </w:rPr>
      <w:t>66</w:t>
    </w:r>
    <w:r>
      <w:rPr>
        <w:lang w:val="en-US"/>
      </w:rPr>
      <w:fldChar w:fldCharType="end"/>
    </w:r>
  </w:p>
  <w:p w:rsidR="00F14961" w:rsidRDefault="00F14961" w:rsidP="004C12FA">
    <w:pPr>
      <w:pStyle w:val="Footer"/>
    </w:pPr>
  </w:p>
  <w:p w:rsidR="00F14961" w:rsidRDefault="00F14961"/>
  <w:p w:rsidR="00F14961" w:rsidRDefault="00F1496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7A9A" w:rsidRDefault="00CE7A9A" w:rsidP="004C12FA">
      <w:r>
        <w:separator/>
      </w:r>
    </w:p>
  </w:footnote>
  <w:footnote w:type="continuationSeparator" w:id="0">
    <w:p w:rsidR="00CE7A9A" w:rsidRDefault="00CE7A9A"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961" w:rsidRPr="001F35A4" w:rsidRDefault="00F14961" w:rsidP="004C12FA">
    <w:pPr>
      <w:pStyle w:val="Header"/>
    </w:pPr>
    <w:r>
      <w:t>A Prehistoric Scene of Mars in WebGL</w:t>
    </w:r>
    <w:r w:rsidRPr="001F35A4">
      <w:tab/>
    </w:r>
    <w:r w:rsidRPr="001F35A4">
      <w:tab/>
    </w:r>
    <w:r>
      <w:t>Samuel Snowball</w:t>
    </w:r>
    <w:r w:rsidRPr="001F35A4">
      <w:t xml:space="preserve"> (</w:t>
    </w:r>
    <w:r>
      <w:t>sds10</w:t>
    </w:r>
    <w:r w:rsidRPr="001F35A4">
      <w:t>)</w:t>
    </w:r>
  </w:p>
  <w:p w:rsidR="00F14961" w:rsidRDefault="00F14961"/>
  <w:p w:rsidR="00F14961" w:rsidRDefault="00F1496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2"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9"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2"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8"/>
  </w:num>
  <w:num w:numId="3">
    <w:abstractNumId w:val="27"/>
  </w:num>
  <w:num w:numId="4">
    <w:abstractNumId w:val="2"/>
  </w:num>
  <w:num w:numId="5">
    <w:abstractNumId w:val="0"/>
  </w:num>
  <w:num w:numId="6">
    <w:abstractNumId w:val="9"/>
  </w:num>
  <w:num w:numId="7">
    <w:abstractNumId w:val="15"/>
  </w:num>
  <w:num w:numId="8">
    <w:abstractNumId w:val="4"/>
  </w:num>
  <w:num w:numId="9">
    <w:abstractNumId w:val="32"/>
  </w:num>
  <w:num w:numId="10">
    <w:abstractNumId w:val="33"/>
  </w:num>
  <w:num w:numId="11">
    <w:abstractNumId w:val="17"/>
  </w:num>
  <w:num w:numId="12">
    <w:abstractNumId w:val="1"/>
  </w:num>
  <w:num w:numId="13">
    <w:abstractNumId w:val="10"/>
  </w:num>
  <w:num w:numId="14">
    <w:abstractNumId w:val="18"/>
  </w:num>
  <w:num w:numId="15">
    <w:abstractNumId w:val="6"/>
  </w:num>
  <w:num w:numId="16">
    <w:abstractNumId w:val="14"/>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30"/>
  </w:num>
  <w:num w:numId="20">
    <w:abstractNumId w:val="20"/>
  </w:num>
  <w:num w:numId="21">
    <w:abstractNumId w:val="23"/>
  </w:num>
  <w:num w:numId="22">
    <w:abstractNumId w:val="31"/>
  </w:num>
  <w:num w:numId="23">
    <w:abstractNumId w:val="21"/>
  </w:num>
  <w:num w:numId="24">
    <w:abstractNumId w:val="7"/>
  </w:num>
  <w:num w:numId="25">
    <w:abstractNumId w:val="34"/>
  </w:num>
  <w:num w:numId="26">
    <w:abstractNumId w:val="13"/>
  </w:num>
  <w:num w:numId="27">
    <w:abstractNumId w:val="3"/>
  </w:num>
  <w:num w:numId="28">
    <w:abstractNumId w:val="22"/>
  </w:num>
  <w:num w:numId="29">
    <w:abstractNumId w:val="28"/>
  </w:num>
  <w:num w:numId="30">
    <w:abstractNumId w:val="25"/>
  </w:num>
  <w:num w:numId="31">
    <w:abstractNumId w:val="11"/>
  </w:num>
  <w:num w:numId="32">
    <w:abstractNumId w:val="26"/>
  </w:num>
  <w:num w:numId="33">
    <w:abstractNumId w:val="19"/>
  </w:num>
  <w:num w:numId="34">
    <w:abstractNumId w:val="24"/>
  </w:num>
  <w:num w:numId="35">
    <w:abstractNumId w:val="5"/>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67F5"/>
    <w:rsid w:val="00017DB9"/>
    <w:rsid w:val="000225B5"/>
    <w:rsid w:val="00022CC9"/>
    <w:rsid w:val="0002785D"/>
    <w:rsid w:val="00031FBA"/>
    <w:rsid w:val="00034C43"/>
    <w:rsid w:val="00037202"/>
    <w:rsid w:val="000465C6"/>
    <w:rsid w:val="0006112B"/>
    <w:rsid w:val="000700BF"/>
    <w:rsid w:val="00071B9A"/>
    <w:rsid w:val="00071D9D"/>
    <w:rsid w:val="00072176"/>
    <w:rsid w:val="000814EC"/>
    <w:rsid w:val="0009330B"/>
    <w:rsid w:val="00096505"/>
    <w:rsid w:val="0009699F"/>
    <w:rsid w:val="000A070A"/>
    <w:rsid w:val="000A31B4"/>
    <w:rsid w:val="000A61B7"/>
    <w:rsid w:val="000A7C0B"/>
    <w:rsid w:val="000B0981"/>
    <w:rsid w:val="000B2A49"/>
    <w:rsid w:val="000B7680"/>
    <w:rsid w:val="000C084E"/>
    <w:rsid w:val="000C57CB"/>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24D73"/>
    <w:rsid w:val="0023583D"/>
    <w:rsid w:val="002364E1"/>
    <w:rsid w:val="00243A4B"/>
    <w:rsid w:val="0024524A"/>
    <w:rsid w:val="002458B9"/>
    <w:rsid w:val="00246C26"/>
    <w:rsid w:val="00253D57"/>
    <w:rsid w:val="002634A2"/>
    <w:rsid w:val="002654FE"/>
    <w:rsid w:val="002763A7"/>
    <w:rsid w:val="00281209"/>
    <w:rsid w:val="00285E11"/>
    <w:rsid w:val="00287855"/>
    <w:rsid w:val="002879B5"/>
    <w:rsid w:val="002956FE"/>
    <w:rsid w:val="0029749D"/>
    <w:rsid w:val="002A0CC6"/>
    <w:rsid w:val="002A29B1"/>
    <w:rsid w:val="002A3835"/>
    <w:rsid w:val="002A6309"/>
    <w:rsid w:val="002B0070"/>
    <w:rsid w:val="002B3B86"/>
    <w:rsid w:val="002B65D7"/>
    <w:rsid w:val="002B67EA"/>
    <w:rsid w:val="002C0343"/>
    <w:rsid w:val="002C5C8C"/>
    <w:rsid w:val="002D178E"/>
    <w:rsid w:val="002E0D6E"/>
    <w:rsid w:val="002E3E4F"/>
    <w:rsid w:val="002E4027"/>
    <w:rsid w:val="002E6905"/>
    <w:rsid w:val="002F1A62"/>
    <w:rsid w:val="002F1AF5"/>
    <w:rsid w:val="00300C93"/>
    <w:rsid w:val="00312BF8"/>
    <w:rsid w:val="0031363E"/>
    <w:rsid w:val="00315F4F"/>
    <w:rsid w:val="00317811"/>
    <w:rsid w:val="0032007A"/>
    <w:rsid w:val="003268BD"/>
    <w:rsid w:val="00334FB0"/>
    <w:rsid w:val="003352CA"/>
    <w:rsid w:val="00340D16"/>
    <w:rsid w:val="00341202"/>
    <w:rsid w:val="0034136E"/>
    <w:rsid w:val="003423C8"/>
    <w:rsid w:val="00345CD6"/>
    <w:rsid w:val="003466F8"/>
    <w:rsid w:val="00347FB9"/>
    <w:rsid w:val="00352398"/>
    <w:rsid w:val="00355063"/>
    <w:rsid w:val="00356F4E"/>
    <w:rsid w:val="003605BC"/>
    <w:rsid w:val="00360722"/>
    <w:rsid w:val="00362CB1"/>
    <w:rsid w:val="00366643"/>
    <w:rsid w:val="00375125"/>
    <w:rsid w:val="003826F0"/>
    <w:rsid w:val="00383F93"/>
    <w:rsid w:val="00384B01"/>
    <w:rsid w:val="003856E7"/>
    <w:rsid w:val="00387AED"/>
    <w:rsid w:val="00390B18"/>
    <w:rsid w:val="00395BB1"/>
    <w:rsid w:val="003B340B"/>
    <w:rsid w:val="003B5D1F"/>
    <w:rsid w:val="003B73E3"/>
    <w:rsid w:val="003C2954"/>
    <w:rsid w:val="003C4254"/>
    <w:rsid w:val="003D172A"/>
    <w:rsid w:val="003D59A8"/>
    <w:rsid w:val="003D628B"/>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1CCA"/>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823"/>
    <w:rsid w:val="00647CC8"/>
    <w:rsid w:val="006515F6"/>
    <w:rsid w:val="00651830"/>
    <w:rsid w:val="0065334B"/>
    <w:rsid w:val="00653364"/>
    <w:rsid w:val="006549E8"/>
    <w:rsid w:val="00654EF2"/>
    <w:rsid w:val="0066503C"/>
    <w:rsid w:val="00672BC5"/>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A3E41"/>
    <w:rsid w:val="007A66BC"/>
    <w:rsid w:val="007A6AD1"/>
    <w:rsid w:val="007C00FE"/>
    <w:rsid w:val="007C0C0C"/>
    <w:rsid w:val="007C520A"/>
    <w:rsid w:val="007C5E19"/>
    <w:rsid w:val="007D534D"/>
    <w:rsid w:val="007D72E0"/>
    <w:rsid w:val="007E47EE"/>
    <w:rsid w:val="007E727D"/>
    <w:rsid w:val="007F42B8"/>
    <w:rsid w:val="007F473A"/>
    <w:rsid w:val="007F6CEB"/>
    <w:rsid w:val="007F7BCE"/>
    <w:rsid w:val="0080668C"/>
    <w:rsid w:val="00806CFF"/>
    <w:rsid w:val="00807FA1"/>
    <w:rsid w:val="00816392"/>
    <w:rsid w:val="00816C29"/>
    <w:rsid w:val="00816E8D"/>
    <w:rsid w:val="00825062"/>
    <w:rsid w:val="00827731"/>
    <w:rsid w:val="008279AB"/>
    <w:rsid w:val="00832800"/>
    <w:rsid w:val="00845310"/>
    <w:rsid w:val="0084669C"/>
    <w:rsid w:val="008525E4"/>
    <w:rsid w:val="0085470A"/>
    <w:rsid w:val="008606CB"/>
    <w:rsid w:val="00860FB5"/>
    <w:rsid w:val="0086252C"/>
    <w:rsid w:val="00862A15"/>
    <w:rsid w:val="008727D4"/>
    <w:rsid w:val="00875DDB"/>
    <w:rsid w:val="00875F45"/>
    <w:rsid w:val="00876154"/>
    <w:rsid w:val="008802F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79E7"/>
    <w:rsid w:val="00981110"/>
    <w:rsid w:val="00981B46"/>
    <w:rsid w:val="00982587"/>
    <w:rsid w:val="00983D12"/>
    <w:rsid w:val="00983FC4"/>
    <w:rsid w:val="0098654A"/>
    <w:rsid w:val="00986FC2"/>
    <w:rsid w:val="009939AF"/>
    <w:rsid w:val="009960C0"/>
    <w:rsid w:val="009A1955"/>
    <w:rsid w:val="009A2C26"/>
    <w:rsid w:val="009A54F2"/>
    <w:rsid w:val="009B22B3"/>
    <w:rsid w:val="009B5C6C"/>
    <w:rsid w:val="009B764F"/>
    <w:rsid w:val="009C4BA7"/>
    <w:rsid w:val="009C52EA"/>
    <w:rsid w:val="009D4328"/>
    <w:rsid w:val="009F6341"/>
    <w:rsid w:val="009F69C5"/>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C1A36"/>
    <w:rsid w:val="00AC3513"/>
    <w:rsid w:val="00AD154D"/>
    <w:rsid w:val="00AD38B3"/>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53C75"/>
    <w:rsid w:val="00B611D1"/>
    <w:rsid w:val="00B62B1F"/>
    <w:rsid w:val="00B7580F"/>
    <w:rsid w:val="00B76FC2"/>
    <w:rsid w:val="00B7747C"/>
    <w:rsid w:val="00B80F42"/>
    <w:rsid w:val="00B85268"/>
    <w:rsid w:val="00B915D8"/>
    <w:rsid w:val="00B9184D"/>
    <w:rsid w:val="00B94E8D"/>
    <w:rsid w:val="00B952F0"/>
    <w:rsid w:val="00B95712"/>
    <w:rsid w:val="00B9750F"/>
    <w:rsid w:val="00BA3D71"/>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24FC"/>
    <w:rsid w:val="00C16942"/>
    <w:rsid w:val="00C20D08"/>
    <w:rsid w:val="00C23102"/>
    <w:rsid w:val="00C24AB3"/>
    <w:rsid w:val="00C40814"/>
    <w:rsid w:val="00C43A92"/>
    <w:rsid w:val="00C4659E"/>
    <w:rsid w:val="00C5112C"/>
    <w:rsid w:val="00C56D44"/>
    <w:rsid w:val="00C64C54"/>
    <w:rsid w:val="00C72B29"/>
    <w:rsid w:val="00C74B6A"/>
    <w:rsid w:val="00C75D3F"/>
    <w:rsid w:val="00C83AD1"/>
    <w:rsid w:val="00C90C85"/>
    <w:rsid w:val="00C92235"/>
    <w:rsid w:val="00CA17CB"/>
    <w:rsid w:val="00CA7A3C"/>
    <w:rsid w:val="00CB3D1D"/>
    <w:rsid w:val="00CB4B31"/>
    <w:rsid w:val="00CB7352"/>
    <w:rsid w:val="00CB7EEA"/>
    <w:rsid w:val="00CC6907"/>
    <w:rsid w:val="00CD43FC"/>
    <w:rsid w:val="00CE3D27"/>
    <w:rsid w:val="00CE509B"/>
    <w:rsid w:val="00CE60E8"/>
    <w:rsid w:val="00CE7988"/>
    <w:rsid w:val="00CE7A9A"/>
    <w:rsid w:val="00CF3303"/>
    <w:rsid w:val="00D0044C"/>
    <w:rsid w:val="00D00CD1"/>
    <w:rsid w:val="00D1436B"/>
    <w:rsid w:val="00D20F4D"/>
    <w:rsid w:val="00D231AE"/>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hyperlink" Target="https://jquery.com/" TargetMode="External"/><Relationship Id="rId76" Type="http://schemas.openxmlformats.org/officeDocument/2006/relationships/hyperlink" Target="https://webglfundamentals.org/webgl/lessons/webgl-resizing-the-" TargetMode="External"/><Relationship Id="rId84" Type="http://schemas.openxmlformats.org/officeDocument/2006/relationships/hyperlink" Target="https://www.3dgep.com/wp-content/uploads/2011/07/View-Matrix.png" TargetMode="External"/><Relationship Id="rId89" Type="http://schemas.openxmlformats.org/officeDocument/2006/relationships/hyperlink" Target="http://dx.doi.org/10.1145/566570.566636" TargetMode="External"/><Relationship Id="rId7" Type="http://schemas.openxmlformats.org/officeDocument/2006/relationships/endnotes" Target="endnotes.xml"/><Relationship Id="rId71" Type="http://schemas.openxmlformats.org/officeDocument/2006/relationships/hyperlink" Target="https://github.com/josephg/noisejs"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github.com/mrdoob/stats.js/" TargetMode="External"/><Relationship Id="rId79" Type="http://schemas.openxmlformats.org/officeDocument/2006/relationships/hyperlink" Target="https://learnopengl.com/" TargetMode="External"/><Relationship Id="rId87" Type="http://schemas.openxmlformats.org/officeDocument/2006/relationships/hyperlink" Target="https://www.youtube.com/watch?v=qslBNLeSPUc&amp;t=141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www.c-" TargetMode="External"/><Relationship Id="rId90" Type="http://schemas.openxmlformats.org/officeDocument/2006/relationships/header" Target="header1.xm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SamuelSnowball/Major-Project/blob/master/Major%20Project/screenshots/yuidoc/index.png" TargetMode="External"/><Relationship Id="rId64" Type="http://schemas.openxmlformats.org/officeDocument/2006/relationships/image" Target="media/image55.png"/><Relationship Id="rId69" Type="http://schemas.openxmlformats.org/officeDocument/2006/relationships/hyperlink" Target="https://github.com/jquery/jquery" TargetMode="External"/><Relationship Id="rId77" Type="http://schemas.openxmlformats.org/officeDocument/2006/relationships/hyperlink" Target="https://www.researchgate.net/figure/279301599_fig12_Figure-1-Right-%09handed-cartesian-coordinate-system-from-Wikipedia"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hyperlink" Target="https://github.com/greggman/twgl.js/" TargetMode="External"/><Relationship Id="rId80" Type="http://schemas.openxmlformats.org/officeDocument/2006/relationships/hyperlink" Target="https://www.khronos.org/opengles/2_X/" TargetMode="External"/><Relationship Id="rId85" Type="http://schemas.openxmlformats.org/officeDocument/2006/relationships/hyperlink" Target="https://www.youtube.com/watch?v=qslBNLeSPUc&amp;t=141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yperlink" Target="https://github.com/greggman/webgl-" TargetMode="External"/><Relationship Id="rId75" Type="http://schemas.openxmlformats.org/officeDocument/2006/relationships/hyperlink" Target="http://stackoverflow.com/questions/5915753/generate-a-plane-with-triangle-%20%20%09strips" TargetMode="External"/><Relationship Id="rId83" Type="http://schemas.openxmlformats.org/officeDocument/2006/relationships/hyperlink" Target="https://books.google.co.uk/books?id=LBm1khtUX0cC&amp;pg=PA297&amp;lpg=PA29" TargetMode="External"/><Relationship Id="rId88" Type="http://schemas.openxmlformats.org/officeDocument/2006/relationships/hyperlink" Target="https://www.youtube.com/watch?v=_Ix5oN8eC1E"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dataarts/dat.gui/blob/master/LICENSE" TargetMode="External"/><Relationship Id="rId78" Type="http://schemas.openxmlformats.org/officeDocument/2006/relationships/hyperlink" Target="https://msdn.microsoft.com/en-" TargetMode="External"/><Relationship Id="rId81" Type="http://schemas.openxmlformats.org/officeDocument/2006/relationships/hyperlink" Target="https://www.scratchapixel.com/lessons/3d-basic-rendering/perspective-and-orthographic-projection-matrix/projection-matrix-GPU-rendering-pipeline-clipping" TargetMode="External"/><Relationship Id="rId86" Type="http://schemas.openxmlformats.org/officeDocument/2006/relationships/hyperlink" Target="http://www.learnopengles.com/android-lesson-four-introducing-basic-" TargetMode="External"/><Relationship Id="rId4" Type="http://schemas.openxmlformats.org/officeDocument/2006/relationships/settings" Target="settings.xml"/><Relationship Id="rId9"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F3102C-1BC8-4D77-BF1C-C2DC77FDD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6333</TotalTime>
  <Pages>66</Pages>
  <Words>20336</Words>
  <Characters>115920</Characters>
  <Application>Microsoft Office Word</Application>
  <DocSecurity>0</DocSecurity>
  <Lines>966</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201</cp:revision>
  <cp:lastPrinted>2014-04-04T11:58:00Z</cp:lastPrinted>
  <dcterms:created xsi:type="dcterms:W3CDTF">2017-04-10T11:35:00Z</dcterms:created>
  <dcterms:modified xsi:type="dcterms:W3CDTF">2017-05-03T19:19:00Z</dcterms:modified>
</cp:coreProperties>
</file>