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WebGL</w:t>
      </w:r>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EB1C85" w:rsidP="008A08A1">
      <w:pPr>
        <w:jc w:val="center"/>
      </w:pPr>
      <w:r>
        <w:t>04</w:t>
      </w:r>
      <w:r w:rsidRPr="00EB1C85">
        <w:rPr>
          <w:vertAlign w:val="superscript"/>
        </w:rPr>
        <w:t>th</w:t>
      </w:r>
      <w:r w:rsidR="003E4755">
        <w:t xml:space="preserve"> </w:t>
      </w:r>
      <w:r>
        <w:t>May</w:t>
      </w:r>
      <w:r w:rsidR="003E4755">
        <w:t xml:space="preserve"> 2017</w:t>
      </w:r>
    </w:p>
    <w:p w:rsidR="004E63C0" w:rsidRDefault="004E63C0" w:rsidP="008A08A1">
      <w:pPr>
        <w:jc w:val="center"/>
      </w:pPr>
    </w:p>
    <w:p w:rsidR="004E63C0" w:rsidRDefault="00EB1C85" w:rsidP="008A08A1">
      <w:pPr>
        <w:jc w:val="center"/>
      </w:pPr>
      <w:r>
        <w:t>Version 1.4</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r w:rsidR="00445C3B">
        <w:t>K</w:t>
      </w:r>
      <w:r w:rsidR="00445C3B" w:rsidRPr="00445C3B">
        <w:t xml:space="preserve">hronos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025A4B">
      <w:pPr>
        <w:jc w:val="both"/>
        <w:rPr>
          <w:lang w:val="en-US"/>
        </w:rPr>
      </w:pPr>
      <w:r w:rsidRPr="00911E8F">
        <w:rPr>
          <w:lang w:val="en-US"/>
        </w:rPr>
        <w:t xml:space="preserve">A prehistoric scene of Mars created in WebGL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w:t>
      </w:r>
    </w:p>
    <w:p w:rsidR="00030B2E" w:rsidRDefault="00030B2E" w:rsidP="00025A4B">
      <w:pPr>
        <w:jc w:val="both"/>
        <w:rPr>
          <w:lang w:val="en-US"/>
        </w:rPr>
      </w:pPr>
    </w:p>
    <w:p w:rsidR="00030B2E" w:rsidRDefault="00030B2E" w:rsidP="00030B2E">
      <w:pPr>
        <w:pStyle w:val="Default"/>
        <w:jc w:val="both"/>
        <w:rPr>
          <w:rFonts w:ascii="Arial" w:hAnsi="Arial" w:cs="Arial"/>
          <w:sz w:val="22"/>
          <w:szCs w:val="22"/>
        </w:rPr>
      </w:pPr>
      <w:r>
        <w:rPr>
          <w:rFonts w:ascii="Arial" w:hAnsi="Arial" w:cs="Arial"/>
          <w:sz w:val="22"/>
          <w:szCs w:val="22"/>
        </w:rPr>
        <w:t>The</w:t>
      </w:r>
      <w:r w:rsidRPr="00911E8F">
        <w:rPr>
          <w:rFonts w:ascii="Arial" w:hAnsi="Arial" w:cs="Arial"/>
          <w:sz w:val="22"/>
          <w:szCs w:val="22"/>
        </w:rPr>
        <w:t xml:space="preserve">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 xml:space="preserve">to learn how computer graphics work. How can we display things that look like 3D, on a 2D screen? Most of the heavy lifting in graphics is done for us by the use of game engines and libraries. However these methods hide the details of how the graphics </w:t>
      </w:r>
      <w:r w:rsidR="00624E5B">
        <w:rPr>
          <w:rFonts w:ascii="Arial" w:hAnsi="Arial" w:cs="Arial"/>
          <w:sz w:val="22"/>
          <w:szCs w:val="22"/>
        </w:rPr>
        <w:t xml:space="preserve">actually </w:t>
      </w:r>
      <w:r>
        <w:rPr>
          <w:rFonts w:ascii="Arial" w:hAnsi="Arial" w:cs="Arial"/>
          <w:sz w:val="22"/>
          <w:szCs w:val="22"/>
        </w:rPr>
        <w:t xml:space="preserve">get displayed. They also do not give us much flexibility or control over the rendering </w:t>
      </w:r>
      <w:r w:rsidR="00624E5B">
        <w:rPr>
          <w:rFonts w:ascii="Arial" w:hAnsi="Arial" w:cs="Arial"/>
          <w:sz w:val="22"/>
          <w:szCs w:val="22"/>
        </w:rPr>
        <w:t>and</w:t>
      </w:r>
      <w:r>
        <w:rPr>
          <w:rFonts w:ascii="Arial" w:hAnsi="Arial" w:cs="Arial"/>
          <w:sz w:val="22"/>
          <w:szCs w:val="22"/>
        </w:rPr>
        <w:t xml:space="preserve"> efficiency of the scene. </w:t>
      </w:r>
      <w:r w:rsidR="00CD2957">
        <w:rPr>
          <w:rFonts w:ascii="Arial" w:hAnsi="Arial" w:cs="Arial"/>
          <w:sz w:val="22"/>
          <w:szCs w:val="22"/>
        </w:rPr>
        <w:t xml:space="preserve">There have been few projects developed from scratch with </w:t>
      </w:r>
      <w:proofErr w:type="spellStart"/>
      <w:r w:rsidR="00CD2957">
        <w:rPr>
          <w:rFonts w:ascii="Arial" w:hAnsi="Arial" w:cs="Arial"/>
          <w:sz w:val="22"/>
          <w:szCs w:val="22"/>
        </w:rPr>
        <w:t>WebGL</w:t>
      </w:r>
      <w:proofErr w:type="spellEnd"/>
      <w:r w:rsidR="00CD2957">
        <w:rPr>
          <w:rFonts w:ascii="Arial" w:hAnsi="Arial" w:cs="Arial"/>
          <w:sz w:val="22"/>
          <w:szCs w:val="22"/>
        </w:rPr>
        <w:t xml:space="preserve">. Most of the graphical scenes on the web use libraries to take care of the graphics for them. </w:t>
      </w:r>
    </w:p>
    <w:p w:rsidR="00030B2E" w:rsidRDefault="00030B2E" w:rsidP="00030B2E">
      <w:pPr>
        <w:pStyle w:val="Default"/>
        <w:jc w:val="both"/>
        <w:rPr>
          <w:rFonts w:ascii="Arial" w:hAnsi="Arial" w:cs="Arial"/>
          <w:sz w:val="22"/>
          <w:szCs w:val="22"/>
        </w:rPr>
      </w:pPr>
    </w:p>
    <w:p w:rsidR="00CD2957" w:rsidRPr="00CD2957" w:rsidRDefault="00CD2957" w:rsidP="00025A4B">
      <w:pPr>
        <w:jc w:val="both"/>
        <w:rPr>
          <w:szCs w:val="22"/>
        </w:rPr>
      </w:pPr>
      <w:r>
        <w:rPr>
          <w:szCs w:val="22"/>
        </w:rPr>
        <w:t xml:space="preserve">Most of the scenes features, such as instanced rendering and rendering to textures, have few online tutorials. Therefore, this project is </w:t>
      </w:r>
      <w:r w:rsidR="00AC422B">
        <w:rPr>
          <w:szCs w:val="22"/>
        </w:rPr>
        <w:t xml:space="preserve">a </w:t>
      </w:r>
      <w:r>
        <w:rPr>
          <w:szCs w:val="22"/>
        </w:rPr>
        <w:t>useful</w:t>
      </w:r>
      <w:r w:rsidR="00AC422B">
        <w:rPr>
          <w:szCs w:val="22"/>
        </w:rPr>
        <w:t xml:space="preserve"> learning tool</w:t>
      </w:r>
      <w:r>
        <w:rPr>
          <w:szCs w:val="22"/>
        </w:rPr>
        <w:t xml:space="preserve"> as it demonstrates these complex techniques</w:t>
      </w:r>
      <w:r w:rsidR="00AC422B">
        <w:rPr>
          <w:szCs w:val="22"/>
        </w:rPr>
        <w:t>.</w:t>
      </w:r>
      <w:r>
        <w:rPr>
          <w:szCs w:val="22"/>
        </w:rPr>
        <w:t xml:space="preserve"> </w:t>
      </w:r>
    </w:p>
    <w:p w:rsidR="00030B2E" w:rsidRDefault="00030B2E" w:rsidP="00025A4B">
      <w:pPr>
        <w:jc w:val="both"/>
        <w:rPr>
          <w:lang w:val="en-US"/>
        </w:rPr>
      </w:pPr>
    </w:p>
    <w:p w:rsidR="00911E8F" w:rsidRPr="00911E8F" w:rsidRDefault="00911E8F" w:rsidP="00025A4B">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025A4B" w:rsidRDefault="004C12FA" w:rsidP="00C64C54">
      <w:pPr>
        <w:pStyle w:val="Heading2"/>
        <w:jc w:val="both"/>
      </w:pPr>
      <w:bookmarkStart w:id="3" w:name="_Toc476088414"/>
      <w:bookmarkStart w:id="4" w:name="_Toc192777706"/>
      <w:r>
        <w:t>Background</w:t>
      </w:r>
      <w:bookmarkEnd w:id="3"/>
      <w:r w:rsidR="008A08A1">
        <w:t xml:space="preserve"> </w:t>
      </w:r>
    </w:p>
    <w:p w:rsidR="00025A4B" w:rsidRPr="00025A4B" w:rsidRDefault="00025A4B" w:rsidP="00025A4B"/>
    <w:p w:rsidR="00025A4B" w:rsidRDefault="00025A4B" w:rsidP="00025A4B">
      <w:pPr>
        <w:jc w:val="both"/>
        <w:rPr>
          <w:lang w:val="en-US"/>
        </w:rPr>
      </w:pPr>
      <w:r w:rsidRPr="00911E8F">
        <w:rPr>
          <w:lang w:val="en-US"/>
        </w:rPr>
        <w:t>The original aim of this project was to create an interactive Mars mission control game, where the user would roam around Mars as a rover</w:t>
      </w:r>
      <w:r w:rsidR="00624E5B">
        <w:rPr>
          <w:lang w:val="en-US"/>
        </w:rPr>
        <w:t>,</w:t>
      </w:r>
      <w:r w:rsidRPr="00911E8F">
        <w:rPr>
          <w:lang w:val="en-US"/>
        </w:rPr>
        <w:t xml:space="preserve"> completing various tasks. </w:t>
      </w:r>
      <w:r>
        <w:rPr>
          <w:lang w:val="en-US"/>
        </w:rPr>
        <w:t>The project direction changed after</w:t>
      </w:r>
      <w:r w:rsidR="00AC422B">
        <w:rPr>
          <w:lang w:val="en-US"/>
        </w:rPr>
        <w:t xml:space="preserve"> the mid project demonstration.</w:t>
      </w:r>
      <w:r>
        <w:rPr>
          <w:lang w:val="en-US"/>
        </w:rPr>
        <w:t xml:space="preserve"> It became clear the game aspects of the project were not working, so afterwards</w:t>
      </w:r>
      <w:r w:rsidR="00AC422B">
        <w:rPr>
          <w:lang w:val="en-US"/>
        </w:rPr>
        <w:t>,</w:t>
      </w:r>
      <w:r>
        <w:rPr>
          <w:lang w:val="en-US"/>
        </w:rPr>
        <w:t xml:space="preserve"> the project just focused on the graphics instead. </w:t>
      </w:r>
    </w:p>
    <w:p w:rsidR="00C64C54" w:rsidRDefault="00C64C54" w:rsidP="00D61D84">
      <w:pPr>
        <w:jc w:val="both"/>
      </w:pPr>
    </w:p>
    <w:p w:rsidR="00860FB5" w:rsidRDefault="00AC422B" w:rsidP="00D61D84">
      <w:pPr>
        <w:jc w:val="both"/>
      </w:pPr>
      <w:r>
        <w:t>I wanted to create the game in 3D as this type</w:t>
      </w:r>
      <w:r w:rsidR="00860FB5">
        <w:t xml:space="preserve"> graphics had always fasc</w:t>
      </w:r>
      <w:r>
        <w:t>inated me.</w:t>
      </w:r>
      <w:r w:rsidR="00860FB5">
        <w:t xml:space="preserve"> </w:t>
      </w:r>
      <w:r>
        <w:t>H</w:t>
      </w:r>
      <w:r w:rsidR="00860FB5">
        <w:t>ow could you display 3D objects on a 2D screen?  I had some experience</w:t>
      </w:r>
      <w:r w:rsidR="00C64C54">
        <w:t xml:space="preserve"> in 3D graphics</w:t>
      </w:r>
      <w:r w:rsidR="00860FB5">
        <w:t xml:space="preserve"> with game engines and libraries</w:t>
      </w:r>
      <w:r w:rsidR="00C64C54">
        <w:t>,</w:t>
      </w:r>
      <w:r w:rsidR="00860FB5">
        <w:t xml:space="preserve"> but I never found enjoyment in using them. These tools covered up the details of how the scen</w:t>
      </w:r>
      <w:r w:rsidR="00624E5B">
        <w:t xml:space="preserve">e was actually being displayed. This </w:t>
      </w:r>
      <w:r w:rsidR="00860FB5">
        <w:t>was the main thing I wanted</w:t>
      </w:r>
      <w:r w:rsidR="00624E5B">
        <w:t xml:space="preserve"> to learn from building the project</w:t>
      </w:r>
      <w:r w:rsidR="00860FB5">
        <w:t xml:space="preserve">.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747D9E"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w:t>
      </w:r>
      <w:r w:rsidR="00624E5B">
        <w:t>R</w:t>
      </w:r>
      <w:r>
        <w:t>egardless of if I got this project, developing</w:t>
      </w:r>
      <w:r w:rsidR="00624E5B">
        <w:t xml:space="preserve"> </w:t>
      </w:r>
      <w:r>
        <w:t xml:space="preserve">low level graphics was a skill I wanted to have. </w:t>
      </w:r>
      <w:r w:rsidR="00B0712D">
        <w:t xml:space="preserve">Luckily I got assigned this project, and with my head start in graphics programming I was </w:t>
      </w:r>
      <w:r w:rsidR="00292D53">
        <w:t>ready</w:t>
      </w:r>
      <w:r w:rsidR="00B0712D">
        <w:t xml:space="preserve"> to </w:t>
      </w:r>
      <w:r w:rsidR="00C64C54">
        <w:t>start</w:t>
      </w:r>
      <w:r w:rsidR="00B0712D">
        <w:t xml:space="preserve">. </w:t>
      </w:r>
    </w:p>
    <w:p w:rsidR="00025A4B" w:rsidRDefault="00025A4B" w:rsidP="00025A4B">
      <w:pPr>
        <w:jc w:val="both"/>
        <w:rPr>
          <w:lang w:val="en-US"/>
        </w:rPr>
      </w:pPr>
    </w:p>
    <w:p w:rsidR="00025A4B" w:rsidRDefault="00025A4B" w:rsidP="00025A4B">
      <w:pPr>
        <w:jc w:val="both"/>
        <w:rPr>
          <w:color w:val="FF0000"/>
          <w:lang w:val="en-US"/>
        </w:rPr>
      </w:pPr>
      <w:r>
        <w:rPr>
          <w:lang w:val="en-US"/>
        </w:rPr>
        <w:t xml:space="preserve">You can check if your browser can run the project by viewing the </w:t>
      </w:r>
      <w:r w:rsidRPr="00AD70AF">
        <w:rPr>
          <w:color w:val="FF0000"/>
          <w:lang w:val="en-US"/>
        </w:rPr>
        <w:t xml:space="preserve">user manual []. </w:t>
      </w:r>
      <w:r>
        <w:rPr>
          <w:lang w:val="en-US"/>
        </w:rPr>
        <w:t xml:space="preserve">An overview of what has been added to the project can be seen by viewing the </w:t>
      </w:r>
      <w:r w:rsidRPr="00AD70AF">
        <w:rPr>
          <w:color w:val="FF0000"/>
          <w:lang w:val="en-US"/>
        </w:rPr>
        <w:t>sprint additions file [].</w:t>
      </w:r>
    </w:p>
    <w:p w:rsidR="00025A4B" w:rsidRDefault="00025A4B" w:rsidP="00025A4B">
      <w:pPr>
        <w:jc w:val="both"/>
        <w:rPr>
          <w:color w:val="FF0000"/>
          <w:lang w:val="en-US"/>
        </w:rPr>
      </w:pPr>
    </w:p>
    <w:p w:rsidR="00025A4B" w:rsidRPr="0049690D" w:rsidRDefault="00025A4B" w:rsidP="0011636A">
      <w:pPr>
        <w:jc w:val="both"/>
      </w:pPr>
      <w:r>
        <w:t xml:space="preserve">The project has been </w:t>
      </w:r>
      <w:r w:rsidRPr="0049690D">
        <w:rPr>
          <w:color w:val="FF0000"/>
        </w:rPr>
        <w:t xml:space="preserve">hosted on GitHub </w:t>
      </w:r>
      <w:r>
        <w:rPr>
          <w:color w:val="FF0000"/>
        </w:rPr>
        <w:t xml:space="preserve">since </w:t>
      </w:r>
      <w:r w:rsidR="00624E5B">
        <w:rPr>
          <w:color w:val="FF0000"/>
        </w:rPr>
        <w:t>its creation,</w:t>
      </w:r>
      <w:r>
        <w:rPr>
          <w:color w:val="FF0000"/>
        </w:rPr>
        <w:t xml:space="preserve"> and is available here</w:t>
      </w:r>
      <w:r w:rsidRPr="0049690D">
        <w:rPr>
          <w:color w:val="FF0000"/>
        </w:rPr>
        <w:t xml:space="preserve"> [].</w:t>
      </w:r>
      <w:r>
        <w:rPr>
          <w:color w:val="FF0000"/>
        </w:rPr>
        <w:t xml:space="preserve"> </w:t>
      </w:r>
      <w:r>
        <w:t>Having a public repository allows anyone to come and see the</w:t>
      </w:r>
      <w:r w:rsidR="00624E5B">
        <w:t xml:space="preserve"> progress of the project, this is</w:t>
      </w:r>
      <w:r>
        <w:t xml:space="preserve"> especially useful for my supervisor. The repository also stores numerous backups of the project at different stages in development. </w:t>
      </w:r>
    </w:p>
    <w:p w:rsidR="00747D9E" w:rsidRDefault="005A1602" w:rsidP="00747D9E">
      <w:pPr>
        <w:pStyle w:val="Heading2"/>
        <w:numPr>
          <w:ilvl w:val="0"/>
          <w:numId w:val="0"/>
        </w:numPr>
        <w:jc w:val="both"/>
      </w:pPr>
      <w:r>
        <w:t>1.1.1. Related</w:t>
      </w:r>
      <w:r w:rsidR="00747D9E">
        <w:t xml:space="preserve">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w:t>
      </w:r>
      <w:r w:rsidR="00292D53">
        <w:t>anything that</w:t>
      </w:r>
      <w:r w:rsidR="0011636A">
        <w:t xml:space="preserve"> could learn</w:t>
      </w:r>
      <w:r w:rsidR="00292D53">
        <w:t>t</w:t>
      </w:r>
      <w:r w:rsidR="0011636A">
        <w:t xml:space="preserve"> from this as it had obviously built </w:t>
      </w:r>
      <w:r w:rsidR="00207B59">
        <w:t>in a rush</w:t>
      </w:r>
      <w:r w:rsidR="0011636A">
        <w:t xml:space="preserve">, being 2D and lacking game playability. </w:t>
      </w:r>
    </w:p>
    <w:p w:rsidR="00C40814" w:rsidRDefault="00C40814" w:rsidP="0011636A">
      <w:pPr>
        <w:jc w:val="both"/>
      </w:pPr>
    </w:p>
    <w:p w:rsidR="00747D9E" w:rsidRDefault="00C40814" w:rsidP="0011636A">
      <w:pPr>
        <w:jc w:val="both"/>
      </w:pPr>
      <w:r>
        <w:t xml:space="preserve">As </w:t>
      </w:r>
      <w:proofErr w:type="spellStart"/>
      <w:r>
        <w:t>WebGL</w:t>
      </w:r>
      <w:proofErr w:type="spellEnd"/>
      <w:r>
        <w:t xml:space="preserve"> is a new technology, there haven’t been very many games or projects created in it, at least not from scratch.</w:t>
      </w:r>
      <w:r w:rsidR="00292D53">
        <w:t xml:space="preserve"> Most </w:t>
      </w:r>
      <w:r w:rsidR="00624E5B">
        <w:t xml:space="preserve">web </w:t>
      </w:r>
      <w:r w:rsidR="00292D53">
        <w:t>games or scene</w:t>
      </w:r>
      <w:r w:rsidR="00624E5B">
        <w:t>s</w:t>
      </w:r>
      <w:r w:rsidR="00292D53">
        <w:t xml:space="preserve"> use the </w:t>
      </w:r>
      <w:r w:rsidR="00292D53" w:rsidRPr="00292D53">
        <w:rPr>
          <w:color w:val="FF0000"/>
        </w:rPr>
        <w:t xml:space="preserve">three.js library [] </w:t>
      </w:r>
      <w:r w:rsidR="00292D53">
        <w:t xml:space="preserve">to </w:t>
      </w:r>
      <w:r w:rsidR="00624E5B">
        <w:t>handle the graphics for them</w:t>
      </w:r>
      <w:r w:rsidR="00292D53">
        <w:t>.</w:t>
      </w:r>
      <w:r>
        <w:t xml:space="preserve"> </w:t>
      </w:r>
      <w:r w:rsidR="00624E5B">
        <w:t xml:space="preserve">Therefore, there are few learning resources for developing </w:t>
      </w:r>
      <w:proofErr w:type="spellStart"/>
      <w:r w:rsidR="00624E5B">
        <w:t>WebGL</w:t>
      </w:r>
      <w:proofErr w:type="spellEnd"/>
      <w:r w:rsidR="00624E5B">
        <w:t xml:space="preserve"> from scratch. </w:t>
      </w:r>
      <w:r>
        <w:t>However</w:t>
      </w:r>
      <w:r w:rsidR="00624E5B">
        <w:t>,</w:t>
      </w:r>
      <w:r>
        <w:t xml:space="preserve"> as </w:t>
      </w:r>
      <w:proofErr w:type="spellStart"/>
      <w:r>
        <w:t>WebGL</w:t>
      </w:r>
      <w:proofErr w:type="spellEnd"/>
      <w:r>
        <w:t xml:space="preserve"> is based off OpenGL, most OpenGL projects are useful learning resources. The project that inspired this one</w:t>
      </w:r>
      <w:r w:rsidR="00624E5B">
        <w:t>,</w:t>
      </w:r>
      <w:r>
        <w:t xml:space="preserve"> was a first person game in </w:t>
      </w:r>
      <w:r w:rsidRPr="00292D53">
        <w:rPr>
          <w:color w:val="FF0000"/>
        </w:rPr>
        <w:t>OpenGL</w:t>
      </w:r>
      <w:r w:rsidR="003139BB" w:rsidRPr="00292D53">
        <w:rPr>
          <w:color w:val="FF0000"/>
        </w:rPr>
        <w:t xml:space="preserve"> []</w:t>
      </w:r>
      <w:r w:rsidRPr="00292D53">
        <w:rPr>
          <w:color w:val="FF0000"/>
        </w:rPr>
        <w:t>.</w:t>
      </w:r>
      <w:r>
        <w:t xml:space="preserve"> The great thing about </w:t>
      </w:r>
      <w:r w:rsidR="00624E5B">
        <w:t>the project mentioned above is that</w:t>
      </w:r>
      <w:r>
        <w:t xml:space="preserve"> it is o</w:t>
      </w:r>
      <w:r w:rsidR="00540E9D">
        <w:t xml:space="preserve">pen source and well commented. </w:t>
      </w:r>
    </w:p>
    <w:p w:rsidR="00747D9E" w:rsidRDefault="005A1602" w:rsidP="00747D9E">
      <w:pPr>
        <w:pStyle w:val="Heading2"/>
        <w:numPr>
          <w:ilvl w:val="0"/>
          <w:numId w:val="0"/>
        </w:numPr>
        <w:jc w:val="both"/>
      </w:pPr>
      <w:r>
        <w:t>1.1.2. Language</w:t>
      </w:r>
      <w:r w:rsidR="0068038D">
        <w:t xml:space="preserve"> Research and Comparison</w:t>
      </w:r>
      <w:r>
        <w:t>s</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However,</w:t>
      </w:r>
      <w:r w:rsidR="00292D53">
        <w:rPr>
          <w:lang w:val="en-US"/>
        </w:rPr>
        <w:t xml:space="preserve"> these</w:t>
      </w:r>
      <w:r w:rsidR="00C40814">
        <w:rPr>
          <w:lang w:val="en-US"/>
        </w:rPr>
        <w:t xml:space="preserve"> </w:t>
      </w:r>
      <w:r w:rsidR="00292D53">
        <w:rPr>
          <w:lang w:val="en-US"/>
        </w:rPr>
        <w:t>engines and libraries cover</w:t>
      </w:r>
      <w:r>
        <w:rPr>
          <w:lang w:val="en-US"/>
        </w:rPr>
        <w:t xml:space="preserve">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lastRenderedPageBreak/>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624E5B">
        <w:t>will have sub-engines</w:t>
      </w:r>
      <w:r w:rsidR="00C40814">
        <w:t xml:space="preserve">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w:t>
      </w:r>
      <w:r w:rsidR="00560DCC">
        <w:t xml:space="preserve">them </w:t>
      </w:r>
      <w:r>
        <w:t xml:space="preserve">effectively. It </w:t>
      </w:r>
      <w:r w:rsidR="00207B59">
        <w:t xml:space="preserve">might take too long to complete the project </w:t>
      </w:r>
      <w:r>
        <w:t>after learning how to use an engine</w:t>
      </w:r>
      <w:r w:rsidR="00207B59">
        <w:t xml:space="preserve">. </w:t>
      </w:r>
      <w:r w:rsidR="0060361D">
        <w:t>They</w:t>
      </w:r>
      <w:r w:rsidR="00C64C54">
        <w:t xml:space="preserve"> also</w:t>
      </w:r>
      <w:r w:rsidR="000D1D41">
        <w:t xml:space="preserve"> require lots of memory, </w:t>
      </w:r>
      <w:r w:rsidR="00C64C54">
        <w:t xml:space="preserve">have </w:t>
      </w:r>
      <w:r w:rsidR="000D1D41">
        <w:t xml:space="preserve">long installation times 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w:t>
      </w:r>
      <w:r w:rsidR="006F480A" w:rsidRPr="00292D53">
        <w:rPr>
          <w:color w:val="FF0000"/>
          <w:lang w:val="en-US"/>
        </w:rPr>
        <w:t>T</w:t>
      </w:r>
      <w:r w:rsidR="0024524A" w:rsidRPr="00292D53">
        <w:rPr>
          <w:color w:val="FF0000"/>
          <w:lang w:val="en-US"/>
        </w:rPr>
        <w:t>hree.js</w:t>
      </w:r>
      <w:r w:rsidR="006F480A" w:rsidRPr="00292D53">
        <w:rPr>
          <w:color w:val="FF0000"/>
          <w:lang w:val="en-US"/>
        </w:rPr>
        <w:t xml:space="preserve"> </w:t>
      </w:r>
      <w:r w:rsidR="00292D53">
        <w:rPr>
          <w:lang w:val="en-US"/>
        </w:rPr>
        <w:t xml:space="preserve">[] </w:t>
      </w:r>
      <w:r w:rsidR="006F480A">
        <w:rPr>
          <w:lang w:val="en-US"/>
        </w:rPr>
        <w:t>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WebGL at its back end. </w:t>
      </w:r>
      <w:r w:rsidR="00292D53">
        <w:rPr>
          <w:lang w:val="en-US"/>
        </w:rPr>
        <w:t>Libraries like three.js</w:t>
      </w:r>
      <w:r w:rsidR="006F480A">
        <w:rPr>
          <w:lang w:val="en-US"/>
        </w:rPr>
        <w:t xml:space="preserve"> are much lighter weight than full game engines, but</w:t>
      </w:r>
      <w:r>
        <w:rPr>
          <w:lang w:val="en-US"/>
        </w:rPr>
        <w:t xml:space="preserve"> </w:t>
      </w:r>
      <w:r w:rsidR="00292D53">
        <w:rPr>
          <w:lang w:val="en-US"/>
        </w:rPr>
        <w:t xml:space="preserve">they </w:t>
      </w:r>
      <w:r>
        <w:rPr>
          <w:lang w:val="en-US"/>
        </w:rPr>
        <w:t xml:space="preserve">still cover up the details of the graphics </w:t>
      </w:r>
      <w:r w:rsidR="0060361D">
        <w:rPr>
          <w:lang w:val="en-US"/>
        </w:rPr>
        <w:t xml:space="preserve">actually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rsidR="0060361D">
        <w:t xml:space="preserve">. This </w:t>
      </w:r>
      <w:r w:rsidR="00497DE3">
        <w:t>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w:t>
      </w:r>
      <w:r w:rsidR="00292D53">
        <w:t xml:space="preserve"> Direct3D</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292D53">
        <w:t>DirectSound</w:t>
      </w:r>
      <w:r w:rsidR="00BC3B10">
        <w:t xml:space="preserve">. </w:t>
      </w:r>
      <w:r w:rsidR="00541EB2">
        <w:t>However</w:t>
      </w:r>
      <w:r w:rsidR="0060361D">
        <w:t>,</w:t>
      </w:r>
      <w:r w:rsidR="00541EB2">
        <w:t xml:space="preserve"> 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w:t>
      </w:r>
      <w:r w:rsidR="0060361D">
        <w:t>alternatives such as Direct3D and OpenGL. This means</w:t>
      </w:r>
      <w:r w:rsidR="005B1C14">
        <w:t xml:space="preserve"> it</w:t>
      </w:r>
      <w:r>
        <w:t xml:space="preserve"> will run </w:t>
      </w:r>
      <w:r w:rsidR="0060361D">
        <w:t xml:space="preserve">much </w:t>
      </w:r>
      <w:r>
        <w:t xml:space="preserve">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for the project. </w:t>
      </w:r>
    </w:p>
    <w:p w:rsidR="00207B59" w:rsidRDefault="00207B59" w:rsidP="00207B59">
      <w:pPr>
        <w:jc w:val="both"/>
      </w:pPr>
    </w:p>
    <w:p w:rsidR="00FE2CB3" w:rsidRDefault="00B443E4" w:rsidP="00207B59">
      <w:pPr>
        <w:jc w:val="both"/>
      </w:pPr>
      <w:r>
        <w:t xml:space="preserve">A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541EB2" w:rsidP="0048609E">
      <w:pPr>
        <w:jc w:val="both"/>
      </w:pPr>
      <w:r>
        <w:t xml:space="preserve">It is recommend to use C, </w:t>
      </w:r>
      <w:r w:rsidR="0048609E">
        <w:t>C++</w:t>
      </w:r>
      <w:r>
        <w:t xml:space="preserve"> or Java for the base code of an OpenGL application</w:t>
      </w:r>
      <w:r w:rsidR="0048609E">
        <w:t>.</w:t>
      </w:r>
      <w:r>
        <w:t xml:space="preserve"> These are the most widely used languages paired with OpenGL applications. Most of the tutorials and documentation is aimed at these languages. </w:t>
      </w:r>
      <w:r w:rsidR="0060361D">
        <w:t>However</w:t>
      </w:r>
      <w:r>
        <w:t xml:space="preserve"> OpenGL was not the last option</w:t>
      </w:r>
      <w:r w:rsidR="0060361D">
        <w:t xml:space="preserve"> to develop the project. T</w:t>
      </w:r>
      <w:r>
        <w:t>here</w:t>
      </w:r>
      <w:r w:rsidR="0048609E">
        <w:t xml:space="preserve"> was an alternative </w:t>
      </w:r>
      <w:r w:rsidR="002654FE">
        <w:t xml:space="preserve">to OpenGL </w:t>
      </w:r>
      <w:r w:rsidR="0048609E">
        <w:t xml:space="preserve">called </w:t>
      </w:r>
      <w:proofErr w:type="spellStart"/>
      <w:r w:rsidR="0048609E">
        <w:t>WebGL</w:t>
      </w:r>
      <w:proofErr w:type="spellEnd"/>
      <w:r w:rsidR="0048609E">
        <w:t>. This is a JavaScript API for rendering graphics within a browser</w:t>
      </w:r>
      <w:r w:rsidR="002654FE">
        <w:t xml:space="preserve"> and is </w:t>
      </w:r>
      <w:r w:rsidR="0048609E">
        <w:t>based off an older version of OpenGL. This means the base code</w:t>
      </w:r>
      <w:r w:rsidR="002654FE">
        <w:t xml:space="preserve"> of the project</w:t>
      </w:r>
      <w:r w:rsidR="0048609E">
        <w:t xml:space="preserve"> would be in JavaScript, rather than the base code being in </w:t>
      </w:r>
      <w:r>
        <w:t>C/</w:t>
      </w:r>
      <w:r w:rsidR="0048609E">
        <w:t>C++</w:t>
      </w:r>
      <w:r>
        <w:t>/Java</w:t>
      </w:r>
      <w:r w:rsidR="0048609E">
        <w:t xml:space="preserve"> using OpenGL. </w:t>
      </w:r>
    </w:p>
    <w:p w:rsidR="00CB7EEA" w:rsidRDefault="00CB7EEA" w:rsidP="00207B59">
      <w:pPr>
        <w:jc w:val="both"/>
      </w:pPr>
    </w:p>
    <w:p w:rsidR="00CB7EEA" w:rsidRDefault="00CB7EEA" w:rsidP="00207B59">
      <w:pPr>
        <w:jc w:val="both"/>
      </w:pPr>
      <w:r>
        <w:t xml:space="preserve">The graphics </w:t>
      </w:r>
      <w:r w:rsidR="0048609E">
        <w:t xml:space="preserve">aspect </w:t>
      </w:r>
      <w:r>
        <w:t>alone</w:t>
      </w:r>
      <w:r w:rsidR="0060361D">
        <w:t xml:space="preserve"> for the project will be difficult. T</w:t>
      </w:r>
      <w:r>
        <w:t xml:space="preserve">herefore having a good knowledge of the base language is critical to the project’s success. </w:t>
      </w:r>
      <w:r w:rsidR="0048609E">
        <w:t xml:space="preserve">If the base code was poor, then the graphics would suffer as well. </w:t>
      </w:r>
      <w:r w:rsidR="0060361D">
        <w:t xml:space="preserve">Since </w:t>
      </w:r>
      <w:r>
        <w:t xml:space="preserve">JavaScript </w:t>
      </w:r>
      <w:r w:rsidR="00541EB2">
        <w:t xml:space="preserve">is </w:t>
      </w:r>
      <w:r>
        <w:t xml:space="preserve">a beginner friendly language, the </w:t>
      </w:r>
      <w:proofErr w:type="spellStart"/>
      <w:r>
        <w:t>WebGL</w:t>
      </w:r>
      <w:proofErr w:type="spellEnd"/>
      <w:r>
        <w:t xml:space="preserve"> graphics </w:t>
      </w:r>
      <w:r w:rsidR="002654FE">
        <w:t>would be easier to write on top of it.</w:t>
      </w:r>
      <w:r>
        <w:t xml:space="preserve"> </w:t>
      </w:r>
    </w:p>
    <w:p w:rsidR="0048609E" w:rsidRDefault="0048609E" w:rsidP="00207B59">
      <w:pPr>
        <w:jc w:val="both"/>
      </w:pPr>
    </w:p>
    <w:p w:rsidR="0048609E" w:rsidRPr="00AC422B" w:rsidRDefault="0048609E" w:rsidP="00207B59">
      <w:pPr>
        <w:jc w:val="both"/>
        <w:rPr>
          <w:szCs w:val="22"/>
        </w:rPr>
      </w:pPr>
      <w:r w:rsidRPr="00AC422B">
        <w:rPr>
          <w:szCs w:val="22"/>
        </w:rPr>
        <w:t>All graphics APIs use</w:t>
      </w:r>
      <w:r w:rsidR="0060361D">
        <w:rPr>
          <w:szCs w:val="22"/>
        </w:rPr>
        <w:t xml:space="preserve"> some form of shader language.</w:t>
      </w:r>
      <w:r w:rsidRPr="00AC422B">
        <w:rPr>
          <w:szCs w:val="22"/>
        </w:rPr>
        <w:t xml:space="preserve"> </w:t>
      </w:r>
      <w:proofErr w:type="spellStart"/>
      <w:r w:rsidR="00AC422B">
        <w:rPr>
          <w:szCs w:val="22"/>
        </w:rPr>
        <w:t>WebGL</w:t>
      </w:r>
      <w:proofErr w:type="spellEnd"/>
      <w:r w:rsidR="00AC422B">
        <w:rPr>
          <w:szCs w:val="22"/>
        </w:rPr>
        <w:t xml:space="preserve"> uses GLSL (OpenGL Shading Language).</w:t>
      </w:r>
    </w:p>
    <w:p w:rsidR="00207B59" w:rsidRPr="00AC422B" w:rsidRDefault="00207B59" w:rsidP="00207B59">
      <w:pPr>
        <w:jc w:val="both"/>
        <w:rPr>
          <w:szCs w:val="22"/>
        </w:rPr>
      </w:pPr>
    </w:p>
    <w:p w:rsidR="00AC422B" w:rsidRDefault="00207B59" w:rsidP="00AC422B">
      <w:pPr>
        <w:pStyle w:val="Default"/>
        <w:jc w:val="both"/>
        <w:rPr>
          <w:rFonts w:ascii="Arial" w:hAnsi="Arial" w:cs="Arial"/>
          <w:sz w:val="22"/>
          <w:szCs w:val="22"/>
        </w:rPr>
      </w:pPr>
      <w:r w:rsidRPr="00AC422B">
        <w:rPr>
          <w:rFonts w:ascii="Arial" w:hAnsi="Arial" w:cs="Arial"/>
          <w:color w:val="auto"/>
          <w:sz w:val="22"/>
          <w:szCs w:val="22"/>
        </w:rPr>
        <w:t xml:space="preserve">Hence the final languages I decided </w:t>
      </w:r>
      <w:r w:rsidR="004B7B1E" w:rsidRPr="00AC422B">
        <w:rPr>
          <w:rFonts w:ascii="Arial" w:hAnsi="Arial" w:cs="Arial"/>
          <w:color w:val="auto"/>
          <w:sz w:val="22"/>
          <w:szCs w:val="22"/>
        </w:rPr>
        <w:t>to use</w:t>
      </w:r>
      <w:r w:rsidRPr="00AC422B">
        <w:rPr>
          <w:rFonts w:ascii="Arial" w:hAnsi="Arial" w:cs="Arial"/>
          <w:color w:val="auto"/>
          <w:sz w:val="22"/>
          <w:szCs w:val="22"/>
        </w:rPr>
        <w:t xml:space="preserve"> where: </w:t>
      </w:r>
      <w:proofErr w:type="spellStart"/>
      <w:r w:rsidRPr="00AC422B">
        <w:rPr>
          <w:rFonts w:ascii="Arial" w:hAnsi="Arial" w:cs="Arial"/>
          <w:color w:val="auto"/>
          <w:sz w:val="22"/>
          <w:szCs w:val="22"/>
        </w:rPr>
        <w:t>WebGL</w:t>
      </w:r>
      <w:proofErr w:type="spellEnd"/>
      <w:r w:rsidRPr="00AC422B">
        <w:rPr>
          <w:rFonts w:ascii="Arial" w:hAnsi="Arial" w:cs="Arial"/>
          <w:color w:val="auto"/>
          <w:sz w:val="22"/>
          <w:szCs w:val="22"/>
        </w:rPr>
        <w:t>, GLSL and Jav</w:t>
      </w:r>
      <w:r w:rsidR="009E320D" w:rsidRPr="00AC422B">
        <w:rPr>
          <w:rFonts w:ascii="Arial" w:hAnsi="Arial" w:cs="Arial"/>
          <w:color w:val="auto"/>
          <w:sz w:val="22"/>
          <w:szCs w:val="22"/>
        </w:rPr>
        <w:t xml:space="preserve">aScript. </w:t>
      </w:r>
      <w:r w:rsidR="00AC422B">
        <w:rPr>
          <w:rFonts w:ascii="Arial" w:hAnsi="Arial" w:cs="Arial"/>
          <w:color w:val="auto"/>
          <w:sz w:val="22"/>
          <w:szCs w:val="22"/>
        </w:rPr>
        <w:t>However,</w:t>
      </w:r>
      <w:r w:rsidR="00AC422B" w:rsidRPr="00AC422B">
        <w:rPr>
          <w:rFonts w:ascii="Arial" w:hAnsi="Arial" w:cs="Arial"/>
          <w:color w:val="auto"/>
          <w:sz w:val="22"/>
          <w:szCs w:val="22"/>
        </w:rPr>
        <w:t xml:space="preserve"> I had next to no experience </w:t>
      </w:r>
      <w:r w:rsidR="00AC422B">
        <w:rPr>
          <w:rFonts w:ascii="Arial" w:hAnsi="Arial" w:cs="Arial"/>
          <w:sz w:val="22"/>
          <w:szCs w:val="22"/>
        </w:rPr>
        <w:t xml:space="preserve">with GLSL and no experience with </w:t>
      </w:r>
      <w:proofErr w:type="spellStart"/>
      <w:r w:rsidR="00AC422B">
        <w:rPr>
          <w:rFonts w:ascii="Arial" w:hAnsi="Arial" w:cs="Arial"/>
          <w:sz w:val="22"/>
          <w:szCs w:val="22"/>
        </w:rPr>
        <w:t>WebGL</w:t>
      </w:r>
      <w:proofErr w:type="spellEnd"/>
      <w:r w:rsidR="00AC422B">
        <w:rPr>
          <w:rFonts w:ascii="Arial" w:hAnsi="Arial" w:cs="Arial"/>
          <w:sz w:val="22"/>
          <w:szCs w:val="22"/>
        </w:rPr>
        <w:t xml:space="preserve">. Learning these new languages whilst going along was challenging, however my desire to learn outweighed the problems I faced. </w:t>
      </w:r>
    </w:p>
    <w:p w:rsidR="0068038D" w:rsidRDefault="0068038D" w:rsidP="0068038D">
      <w:pPr>
        <w:pStyle w:val="Heading2"/>
        <w:numPr>
          <w:ilvl w:val="0"/>
          <w:numId w:val="0"/>
        </w:numPr>
        <w:jc w:val="both"/>
      </w:pPr>
      <w:r>
        <w:t>1</w:t>
      </w:r>
      <w:r w:rsidR="005A1602">
        <w:t xml:space="preserve">.1.3. </w:t>
      </w: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as they have existed longer.</w:t>
      </w:r>
      <w:r w:rsidR="008525E4">
        <w:t xml:space="preserve"> </w:t>
      </w:r>
      <w:proofErr w:type="spellStart"/>
      <w:r w:rsidR="0048609E">
        <w:t>WebGL</w:t>
      </w:r>
      <w:proofErr w:type="spellEnd"/>
      <w:r w:rsidR="0048609E">
        <w:t xml:space="preserve"> was designed to run wit</w:t>
      </w:r>
      <w:r w:rsidR="0060361D">
        <w:t xml:space="preserve">hin browsers, rather than these others </w:t>
      </w:r>
      <w:r w:rsidR="0048609E">
        <w:t>libraries which run on desktop</w:t>
      </w:r>
      <w:r w:rsidR="00541EB2">
        <w:t>s</w:t>
      </w:r>
      <w:r w:rsidR="0048609E">
        <w:t xml:space="preserve">. </w:t>
      </w:r>
    </w:p>
    <w:p w:rsidR="00AC422B" w:rsidRDefault="00AC422B" w:rsidP="00207B59">
      <w:pPr>
        <w:jc w:val="both"/>
      </w:pPr>
    </w:p>
    <w:p w:rsidR="00AC422B" w:rsidRPr="00AC422B" w:rsidRDefault="00AC422B" w:rsidP="00AC422B">
      <w:pPr>
        <w:pStyle w:val="Default"/>
        <w:jc w:val="both"/>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t>
      </w:r>
      <w:r>
        <w:rPr>
          <w:rFonts w:ascii="Arial" w:hAnsi="Arial" w:cs="Arial"/>
          <w:sz w:val="22"/>
          <w:szCs w:val="22"/>
        </w:rPr>
        <w:t xml:space="preserve">requires an </w:t>
      </w:r>
      <w:r w:rsidRPr="00911E8F">
        <w:rPr>
          <w:rFonts w:ascii="Arial" w:hAnsi="Arial" w:cs="Arial"/>
          <w:sz w:val="22"/>
          <w:szCs w:val="22"/>
        </w:rPr>
        <w:t xml:space="preserve">understanding of what’s actually going on </w:t>
      </w:r>
      <w:r>
        <w:rPr>
          <w:rFonts w:ascii="Arial" w:hAnsi="Arial" w:cs="Arial"/>
          <w:sz w:val="22"/>
          <w:szCs w:val="22"/>
        </w:rPr>
        <w:t xml:space="preserve">at the low level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Pr>
          <w:rFonts w:ascii="Arial" w:hAnsi="Arial" w:cs="Arial"/>
          <w:sz w:val="22"/>
          <w:szCs w:val="22"/>
        </w:rPr>
        <w:t>W</w:t>
      </w:r>
      <w:r w:rsidRPr="00911E8F">
        <w:rPr>
          <w:rFonts w:ascii="Arial" w:hAnsi="Arial" w:cs="Arial"/>
          <w:sz w:val="22"/>
          <w:szCs w:val="22"/>
        </w:rPr>
        <w:t xml:space="preserve">indows. </w:t>
      </w:r>
    </w:p>
    <w:p w:rsidR="0068038D" w:rsidRDefault="0068038D" w:rsidP="00B34F9D">
      <w:pPr>
        <w:pStyle w:val="Heading2"/>
        <w:numPr>
          <w:ilvl w:val="0"/>
          <w:numId w:val="0"/>
        </w:numPr>
        <w:jc w:val="both"/>
      </w:pPr>
      <w:r>
        <w:t>1.1.3.1</w:t>
      </w:r>
      <w:r w:rsidR="005A1602">
        <w:t xml:space="preserve">. </w:t>
      </w:r>
      <w:proofErr w:type="spellStart"/>
      <w:r>
        <w:t>WebGL</w:t>
      </w:r>
      <w:proofErr w:type="spellEnd"/>
      <w:r>
        <w:t xml:space="preserve"> Requir</w:t>
      </w:r>
      <w:r w:rsidR="00034C43">
        <w:t>e</w:t>
      </w:r>
      <w:r>
        <w:t>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w:t>
      </w:r>
      <w:r w:rsidR="00AC422B">
        <w:t xml:space="preserve">also </w:t>
      </w:r>
      <w:r>
        <w:t xml:space="preserve">required. But still, having an update to date browser might not be enough. As </w:t>
      </w:r>
      <w:proofErr w:type="spellStart"/>
      <w:r>
        <w:t>WebGL</w:t>
      </w:r>
      <w:proofErr w:type="spellEnd"/>
      <w:r>
        <w:t xml:space="preserve"> itself is just a specification (not an actual implementation) it is up to </w:t>
      </w:r>
      <w:r w:rsidR="00AC422B">
        <w:t xml:space="preserve">the </w:t>
      </w:r>
      <w:r>
        <w:t xml:space="preserve">browser companies to implement </w:t>
      </w:r>
      <w:proofErr w:type="spellStart"/>
      <w:r>
        <w:t>WebGL</w:t>
      </w:r>
      <w:proofErr w:type="spellEnd"/>
      <w:r>
        <w:t xml:space="preserve"> themselves. </w:t>
      </w:r>
      <w:r w:rsidR="00541EB2" w:rsidRPr="00541EB2">
        <w:rPr>
          <w:color w:val="FF0000"/>
        </w:rPr>
        <w:t>To see if your browser can run the project, view the user manual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D54AB1">
        <w:t xml:space="preserve">IOS, Android, Chrome and Firefox. </w:t>
      </w:r>
      <w:r w:rsidR="00560082">
        <w:t>All of this happens with no plugins</w:t>
      </w:r>
      <w:r w:rsidR="00513941">
        <w:t xml:space="preserve"> or installation. </w:t>
      </w:r>
      <w:r w:rsidR="00D54AB1">
        <w:t>However with this project, it’s limited to the most up to date version of Chrome and Firefox, due to the extension libraries used.</w:t>
      </w:r>
      <w:r w:rsidR="005A1602">
        <w:t xml:space="preserve"> These extension libraries are necessary for the more advanced features of the scene, such as instanced rendering.</w:t>
      </w:r>
    </w:p>
    <w:p w:rsidR="00EF1FAD" w:rsidRDefault="00EF1FAD" w:rsidP="00207B59">
      <w:pPr>
        <w:jc w:val="both"/>
      </w:pPr>
    </w:p>
    <w:p w:rsidR="002763A7" w:rsidRDefault="005A1602" w:rsidP="00937B96">
      <w:pPr>
        <w:jc w:val="both"/>
      </w:pPr>
      <w:r>
        <w:t>There</w:t>
      </w:r>
      <w:r w:rsidR="004D76B8">
        <w:t xml:space="preserve"> </w:t>
      </w:r>
      <w:r>
        <w:t xml:space="preserve">have been </w:t>
      </w:r>
      <w:r w:rsidR="004D76B8">
        <w:t xml:space="preserve">no books or papers </w:t>
      </w:r>
      <w:r>
        <w:t xml:space="preserve">published </w:t>
      </w:r>
      <w:r w:rsidR="004D76B8">
        <w:t xml:space="preserve">on the advanced features </w:t>
      </w:r>
      <w:r w:rsidR="00D54AB1">
        <w:t xml:space="preserve">of the </w:t>
      </w:r>
      <w:proofErr w:type="spellStart"/>
      <w:r w:rsidR="00D54AB1">
        <w:t>WebGL</w:t>
      </w:r>
      <w:proofErr w:type="spellEnd"/>
      <w:r w:rsidR="004D76B8">
        <w:t xml:space="preserve">, such as instanced rendering or rendering to textures. This is why the references and links used throughout the project are mainly </w:t>
      </w:r>
      <w:r w:rsidR="00D54AB1">
        <w:t>web</w:t>
      </w:r>
      <w:r w:rsidR="004D76B8">
        <w:t xml:space="preserve"> </w:t>
      </w:r>
      <w:r w:rsidR="00D54AB1">
        <w:t>tutorials</w:t>
      </w:r>
      <w:r w:rsidR="004D76B8">
        <w:t>, rather than academic papers or journals.</w:t>
      </w:r>
    </w:p>
    <w:p w:rsidR="0068038D" w:rsidRDefault="0068038D" w:rsidP="0068038D">
      <w:pPr>
        <w:pStyle w:val="Heading2"/>
        <w:numPr>
          <w:ilvl w:val="0"/>
          <w:numId w:val="0"/>
        </w:numPr>
        <w:jc w:val="both"/>
      </w:pPr>
      <w:r>
        <w:t>1.1.3.2</w:t>
      </w:r>
      <w:r w:rsidR="005A1602">
        <w:t xml:space="preserve">. </w:t>
      </w:r>
      <w:r>
        <w:t xml:space="preserve">Benefits of </w:t>
      </w:r>
      <w:proofErr w:type="spellStart"/>
      <w:r>
        <w:t>WebGL</w:t>
      </w:r>
      <w:proofErr w:type="spellEnd"/>
    </w:p>
    <w:p w:rsidR="0068038D" w:rsidRDefault="0068038D" w:rsidP="00937B96">
      <w:pPr>
        <w:jc w:val="both"/>
      </w:pPr>
    </w:p>
    <w:p w:rsidR="00034C43" w:rsidRDefault="00034C43" w:rsidP="00937B96">
      <w:pPr>
        <w:jc w:val="both"/>
      </w:pPr>
      <w:r>
        <w:lastRenderedPageBreak/>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proofErr w:type="spellStart"/>
      <w:r w:rsidR="00B34F9D">
        <w:t>WebGL</w:t>
      </w:r>
      <w:proofErr w:type="spellEnd"/>
      <w:r w:rsidR="00B34F9D">
        <w:t xml:space="preserve"> requires no installation or </w:t>
      </w:r>
      <w:r w:rsidR="00D54AB1">
        <w:t>download, making it much easier to access</w:t>
      </w:r>
      <w:r w:rsidR="00B34F9D">
        <w:t xml:space="preserve">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w:t>
      </w:r>
      <w:r w:rsidR="005A1602">
        <w:t>,</w:t>
      </w:r>
      <w:r w:rsidR="00534309">
        <w:t xml:space="preserve"> t</w:t>
      </w:r>
      <w:r>
        <w:t>he engine components of a 3D scene all need to be build</w:t>
      </w:r>
      <w:r w:rsidR="00534309">
        <w:t xml:space="preserve"> first, before worrying about any other less important features </w:t>
      </w:r>
      <w:r w:rsidR="00D54AB1">
        <w:t xml:space="preserve">like lighting </w:t>
      </w:r>
      <w:r w:rsidR="005A1602">
        <w:t>or</w:t>
      </w:r>
      <w:r w:rsidR="00D54AB1">
        <w:t xml:space="preserve"> texture effects.</w:t>
      </w:r>
      <w:r w:rsidR="00534309">
        <w:t xml:space="preserve"> </w:t>
      </w:r>
    </w:p>
    <w:p w:rsidR="00534309" w:rsidRDefault="00534309" w:rsidP="00937B96">
      <w:pPr>
        <w:jc w:val="both"/>
      </w:pPr>
    </w:p>
    <w:p w:rsidR="00B10C2A" w:rsidRDefault="00534309" w:rsidP="00937B96">
      <w:pPr>
        <w:jc w:val="both"/>
      </w:pPr>
      <w:proofErr w:type="spellStart"/>
      <w:r>
        <w:t>WebGL</w:t>
      </w:r>
      <w:proofErr w:type="spellEnd"/>
      <w:r>
        <w:t xml:space="preserve"> (or graphics in general) has many uses such as:</w:t>
      </w:r>
      <w:r w:rsidR="005A1602">
        <w:t xml:space="preserve"> medical imaging, image processing, </w:t>
      </w:r>
      <w:r>
        <w:t xml:space="preserve">games, simulations, augmented reality </w:t>
      </w:r>
      <w:r w:rsidRPr="005A1602">
        <w:rPr>
          <w:color w:val="FF0000"/>
        </w:rPr>
        <w:t>and data visualization</w:t>
      </w:r>
      <w:r w:rsidR="005A1602" w:rsidRPr="005A1602">
        <w:rPr>
          <w:color w:val="FF0000"/>
        </w:rPr>
        <w:t xml:space="preserve"> []</w:t>
      </w:r>
      <w:r w:rsidRPr="005A1602">
        <w:rPr>
          <w:color w:val="FF0000"/>
        </w:rPr>
        <w:t>.</w:t>
      </w:r>
    </w:p>
    <w:p w:rsidR="00B10C2A" w:rsidRDefault="00B10C2A" w:rsidP="00B10C2A">
      <w:pPr>
        <w:pStyle w:val="Heading2"/>
        <w:numPr>
          <w:ilvl w:val="0"/>
          <w:numId w:val="0"/>
        </w:numPr>
        <w:jc w:val="both"/>
      </w:pPr>
      <w:r>
        <w:t>1.1.3.3</w:t>
      </w:r>
      <w:r w:rsidR="006326C5">
        <w:t>.</w:t>
      </w:r>
      <w:r>
        <w:t xml:space="preserve"> 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D54AB1">
        <w:t>, local storage and text rendering</w:t>
      </w:r>
      <w:r>
        <w:t xml:space="preserve">. </w:t>
      </w:r>
    </w:p>
    <w:p w:rsidR="005A1390" w:rsidRDefault="005A1390" w:rsidP="00937B96">
      <w:pPr>
        <w:jc w:val="both"/>
      </w:pPr>
    </w:p>
    <w:p w:rsidR="009D5924" w:rsidRDefault="00960B95" w:rsidP="00937B96">
      <w:pPr>
        <w:jc w:val="both"/>
      </w:pPr>
      <w:r>
        <w:t xml:space="preserve">If </w:t>
      </w:r>
      <w:r w:rsidR="00D54AB1">
        <w:t>the project wasn’t swi</w:t>
      </w:r>
      <w:r>
        <w:t>tch</w:t>
      </w:r>
      <w:r w:rsidR="00D54AB1">
        <w:t xml:space="preserve">ed from </w:t>
      </w:r>
      <w:r>
        <w:t>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w:t>
      </w:r>
      <w:r w:rsidR="00D54AB1">
        <w:t xml:space="preserve">easier, </w:t>
      </w:r>
      <w:r>
        <w:t>instead of having large a</w:t>
      </w:r>
      <w:r w:rsidR="006326C5">
        <w:t xml:space="preserve">mounts of memory pre allocated </w:t>
      </w:r>
      <w:r>
        <w:t>for textures</w:t>
      </w:r>
      <w:r w:rsidR="00D54AB1">
        <w:t>,</w:t>
      </w:r>
      <w:r w:rsidR="006326C5">
        <w:t xml:space="preserve"> video</w:t>
      </w:r>
      <w:r w:rsidR="00D54AB1">
        <w:t xml:space="preserve"> and libraries</w:t>
      </w:r>
      <w:r w:rsidR="00547B8C">
        <w:t>.</w:t>
      </w:r>
    </w:p>
    <w:p w:rsidR="00F90AB1" w:rsidRDefault="00735338" w:rsidP="004A1FA8">
      <w:pPr>
        <w:pStyle w:val="Heading2"/>
        <w:numPr>
          <w:ilvl w:val="0"/>
          <w:numId w:val="0"/>
        </w:numPr>
        <w:jc w:val="both"/>
      </w:pPr>
      <w:r>
        <w:t xml:space="preserve">1.1.4. </w:t>
      </w:r>
      <w:r>
        <w:tab/>
      </w:r>
      <w:r w:rsidR="00E6085D">
        <w:t>C</w:t>
      </w:r>
      <w:r w:rsidR="00F90AB1">
        <w:t>oordinate systems</w:t>
      </w:r>
      <w:r w:rsidR="00E86F6C">
        <w:t xml:space="preserve"> </w:t>
      </w:r>
    </w:p>
    <w:p w:rsidR="004A1FA8" w:rsidRPr="004A1FA8" w:rsidRDefault="004A1FA8" w:rsidP="004A1FA8">
      <w:pPr>
        <w:pStyle w:val="Heading2"/>
        <w:numPr>
          <w:ilvl w:val="0"/>
          <w:numId w:val="0"/>
        </w:numPr>
        <w:jc w:val="both"/>
        <w:rPr>
          <w:sz w:val="22"/>
          <w:szCs w:val="22"/>
        </w:rPr>
      </w:pPr>
      <w:r w:rsidRPr="004A1FA8">
        <w:rPr>
          <w:sz w:val="22"/>
          <w:szCs w:val="22"/>
        </w:rPr>
        <w:t>1.1.4.1.</w:t>
      </w:r>
      <w:r w:rsidR="00735338">
        <w:rPr>
          <w:sz w:val="22"/>
          <w:szCs w:val="22"/>
        </w:rPr>
        <w:tab/>
      </w:r>
      <w:r w:rsidRPr="004A1FA8">
        <w:rPr>
          <w:sz w:val="22"/>
          <w:szCs w:val="22"/>
        </w:rPr>
        <w:t>Vertices and the Cartesian space</w:t>
      </w:r>
    </w:p>
    <w:p w:rsidR="004A1FA8" w:rsidRDefault="00B33A2B"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 wrapcoords="-70 0 -70 21525 21600 21525 21600 0 -70 0">
            <v:imagedata r:id="rId9" o:title="Figure-1-Right-handed-cartesian-coordinate-system-from-Wikipedia"/>
            <w10:wrap type="tight"/>
          </v:shape>
        </w:pict>
      </w:r>
    </w:p>
    <w:p w:rsidR="003D6A57" w:rsidRDefault="004A1FA8" w:rsidP="00937B96">
      <w:pPr>
        <w:jc w:val="both"/>
      </w:pPr>
      <w:r>
        <w:t xml:space="preserve">A vertex is just a point in </w:t>
      </w:r>
      <w:r w:rsidR="00D54AB1">
        <w:t>a</w:t>
      </w:r>
      <w:r>
        <w:t xml:space="preserve"> space. We usually think of vertices in Cartesian space. This space is just a set of axes which cross at an origin. Points in computer graphics are usually represented in 2D or 3D. </w:t>
      </w:r>
      <w:r w:rsidR="00D54AB1">
        <w:t xml:space="preserve">The vertices can be </w:t>
      </w:r>
      <w:r>
        <w:t>connect</w:t>
      </w:r>
      <w:r w:rsidR="00D54AB1">
        <w:t>ed</w:t>
      </w:r>
      <w:r>
        <w:t xml:space="preserve"> to form meshes, also known as objects. </w:t>
      </w:r>
      <w:r w:rsidRPr="00F63D43">
        <w:rPr>
          <w:color w:val="FF0000"/>
        </w:rPr>
        <w:t>The image on the left []</w:t>
      </w:r>
      <w:r>
        <w:t xml:space="preserve"> shows a rectan</w:t>
      </w:r>
      <w:r w:rsidR="001436A0">
        <w:t>gular mesh, created by connecting several points together</w:t>
      </w:r>
      <w:r>
        <w:t xml:space="preserve">. The </w:t>
      </w:r>
      <w:r w:rsidR="00D54AB1">
        <w:t>vertices</w:t>
      </w:r>
      <w:r>
        <w:t xml:space="preserve"> are described in the Cartesian space defined above.</w:t>
      </w:r>
    </w:p>
    <w:p w:rsidR="003D6A57" w:rsidRPr="004A1FA8" w:rsidRDefault="003D6A57" w:rsidP="003D6A57">
      <w:pPr>
        <w:pStyle w:val="Heading2"/>
        <w:numPr>
          <w:ilvl w:val="0"/>
          <w:numId w:val="0"/>
        </w:numPr>
        <w:jc w:val="both"/>
        <w:rPr>
          <w:sz w:val="22"/>
          <w:szCs w:val="22"/>
        </w:rPr>
      </w:pPr>
      <w:r w:rsidRPr="004A1FA8">
        <w:rPr>
          <w:sz w:val="22"/>
          <w:szCs w:val="22"/>
        </w:rPr>
        <w:t>1.1.4.1.</w:t>
      </w:r>
      <w:r>
        <w:rPr>
          <w:sz w:val="22"/>
          <w:szCs w:val="22"/>
        </w:rPr>
        <w:tab/>
        <w:t>Vectors</w:t>
      </w:r>
    </w:p>
    <w:p w:rsidR="003D6A57" w:rsidRDefault="003D6A57" w:rsidP="003D6A57"/>
    <w:p w:rsidR="003D6A57" w:rsidRDefault="003D6A57" w:rsidP="003D6A57">
      <w:pPr>
        <w:jc w:val="both"/>
      </w:pPr>
      <w:r>
        <w:t xml:space="preserve">A vector has a length and a direction. The key difference between a vector and a vertex is that the vector does not have a position. A vector from [0, 0, </w:t>
      </w:r>
      <w:proofErr w:type="gramStart"/>
      <w:r>
        <w:t>0</w:t>
      </w:r>
      <w:proofErr w:type="gramEnd"/>
      <w:r>
        <w:t xml:space="preserve">] to [1, 1, 1] is exactly the same as the vector from [5, 5, 5] to [6, 6, 6]. The same vector can be used anywhere so long as the length and direction of it doesn’t change. This vector can be used as a displacement for vertices, for example moving the vertices of a cube. Vectors and vertices are also represented in the same [x, y, z] format.  </w:t>
      </w:r>
    </w:p>
    <w:p w:rsidR="003D6A57" w:rsidRDefault="003D6A57" w:rsidP="003D6A57">
      <w:pPr>
        <w:jc w:val="both"/>
      </w:pPr>
    </w:p>
    <w:p w:rsidR="003D6A57" w:rsidRDefault="001436A0" w:rsidP="00937B96">
      <w:pPr>
        <w:jc w:val="both"/>
      </w:pPr>
      <w:r>
        <w:lastRenderedPageBreak/>
        <w:t xml:space="preserve">We can use various operations on vectors, such as the </w:t>
      </w:r>
      <w:r w:rsidR="003D6A57">
        <w:t>dot product to calculate how much two vectors are pointing in the same direction. This is especially useful for things like lighting calculations. We can also perform a</w:t>
      </w:r>
      <w:r>
        <w:t>nother operation on two vectors called</w:t>
      </w:r>
      <w:r w:rsidR="003D6A57">
        <w:t xml:space="preserve"> the cross product. This is used to find the </w:t>
      </w:r>
      <w:proofErr w:type="spellStart"/>
      <w:r w:rsidR="003D6A57">
        <w:t>normals</w:t>
      </w:r>
      <w:proofErr w:type="spellEnd"/>
      <w:r w:rsidR="003D6A57">
        <w:t xml:space="preserve"> of surfaces, also useful for lighting. </w:t>
      </w:r>
    </w:p>
    <w:p w:rsidR="004A1FA8" w:rsidRPr="004A1FA8" w:rsidRDefault="00735338" w:rsidP="004A1FA8">
      <w:pPr>
        <w:pStyle w:val="Heading2"/>
        <w:numPr>
          <w:ilvl w:val="0"/>
          <w:numId w:val="0"/>
        </w:numPr>
        <w:jc w:val="both"/>
        <w:rPr>
          <w:sz w:val="22"/>
        </w:rPr>
      </w:pPr>
      <w:r>
        <w:rPr>
          <w:sz w:val="22"/>
        </w:rPr>
        <w:t>1.1.4.</w:t>
      </w:r>
      <w:r>
        <w:rPr>
          <w:sz w:val="22"/>
        </w:rPr>
        <w:tab/>
      </w:r>
      <w:r w:rsidR="004A1FA8" w:rsidRPr="004A1FA8">
        <w:rPr>
          <w:sz w:val="22"/>
        </w:rPr>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4B39E8">
        <w:t>be formed in 4x4 matrices</w:t>
      </w:r>
      <w:r w:rsidR="00491A39">
        <w:t xml:space="preserv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321CFB">
        <w:t>The</w:t>
      </w:r>
      <w:r w:rsidR="00E86F6C">
        <w:t xml:space="preserve"> world coordinate system contains all of our objects. Just imagine two coordinate systems within one another. </w:t>
      </w:r>
      <w:r w:rsidR="00E86F6C" w:rsidRPr="00454B36">
        <w:rPr>
          <w:color w:val="FF0000"/>
        </w:rPr>
        <w:t xml:space="preserve">The image to the right [] </w:t>
      </w:r>
      <w:r w:rsidR="00E86F6C">
        <w:t xml:space="preserve">shows just that. This positioning, or translation of the cube is done via a model matrix. Rather than thinking of it as a model matrix, it is easier to think of </w:t>
      </w:r>
      <w:r w:rsidR="00D54AB1">
        <w:t xml:space="preserve">it as the model to world matrix. </w:t>
      </w:r>
      <w:r w:rsidR="00321CFB">
        <w:t>As t</w:t>
      </w:r>
      <w:r w:rsidR="00D54AB1">
        <w:t xml:space="preserve">his model to world matrix </w:t>
      </w:r>
      <w:r w:rsidR="00E86F6C">
        <w:t>m</w:t>
      </w:r>
      <w:r>
        <w:t>oves our model</w:t>
      </w:r>
      <w:r w:rsidR="00321CFB">
        <w:t>,</w:t>
      </w:r>
      <w:r>
        <w:t xml:space="preserve">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D54AB1">
        <w:t xml:space="preserve">Imagine this is one of the vertices in the </w:t>
      </w:r>
      <w:r w:rsidR="00321CFB">
        <w:t>cube to the right</w:t>
      </w:r>
      <w:r w:rsidR="00D54AB1">
        <w:t xml:space="preserve">. </w:t>
      </w:r>
      <w:r w:rsidR="00B76FC2">
        <w:t xml:space="preserve">We have to convert </w:t>
      </w:r>
      <w:r w:rsidR="00C24AB3">
        <w:t>our</w:t>
      </w:r>
      <w:r w:rsidR="00B76FC2">
        <w:t xml:space="preserve"> </w:t>
      </w:r>
      <w:r w:rsidR="00D54AB1">
        <w:t xml:space="preserve">original </w:t>
      </w:r>
      <w:r w:rsidR="00B76FC2">
        <w:t xml:space="preserve">3D </w:t>
      </w:r>
      <w:r w:rsidR="00C24AB3">
        <w:t>cube vertex</w:t>
      </w:r>
      <w:r w:rsidR="00B76FC2">
        <w:t xml:space="preserve"> to a 4D </w:t>
      </w:r>
      <w:r w:rsidR="00C24AB3">
        <w:t xml:space="preserve">vertex </w:t>
      </w:r>
      <w:r w:rsidR="00B76FC2">
        <w:t>(</w:t>
      </w:r>
      <w:r w:rsidR="00D54AB1">
        <w:t xml:space="preserve">a homogenous coordinate). This conversion must be done </w:t>
      </w:r>
      <w:r w:rsidR="00B76FC2">
        <w:t xml:space="preserve">to </w:t>
      </w:r>
      <w:r w:rsidR="00C24AB3">
        <w:t xml:space="preserve">be able to </w:t>
      </w:r>
      <w:r w:rsidR="00B76FC2">
        <w:t xml:space="preserve">multiply it by the 4x4 matrix. Having a 4x4 matrix allows us to fit all the transforms (positioning, scaling, and rotating) into one matrix. </w:t>
      </w:r>
      <w:r w:rsidR="009B5C6C">
        <w:t xml:space="preserve">The </w:t>
      </w:r>
      <w:r w:rsidR="00C24AB3">
        <w:t xml:space="preserve">vertex </w:t>
      </w:r>
      <w:r w:rsidR="009B5C6C">
        <w:t xml:space="preserve">output on the right is the </w:t>
      </w:r>
      <w:r w:rsidR="00321CFB">
        <w:t>vertices</w:t>
      </w:r>
      <w:r w:rsidR="009B5C6C">
        <w:t xml:space="preserve"> </w:t>
      </w:r>
      <w:r w:rsidR="00D2144E">
        <w:t xml:space="preserve">translated </w:t>
      </w:r>
      <w:r w:rsidR="009B5C6C">
        <w:t>position</w:t>
      </w:r>
      <w:r w:rsidR="00B76FC2">
        <w:t xml:space="preserve"> in the world</w:t>
      </w:r>
      <w:r w:rsidR="009B5C6C">
        <w:t>.</w:t>
      </w:r>
    </w:p>
    <w:p w:rsidR="00B85268" w:rsidRDefault="00B33A2B" w:rsidP="00937B96">
      <w:pPr>
        <w:jc w:val="both"/>
      </w:pPr>
      <w:r>
        <w:rPr>
          <w:noProof/>
        </w:rPr>
        <w:pict>
          <v:shape id="_x0000_s1026" type="#_x0000_t75" style="position:absolute;left:0;text-align:left;margin-left:19.2pt;margin-top:6.7pt;width:240.2pt;height:135.15pt;z-index:-251655168"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w:t>
      </w:r>
      <w:r w:rsidR="00D2144E">
        <w:t>matrices</w:t>
      </w:r>
      <w:r>
        <w:t xml:space="preserve">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w:t>
      </w:r>
      <w:r w:rsidR="00D2144E">
        <w:t>s in (</w:t>
      </w:r>
      <w:proofErr w:type="spellStart"/>
      <w:r w:rsidR="00D2144E">
        <w:t>Sx</w:t>
      </w:r>
      <w:proofErr w:type="spellEnd"/>
      <w:r w:rsidR="00D2144E">
        <w:t xml:space="preserve">, </w:t>
      </w:r>
      <w:proofErr w:type="spellStart"/>
      <w:r w:rsidR="00D2144E">
        <w:t>Sy</w:t>
      </w:r>
      <w:proofErr w:type="spellEnd"/>
      <w:r w:rsidR="00D2144E">
        <w:t xml:space="preserve">, </w:t>
      </w:r>
      <w:proofErr w:type="spellStart"/>
      <w:r w:rsidR="00D2144E">
        <w:t>Sz</w:t>
      </w:r>
      <w:proofErr w:type="spellEnd"/>
      <w:r w:rsidR="00D2144E">
        <w:t>) which contains</w:t>
      </w:r>
      <w:r>
        <w:t xml:space="preserve"> the scale values for each (x, y, z) point of the </w:t>
      </w:r>
      <w:r w:rsidR="00D2144E">
        <w:t>object</w:t>
      </w:r>
      <w:r>
        <w:t xml:space="preserve">.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B33A2B" w:rsidP="00937B96">
      <w:pPr>
        <w:jc w:val="both"/>
      </w:pPr>
      <w:r>
        <w:rPr>
          <w:noProof/>
        </w:rPr>
        <w:lastRenderedPageBreak/>
        <w:pict>
          <v:shape id="_x0000_s1028" type="#_x0000_t75" style="position:absolute;left:0;text-align:left;margin-left:0;margin-top:14.85pt;width:414.65pt;height:109.95pt;z-index:-251651072"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rsidR="00321CFB">
        <w:t xml:space="preserve">s </w:t>
      </w:r>
      <w:r w:rsidR="000A7C0B">
        <w:t>can be applied to vertices</w:t>
      </w:r>
      <w:r w:rsidR="00321CFB">
        <w:t xml:space="preserve"> by the use of a rotation matrix</w:t>
      </w:r>
      <w:r w:rsidR="00454B36">
        <w:t>. The rotation matrix math is not mentioned here</w:t>
      </w:r>
      <w:r w:rsidR="00321CFB">
        <w:t>, as</w:t>
      </w:r>
      <w:r w:rsidR="00454B36">
        <w:t xml:space="preserve"> </w:t>
      </w:r>
      <w:r w:rsidR="00321CFB">
        <w:t>it quite lengthy and has not been manually implemented</w:t>
      </w:r>
      <w:r w:rsidR="00454B36">
        <w:t xml:space="preserve">. </w:t>
      </w:r>
      <w:r w:rsidR="00321CFB">
        <w:t xml:space="preserve">Instead, all of the </w:t>
      </w:r>
      <w:r w:rsidR="00B76FC2">
        <w:t>matrix</w:t>
      </w:r>
      <w:r w:rsidR="00454B36">
        <w:t xml:space="preserve"> math is taken care for us by the </w:t>
      </w:r>
      <w:r w:rsidR="00454B36" w:rsidRPr="00454B36">
        <w:rPr>
          <w:color w:val="FF0000"/>
        </w:rPr>
        <w:t xml:space="preserve">m4.js library []. </w:t>
      </w:r>
      <w:r w:rsidR="0078475D">
        <w:rPr>
          <w:color w:val="FF0000"/>
        </w:rPr>
        <w:t>Using a</w:t>
      </w:r>
      <w:r w:rsidR="00321CFB">
        <w:rPr>
          <w:color w:val="FF0000"/>
        </w:rPr>
        <w:t xml:space="preserve"> matrix library like m4 is extremely useful</w:t>
      </w:r>
      <w:r w:rsidR="0078475D">
        <w:rPr>
          <w:color w:val="FF0000"/>
        </w:rPr>
        <w:t>,</w:t>
      </w:r>
      <w:r w:rsidR="00321CFB">
        <w:rPr>
          <w:color w:val="FF0000"/>
        </w:rPr>
        <w:t xml:space="preserve"> as </w:t>
      </w:r>
      <w:r w:rsidR="0078475D">
        <w:rPr>
          <w:color w:val="FF0000"/>
        </w:rPr>
        <w:t xml:space="preserve">we no longer have to write these matrix operations from scratch. </w:t>
      </w:r>
    </w:p>
    <w:p w:rsidR="005D6142" w:rsidRDefault="000A7C0B" w:rsidP="00937B96">
      <w:pPr>
        <w:jc w:val="both"/>
      </w:pPr>
      <w:r>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w:t>
      </w:r>
      <w:r w:rsidR="00D2144E">
        <w:t>model to world translation</w:t>
      </w:r>
      <w:r w:rsidR="00C24AB3">
        <w:t xml:space="preserve"> is done in our vertex shader,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worlds) then it’s easy to move all of them at the same time. This is useful for moving the</w:t>
      </w:r>
      <w:r w:rsidR="00D2144E">
        <w:t xml:space="preserve"> entire</w:t>
      </w:r>
      <w:r w:rsidR="00B76FC2">
        <w:t xml:space="preserve"> world, </w:t>
      </w:r>
      <w:r w:rsidR="00D2144E">
        <w:t>giving the illusion that</w:t>
      </w:r>
      <w:r w:rsidR="00B76FC2">
        <w:t xml:space="preserve"> the user is moving within the world.  </w:t>
      </w:r>
    </w:p>
    <w:p w:rsidR="000A7C0B" w:rsidRDefault="000A7C0B" w:rsidP="00937B96">
      <w:pPr>
        <w:jc w:val="both"/>
      </w:pPr>
    </w:p>
    <w:p w:rsidR="00384B01" w:rsidRDefault="00D54E11" w:rsidP="009D5924">
      <w:pPr>
        <w:jc w:val="both"/>
      </w:pPr>
      <w:r>
        <w:t>A</w:t>
      </w:r>
      <w:r w:rsidR="00384B01">
        <w:t xml:space="preserve"> benefit</w:t>
      </w:r>
      <w:r w:rsidR="000A7C0B">
        <w:t xml:space="preserve"> of matrices is instead of </w:t>
      </w:r>
      <w:r w:rsidR="00685DDC">
        <w:t>multiplying them all together</w:t>
      </w:r>
      <w:r w:rsidR="00D2144E">
        <w:t>,</w:t>
      </w:r>
      <w:r w:rsidR="00384B01">
        <w:t xml:space="preserve"> then </w:t>
      </w:r>
      <w:r w:rsidR="00685DDC">
        <w:t xml:space="preserve">lastly </w:t>
      </w:r>
      <w:r w:rsidR="00384B01">
        <w:t>with the vertex</w:t>
      </w:r>
      <w:r w:rsidR="000A7C0B">
        <w:t xml:space="preserve"> </w:t>
      </w:r>
      <w:r w:rsidR="00D2144E">
        <w:t>(</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w:t>
      </w:r>
      <w:r w:rsidR="00D2144E">
        <w:t>)</w:t>
      </w:r>
      <w:r w:rsidR="00384B01">
        <w:t>. You can instead just multiply</w:t>
      </w:r>
      <w:r w:rsidR="0078475D">
        <w:t xml:space="preserve"> all the matrices together once</w:t>
      </w:r>
      <w:r w:rsidR="00384B01">
        <w:t xml:space="preserve"> and apply that single matrix with each vertex of the model. </w:t>
      </w:r>
      <w:r w:rsidR="00685DDC">
        <w:t xml:space="preserve">This saves multiplying the matrices together for each </w:t>
      </w:r>
      <w:r w:rsidR="0078475D">
        <w:t>vertex</w:t>
      </w:r>
      <w:r w:rsidR="00685DDC">
        <w:t xml:space="preserve"> you want to translate. </w:t>
      </w:r>
      <w:r w:rsidR="00D2144E">
        <w:t>As previously mentioned, t</w:t>
      </w:r>
      <w:r w:rsidR="00384B01">
        <w:t>he final matrix containing the translation/scale/rotation values is usually called</w:t>
      </w:r>
      <w:r w:rsidR="005B76E7">
        <w:t xml:space="preserve"> model </w:t>
      </w:r>
      <w:r w:rsidR="00D2144E">
        <w:t xml:space="preserve">to world matrix. </w:t>
      </w:r>
      <w:r w:rsidR="0078475D">
        <w:t>Th</w:t>
      </w:r>
      <w:r w:rsidR="00D2144E">
        <w:t xml:space="preserve">is is also known as the </w:t>
      </w:r>
      <w:r w:rsidR="00384B01">
        <w:t xml:space="preserve">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proofErr w:type="gramStart"/>
      <w:r>
        <w:rPr>
          <w:rStyle w:val="HTMLCode"/>
          <w:rFonts w:ascii="Consolas" w:hAnsi="Consolas"/>
          <w:color w:val="242729"/>
          <w:bdr w:val="none" w:sz="0" w:space="0" w:color="auto" w:frame="1"/>
          <w:shd w:val="clear" w:color="auto" w:fill="EFF0F1"/>
        </w:rPr>
        <w:t>matrix4</w:t>
      </w:r>
      <w:proofErr w:type="gramEnd"/>
      <w:r>
        <w:rPr>
          <w:rStyle w:val="HTMLCode"/>
          <w:rFonts w:ascii="Consolas" w:hAnsi="Consolas"/>
          <w:color w:val="242729"/>
          <w:bdr w:val="none" w:sz="0" w:space="0" w:color="auto" w:frame="1"/>
          <w:shd w:val="clear" w:color="auto" w:fill="EFF0F1"/>
        </w:rPr>
        <w:t xml:space="preserve">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w:t>
      </w:r>
      <w:r w:rsidR="00D2144E">
        <w:rPr>
          <w:rStyle w:val="HTMLCode"/>
          <w:rFonts w:ascii="Consolas" w:hAnsi="Consolas"/>
          <w:color w:val="242729"/>
          <w:bdr w:val="none" w:sz="0" w:space="0" w:color="auto" w:frame="1"/>
          <w:shd w:val="clear" w:color="auto" w:fill="EFF0F1"/>
        </w:rPr>
        <w:t xml:space="preserve">operations </w:t>
      </w:r>
      <w:r>
        <w:rPr>
          <w:rStyle w:val="HTMLCode"/>
          <w:rFonts w:ascii="Consolas" w:hAnsi="Consolas"/>
          <w:color w:val="242729"/>
          <w:bdr w:val="none" w:sz="0" w:space="0" w:color="auto" w:frame="1"/>
          <w:shd w:val="clear" w:color="auto" w:fill="EFF0F1"/>
        </w:rPr>
        <w:t>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World to view </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D2144E">
        <w:rPr>
          <w:lang w:val="en-US"/>
        </w:rPr>
        <w:t xml:space="preserve"> matrix</w:t>
      </w:r>
      <w:r>
        <w:rPr>
          <w:lang w:val="en-US"/>
        </w:rPr>
        <w:t xml:space="preserve">.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 xml:space="preserve">This makes the camera at the center of the world, and </w:t>
      </w:r>
      <w:r w:rsidR="00C24AB3">
        <w:rPr>
          <w:lang w:val="en-US"/>
        </w:rPr>
        <w:lastRenderedPageBreak/>
        <w:t>moves everything with respect to it, as</w:t>
      </w:r>
      <w:r>
        <w:t xml:space="preserve"> this is actually what happens in graphics. </w:t>
      </w:r>
      <w:r w:rsidR="00C24AB3">
        <w:t xml:space="preserve">Like with the model matrix, this world to view transformation is done within the vertex shader.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Pr="00D2144E" w:rsidRDefault="00D2144E" w:rsidP="00937B96">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right</wp:align>
            </wp:positionH>
            <wp:positionV relativeFrom="paragraph">
              <wp:posOffset>206</wp:posOffset>
            </wp:positionV>
            <wp:extent cx="2481580" cy="1775460"/>
            <wp:effectExtent l="0" t="0" r="0" b="0"/>
            <wp:wrapTight wrapText="bothSides">
              <wp:wrapPolygon edited="0">
                <wp:start x="0" y="0"/>
                <wp:lineTo x="0" y="21322"/>
                <wp:lineTo x="21390" y="21322"/>
                <wp:lineTo x="2139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36259" b="29380"/>
                    <a:stretch/>
                  </pic:blipFill>
                  <pic:spPr bwMode="auto">
                    <a:xfrm>
                      <a:off x="0" y="0"/>
                      <a:ext cx="248158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9D">
        <w:rPr>
          <w:lang w:val="en-US"/>
        </w:rPr>
        <w:t xml:space="preserve">The camera </w:t>
      </w:r>
      <w:r w:rsidR="00C63B59">
        <w:rPr>
          <w:lang w:val="en-US"/>
        </w:rPr>
        <w:t>class</w:t>
      </w:r>
      <w:r w:rsidR="0029749D">
        <w:rPr>
          <w:lang w:val="en-US"/>
        </w:rPr>
        <w:t xml:space="preserve"> has been implemented with the standard yaw</w:t>
      </w:r>
      <w:r w:rsidR="00DF39A1">
        <w:rPr>
          <w:lang w:val="en-US"/>
        </w:rPr>
        <w:t xml:space="preserve"> and</w:t>
      </w:r>
      <w:r w:rsidR="0029749D">
        <w:rPr>
          <w:lang w:val="en-US"/>
        </w:rPr>
        <w:t xml:space="preserve"> pitch values. </w:t>
      </w:r>
      <w:r w:rsidR="0029749D" w:rsidRPr="00CB3D1D">
        <w:rPr>
          <w:color w:val="FF0000"/>
          <w:lang w:val="en-US"/>
        </w:rPr>
        <w:t>Knowledge of this was gained from [] and [].</w:t>
      </w:r>
      <w:r w:rsidR="0029749D">
        <w:rPr>
          <w:color w:val="FF0000"/>
          <w:lang w:val="en-US"/>
        </w:rPr>
        <w:t xml:space="preserve"> </w:t>
      </w:r>
      <w:r w:rsidR="00862A15">
        <w:rPr>
          <w:lang w:val="en-US"/>
        </w:rPr>
        <w:t xml:space="preserve">These values represent the rotations of the camera around its origin. </w:t>
      </w:r>
      <w:r w:rsidRPr="00C63B59">
        <w:rPr>
          <w:color w:val="FF0000"/>
          <w:lang w:val="en-US"/>
        </w:rPr>
        <w:t>As seen i</w:t>
      </w:r>
      <w:r w:rsidR="00496817" w:rsidRPr="00C63B59">
        <w:rPr>
          <w:color w:val="FF0000"/>
          <w:lang w:val="en-US"/>
        </w:rPr>
        <w:t xml:space="preserve">n the </w:t>
      </w:r>
      <w:r w:rsidR="00C63B59" w:rsidRPr="00C63B59">
        <w:rPr>
          <w:color w:val="FF0000"/>
          <w:lang w:val="en-US"/>
        </w:rPr>
        <w:t xml:space="preserve">image on the left </w:t>
      </w:r>
      <w:r w:rsidR="00496817" w:rsidRPr="00C63B59">
        <w:rPr>
          <w:color w:val="FF0000"/>
          <w:lang w:val="en-US"/>
        </w:rPr>
        <w:t xml:space="preserve">[], </w:t>
      </w:r>
      <w:r w:rsidR="00496817">
        <w:rPr>
          <w:lang w:val="en-US"/>
        </w:rPr>
        <w:t>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hasn’t been used as rotating around the Z axis is not </w:t>
      </w:r>
      <w:r w:rsidR="00496817">
        <w:rPr>
          <w:lang w:val="en-US"/>
        </w:rPr>
        <w:t>needed</w:t>
      </w:r>
      <w:r w:rsidR="00DF39A1">
        <w:rPr>
          <w:lang w:val="en-US"/>
        </w:rPr>
        <w:t xml:space="preserve">. </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View to projection </w:t>
      </w:r>
    </w:p>
    <w:p w:rsidR="004A1FA8" w:rsidRDefault="004A1FA8" w:rsidP="00937B96">
      <w:pPr>
        <w:jc w:val="both"/>
      </w:pPr>
    </w:p>
    <w:p w:rsidR="0098654A" w:rsidRPr="004D517C" w:rsidRDefault="00E800F8" w:rsidP="004D517C">
      <w:pPr>
        <w:jc w:val="both"/>
      </w:pPr>
      <w:r>
        <w:t>The projection mat</w:t>
      </w:r>
      <w:r w:rsidR="00C63B59">
        <w:t>rix takes the world coordinates</w:t>
      </w:r>
      <w:r>
        <w:t xml:space="preserve"> and </w:t>
      </w:r>
      <w:r w:rsidR="00C63B59">
        <w:t>squashes</w:t>
      </w:r>
      <w:r>
        <w:t xml:space="preserve"> them to clip space coordinates. </w:t>
      </w:r>
      <w:r w:rsidR="00110185">
        <w:t xml:space="preserve">These clip space coordinates </w:t>
      </w:r>
      <w:r w:rsidR="00C63B59">
        <w:t>range from -1 to +1 in all x, y and</w:t>
      </w:r>
      <w:r w:rsidR="00110185">
        <w:t xml:space="preserve"> z </w:t>
      </w:r>
      <w:r w:rsidR="00D2144E">
        <w:t>axes</w:t>
      </w:r>
      <w:r w:rsidR="00110185">
        <w:t>.</w:t>
      </w:r>
      <w:r w:rsidR="00F23861">
        <w:t xml:space="preserve"> </w:t>
      </w:r>
    </w:p>
    <w:p w:rsidR="00B76FC2" w:rsidRPr="0041650A" w:rsidRDefault="0098654A" w:rsidP="0041650A">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w:t>
      </w:r>
      <w:r w:rsidR="00C63B59">
        <w:rPr>
          <w:rFonts w:ascii="Arial" w:hAnsi="Arial" w:cs="Arial"/>
          <w:b w:val="0"/>
          <w:sz w:val="22"/>
          <w:szCs w:val="22"/>
        </w:rPr>
        <w:t xml:space="preserve"> how a cube appears on screen. The</w:t>
      </w:r>
      <w:r>
        <w:rPr>
          <w:rFonts w:ascii="Arial" w:hAnsi="Arial" w:cs="Arial"/>
          <w:b w:val="0"/>
          <w:sz w:val="22"/>
          <w:szCs w:val="22"/>
        </w:rPr>
        <w:t xml:space="preserve"> cube is taken from its own coordinate system, placed into the world</w:t>
      </w:r>
      <w:r w:rsidR="00D2144E">
        <w:rPr>
          <w:rFonts w:ascii="Arial" w:hAnsi="Arial" w:cs="Arial"/>
          <w:b w:val="0"/>
          <w:sz w:val="22"/>
          <w:szCs w:val="22"/>
        </w:rPr>
        <w:t>s</w:t>
      </w:r>
      <w:r>
        <w:rPr>
          <w:rFonts w:ascii="Arial" w:hAnsi="Arial" w:cs="Arial"/>
          <w:b w:val="0"/>
          <w:sz w:val="22"/>
          <w:szCs w:val="22"/>
        </w:rPr>
        <w:t>, transformed into view s</w:t>
      </w:r>
      <w:r w:rsidR="00B76FC2">
        <w:rPr>
          <w:rFonts w:ascii="Arial" w:hAnsi="Arial" w:cs="Arial"/>
          <w:b w:val="0"/>
          <w:sz w:val="22"/>
          <w:szCs w:val="22"/>
        </w:rPr>
        <w:t>pace and</w:t>
      </w:r>
      <w:r w:rsidR="00D2144E">
        <w:rPr>
          <w:rFonts w:ascii="Arial" w:hAnsi="Arial" w:cs="Arial"/>
          <w:b w:val="0"/>
          <w:sz w:val="22"/>
          <w:szCs w:val="22"/>
        </w:rPr>
        <w:t xml:space="preserve"> is then</w:t>
      </w:r>
      <w:r w:rsidR="00B76FC2">
        <w:rPr>
          <w:rFonts w:ascii="Arial" w:hAnsi="Arial" w:cs="Arial"/>
          <w:b w:val="0"/>
          <w:sz w:val="22"/>
          <w:szCs w:val="22"/>
        </w:rPr>
        <w:t xml:space="preserve">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inally</w:t>
      </w:r>
      <w:r w:rsidR="00C63B59">
        <w:rPr>
          <w:rFonts w:ascii="Arial" w:hAnsi="Arial" w:cs="Arial"/>
          <w:b w:val="0"/>
          <w:sz w:val="22"/>
          <w:szCs w:val="22"/>
        </w:rPr>
        <w:t>,</w:t>
      </w:r>
      <w:r>
        <w:rPr>
          <w:rFonts w:ascii="Arial" w:hAnsi="Arial" w:cs="Arial"/>
          <w:b w:val="0"/>
          <w:sz w:val="22"/>
          <w:szCs w:val="22"/>
        </w:rPr>
        <w:t xml:space="preserve">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B33A2B" w:rsidP="00B76FC2">
      <w:r>
        <w:rPr>
          <w:noProof/>
        </w:rPr>
        <w:lastRenderedPageBreak/>
        <w:pict>
          <v:shape id="_x0000_s1027" type="#_x0000_t75" style="position:absolute;margin-left:-.1pt;margin-top:5.85pt;width:414.2pt;height:204.4pt;z-index:-251653120"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After all, how is it possible to display a 3D point on </w:t>
      </w:r>
      <w:r w:rsidR="004A1FA8">
        <w:t>a 2D screen? The answer is, it i</w:t>
      </w:r>
      <w:r>
        <w:t>s impossible. We need to pass the screen, or frame buffer,</w:t>
      </w:r>
      <w:r w:rsidR="00C63B59">
        <w:t xml:space="preserve"> 2D coordinates to display. The</w:t>
      </w:r>
      <w:r>
        <w:t xml:space="preserve"> conversion </w:t>
      </w:r>
      <w:r w:rsidR="00C63B59">
        <w:t xml:space="preserve">from 3D to 2D </w:t>
      </w:r>
      <w:r>
        <w:t>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8E5711" w:rsidRDefault="00B94E8D" w:rsidP="00A708D7">
      <w:r>
        <w:t xml:space="preserve">Vertex buffer objects, or VBOs for short, are places in memory on the GPU. We need to put all of our data that we want </w:t>
      </w:r>
      <w:proofErr w:type="spellStart"/>
      <w:r>
        <w:t>WebGL</w:t>
      </w:r>
      <w:proofErr w:type="spellEnd"/>
      <w:r>
        <w:t xml:space="preserve"> to use</w:t>
      </w:r>
      <w:r w:rsidR="00A708D7">
        <w:t xml:space="preserve"> </w:t>
      </w:r>
      <w:r>
        <w:t>in these objects. For example</w:t>
      </w:r>
      <w:r w:rsidR="00C63B59">
        <w:t>,</w:t>
      </w:r>
      <w:r>
        <w:t xml:space="preserv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r>
        <w:rPr>
          <w:lang w:val="en-US"/>
        </w:rPr>
        <w:t xml:space="preserve">MyVBO   = </w:t>
      </w:r>
    </w:p>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4C02F5" w:rsidRDefault="004C02F5" w:rsidP="004C02F5">
      <w:pPr>
        <w:pStyle w:val="Heading2"/>
        <w:numPr>
          <w:ilvl w:val="0"/>
          <w:numId w:val="0"/>
        </w:numPr>
        <w:jc w:val="both"/>
      </w:pPr>
      <w:r>
        <w:t>1.1</w:t>
      </w:r>
      <w:proofErr w:type="gramStart"/>
      <w:r>
        <w:t>.X</w:t>
      </w:r>
      <w:proofErr w:type="gramEnd"/>
      <w:r>
        <w:t>.</w:t>
      </w:r>
      <w:r>
        <w:tab/>
        <w:t xml:space="preserve">  Shaders and Programs</w:t>
      </w:r>
    </w:p>
    <w:p w:rsidR="004C02F5" w:rsidRDefault="004C02F5" w:rsidP="00A708D7"/>
    <w:p w:rsidR="00464CDF" w:rsidRDefault="004C02F5" w:rsidP="00A708D7">
      <w:r>
        <w:t>Shaders are programs which are written in GLSL. This is a C style language which allows you to specify how your data should be manipulated on the g</w:t>
      </w:r>
      <w:r w:rsidR="00C63B59">
        <w:t>raphics card.</w:t>
      </w:r>
      <w:r>
        <w:t xml:space="preserve"> </w:t>
      </w:r>
      <w:r w:rsidR="00851F9D">
        <w:t xml:space="preserve">These shaders are needed </w:t>
      </w:r>
      <w:r w:rsidR="00C63B59">
        <w:t>to</w:t>
      </w:r>
      <w:r w:rsidR="00851F9D">
        <w:t xml:space="preserve"> process our data, to eventually</w:t>
      </w:r>
      <w:r w:rsidR="00C63B59">
        <w:t xml:space="preserve"> get it</w:t>
      </w:r>
      <w:r w:rsidR="00851F9D">
        <w:t xml:space="preserve"> display</w:t>
      </w:r>
      <w:r w:rsidR="00C63B59">
        <w:t xml:space="preserve">ed it on the screen. The main types of shaders are vertex and fragment shaders. </w:t>
      </w:r>
      <w:r w:rsidR="00464CDF">
        <w:t xml:space="preserve">The vertex </w:t>
      </w:r>
      <w:proofErr w:type="spellStart"/>
      <w:r w:rsidR="00464CDF">
        <w:t>shader</w:t>
      </w:r>
      <w:proofErr w:type="spellEnd"/>
      <w:r w:rsidR="00464CDF">
        <w:t xml:space="preserve"> processes all of our vertices and the fragment shader pr</w:t>
      </w:r>
      <w:r w:rsidR="00C63B59">
        <w:t>ocesses the fragments/pixels in between</w:t>
      </w:r>
      <w:r w:rsidR="00464CDF">
        <w:t xml:space="preserve"> those vertices.  </w:t>
      </w:r>
    </w:p>
    <w:p w:rsidR="004C02F5" w:rsidRDefault="004C02F5" w:rsidP="00A708D7"/>
    <w:p w:rsidR="004C02F5" w:rsidRDefault="004C02F5" w:rsidP="00A708D7">
      <w:r>
        <w:t>The shaders used in this project ar</w:t>
      </w:r>
      <w:r w:rsidR="00C63B59">
        <w:t>e</w:t>
      </w:r>
      <w:r>
        <w:t xml:space="preserve"> located in s</w:t>
      </w:r>
      <w:r w:rsidR="00851F9D">
        <w:t>eparate JavaScript files. Once</w:t>
      </w:r>
      <w:r>
        <w:t xml:space="preserve"> the shader has been written, </w:t>
      </w:r>
      <w:r w:rsidR="00851F9D">
        <w:t>similar to a</w:t>
      </w:r>
      <w:r>
        <w:t xml:space="preserve"> C program, it has to be compiled and linked. </w:t>
      </w:r>
    </w:p>
    <w:p w:rsidR="004C02F5" w:rsidRDefault="004C02F5" w:rsidP="00A708D7"/>
    <w:p w:rsidR="007D72E0" w:rsidRDefault="004C02F5" w:rsidP="00A708D7">
      <w:r>
        <w:lastRenderedPageBreak/>
        <w:t xml:space="preserve">The compilation of the </w:t>
      </w:r>
      <w:proofErr w:type="spellStart"/>
      <w:r>
        <w:t>shader</w:t>
      </w:r>
      <w:proofErr w:type="spellEnd"/>
      <w:r>
        <w:t xml:space="preserve"> happens </w:t>
      </w:r>
      <w:r w:rsidR="00C63B59">
        <w:t>in the file where the</w:t>
      </w:r>
      <w:r>
        <w:t xml:space="preserve"> </w:t>
      </w:r>
      <w:proofErr w:type="spellStart"/>
      <w:r>
        <w:t>shader</w:t>
      </w:r>
      <w:proofErr w:type="spellEnd"/>
      <w:r>
        <w:t xml:space="preserve"> content is defined, for </w:t>
      </w:r>
      <w:r w:rsidR="007D72E0">
        <w:t>example</w:t>
      </w:r>
      <w:r w:rsidR="00C63B59">
        <w:t xml:space="preserve"> in</w:t>
      </w:r>
      <w:r w:rsidR="007D72E0">
        <w:t xml:space="preserv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the vertex and fragment shaders have been compiled and checked for errors, we can attach them to a program. A program is the combination of the shaders</w:t>
      </w:r>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w:t>
      </w:r>
      <w:r w:rsidR="00C63B59">
        <w:t xml:space="preserve">with our program </w:t>
      </w:r>
      <w:r w:rsidR="007A16C7">
        <w:t xml:space="preserve">as a parameter. This says </w:t>
      </w:r>
      <w:r w:rsidR="007D72E0">
        <w:t xml:space="preserve">we want to </w:t>
      </w:r>
      <w:r w:rsidR="007A16C7">
        <w:t>use it</w:t>
      </w:r>
      <w:r w:rsidR="007D72E0">
        <w:t xml:space="preserve"> on the graphics card to process our data. In this project we have multiple programs and shaders, for rendering different things. For example this project includes code to render a skybox, this is done in a separate </w:t>
      </w:r>
      <w:r w:rsidR="00851F9D">
        <w:t xml:space="preserve">skybox </w:t>
      </w:r>
      <w:r w:rsidR="007D72E0">
        <w:t xml:space="preserve">shader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We then render the skybox and</w:t>
      </w:r>
      <w:r w:rsidR="00851F9D">
        <w:t xml:space="preserve"> then</w:t>
      </w:r>
      <w:r w:rsidR="007D72E0">
        <w:t xml:space="preserve"> switch back to our default program, to render the rest of the scene. </w:t>
      </w:r>
    </w:p>
    <w:p w:rsidR="00851F9D" w:rsidRDefault="00851F9D" w:rsidP="00A708D7"/>
    <w:p w:rsidR="00851F9D" w:rsidRDefault="00851F9D" w:rsidP="00A708D7">
      <w:r>
        <w:t xml:space="preserve">The below code shows the creation of the program used to render the water. It attaches the </w:t>
      </w:r>
      <w:proofErr w:type="spellStart"/>
      <w:r>
        <w:t>waterVertexShader</w:t>
      </w:r>
      <w:proofErr w:type="spellEnd"/>
      <w:r>
        <w:t xml:space="preserve"> and </w:t>
      </w:r>
      <w:proofErr w:type="spellStart"/>
      <w:r>
        <w:t>waterFragmentShader</w:t>
      </w:r>
      <w:proofErr w:type="spellEnd"/>
      <w:r w:rsidR="007A16C7">
        <w:t xml:space="preserve"> variables. These</w:t>
      </w:r>
      <w:r>
        <w:t xml:space="preserve"> contain </w:t>
      </w:r>
      <w:r w:rsidR="007A16C7">
        <w:t>the</w:t>
      </w:r>
      <w:r>
        <w:t xml:space="preserve"> act</w:t>
      </w:r>
      <w:r w:rsidR="007A16C7">
        <w:t>ual content of the shaders. It is</w:t>
      </w:r>
      <w:r>
        <w:t xml:space="preserve"> then linked and afterwards, we can use it.</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Now we have created a program with some shaders, we need to send data to them. This can be done by getting the location of the variable in the shader</w:t>
      </w:r>
      <w:r w:rsidR="003F54E6">
        <w:t xml:space="preserve"> we want to send data to. We</w:t>
      </w:r>
      <w:r>
        <w:t xml:space="preserve"> </w:t>
      </w:r>
      <w:r w:rsidR="003F54E6">
        <w:t>get the location</w:t>
      </w:r>
      <w:r w:rsidR="007A16C7">
        <w:t xml:space="preserve"> of the variable in the </w:t>
      </w:r>
      <w:proofErr w:type="spellStart"/>
      <w:r w:rsidR="007A16C7">
        <w:t>shader</w:t>
      </w:r>
      <w:proofErr w:type="spellEnd"/>
      <w:r w:rsidR="003F54E6">
        <w:t xml:space="preserve"> and access</w:t>
      </w:r>
      <w:r>
        <w:t xml:space="preserve"> it through JavaScript, passing it the data we want.</w:t>
      </w:r>
    </w:p>
    <w:p w:rsidR="003F54E6" w:rsidRDefault="003F54E6" w:rsidP="00A708D7"/>
    <w:p w:rsidR="003F54E6" w:rsidRDefault="003F54E6" w:rsidP="00A708D7">
      <w:r>
        <w:t xml:space="preserve">Sending data to shaders is done within the: </w:t>
      </w:r>
      <w:proofErr w:type="spellStart"/>
      <w:r>
        <w:t>MainProgram</w:t>
      </w:r>
      <w:proofErr w:type="spellEnd"/>
      <w:r>
        <w:t xml:space="preserve">, </w:t>
      </w:r>
      <w:proofErr w:type="spellStart"/>
      <w:r>
        <w:t>WaterPr</w:t>
      </w:r>
      <w:r w:rsidR="00851F9D">
        <w:t>ogram</w:t>
      </w:r>
      <w:proofErr w:type="spellEnd"/>
      <w:r w:rsidR="00851F9D">
        <w:t xml:space="preserve"> and </w:t>
      </w:r>
      <w:proofErr w:type="spellStart"/>
      <w:r w:rsidR="00851F9D">
        <w:t>SkyboxProgram</w:t>
      </w:r>
      <w:proofErr w:type="spellEnd"/>
      <w:r w:rsidR="00851F9D">
        <w:t xml:space="preserve"> classes. Each class has its own </w:t>
      </w:r>
      <w:r>
        <w:t xml:space="preserve">version of the </w:t>
      </w:r>
      <w:proofErr w:type="spellStart"/>
      <w:r>
        <w:t>updateAttributesAndUniforms</w:t>
      </w:r>
      <w:proofErr w:type="spellEnd"/>
      <w:r>
        <w:t xml:space="preserve"> function. These functions pull the global matrices (model, view, projection) and other values</w:t>
      </w:r>
      <w:r w:rsidR="00851F9D">
        <w:t xml:space="preserve"> and pass them into the shaders. All of this happens</w:t>
      </w:r>
      <w:r>
        <w:t xml:space="preserve"> before the draw call</w:t>
      </w:r>
      <w:r w:rsidR="00851F9D">
        <w:t xml:space="preserve"> is made.</w:t>
      </w:r>
    </w:p>
    <w:p w:rsidR="003F54E6" w:rsidRDefault="003F54E6" w:rsidP="00A708D7"/>
    <w:p w:rsidR="003F54E6" w:rsidRDefault="001D7412" w:rsidP="00A708D7">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shader.</w:t>
      </w:r>
      <w:r w:rsidR="00851F9D">
        <w:t xml:space="preserve"> </w:t>
      </w:r>
      <w:r w:rsidR="007A16C7">
        <w:t>As previously mentioned, t</w:t>
      </w:r>
      <w:r w:rsidR="003F54E6">
        <w:t xml:space="preserve">o </w:t>
      </w:r>
      <w:r>
        <w:t xml:space="preserve">send data to a shader, we need a variable located in a shader to send it to. </w:t>
      </w:r>
    </w:p>
    <w:p w:rsidR="001D7412" w:rsidRDefault="001D7412" w:rsidP="00A708D7"/>
    <w:p w:rsidR="001D7412" w:rsidRDefault="001D7412" w:rsidP="00A708D7">
      <w:r>
        <w:t xml:space="preserve">Let’s first define variables in a shader to send data to. The uniform/attribute types are explained later on. The below code is in </w:t>
      </w:r>
      <w:r w:rsidR="00851F9D">
        <w:t xml:space="preserve">a shader, written in </w:t>
      </w:r>
      <w:r>
        <w:t>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shader variables, we need to get their location, to be able to </w:t>
      </w:r>
      <w:r w:rsidR="007A16C7">
        <w:t>send</w:t>
      </w:r>
      <w:r>
        <w:t xml:space="preserve">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1D7412" w:rsidRDefault="001D7412" w:rsidP="00A708D7">
      <w:r>
        <w:lastRenderedPageBreak/>
        <w:t>We</w:t>
      </w:r>
      <w:r w:rsidR="007A16C7">
        <w:t xml:space="preserve"> now have </w:t>
      </w:r>
      <w:r>
        <w:t>the location</w:t>
      </w:r>
      <w:r w:rsidR="003F54E6">
        <w:t xml:space="preserve"> of </w:t>
      </w:r>
      <w:r>
        <w:t>variable in the shader that we want to send the data to.</w:t>
      </w:r>
      <w:r w:rsidR="00851F9D">
        <w:t xml:space="preserve"> </w:t>
      </w:r>
      <w:r w:rsidR="007A16C7">
        <w:t>It is</w:t>
      </w:r>
      <w:r>
        <w:t xml:space="preserve"> finally time to send the data to the shader. Depending on the variable type</w:t>
      </w:r>
      <w:r w:rsidR="007A16C7">
        <w:t xml:space="preserve"> used</w:t>
      </w:r>
      <w:r>
        <w:t xml:space="preserve"> in the </w:t>
      </w:r>
      <w:proofErr w:type="spellStart"/>
      <w:r>
        <w:t>shader</w:t>
      </w:r>
      <w:proofErr w:type="spellEnd"/>
      <w:r>
        <w:t xml:space="preserve">, we call different functions. To send a uniform variable to a shader,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shader variable) </w:t>
      </w:r>
      <w:r w:rsidR="00C05D99">
        <w:t xml:space="preserve">we got earlier. </w:t>
      </w:r>
      <w:r w:rsidR="005E0327">
        <w:t>The data has now been sent to the shader!</w:t>
      </w:r>
      <w:r w:rsidR="00464CDF">
        <w:t xml:space="preserve"> All of the shader location variables are defined in the: </w:t>
      </w:r>
      <w:proofErr w:type="spellStart"/>
      <w:r w:rsidR="00464CDF">
        <w:t>MainProgram</w:t>
      </w:r>
      <w:proofErr w:type="spellEnd"/>
      <w:r w:rsidR="00464CDF">
        <w:t xml:space="preserve">, </w:t>
      </w:r>
      <w:proofErr w:type="spellStart"/>
      <w:r w:rsidR="00464CDF">
        <w:t>WaterProgram</w:t>
      </w:r>
      <w:proofErr w:type="spellEnd"/>
      <w:r w:rsidR="00464CDF">
        <w:t xml:space="preserve"> and </w:t>
      </w:r>
      <w:proofErr w:type="spellStart"/>
      <w:r w:rsidR="00464CDF">
        <w:t>SkyboxProgram</w:t>
      </w:r>
      <w:proofErr w:type="spellEnd"/>
      <w:r w:rsidR="00464CDF">
        <w:t xml:space="preserve"> classes.</w:t>
      </w:r>
    </w:p>
    <w:p w:rsidR="00C05D99" w:rsidRDefault="00C05D99" w:rsidP="00A708D7"/>
    <w:p w:rsidR="000465C6" w:rsidRDefault="005E0327" w:rsidP="00A708D7">
      <w:r>
        <w:t xml:space="preserve">This is a reasonably simple process but seems lengthy when explained step by step. It has to be done for every variable we want </w:t>
      </w:r>
      <w:proofErr w:type="spellStart"/>
      <w:r>
        <w:t>WebGL</w:t>
      </w:r>
      <w:proofErr w:type="spellEnd"/>
      <w:r>
        <w:t xml:space="preserve">, or our shaders, to </w:t>
      </w:r>
      <w:r w:rsidR="007A16C7">
        <w:t>use</w:t>
      </w:r>
      <w:r>
        <w:t>.</w:t>
      </w:r>
    </w:p>
    <w:p w:rsidR="000465C6" w:rsidRDefault="000465C6" w:rsidP="00A708D7"/>
    <w:p w:rsidR="000465C6" w:rsidRDefault="00647CC8" w:rsidP="00A708D7">
      <w:r>
        <w:t xml:space="preserve">Like with all C programs, there needs to be a main function defined in each shader. </w:t>
      </w:r>
      <w:r w:rsidR="000465C6">
        <w:t xml:space="preserve">Finally, there are some global variables that a vertex and fragment shader must output. A vertex shader must output the final position of the vertex, this is done by setting the </w:t>
      </w:r>
      <w:proofErr w:type="spellStart"/>
      <w:r w:rsidR="000465C6" w:rsidRPr="000465C6">
        <w:t>gl_Position</w:t>
      </w:r>
      <w:proofErr w:type="spellEnd"/>
      <w:r w:rsidR="000465C6">
        <w:t xml:space="preserve"> variable. The fragment shader must output the </w:t>
      </w:r>
      <w:proofErr w:type="spellStart"/>
      <w:r w:rsidR="000465C6">
        <w:t>gl_FragColour</w:t>
      </w:r>
      <w:proofErr w:type="spellEnd"/>
      <w:r w:rsidR="000465C6">
        <w:t xml:space="preserve"> variable</w:t>
      </w:r>
      <w:r w:rsidR="007A16C7">
        <w:t>, which is the final colour of</w:t>
      </w:r>
      <w:r w:rsidR="000465C6">
        <w:t xml:space="preserve"> the fragment/pixel. </w:t>
      </w:r>
    </w:p>
    <w:p w:rsidR="005E0327" w:rsidRPr="00B05613" w:rsidRDefault="005E0327" w:rsidP="005E0327">
      <w:pPr>
        <w:pStyle w:val="Heading2"/>
        <w:numPr>
          <w:ilvl w:val="0"/>
          <w:numId w:val="0"/>
        </w:numPr>
        <w:jc w:val="both"/>
      </w:pPr>
      <w:r>
        <w:t>1.1.4.</w:t>
      </w:r>
      <w:r>
        <w:tab/>
        <w:t xml:space="preserve">  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 xml:space="preserve">To reiterate, </w:t>
      </w:r>
      <w:proofErr w:type="spellStart"/>
      <w:r w:rsidR="001E6C0D">
        <w:t>WebGL</w:t>
      </w:r>
      <w:proofErr w:type="spellEnd"/>
      <w:r w:rsidR="001E6C0D">
        <w:t xml:space="preserve"> uses GLSL ES version 1.00. This means most of the examples and tutorials online are not relevant, as they use a more up to date version of GLSL.</w:t>
      </w:r>
    </w:p>
    <w:p w:rsidR="001E6C0D" w:rsidRDefault="001E6C0D" w:rsidP="00A708D7"/>
    <w:p w:rsidR="005E0327" w:rsidRDefault="005E0327" w:rsidP="00A708D7">
      <w:r>
        <w:t>The main types used in this project are attributes and uniforms. Attributes are data that changes over the course of a draw call, for example</w:t>
      </w:r>
      <w:r w:rsidR="007A16C7">
        <w:t xml:space="preserve"> a vertex position. We would not </w:t>
      </w:r>
      <w:r>
        <w:t xml:space="preserve">want to use the same vertex over an entire draw call. Instead, we would want to change the vertex that is being </w:t>
      </w:r>
      <w:r w:rsidR="007A16C7">
        <w:t>processed within the draw call. This</w:t>
      </w:r>
      <w:r>
        <w:t xml:space="preserve"> allow</w:t>
      </w:r>
      <w:r w:rsidR="007A16C7">
        <w:t>s</w:t>
      </w:r>
      <w:r>
        <w:t xml:space="preserve">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w:t>
      </w:r>
      <w:r w:rsidR="006A0E07">
        <w:t xml:space="preserve">in GLSL </w:t>
      </w:r>
      <w:r>
        <w:t>is a sampler2D. This is a variable that we use to sample a</w:t>
      </w:r>
      <w:r w:rsidR="007A16C7">
        <w:t xml:space="preserve"> texture for a given</w:t>
      </w:r>
      <w:r>
        <w:t xml:space="preserve"> point</w:t>
      </w:r>
      <w:r w:rsidR="007A16C7">
        <w:t xml:space="preserve">. </w:t>
      </w:r>
      <w:r w:rsidR="006A0E07">
        <w:t>We have to provide GLSL a texture to sample and also the texture coordinates to sample</w:t>
      </w:r>
      <w:r w:rsidR="007A16C7">
        <w:t xml:space="preserve"> it</w:t>
      </w:r>
      <w:r w:rsidR="006A0E07">
        <w:t xml:space="preserve"> at.</w:t>
      </w:r>
      <w:r w:rsidR="000A66B0">
        <w:t xml:space="preserve"> This returns us a colour value from the texture, allowing us to texture our objects.</w:t>
      </w:r>
    </w:p>
    <w:p w:rsidR="005E0327" w:rsidRDefault="005E0327" w:rsidP="00A708D7"/>
    <w:p w:rsidR="00D77F6A" w:rsidRDefault="00D77F6A">
      <w:r>
        <w:t xml:space="preserve">If we want the fragment shader to process something, it must first be passed to the vertex shader (unless it’s a uniform variable). </w:t>
      </w:r>
      <w:r w:rsidR="000A66B0">
        <w:t>The varying keyword is used for</w:t>
      </w:r>
      <w:r>
        <w:t xml:space="preserve"> passing data from the vertex</w:t>
      </w:r>
      <w:r w:rsidR="000A66B0">
        <w:t xml:space="preserve"> </w:t>
      </w:r>
      <w:proofErr w:type="spellStart"/>
      <w:r w:rsidR="000A66B0">
        <w:t>shader</w:t>
      </w:r>
      <w:proofErr w:type="spellEnd"/>
      <w:r w:rsidR="000A66B0">
        <w:t>,</w:t>
      </w:r>
      <w:r>
        <w:t xml:space="preserve"> to the fragment shader. </w:t>
      </w:r>
    </w:p>
    <w:p w:rsidR="00D77F6A" w:rsidRDefault="00D77F6A" w:rsidP="00A708D7"/>
    <w:p w:rsidR="006A0E07" w:rsidRDefault="00405958" w:rsidP="00405958">
      <w:r>
        <w:t xml:space="preserve">The meaning of this </w:t>
      </w:r>
      <w:r w:rsidR="00D77F6A">
        <w:t xml:space="preserve">varying keyword </w:t>
      </w:r>
      <w:r>
        <w:t>depends on what shader it is used in. If the varying keyword is used in a vertex shader</w:t>
      </w:r>
      <w:r w:rsidR="006A0E07">
        <w:t>,</w:t>
      </w:r>
      <w:r>
        <w:t xml:space="preserve"> then it means the variable gets passed to the fragment shader. If the varying is in the fragment shader, then it means that variable gets taken in from the vertex shader. For example</w:t>
      </w:r>
      <w:r w:rsidR="000A66B0">
        <w:t>,</w:t>
      </w:r>
      <w:r>
        <w:t xml:space="preserve"> a vertex </w:t>
      </w:r>
      <w:proofErr w:type="spellStart"/>
      <w:r>
        <w:t>shader</w:t>
      </w:r>
      <w:proofErr w:type="spellEnd"/>
      <w:r>
        <w:t xml:space="preserve"> will </w:t>
      </w:r>
      <w:r w:rsidR="000A66B0">
        <w:t xml:space="preserve">sometimes </w:t>
      </w:r>
      <w:r>
        <w:t xml:space="preserve">take in a </w:t>
      </w:r>
      <w:r w:rsidR="006A0E07">
        <w:t>colour value</w:t>
      </w:r>
      <w:r w:rsidR="000A66B0">
        <w:t>, but it will not</w:t>
      </w:r>
      <w:r>
        <w:t xml:space="preserve"> actually </w:t>
      </w:r>
      <w:r w:rsidR="000A66B0">
        <w:t>use</w:t>
      </w:r>
      <w:r>
        <w:t xml:space="preserve"> it.</w:t>
      </w:r>
      <w:r w:rsidR="00D77F6A">
        <w:t xml:space="preserve"> Remember the vertex shader only processes vertices.</w:t>
      </w:r>
      <w:r>
        <w:t xml:space="preserve"> Instead</w:t>
      </w:r>
      <w:r w:rsidR="006A0E07">
        <w:t>,</w:t>
      </w:r>
      <w:r>
        <w:t xml:space="preserve"> the vertex shader will just pass it along to the f</w:t>
      </w:r>
      <w:r w:rsidR="006A0E07">
        <w:t xml:space="preserve">ragment shader as </w:t>
      </w:r>
      <w:r w:rsidR="00D77F6A">
        <w:t>that is where the fragment/pixel colour is calculated.</w:t>
      </w:r>
      <w:r w:rsidR="006A0E07">
        <w:t xml:space="preserve"> </w:t>
      </w:r>
      <w:r>
        <w:t xml:space="preserve"> </w:t>
      </w:r>
    </w:p>
    <w:p w:rsidR="00B05613" w:rsidRPr="00B05613" w:rsidRDefault="0068038D" w:rsidP="00B05613">
      <w:pPr>
        <w:pStyle w:val="Heading2"/>
        <w:numPr>
          <w:ilvl w:val="0"/>
          <w:numId w:val="0"/>
        </w:numPr>
        <w:jc w:val="both"/>
      </w:pPr>
      <w:r>
        <w:lastRenderedPageBreak/>
        <w:t>1.1.4.</w:t>
      </w:r>
      <w:r>
        <w:tab/>
        <w:t xml:space="preserve">  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This newer</w:t>
      </w:r>
      <w:r w:rsidR="000A66B0">
        <w:t xml:space="preserve"> pipeline was implemented into later versions of OpenGL 2.0</w:t>
      </w:r>
      <w:r w:rsidR="004C266A">
        <w:t xml:space="preserve">. Hence the </w:t>
      </w:r>
      <w:r w:rsidR="000A66B0">
        <w:t xml:space="preserve">new pipeline is in </w:t>
      </w:r>
      <w:proofErr w:type="spellStart"/>
      <w:r w:rsidR="000A66B0">
        <w:t>WebGL</w:t>
      </w:r>
      <w:proofErr w:type="spellEnd"/>
      <w:r w:rsidR="000A66B0">
        <w:t>, as was based off</w:t>
      </w:r>
      <w:r w:rsidR="004C266A">
        <w:t xml:space="preserve">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D7370B">
        <w:t>We</w:t>
      </w:r>
      <w:r w:rsidR="00E214AA">
        <w:t xml:space="preserve"> could opt in f</w:t>
      </w:r>
      <w:r w:rsidR="000A66B0">
        <w:t xml:space="preserve">or the features that </w:t>
      </w:r>
      <w:r w:rsidR="00D7370B">
        <w:t>we</w:t>
      </w:r>
      <w:r w:rsidR="000A66B0">
        <w:t xml:space="preserve"> wanted. F</w:t>
      </w:r>
      <w:r w:rsidR="00E214AA">
        <w:t>or example</w:t>
      </w:r>
      <w:r w:rsidR="000A66B0">
        <w:t>,</w:t>
      </w:r>
      <w:r w:rsidR="00E214AA">
        <w:t xml:space="preserve"> the pipeline </w:t>
      </w:r>
      <w:r w:rsidR="00D77F6A">
        <w:t>could</w:t>
      </w:r>
      <w:r w:rsidR="00E214AA">
        <w:t xml:space="preserve"> calculate fog, or </w:t>
      </w:r>
      <w:r w:rsidR="00D7370B">
        <w:t>we</w:t>
      </w:r>
      <w:r w:rsidR="00E214AA">
        <w:t xml:space="preserve"> could opt out </w:t>
      </w:r>
      <w:r w:rsidR="000A66B0">
        <w:t>have it not calculate fog</w:t>
      </w:r>
      <w:r w:rsidR="00E214AA">
        <w:t>. However</w:t>
      </w:r>
      <w:r w:rsidR="00D7370B">
        <w:t>,</w:t>
      </w:r>
      <w:r w:rsidR="00E214AA">
        <w:t xml:space="preserve"> there was no functionality allowing </w:t>
      </w:r>
      <w:r w:rsidR="00D7370B">
        <w:t>us</w:t>
      </w:r>
      <w:r w:rsidR="00E214AA">
        <w:t xml:space="preserve"> to customize the operations</w:t>
      </w:r>
      <w:r w:rsidR="00D77F6A">
        <w:t>.</w:t>
      </w:r>
    </w:p>
    <w:p w:rsidR="00E214AA" w:rsidRDefault="00E214AA" w:rsidP="00937B96">
      <w:pPr>
        <w:jc w:val="both"/>
      </w:pPr>
    </w:p>
    <w:p w:rsidR="004C266A" w:rsidRDefault="00D77F6A" w:rsidP="00937B96">
      <w:pPr>
        <w:jc w:val="both"/>
      </w:pPr>
      <w:r>
        <w:t>But now</w:t>
      </w:r>
      <w:r w:rsidR="000A66B0">
        <w:t>,</w:t>
      </w:r>
      <w:r w:rsidR="00937B96">
        <w:t xml:space="preserve"> using the new </w:t>
      </w:r>
      <w:r w:rsidR="00B10C2A">
        <w:t xml:space="preserve">programmable </w:t>
      </w:r>
      <w:r w:rsidR="00937B96">
        <w:t xml:space="preserve">pipeline, </w:t>
      </w:r>
      <w:r w:rsidR="00D7370B">
        <w:t>we</w:t>
      </w:r>
      <w:r>
        <w:t xml:space="preserve"> can use </w:t>
      </w:r>
      <w:r w:rsidR="00D7370B">
        <w:t>our</w:t>
      </w:r>
      <w:r>
        <w:t xml:space="preserve"> own programs (containing </w:t>
      </w:r>
      <w:r w:rsidR="00D7370B">
        <w:t xml:space="preserve">our </w:t>
      </w:r>
      <w:r w:rsidR="00E214AA">
        <w:t>s</w:t>
      </w:r>
      <w:r w:rsidR="00937B96">
        <w:t>haders</w:t>
      </w:r>
      <w:r>
        <w:t>). These programs and shaders</w:t>
      </w:r>
      <w:r w:rsidR="00937B96">
        <w:t xml:space="preserve"> replace parts of the graphics pipeli</w:t>
      </w:r>
      <w:r>
        <w:t xml:space="preserve">ne. </w:t>
      </w:r>
      <w:r w:rsidR="00D7370B">
        <w:t xml:space="preserve">We now </w:t>
      </w:r>
      <w:r>
        <w:t xml:space="preserve">have the ability to manipulate the data in whatever way </w:t>
      </w:r>
      <w:r w:rsidR="00D7370B">
        <w:t>we</w:t>
      </w:r>
      <w:r>
        <w:t xml:space="preserve"> want.</w:t>
      </w:r>
    </w:p>
    <w:p w:rsidR="004C266A" w:rsidRDefault="004C266A" w:rsidP="00937B96">
      <w:pPr>
        <w:jc w:val="both"/>
      </w:pPr>
    </w:p>
    <w:p w:rsidR="00D7370B" w:rsidRDefault="00937B96" w:rsidP="00937B96">
      <w:pPr>
        <w:jc w:val="both"/>
      </w:pPr>
      <w:r>
        <w:t xml:space="preserve">These shaders </w:t>
      </w:r>
      <w:r w:rsidR="00D7370B">
        <w:t>give</w:t>
      </w:r>
      <w:r>
        <w:t xml:space="preserve"> </w:t>
      </w:r>
      <w:r w:rsidR="00D7370B">
        <w:t>us</w:t>
      </w:r>
      <w:r>
        <w:t xml:space="preserve"> much more power over what gets rendered. </w:t>
      </w:r>
      <w:r w:rsidR="00D77F6A">
        <w:t>However a</w:t>
      </w:r>
      <w:r>
        <w:t xml:space="preserve"> disadvantage of these shaders is that they add </w:t>
      </w:r>
      <w:r w:rsidR="00E214AA">
        <w:t>complexity to application</w:t>
      </w:r>
      <w:r w:rsidR="00D77F6A">
        <w:t xml:space="preserve">. Previously, </w:t>
      </w:r>
      <w:r w:rsidR="00D7370B">
        <w:t>we</w:t>
      </w:r>
      <w:r w:rsidR="00D77F6A">
        <w:t xml:space="preserve"> </w:t>
      </w:r>
      <w:r w:rsidR="00D7370B">
        <w:t>could not</w:t>
      </w:r>
      <w:r w:rsidR="00D77F6A">
        <w:t xml:space="preserve"> touch the shaders as they were fixed. But if </w:t>
      </w:r>
      <w:r w:rsidR="00D7370B">
        <w:t>we use</w:t>
      </w:r>
      <w:r w:rsidR="00D77F6A">
        <w:t xml:space="preserve"> customizable shaders, </w:t>
      </w:r>
      <w:r w:rsidR="00D7370B">
        <w:t>we</w:t>
      </w:r>
      <w:r w:rsidR="00D77F6A">
        <w:t xml:space="preserve"> </w:t>
      </w:r>
      <w:r>
        <w:t xml:space="preserve">have to manage some stages of the graphics pipeline </w:t>
      </w:r>
      <w:r w:rsidR="00D7370B">
        <w:t>ourselves</w:t>
      </w:r>
      <w:r>
        <w:t xml:space="preserve">. </w:t>
      </w:r>
    </w:p>
    <w:p w:rsidR="00D7370B" w:rsidRDefault="00D7370B" w:rsidP="00937B96">
      <w:pPr>
        <w:jc w:val="both"/>
      </w:pPr>
    </w:p>
    <w:p w:rsidR="002879B5" w:rsidRDefault="00937B96" w:rsidP="00937B96">
      <w:pPr>
        <w:jc w:val="both"/>
      </w:pPr>
      <w:r>
        <w:t>For simple applications which aren’t going to do any fancy graphics, then a</w:t>
      </w:r>
      <w:r w:rsidR="00E214AA">
        <w:t>n</w:t>
      </w:r>
      <w:r>
        <w:t xml:space="preserve"> older </w:t>
      </w:r>
      <w:r w:rsidR="00E214AA">
        <w:t xml:space="preserve">version of OpenGL (pre 2.0) would better </w:t>
      </w:r>
      <w:r w:rsidR="00D7370B">
        <w:t>suited</w:t>
      </w:r>
      <w:r w:rsidR="00D77F6A">
        <w:t>. These older versions of OpenGL use</w:t>
      </w:r>
      <w:r w:rsidR="00D20F4D">
        <w:t xml:space="preserve"> the fixed function pipeline without </w:t>
      </w:r>
      <w:r w:rsidR="00D77F6A">
        <w:t xml:space="preserve">any </w:t>
      </w:r>
      <w:r w:rsidR="00D20F4D">
        <w:t>customizable shaders.</w:t>
      </w:r>
      <w:r w:rsidR="00D77F6A">
        <w:t xml:space="preserve"> But with using </w:t>
      </w:r>
      <w:proofErr w:type="spellStart"/>
      <w:r w:rsidR="00D77F6A">
        <w:t>WebGL</w:t>
      </w:r>
      <w:proofErr w:type="spellEnd"/>
      <w:r w:rsidR="00D77F6A">
        <w:t xml:space="preserve">, </w:t>
      </w:r>
      <w:r w:rsidR="00D7370B">
        <w:t>we</w:t>
      </w:r>
      <w:r w:rsidR="00D77F6A">
        <w:t xml:space="preserve"> don’t have the option of a fixed function pipeline – so </w:t>
      </w:r>
      <w:r w:rsidR="00D7370B">
        <w:t>we</w:t>
      </w:r>
      <w:r w:rsidR="00D77F6A">
        <w:t xml:space="preserve"> must define </w:t>
      </w:r>
      <w:r w:rsidR="00D7370B">
        <w:t>our</w:t>
      </w:r>
      <w:r w:rsidR="00D77F6A">
        <w:t xml:space="preserve"> own shaders. </w:t>
      </w:r>
    </w:p>
    <w:p w:rsidR="002879B5" w:rsidRPr="002879B5" w:rsidRDefault="002879B5" w:rsidP="002879B5">
      <w:pPr>
        <w:pStyle w:val="Heading2"/>
        <w:numPr>
          <w:ilvl w:val="0"/>
          <w:numId w:val="0"/>
        </w:numPr>
        <w:ind w:left="792" w:hanging="792"/>
      </w:pPr>
      <w:r w:rsidRPr="002879B5">
        <w:t>1</w:t>
      </w:r>
      <w:r w:rsidR="009F69C5">
        <w:t>.1.4.1.</w:t>
      </w:r>
      <w:r w:rsidR="009F69C5">
        <w:tab/>
        <w:t xml:space="preserve">  </w:t>
      </w:r>
      <w:r w:rsidR="00D7370B">
        <w:t>The p</w:t>
      </w:r>
      <w:r w:rsidR="009F69C5">
        <w:t xml:space="preserve">rogrammable </w:t>
      </w:r>
      <w:r w:rsidR="00D7370B">
        <w:t xml:space="preserve">graphics </w:t>
      </w:r>
      <w:r w:rsidR="009F69C5">
        <w:t>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lastRenderedPageBreak/>
        <w:t>B</w:t>
      </w:r>
      <w:r w:rsidR="00D7370B">
        <w:t xml:space="preserve">efore the </w:t>
      </w:r>
      <w:r>
        <w:t xml:space="preserve">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00D7370B">
        <w:rPr>
          <w:color w:val="FF0000"/>
        </w:rPr>
        <w:t xml:space="preserve">are explained </w:t>
      </w:r>
      <w:r w:rsidR="00454B36" w:rsidRPr="00454B36">
        <w:rPr>
          <w:color w:val="FF0000"/>
        </w:rPr>
        <w:t>[]</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F2384E"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w:t>
      </w:r>
      <w:r w:rsidR="00355595">
        <w:t>us</w:t>
      </w:r>
      <w:r w:rsidR="00F2384E">
        <w:t xml:space="preserve">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rsidR="00355595">
        <w:t xml:space="preserve"> through the calls made to </w:t>
      </w:r>
      <w:r w:rsidR="00A4614C">
        <w:t xml:space="preserve">its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w:t>
      </w:r>
      <w:r w:rsidR="00355595">
        <w:t>we have to</w:t>
      </w:r>
      <w:r w:rsidR="00B62B1F">
        <w:t xml:space="preserve"> </w:t>
      </w:r>
      <w:r w:rsidR="009B22B3">
        <w:t>replace</w:t>
      </w:r>
      <w:r w:rsidR="00B62B1F">
        <w:t xml:space="preserve"> the vertex and fragment shaders (highlighted in </w:t>
      </w:r>
      <w:r w:rsidR="009B22B3">
        <w:t>orange</w:t>
      </w:r>
      <w:r w:rsidR="00D0044C">
        <w:t xml:space="preserve"> in the above diagram</w:t>
      </w:r>
      <w:r w:rsidR="00B62B1F">
        <w:t>).</w:t>
      </w:r>
    </w:p>
    <w:p w:rsidR="00611380" w:rsidRPr="004A1FA8" w:rsidRDefault="00D7370B" w:rsidP="00611380">
      <w:pPr>
        <w:pStyle w:val="Heading2"/>
        <w:numPr>
          <w:ilvl w:val="0"/>
          <w:numId w:val="0"/>
        </w:numPr>
        <w:ind w:left="792" w:hanging="792"/>
        <w:rPr>
          <w:sz w:val="22"/>
        </w:rPr>
      </w:pPr>
      <w:r>
        <w:rPr>
          <w:noProof/>
          <w:sz w:val="22"/>
        </w:rPr>
        <w:pict>
          <v:shape id="_x0000_s1032" type="#_x0000_t75" style="position:absolute;left:0;text-align:left;margin-left:264.35pt;margin-top:7.35pt;width:171.6pt;height:125.2pt;z-index:-251642880"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4A1FA8">
        <w:rPr>
          <w:sz w:val="22"/>
        </w:rPr>
        <w:t>1.1.4.1</w:t>
      </w:r>
      <w:proofErr w:type="gramStart"/>
      <w:r w:rsidR="00611380" w:rsidRPr="004A1FA8">
        <w:rPr>
          <w:sz w:val="22"/>
        </w:rPr>
        <w:t>.  Stage</w:t>
      </w:r>
      <w:proofErr w:type="gramEnd"/>
      <w:r w:rsidR="00611380" w:rsidRPr="004A1FA8">
        <w:rPr>
          <w:sz w:val="22"/>
        </w:rPr>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w:t>
      </w:r>
      <w:r w:rsidR="00D7370B">
        <w:t>,</w:t>
      </w:r>
      <w:r w:rsidR="00355595">
        <w:t xml:space="preserve"> we will render a triangle onto the screen. T</w:t>
      </w:r>
      <w:r>
        <w:t>he triangle</w:t>
      </w:r>
      <w:r w:rsidR="00355595">
        <w:t>s</w:t>
      </w:r>
      <w:r>
        <w:t xml:space="preserve"> vertices will be defined in </w:t>
      </w:r>
      <w:r w:rsidR="00355595">
        <w:t>clip space</w:t>
      </w:r>
      <w:r w:rsidR="00D7370B">
        <w:t>.</w:t>
      </w:r>
      <w:r>
        <w:t xml:space="preserve"> The </w:t>
      </w:r>
      <w:proofErr w:type="spellStart"/>
      <w:r>
        <w:t>WebGL</w:t>
      </w:r>
      <w:proofErr w:type="spellEnd"/>
      <w:r>
        <w:t xml:space="preserve"> </w:t>
      </w:r>
      <w:r w:rsidR="00355595">
        <w:t>clip space</w:t>
      </w:r>
      <w:r>
        <w:t xml:space="preserve">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 xml:space="preserve">in </w:t>
      </w:r>
      <w:r w:rsidR="00355595">
        <w:rPr>
          <w:color w:val="FF0000"/>
        </w:rPr>
        <w:t>below image</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B33A2B" w:rsidP="00F2384E">
      <w:pPr>
        <w:jc w:val="both"/>
      </w:pPr>
      <w:r>
        <w:rPr>
          <w:noProof/>
        </w:rPr>
        <w:pict>
          <v:shape id="_x0000_s1031" type="#_x0000_t75" style="position:absolute;left:0;text-align:left;margin-left:284.2pt;margin-top:11.4pt;width:133.75pt;height:83.55pt;z-index:-251644928"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355595">
        <w:t xml:space="preserve"> example. This data</w:t>
      </w:r>
      <w:r w:rsidR="00F90AB1">
        <w:t xml:space="preserve"> needs to be </w:t>
      </w:r>
      <w:r w:rsidR="004B0EC3">
        <w:t xml:space="preserve">put into </w:t>
      </w:r>
      <w:r w:rsidR="00BF0F52">
        <w:t>GPU memory</w:t>
      </w:r>
      <w:r w:rsidR="00D7370B">
        <w:t>. Th</w:t>
      </w:r>
      <w:r w:rsidR="004B0EC3">
        <w:t xml:space="preserve">is is done </w:t>
      </w:r>
      <w:r w:rsidR="00BF0F52">
        <w:t xml:space="preserve">by first creating a </w:t>
      </w:r>
      <w:r w:rsidR="001D706D">
        <w:t>VBO</w:t>
      </w:r>
      <w:r w:rsidR="00355595">
        <w:t xml:space="preserve"> (discussed in</w:t>
      </w:r>
      <w:r w:rsidR="00D7370B">
        <w:t xml:space="preserve"> the vertex buffer objects</w:t>
      </w:r>
      <w:r w:rsidR="00355595">
        <w:t xml:space="preserve"> section)</w:t>
      </w:r>
      <w:r w:rsidR="00BF0F52">
        <w:t xml:space="preserve">, binding that buffer and </w:t>
      </w:r>
      <w:r w:rsidR="00D7370B">
        <w:t xml:space="preserve">then </w:t>
      </w:r>
      <w:r w:rsidR="00BF0F52">
        <w:t>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tell </w:t>
      </w:r>
      <w:proofErr w:type="spellStart"/>
      <w:r>
        <w:rPr>
          <w:rStyle w:val="com"/>
          <w:rFonts w:ascii="Consolas" w:hAnsi="Consolas"/>
          <w:color w:val="858C93"/>
          <w:bdr w:val="none" w:sz="0" w:space="0" w:color="auto" w:frame="1"/>
          <w:shd w:val="clear" w:color="auto" w:fill="EFF0F1"/>
        </w:rPr>
        <w:t>WebGL</w:t>
      </w:r>
      <w:proofErr w:type="spellEnd"/>
      <w:r>
        <w:rPr>
          <w:rStyle w:val="com"/>
          <w:rFonts w:ascii="Consolas" w:hAnsi="Consolas"/>
          <w:color w:val="858C93"/>
          <w:bdr w:val="none" w:sz="0" w:space="0" w:color="auto" w:frame="1"/>
          <w:shd w:val="clear" w:color="auto" w:fill="EFF0F1"/>
        </w:rPr>
        <w:t xml:space="preserve">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put the </w:t>
      </w:r>
      <w:r w:rsidR="00D7370B">
        <w:rPr>
          <w:rStyle w:val="com"/>
          <w:rFonts w:ascii="Consolas" w:hAnsi="Consolas"/>
          <w:color w:val="858C93"/>
          <w:bdr w:val="none" w:sz="0" w:space="0" w:color="auto" w:frame="1"/>
          <w:shd w:val="clear" w:color="auto" w:fill="EFF0F1"/>
        </w:rPr>
        <w:t>vertex</w:t>
      </w:r>
      <w:r w:rsidR="00355595">
        <w:rPr>
          <w:rStyle w:val="com"/>
          <w:rFonts w:ascii="Consolas" w:hAnsi="Consolas"/>
          <w:color w:val="858C93"/>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D7370B" w:rsidRDefault="00D7370B" w:rsidP="00D0044C">
      <w:pPr>
        <w:jc w:val="both"/>
      </w:pPr>
      <w:r>
        <w:t xml:space="preserve">After sending data onto the GPU, we have to describe the data we just sent. This is done with a call to </w:t>
      </w:r>
      <w:proofErr w:type="spellStart"/>
      <w:r>
        <w:t>vertexAttribPointer</w:t>
      </w:r>
      <w:proofErr w:type="spellEnd"/>
      <w:r>
        <w:t>.</w:t>
      </w:r>
    </w:p>
    <w:p w:rsidR="00D7370B" w:rsidRDefault="00D7370B"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shader location variable that we are sending it to (position location, colour location)</w:t>
      </w:r>
    </w:p>
    <w:p w:rsidR="00607E6F" w:rsidRDefault="00355595"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r w:rsidR="009F2439">
        <w:rPr>
          <w:rStyle w:val="com"/>
          <w:rFonts w:ascii="Consolas" w:hAnsi="Consolas"/>
          <w:color w:val="858C93"/>
          <w:bdr w:val="none" w:sz="0" w:space="0" w:color="auto" w:frame="1"/>
          <w:shd w:val="clear" w:color="auto" w:fill="EFF0F1"/>
        </w:rPr>
        <w:t xml:space="preserve"> per primitive (3 because we’re drawing triangles)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r w:rsidR="009F2439">
        <w:rPr>
          <w:rStyle w:val="com"/>
          <w:rFonts w:ascii="Consolas" w:hAnsi="Consolas"/>
          <w:color w:val="858C93"/>
          <w:bdr w:val="none" w:sz="0" w:space="0" w:color="auto" w:frame="1"/>
          <w:shd w:val="clear" w:color="auto" w:fill="EFF0F1"/>
        </w:rPr>
        <w:t>, FLOAT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Stride, the gap between </w:t>
      </w:r>
      <w:r w:rsidR="009F2439">
        <w:rPr>
          <w:rStyle w:val="com"/>
          <w:rFonts w:ascii="Consolas" w:hAnsi="Consolas"/>
          <w:color w:val="858C93"/>
          <w:bdr w:val="none" w:sz="0" w:space="0" w:color="auto" w:frame="1"/>
          <w:shd w:val="clear" w:color="auto" w:fill="EFF0F1"/>
        </w:rPr>
        <w:t>the defined</w:t>
      </w:r>
      <w:r>
        <w:rPr>
          <w:rStyle w:val="com"/>
          <w:rFonts w:ascii="Consolas" w:hAnsi="Consolas"/>
          <w:color w:val="858C93"/>
          <w:bdr w:val="none" w:sz="0" w:space="0" w:color="auto" w:frame="1"/>
          <w:shd w:val="clear" w:color="auto" w:fill="EFF0F1"/>
        </w:rPr>
        <w:t xml:space="preserve"> data. This is used when defining vertices/colours in the same array</w:t>
      </w:r>
      <w:r w:rsidR="00D7370B">
        <w:rPr>
          <w:rStyle w:val="com"/>
          <w:rFonts w:ascii="Consolas" w:hAnsi="Consolas"/>
          <w:color w:val="858C93"/>
          <w:bdr w:val="none" w:sz="0" w:space="0" w:color="auto" w:frame="1"/>
          <w:shd w:val="clear" w:color="auto" w:fill="EFF0F1"/>
        </w:rPr>
        <w:t>, but we have no</w:t>
      </w:r>
      <w:r w:rsidR="009F2439">
        <w:rPr>
          <w:rStyle w:val="com"/>
          <w:rFonts w:ascii="Consolas" w:hAnsi="Consolas"/>
          <w:color w:val="858C93"/>
          <w:bdr w:val="none" w:sz="0" w:space="0" w:color="auto" w:frame="1"/>
          <w:shd w:val="clear" w:color="auto" w:fill="EFF0F1"/>
        </w:rPr>
        <w:t>t. So it’s set to 0.</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Offset to the </w:t>
      </w:r>
      <w:r w:rsidR="009F2439">
        <w:rPr>
          <w:rStyle w:val="com"/>
          <w:rFonts w:ascii="Consolas" w:hAnsi="Consolas"/>
          <w:color w:val="858C93"/>
          <w:bdr w:val="none" w:sz="0" w:space="0" w:color="auto" w:frame="1"/>
          <w:shd w:val="clear" w:color="auto" w:fill="EFF0F1"/>
        </w:rPr>
        <w:t>data</w:t>
      </w:r>
      <w:r>
        <w:rPr>
          <w:rStyle w:val="com"/>
          <w:rFonts w:ascii="Consolas" w:hAnsi="Consolas"/>
          <w:color w:val="858C93"/>
          <w:bdr w:val="none" w:sz="0" w:space="0" w:color="auto" w:frame="1"/>
          <w:shd w:val="clear" w:color="auto" w:fill="EFF0F1"/>
        </w:rPr>
        <w:t xml:space="preserve"> in the array</w:t>
      </w:r>
      <w:r w:rsidR="009F2439">
        <w:rPr>
          <w:rStyle w:val="com"/>
          <w:rFonts w:ascii="Consolas" w:hAnsi="Consolas"/>
          <w:color w:val="858C93"/>
          <w:bdr w:val="none" w:sz="0" w:space="0" w:color="auto" w:frame="1"/>
          <w:shd w:val="clear" w:color="auto" w:fill="EFF0F1"/>
        </w:rPr>
        <w:t>, again, set to 0.</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355595" w:rsidRDefault="00355595" w:rsidP="00D0044C">
      <w:pPr>
        <w:jc w:val="both"/>
      </w:pPr>
    </w:p>
    <w:p w:rsidR="00BF0F52" w:rsidRDefault="00BF0F52" w:rsidP="00D0044C">
      <w:pPr>
        <w:jc w:val="both"/>
      </w:pPr>
      <w:r>
        <w:t xml:space="preserve">The </w:t>
      </w:r>
      <w:r w:rsidR="009F2439">
        <w:t>above 4 calls are</w:t>
      </w:r>
      <w:r>
        <w:t xml:space="preserve">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w:t>
      </w:r>
      <w:r w:rsidR="001F7EEC">
        <w:t xml:space="preserve">it </w:t>
      </w:r>
      <w:r>
        <w:t xml:space="preserve">should be minimized in render loops. </w:t>
      </w:r>
      <w:r w:rsidR="001D706D">
        <w:t xml:space="preserve">At render time, </w:t>
      </w:r>
      <w:r w:rsidR="009F2439">
        <w:t>we need to select the buffer on GPU whic</w:t>
      </w:r>
      <w:r w:rsidR="001F7EEC">
        <w:t xml:space="preserve">h we created earlier, as it contains our </w:t>
      </w:r>
      <w:r>
        <w:t>data</w:t>
      </w:r>
      <w:r w:rsidR="001F7EEC">
        <w:t xml:space="preserve"> we want to render</w:t>
      </w:r>
      <w:r w:rsidR="009F2439">
        <w:t>. We can do this with a call</w:t>
      </w:r>
      <w:r>
        <w:t xml:space="preserve"> </w:t>
      </w:r>
      <w:r w:rsidR="001D706D">
        <w:t>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sidR="009F2439">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sidR="009F2439">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1F7EEC" w:rsidRDefault="009F2439" w:rsidP="004909BE">
      <w:pPr>
        <w:jc w:val="both"/>
      </w:pPr>
      <w:r>
        <w:t xml:space="preserve">Don’t worry about the first parameter. But the second is the buffer we created earlier. </w:t>
      </w:r>
      <w:r w:rsidR="00607E6F">
        <w:t>Now</w:t>
      </w:r>
      <w:r w:rsidR="001F7EEC">
        <w:t>,</w:t>
      </w:r>
      <w:r w:rsidR="00607E6F">
        <w:t xml:space="preserve"> we can </w:t>
      </w:r>
      <w:r w:rsidR="001D706D">
        <w:t>finally i</w:t>
      </w:r>
      <w:r w:rsidR="009F69C5">
        <w:t>ssu</w:t>
      </w:r>
      <w:r w:rsidR="00607E6F">
        <w:t>e</w:t>
      </w:r>
      <w:r w:rsidR="004B0EC3">
        <w:t xml:space="preserve"> the draw call.</w:t>
      </w:r>
      <w:r>
        <w:t xml:space="preserve"> </w:t>
      </w:r>
    </w:p>
    <w:p w:rsidR="001F7EEC" w:rsidRDefault="001F7EEC" w:rsidP="004909BE">
      <w:pPr>
        <w:jc w:val="both"/>
      </w:pP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Parameters:</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Drawing mode, what are we drawing?</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 xml:space="preserve">The start </w:t>
      </w:r>
      <w:r>
        <w:rPr>
          <w:rFonts w:ascii="Consolas" w:eastAsia="Times New Roman" w:hAnsi="Consolas" w:cs="Courier New"/>
          <w:color w:val="858C93"/>
          <w:sz w:val="20"/>
          <w:szCs w:val="20"/>
          <w:bdr w:val="none" w:sz="0" w:space="0" w:color="auto" w:frame="1"/>
          <w:shd w:val="clear" w:color="auto" w:fill="EFF0F1"/>
          <w:lang w:eastAsia="en-GB"/>
        </w:rPr>
        <w:t>element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How many vertices to draw</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proofErr w:type="spellStart"/>
      <w:proofErr w:type="gramStart"/>
      <w:r w:rsidRPr="001F7EEC">
        <w:rPr>
          <w:rFonts w:ascii="Consolas" w:eastAsia="Times New Roman" w:hAnsi="Consolas" w:cs="Courier New"/>
          <w:color w:val="303336"/>
          <w:sz w:val="20"/>
          <w:szCs w:val="20"/>
          <w:bdr w:val="none" w:sz="0" w:space="0" w:color="auto" w:frame="1"/>
          <w:shd w:val="clear" w:color="auto" w:fill="EFF0F1"/>
          <w:lang w:eastAsia="en-GB"/>
        </w:rPr>
        <w:t>gl.drawArrays</w:t>
      </w:r>
      <w:proofErr w:type="spellEnd"/>
      <w:r w:rsidRPr="001F7EEC">
        <w:rPr>
          <w:rFonts w:ascii="Consolas" w:eastAsia="Times New Roman" w:hAnsi="Consolas" w:cs="Courier New"/>
          <w:color w:val="303336"/>
          <w:sz w:val="20"/>
          <w:szCs w:val="20"/>
          <w:bdr w:val="none" w:sz="0" w:space="0" w:color="auto" w:frame="1"/>
          <w:shd w:val="clear" w:color="auto" w:fill="EFF0F1"/>
          <w:lang w:eastAsia="en-GB"/>
        </w:rPr>
        <w:t>(</w:t>
      </w:r>
      <w:proofErr w:type="spellStart"/>
      <w:proofErr w:type="gramEnd"/>
      <w:r w:rsidRPr="001F7EEC">
        <w:rPr>
          <w:rFonts w:ascii="Consolas" w:eastAsia="Times New Roman" w:hAnsi="Consolas" w:cs="Courier New"/>
          <w:color w:val="303336"/>
          <w:sz w:val="20"/>
          <w:szCs w:val="20"/>
          <w:bdr w:val="none" w:sz="0" w:space="0" w:color="auto" w:frame="1"/>
          <w:shd w:val="clear" w:color="auto" w:fill="EFF0F1"/>
          <w:lang w:eastAsia="en-GB"/>
        </w:rPr>
        <w:t>gl.TRIANGLES</w:t>
      </w:r>
      <w:proofErr w:type="spellEnd"/>
      <w:r w:rsidRPr="001F7EEC">
        <w:rPr>
          <w:rFonts w:ascii="Consolas" w:eastAsia="Times New Roman" w:hAnsi="Consolas" w:cs="Courier New"/>
          <w:color w:val="303336"/>
          <w:sz w:val="20"/>
          <w:szCs w:val="20"/>
          <w:bdr w:val="none" w:sz="0" w:space="0" w:color="auto" w:frame="1"/>
          <w:shd w:val="clear" w:color="auto" w:fill="EFF0F1"/>
          <w:lang w:eastAsia="en-GB"/>
        </w:rPr>
        <w:t xml:space="preserve">, </w:t>
      </w:r>
      <w:r w:rsidRPr="001F7EEC">
        <w:rPr>
          <w:rFonts w:ascii="Consolas" w:eastAsia="Times New Roman" w:hAnsi="Consolas" w:cs="Courier New"/>
          <w:color w:val="7D2727"/>
          <w:sz w:val="20"/>
          <w:szCs w:val="20"/>
          <w:bdr w:val="none" w:sz="0" w:space="0" w:color="auto" w:frame="1"/>
          <w:shd w:val="clear" w:color="auto" w:fill="EFF0F1"/>
          <w:lang w:eastAsia="en-GB"/>
        </w:rPr>
        <w:t>0</w:t>
      </w:r>
      <w:r w:rsidRPr="001F7EEC">
        <w:rPr>
          <w:rFonts w:ascii="Consolas" w:eastAsia="Times New Roman" w:hAnsi="Consolas" w:cs="Courier New"/>
          <w:color w:val="303336"/>
          <w:sz w:val="20"/>
          <w:szCs w:val="20"/>
          <w:bdr w:val="none" w:sz="0" w:space="0" w:color="auto" w:frame="1"/>
          <w:shd w:val="clear" w:color="auto" w:fill="EFF0F1"/>
          <w:lang w:eastAsia="en-GB"/>
        </w:rPr>
        <w:t xml:space="preserve">, </w:t>
      </w:r>
      <w:r w:rsidRPr="001F7EEC">
        <w:rPr>
          <w:rFonts w:ascii="Consolas" w:eastAsia="Times New Roman" w:hAnsi="Consolas" w:cs="Courier New"/>
          <w:color w:val="7D2727"/>
          <w:sz w:val="20"/>
          <w:szCs w:val="20"/>
          <w:bdr w:val="none" w:sz="0" w:space="0" w:color="auto" w:frame="1"/>
          <w:shd w:val="clear" w:color="auto" w:fill="EFF0F1"/>
          <w:lang w:eastAsia="en-GB"/>
        </w:rPr>
        <w:t>3</w:t>
      </w:r>
      <w:r w:rsidRPr="001F7EEC">
        <w:rPr>
          <w:rFonts w:ascii="Consolas" w:eastAsia="Times New Roman" w:hAnsi="Consolas" w:cs="Courier New"/>
          <w:color w:val="303336"/>
          <w:sz w:val="20"/>
          <w:szCs w:val="20"/>
          <w:bdr w:val="none" w:sz="0" w:space="0" w:color="auto" w:frame="1"/>
          <w:shd w:val="clear" w:color="auto" w:fill="EFF0F1"/>
          <w:lang w:eastAsia="en-GB"/>
        </w:rPr>
        <w:t>);</w:t>
      </w:r>
    </w:p>
    <w:p w:rsidR="001F7EEC" w:rsidRDefault="001F7EEC" w:rsidP="004909BE">
      <w:pPr>
        <w:jc w:val="both"/>
      </w:pPr>
    </w:p>
    <w:p w:rsidR="00607E6F" w:rsidRDefault="001F7EEC" w:rsidP="004909BE">
      <w:pPr>
        <w:jc w:val="both"/>
      </w:pPr>
      <w:r>
        <w:t xml:space="preserve">After we have issued the draw call, the vertex </w:t>
      </w:r>
      <w:proofErr w:type="spellStart"/>
      <w:r>
        <w:t>shader</w:t>
      </w:r>
      <w:proofErr w:type="spellEnd"/>
      <w:r>
        <w:t xml:space="preserve"> gets executed.</w:t>
      </w:r>
    </w:p>
    <w:p w:rsidR="00246C26" w:rsidRPr="004A1FA8" w:rsidRDefault="002B6648" w:rsidP="00A4614C">
      <w:pPr>
        <w:pStyle w:val="Heading2"/>
        <w:numPr>
          <w:ilvl w:val="0"/>
          <w:numId w:val="0"/>
        </w:numPr>
        <w:ind w:left="792" w:hanging="792"/>
        <w:rPr>
          <w:sz w:val="22"/>
        </w:rPr>
      </w:pPr>
      <w:r>
        <w:rPr>
          <w:sz w:val="22"/>
        </w:rPr>
        <w:t xml:space="preserve">1.1.4.1. </w:t>
      </w:r>
      <w:r w:rsidR="00A4614C" w:rsidRPr="004A1FA8">
        <w:rPr>
          <w:sz w:val="22"/>
        </w:rPr>
        <w:t>Stage 2 – Vertex shader</w:t>
      </w:r>
    </w:p>
    <w:p w:rsidR="00F2384E" w:rsidRDefault="00F2384E" w:rsidP="00207B59">
      <w:pPr>
        <w:jc w:val="both"/>
      </w:pPr>
    </w:p>
    <w:p w:rsidR="00D41C00" w:rsidRDefault="00F2384E" w:rsidP="00D41C00">
      <w:pPr>
        <w:jc w:val="both"/>
      </w:pPr>
      <w:r>
        <w:t xml:space="preserve">The vertex shader will get run for each vertex (3 vertices in this </w:t>
      </w:r>
      <w:r w:rsidR="006C23FD">
        <w:t>triangle example)</w:t>
      </w:r>
      <w:r w:rsidR="00F90AB1">
        <w:t xml:space="preserve">. </w:t>
      </w:r>
      <w:r w:rsidR="00882656">
        <w:t>We</w:t>
      </w:r>
      <w:r w:rsidR="00F90AB1">
        <w:t xml:space="preserve"> can also input 4x4 matrices</w:t>
      </w:r>
      <w:r w:rsidR="00882656">
        <w:t xml:space="preserve"> (model to world, world to view, view to projection)</w:t>
      </w:r>
      <w:r w:rsidR="00FC180C">
        <w:t xml:space="preserve"> into </w:t>
      </w:r>
      <w:r w:rsidR="006C23FD">
        <w:t>the</w:t>
      </w:r>
      <w:r w:rsidR="00224D73">
        <w:t xml:space="preserve"> </w:t>
      </w:r>
      <w:r w:rsidR="00FC180C">
        <w:t>shader</w:t>
      </w:r>
      <w:r w:rsidR="00882656">
        <w:t xml:space="preserve">. These matrices specify where </w:t>
      </w:r>
      <w:r w:rsidR="00F90AB1">
        <w:t>t</w:t>
      </w:r>
      <w:r w:rsidR="00AB54D8">
        <w:t>he vertices should be positioned</w:t>
      </w:r>
      <w:r w:rsidR="006C23FD">
        <w:t xml:space="preserve"> in the world.</w:t>
      </w:r>
    </w:p>
    <w:p w:rsidR="001F7EEC" w:rsidRDefault="001F7EEC" w:rsidP="00D41C00">
      <w:pPr>
        <w:jc w:val="both"/>
      </w:pPr>
    </w:p>
    <w:p w:rsidR="006C23FD" w:rsidRPr="009811AC" w:rsidRDefault="00B33A2B" w:rsidP="00D41C00">
      <w:pPr>
        <w:jc w:val="both"/>
      </w:pPr>
      <w:r>
        <w:rPr>
          <w:noProof/>
        </w:rPr>
        <w:pict>
          <v:shape id="_x0000_s1029" type="#_x0000_t75" style="position:absolute;left:0;text-align:left;margin-left:271.1pt;margin-top:3.85pt;width:144.1pt;height:114.5pt;z-index:-251649024" wrapcoords="-54 0 -54 21532 21600 21532 21600 0 -54 0">
            <v:imagedata r:id="rId19" o:title="projection"/>
            <w10:wrap type="tight"/>
          </v:shape>
        </w:pict>
      </w:r>
      <w:r w:rsidR="00882656">
        <w:t>After these matrices have been applied to the vertex, the</w:t>
      </w:r>
      <w:r w:rsidR="00900EB3">
        <w:t xml:space="preserve"> shader </w:t>
      </w:r>
      <w:r w:rsidR="00882656">
        <w:t xml:space="preserve">then </w:t>
      </w:r>
      <w:r w:rsidR="00900EB3">
        <w:t xml:space="preserve">outputs the </w:t>
      </w:r>
      <w:r w:rsidR="001F7EEC">
        <w:t>vertices</w:t>
      </w:r>
      <w:r w:rsidR="00882656">
        <w:t xml:space="preserve"> coordinates in clip space. Clip space ranges</w:t>
      </w:r>
      <w:r w:rsidR="00900EB3">
        <w:t xml:space="preserve">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Once the clip space coordinates of the ver</w:t>
      </w:r>
      <w:r w:rsidR="00882656">
        <w:t>tices have been calculated, then any vertices outside of the viewing frustum will be clipped or culled</w:t>
      </w:r>
      <w:r w:rsidR="00AB54D8">
        <w:t xml:space="preserve">.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r w:rsidR="00882656">
        <w:rPr>
          <w:color w:val="FF0000"/>
        </w:rPr>
        <w:t xml:space="preserve"> </w:t>
      </w:r>
      <w:r w:rsidR="001F7EEC">
        <w:t>This</w:t>
      </w:r>
      <w:r w:rsidR="00882656" w:rsidRPr="009811AC">
        <w:t xml:space="preserve"> contains everything the camera should see. </w:t>
      </w:r>
      <w:r w:rsidR="009811AC" w:rsidRPr="009811AC">
        <w:t xml:space="preserve">The projection matrix converts everything in the viewing frustum to clip space coordinates. When defining a projection matrix, we can </w:t>
      </w:r>
      <w:r w:rsidR="001F7EEC">
        <w:t>specify</w:t>
      </w:r>
      <w:r w:rsidR="009811AC" w:rsidRPr="009811AC">
        <w:t xml:space="preserve"> how much of the scene to process. </w:t>
      </w:r>
      <w:r w:rsidR="009811AC">
        <w:t>In the below example, w</w:t>
      </w:r>
      <w:r w:rsidR="009811AC" w:rsidRPr="009811AC">
        <w:t xml:space="preserve">e want to view from 0.1 units in front of the camera, to 512 </w:t>
      </w:r>
      <w:r w:rsidR="001F7EEC">
        <w:t>away from it</w:t>
      </w:r>
      <w:r w:rsidR="009811AC" w:rsidRPr="009811AC">
        <w:t xml:space="preserve">. </w:t>
      </w:r>
      <w:r w:rsidR="009811AC">
        <w:t xml:space="preserve">We also specify the field of view and aspect ratio. </w:t>
      </w:r>
    </w:p>
    <w:p w:rsidR="00882656" w:rsidRDefault="00882656" w:rsidP="00D41C00">
      <w:pPr>
        <w:jc w:val="both"/>
        <w:rPr>
          <w:color w:val="FF0000"/>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Pr>
          <w:rFonts w:ascii="Consolas" w:eastAsia="Times New Roman" w:hAnsi="Consolas" w:cs="Courier New"/>
          <w:color w:val="858C93"/>
          <w:sz w:val="20"/>
          <w:szCs w:val="20"/>
          <w:bdr w:val="none" w:sz="0" w:space="0" w:color="auto" w:frame="1"/>
          <w:shd w:val="clear" w:color="auto" w:fill="EFF0F1"/>
          <w:lang w:eastAsia="en-GB"/>
        </w:rPr>
        <w:t>//Projection variables</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lastRenderedPageBreak/>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2B91AF"/>
          <w:sz w:val="20"/>
          <w:szCs w:val="20"/>
          <w:bdr w:val="none" w:sz="0" w:space="0" w:color="auto" w:frame="1"/>
          <w:shd w:val="clear" w:color="auto" w:fill="EFF0F1"/>
          <w:lang w:eastAsia="en-GB"/>
        </w:rPr>
        <w:t>Math</w:t>
      </w:r>
      <w:r w:rsidRPr="009811AC">
        <w:rPr>
          <w:rFonts w:ascii="Consolas" w:eastAsia="Times New Roman" w:hAnsi="Consolas" w:cs="Courier New"/>
          <w:color w:val="303336"/>
          <w:sz w:val="20"/>
          <w:szCs w:val="20"/>
          <w:bdr w:val="none" w:sz="0" w:space="0" w:color="auto" w:frame="1"/>
          <w:shd w:val="clear" w:color="auto" w:fill="EFF0F1"/>
          <w:lang w:eastAsia="en-GB"/>
        </w:rPr>
        <w:t>.PI</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0.3</w:t>
      </w: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window.innerWidth</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window.innerHeight</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0.1</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512</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858C93"/>
          <w:sz w:val="20"/>
          <w:szCs w:val="20"/>
          <w:bdr w:val="none" w:sz="0" w:space="0" w:color="auto" w:frame="1"/>
          <w:shd w:val="clear" w:color="auto" w:fill="EFF0F1"/>
          <w:lang w:eastAsia="en-GB"/>
        </w:rPr>
        <w:t xml:space="preserve">//Projection matrix turns world coordinates to </w:t>
      </w:r>
      <w:proofErr w:type="spellStart"/>
      <w:r w:rsidRPr="009811AC">
        <w:rPr>
          <w:rFonts w:ascii="Consolas" w:eastAsia="Times New Roman" w:hAnsi="Consolas" w:cs="Courier New"/>
          <w:color w:val="858C93"/>
          <w:sz w:val="20"/>
          <w:szCs w:val="20"/>
          <w:bdr w:val="none" w:sz="0" w:space="0" w:color="auto" w:frame="1"/>
          <w:shd w:val="clear" w:color="auto" w:fill="EFF0F1"/>
          <w:lang w:eastAsia="en-GB"/>
        </w:rPr>
        <w:t>clipspace</w:t>
      </w:r>
      <w:proofErr w:type="spellEnd"/>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projectionMatrix</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m4.perspective(</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proofErr w:type="gramEnd"/>
    </w:p>
    <w:p w:rsidR="00882656"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w:t>
      </w:r>
    </w:p>
    <w:p w:rsidR="006C23FD" w:rsidRDefault="006C23FD" w:rsidP="00D41C00">
      <w:pPr>
        <w:jc w:val="both"/>
      </w:pPr>
    </w:p>
    <w:p w:rsidR="00D41C00" w:rsidRDefault="00B33A2B" w:rsidP="00D41C00">
      <w:pPr>
        <w:jc w:val="both"/>
      </w:pPr>
      <w:r>
        <w:rPr>
          <w:noProof/>
        </w:rPr>
        <w:pict>
          <v:shape id="_x0000_s1042" type="#_x0000_t75" style="position:absolute;left:0;text-align:left;margin-left:330.2pt;margin-top:1.25pt;width:85pt;height:151.05pt;z-index:-251626496" wrapcoords="-54 0 -54 21570 21600 21570 21600 0 -54 0">
            <v:imagedata r:id="rId20" o:title="clipping2"/>
            <w10:wrap type="tight"/>
          </v:shape>
        </w:pict>
      </w:r>
      <w:r w:rsidR="006C23FD">
        <w:t>I</w:t>
      </w:r>
      <w:r w:rsidR="005C6858">
        <w:t xml:space="preserve">f any of the </w:t>
      </w:r>
      <w:r w:rsidR="001F7EEC">
        <w:t>objects</w:t>
      </w:r>
      <w:r w:rsidR="005C6858">
        <w:t xml:space="preserve"> </w:t>
      </w:r>
      <w:r w:rsidR="00882656">
        <w:t xml:space="preserve">are </w:t>
      </w:r>
      <w:r w:rsidR="001F7EEC">
        <w:t xml:space="preserve">calculated to be </w:t>
      </w:r>
      <w:r w:rsidR="009811AC">
        <w:t>completely</w:t>
      </w:r>
      <w:r w:rsidR="005C6858">
        <w:t xml:space="preserve"> outside of the viewing frustum, then they get culled. This means the entire object is discarde</w:t>
      </w:r>
      <w:r w:rsidR="001F7EEC">
        <w:t xml:space="preserve">d as the user </w:t>
      </w:r>
      <w:r w:rsidR="002B6648">
        <w:t>cannot</w:t>
      </w:r>
      <w:r w:rsidR="001F7EEC">
        <w:t xml:space="preserve"> see it. It is</w:t>
      </w:r>
      <w:r w:rsidR="005C6858">
        <w:t xml:space="preserve"> important to get rid of any unnecessary vertices as early as poss</w:t>
      </w:r>
      <w:r w:rsidR="002B6648">
        <w:t>ible, if the user cannot</w:t>
      </w:r>
      <w:r w:rsidR="00882656">
        <w:t xml:space="preserve"> </w:t>
      </w:r>
      <w:r w:rsidR="009811AC">
        <w:t xml:space="preserve">see </w:t>
      </w:r>
      <w:r w:rsidR="00882656">
        <w:t>something</w:t>
      </w:r>
      <w:r w:rsidR="005C6858">
        <w:t xml:space="preserve"> – why waste time processing </w:t>
      </w:r>
      <w:r w:rsidR="00882656">
        <w:t>it</w:t>
      </w:r>
      <w:r w:rsidR="005C6858">
        <w:t>? If the shape is partly in view, then the vertices that are out of vi</w:t>
      </w:r>
      <w:r w:rsidR="009811AC">
        <w:t>ew get clipped and recalculated.</w:t>
      </w:r>
      <w:r w:rsidR="005C6858">
        <w:t xml:space="preserve"> </w:t>
      </w:r>
      <w:r w:rsidR="009811AC">
        <w:t>T</w:t>
      </w:r>
      <w:r w:rsidR="005C6858">
        <w:t>hen</w:t>
      </w:r>
      <w:r w:rsidR="009811AC">
        <w:t>,</w:t>
      </w:r>
      <w:r w:rsidR="005C6858">
        <w:t xml:space="preserve"> only </w:t>
      </w:r>
      <w:r w:rsidR="002B6648">
        <w:t>the visible parts of the object</w:t>
      </w:r>
      <w:r w:rsidR="005C6858">
        <w:t xml:space="preserve"> remain</w:t>
      </w:r>
      <w:r w:rsidR="002B6648">
        <w:t>s</w:t>
      </w:r>
      <w:r w:rsidR="005C6858">
        <w:t>.</w:t>
      </w:r>
      <w:r w:rsidR="006C23FD">
        <w:t xml:space="preserve"> </w:t>
      </w:r>
      <w:r w:rsidR="006C23FD" w:rsidRPr="00F50584">
        <w:rPr>
          <w:color w:val="FF0000"/>
        </w:rPr>
        <w:t xml:space="preserve">The image to the </w:t>
      </w:r>
      <w:r w:rsidR="00882656">
        <w:rPr>
          <w:color w:val="FF0000"/>
        </w:rPr>
        <w:t>right</w:t>
      </w:r>
      <w:r w:rsidR="00F50584" w:rsidRPr="00F50584">
        <w:rPr>
          <w:color w:val="FF0000"/>
        </w:rPr>
        <w:t xml:space="preserve"> []</w:t>
      </w:r>
      <w:r w:rsidR="006C23FD" w:rsidRPr="00F50584">
        <w:rPr>
          <w:color w:val="FF0000"/>
        </w:rPr>
        <w:t xml:space="preserve"> </w:t>
      </w:r>
      <w:r w:rsidR="001933FA" w:rsidRPr="00F50584">
        <w:rPr>
          <w:color w:val="FF0000"/>
        </w:rPr>
        <w:t>shows clipping taking place.</w:t>
      </w:r>
    </w:p>
    <w:p w:rsidR="00A4614C" w:rsidRPr="004A1FA8" w:rsidRDefault="002B6648" w:rsidP="00A4614C">
      <w:pPr>
        <w:pStyle w:val="Heading2"/>
        <w:numPr>
          <w:ilvl w:val="0"/>
          <w:numId w:val="0"/>
        </w:numPr>
        <w:ind w:left="792" w:hanging="792"/>
        <w:rPr>
          <w:sz w:val="22"/>
        </w:rPr>
      </w:pPr>
      <w:r>
        <w:rPr>
          <w:sz w:val="22"/>
        </w:rPr>
        <w:t xml:space="preserve">1.1.4.1. </w:t>
      </w:r>
      <w:r w:rsidR="00A4614C" w:rsidRPr="004A1FA8">
        <w:rPr>
          <w:sz w:val="22"/>
        </w:rPr>
        <w:t>Stage 3 – Primitive assembly</w:t>
      </w:r>
    </w:p>
    <w:p w:rsidR="00D41C00" w:rsidRDefault="00D41C00" w:rsidP="00207B59">
      <w:pPr>
        <w:jc w:val="both"/>
      </w:pPr>
    </w:p>
    <w:p w:rsidR="00423AEF" w:rsidRDefault="00F85460" w:rsidP="00D41C00">
      <w:pPr>
        <w:jc w:val="both"/>
      </w:pPr>
      <w:r>
        <w:t xml:space="preserve">Depending on the draw call that was issued, </w:t>
      </w:r>
      <w:proofErr w:type="spellStart"/>
      <w:r>
        <w:t>WebGL</w:t>
      </w:r>
      <w:proofErr w:type="spellEnd"/>
      <w:r>
        <w:t xml:space="preserve"> will form different primitives from the given vertices.</w:t>
      </w:r>
      <w:r w:rsidR="001933FA">
        <w:t xml:space="preserve"> </w:t>
      </w:r>
    </w:p>
    <w:p w:rsidR="009811AC" w:rsidRDefault="009811AC" w:rsidP="00D41C00">
      <w:pPr>
        <w:jc w:val="both"/>
      </w:pPr>
    </w:p>
    <w:p w:rsidR="009811AC" w:rsidRDefault="009811AC" w:rsidP="00D41C00">
      <w:pPr>
        <w:jc w:val="both"/>
      </w:pPr>
      <w:r>
        <w:t xml:space="preserve">For this triangle example, we </w:t>
      </w:r>
      <w:r w:rsidR="002B6648">
        <w:t>have</w:t>
      </w:r>
      <w:r>
        <w:t xml:space="preserve"> issue</w:t>
      </w:r>
      <w:r w:rsidR="002B6648">
        <w:t>d</w:t>
      </w:r>
      <w:r>
        <w:t xml:space="preserve"> the draw call:</w:t>
      </w:r>
    </w:p>
    <w:p w:rsidR="009811AC" w:rsidRDefault="009811AC" w:rsidP="00D41C00">
      <w:pPr>
        <w:jc w:val="both"/>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729"/>
          <w:sz w:val="20"/>
          <w:szCs w:val="20"/>
          <w:lang w:eastAsia="en-GB"/>
        </w:rPr>
      </w:pPr>
      <w:proofErr w:type="spellStart"/>
      <w:proofErr w:type="gramStart"/>
      <w:r w:rsidRPr="009811AC">
        <w:rPr>
          <w:rFonts w:ascii="Consolas" w:eastAsia="Times New Roman" w:hAnsi="Consolas" w:cs="Courier New"/>
          <w:color w:val="242729"/>
          <w:sz w:val="20"/>
          <w:szCs w:val="20"/>
          <w:bdr w:val="none" w:sz="0" w:space="0" w:color="auto" w:frame="1"/>
          <w:shd w:val="clear" w:color="auto" w:fill="EFF0F1"/>
          <w:lang w:eastAsia="en-GB"/>
        </w:rPr>
        <w:t>gl.drawArrays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w:t>
      </w:r>
      <w:proofErr w:type="spellStart"/>
      <w:proofErr w:type="gramEnd"/>
      <w:r w:rsidRPr="009811AC">
        <w:rPr>
          <w:rFonts w:ascii="Consolas" w:eastAsia="Times New Roman" w:hAnsi="Consolas" w:cs="Courier New"/>
          <w:color w:val="242729"/>
          <w:sz w:val="20"/>
          <w:szCs w:val="20"/>
          <w:bdr w:val="none" w:sz="0" w:space="0" w:color="auto" w:frame="1"/>
          <w:shd w:val="clear" w:color="auto" w:fill="EFF0F1"/>
          <w:lang w:eastAsia="en-GB"/>
        </w:rPr>
        <w:t>gl.TRIANGLES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 0, 3);</w:t>
      </w:r>
    </w:p>
    <w:p w:rsidR="002B6648" w:rsidRDefault="002B6648" w:rsidP="00207B59">
      <w:pPr>
        <w:jc w:val="both"/>
      </w:pPr>
    </w:p>
    <w:p w:rsidR="002B6648" w:rsidRDefault="009811AC" w:rsidP="00207B59">
      <w:pPr>
        <w:jc w:val="both"/>
      </w:pPr>
      <w:r>
        <w:t xml:space="preserve">This means we want </w:t>
      </w:r>
      <w:proofErr w:type="spellStart"/>
      <w:r>
        <w:t>WebGL</w:t>
      </w:r>
      <w:proofErr w:type="spellEnd"/>
      <w:r>
        <w:t xml:space="preserve"> to draw triangles between the given points. </w:t>
      </w:r>
      <w:r w:rsidR="002B6648">
        <w:t xml:space="preserve">For every 3 points we give </w:t>
      </w:r>
      <w:proofErr w:type="spellStart"/>
      <w:r w:rsidR="002B6648">
        <w:t>WebGL</w:t>
      </w:r>
      <w:proofErr w:type="spellEnd"/>
      <w:r w:rsidR="002B6648">
        <w:t>, it will construct a triangle between them. There are also other drawing modes such as GL.POINTS, GL_LINES and the GL.TRIANGLE_STRIP.</w:t>
      </w:r>
    </w:p>
    <w:p w:rsidR="002B6648" w:rsidRDefault="002B6648" w:rsidP="00207B59">
      <w:pPr>
        <w:jc w:val="both"/>
      </w:pPr>
    </w:p>
    <w:p w:rsidR="002B6648" w:rsidRDefault="002B6648" w:rsidP="00207B59">
      <w:pPr>
        <w:jc w:val="both"/>
      </w:pPr>
      <w:r>
        <w:t>Now we have some colourless shapes on the screen, they need to be filled with colour.</w:t>
      </w:r>
    </w:p>
    <w:p w:rsidR="00A4614C" w:rsidRPr="004A1FA8" w:rsidRDefault="002B6648" w:rsidP="00A4614C">
      <w:pPr>
        <w:pStyle w:val="Heading2"/>
        <w:numPr>
          <w:ilvl w:val="0"/>
          <w:numId w:val="0"/>
        </w:numPr>
        <w:ind w:left="792" w:hanging="792"/>
        <w:rPr>
          <w:sz w:val="22"/>
        </w:rPr>
      </w:pPr>
      <w:r>
        <w:rPr>
          <w:sz w:val="22"/>
        </w:rPr>
        <w:t xml:space="preserve">1.1.4.1. </w:t>
      </w:r>
      <w:r w:rsidR="00A4614C" w:rsidRPr="004A1FA8">
        <w:rPr>
          <w:sz w:val="22"/>
        </w:rPr>
        <w:t>Stage 4 – Fragment shader</w:t>
      </w:r>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2B6648">
        <w:t xml:space="preserve"> we have only defined 3 colours</w:t>
      </w:r>
      <w:r>
        <w:t xml:space="preserve">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the points in the middle of the triangle</w:t>
      </w:r>
      <w:r w:rsidR="00C56FD3">
        <w:t xml:space="preserve"> in the below image.</w:t>
      </w:r>
      <w:r w:rsidR="00D41C00">
        <w:t xml:space="preserve"> </w:t>
      </w:r>
      <w:r w:rsidR="00C56FD3">
        <w:t>The pixels</w:t>
      </w:r>
      <w:r w:rsidR="00D41C00">
        <w:t xml:space="preserve"> colour</w:t>
      </w:r>
      <w:r w:rsidR="00C56FD3">
        <w:t>s are</w:t>
      </w:r>
      <w:r w:rsidR="00D41C00">
        <w:t xml:space="preserve"> blended between all of the vertices colours. This is only noticeab</w:t>
      </w:r>
      <w:r w:rsidR="002B6648">
        <w:t>le when a triangle is this big. U</w:t>
      </w:r>
      <w:r w:rsidR="00D41C00">
        <w:t xml:space="preserve">sually objects are made of thousands of triangles so the user </w:t>
      </w:r>
      <w:r w:rsidR="002B6648">
        <w:t>will not</w:t>
      </w:r>
      <w:r w:rsidR="00D41C00">
        <w:t xml:space="preserve"> notice this interpolation. </w:t>
      </w:r>
      <w:r>
        <w:t xml:space="preserve"> </w:t>
      </w:r>
    </w:p>
    <w:p w:rsidR="00D41C00" w:rsidRDefault="002B6648" w:rsidP="00D41C00">
      <w:pPr>
        <w:jc w:val="both"/>
      </w:pPr>
      <w:r>
        <w:rPr>
          <w:noProof/>
        </w:rPr>
        <w:pict>
          <v:shape id="_x0000_s1030" type="#_x0000_t75" style="position:absolute;left:0;text-align:left;margin-left:272.7pt;margin-top:15.1pt;width:142.5pt;height:88.55pt;z-index:-251646976" wrapcoords="-47 0 -47 21525 21600 21525 21600 0 -47 0">
            <v:imagedata r:id="rId18" o:title="aatriangle"/>
            <w10:wrap type="tight"/>
          </v:shape>
        </w:pict>
      </w:r>
    </w:p>
    <w:p w:rsidR="00A4614C" w:rsidRDefault="005C6858" w:rsidP="00D41C00">
      <w:pPr>
        <w:jc w:val="both"/>
      </w:pPr>
      <w:r>
        <w:t xml:space="preserve">The fragment </w:t>
      </w:r>
      <w:proofErr w:type="spellStart"/>
      <w:r>
        <w:t>shader</w:t>
      </w:r>
      <w:proofErr w:type="spellEnd"/>
      <w:r w:rsidR="002B6648">
        <w:t xml:space="preserve"> is</w:t>
      </w:r>
      <w:r w:rsidR="001865D1">
        <w:t xml:space="preserve"> </w:t>
      </w:r>
      <w:r>
        <w:t>part of rasterization</w:t>
      </w:r>
      <w:r w:rsidR="001865D1">
        <w:t xml:space="preserve"> (or colouring in) stage of the pipeline</w:t>
      </w:r>
      <w:r w:rsidR="002B6648">
        <w:t>. It</w:t>
      </w:r>
      <w:r w:rsidR="00F23BAE">
        <w:t xml:space="preserve"> gets</w:t>
      </w:r>
      <w:r w:rsidR="002B6648">
        <w:t xml:space="preserve"> run for every fragment</w:t>
      </w:r>
      <w:r w:rsidR="00E77816">
        <w:t xml:space="preserve"> between the defined vertices.</w:t>
      </w:r>
      <w:r w:rsidR="002B6648">
        <w:t xml:space="preserve"> A fragment just means a potential pixel. It then</w:t>
      </w:r>
      <w:r w:rsidR="001933FA">
        <w:t xml:space="preserve"> outputs an (R</w:t>
      </w:r>
      <w:proofErr w:type="gramStart"/>
      <w:r w:rsidR="001933FA">
        <w:t>,G,B,A</w:t>
      </w:r>
      <w:proofErr w:type="gramEnd"/>
      <w:r w:rsidR="001933FA">
        <w:t>)</w:t>
      </w:r>
      <w:r w:rsidR="002B6648">
        <w:t xml:space="preserve"> colour</w:t>
      </w:r>
      <w:r w:rsidR="001933FA">
        <w:t xml:space="preserve"> value. </w:t>
      </w:r>
      <w:r w:rsidR="001865D1">
        <w:t xml:space="preserve">The fragment hasn’t been tested </w:t>
      </w:r>
      <w:r w:rsidR="002B6648">
        <w:t>to see if it is</w:t>
      </w:r>
      <w:r w:rsidR="001865D1">
        <w:t xml:space="preserve"> visible, so it might not get rendered. Pixels are things that appear on the screen, a fragment might not. </w:t>
      </w:r>
    </w:p>
    <w:p w:rsidR="00A4614C" w:rsidRPr="004A1FA8" w:rsidRDefault="002B6648" w:rsidP="00A4614C">
      <w:pPr>
        <w:pStyle w:val="Heading2"/>
        <w:numPr>
          <w:ilvl w:val="0"/>
          <w:numId w:val="0"/>
        </w:numPr>
        <w:ind w:left="792" w:hanging="792"/>
        <w:rPr>
          <w:sz w:val="22"/>
        </w:rPr>
      </w:pPr>
      <w:r>
        <w:rPr>
          <w:sz w:val="22"/>
        </w:rPr>
        <w:lastRenderedPageBreak/>
        <w:t xml:space="preserve">1.1.4.1. </w:t>
      </w:r>
      <w:r w:rsidR="00A4614C" w:rsidRPr="004A1FA8">
        <w:rPr>
          <w:sz w:val="22"/>
        </w:rPr>
        <w:t>Stage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C56FD3">
        <w:t>alculate a fragments colour value,</w:t>
      </w:r>
      <w:r>
        <w:t xml:space="preserve"> but then </w:t>
      </w:r>
      <w:r w:rsidR="00767079">
        <w:t>calculate</w:t>
      </w:r>
      <w:r>
        <w:t xml:space="preserve"> another </w:t>
      </w:r>
      <w:r w:rsidR="00C56FD3">
        <w:t xml:space="preserve">fragment that should be </w:t>
      </w:r>
      <w:r w:rsidR="006433B1">
        <w:t>in front it</w:t>
      </w:r>
      <w:r w:rsidR="00C56FD3">
        <w:t>.</w:t>
      </w:r>
      <w:r w:rsidR="006433B1">
        <w:t xml:space="preserve"> </w:t>
      </w:r>
      <w:r>
        <w:t xml:space="preserve">The </w:t>
      </w:r>
      <w:r w:rsidR="00C56FD3">
        <w:t>fragment</w:t>
      </w:r>
      <w:r>
        <w:t xml:space="preserve"> that is closer to the camera needs to get rendered on</w:t>
      </w:r>
      <w:r w:rsidR="00767079">
        <w:t xml:space="preserve"> </w:t>
      </w:r>
      <w:r>
        <w:t xml:space="preserve">top of </w:t>
      </w:r>
      <w:r w:rsidR="00C56FD3">
        <w:t>the fragment</w:t>
      </w:r>
      <w:r w:rsidR="002B6648">
        <w:t xml:space="preserve"> that i</w:t>
      </w:r>
      <w:r>
        <w:t>s behind it.</w:t>
      </w:r>
      <w:r w:rsidR="00767079">
        <w:t xml:space="preserve"> There needs to be some sort of test to see which </w:t>
      </w:r>
      <w:r w:rsidR="00C56FD3">
        <w:t>fragments</w:t>
      </w:r>
      <w:r w:rsidR="00767079">
        <w:t xml:space="preserve"> are closer than others. This is where the depth buffer comes in handy.</w:t>
      </w:r>
    </w:p>
    <w:p w:rsidR="00A428E0" w:rsidRDefault="00A428E0" w:rsidP="00D41C00">
      <w:pPr>
        <w:jc w:val="both"/>
      </w:pPr>
    </w:p>
    <w:p w:rsidR="00D41C00" w:rsidRDefault="00037202" w:rsidP="00D41C00">
      <w:pPr>
        <w:jc w:val="both"/>
      </w:pPr>
      <w:r>
        <w:t>The depth buffer stores all of the depth information for the entire scene</w:t>
      </w:r>
      <w:r w:rsidR="002B6648">
        <w:t>, it is</w:t>
      </w:r>
      <w:r w:rsidR="001865D1">
        <w:t xml:space="preserve"> just a huge 2D array</w:t>
      </w:r>
      <w:r w:rsidR="002B6648">
        <w:t xml:space="preserve"> of values</w:t>
      </w:r>
      <w:r w:rsidR="00C56FD3">
        <w:t>. Objects in the scene are given depth (or Z)</w:t>
      </w:r>
      <w:r w:rsidR="00C62DFB">
        <w:t xml:space="preserve"> values</w:t>
      </w:r>
      <w:r w:rsidR="00C56FD3">
        <w:t xml:space="preserve">. </w:t>
      </w:r>
      <w:r>
        <w:t>This information is used to determine wha</w:t>
      </w:r>
      <w:r w:rsidR="006433B1">
        <w:t>t fr</w:t>
      </w:r>
      <w:r w:rsidR="002B6648">
        <w:t xml:space="preserve">agments should turn into pixels </w:t>
      </w:r>
      <w:r w:rsidR="006433B1">
        <w:t xml:space="preserve">and </w:t>
      </w:r>
      <w:r w:rsidR="002B6648">
        <w:t xml:space="preserve">eventually </w:t>
      </w:r>
      <w:r w:rsidR="006433B1">
        <w:t>get rendered.</w:t>
      </w:r>
      <w:r w:rsidR="00C62DFB">
        <w:t xml:space="preserve"> The current fragments depth is checked against the value stored in the depth buffer. If the fragment has a lower depth value, then its value replaces the one in the depth buffer. When we clear the entire screen, we also clear the depth buffer to all -1 values. This means any fragment will overwrite the default -1 value. </w:t>
      </w:r>
    </w:p>
    <w:p w:rsidR="00D41C00" w:rsidRDefault="00D41C00" w:rsidP="00D41C00">
      <w:pPr>
        <w:jc w:val="both"/>
      </w:pPr>
    </w:p>
    <w:p w:rsidR="00A4614C" w:rsidRDefault="00BF292E" w:rsidP="00D41C00">
      <w:pPr>
        <w:jc w:val="both"/>
      </w:pPr>
      <w:r>
        <w:t xml:space="preserve">Now the fragment shader has run for every fragment </w:t>
      </w:r>
      <w:r w:rsidR="006433B1">
        <w:t>between the given vertices</w:t>
      </w:r>
      <w:r>
        <w:t>. All of these fragments</w:t>
      </w:r>
      <w:r w:rsidR="006433B1">
        <w:t xml:space="preserve"> that pass the depth test</w:t>
      </w:r>
      <w:r>
        <w:t xml:space="preserve"> are stored into the colour buffer, which is </w:t>
      </w:r>
      <w:r w:rsidR="006433B1">
        <w:t>a</w:t>
      </w:r>
      <w:r>
        <w:t xml:space="preserve"> huge 2D array of pixels. The fragments turn into pixels here as they’re no longer potential pixels, but actual pixels. Their depth has been tested and they’re definitely go</w:t>
      </w:r>
      <w:r w:rsidR="00A428E0">
        <w:t xml:space="preserve">ing to be rendered this frame. </w:t>
      </w:r>
    </w:p>
    <w:p w:rsidR="00A4614C" w:rsidRPr="004A1FA8" w:rsidRDefault="00C62DFB" w:rsidP="00A4614C">
      <w:pPr>
        <w:pStyle w:val="Heading2"/>
        <w:numPr>
          <w:ilvl w:val="0"/>
          <w:numId w:val="0"/>
        </w:numPr>
        <w:ind w:left="792" w:hanging="792"/>
        <w:rPr>
          <w:sz w:val="22"/>
        </w:rPr>
      </w:pPr>
      <w:r>
        <w:rPr>
          <w:sz w:val="22"/>
        </w:rPr>
        <w:t>1.1.4.1.</w:t>
      </w:r>
      <w:r w:rsidR="00A4614C" w:rsidRPr="004A1FA8">
        <w:rPr>
          <w:sz w:val="22"/>
        </w:rPr>
        <w:t xml:space="preserve"> Stage 6 – Updating the frame buffer</w:t>
      </w:r>
    </w:p>
    <w:p w:rsidR="00D41C00" w:rsidRDefault="00D41C00" w:rsidP="00D41C00">
      <w:pPr>
        <w:jc w:val="both"/>
      </w:pPr>
    </w:p>
    <w:p w:rsidR="009221DE" w:rsidRDefault="00BF292E" w:rsidP="009221DE">
      <w:pPr>
        <w:jc w:val="both"/>
      </w:pPr>
      <w:r>
        <w:t>The frame bu</w:t>
      </w:r>
      <w:r w:rsidR="00C62DFB">
        <w:t>ffer is the final 2D image that i</w:t>
      </w:r>
      <w:r>
        <w: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w:t>
      </w:r>
      <w:r w:rsidR="006433B1">
        <w:t xml:space="preserve"> (or discard</w:t>
      </w:r>
      <w:r w:rsidR="00C62DFB">
        <w:t>ed</w:t>
      </w:r>
      <w:r w:rsidR="006433B1">
        <w:t>)</w:t>
      </w:r>
      <w:r>
        <w:t xml:space="preserve">, it can be swapped with the current frame buffer to show the newly updated frame. </w:t>
      </w:r>
      <w:r w:rsidR="001030D9">
        <w:t xml:space="preserve">This technique is called double buffering. </w:t>
      </w:r>
      <w:r>
        <w:t>The pixels don’t render onto the screen directly</w:t>
      </w:r>
      <w:r w:rsidR="00C62DFB">
        <w:t>. This</w:t>
      </w:r>
      <w:r>
        <w:t xml:space="preserve"> would result in parts of the scen</w:t>
      </w:r>
      <w:r w:rsidR="00C62DFB">
        <w:t>e being drawn before others. It i</w:t>
      </w:r>
      <w:r>
        <w:t xml:space="preserve">s better to wait for the entire scene to be </w:t>
      </w:r>
      <w:r w:rsidR="001030D9">
        <w:t>rendered to an off screen buffer, before swapping it with the current frame buffer</w:t>
      </w:r>
      <w:r w:rsidR="00C62DFB">
        <w:t xml:space="preserve"> to update the display.</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 xml:space="preserve">in </w:t>
      </w:r>
      <w:r w:rsidR="00C62DFB">
        <w:t>the</w:t>
      </w:r>
      <w:r w:rsidR="009221DE">
        <w:t xml:space="preserve"> scene</w:t>
      </w:r>
      <w:r w:rsidR="001030D9">
        <w:t xml:space="preserve"> goes through this graphics pipeline</w:t>
      </w:r>
      <w:r w:rsidR="009221DE">
        <w:t xml:space="preserve">, ideally upwards of 30 times per second, for </w:t>
      </w:r>
      <w:r w:rsidR="006433B1">
        <w:t>a result of</w:t>
      </w:r>
      <w:r>
        <w:t xml:space="preserve"> </w:t>
      </w:r>
      <w:r w:rsidR="009221DE">
        <w:t>30</w:t>
      </w:r>
      <w:r>
        <w:t xml:space="preserve"> frames per second</w:t>
      </w:r>
      <w:r w:rsidR="00680357">
        <w:t>.</w:t>
      </w:r>
    </w:p>
    <w:p w:rsidR="00022CC9" w:rsidRDefault="00C62DFB" w:rsidP="00022CC9">
      <w:pPr>
        <w:pStyle w:val="Heading2"/>
        <w:numPr>
          <w:ilvl w:val="0"/>
          <w:numId w:val="0"/>
        </w:numPr>
        <w:jc w:val="both"/>
      </w:pPr>
      <w:r>
        <w:t>1.1</w:t>
      </w:r>
      <w:proofErr w:type="gramStart"/>
      <w:r>
        <w:t>.X</w:t>
      </w:r>
      <w:proofErr w:type="gramEnd"/>
      <w:r>
        <w:t xml:space="preserve">. </w:t>
      </w:r>
      <w:r w:rsidR="00022CC9">
        <w:t xml:space="preserve">Texture mapping </w:t>
      </w:r>
    </w:p>
    <w:p w:rsidR="00671898" w:rsidRDefault="00671898" w:rsidP="00022CC9"/>
    <w:p w:rsidR="00671898" w:rsidRPr="00671898" w:rsidRDefault="00671898" w:rsidP="00022CC9">
      <w:pPr>
        <w:rPr>
          <w:color w:val="FF0000"/>
        </w:rPr>
      </w:pPr>
      <w:r w:rsidRPr="00671898">
        <w:rPr>
          <w:color w:val="FF0000"/>
        </w:rPr>
        <w:t>Knowledge of texture mapping has been gained from []</w:t>
      </w:r>
      <w:r w:rsidR="00C62DFB">
        <w:rPr>
          <w:color w:val="FF0000"/>
        </w:rPr>
        <w:t>,</w:t>
      </w:r>
      <w:r w:rsidRPr="00671898">
        <w:rPr>
          <w:color w:val="FF0000"/>
        </w:rPr>
        <w:t xml:space="preserve"> [] and [].</w:t>
      </w:r>
    </w:p>
    <w:p w:rsidR="00671898" w:rsidRDefault="00671898" w:rsidP="00022CC9"/>
    <w:p w:rsidR="00022CC9" w:rsidRDefault="006433B1" w:rsidP="00022CC9">
      <w:r>
        <w:t>Defining colours of vertices</w:t>
      </w:r>
      <w:r w:rsidR="00022CC9">
        <w:t xml:space="preserve"> like</w:t>
      </w:r>
      <w:r>
        <w:t xml:space="preserve"> we did in the previous example</w:t>
      </w:r>
      <w:r w:rsidR="00022CC9">
        <w:t xml:space="preserve"> is good to get things to display on the screen – but not practical in applications. Let’s say we had a model cont</w:t>
      </w:r>
      <w:r w:rsidR="00C62DFB">
        <w:t>aining 5000 vertices, we would not</w:t>
      </w:r>
      <w:r w:rsidR="00022CC9">
        <w:t xml:space="preserve"> want to go and define a colour for all of them. Instead, we can generate texture coordinates for the model and use a simple image to wrap </w:t>
      </w:r>
      <w:r w:rsidR="00C62DFB">
        <w:t>over</w:t>
      </w:r>
      <w:r w:rsidR="00022CC9">
        <w:t xml:space="preserve"> it. Texture coordinates, sometimes referred to as UV coordinates, are 2D coordinates </w:t>
      </w:r>
      <w:r w:rsidR="002F4F58">
        <w:t xml:space="preserve">which are </w:t>
      </w:r>
      <w:r w:rsidR="00022CC9">
        <w:t xml:space="preserve">assigned to vertices.  </w:t>
      </w:r>
    </w:p>
    <w:p w:rsidR="00022CC9" w:rsidRDefault="00022CC9" w:rsidP="00022CC9"/>
    <w:p w:rsidR="00022CC9" w:rsidRDefault="00022CC9" w:rsidP="00022CC9">
      <w:r>
        <w:t>Like w</w:t>
      </w:r>
      <w:r w:rsidR="002F4F58">
        <w:t>ith colour information, we do not</w:t>
      </w:r>
      <w:r>
        <w:t xml:space="preserve"> give each </w:t>
      </w:r>
      <w:r w:rsidR="002F4F58">
        <w:t>pixel</w:t>
      </w:r>
      <w:r>
        <w:t xml:space="preserve"> a different UV coordinate. This would mean creating a very large amount of data. Instead</w:t>
      </w:r>
      <w:r w:rsidR="006433B1">
        <w:t>,</w:t>
      </w:r>
      <w:r>
        <w:t xml:space="preserve"> we just assign the vertices </w:t>
      </w:r>
      <w:r w:rsidR="002F4F58">
        <w:t xml:space="preserve">these </w:t>
      </w:r>
      <w:r>
        <w:t xml:space="preserve">texture coordinates, then let </w:t>
      </w:r>
      <w:r w:rsidR="002F4F58">
        <w:t xml:space="preserve">our fragment </w:t>
      </w:r>
      <w:proofErr w:type="spellStart"/>
      <w:r w:rsidR="002F4F58">
        <w:t>shader</w:t>
      </w:r>
      <w:proofErr w:type="spellEnd"/>
      <w:r>
        <w:t xml:space="preserve"> handle filling everything in. </w:t>
      </w:r>
      <w:r w:rsidR="002F4F58">
        <w:t>It does this by using the sampler2D type discussed in the GLSL types section.</w:t>
      </w:r>
    </w:p>
    <w:p w:rsidR="00022CC9" w:rsidRDefault="00022CC9" w:rsidP="00E77816">
      <w:pPr>
        <w:jc w:val="both"/>
      </w:pPr>
    </w:p>
    <w:p w:rsidR="00022CC9" w:rsidRDefault="00022CC9" w:rsidP="00E77816">
      <w:pPr>
        <w:jc w:val="both"/>
      </w:pPr>
      <w:r w:rsidRPr="00F50584">
        <w:rPr>
          <w:color w:val="FF0000"/>
        </w:rPr>
        <w:lastRenderedPageBreak/>
        <w:t xml:space="preserve">The below image </w:t>
      </w:r>
      <w:r w:rsidR="00F50584" w:rsidRPr="00F50584">
        <w:rPr>
          <w:color w:val="FF0000"/>
        </w:rPr>
        <w:t xml:space="preserve">[] </w:t>
      </w:r>
      <w:r>
        <w:t xml:space="preserve">shows a texture that we want to map onto a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562A2" w:rsidRDefault="00022CC9" w:rsidP="00E77816">
      <w:pPr>
        <w:jc w:val="both"/>
      </w:pPr>
      <w:r>
        <w:t xml:space="preserve">The bottom left </w:t>
      </w:r>
      <w:r w:rsidR="002F4F58">
        <w:t>vertex</w:t>
      </w:r>
      <w:r>
        <w:t xml:space="preserv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w:t>
      </w:r>
      <w:r w:rsidR="006433B1">
        <w:t xml:space="preserve">. We now use textures rather than specifically defined colours. </w:t>
      </w:r>
    </w:p>
    <w:p w:rsidR="001562A2" w:rsidRDefault="001562A2" w:rsidP="00E77816">
      <w:pPr>
        <w:jc w:val="both"/>
      </w:pPr>
    </w:p>
    <w:p w:rsidR="00022CC9" w:rsidRDefault="001562A2" w:rsidP="00E77816">
      <w:pPr>
        <w:jc w:val="both"/>
      </w:pPr>
      <w:r>
        <w:t xml:space="preserve">Like with all data, </w:t>
      </w:r>
      <w:r w:rsidR="00022CC9">
        <w:t xml:space="preserve">the objects UV coordinates need to be </w:t>
      </w:r>
      <w:r w:rsidR="006433B1">
        <w:t>created,</w:t>
      </w:r>
      <w:r w:rsidR="002F4F58">
        <w:t xml:space="preserve"> put into GPU memory,</w:t>
      </w:r>
      <w:r w:rsidR="006433B1">
        <w:t xml:space="preserve"> then </w:t>
      </w:r>
      <w:r w:rsidR="00022CC9">
        <w:t>bound</w:t>
      </w:r>
      <w:r>
        <w:t xml:space="preserve"> at render time</w:t>
      </w:r>
      <w:r w:rsidR="00022CC9">
        <w:t xml:space="preserve">. </w:t>
      </w:r>
      <w:r>
        <w:t xml:space="preserve">The texture </w:t>
      </w:r>
      <w:r w:rsidR="002F4F58">
        <w:t>we</w:t>
      </w:r>
      <w:r>
        <w:t xml:space="preserve"> want to use also needs to be bound. When the draw call is issued, the sampler2D in the shader will fill in the fragments/pixels in the square with the correct texture values.</w:t>
      </w:r>
    </w:p>
    <w:p w:rsidR="00022CC9" w:rsidRDefault="00B33A2B" w:rsidP="00E77816">
      <w:pPr>
        <w:jc w:val="both"/>
      </w:pPr>
      <w:r>
        <w:rPr>
          <w:noProof/>
        </w:rPr>
        <w:pict>
          <v:shape id="_x0000_s1055" type="#_x0000_t75" style="position:absolute;left:0;text-align:left;margin-left:40.9pt;margin-top:10.5pt;width:313.85pt;height:165.7pt;z-index:-251597824"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9D5924" w:rsidRDefault="009D5924" w:rsidP="009D5924">
      <w:pPr>
        <w:pStyle w:val="Heading2"/>
        <w:numPr>
          <w:ilvl w:val="0"/>
          <w:numId w:val="0"/>
        </w:numPr>
        <w:jc w:val="both"/>
      </w:pPr>
      <w:r>
        <w:t>1.1</w:t>
      </w:r>
      <w:proofErr w:type="gramStart"/>
      <w:r>
        <w:t>.X</w:t>
      </w:r>
      <w:proofErr w:type="gramEnd"/>
      <w:r>
        <w:t>.</w:t>
      </w:r>
      <w:r>
        <w:tab/>
        <w:t xml:space="preserve">  Lighting</w:t>
      </w:r>
    </w:p>
    <w:p w:rsidR="009D5924" w:rsidRDefault="009D5924" w:rsidP="009D5924"/>
    <w:p w:rsidR="002F4F58" w:rsidRDefault="009D5924" w:rsidP="009D5924">
      <w:r>
        <w:rPr>
          <w:noProof/>
          <w:lang w:eastAsia="en-GB"/>
        </w:rPr>
        <w:drawing>
          <wp:anchor distT="0" distB="0" distL="114300" distR="114300" simplePos="0" relativeHeight="251810816" behindDoc="1" locked="0" layoutInCell="1" allowOverlap="1" wp14:anchorId="10F59FB0" wp14:editId="39FBDE22">
            <wp:simplePos x="0" y="0"/>
            <wp:positionH relativeFrom="margin">
              <wp:posOffset>3421380</wp:posOffset>
            </wp:positionH>
            <wp:positionV relativeFrom="paragraph">
              <wp:posOffset>79375</wp:posOffset>
            </wp:positionV>
            <wp:extent cx="1842135" cy="2407920"/>
            <wp:effectExtent l="0" t="0" r="5715" b="0"/>
            <wp:wrapTight wrapText="bothSides">
              <wp:wrapPolygon edited="0">
                <wp:start x="0" y="0"/>
                <wp:lineTo x="0" y="21361"/>
                <wp:lineTo x="21444" y="21361"/>
                <wp:lineTo x="2144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107" t="44687" r="70298" b="12091"/>
                    <a:stretch/>
                  </pic:blipFill>
                  <pic:spPr bwMode="auto">
                    <a:xfrm>
                      <a:off x="0" y="0"/>
                      <a:ext cx="1842135"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Lighting in the real world is extremely complex. Light can reflect off most objects and </w:t>
      </w:r>
      <w:r w:rsidRPr="002A6309">
        <w:t xml:space="preserve">in turn, those objects become light sources as well. This is known as ambient light, or global illumination []. </w:t>
      </w:r>
      <w:r>
        <w:t xml:space="preserve">If we tried to calculate lighting vectors as they exist in the real world, the computation time for our scene would be so slow – we might only get 1 frame per second. For this reason, we have to make approximations. </w:t>
      </w:r>
    </w:p>
    <w:p w:rsidR="002F4F58" w:rsidRDefault="002F4F58" w:rsidP="009D5924"/>
    <w:p w:rsidR="009D5924" w:rsidRDefault="009D5924" w:rsidP="009D5924">
      <w:pPr>
        <w:rPr>
          <w:color w:val="FF0000"/>
        </w:rPr>
      </w:pPr>
      <w:r>
        <w:t xml:space="preserve">Light sources in this scene are referred to if they give off light directly – rather than through </w:t>
      </w:r>
      <w:r w:rsidRPr="002A6309">
        <w:rPr>
          <w:color w:val="FF0000"/>
        </w:rPr>
        <w:t>reflection [].</w:t>
      </w:r>
      <w:r>
        <w:rPr>
          <w:color w:val="FF0000"/>
        </w:rPr>
        <w:t xml:space="preserve"> The image on the right shows how lighting would be calculated in the real world. The point light []</w:t>
      </w:r>
      <w:r w:rsidR="002F4F58">
        <w:rPr>
          <w:color w:val="FF0000"/>
        </w:rPr>
        <w:t xml:space="preserve"> </w:t>
      </w:r>
      <w:r>
        <w:rPr>
          <w:color w:val="FF0000"/>
        </w:rPr>
        <w:t xml:space="preserve">would illuminate all objects in </w:t>
      </w:r>
      <w:r w:rsidR="002F4F58">
        <w:rPr>
          <w:color w:val="FF0000"/>
        </w:rPr>
        <w:t>the scene</w:t>
      </w:r>
      <w:r>
        <w:rPr>
          <w:color w:val="FF0000"/>
        </w:rPr>
        <w:t xml:space="preserve"> and in turn those objects become light sources. Therefore the light entering the </w:t>
      </w:r>
      <w:r w:rsidR="002F4F58">
        <w:rPr>
          <w:color w:val="FF0000"/>
        </w:rPr>
        <w:t>user’s</w:t>
      </w:r>
      <w:r>
        <w:rPr>
          <w:color w:val="FF0000"/>
        </w:rPr>
        <w:t xml:space="preserve"> vision is through a combination of these light sources.</w:t>
      </w:r>
    </w:p>
    <w:p w:rsidR="009D5924" w:rsidRDefault="009D5924" w:rsidP="009D5924"/>
    <w:p w:rsidR="009D5924" w:rsidRDefault="009D5924" w:rsidP="009D5924">
      <w:r>
        <w:rPr>
          <w:noProof/>
          <w:lang w:eastAsia="en-GB"/>
        </w:rPr>
        <w:lastRenderedPageBreak/>
        <w:drawing>
          <wp:anchor distT="0" distB="0" distL="114300" distR="114300" simplePos="0" relativeHeight="251809792" behindDoc="1" locked="0" layoutInCell="1" allowOverlap="1" wp14:anchorId="0E8584DD" wp14:editId="3346C2D7">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Lighting is calculated from </w:t>
      </w:r>
      <w:proofErr w:type="spellStart"/>
      <w:r>
        <w:t>normals</w:t>
      </w:r>
      <w:proofErr w:type="spellEnd"/>
      <w:r>
        <w:t xml:space="preserve"> and light positions. A normal is just a vector pointing away from the objects surface. If the incoming light direction is facing the surfaces normal, then that surface will be fully lit. The less direct the light hits</w:t>
      </w:r>
      <w:r w:rsidR="002F4F58">
        <w:t xml:space="preserve"> </w:t>
      </w:r>
      <w:r>
        <w:t xml:space="preserve">the surface, the less lit that surface will be. Therefore the brightness of a point depends on the angle between the surface normal and the light direction vector. </w:t>
      </w:r>
    </w:p>
    <w:p w:rsidR="009D5924" w:rsidRDefault="009D5924" w:rsidP="009D5924"/>
    <w:p w:rsidR="009D5924" w:rsidRDefault="009D5924" w:rsidP="009D5924">
      <w:r w:rsidRPr="002A6309">
        <w:rPr>
          <w:color w:val="FF0000"/>
        </w:rPr>
        <w:t xml:space="preserve">In the image on the right [] </w:t>
      </w:r>
      <w:r>
        <w:t>the angle that light hits the surface is around 45 degrees. Because of this, the surface will be mildly lit, but not completely lit or unlit.</w:t>
      </w:r>
    </w:p>
    <w:p w:rsidR="009D5924" w:rsidRDefault="002F4F58" w:rsidP="009D5924">
      <w:pPr>
        <w:pStyle w:val="Heading2"/>
        <w:numPr>
          <w:ilvl w:val="0"/>
          <w:numId w:val="0"/>
        </w:numPr>
        <w:jc w:val="both"/>
      </w:pPr>
      <w:r>
        <w:t>1.1</w:t>
      </w:r>
      <w:proofErr w:type="gramStart"/>
      <w:r>
        <w:t>.X</w:t>
      </w:r>
      <w:proofErr w:type="gramEnd"/>
      <w:r>
        <w:t xml:space="preserve">. </w:t>
      </w:r>
      <w:r w:rsidR="0000210B">
        <w:t>Terrain generation with n</w:t>
      </w:r>
      <w:r w:rsidR="00680357">
        <w:t>oise</w:t>
      </w:r>
    </w:p>
    <w:p w:rsidR="009D5924" w:rsidRDefault="009D5924" w:rsidP="00BD271E"/>
    <w:p w:rsidR="00680357" w:rsidRDefault="00680357" w:rsidP="00680357">
      <w:r>
        <w:t xml:space="preserve">There should obviously be terrain for the </w:t>
      </w:r>
      <w:r w:rsidR="002F4F58">
        <w:t>user</w:t>
      </w:r>
      <w:r>
        <w:t xml:space="preserve"> to roam around on. So there needed to be some sort of terrain generatio</w:t>
      </w:r>
      <w:r w:rsidR="0000210B">
        <w:t>n. This can be done using noise, this</w:t>
      </w:r>
      <w:r>
        <w:t xml:space="preserve"> is simply a way to generate numbers.</w:t>
      </w:r>
    </w:p>
    <w:p w:rsidR="00680357" w:rsidRDefault="00680357" w:rsidP="00680357"/>
    <w:p w:rsidR="00680357" w:rsidRDefault="00680357" w:rsidP="00680357">
      <w:r>
        <w:t>With the generating terrain, there were</w:t>
      </w:r>
      <w:r w:rsidR="009D5924">
        <w:t xml:space="preserve"> two main</w:t>
      </w:r>
      <w:r w:rsidR="0000210B">
        <w:t xml:space="preserve"> options of building it. The first was using existing height maps and the second was</w:t>
      </w:r>
      <w:r>
        <w:t xml:space="preserve"> using </w:t>
      </w:r>
      <w:proofErr w:type="spellStart"/>
      <w:r>
        <w:t>perlin</w:t>
      </w:r>
      <w:proofErr w:type="spellEnd"/>
      <w:r>
        <w:t xml:space="preserve"> noise. The problem with using existing height maps is that there is no technical skill involved</w:t>
      </w:r>
      <w:r w:rsidR="0000210B">
        <w:t>. I</w:t>
      </w:r>
      <w:r>
        <w:t xml:space="preserve">t is literally </w:t>
      </w:r>
      <w:r w:rsidR="0000210B">
        <w:t xml:space="preserve">as simple as </w:t>
      </w:r>
      <w:r>
        <w:t xml:space="preserve">loading an OBJ into the project. An OBJ file is simply a text file </w:t>
      </w:r>
      <w:r w:rsidR="009D5924">
        <w:t>defining</w:t>
      </w:r>
      <w:r>
        <w:t xml:space="preserve"> the vertices and other data </w:t>
      </w:r>
      <w:r w:rsidR="009D5924">
        <w:t>of an object.</w:t>
      </w:r>
    </w:p>
    <w:p w:rsidR="00680357" w:rsidRDefault="00680357" w:rsidP="00680357"/>
    <w:p w:rsidR="00680357" w:rsidRDefault="009D5924" w:rsidP="00680357">
      <w:r>
        <w:rPr>
          <w:noProof/>
          <w:lang w:eastAsia="en-GB"/>
        </w:rPr>
        <w:t>Perlin</w:t>
      </w:r>
      <w:r>
        <w:t xml:space="preserve"> noise allows for</w:t>
      </w:r>
      <w:r w:rsidR="00680357">
        <w:t xml:space="preserve"> the terrain generation </w:t>
      </w:r>
      <w:r>
        <w:t>to</w:t>
      </w:r>
      <w:r w:rsidR="00680357">
        <w:t xml:space="preserve"> be randomized. </w:t>
      </w:r>
      <w:proofErr w:type="spellStart"/>
      <w:r w:rsidR="00680357">
        <w:t>Perlin</w:t>
      </w:r>
      <w:proofErr w:type="spellEnd"/>
      <w:r w:rsidR="00680357">
        <w:t xml:space="preserve"> noise is an algorithm created by </w:t>
      </w:r>
      <w:r w:rsidR="00680357" w:rsidRPr="009D5924">
        <w:rPr>
          <w:color w:val="FF0000"/>
        </w:rPr>
        <w:t xml:space="preserve">Ken </w:t>
      </w:r>
      <w:proofErr w:type="spellStart"/>
      <w:r w:rsidR="00680357" w:rsidRPr="009D5924">
        <w:rPr>
          <w:color w:val="FF0000"/>
        </w:rPr>
        <w:t>Perlin</w:t>
      </w:r>
      <w:proofErr w:type="spellEnd"/>
      <w:r w:rsidR="00680357" w:rsidRPr="009D5924">
        <w:rPr>
          <w:color w:val="FF0000"/>
        </w:rPr>
        <w:t xml:space="preserve"> </w:t>
      </w:r>
      <w:r w:rsidRPr="009D5924">
        <w:rPr>
          <w:color w:val="FF0000"/>
        </w:rPr>
        <w:t xml:space="preserve">[] </w:t>
      </w:r>
      <w:r w:rsidR="00680357">
        <w:t xml:space="preserve">which generates smooth random numbers. These smooth random numbers can be used to set the heights of vertices, which leads to natural looking terrain. </w:t>
      </w:r>
    </w:p>
    <w:p w:rsidR="00680357" w:rsidRDefault="009D5924" w:rsidP="00680357">
      <w:r>
        <w:rPr>
          <w:noProof/>
          <w:lang w:eastAsia="en-GB"/>
        </w:rPr>
        <w:drawing>
          <wp:anchor distT="0" distB="0" distL="114300" distR="114300" simplePos="0" relativeHeight="251752448" behindDoc="1" locked="0" layoutInCell="1" allowOverlap="1">
            <wp:simplePos x="0" y="0"/>
            <wp:positionH relativeFrom="margin">
              <wp:align>right</wp:align>
            </wp:positionH>
            <wp:positionV relativeFrom="paragraph">
              <wp:posOffset>7793</wp:posOffset>
            </wp:positionV>
            <wp:extent cx="1651000" cy="865505"/>
            <wp:effectExtent l="0" t="0" r="6350" b="0"/>
            <wp:wrapTight wrapText="bothSides">
              <wp:wrapPolygon edited="0">
                <wp:start x="0" y="0"/>
                <wp:lineTo x="0" y="20919"/>
                <wp:lineTo x="21434" y="20919"/>
                <wp:lineTo x="21434"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4">
                      <a:extLst>
                        <a:ext uri="{28A0092B-C50C-407E-A947-70E740481C1C}">
                          <a14:useLocalDpi xmlns:a14="http://schemas.microsoft.com/office/drawing/2010/main" val="0"/>
                        </a:ext>
                      </a:extLst>
                    </a:blip>
                    <a:srcRect l="50832" t="10025" r="145" b="12532"/>
                    <a:stretch>
                      <a:fillRect/>
                    </a:stretch>
                  </pic:blipFill>
                  <pic:spPr bwMode="auto">
                    <a:xfrm>
                      <a:off x="0" y="0"/>
                      <a:ext cx="1651000" cy="865505"/>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Imagi</w:t>
      </w:r>
      <w:r w:rsidR="009D5924">
        <w:t xml:space="preserve">ne you used a </w:t>
      </w:r>
      <w:proofErr w:type="gramStart"/>
      <w:r w:rsidR="009D5924">
        <w:t>random(</w:t>
      </w:r>
      <w:proofErr w:type="gramEnd"/>
      <w:r w:rsidR="009D5924">
        <w:t>) function</w:t>
      </w:r>
      <w:r>
        <w:t xml:space="preserve"> and plotted the </w:t>
      </w:r>
      <w:r w:rsidR="009D5924">
        <w:t xml:space="preserve">returned numbers </w:t>
      </w:r>
      <w:r>
        <w:t xml:space="preserve">on a graph. </w:t>
      </w:r>
      <w:r w:rsidRPr="00F50584">
        <w:rPr>
          <w:color w:val="FF0000"/>
        </w:rPr>
        <w:t xml:space="preserve">The output would the similar to </w:t>
      </w:r>
      <w:r w:rsidR="002F4F58">
        <w:rPr>
          <w:color w:val="FF0000"/>
        </w:rPr>
        <w:t xml:space="preserve">the </w:t>
      </w:r>
      <w:r w:rsidR="002F4F58" w:rsidRPr="00F50584">
        <w:rPr>
          <w:color w:val="FF0000"/>
        </w:rPr>
        <w:t>graph</w:t>
      </w:r>
      <w:r w:rsidR="00F50584" w:rsidRPr="00F50584">
        <w:rPr>
          <w:color w:val="FF0000"/>
        </w:rPr>
        <w:t xml:space="preserve"> on the right</w:t>
      </w:r>
      <w:r w:rsidR="00F50584">
        <w:rPr>
          <w:color w:val="FF0000"/>
        </w:rPr>
        <w:t xml:space="preserve"> []</w:t>
      </w:r>
      <w:r w:rsidR="00F50584" w:rsidRPr="00F50584">
        <w:rPr>
          <w:color w:val="FF0000"/>
        </w:rPr>
        <w:t>.</w:t>
      </w:r>
      <w:r w:rsidR="009D5924">
        <w:t xml:space="preserve"> </w:t>
      </w:r>
      <w:r>
        <w:t xml:space="preserve">Every number chosen, or </w:t>
      </w:r>
      <w:r w:rsidR="0000210B">
        <w:t xml:space="preserve">every </w:t>
      </w:r>
      <w:r>
        <w:t>point plotted, has no r</w:t>
      </w:r>
      <w:r w:rsidR="0000210B">
        <w:t>elation to the number before it</w:t>
      </w:r>
      <w:r w:rsidR="002F4F58">
        <w:t>,</w:t>
      </w:r>
      <w:r>
        <w:t xml:space="preserve"> or the number after it.</w:t>
      </w:r>
    </w:p>
    <w:p w:rsidR="00680357" w:rsidRDefault="00680357" w:rsidP="00680357"/>
    <w:p w:rsidR="00680357" w:rsidRDefault="009D5924" w:rsidP="00680357">
      <w:r>
        <w:rPr>
          <w:noProof/>
          <w:lang w:eastAsia="en-GB"/>
        </w:rPr>
        <w:drawing>
          <wp:anchor distT="0" distB="0" distL="114300" distR="114300" simplePos="0" relativeHeight="251753472" behindDoc="1" locked="0" layoutInCell="1" allowOverlap="1">
            <wp:simplePos x="0" y="0"/>
            <wp:positionH relativeFrom="margin">
              <wp:align>right</wp:align>
            </wp:positionH>
            <wp:positionV relativeFrom="paragraph">
              <wp:posOffset>3579</wp:posOffset>
            </wp:positionV>
            <wp:extent cx="1662430" cy="875665"/>
            <wp:effectExtent l="0" t="0" r="0" b="635"/>
            <wp:wrapTight wrapText="bothSides">
              <wp:wrapPolygon edited="0">
                <wp:start x="0" y="0"/>
                <wp:lineTo x="0" y="21146"/>
                <wp:lineTo x="21286" y="21146"/>
                <wp:lineTo x="21286"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4">
                      <a:extLst>
                        <a:ext uri="{28A0092B-C50C-407E-A947-70E740481C1C}">
                          <a14:useLocalDpi xmlns:a14="http://schemas.microsoft.com/office/drawing/2010/main" val="0"/>
                        </a:ext>
                      </a:extLst>
                    </a:blip>
                    <a:srcRect t="9227" r="50977" b="12967"/>
                    <a:stretch>
                      <a:fillRect/>
                    </a:stretch>
                  </pic:blipFill>
                  <pic:spPr bwMode="auto">
                    <a:xfrm>
                      <a:off x="0" y="0"/>
                      <a:ext cx="1662430" cy="875665"/>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a </w:t>
      </w:r>
      <w:proofErr w:type="spellStart"/>
      <w:r w:rsidR="00680357">
        <w:t>perlin</w:t>
      </w:r>
      <w:proofErr w:type="spellEnd"/>
      <w:r w:rsidR="00680357">
        <w:t xml:space="preserve"> function generates smooth random numbers. This means the random number chosen is based on what came before it. Therefore</w:t>
      </w:r>
      <w:r w:rsidR="002F4F58">
        <w:t>,</w:t>
      </w:r>
      <w:r w:rsidR="00680357">
        <w:t xml:space="preserve"> the value picked can never be very far away from</w:t>
      </w:r>
      <w:r>
        <w:t xml:space="preserve"> the previous value. Plotting </w:t>
      </w:r>
      <w:proofErr w:type="spellStart"/>
      <w:r w:rsidR="00680357">
        <w:t>perlin</w:t>
      </w:r>
      <w:proofErr w:type="spellEnd"/>
      <w:r w:rsidR="00680357">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w:t>
      </w:r>
      <w:r w:rsidR="009D5924">
        <w:t xml:space="preserve">turns smooth random numbers, it is </w:t>
      </w:r>
      <w:r>
        <w:t xml:space="preserve">up to us as to what </w:t>
      </w:r>
      <w:r w:rsidR="009D5924">
        <w:t>we use them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lastRenderedPageBreak/>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BD271E">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w:t>
      </w:r>
      <w:r w:rsidR="002C3DD8">
        <w:t>we</w:t>
      </w:r>
      <w:r>
        <w:t xml:space="preserve">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w:t>
      </w:r>
      <w:r w:rsidR="0000210B">
        <w:t>and</w:t>
      </w:r>
      <w:r w:rsidR="001030D9">
        <w:t xml:space="preserve"> </w:t>
      </w:r>
      <w:r>
        <w:t>triangles</w:t>
      </w:r>
      <w:r w:rsidR="001030D9">
        <w:t xml:space="preserve"> on the screen. Apart from that it handles nothing else for you</w:t>
      </w:r>
      <w:r>
        <w:t>. There’s no premade 3D scene where you can drag and drop objects w</w:t>
      </w:r>
      <w:r w:rsidR="0000210B">
        <w:t>ith nice textures and lighting. I</w:t>
      </w:r>
      <w:r>
        <w:t>t i</w:t>
      </w:r>
      <w:r w:rsidR="004B0EC3">
        <w:t xml:space="preserve">s </w:t>
      </w:r>
      <w:r w:rsidR="0000210B">
        <w:t>very</w:t>
      </w:r>
      <w:r w:rsidR="004B0EC3">
        <w:t xml:space="preserve">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2C3DD8">
        <w:t xml:space="preserve"> However</w:t>
      </w:r>
      <w:r w:rsidR="004A46A5">
        <w:t xml:space="preserve"> these are not </w:t>
      </w:r>
      <w:r w:rsidR="004A46A5" w:rsidRPr="00DE08B0">
        <w:t>disadvantages. Instead,</w:t>
      </w:r>
      <w:r w:rsidR="0000210B">
        <w:t xml:space="preserve"> these are rewarding tasks that </w:t>
      </w:r>
      <w:r w:rsidR="004A46A5" w:rsidRPr="00DE08B0">
        <w:t xml:space="preserve">can </w:t>
      </w:r>
      <w:r w:rsidR="0000210B">
        <w:t xml:space="preserve">be </w:t>
      </w:r>
      <w:r w:rsidR="00816E8D" w:rsidRPr="00DE08B0">
        <w:t>implemen</w:t>
      </w:r>
      <w:r w:rsidR="0000210B">
        <w:t>ted</w:t>
      </w:r>
      <w:r w:rsidR="00816E8D" w:rsidRPr="00DE08B0">
        <w:t xml:space="preserve">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F42147" w:rsidRDefault="001300BF" w:rsidP="00DE08B0">
      <w:r w:rsidRPr="008279AB">
        <w:t>Features and techniques used will be resear</w:t>
      </w:r>
      <w:r w:rsidR="0080668C" w:rsidRPr="008279AB">
        <w:t xml:space="preserve">ched </w:t>
      </w:r>
      <w:r w:rsidR="0000210B">
        <w:t>as and when they are needed</w:t>
      </w:r>
      <w:r w:rsidR="0080668C" w:rsidRPr="008279AB">
        <w:t xml:space="preserve">. </w:t>
      </w:r>
      <w:r w:rsidR="00F93D80">
        <w:t>Heavy</w:t>
      </w:r>
      <w:r w:rsidR="0000210B">
        <w:t xml:space="preserve"> background reading </w:t>
      </w:r>
      <w:r w:rsidR="00F93D80">
        <w:t>was done</w:t>
      </w:r>
      <w:r w:rsidR="0000210B">
        <w:t xml:space="preserve"> before the project was even assigned. This was to learn about all of the information mentioned in the background reading section. </w:t>
      </w:r>
      <w:r w:rsidR="00F42147">
        <w:t xml:space="preserve">This head start on the project was crucial to create a realistic looking scene. </w:t>
      </w:r>
    </w:p>
    <w:p w:rsidR="00F42147" w:rsidRDefault="00F42147" w:rsidP="00DE08B0"/>
    <w:p w:rsidR="00F42147" w:rsidRDefault="00DE08B0" w:rsidP="00DE08B0">
      <w:r w:rsidRPr="008279AB">
        <w:t xml:space="preserve">Researching </w:t>
      </w:r>
      <w:r w:rsidR="00F63D43">
        <w:t xml:space="preserve">about specific features </w:t>
      </w:r>
      <w:r w:rsidR="002C3DD8">
        <w:t>at the beginning would not</w:t>
      </w:r>
      <w:r w:rsidRPr="008279AB">
        <w:t xml:space="preserve"> be very useful</w:t>
      </w:r>
      <w:r w:rsidR="0000210B">
        <w:t xml:space="preserve"> as</w:t>
      </w:r>
      <w:r w:rsidRPr="008279AB">
        <w:t xml:space="preserve"> </w:t>
      </w:r>
      <w:r w:rsidR="00AD38B3">
        <w:t>the information</w:t>
      </w:r>
      <w:r w:rsidRPr="008279AB">
        <w:t xml:space="preserve"> might not be </w:t>
      </w:r>
      <w:r w:rsidR="0000210B">
        <w:t>used right away</w:t>
      </w:r>
      <w:r w:rsidRPr="008279AB">
        <w:t xml:space="preserve">, as other features are needed first. </w:t>
      </w:r>
      <w:r w:rsidR="0000210B">
        <w:t>The</w:t>
      </w:r>
      <w:r w:rsidR="00F63D43">
        <w:t xml:space="preserve"> </w:t>
      </w:r>
      <w:r w:rsidR="0000210B">
        <w:t>techniques</w:t>
      </w:r>
      <w:r w:rsidR="00F63D43">
        <w:t xml:space="preserve"> learnt </w:t>
      </w:r>
      <w:r w:rsidR="0000210B">
        <w:t xml:space="preserve">early on </w:t>
      </w:r>
      <w:r w:rsidR="00F63D43">
        <w:t xml:space="preserve">might never get </w:t>
      </w:r>
      <w:r w:rsidR="002C3DD8">
        <w:t>used</w:t>
      </w:r>
      <w:r w:rsidR="00F63D43">
        <w:t xml:space="preserve"> as the requirements</w:t>
      </w:r>
      <w:r w:rsidR="0000210B">
        <w:t xml:space="preserve"> could</w:t>
      </w:r>
      <w:r w:rsidR="00F63D43">
        <w:t xml:space="preserve"> change. </w:t>
      </w:r>
      <w:r w:rsidR="00F42147">
        <w:t xml:space="preserve">The things learnt in the background reading section where mandatory, like how to display things on the screen. There was no initial research done on the advanced features of </w:t>
      </w:r>
      <w:proofErr w:type="spellStart"/>
      <w:r w:rsidR="00F42147">
        <w:t>WebGL</w:t>
      </w:r>
      <w:proofErr w:type="spellEnd"/>
      <w:r w:rsidR="00F42147">
        <w:t>.</w:t>
      </w:r>
    </w:p>
    <w:p w:rsidR="00F42147" w:rsidRDefault="00F42147" w:rsidP="00DE08B0"/>
    <w:p w:rsidR="00DE08B0" w:rsidRDefault="00DE08B0" w:rsidP="00DE08B0">
      <w:r w:rsidRPr="008279AB">
        <w:t>Working software early is also a priority</w:t>
      </w:r>
      <w:r w:rsidR="00F42147">
        <w:t>. It is better to get something less efficient on the screen rather than attempting a complex technique and failing completely</w:t>
      </w:r>
      <w:r w:rsidRPr="008279AB">
        <w:t xml:space="preserve">. </w:t>
      </w:r>
      <w:r w:rsidR="001300BF" w:rsidRPr="008279AB">
        <w:t>For this reason</w:t>
      </w:r>
      <w:r w:rsidR="002C3DD8">
        <w:t>,</w:t>
      </w:r>
      <w:r w:rsidR="001300BF" w:rsidRPr="008279AB">
        <w:t xml:space="preserve"> the engine components need to be built first, followed by the graphics later on. </w:t>
      </w:r>
    </w:p>
    <w:p w:rsidR="00B80F42" w:rsidRDefault="00B80F42" w:rsidP="00DE08B0"/>
    <w:p w:rsidR="00475A4F" w:rsidRPr="00475A4F" w:rsidRDefault="00F42147" w:rsidP="00680357">
      <w:pPr>
        <w:rPr>
          <w:color w:val="FF0000"/>
        </w:rPr>
      </w:pPr>
      <w:r w:rsidRPr="00F42147">
        <w:rPr>
          <w:color w:val="FF0000"/>
        </w:rPr>
        <w:t>A</w:t>
      </w:r>
      <w:r w:rsidR="00DE6A1C" w:rsidRPr="00F42147">
        <w:rPr>
          <w:color w:val="FF0000"/>
        </w:rPr>
        <w:t xml:space="preserve"> specification</w:t>
      </w:r>
      <w:r w:rsidRPr="00F42147">
        <w:rPr>
          <w:color w:val="FF0000"/>
        </w:rPr>
        <w:t xml:space="preserve"> []</w:t>
      </w:r>
      <w:r w:rsidR="00B80F42" w:rsidRPr="00F42147">
        <w:rPr>
          <w:color w:val="FF0000"/>
        </w:rPr>
        <w:t xml:space="preserve"> had </w:t>
      </w:r>
      <w:r w:rsidR="00B80F42" w:rsidRPr="00AD38B3">
        <w:rPr>
          <w:color w:val="FF0000"/>
        </w:rPr>
        <w:t>to be created</w:t>
      </w:r>
      <w:r>
        <w:rPr>
          <w:color w:val="FF0000"/>
        </w:rPr>
        <w:t xml:space="preserve"> </w:t>
      </w:r>
      <w:r w:rsidR="00B80F42">
        <w:t xml:space="preserve">with brief details of what the project should contain.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2C3DD8" w:rsidP="00DE08B0">
      <w:pPr>
        <w:pStyle w:val="ListParagraph"/>
        <w:numPr>
          <w:ilvl w:val="0"/>
          <w:numId w:val="29"/>
        </w:numPr>
      </w:pPr>
      <w:r>
        <w:lastRenderedPageBreak/>
        <w:t>There needs to be cross browser testing</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throughout the project.</w:t>
      </w:r>
    </w:p>
    <w:p w:rsidR="00DE08B0" w:rsidRPr="008279AB" w:rsidRDefault="00DE08B0" w:rsidP="00DE08B0">
      <w:pPr>
        <w:pStyle w:val="ListParagraph"/>
        <w:numPr>
          <w:ilvl w:val="0"/>
          <w:numId w:val="29"/>
        </w:numPr>
      </w:pPr>
      <w:r w:rsidRPr="008279AB">
        <w:t xml:space="preserve">Allow user to move around </w:t>
      </w:r>
      <w:r w:rsidR="002C3DD8">
        <w:t xml:space="preserve">the </w:t>
      </w:r>
      <w:r w:rsidRPr="008279AB">
        <w:t xml:space="preserve">terrain, </w:t>
      </w:r>
      <w:r w:rsidR="002C3DD8">
        <w:t xml:space="preserve">a </w:t>
      </w:r>
      <w:r w:rsidRPr="008279AB">
        <w:t>camera class</w:t>
      </w:r>
      <w:r w:rsidR="002C3DD8">
        <w:t xml:space="preserve"> is</w:t>
      </w:r>
      <w:r w:rsidRPr="008279AB">
        <w:t xml:space="preserve"> needed</w:t>
      </w:r>
      <w:r w:rsidR="008279AB">
        <w:t>.</w:t>
      </w:r>
    </w:p>
    <w:p w:rsidR="00DE08B0" w:rsidRPr="008279AB" w:rsidRDefault="00DE08B0" w:rsidP="00DE08B0">
      <w:pPr>
        <w:pStyle w:val="ListParagraph"/>
        <w:numPr>
          <w:ilvl w:val="0"/>
          <w:numId w:val="29"/>
        </w:numPr>
      </w:pPr>
      <w:r w:rsidRPr="008279AB">
        <w:t xml:space="preserve">Add collision with terrain, rather than flying over it. Possibly connect terrain vertices with quad strip for more realistic collision, rather than </w:t>
      </w:r>
      <w:r w:rsidR="002C3DD8">
        <w:t xml:space="preserve">using the </w:t>
      </w:r>
      <w:r w:rsidRPr="008279AB">
        <w:t>existing triangle strip</w:t>
      </w:r>
      <w:r w:rsidR="008279AB">
        <w:t>.</w:t>
      </w:r>
    </w:p>
    <w:p w:rsidR="00DE08B0" w:rsidRPr="008279AB" w:rsidRDefault="00DE08B0" w:rsidP="00DE08B0">
      <w:pPr>
        <w:pStyle w:val="ListParagraph"/>
        <w:numPr>
          <w:ilvl w:val="0"/>
          <w:numId w:val="29"/>
        </w:numPr>
      </w:pPr>
      <w:r w:rsidRPr="008279AB">
        <w:t>Give</w:t>
      </w:r>
      <w:r w:rsidR="002C3DD8">
        <w:t xml:space="preserve"> the</w:t>
      </w:r>
      <w:r w:rsidRPr="008279AB">
        <w:t xml:space="preserve"> terrain</w:t>
      </w:r>
      <w:r w:rsidR="002C3DD8">
        <w:t xml:space="preserve"> a</w:t>
      </w:r>
      <w:r w:rsidRPr="008279AB">
        <w:t xml:space="preserve"> texture, procedurally generated perhaps</w:t>
      </w:r>
      <w:r w:rsidR="008279AB">
        <w:t>.</w:t>
      </w:r>
    </w:p>
    <w:p w:rsidR="00DE08B0" w:rsidRPr="008279AB" w:rsidRDefault="00DE08B0" w:rsidP="00DE08B0">
      <w:pPr>
        <w:pStyle w:val="ListParagraph"/>
        <w:numPr>
          <w:ilvl w:val="0"/>
          <w:numId w:val="29"/>
        </w:numPr>
      </w:pPr>
      <w:r w:rsidRPr="008279AB">
        <w:t xml:space="preserve">Add in rocks. </w:t>
      </w:r>
      <w:r w:rsidR="002C3DD8">
        <w:t>A</w:t>
      </w:r>
      <w:r w:rsidRPr="008279AB">
        <w:t xml:space="preserve"> proc</w:t>
      </w:r>
      <w:r w:rsidR="002C3DD8">
        <w:t>edural rock generation library</w:t>
      </w:r>
      <w:r w:rsidRPr="008279AB">
        <w:t xml:space="preserve"> could</w:t>
      </w:r>
      <w:r w:rsidR="002C3DD8">
        <w:t xml:space="preserve"> be</w:t>
      </w:r>
      <w:r w:rsidRPr="008279AB">
        <w:t xml:space="preserve"> use</w:t>
      </w:r>
      <w:r w:rsidR="002C3DD8">
        <w:t>d</w:t>
      </w:r>
      <w:r w:rsidRPr="008279AB">
        <w:t xml:space="preserve"> to generate rocks. However I would rath</w:t>
      </w:r>
      <w:r w:rsidR="002C3DD8">
        <w:t>er try implement rocks myself. A</w:t>
      </w:r>
      <w:r w:rsidRPr="008279AB">
        <w:t xml:space="preserve"> sphere geometry and </w:t>
      </w:r>
      <w:r w:rsidR="002C3DD8">
        <w:t>using</w:t>
      </w:r>
      <w:r w:rsidRPr="008279AB">
        <w:t xml:space="preserve"> </w:t>
      </w:r>
      <w:proofErr w:type="spellStart"/>
      <w:r w:rsidRPr="008279AB">
        <w:t>perlin</w:t>
      </w:r>
      <w:proofErr w:type="spellEnd"/>
      <w:r w:rsidRPr="008279AB">
        <w:t xml:space="preserve"> noise on the vertices </w:t>
      </w:r>
      <w:r w:rsidR="002C3DD8">
        <w:t>could give a</w:t>
      </w:r>
      <w:r w:rsidRPr="008279AB">
        <w:t xml:space="preserve"> bumpy</w:t>
      </w:r>
      <w:r w:rsidR="002C3DD8">
        <w:t>, rock-like</w:t>
      </w:r>
      <w:r w:rsidRPr="008279AB">
        <w:t xml:space="preserve"> geometry.</w:t>
      </w:r>
    </w:p>
    <w:p w:rsidR="00DE08B0" w:rsidRPr="008279AB" w:rsidRDefault="00DE08B0" w:rsidP="00DE08B0">
      <w:pPr>
        <w:pStyle w:val="ListParagraph"/>
        <w:numPr>
          <w:ilvl w:val="0"/>
          <w:numId w:val="29"/>
        </w:numPr>
      </w:pPr>
      <w:r w:rsidRPr="008279AB">
        <w:t xml:space="preserve">Start </w:t>
      </w:r>
      <w:r w:rsidR="002C3DD8">
        <w:t xml:space="preserve">work on GUI’s, with a possible </w:t>
      </w:r>
      <w:proofErr w:type="spellStart"/>
      <w:r w:rsidR="002C3DD8">
        <w:t>minimap</w:t>
      </w:r>
      <w:proofErr w:type="spellEnd"/>
      <w:r w:rsidR="002C3DD8">
        <w:t>. These GUIs could show</w:t>
      </w:r>
      <w:r w:rsidRPr="008279AB">
        <w:t xml:space="preserve"> the rovers stats and location (perhaps just their coordinates). Commands from mission control would get sent here, the user would then complete</w:t>
      </w:r>
      <w:r w:rsidR="002C3DD8">
        <w:t xml:space="preserve"> the assigned missions</w:t>
      </w:r>
      <w:r w:rsidR="00676296" w:rsidRPr="008279AB">
        <w:t>.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t>
      </w:r>
      <w:proofErr w:type="spellStart"/>
      <w:r w:rsidRPr="008279AB">
        <w:t>WebGL</w:t>
      </w:r>
      <w:proofErr w:type="spellEnd"/>
      <w:r w:rsidRPr="008279AB">
        <w:t xml:space="preserve">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8279AB"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EB6A21">
      <w:pPr>
        <w:pStyle w:val="Heading3"/>
      </w:pPr>
      <w:r>
        <w:lastRenderedPageBreak/>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w:t>
      </w:r>
      <w:r w:rsidR="00586B51">
        <w:t>e with the advanced techniques</w:t>
      </w:r>
      <w:r>
        <w:t xml:space="preserve"> chosen. </w:t>
      </w:r>
      <w:r w:rsidR="00586B51">
        <w:t>These techniques</w:t>
      </w:r>
      <w:r>
        <w:t xml:space="preserve"> might have been the best and most efficient to use, </w:t>
      </w:r>
      <w:r w:rsidR="00586B51">
        <w:t xml:space="preserve">however if they </w:t>
      </w:r>
      <w:r>
        <w:t xml:space="preserve">could not </w:t>
      </w:r>
      <w:r w:rsidR="00586B51">
        <w:t>be implemented</w:t>
      </w:r>
      <w:r>
        <w:t xml:space="preserve">, the </w:t>
      </w:r>
      <w:r w:rsidR="00586B51">
        <w:t xml:space="preserve">whole </w:t>
      </w:r>
      <w:r>
        <w:t>design would have been a waste of time.</w:t>
      </w:r>
    </w:p>
    <w:p w:rsidR="00C43A92" w:rsidRDefault="00C43A92" w:rsidP="0080668C"/>
    <w:p w:rsidR="008279AB" w:rsidRDefault="007C520A" w:rsidP="0080668C">
      <w:r>
        <w:t xml:space="preserve">This </w:t>
      </w:r>
      <w:r w:rsidR="00586B51">
        <w:t xml:space="preserve">heavy upfront design </w:t>
      </w:r>
      <w:r>
        <w:t>is a</w:t>
      </w:r>
      <w:r w:rsidR="00816C29">
        <w:t xml:space="preserve"> dangerous approach for </w:t>
      </w:r>
      <w:r w:rsidR="00586B51">
        <w:t>the</w:t>
      </w:r>
      <w:r w:rsidR="00816C29">
        <w:t xml:space="preserve"> project</w:t>
      </w:r>
      <w:r>
        <w:t xml:space="preserve"> and </w:t>
      </w:r>
      <w:r w:rsidR="00586B51">
        <w:t xml:space="preserve">was not used. It </w:t>
      </w:r>
      <w:r>
        <w:t>is discussed further</w:t>
      </w:r>
      <w:r w:rsidR="00816C29">
        <w:t xml:space="preserve"> in the Process section (</w:t>
      </w:r>
      <w:r w:rsidR="00816C29" w:rsidRPr="00816C29">
        <w:rPr>
          <w:color w:val="FF0000"/>
        </w:rPr>
        <w:t>1.3</w:t>
      </w:r>
      <w:r w:rsidR="00816C29">
        <w:t>).</w:t>
      </w:r>
    </w:p>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r w:rsidR="00F42147">
        <w:rPr>
          <w:lang w:val="en-US"/>
        </w:rPr>
        <w:t xml:space="preserve"> </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 xml:space="preserve">If this were the case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r w:rsidR="00F42147">
        <w:rPr>
          <w:lang w:val="en-US"/>
        </w:rPr>
        <w:t xml:space="preserve">Even if there was somehow a possible code injection, it would just break the scene for the current user.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w:t>
      </w:r>
      <w:r w:rsidR="00586B51">
        <w:rPr>
          <w:lang w:val="en-US"/>
        </w:rPr>
        <w:t>,</w:t>
      </w:r>
      <w:r w:rsidR="00A74CF4">
        <w:rPr>
          <w:lang w:val="en-US"/>
        </w:rPr>
        <w:t xml:space="preserve">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WebGL was the chosen language for the project, an agile approach was best. </w:t>
      </w:r>
      <w:r w:rsidR="00F42147">
        <w:rPr>
          <w:lang w:val="en-US"/>
        </w:rPr>
        <w:t>The</w:t>
      </w:r>
      <w:r>
        <w:rPr>
          <w:lang w:val="en-US"/>
        </w:rPr>
        <w:t xml:space="preserve"> biggest reason </w:t>
      </w:r>
      <w:r w:rsidR="00F42147">
        <w:rPr>
          <w:lang w:val="en-US"/>
        </w:rPr>
        <w:t>is</w:t>
      </w:r>
      <w:r w:rsidR="002364E1">
        <w:rPr>
          <w:lang w:val="en-US"/>
        </w:rPr>
        <w:t xml:space="preserve">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WebGL,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C23102" w:rsidRDefault="00741B7B" w:rsidP="004C12FA">
      <w:pPr>
        <w:rPr>
          <w:lang w:val="en-US"/>
        </w:rPr>
      </w:pPr>
      <w:r>
        <w:rPr>
          <w:lang w:val="en-US"/>
        </w:rPr>
        <w:t xml:space="preserve">An agile approach allows documentation to be written after the story </w:t>
      </w:r>
      <w:r w:rsidR="00F42147">
        <w:rPr>
          <w:lang w:val="en-US"/>
        </w:rPr>
        <w:t>or feature is complete. This means</w:t>
      </w:r>
      <w:r>
        <w:rPr>
          <w:lang w:val="en-US"/>
        </w:rPr>
        <w:t xml:space="preserve"> it is unlikely that the documentation will have to later be changed. </w:t>
      </w:r>
      <w:r w:rsidR="0034136E">
        <w:rPr>
          <w:lang w:val="en-US"/>
        </w:rPr>
        <w:t>With a waterfall style approach</w:t>
      </w:r>
      <w:r w:rsidR="00F42147">
        <w:rPr>
          <w:lang w:val="en-US"/>
        </w:rPr>
        <w:t xml:space="preserve"> the</w:t>
      </w:r>
      <w:r w:rsidR="0034136E">
        <w:rPr>
          <w:lang w:val="en-US"/>
        </w:rPr>
        <w:t xml:space="preserve">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F42147" w:rsidRDefault="00F42147" w:rsidP="004C12FA">
      <w:pPr>
        <w:rPr>
          <w:lang w:val="en-US"/>
        </w:rPr>
      </w:pPr>
    </w:p>
    <w:p w:rsidR="00946335" w:rsidRDefault="00C23102" w:rsidP="004C12FA">
      <w:pPr>
        <w:rPr>
          <w:lang w:val="en-US"/>
        </w:rPr>
      </w:pPr>
      <w:r>
        <w:rPr>
          <w:lang w:val="en-US"/>
        </w:rPr>
        <w:t xml:space="preserve">Since </w:t>
      </w:r>
      <w:r w:rsidR="00F42147">
        <w:rPr>
          <w:lang w:val="en-US"/>
        </w:rPr>
        <w:t>extreme programming</w:t>
      </w:r>
      <w:r>
        <w:rPr>
          <w:lang w:val="en-US"/>
        </w:rPr>
        <w:t xml:space="preserve"> principles</w:t>
      </w:r>
      <w:r w:rsidR="008B3A58">
        <w:rPr>
          <w:lang w:val="en-US"/>
        </w:rPr>
        <w:t xml:space="preserve"> mainly</w:t>
      </w:r>
      <w:r>
        <w:rPr>
          <w:lang w:val="en-US"/>
        </w:rPr>
        <w:t xml:space="preserve"> rely on a team (code inspection, collective code ownership, pair programming)</w:t>
      </w:r>
      <w:r w:rsidR="00586B51">
        <w:rPr>
          <w:lang w:val="en-US"/>
        </w:rPr>
        <w:t xml:space="preserve"> it was not possible to use.</w:t>
      </w:r>
      <w:r>
        <w:rPr>
          <w:lang w:val="en-US"/>
        </w:rPr>
        <w:t xml:space="preserve"> SCR</w:t>
      </w:r>
      <w:r w:rsidR="00586B51">
        <w:rPr>
          <w:lang w:val="en-US"/>
        </w:rPr>
        <w:t>UM is a flexible framework and therefore it made the most sense to use</w:t>
      </w:r>
      <w:r>
        <w:rPr>
          <w:lang w:val="en-US"/>
        </w:rPr>
        <w:t xml:space="preserve"> for the project. SCRUM allows </w:t>
      </w:r>
      <w:r w:rsidR="00586B51">
        <w:rPr>
          <w:lang w:val="en-US"/>
        </w:rPr>
        <w:t>us</w:t>
      </w:r>
      <w:r w:rsidR="008B3A58">
        <w:rPr>
          <w:lang w:val="en-US"/>
        </w:rPr>
        <w:t xml:space="preserve"> to pick and choose which agile processes </w:t>
      </w:r>
      <w:r w:rsidR="00586B51">
        <w:rPr>
          <w:lang w:val="en-US"/>
        </w:rPr>
        <w:t>we</w:t>
      </w:r>
      <w:r w:rsidR="008B3A58">
        <w:rPr>
          <w:lang w:val="en-US"/>
        </w:rPr>
        <w:t xml:space="preserve"> will use. For example, </w:t>
      </w:r>
      <w:r w:rsidR="00586B51">
        <w:rPr>
          <w:lang w:val="en-US"/>
        </w:rPr>
        <w:t>we</w:t>
      </w:r>
      <w:r w:rsidR="008B3A58">
        <w:rPr>
          <w:lang w:val="en-US"/>
        </w:rPr>
        <w:t xml:space="preserve"> have the option to use TDD, rather than it being enforced by the methodology. </w:t>
      </w: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w:t>
      </w:r>
      <w:r w:rsidR="000D5440">
        <w:rPr>
          <w:lang w:val="en-US"/>
        </w:rPr>
        <w:t>ted at the start of the project</w:t>
      </w:r>
      <w:r>
        <w:rPr>
          <w:lang w:val="en-US"/>
        </w:rPr>
        <w:t xml:space="preserve"> as described in the analysis section.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 xml:space="preserve">was </w:t>
      </w:r>
      <w:r w:rsidR="00317811">
        <w:rPr>
          <w:lang w:val="en-US"/>
        </w:rPr>
        <w:lastRenderedPageBreak/>
        <w:t>chosen as the project supervisor was available for weekly meetings. This allowed the project to receive feedback</w:t>
      </w:r>
      <w:r w:rsidR="000D5440">
        <w:rPr>
          <w:lang w:val="en-US"/>
        </w:rPr>
        <w:t xml:space="preserve"> each week</w:t>
      </w:r>
      <w:r w:rsidR="00DC3614">
        <w:rPr>
          <w:lang w:val="en-US"/>
        </w:rPr>
        <w:t>,</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0D5440">
        <w:rPr>
          <w:lang w:val="en-US"/>
        </w:rPr>
        <w:t>need to be added and have already been added</w:t>
      </w:r>
      <w:r w:rsidR="00317811">
        <w:rPr>
          <w:lang w:val="en-US"/>
        </w:rPr>
        <w:t xml:space="preserve"> to the project.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w:t>
      </w:r>
      <w:r w:rsidR="000D5440">
        <w:rPr>
          <w:lang w:val="en-US"/>
        </w:rPr>
        <w:t>ooking back over the weeks work</w:t>
      </w:r>
      <w:r w:rsidR="00317811">
        <w:rPr>
          <w:lang w:val="en-US"/>
        </w:rPr>
        <w:t xml:space="preserve">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w:t>
      </w:r>
      <w:r w:rsidR="00DC3614">
        <w:rPr>
          <w:lang w:val="en-US"/>
        </w:rPr>
        <w:t xml:space="preserve"> or design</w:t>
      </w:r>
      <w:r w:rsidR="002364E1">
        <w:rPr>
          <w:lang w:val="en-US"/>
        </w:rPr>
        <w:t>, then</w:t>
      </w:r>
      <w:r w:rsidR="00DC3614">
        <w:rPr>
          <w:lang w:val="en-US"/>
        </w:rPr>
        <w:t xml:space="preserve"> it would be easy to change. The language could have been swapped</w:t>
      </w:r>
      <w:r w:rsidR="002364E1">
        <w:rPr>
          <w:lang w:val="en-US"/>
        </w:rPr>
        <w:t xml:space="preserve"> </w:t>
      </w:r>
      <w:r>
        <w:rPr>
          <w:lang w:val="en-US"/>
        </w:rPr>
        <w:t>to use</w:t>
      </w:r>
      <w:r w:rsidR="002364E1">
        <w:rPr>
          <w:lang w:val="en-US"/>
        </w:rPr>
        <w:t xml:space="preserve"> a mid-weight library such as three.js. </w:t>
      </w:r>
      <w:r w:rsidR="00DC3614">
        <w:rPr>
          <w:lang w:val="en-US"/>
        </w:rPr>
        <w:t xml:space="preserve">Or, the design of the project could have changed to being in 2D.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The adaptability of SCRUM proved useful when changing the project from a game to a graphical scene. The classes were simply refactored and some documentation and tests were removed</w:t>
      </w:r>
      <w:r w:rsidR="00DC3614">
        <w:rPr>
          <w:lang w:val="en-US"/>
        </w:rPr>
        <w:t>.</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t>
      </w:r>
      <w:r w:rsidR="00F830B3">
        <w:rPr>
          <w:lang w:val="en-US"/>
        </w:rPr>
        <w:t>is</w:t>
      </w:r>
      <w:r>
        <w:rPr>
          <w:lang w:val="en-US"/>
        </w:rPr>
        <w:t xml:space="preserve"> done, laying out a foundation for how the code </w:t>
      </w:r>
      <w:r w:rsidR="00DC3614">
        <w:rPr>
          <w:lang w:val="en-US"/>
        </w:rPr>
        <w:t>will</w:t>
      </w:r>
      <w:r>
        <w:rPr>
          <w:lang w:val="en-US"/>
        </w:rPr>
        <w:t xml:space="preserve"> be implemented. This is adapted from the standard 15 minute standup – as there are no people to standup and discuss with.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936834" w:rsidRPr="00DC3614" w:rsidRDefault="00A74CF4" w:rsidP="004C12FA">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w:t>
      </w:r>
      <w:r w:rsidR="00DC3614">
        <w:rPr>
          <w:lang w:val="en-US"/>
        </w:rPr>
        <w:t>as the</w:t>
      </w:r>
      <w:r>
        <w:rPr>
          <w:lang w:val="en-US"/>
        </w:rPr>
        <w:t xml:space="preserve"> techniques and tasks </w:t>
      </w:r>
      <w:r w:rsidR="00DC3614">
        <w:rPr>
          <w:lang w:val="en-US"/>
        </w:rPr>
        <w:t xml:space="preserve">that were not well understood. </w:t>
      </w:r>
      <w:bookmarkStart w:id="7" w:name="_GoBack"/>
      <w:bookmarkEnd w:id="7"/>
    </w:p>
    <w:p w:rsidR="00806CFF" w:rsidRDefault="00F900F8" w:rsidP="004C12FA">
      <w:pPr>
        <w:pStyle w:val="Heading1"/>
      </w:pPr>
      <w:bookmarkStart w:id="8" w:name="_Toc192777707"/>
      <w:bookmarkStart w:id="9" w:name="_Toc222978596"/>
      <w:bookmarkStart w:id="10" w:name="_Toc476088417"/>
      <w:bookmarkEnd w:id="4"/>
      <w:r>
        <w:t>Des</w:t>
      </w:r>
      <w:r w:rsidR="00711DBE">
        <w:t>ign</w:t>
      </w:r>
      <w:bookmarkEnd w:id="8"/>
      <w:bookmarkEnd w:id="9"/>
      <w:bookmarkEnd w:id="10"/>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w:t>
      </w:r>
      <w:r w:rsidR="00F830B3">
        <w:t>to help program with it</w:t>
      </w:r>
      <w:r>
        <w:t xml:space="preserve">.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9538BE" w:rsidRDefault="00E56561" w:rsidP="00D61D84">
      <w:pPr>
        <w:jc w:val="both"/>
      </w:pPr>
      <w:r>
        <w:lastRenderedPageBreak/>
        <w:t xml:space="preserve">The design of the project evolved throughout. Agile development does not recommend a large up front design, hence why this project didn’t have one. Tasks </w:t>
      </w:r>
      <w:r w:rsidR="00931846">
        <w:t>were</w:t>
      </w:r>
      <w:r>
        <w:t xml:space="preserve"> taken from 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8C0B31" w:rsidRDefault="00A11B8A" w:rsidP="008C0B31">
      <w:pPr>
        <w:pStyle w:val="Heading2"/>
      </w:pPr>
      <w:bookmarkStart w:id="11" w:name="_Toc222978597"/>
      <w:bookmarkStart w:id="12" w:name="_Toc476088418"/>
      <w:bookmarkStart w:id="13" w:name="_Toc192777708"/>
      <w:r>
        <w:t>Overall Architecture</w:t>
      </w:r>
      <w:bookmarkEnd w:id="11"/>
      <w:bookmarkEnd w:id="12"/>
    </w:p>
    <w:p w:rsidR="008C0B31" w:rsidRDefault="00B33A2B" w:rsidP="008C0B31">
      <w:r>
        <w:rPr>
          <w:noProof/>
        </w:rPr>
        <w:pict>
          <v:shape id="_x0000_s1034" type="#_x0000_t75" style="position:absolute;margin-left:286.25pt;margin-top:4.05pt;width:134.75pt;height:197.95pt;z-index:-251638784"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Pr="00E555D8">
        <w:rPr>
          <w:color w:val="FF0000"/>
        </w:rPr>
        <w:t>my scene is to look at the flow diagram</w:t>
      </w:r>
      <w:r w:rsidR="00E555D8" w:rsidRPr="00E555D8">
        <w:rPr>
          <w:color w:val="FF0000"/>
        </w:rPr>
        <w:t xml:space="preserve"> of a </w:t>
      </w:r>
      <w:r w:rsidR="00931846">
        <w:rPr>
          <w:color w:val="FF0000"/>
        </w:rPr>
        <w:t xml:space="preserve">simplified </w:t>
      </w:r>
      <w:r w:rsidR="00E555D8" w:rsidRPr="00E555D8">
        <w:rPr>
          <w:color w:val="FF0000"/>
        </w:rPr>
        <w:t>render pass []</w:t>
      </w:r>
      <w:r w:rsidRPr="00E555D8">
        <w:rPr>
          <w:color w:val="FF0000"/>
        </w:rPr>
        <w:t xml:space="preserve">. </w:t>
      </w:r>
      <w:r>
        <w:t>First, we define a key</w:t>
      </w:r>
      <w:r w:rsidR="002458B9">
        <w:t xml:space="preserve"> (left image)</w:t>
      </w:r>
      <w:r>
        <w:t xml:space="preserve"> for the different components of the diagram.</w:t>
      </w:r>
    </w:p>
    <w:p w:rsidR="008C0B31" w:rsidRDefault="008C0B31" w:rsidP="008C0B31"/>
    <w:p w:rsidR="00B34922" w:rsidRDefault="00B33A2B" w:rsidP="00B34922">
      <w:r>
        <w:rPr>
          <w:noProof/>
        </w:rPr>
        <w:pict>
          <v:shape id="_x0000_s1035" type="#_x0000_t75" style="position:absolute;margin-left:0;margin-top:65.2pt;width:107.3pt;height:180.35pt;z-index:-251636736" wrapcoords="-39 0 -39 21568 21600 21568 21600 0 -39 0">
            <v:imagedata r:id="rId27" o:title="Flow Diagram" croptop="1024f" cropbottom="53433f" cropleft="24346f" cropright="33262f"/>
            <w10:wrap type="tight"/>
          </v:shape>
        </w:pict>
      </w:r>
      <w:r w:rsidR="00931846">
        <w:t xml:space="preserve">The below image shows the start of the program. </w:t>
      </w:r>
      <w:r w:rsidR="008C0B31">
        <w:t xml:space="preserve">The scene begins by creating all of the objects and vertex data. This is done within the </w:t>
      </w:r>
      <w:r w:rsidR="00B34922">
        <w:t>MarsScene</w:t>
      </w:r>
      <w:r w:rsidR="00931846">
        <w:t>.js</w:t>
      </w:r>
      <w:r w:rsidR="00B34922">
        <w:t xml:space="preserve"> class. After the scene data has been setup (terrain, rocks, </w:t>
      </w:r>
      <w:proofErr w:type="gramStart"/>
      <w:r w:rsidR="00B34922">
        <w:t>water</w:t>
      </w:r>
      <w:proofErr w:type="gramEnd"/>
      <w:r w:rsidR="00B34922">
        <w:t>) then the render cycle is started.</w:t>
      </w:r>
      <w:r w:rsidR="00931846">
        <w:t xml:space="preserve"> </w: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w:t>
      </w:r>
      <w:r w:rsidR="00F830B3">
        <w:t>gets</w:t>
      </w:r>
      <w:r w:rsidR="004D5CBD">
        <w:t xml:space="preserve"> updated by the direction in which they’re facing, </w:t>
      </w:r>
      <w:r w:rsidR="00F830B3">
        <w:t>multiplied</w:t>
      </w:r>
      <w:r w:rsidR="004D5CBD">
        <w:t xml:space="preserve"> by the camera speed. The cameras Y position isn’t updated here, instead the user can go up by pressing R (for rise). </w:t>
      </w:r>
    </w:p>
    <w:p w:rsidR="008C0B31" w:rsidRDefault="00B33A2B" w:rsidP="008C0B31">
      <w:r>
        <w:rPr>
          <w:noProof/>
        </w:rPr>
        <w:pict>
          <v:shape id="_x0000_s1037" type="#_x0000_t75" style="position:absolute;margin-left:-.25pt;margin-top:9.35pt;width:291.85pt;height:122.65pt;z-index:-251634688"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t>After the matrices have been updated for the current frame, they’re passed into the vertex shader. This is done with a call to</w:t>
      </w:r>
      <w:r w:rsidR="00F830B3">
        <w:t xml:space="preserve"> a version of </w:t>
      </w:r>
      <w:proofErr w:type="spellStart"/>
      <w:r>
        <w:t>updateAttributesAndUniforms</w:t>
      </w:r>
      <w:proofErr w:type="spellEnd"/>
      <w:r>
        <w:t>. The shaders can then process the objects in the scene with the correct matrix values.</w:t>
      </w:r>
    </w:p>
    <w:p w:rsidR="00106CD8" w:rsidRDefault="00B33A2B" w:rsidP="008C0B31">
      <w:r>
        <w:rPr>
          <w:noProof/>
        </w:rPr>
        <w:pict>
          <v:shape id="_x0000_s1038" type="#_x0000_t75" style="position:absolute;margin-left:161.3pt;margin-top:10.3pt;width:253.75pt;height:347.7pt;z-index:-251632640" wrapcoords="-39 0 -39 21568 21600 21568 21600 0 -39 0">
            <v:imagedata r:id="rId28" o:title="Flow Diagram (2)" croptop="20356f" cropbottom="6520f" cropleft="32926f" cropright="-1287f"/>
            <w10:wrap type="tight"/>
          </v:shape>
        </w:pict>
      </w:r>
    </w:p>
    <w:p w:rsidR="000F52D0" w:rsidRDefault="00106CD8" w:rsidP="008C0B31">
      <w:r>
        <w:t>The vertex shader gets run on every vertex</w:t>
      </w:r>
      <w:r w:rsidR="00F830B3">
        <w:t>. This outputs</w:t>
      </w:r>
      <w:r>
        <w:t xml:space="preserve"> the </w:t>
      </w:r>
      <w:r w:rsidR="00F830B3">
        <w:t xml:space="preserve">final position of the vertex by setting </w:t>
      </w:r>
      <w:r w:rsidR="00931846">
        <w:t xml:space="preserve">the global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shader is passed into the fragment shader.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r w:rsidR="00C92235">
        <w:t>If the fragment fails, it is simply discarded as we no longer want to process it.</w:t>
      </w:r>
    </w:p>
    <w:p w:rsidR="000F52D0" w:rsidRDefault="000F52D0" w:rsidP="008C0B31"/>
    <w:p w:rsidR="005A2AFD" w:rsidRPr="008C0B31" w:rsidRDefault="00F45634" w:rsidP="008C0B31">
      <w:r>
        <w:t>Once all objects in</w:t>
      </w:r>
      <w:r w:rsidR="00C92235">
        <w:t xml:space="preserve"> view of the camera</w:t>
      </w:r>
      <w:r>
        <w:t xml:space="preserve"> have been drawn to the colour buffer, it is swapped with the frame buffer to update the display.</w:t>
      </w:r>
    </w:p>
    <w:p w:rsidR="0058156D" w:rsidRDefault="00A11B8A" w:rsidP="004C12FA">
      <w:pPr>
        <w:pStyle w:val="Heading2"/>
      </w:pPr>
      <w:bookmarkStart w:id="14" w:name="_Toc222978598"/>
      <w:bookmarkStart w:id="15" w:name="_Toc476088419"/>
      <w:r>
        <w:t>Detailed Design</w:t>
      </w:r>
      <w:bookmarkEnd w:id="14"/>
      <w:bookmarkEnd w:id="15"/>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 xml:space="preserve">In the documentation folder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 xml:space="preserve">XML files can be </w:t>
      </w:r>
      <w:r w:rsidR="004B011B">
        <w:rPr>
          <w:color w:val="FF0000"/>
        </w:rPr>
        <w:t>opened with draw.io</w:t>
      </w:r>
      <w:r w:rsidRPr="004B011B">
        <w:rPr>
          <w:color w:val="FF0000"/>
        </w:rPr>
        <w:t xml:space="preserve"> </w:t>
      </w:r>
      <w:r w:rsidR="004B011B" w:rsidRPr="004B011B">
        <w:rPr>
          <w:color w:val="FF0000"/>
        </w:rPr>
        <w:t>[]</w:t>
      </w:r>
      <w:r w:rsidR="004B011B">
        <w:rPr>
          <w:color w:val="FF0000"/>
        </w:rPr>
        <w:t>.</w:t>
      </w:r>
      <w:r w:rsidRPr="004B011B">
        <w:rPr>
          <w:color w:val="FF0000"/>
        </w:rP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355063" w:rsidRDefault="00355063" w:rsidP="004C12FA"/>
    <w:p w:rsidR="00D806AD" w:rsidRPr="00EA2A56" w:rsidRDefault="008A5CE2" w:rsidP="004C12FA">
      <w:r>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w:t>
      </w:r>
      <w:r w:rsidR="004B011B">
        <w:t>the first sprint retrospectives</w:t>
      </w:r>
      <w:r>
        <w:t xml:space="preserve"> it became clear </w:t>
      </w:r>
      <w:r>
        <w:lastRenderedPageBreak/>
        <w:t xml:space="preserve">these </w:t>
      </w:r>
      <w:proofErr w:type="spellStart"/>
      <w:r>
        <w:t>var</w:t>
      </w:r>
      <w:proofErr w:type="spellEnd"/>
      <w:r>
        <w:t xml:space="preserve"> keywords </w:t>
      </w:r>
      <w:r w:rsidR="00942451">
        <w:t>littered the diagram and added no detail</w:t>
      </w:r>
      <w:r>
        <w:t xml:space="preserve">. In the final class diagram these </w:t>
      </w:r>
      <w:proofErr w:type="spellStart"/>
      <w:r>
        <w:t>var</w:t>
      </w:r>
      <w:proofErr w:type="spellEnd"/>
      <w:r>
        <w:t xml:space="preserve"> keywords were removed an</w:t>
      </w:r>
      <w:r w:rsidR="004B011B">
        <w:t>d replaced with actual variable</w:t>
      </w:r>
      <w:r>
        <w:t xml:space="preserve"> types.</w:t>
      </w:r>
      <w:r w:rsidR="00DA4560">
        <w:t xml:space="preserve"> </w:t>
      </w:r>
    </w:p>
    <w:p w:rsidR="00EA2A56" w:rsidRPr="00EA2A56" w:rsidRDefault="00EA2A56" w:rsidP="004C12FA">
      <w:pPr>
        <w:pStyle w:val="Heading3"/>
      </w:pPr>
      <w:bookmarkStart w:id="16" w:name="_Toc222978599"/>
      <w:bookmarkStart w:id="17" w:name="_Toc476088420"/>
      <w:r>
        <w:t>Even More Detail</w:t>
      </w:r>
      <w:bookmarkEnd w:id="16"/>
      <w:bookmarkEnd w:id="17"/>
    </w:p>
    <w:p w:rsidR="00A11B8A" w:rsidRDefault="00A11B8A" w:rsidP="004C12FA"/>
    <w:p w:rsidR="004A3D6F" w:rsidRDefault="004A3D6F" w:rsidP="004C12FA">
      <w:r>
        <w:t>The full class diagram was to</w:t>
      </w:r>
      <w:r w:rsidRPr="00931846">
        <w:rPr>
          <w:color w:val="FF0000"/>
        </w:rPr>
        <w:t xml:space="preserve">o big to include here, so instead it’s in the appendices located here []. </w:t>
      </w:r>
    </w:p>
    <w:p w:rsidR="004A3D6F" w:rsidRDefault="004A3D6F" w:rsidP="004C12FA"/>
    <w:p w:rsidR="00931846" w:rsidRDefault="00B33A2B" w:rsidP="004C12FA">
      <w:r>
        <w:rPr>
          <w:noProof/>
        </w:rPr>
        <w:pict>
          <v:shape id="_x0000_s1047" type="#_x0000_t75" style="position:absolute;margin-left:236.8pt;margin-top:26.7pt;width:178.35pt;height:240.2pt;z-index:-251616256" wrapcoords="-39 0 -39 21541 21600 21541 21600 0 -39 0">
            <v:imagedata r:id="rId29" o:title="Final class diagram" croptop="832f" cropbottom="56440f" cropright="61493f"/>
            <w10:wrap type="tight"/>
          </v:shape>
        </w:pict>
      </w:r>
      <w:r w:rsidR="004A3D6F" w:rsidRPr="00E555D8">
        <w:rPr>
          <w:color w:val="FF0000"/>
        </w:rPr>
        <w:t xml:space="preserve">The class diagram described below </w:t>
      </w:r>
      <w:r w:rsidR="00E555D8" w:rsidRPr="00E555D8">
        <w:rPr>
          <w:color w:val="FF0000"/>
        </w:rPr>
        <w:t xml:space="preserve">[] </w:t>
      </w:r>
      <w:r w:rsidR="004A3D6F">
        <w:t xml:space="preserve">is a minified version </w:t>
      </w:r>
      <w:r w:rsidR="004A3D6F" w:rsidRPr="00931846">
        <w:t xml:space="preserve">of the actual diagram. </w:t>
      </w:r>
      <w:r w:rsidR="004A3D6F">
        <w:t>There have been some small modifications, mainly just removing the variables and methods. However each class, minus the shaders and index, has a render and setup method, even if not show</w:t>
      </w:r>
      <w:r w:rsidR="00931846">
        <w:t xml:space="preserve">n. </w:t>
      </w:r>
    </w:p>
    <w:p w:rsidR="004A3D6F" w:rsidRDefault="004A3D6F" w:rsidP="004C12FA"/>
    <w:p w:rsidR="00CE3D27" w:rsidRDefault="00986FC2" w:rsidP="004C12FA">
      <w:r>
        <w:t>The key of my class diagram</w:t>
      </w:r>
      <w:r w:rsidR="00B679AA">
        <w:t>, as shown on the left,</w:t>
      </w:r>
      <w:r>
        <w:t xml:space="preserve"> is defined in the top right of the</w:t>
      </w:r>
      <w:r w:rsidR="004A3D6F">
        <w:t xml:space="preserve"> main</w:t>
      </w:r>
      <w:r>
        <w:t xml:space="preserve"> image. </w:t>
      </w:r>
      <w:r w:rsidR="00CE3D27">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w:t>
      </w:r>
      <w:r w:rsidR="004B011B">
        <w:t>al type is much easier to read.</w:t>
      </w:r>
    </w:p>
    <w:p w:rsidR="00986FC2" w:rsidRDefault="00B33A2B" w:rsidP="004C12FA">
      <w:r>
        <w:rPr>
          <w:noProof/>
        </w:rPr>
        <w:pict>
          <v:shape id="_x0000_s1069" type="#_x0000_t75" style="position:absolute;margin-left:165.2pt;margin-top:24.05pt;width:249.95pt;height:135.9pt;z-index:-251568128" wrapcoords="-39 0 -39 21455 21600 21455 21600 0 -39 0">
            <v:imagedata r:id="rId30" o:title="minified" croptop="18884f" cropright="42416f"/>
            <w10:wrap type="tight"/>
          </v:shape>
        </w:pict>
      </w:r>
      <w:r w:rsidR="00CE3D27">
        <w:t>Also the switching of the shaders used when rendering different parts of the scene.</w:t>
      </w:r>
    </w:p>
    <w:p w:rsidR="00986FC2" w:rsidRDefault="00986FC2" w:rsidP="004C12FA"/>
    <w:p w:rsidR="00CE3D27" w:rsidRDefault="00B679AA" w:rsidP="004C12FA">
      <w:r>
        <w:t xml:space="preserve">The scene has an index file which creates a </w:t>
      </w:r>
      <w:proofErr w:type="spellStart"/>
      <w:r>
        <w:t>MarsScene</w:t>
      </w:r>
      <w:proofErr w:type="spellEnd"/>
      <w:r>
        <w:t xml:space="preserve"> object. This </w:t>
      </w:r>
      <w:proofErr w:type="spellStart"/>
      <w:r>
        <w:t>MarsScene</w:t>
      </w:r>
      <w:proofErr w:type="spellEnd"/>
      <w:r>
        <w:t xml:space="preserve"> file is where everything starts. It is where all of the game objects are created and contains the main setup/render functions.</w:t>
      </w:r>
    </w:p>
    <w:p w:rsidR="000814EC" w:rsidRDefault="000814EC" w:rsidP="004C12FA"/>
    <w:p w:rsidR="00B679AA" w:rsidRDefault="00B679AA" w:rsidP="004C12FA"/>
    <w:p w:rsidR="00B679AA" w:rsidRDefault="00B679AA" w:rsidP="004C12FA"/>
    <w:p w:rsidR="000814EC" w:rsidRDefault="00B679AA" w:rsidP="004C12FA">
      <w:r>
        <w:t>The arrow leading from the MarsScene.js file into the Camera.js file represents the render loop starting. The arrow coming back into the camera class is</w:t>
      </w:r>
      <w:r w:rsidR="004B011B">
        <w:t xml:space="preserve"> when the render call finishes, which starts the render cycle all over again.</w:t>
      </w:r>
    </w:p>
    <w:p w:rsidR="000814EC" w:rsidRDefault="000814EC" w:rsidP="004C12FA"/>
    <w:p w:rsidR="000814EC" w:rsidRDefault="00B33A2B" w:rsidP="004C12FA">
      <w:r>
        <w:rPr>
          <w:noProof/>
        </w:rPr>
        <w:lastRenderedPageBreak/>
        <w:pict>
          <v:shape id="_x0000_s1088" type="#_x0000_t75" style="position:absolute;margin-left:176.75pt;margin-top:.05pt;width:238.5pt;height:169.95pt;z-index:-251520000" wrapcoords="-39 0 -39 21455 21600 21455 21600 0 -39 0">
            <v:imagedata r:id="rId30" o:title="minified" cropleft="15228f" cropright="25615f"/>
            <w10:wrap type="tight"/>
          </v:shape>
        </w:pict>
      </w:r>
      <w:r w:rsidR="00B679AA">
        <w:t xml:space="preserve">Now, the render pass continues. </w:t>
      </w:r>
      <w:r w:rsidR="0026078A">
        <w:t xml:space="preserve">The camera gets updated and the user’s quadrant is calculated. The </w:t>
      </w:r>
      <w:proofErr w:type="gramStart"/>
      <w:r w:rsidR="0026078A">
        <w:t>users</w:t>
      </w:r>
      <w:proofErr w:type="gramEnd"/>
      <w:r w:rsidR="0026078A">
        <w:t xml:space="preserve"> quadrant is needed to render the rocks and the terrain around the user. After the </w:t>
      </w:r>
      <w:proofErr w:type="gramStart"/>
      <w:r w:rsidR="0026078A">
        <w:t>users</w:t>
      </w:r>
      <w:proofErr w:type="gramEnd"/>
      <w:r w:rsidR="0026078A">
        <w:t xml:space="preserve"> quadrant has been calculated, the terrain and rocks can be rendered. Both of these files use the Main program containing the main vertex and fragment shaders. This is opposed to the skybox or water shaders. </w:t>
      </w:r>
    </w:p>
    <w:p w:rsidR="00CE3D27" w:rsidRDefault="00CE3D27" w:rsidP="004C12FA"/>
    <w:p w:rsidR="00B679AA" w:rsidRDefault="0026078A" w:rsidP="004C12FA">
      <w:r>
        <w:rPr>
          <w:noProof/>
          <w:lang w:eastAsia="en-GB"/>
        </w:rPr>
        <w:drawing>
          <wp:anchor distT="0" distB="0" distL="114300" distR="114300" simplePos="0" relativeHeight="251797504" behindDoc="1" locked="0" layoutInCell="1" allowOverlap="1">
            <wp:simplePos x="0" y="0"/>
            <wp:positionH relativeFrom="margin">
              <wp:align>right</wp:align>
            </wp:positionH>
            <wp:positionV relativeFrom="paragraph">
              <wp:posOffset>22888</wp:posOffset>
            </wp:positionV>
            <wp:extent cx="3407410" cy="2162175"/>
            <wp:effectExtent l="0" t="0" r="0" b="9525"/>
            <wp:wrapTight wrapText="bothSides">
              <wp:wrapPolygon edited="0">
                <wp:start x="0" y="0"/>
                <wp:lineTo x="0" y="21505"/>
                <wp:lineTo x="20167" y="21505"/>
                <wp:lineTo x="20167" y="0"/>
                <wp:lineTo x="0" y="0"/>
              </wp:wrapPolygon>
            </wp:wrapTight>
            <wp:docPr id="33" name="Picture 33" descr="C:\Users\Sam\AppData\Local\Microsoft\Windows\INetCache\Content.Word\min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m\AppData\Local\Microsoft\Windows\INetCache\Content.Word\minifi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60813" r="-3131"/>
                    <a:stretch/>
                  </pic:blipFill>
                  <pic:spPr bwMode="auto">
                    <a:xfrm>
                      <a:off x="0" y="0"/>
                      <a:ext cx="340741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After the rocks have rendered, the collision of the scene is tested. This is to stop the player moving through the floor and map boundaries. Next, the water gets rendered and notice how we swap the</w:t>
      </w:r>
      <w:r w:rsidR="004B011B">
        <w:t xml:space="preserve"> currently used</w:t>
      </w:r>
      <w:r>
        <w:t xml:space="preserve"> program, or shaders, </w:t>
      </w:r>
      <w:r w:rsidR="004B011B">
        <w:t>over</w:t>
      </w:r>
      <w:r>
        <w:t xml:space="preserve"> to the water ones.</w:t>
      </w:r>
    </w:p>
    <w:p w:rsidR="0026078A" w:rsidRDefault="0026078A" w:rsidP="004C12FA"/>
    <w:p w:rsidR="0026078A" w:rsidRDefault="004B011B" w:rsidP="004C12FA">
      <w:r>
        <w:t>Like</w:t>
      </w:r>
      <w:r w:rsidR="0026078A">
        <w:t xml:space="preserve"> with the </w:t>
      </w:r>
      <w:r>
        <w:t>water</w:t>
      </w:r>
      <w:r w:rsidR="0026078A">
        <w:t>,</w:t>
      </w:r>
      <w:r>
        <w:t xml:space="preserve"> when rendering the skybox</w:t>
      </w:r>
      <w:r w:rsidR="0026078A">
        <w:t xml:space="preserve"> we have to swap </w:t>
      </w:r>
      <w:r>
        <w:t>the program to render it</w:t>
      </w:r>
      <w:r w:rsidR="0026078A">
        <w:t xml:space="preserve">. After the skybox is rendered, we swap back to the default </w:t>
      </w:r>
      <w:proofErr w:type="spellStart"/>
      <w:r w:rsidR="0026078A">
        <w:t>MainProgram</w:t>
      </w:r>
      <w:proofErr w:type="spellEnd"/>
      <w:r w:rsidR="0026078A">
        <w:t xml:space="preserve"> and shaders. This is the end of a render pass and it loops from the skybox, back to the camera</w:t>
      </w:r>
      <w:r w:rsidR="003E00E3">
        <w:t xml:space="preserve"> class</w:t>
      </w:r>
      <w:r w:rsidR="0026078A">
        <w:t xml:space="preserve"> for the next frame. </w:t>
      </w:r>
    </w:p>
    <w:p w:rsidR="00A11B8A" w:rsidRDefault="00A11B8A" w:rsidP="004C12FA">
      <w:pPr>
        <w:pStyle w:val="Heading2"/>
      </w:pPr>
      <w:bookmarkStart w:id="18" w:name="_Toc222978600"/>
      <w:bookmarkStart w:id="19" w:name="_Toc476088421"/>
      <w:r>
        <w:t>User Interface Design</w:t>
      </w:r>
      <w:bookmarkEnd w:id="18"/>
      <w:bookmarkEnd w:id="19"/>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3E00E3" w:rsidRPr="004B011B" w:rsidRDefault="003E00E3" w:rsidP="003E00E3">
      <w:pPr>
        <w:rPr>
          <w:color w:val="FF0000"/>
        </w:rPr>
      </w:pPr>
      <w:r w:rsidRPr="004B011B">
        <w:rPr>
          <w:color w:val="FF0000"/>
        </w:rPr>
        <w:t>idea1.jpg []</w:t>
      </w:r>
    </w:p>
    <w:p w:rsidR="003E00E3" w:rsidRDefault="003E00E3" w:rsidP="003E00E3">
      <w:r>
        <w:tab/>
        <w:t>This interface gives more room to look around the world, less clutter</w:t>
      </w:r>
    </w:p>
    <w:p w:rsidR="003E00E3" w:rsidRDefault="003E00E3" w:rsidP="003E00E3">
      <w:r>
        <w:tab/>
        <w:t>Quick to build</w:t>
      </w:r>
    </w:p>
    <w:p w:rsidR="003E00E3" w:rsidRDefault="003E00E3" w:rsidP="003E00E3">
      <w:r>
        <w:tab/>
        <w:t>It’s good for small screen</w:t>
      </w:r>
    </w:p>
    <w:p w:rsidR="003E00E3" w:rsidRDefault="003E00E3" w:rsidP="003E00E3"/>
    <w:p w:rsidR="003E00E3" w:rsidRPr="004B011B" w:rsidRDefault="003E00E3" w:rsidP="003E00E3">
      <w:pPr>
        <w:rPr>
          <w:color w:val="FF0000"/>
        </w:rPr>
      </w:pPr>
      <w:r w:rsidRPr="004B011B">
        <w:rPr>
          <w:color w:val="FF0000"/>
        </w:rPr>
        <w:t>idea2.jpg []</w:t>
      </w:r>
    </w:p>
    <w:p w:rsidR="003E00E3" w:rsidRDefault="003E00E3" w:rsidP="003E00E3">
      <w:r>
        <w:tab/>
      </w:r>
      <w:r w:rsidR="009E320D">
        <w:t>This design f</w:t>
      </w:r>
      <w:r>
        <w:t xml:space="preserve">eels more interactive, </w:t>
      </w:r>
      <w:r w:rsidR="009E320D">
        <w:t xml:space="preserve">although </w:t>
      </w:r>
      <w:r>
        <w:t xml:space="preserve">perhaps </w:t>
      </w:r>
      <w:r w:rsidR="009E320D">
        <w:t xml:space="preserve">it’s </w:t>
      </w:r>
      <w:r>
        <w:t>too cluttered</w:t>
      </w:r>
    </w:p>
    <w:p w:rsidR="003E00E3" w:rsidRDefault="009E320D" w:rsidP="003E00E3">
      <w:r>
        <w:tab/>
        <w:t>O</w:t>
      </w:r>
      <w:r w:rsidR="003E00E3">
        <w:t xml:space="preserve">r </w:t>
      </w:r>
      <w:proofErr w:type="gramStart"/>
      <w:r w:rsidR="003E00E3">
        <w:t>its</w:t>
      </w:r>
      <w:proofErr w:type="gramEnd"/>
      <w:r w:rsidR="003E00E3">
        <w:t xml:space="preserve"> better because you're immersed</w:t>
      </w:r>
    </w:p>
    <w:p w:rsidR="003E00E3" w:rsidRDefault="003E00E3" w:rsidP="003E00E3">
      <w:r>
        <w:tab/>
        <w:t>Will take longer to implement</w:t>
      </w:r>
    </w:p>
    <w:p w:rsidR="003E00E3" w:rsidRDefault="003E00E3" w:rsidP="003E00E3">
      <w:r>
        <w:tab/>
        <w:t>Might look better on a bigger screen</w:t>
      </w:r>
    </w:p>
    <w:p w:rsidR="003E00E3" w:rsidRDefault="003E00E3" w:rsidP="003E00E3"/>
    <w:p w:rsidR="003E00E3" w:rsidRPr="004B011B" w:rsidRDefault="003E00E3" w:rsidP="003E00E3">
      <w:pPr>
        <w:rPr>
          <w:color w:val="FF0000"/>
        </w:rPr>
      </w:pPr>
      <w:proofErr w:type="gramStart"/>
      <w:r w:rsidRPr="004B011B">
        <w:rPr>
          <w:color w:val="FF0000"/>
        </w:rPr>
        <w:t>in-game</w:t>
      </w:r>
      <w:proofErr w:type="gramEnd"/>
      <w:r w:rsidRPr="004B011B">
        <w:rPr>
          <w:color w:val="FF0000"/>
        </w:rPr>
        <w:t xml:space="preserve"> menu.jpg []</w:t>
      </w:r>
    </w:p>
    <w:p w:rsidR="003E00E3" w:rsidRDefault="003E00E3" w:rsidP="003E00E3">
      <w:r>
        <w:tab/>
        <w:t>Would also have a background image</w:t>
      </w:r>
    </w:p>
    <w:p w:rsidR="003E00E3" w:rsidRDefault="003E00E3" w:rsidP="003E00E3">
      <w:r>
        <w:tab/>
        <w:t>Perhaps just the current scene as the background</w:t>
      </w:r>
    </w:p>
    <w:p w:rsidR="003E00E3" w:rsidRDefault="003E00E3" w:rsidP="003E00E3">
      <w:r>
        <w:tab/>
        <w:t>Could also have options: credits</w:t>
      </w:r>
    </w:p>
    <w:p w:rsidR="003E00E3" w:rsidRDefault="003E00E3" w:rsidP="003E00E3"/>
    <w:p w:rsidR="00BE637A" w:rsidRPr="004B011B" w:rsidRDefault="009E320D" w:rsidP="00BE637A">
      <w:pPr>
        <w:rPr>
          <w:color w:val="FF0000"/>
        </w:rPr>
      </w:pPr>
      <w:proofErr w:type="gramStart"/>
      <w:r w:rsidRPr="004B011B">
        <w:rPr>
          <w:color w:val="FF0000"/>
        </w:rPr>
        <w:lastRenderedPageBreak/>
        <w:t>m</w:t>
      </w:r>
      <w:r w:rsidR="003E00E3" w:rsidRPr="004B011B">
        <w:rPr>
          <w:color w:val="FF0000"/>
        </w:rPr>
        <w:t>ain</w:t>
      </w:r>
      <w:proofErr w:type="gramEnd"/>
      <w:r w:rsidR="003E00E3" w:rsidRPr="004B011B">
        <w:rPr>
          <w:color w:val="FF0000"/>
        </w:rPr>
        <w:t xml:space="preserve"> menu.jpg []</w:t>
      </w:r>
    </w:p>
    <w:p w:rsidR="00D27BF1" w:rsidRPr="00E56561" w:rsidRDefault="009E320D" w:rsidP="004C12FA">
      <w:r>
        <w:tab/>
        <w:t>Basic menu, has background image, play button, standard menu</w:t>
      </w:r>
    </w:p>
    <w:p w:rsidR="00C64C54" w:rsidRDefault="00711DBE" w:rsidP="003826F0">
      <w:pPr>
        <w:pStyle w:val="Heading1"/>
      </w:pPr>
      <w:bookmarkStart w:id="20" w:name="_Toc222978602"/>
      <w:bookmarkStart w:id="21" w:name="_Toc476088423"/>
      <w:r>
        <w:t>Implementation</w:t>
      </w:r>
      <w:bookmarkStart w:id="22" w:name="_Toc192777712"/>
      <w:bookmarkEnd w:id="13"/>
      <w:bookmarkEnd w:id="20"/>
      <w:bookmarkEnd w:id="21"/>
    </w:p>
    <w:p w:rsidR="003826F0" w:rsidRDefault="003826F0" w:rsidP="00D61D84">
      <w:pPr>
        <w:jc w:val="both"/>
      </w:pPr>
    </w:p>
    <w:p w:rsidR="003826F0" w:rsidRDefault="003826F0" w:rsidP="00D61D84">
      <w:pPr>
        <w:jc w:val="both"/>
      </w:pPr>
      <w:r>
        <w:t xml:space="preserve">This project started out as a game and continued this way until around sprint 5 </w:t>
      </w:r>
      <w:r w:rsidR="009A2597">
        <w:t>when</w:t>
      </w:r>
      <w:r>
        <w:t xml:space="preserv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t xml:space="preserve">It became clear that the </w:t>
      </w:r>
      <w:r w:rsidR="00C64C54">
        <w:t>game aspects of the project</w:t>
      </w:r>
      <w:r>
        <w:t xml:space="preserve"> were not fun to build</w:t>
      </w:r>
      <w:r w:rsidR="00C64C54">
        <w:t>. There were 2 different things</w:t>
      </w:r>
      <w:r w:rsidR="009A2597">
        <w:t xml:space="preserve"> that were</w:t>
      </w:r>
      <w:r w:rsidR="00C64C54">
        <w:t xml:space="preserve"> </w:t>
      </w:r>
      <w:r w:rsidR="009A2597">
        <w:t>being</w:t>
      </w:r>
      <w:r w:rsidR="00C64C54">
        <w:t xml:space="preserve"> working on: the game code written in JavaScript and the graphics code in </w:t>
      </w:r>
      <w:proofErr w:type="spellStart"/>
      <w:r w:rsidR="00C64C54">
        <w:t>WebGL</w:t>
      </w:r>
      <w:proofErr w:type="spellEnd"/>
      <w:r w:rsidR="00C64C54">
        <w:t>.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9A2597">
        <w:t>After the demo</w:t>
      </w:r>
      <w:r w:rsidR="00D27BF1">
        <w:t xml:space="preserve"> the game elements </w:t>
      </w:r>
      <w:r w:rsidR="009A2597">
        <w:t>were</w:t>
      </w:r>
      <w:r w:rsidR="00D27BF1">
        <w:t xml:space="preserve"> stripped out</w:t>
      </w:r>
      <w:r w:rsidR="00C64C54">
        <w:t xml:space="preserve"> </w:t>
      </w:r>
      <w:r w:rsidR="00285E11">
        <w:t xml:space="preserve">and </w:t>
      </w:r>
      <w:r w:rsidR="00D27BF1">
        <w:t xml:space="preserve">afterwards </w:t>
      </w:r>
      <w:r w:rsidR="009A2597">
        <w:t>the project just focused</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r w:rsidR="00735338">
        <w:t>This document all gives an estimate of how much time was spent on each feature, each sprint.</w:t>
      </w:r>
    </w:p>
    <w:p w:rsidR="00931846" w:rsidRDefault="00931846" w:rsidP="00D61D84">
      <w:pPr>
        <w:jc w:val="both"/>
      </w:pPr>
    </w:p>
    <w:p w:rsidR="00931846" w:rsidRDefault="00931846" w:rsidP="00D61D84">
      <w:pPr>
        <w:jc w:val="both"/>
      </w:pPr>
      <w:r>
        <w:t xml:space="preserve">The full product </w:t>
      </w:r>
      <w:r w:rsidRPr="00931846">
        <w:rPr>
          <w:color w:val="FF0000"/>
        </w:rPr>
        <w:t>backlog containing everything that has been added to the project can be found here [].</w:t>
      </w:r>
      <w:r>
        <w:t xml:space="preserve"> However, the sprint additions document as mentioned above is much easier to read.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 xml:space="preserve">To be able to interact with the WebGL API, you first need a HTML canvas element. Then, you need to create a </w:t>
      </w:r>
      <w:proofErr w:type="spellStart"/>
      <w:r>
        <w:rPr>
          <w:lang w:val="en-US"/>
        </w:rPr>
        <w:t>WebGL</w:t>
      </w:r>
      <w:proofErr w:type="spellEnd"/>
      <w:r>
        <w:rPr>
          <w:lang w:val="en-US"/>
        </w:rPr>
        <w:t xml:space="preserve"> context to allow you to draw on it. This is done in the GLSetup.js file.</w:t>
      </w:r>
    </w:p>
    <w:p w:rsidR="004D67BC" w:rsidRDefault="004D67BC" w:rsidP="00D61D84">
      <w:pPr>
        <w:jc w:val="both"/>
        <w:rPr>
          <w:lang w:val="en-US"/>
        </w:rPr>
      </w:pPr>
    </w:p>
    <w:p w:rsidR="004D67BC" w:rsidRDefault="003826F0" w:rsidP="00D61D84">
      <w:pPr>
        <w:jc w:val="both"/>
      </w:pPr>
      <w:r>
        <w:t>The scene starts in the index.html</w:t>
      </w:r>
      <w:r w:rsidR="009A2597">
        <w:t xml:space="preserve"> file</w:t>
      </w:r>
      <w:r>
        <w:t xml:space="preserve"> by loading in the various project files. </w:t>
      </w:r>
      <w:r w:rsidR="00D27BF1">
        <w:t xml:space="preserve">The scene objects are created and in their constructors, the data for them is made. </w:t>
      </w:r>
      <w:r>
        <w:t>A</w:t>
      </w:r>
      <w:r w:rsidR="00D27BF1">
        <w:t>fter this a</w:t>
      </w:r>
      <w:r>
        <w:t xml:space="preserve"> MarsScene object is then created </w:t>
      </w:r>
      <w:r w:rsidR="009A2597">
        <w:t xml:space="preserve">which starts the render loop.  </w:t>
      </w:r>
    </w:p>
    <w:p w:rsidR="00735338" w:rsidRPr="00735338" w:rsidRDefault="004D67BC" w:rsidP="00735338">
      <w:pPr>
        <w:pStyle w:val="Heading2"/>
      </w:pPr>
      <w:r>
        <w:t>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w:t>
      </w:r>
      <w:r w:rsidR="009A2597">
        <w:rPr>
          <w:lang w:val="en-US"/>
        </w:rPr>
        <w:t xml:space="preserve">random </w:t>
      </w:r>
      <w:r w:rsidR="0085470A">
        <w:rPr>
          <w:lang w:val="en-US"/>
        </w:rPr>
        <w:t>values) was created. It was used to assign the Y (or height) position of 3D vertices. These vertices where connected together and</w:t>
      </w:r>
      <w:r w:rsidR="009A2597">
        <w:rPr>
          <w:lang w:val="en-US"/>
        </w:rPr>
        <w:t xml:space="preserve"> were</w:t>
      </w:r>
      <w:r w:rsidR="0085470A">
        <w:rPr>
          <w:lang w:val="en-US"/>
        </w:rPr>
        <w:t xml:space="preserve">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For every Z value, the loops went over 0 to 2048 in the X, then incremented Z and started looping again. This created a flat grid of vertices spanning outwards into the scene</w:t>
      </w:r>
      <w:r w:rsidR="009A2597">
        <w:rPr>
          <w:lang w:val="en-US"/>
        </w:rPr>
        <w:t>.</w:t>
      </w:r>
      <w:r>
        <w:rPr>
          <w:lang w:val="en-US"/>
        </w:rPr>
        <w:t xml:space="preserve"> The 2D height map created earlier was then assigned to the h</w:t>
      </w:r>
      <w:r w:rsidR="009A2597">
        <w:rPr>
          <w:lang w:val="en-US"/>
        </w:rPr>
        <w:t>eight positions of the vertices. S</w:t>
      </w:r>
      <w:r>
        <w:rPr>
          <w:lang w:val="en-US"/>
        </w:rPr>
        <w:t>o a vertex looked like (x, heightmapvalue, z)</w:t>
      </w:r>
      <w:r w:rsidR="00FE1B35">
        <w:rPr>
          <w:lang w:val="en-US"/>
        </w:rPr>
        <w:t>.</w:t>
      </w:r>
    </w:p>
    <w:p w:rsidR="0085470A" w:rsidRDefault="0085470A" w:rsidP="002B3B86">
      <w:pPr>
        <w:jc w:val="both"/>
        <w:rPr>
          <w:lang w:val="en-US"/>
        </w:rPr>
      </w:pPr>
    </w:p>
    <w:p w:rsidR="0085470A" w:rsidRDefault="009A2597" w:rsidP="002B3B86">
      <w:pPr>
        <w:jc w:val="both"/>
        <w:rPr>
          <w:lang w:val="en-US"/>
        </w:rPr>
      </w:pPr>
      <w:r>
        <w:rPr>
          <w:lang w:val="en-US"/>
        </w:rPr>
        <w:lastRenderedPageBreak/>
        <w:t>This created very bumpy terrain</w:t>
      </w:r>
      <w:r w:rsidR="00FE1B35">
        <w:rPr>
          <w:lang w:val="en-US"/>
        </w:rPr>
        <w:t xml:space="preserve">, as the height values where just random. There had to be an alternative approach. As mentioned in the background reading section, the </w:t>
      </w:r>
      <w:proofErr w:type="spellStart"/>
      <w:r w:rsidR="00FE1B35">
        <w:rPr>
          <w:lang w:val="en-US"/>
        </w:rPr>
        <w:t>perlin</w:t>
      </w:r>
      <w:proofErr w:type="spellEnd"/>
      <w:r w:rsidR="00FE1B35">
        <w:rPr>
          <w:lang w:val="en-US"/>
        </w:rPr>
        <w:t xml:space="preserve"> noise algorithm [] was used to create natural looking terrain. To summarize, this algorithm generates smooth random numbers, which can then be used to assign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00FE1B35" w:rsidRPr="002D178E">
        <w:rPr>
          <w:color w:val="FF0000"/>
          <w:lang w:val="en-US"/>
        </w:rPr>
        <w:t xml:space="preserve"> library</w:t>
      </w:r>
      <w:r w:rsidR="002D178E" w:rsidRPr="002D178E">
        <w:rPr>
          <w:color w:val="FF0000"/>
          <w:lang w:val="en-US"/>
        </w:rPr>
        <w:t xml:space="preserve"> []</w:t>
      </w:r>
      <w:r w:rsidR="00FE1B35" w:rsidRPr="002D178E">
        <w:rPr>
          <w:color w:val="FF0000"/>
          <w:lang w:val="en-US"/>
        </w:rPr>
        <w:t xml:space="preserve"> </w:t>
      </w:r>
      <w:r w:rsidR="002D178E">
        <w:rPr>
          <w:lang w:val="en-US"/>
        </w:rPr>
        <w:t xml:space="preserve">was used </w:t>
      </w:r>
      <w:r w:rsidR="00FE1B35">
        <w:rPr>
          <w:lang w:val="en-US"/>
        </w:rPr>
        <w:t>to generate the noise values</w:t>
      </w:r>
      <w:r>
        <w:rPr>
          <w:lang w:val="en-US"/>
        </w:rPr>
        <w:t xml:space="preserve"> and</w:t>
      </w:r>
      <w:r w:rsidR="00FE1B35">
        <w:rPr>
          <w:lang w:val="en-US"/>
        </w:rPr>
        <w:t xml:space="preserve"> </w:t>
      </w:r>
      <w:r w:rsidR="00FE1B35" w:rsidRPr="00E555D8">
        <w:rPr>
          <w:color w:val="FF0000"/>
          <w:lang w:val="en-US"/>
        </w:rPr>
        <w:t>the result can be seen in the below image</w:t>
      </w:r>
      <w:r w:rsidR="00E555D8" w:rsidRPr="00E555D8">
        <w:rPr>
          <w:color w:val="FF0000"/>
          <w:lang w:val="en-US"/>
        </w:rPr>
        <w:t xml:space="preserve"> []</w:t>
      </w:r>
      <w:r w:rsidR="00FE1B35" w:rsidRPr="00E555D8">
        <w:rPr>
          <w:color w:val="FF0000"/>
          <w:lang w:val="en-US"/>
        </w:rPr>
        <w:t xml:space="preserve">. </w:t>
      </w:r>
    </w:p>
    <w:p w:rsidR="00FE1B35" w:rsidRDefault="00FE1B35" w:rsidP="002B3B86">
      <w:pPr>
        <w:jc w:val="both"/>
        <w:rPr>
          <w:lang w:val="en-US"/>
        </w:rPr>
      </w:pPr>
    </w:p>
    <w:p w:rsidR="0085470A" w:rsidRDefault="00B33A2B" w:rsidP="002B3B86">
      <w:pPr>
        <w:jc w:val="both"/>
        <w:rPr>
          <w:lang w:val="en-US"/>
        </w:rPr>
      </w:pPr>
      <w:r>
        <w:rPr>
          <w:noProof/>
        </w:rPr>
        <w:pict>
          <v:shape id="_x0000_s1053" type="#_x0000_t75" style="position:absolute;left:0;text-align:left;margin-left:.2pt;margin-top:11.55pt;width:228.3pt;height:128.75pt;z-index:-251601920" wrapcoords="-39 0 -39 21540 21600 21540 21600 0 -39 0">
            <v:imagedata r:id="rId32"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w:t>
      </w:r>
      <w:r w:rsidR="009A2597">
        <w:rPr>
          <w:lang w:val="en-US"/>
        </w:rPr>
        <w:t>a cliff in the distance. This was</w:t>
      </w:r>
      <w:r>
        <w:rPr>
          <w:lang w:val="en-US"/>
        </w:rPr>
        <w:t xml:space="preserve">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4900D4" w:rsidRDefault="00B33A2B" w:rsidP="002B3B86">
      <w:pPr>
        <w:jc w:val="both"/>
        <w:rPr>
          <w:lang w:val="en-US"/>
        </w:rPr>
      </w:pPr>
      <w:r>
        <w:rPr>
          <w:noProof/>
        </w:rPr>
        <w:pict>
          <v:shape id="_x0000_s1054" type="#_x0000_t75" style="position:absolute;left:0;text-align:left;margin-left:257.55pt;margin-top:54.45pt;width:157.5pt;height:146.55pt;z-index:-251599872"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r w:rsidR="00FE1B35">
        <w:rPr>
          <w:lang w:val="en-US"/>
        </w:rPr>
        <w:t>However</w:t>
      </w:r>
      <w:r w:rsidR="004900D4">
        <w:rPr>
          <w:lang w:val="en-US"/>
        </w:rPr>
        <w:t>,</w:t>
      </w:r>
      <w:r w:rsidR="00FE1B35">
        <w:rPr>
          <w:lang w:val="en-US"/>
        </w:rPr>
        <w:t xml:space="preserve"> if you remember from the background reading section, all the above</w:t>
      </w:r>
      <w:r w:rsidR="004900D4">
        <w:rPr>
          <w:lang w:val="en-US"/>
        </w:rPr>
        <w:t xml:space="preserve"> information</w:t>
      </w:r>
      <w:r w:rsidR="00FE1B35">
        <w:rPr>
          <w:lang w:val="en-US"/>
        </w:rPr>
        <w:t xml:space="preserve"> has described </w:t>
      </w:r>
      <w:r w:rsidR="009A2597">
        <w:rPr>
          <w:lang w:val="en-US"/>
        </w:rPr>
        <w:t xml:space="preserve">is </w:t>
      </w:r>
      <w:r w:rsidR="00FE1B35">
        <w:rPr>
          <w:lang w:val="en-US"/>
        </w:rPr>
        <w:t xml:space="preserve">what points we have sent to </w:t>
      </w:r>
      <w:proofErr w:type="spellStart"/>
      <w:r w:rsidR="00FE1B35">
        <w:rPr>
          <w:lang w:val="en-US"/>
        </w:rPr>
        <w:t>WebGL</w:t>
      </w:r>
      <w:proofErr w:type="spellEnd"/>
      <w:r w:rsidR="00FE1B35">
        <w:rPr>
          <w:lang w:val="en-US"/>
        </w:rPr>
        <w:t xml:space="preserve">. But </w:t>
      </w:r>
      <w:proofErr w:type="spellStart"/>
      <w:r w:rsidR="00FE1B35">
        <w:rPr>
          <w:lang w:val="en-US"/>
        </w:rPr>
        <w:t>WebGL</w:t>
      </w:r>
      <w:proofErr w:type="spellEnd"/>
      <w:r w:rsidR="00FE1B35">
        <w:rPr>
          <w:lang w:val="en-US"/>
        </w:rPr>
        <w:t xml:space="preserve"> also needs to know how to connect those points.</w:t>
      </w:r>
      <w:r w:rsidR="004900D4">
        <w:rPr>
          <w:lang w:val="en-US"/>
        </w:rPr>
        <w:t xml:space="preserve"> This is where the GL</w:t>
      </w:r>
      <w:r w:rsidR="009A2597">
        <w:rPr>
          <w:lang w:val="en-US"/>
        </w:rPr>
        <w:t>_TRIANGLE_STRIP comes in handy.</w:t>
      </w: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 xml:space="preserve">The image </w:t>
      </w:r>
      <w:r w:rsidR="009A2597">
        <w:rPr>
          <w:color w:val="FF0000"/>
          <w:lang w:val="en-US"/>
        </w:rPr>
        <w:t>to the right</w:t>
      </w:r>
      <w:r w:rsidR="00E555D8" w:rsidRPr="00E555D8">
        <w:rPr>
          <w:color w:val="FF0000"/>
          <w:lang w:val="en-US"/>
        </w:rPr>
        <w:t xml:space="preser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 xml:space="preserve">to generate the indices </w:t>
      </w:r>
      <w:r w:rsidR="009A2597">
        <w:rPr>
          <w:color w:val="FF0000"/>
          <w:lang w:val="en-US"/>
        </w:rPr>
        <w:t>has</w:t>
      </w:r>
      <w:r w:rsidR="004D1054">
        <w:rPr>
          <w:color w:val="FF0000"/>
          <w:lang w:val="en-US"/>
        </w:rPr>
        <w:t xml:space="preserve">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terrainVertices length is divided by 3. The draw call wants the total number of vertices (each vertex has an x, y, z value), rather </w:t>
      </w:r>
      <w:r>
        <w:rPr>
          <w:lang w:val="en-US"/>
        </w:rPr>
        <w:lastRenderedPageBreak/>
        <w:t xml:space="preserve">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w:t>
      </w:r>
      <w:r w:rsidR="009A2597">
        <w:rPr>
          <w:lang w:val="en-US"/>
        </w:rPr>
        <w:t>always be twice as many indices</w:t>
      </w:r>
      <w:r>
        <w:rPr>
          <w:lang w:val="en-US"/>
        </w:rPr>
        <w:t xml:space="preserve"> as there are vertices. This is why for the number of indices parameter in the above code, the number of terrain vertices</w:t>
      </w:r>
      <w:r w:rsidR="009A2597">
        <w:rPr>
          <w:lang w:val="en-US"/>
        </w:rPr>
        <w:t xml:space="preserve"> is multiplied by 2</w:t>
      </w:r>
      <w:r>
        <w:rPr>
          <w:lang w:val="en-US"/>
        </w:rPr>
        <w:t xml:space="preserve">. </w:t>
      </w:r>
    </w:p>
    <w:p w:rsidR="00D40150" w:rsidRDefault="00D40150" w:rsidP="004D1054">
      <w:pPr>
        <w:jc w:val="both"/>
        <w:rPr>
          <w:lang w:val="en-US"/>
        </w:rPr>
      </w:pPr>
    </w:p>
    <w:p w:rsidR="007E727D" w:rsidRDefault="00D94D0C" w:rsidP="004D1054">
      <w:pPr>
        <w:jc w:val="both"/>
        <w:rPr>
          <w:lang w:val="en-US"/>
        </w:rPr>
      </w:pPr>
      <w:r>
        <w:rPr>
          <w:lang w:val="en-US"/>
        </w:rPr>
        <w:t xml:space="preserve">The </w:t>
      </w:r>
      <w:proofErr w:type="spellStart"/>
      <w:r>
        <w:rPr>
          <w:lang w:val="en-US"/>
        </w:rPr>
        <w:t>colours</w:t>
      </w:r>
      <w:proofErr w:type="spellEnd"/>
      <w:r>
        <w:rPr>
          <w:lang w:val="en-US"/>
        </w:rPr>
        <w:t xml:space="preserve"> for each vertex are also defined in an array, however at this point </w:t>
      </w:r>
      <w:r w:rsidR="009F72B8">
        <w:rPr>
          <w:lang w:val="en-US"/>
        </w:rPr>
        <w:t xml:space="preserve">they were just assigned random </w:t>
      </w:r>
      <w:r w:rsidR="00145834">
        <w:rPr>
          <w:lang w:val="en-US"/>
        </w:rPr>
        <w:t>red</w:t>
      </w:r>
      <w:r>
        <w:rPr>
          <w:lang w:val="en-US"/>
        </w:rPr>
        <w:t>,</w:t>
      </w:r>
      <w:r w:rsidR="00145834">
        <w:rPr>
          <w:lang w:val="en-US"/>
        </w:rPr>
        <w:t xml:space="preserve"> green</w:t>
      </w:r>
      <w:r>
        <w:rPr>
          <w:lang w:val="en-US"/>
        </w:rPr>
        <w:t>,</w:t>
      </w:r>
      <w:r w:rsidR="009F72B8">
        <w:rPr>
          <w:lang w:val="en-US"/>
        </w:rPr>
        <w:t xml:space="preserve"> blue </w:t>
      </w:r>
      <w:r>
        <w:rPr>
          <w:lang w:val="en-US"/>
        </w:rPr>
        <w:t>values. As usual, they were put into a buffer, sent to the</w:t>
      </w:r>
      <w:r w:rsidR="009E320D">
        <w:rPr>
          <w:lang w:val="en-US"/>
        </w:rPr>
        <w:t xml:space="preserve"> GPU and bound at render time. </w:t>
      </w:r>
    </w:p>
    <w:p w:rsidR="007E727D" w:rsidRDefault="007E727D" w:rsidP="007E727D">
      <w:pPr>
        <w:pStyle w:val="Heading2"/>
      </w:pPr>
      <w:r>
        <w:t>Terrain texture mapping</w:t>
      </w:r>
    </w:p>
    <w:p w:rsidR="007E727D" w:rsidRDefault="007E727D" w:rsidP="007E727D"/>
    <w:p w:rsidR="007E727D" w:rsidRDefault="007E727D" w:rsidP="007E727D">
      <w:r>
        <w:t xml:space="preserve">The multi-coloured terrain was </w:t>
      </w:r>
      <w:r w:rsidR="009F72B8">
        <w:t>good but not very realistic. Instead of defining colours, a</w:t>
      </w:r>
      <w:r>
        <w:t xml:space="preserve">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 xml:space="preserve">is not just a simple square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w:t>
      </w:r>
      <w:r w:rsidR="00CE509B">
        <w:t xml:space="preserve">from the Terrain.js createQuadrantUvs function </w:t>
      </w:r>
      <w:r w:rsidR="008727D4">
        <w:t xml:space="preserve">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yUV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quadrantColumnSize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xUV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yUV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yUV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w:t>
      </w:r>
      <w:r>
        <w:lastRenderedPageBreak/>
        <w:t xml:space="preserve">(row size) = 0.25. The double for loop would start at the bottom left of the grid, with initial values as 0. </w:t>
      </w:r>
    </w:p>
    <w:p w:rsidR="003423C8" w:rsidRDefault="003423C8" w:rsidP="007E727D"/>
    <w:p w:rsidR="003423C8" w:rsidRDefault="00B33A2B" w:rsidP="003423C8">
      <w:r>
        <w:rPr>
          <w:noProof/>
        </w:rPr>
        <w:pict>
          <v:shape id="_x0000_s1056" type="#_x0000_t75" style="position:absolute;margin-left:.15pt;margin-top:.65pt;width:277.35pt;height:2in;z-index:-251595776" wrapcoords="-58 0 -58 21488 21600 21488 21600 0 -58 0">
            <v:imagedata r:id="rId34"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 of the terrain being textured.</w:t>
      </w:r>
    </w:p>
    <w:p w:rsidR="003423C8" w:rsidRDefault="00B33A2B" w:rsidP="007E727D">
      <w:r>
        <w:rPr>
          <w:noProof/>
        </w:rPr>
        <w:pict>
          <v:shape id="_x0000_s1057" type="#_x0000_t75" style="position:absolute;margin-left:16.4pt;margin-top:21pt;width:373.8pt;height:173.6pt;z-index:-251593728" wrapcoords="-39 0 -39 21516 21600 21516 21600 0 -39 0">
            <v:imagedata r:id="rId35"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For a sprint or two</w:t>
      </w:r>
      <w:r w:rsidR="009F72B8">
        <w:t>,</w:t>
      </w:r>
      <w:r>
        <w:t xml:space="preserve"> a procedural </w:t>
      </w:r>
      <w:proofErr w:type="spellStart"/>
      <w:r>
        <w:t>perlin</w:t>
      </w:r>
      <w:proofErr w:type="spellEnd"/>
      <w:r>
        <w:t xml:space="preserve"> noise texture w</w:t>
      </w:r>
      <w:r w:rsidR="009F72B8">
        <w:t>as used on the terrain.</w:t>
      </w:r>
      <w:r>
        <w:t xml:space="preserve"> </w:t>
      </w:r>
      <w:r w:rsidR="009F72B8">
        <w:t>T</w:t>
      </w:r>
      <w:r w:rsidR="003139BB">
        <w:t xml:space="preserve">he code </w:t>
      </w:r>
      <w:r w:rsidR="003139BB" w:rsidRPr="003139BB">
        <w:rPr>
          <w:color w:val="FF0000"/>
        </w:rPr>
        <w:t>to generate it</w:t>
      </w:r>
      <w:r w:rsidRPr="003139BB">
        <w:rPr>
          <w:color w:val="FF0000"/>
        </w:rPr>
        <w:t xml:space="preserve"> can be seen here [].</w:t>
      </w:r>
      <w:r w:rsidR="003139BB" w:rsidRPr="003139BB">
        <w:rPr>
          <w:color w:val="FF0000"/>
        </w:rPr>
        <w:t xml:space="preserve"> </w:t>
      </w:r>
      <w:r w:rsidR="003139BB">
        <w:t xml:space="preserve">If you open the html page it will generate a new noise texture every time. </w:t>
      </w:r>
      <w:r>
        <w:t>Although technical, it didn’t look much like mars so it was eventually removed.</w:t>
      </w:r>
      <w:r w:rsidR="003139BB">
        <w:t xml:space="preserve"> The below images are examples of the noise textures generated by the code:</w:t>
      </w:r>
    </w:p>
    <w:p w:rsidR="003139BB" w:rsidRDefault="003139BB" w:rsidP="007E727D"/>
    <w:p w:rsidR="003139BB" w:rsidRDefault="003139BB" w:rsidP="007E727D"/>
    <w:p w:rsidR="003139BB" w:rsidRDefault="003139BB" w:rsidP="007E727D">
      <w:r>
        <w:rPr>
          <w:noProof/>
          <w:lang w:eastAsia="en-GB"/>
        </w:rPr>
        <w:lastRenderedPageBreak/>
        <w:drawing>
          <wp:anchor distT="0" distB="0" distL="114300" distR="114300" simplePos="0" relativeHeight="251798528" behindDoc="1" locked="0" layoutInCell="1" allowOverlap="1">
            <wp:simplePos x="0" y="0"/>
            <wp:positionH relativeFrom="margin">
              <wp:posOffset>342900</wp:posOffset>
            </wp:positionH>
            <wp:positionV relativeFrom="paragraph">
              <wp:posOffset>13970</wp:posOffset>
            </wp:positionV>
            <wp:extent cx="2152650" cy="2122805"/>
            <wp:effectExtent l="0" t="0" r="0" b="0"/>
            <wp:wrapTight wrapText="bothSides">
              <wp:wrapPolygon edited="0">
                <wp:start x="0" y="0"/>
                <wp:lineTo x="0" y="21322"/>
                <wp:lineTo x="21409" y="21322"/>
                <wp:lineTo x="2140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0542" t="18645" r="30241" b="12559"/>
                    <a:stretch/>
                  </pic:blipFill>
                  <pic:spPr bwMode="auto">
                    <a:xfrm>
                      <a:off x="0" y="0"/>
                      <a:ext cx="2152650" cy="2122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99552" behindDoc="1" locked="0" layoutInCell="1" allowOverlap="1">
            <wp:simplePos x="0" y="0"/>
            <wp:positionH relativeFrom="column">
              <wp:posOffset>2686050</wp:posOffset>
            </wp:positionH>
            <wp:positionV relativeFrom="paragraph">
              <wp:posOffset>13970</wp:posOffset>
            </wp:positionV>
            <wp:extent cx="2000250" cy="2114550"/>
            <wp:effectExtent l="0" t="0" r="0" b="0"/>
            <wp:wrapTight wrapText="bothSides">
              <wp:wrapPolygon edited="0">
                <wp:start x="0" y="0"/>
                <wp:lineTo x="0" y="21405"/>
                <wp:lineTo x="21394" y="21405"/>
                <wp:lineTo x="2139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1446" t="17681" r="30602" b="10952"/>
                    <a:stretch/>
                  </pic:blipFill>
                  <pic:spPr bwMode="auto">
                    <a:xfrm>
                      <a:off x="0" y="0"/>
                      <a:ext cx="200025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D94D0C" w:rsidRPr="007E727D" w:rsidRDefault="007E727D" w:rsidP="007E727D">
      <w:pPr>
        <w:pStyle w:val="Heading2"/>
      </w:pPr>
      <w:r>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w:t>
      </w:r>
      <w:r w:rsidR="009F72B8">
        <w:rPr>
          <w:lang w:val="en-US"/>
        </w:rPr>
        <w:t>before</w:t>
      </w:r>
      <w:r w:rsidR="006B3FE4">
        <w:rPr>
          <w:lang w:val="en-US"/>
        </w:rPr>
        <w:t>. Stacked noise is essentially taking m</w:t>
      </w:r>
      <w:r w:rsidR="009F72B8">
        <w:rPr>
          <w:lang w:val="en-US"/>
        </w:rPr>
        <w:t>ultiple octaves of perlin noise</w:t>
      </w:r>
      <w:r w:rsidR="006B3FE4">
        <w:rPr>
          <w:lang w:val="en-US"/>
        </w:rPr>
        <w:t xml:space="preserv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F72B8">
        <w:rPr>
          <w:lang w:val="en-US"/>
        </w:rPr>
        <w:t xml:space="preserve"> </w:t>
      </w:r>
      <w:r>
        <w:rPr>
          <w:lang w:val="en-US"/>
        </w:rPr>
        <w:t xml:space="preserve">For every new </w:t>
      </w:r>
      <w:proofErr w:type="spellStart"/>
      <w:r>
        <w:rPr>
          <w:lang w:val="en-US"/>
        </w:rPr>
        <w:t>perlin</w:t>
      </w:r>
      <w:proofErr w:type="spellEnd"/>
      <w:r>
        <w:rPr>
          <w:lang w:val="en-US"/>
        </w:rPr>
        <w:t xml:space="preserve"> noise octave, we half the maximum possible value, and double the</w:t>
      </w:r>
      <w:r w:rsidR="009F72B8">
        <w:rPr>
          <w:lang w:val="en-US"/>
        </w:rPr>
        <w:t xml:space="preserve"> frequency </w:t>
      </w:r>
      <w:r>
        <w:rPr>
          <w:lang w:val="en-US"/>
        </w:rPr>
        <w:t xml:space="preserve">in which we pick values. </w:t>
      </w:r>
      <w:r w:rsidR="00956195">
        <w:rPr>
          <w:lang w:val="en-US"/>
        </w:rPr>
        <w:t>The</w:t>
      </w:r>
      <w:r w:rsidR="009F72B8">
        <w:rPr>
          <w:lang w:val="en-US"/>
        </w:rPr>
        <w:t xml:space="preserve"> maximum value is the amplitude</w:t>
      </w:r>
      <w:r w:rsidR="00956195">
        <w:rPr>
          <w:lang w:val="en-US"/>
        </w:rPr>
        <w:t xml:space="preserve"> and the frequency at which a value is chosen, is just called the frequency. The code f</w:t>
      </w:r>
      <w:r w:rsidR="00593ADA">
        <w:rPr>
          <w:lang w:val="en-US"/>
        </w:rPr>
        <w:t xml:space="preserve">or this is in the terrain class. This will generate </w:t>
      </w:r>
      <w:proofErr w:type="spellStart"/>
      <w:r w:rsidR="00593ADA">
        <w:rPr>
          <w:lang w:val="en-US"/>
        </w:rPr>
        <w:t>numOctaves</w:t>
      </w:r>
      <w:proofErr w:type="spellEnd"/>
      <w:r w:rsidR="00593ADA">
        <w:rPr>
          <w:lang w:val="en-US"/>
        </w:rPr>
        <w:t xml:space="preserve"> amount of noise values, adding them all together to give the final noise value.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stackNoise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noiseTotal</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amplitude</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frequency</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return</w:t>
      </w:r>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B33A2B" w:rsidP="004D1054">
      <w:pPr>
        <w:jc w:val="both"/>
        <w:rPr>
          <w:lang w:val="en-US"/>
        </w:rPr>
      </w:pPr>
      <w:r>
        <w:rPr>
          <w:noProof/>
        </w:rPr>
        <w:lastRenderedPageBreak/>
        <w:pict>
          <v:shape id="_x0000_s1077" type="#_x0000_t75" style="position:absolute;left:0;text-align:left;margin-left:214.65pt;margin-top:13pt;width:200.3pt;height:113.4pt;z-index:-251553792" wrapcoords="-71 0 -71 21474 21600 21474 21600 0 -71 0">
            <v:imagedata r:id="rId38" o:title="perlin2"/>
            <w10:wrap type="tight"/>
          </v:shape>
        </w:pict>
      </w:r>
      <w:r>
        <w:rPr>
          <w:noProof/>
        </w:rPr>
        <w:pict>
          <v:shape id="_x0000_s1076" type="#_x0000_t75" style="position:absolute;left:0;text-align:left;margin-left:-.2pt;margin-top:11.75pt;width:200.3pt;height:113.4pt;z-index:-251555840" wrapcoords="-71 0 -71 21474 21600 21474 21600 0 -71 0">
            <v:imagedata r:id="rId39" o:title="perlin1"/>
            <w10:wrap type="tight"/>
          </v:shape>
        </w:pict>
      </w:r>
    </w:p>
    <w:p w:rsidR="008B3D25" w:rsidRDefault="00B33A2B" w:rsidP="004D1054">
      <w:pPr>
        <w:jc w:val="both"/>
        <w:rPr>
          <w:lang w:val="en-US"/>
        </w:rPr>
      </w:pPr>
      <w:r>
        <w:rPr>
          <w:noProof/>
        </w:rPr>
        <w:pict>
          <v:shape id="_x0000_s1078" type="#_x0000_t75" style="position:absolute;left:0;text-align:left;margin-left:-.2pt;margin-top:136.2pt;width:200.3pt;height:113.4pt;z-index:-251551744" wrapcoords="-71 0 -71 21474 21600 21474 21600 0 -71 0">
            <v:imagedata r:id="rId40" o:title="perlin3"/>
            <w10:wrap type="tight"/>
          </v:shape>
        </w:pict>
      </w:r>
    </w:p>
    <w:p w:rsidR="008B3D25" w:rsidRDefault="00593ADA" w:rsidP="004D1054">
      <w:pPr>
        <w:jc w:val="both"/>
        <w:rPr>
          <w:lang w:val="en-US"/>
        </w:rPr>
      </w:pPr>
      <w:r>
        <w:rPr>
          <w:noProof/>
          <w:lang w:eastAsia="en-GB"/>
        </w:rPr>
        <w:drawing>
          <wp:anchor distT="0" distB="0" distL="114300" distR="114300" simplePos="0" relativeHeight="251758592" behindDoc="1" locked="0" layoutInCell="1" allowOverlap="1">
            <wp:simplePos x="0" y="0"/>
            <wp:positionH relativeFrom="margin">
              <wp:align>right</wp:align>
            </wp:positionH>
            <wp:positionV relativeFrom="paragraph">
              <wp:posOffset>1752245</wp:posOffset>
            </wp:positionV>
            <wp:extent cx="2545920" cy="1440000"/>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4592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33A2B">
        <w:rPr>
          <w:noProof/>
        </w:rPr>
        <w:pict>
          <v:shape id="_x0000_s1075" type="#_x0000_t75" style="position:absolute;left:0;text-align:left;margin-left:214.5pt;margin-top:5.1pt;width:200.45pt;height:113.4pt;z-index:-251558912;mso-position-horizontal-relative:text;mso-position-vertical-relative:text" wrapcoords="-71 0 -71 21474 21600 21474 21600 0 -71 0">
            <v:imagedata r:id="rId42" o:title="perlin4"/>
            <w10:wrap type="tight"/>
          </v:shape>
        </w:pict>
      </w:r>
    </w:p>
    <w:p w:rsidR="008B3D25" w:rsidRDefault="008B3D25"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perlin noise height values. The image on the right is the terrain with stacked </w:t>
      </w:r>
      <w:proofErr w:type="spellStart"/>
      <w:r>
        <w:rPr>
          <w:lang w:val="en-US"/>
        </w:rPr>
        <w:t>perlin</w:t>
      </w:r>
      <w:proofErr w:type="spellEnd"/>
      <w:r>
        <w:rPr>
          <w:lang w:val="en-US"/>
        </w:rPr>
        <w:t xml:space="preserve"> noise height values. You can see much greater</w:t>
      </w:r>
      <w:r w:rsidR="00AE1959">
        <w:rPr>
          <w:lang w:val="en-US"/>
        </w:rPr>
        <w:t xml:space="preserve"> </w:t>
      </w:r>
      <w:r w:rsidR="00AE1959" w:rsidRPr="00CE509B">
        <w:rPr>
          <w:color w:val="FF0000"/>
          <w:lang w:val="en-US"/>
        </w:rPr>
        <w:t>terrain</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B33A2B" w:rsidP="004D1054">
      <w:pPr>
        <w:jc w:val="both"/>
        <w:rPr>
          <w:lang w:val="en-US"/>
        </w:rPr>
      </w:pPr>
      <w:r>
        <w:rPr>
          <w:noProof/>
        </w:rPr>
        <w:pict>
          <v:shape id="_x0000_s1060" type="#_x0000_t75" style="position:absolute;left:0;text-align:left;margin-left:153.2pt;margin-top:14pt;width:274.7pt;height:70.6pt;z-index:-251587584" wrapcoords="-39 0 -39 21448 21600 21448 21600 0 -39 0">
            <v:imagedata r:id="rId43" o:title="thing"/>
            <w10:wrap type="tight"/>
          </v:shape>
        </w:pict>
      </w:r>
      <w:r>
        <w:rPr>
          <w:noProof/>
        </w:rPr>
        <w:pict>
          <v:shape id="_x0000_s1059" type="#_x0000_t75" style="position:absolute;left:0;text-align:left;margin-left:-7.7pt;margin-top:11.55pt;width:156.65pt;height:72.55pt;z-index:-251589632" wrapcoords="-39 0 -39 21516 21600 21516 21600 0 -39 0">
            <v:imagedata r:id="rId35" o:title="1"/>
            <w10:wrap type="tight"/>
          </v:shape>
        </w:pic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 xml:space="preserve">Well actually the terrain size was 2048 by 2048, meaning it had over 4 million vertices. You may be thinking, but surely </w:t>
      </w:r>
      <w:proofErr w:type="spellStart"/>
      <w:r>
        <w:rPr>
          <w:lang w:val="en-US"/>
        </w:rPr>
        <w:t>WebGL</w:t>
      </w:r>
      <w:proofErr w:type="spellEnd"/>
      <w:r>
        <w:rPr>
          <w:lang w:val="en-US"/>
        </w:rPr>
        <w:t xml:space="preserve">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shader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lastRenderedPageBreak/>
        <w:t xml:space="preserve">Vertices that are far away from the player will </w:t>
      </w:r>
      <w:r w:rsidR="008E1D1D">
        <w:rPr>
          <w:lang w:val="en-US"/>
        </w:rPr>
        <w:t xml:space="preserve">definitely </w:t>
      </w:r>
      <w:r>
        <w:rPr>
          <w:lang w:val="en-US"/>
        </w:rPr>
        <w:t>not get rendered, yet the vertex shader was still being asked to process them</w:t>
      </w:r>
      <w:r w:rsidR="008E1D1D">
        <w:rPr>
          <w:lang w:val="en-US"/>
        </w:rPr>
        <w:t xml:space="preserve"> anyway</w:t>
      </w:r>
      <w:r>
        <w:rPr>
          <w:lang w:val="en-US"/>
        </w:rPr>
        <w:t xml:space="preserve"> (as </w:t>
      </w:r>
      <w:r w:rsidR="008E1D1D">
        <w:rPr>
          <w:lang w:val="en-US"/>
        </w:rPr>
        <w:t xml:space="preserve">the vertex </w:t>
      </w:r>
      <w:r>
        <w:rPr>
          <w:lang w:val="en-US"/>
        </w:rPr>
        <w:t xml:space="preserve">shader was being passed the entire terrain data every frame). To improve this, there needs to be a way to cut down on the number of vertices sent to the vertex shader in the first place. This would mean the vertex shader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shader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shader.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 xml:space="preserve">function in the terrain class that does this. This function loops over the number of quadrants we should have and creates the data for each of them. The data created for each quadrant includes its: vertices, indices, UVs and </w:t>
      </w:r>
      <w:proofErr w:type="spellStart"/>
      <w:r>
        <w:rPr>
          <w:lang w:val="en-US"/>
        </w:rPr>
        <w:t>normals</w:t>
      </w:r>
      <w:proofErr w:type="spellEnd"/>
      <w:r>
        <w:rPr>
          <w:lang w:val="en-US"/>
        </w:rPr>
        <w:t>.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w:t>
      </w:r>
      <w:r w:rsidR="009F72B8">
        <w:rPr>
          <w:lang w:val="en-US"/>
        </w:rPr>
        <w:t xml:space="preserve">looks very bumpy. This, </w:t>
      </w:r>
      <w:r>
        <w:rPr>
          <w:lang w:val="en-US"/>
        </w:rPr>
        <w:t xml:space="preserve">along with the stacked </w:t>
      </w:r>
      <w:proofErr w:type="spellStart"/>
      <w:r>
        <w:rPr>
          <w:lang w:val="en-US"/>
        </w:rPr>
        <w:t>perlin</w:t>
      </w:r>
      <w:proofErr w:type="spellEnd"/>
      <w:r>
        <w:rPr>
          <w:lang w:val="en-US"/>
        </w:rPr>
        <w:t xml:space="preserve"> no</w:t>
      </w:r>
      <w:r w:rsidR="009F72B8">
        <w:rPr>
          <w:lang w:val="en-US"/>
        </w:rPr>
        <w:t>ise</w:t>
      </w:r>
      <w:r>
        <w:rPr>
          <w:lang w:val="en-US"/>
        </w:rPr>
        <w:t xml:space="preserv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w:t>
      </w:r>
      <w:proofErr w:type="spellStart"/>
      <w:r>
        <w:rPr>
          <w:lang w:val="en-US"/>
        </w:rPr>
        <w:t>normals</w:t>
      </w:r>
      <w:proofErr w:type="spellEnd"/>
      <w:r>
        <w:rPr>
          <w:lang w:val="en-US"/>
        </w:rPr>
        <w:t xml:space="preserve">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render time. </w:t>
      </w:r>
    </w:p>
    <w:p w:rsidR="00BB3360" w:rsidRDefault="00BB3360" w:rsidP="004D1054">
      <w:pPr>
        <w:jc w:val="both"/>
        <w:rPr>
          <w:lang w:val="en-US"/>
        </w:rPr>
      </w:pPr>
    </w:p>
    <w:p w:rsidR="000E583B" w:rsidRDefault="00523291" w:rsidP="004D1054">
      <w:pPr>
        <w:jc w:val="both"/>
        <w:rPr>
          <w:lang w:val="en-US"/>
        </w:rPr>
      </w:pPr>
      <w:r>
        <w:rPr>
          <w:lang w:val="en-US"/>
        </w:rPr>
        <w:lastRenderedPageBreak/>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here [].</w:t>
      </w:r>
      <w:r>
        <w:rPr>
          <w:color w:val="FF0000"/>
          <w:lang w:val="en-US"/>
        </w:rPr>
        <w:t xml:space="preserve"> </w:t>
      </w:r>
      <w:r>
        <w:rPr>
          <w:color w:val="000000" w:themeColor="text1"/>
          <w:lang w:val="en-US"/>
        </w:rPr>
        <w:t xml:space="preserve">This not only makes the code cleaner by having less buffer binds, but it also more efficient as there as less calls made to the </w:t>
      </w:r>
      <w:proofErr w:type="spellStart"/>
      <w:r>
        <w:rPr>
          <w:color w:val="000000" w:themeColor="text1"/>
          <w:lang w:val="en-US"/>
        </w:rPr>
        <w:t>WebGL</w:t>
      </w:r>
      <w:proofErr w:type="spellEnd"/>
      <w:r>
        <w:rPr>
          <w:color w:val="000000" w:themeColor="text1"/>
          <w:lang w:val="en-US"/>
        </w:rPr>
        <w:t xml:space="preserve">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w:t>
      </w:r>
      <w:r w:rsidR="00AD7B14">
        <w:rPr>
          <w:lang w:val="en-US"/>
        </w:rPr>
        <w:t>just contains</w:t>
      </w:r>
      <w:r>
        <w:rPr>
          <w:lang w:val="en-US"/>
        </w:rPr>
        <w:t xml:space="preserve"> data. </w:t>
      </w:r>
    </w:p>
    <w:p w:rsidR="00C92235" w:rsidRDefault="00C92235" w:rsidP="004D1054">
      <w:pPr>
        <w:jc w:val="both"/>
        <w:rPr>
          <w:lang w:val="en-US"/>
        </w:rPr>
      </w:pPr>
    </w:p>
    <w:p w:rsidR="00D94D0C" w:rsidRDefault="00B33A2B" w:rsidP="004D1054">
      <w:pPr>
        <w:jc w:val="both"/>
        <w:rPr>
          <w:lang w:val="en-US"/>
        </w:rPr>
      </w:pPr>
      <w:r>
        <w:rPr>
          <w:noProof/>
        </w:rPr>
        <w:pict>
          <v:shape id="_x0000_s1082" type="#_x0000_t75" style="position:absolute;left:0;text-align:left;margin-left:.15pt;margin-top:60.45pt;width:414.7pt;height:92.15pt;z-index:-251537408" wrapcoords="-39 0 -39 21424 21600 21424 21600 0 -39 0">
            <v:imagedata r:id="rId46" o:title="vao"/>
            <w10:wrap type="tight"/>
          </v:shape>
        </w:pict>
      </w:r>
      <w:r w:rsidR="008E5711">
        <w:rPr>
          <w:lang w:val="en-US"/>
        </w:rPr>
        <w:t>The below image shows</w:t>
      </w:r>
      <w:r w:rsidR="00C92235">
        <w:rPr>
          <w:lang w:val="en-US"/>
        </w:rPr>
        <w:t xml:space="preserve"> the layout of a VAO.</w:t>
      </w:r>
      <w:r w:rsidR="008E5711">
        <w:rPr>
          <w:lang w:val="en-US"/>
        </w:rPr>
        <w:t xml:space="preserve"> The attribute lists are just slots in the VAO, to store our VBOs containing our actual data. We can include whatever buffers we want here, they don’t have to be the specified: position, coordinate, </w:t>
      </w:r>
      <w:proofErr w:type="spellStart"/>
      <w:r w:rsidR="008E5711">
        <w:rPr>
          <w:lang w:val="en-US"/>
        </w:rPr>
        <w:t>normals</w:t>
      </w:r>
      <w:proofErr w:type="spellEnd"/>
      <w:r w:rsidR="008E5711">
        <w:rPr>
          <w:lang w:val="en-US"/>
        </w:rPr>
        <w:t xml:space="preserve"> or </w:t>
      </w:r>
      <w:proofErr w:type="spellStart"/>
      <w:r w:rsidR="008E5711">
        <w:rPr>
          <w:lang w:val="en-US"/>
        </w:rPr>
        <w:t>colours</w:t>
      </w:r>
      <w:proofErr w:type="spellEnd"/>
      <w:r w:rsidR="008E5711">
        <w:rPr>
          <w:lang w:val="en-US"/>
        </w:rPr>
        <w:t xml:space="preserve"> as defined below</w:t>
      </w: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D2144E" w:rsidRDefault="00D2144E" w:rsidP="002B3B86">
      <w:pPr>
        <w:jc w:val="both"/>
        <w:rPr>
          <w:lang w:val="en-US"/>
        </w:rPr>
      </w:pPr>
    </w:p>
    <w:p w:rsidR="00D2144E" w:rsidRDefault="00D2144E" w:rsidP="00D2144E">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w:t>
      </w:r>
      <w:r w:rsidR="00AD7B14">
        <w:rPr>
          <w:lang w:val="en-US"/>
        </w:rPr>
        <w:t xml:space="preserve"> </w:t>
      </w:r>
      <w:proofErr w:type="spellStart"/>
      <w:r w:rsidR="00AD7B14">
        <w:rPr>
          <w:lang w:val="en-US"/>
        </w:rPr>
        <w:t>updateCamera</w:t>
      </w:r>
      <w:proofErr w:type="spellEnd"/>
      <w:r>
        <w:rPr>
          <w:lang w:val="en-US"/>
        </w:rPr>
        <w:t xml:space="preserve"> function then recreates the camera and view matrices with the new values. </w:t>
      </w:r>
    </w:p>
    <w:p w:rsidR="00D2144E" w:rsidRDefault="00D2144E" w:rsidP="00D2144E">
      <w:pPr>
        <w:jc w:val="both"/>
        <w:rPr>
          <w:lang w:val="en-US"/>
        </w:rPr>
      </w:pPr>
    </w:p>
    <w:p w:rsidR="00D2144E" w:rsidRDefault="00D2144E" w:rsidP="00D2144E">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w:t>
      </w:r>
      <w:r w:rsidR="00AD7B14">
        <w:rPr>
          <w:lang w:val="en-US"/>
        </w:rPr>
        <w:t xml:space="preserve">bal variables into the </w:t>
      </w:r>
      <w:proofErr w:type="spellStart"/>
      <w:r w:rsidR="00AD7B14">
        <w:rPr>
          <w:lang w:val="en-US"/>
        </w:rPr>
        <w:t>shaders</w:t>
      </w:r>
      <w:proofErr w:type="spellEnd"/>
      <w:r w:rsidR="00AD7B14">
        <w:rPr>
          <w:lang w:val="en-US"/>
        </w:rPr>
        <w:t xml:space="preserve"> </w:t>
      </w:r>
      <w:r>
        <w:rPr>
          <w:lang w:val="en-US"/>
        </w:rPr>
        <w:t xml:space="preserve">ready for rendering. </w:t>
      </w:r>
    </w:p>
    <w:p w:rsidR="00D2144E" w:rsidRDefault="00D2144E" w:rsidP="00D2144E">
      <w:pPr>
        <w:jc w:val="both"/>
        <w:rPr>
          <w:lang w:val="en-US"/>
        </w:rPr>
      </w:pPr>
    </w:p>
    <w:p w:rsidR="00D2144E" w:rsidRDefault="00D2144E" w:rsidP="002B3B86">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them. It loops over the positions of each quadrant checking if the user is inside of it. When it eventually finds the users quadrant, it’s set in the cameras quadrant variable. </w:t>
      </w:r>
    </w:p>
    <w:p w:rsidR="00D75927" w:rsidRDefault="00D75927" w:rsidP="00D75927">
      <w:pPr>
        <w:pStyle w:val="Heading2"/>
      </w:pPr>
      <w:r>
        <w:lastRenderedPageBreak/>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w:t>
      </w:r>
      <w:r w:rsidR="00AD7B14">
        <w:t>sky</w:t>
      </w:r>
      <w:r>
        <w:t xml:space="preserve"> colour. So if an object is close to the camera, its texture isn’t blended with the sky colour at all. This is simply done by calculating the vector from the current vertex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w:t>
      </w:r>
      <w:proofErr w:type="spellStart"/>
      <w:r w:rsidR="00F66119">
        <w:rPr>
          <w:lang w:val="en-US"/>
        </w:rPr>
        <w:t>colour</w:t>
      </w:r>
      <w:proofErr w:type="spellEnd"/>
      <w:r w:rsidR="00F66119">
        <w:rPr>
          <w:lang w:val="en-US"/>
        </w:rPr>
        <w:t xml:space="preserve"> at all. If its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shader.</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Now the distance from the current vertex to the camera has been calculated, we can use it to set the vert</w:t>
      </w:r>
      <w:r w:rsidR="00AD7B14">
        <w:rPr>
          <w:lang w:val="en-US"/>
        </w:rPr>
        <w:t>ex</w:t>
      </w:r>
      <w:r>
        <w:rPr>
          <w:lang w:val="en-US"/>
        </w:rPr>
        <w:t xml:space="preserve"> visibility value. We use an exponent </w:t>
      </w:r>
      <w:r w:rsidR="00F66119">
        <w:rPr>
          <w:lang w:val="en-US"/>
        </w:rPr>
        <w:t xml:space="preserve">function </w:t>
      </w:r>
      <w:r>
        <w:rPr>
          <w:lang w:val="en-US"/>
        </w:rPr>
        <w:t xml:space="preserve">here </w:t>
      </w:r>
      <w:r w:rsidR="00AD7B14">
        <w:rPr>
          <w:lang w:val="en-US"/>
        </w:rPr>
        <w:t xml:space="preserve">to achieve a realistic effect. </w:t>
      </w:r>
    </w:p>
    <w:p w:rsidR="004551C7" w:rsidRDefault="004551C7" w:rsidP="002B3B86">
      <w:pPr>
        <w:jc w:val="both"/>
        <w:rPr>
          <w:lang w:val="en-US"/>
        </w:rPr>
      </w:pPr>
    </w:p>
    <w:p w:rsidR="00D75927" w:rsidRDefault="00F66119" w:rsidP="002B3B86">
      <w:pPr>
        <w:jc w:val="both"/>
        <w:rPr>
          <w:lang w:val="en-US"/>
        </w:rPr>
      </w:pPr>
      <w:r>
        <w:rPr>
          <w:lang w:val="en-US"/>
        </w:rPr>
        <w:t xml:space="preserve">This visibility value then gets passed from the vertex shader to the fragment shader.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D75927">
      <w:pPr>
        <w:pStyle w:val="Heading2"/>
      </w:pPr>
      <w:r>
        <w:t>Rocks</w:t>
      </w:r>
    </w:p>
    <w:p w:rsidR="004D67BC" w:rsidRDefault="004D67BC" w:rsidP="002B3B86">
      <w:pPr>
        <w:jc w:val="both"/>
        <w:rPr>
          <w:lang w:val="en-US"/>
        </w:rPr>
      </w:pPr>
    </w:p>
    <w:p w:rsidR="00DF39A1" w:rsidRDefault="00AA409D" w:rsidP="002B3B86">
      <w:pPr>
        <w:jc w:val="both"/>
        <w:rPr>
          <w:lang w:val="en-US"/>
        </w:rPr>
      </w:pPr>
      <w:r>
        <w:rPr>
          <w:lang w:val="en-US"/>
        </w:rPr>
        <w:t xml:space="preserve">To generate the rocks, an existing library could have been used. There is a procedural rock generator library for </w:t>
      </w:r>
      <w:proofErr w:type="spellStart"/>
      <w:r>
        <w:rPr>
          <w:lang w:val="en-US"/>
        </w:rPr>
        <w:t>WebGL</w:t>
      </w:r>
      <w:proofErr w:type="spellEnd"/>
      <w:r>
        <w:rPr>
          <w:lang w:val="en-US"/>
        </w:rPr>
        <w:t xml:space="preserve"> available here []. However simply loading in rocks from a library is not very technical. </w:t>
      </w:r>
    </w:p>
    <w:p w:rsidR="00AA409D" w:rsidRDefault="00B33A2B" w:rsidP="002B3B86">
      <w:pPr>
        <w:jc w:val="both"/>
        <w:rPr>
          <w:lang w:val="en-US"/>
        </w:rPr>
      </w:pPr>
      <w:r>
        <w:rPr>
          <w:noProof/>
        </w:rPr>
        <w:pict>
          <v:shape id="_x0000_s1093" type="#_x0000_t75" style="position:absolute;left:0;text-align:left;margin-left:316.3pt;margin-top:10.75pt;width:99pt;height:80.45pt;z-index:-251503616" wrapcoords="-39 0 -39 21515 21600 21515 21600 0 -39 0">
            <v:imagedata r:id="rId48" o:title="3" croptop="29413f" cropbottom="22137f" cropleft="13736f" cropright="43882f"/>
            <w10:wrap type="tight"/>
          </v:shape>
        </w:pict>
      </w:r>
    </w:p>
    <w:p w:rsidR="00AA409D" w:rsidRDefault="00AA409D" w:rsidP="002B3B86">
      <w:pPr>
        <w:jc w:val="both"/>
        <w:rPr>
          <w:lang w:val="en-US"/>
        </w:rPr>
      </w:pPr>
      <w:r>
        <w:rPr>
          <w:lang w:val="en-US"/>
        </w:rPr>
        <w:t xml:space="preserve">The first attempt at the rock generation was done by taking code to generate a sphere and </w:t>
      </w:r>
      <w:r w:rsidR="00B53CA8">
        <w:rPr>
          <w:lang w:val="en-US"/>
        </w:rPr>
        <w:t>indenting</w:t>
      </w:r>
      <w:r>
        <w:rPr>
          <w:lang w:val="en-US"/>
        </w:rPr>
        <w:t xml:space="preserve"> the vertices. So now instead of a sphere geometry, it became slightly </w:t>
      </w:r>
      <w:r w:rsidR="002F32EF">
        <w:rPr>
          <w:lang w:val="en-US"/>
        </w:rPr>
        <w:t>bumpier</w:t>
      </w:r>
      <w:r w:rsidR="00B53CA8">
        <w:rPr>
          <w:lang w:val="en-US"/>
        </w:rPr>
        <w:t xml:space="preserve"> and</w:t>
      </w:r>
      <w:r>
        <w:rPr>
          <w:lang w:val="en-US"/>
        </w:rPr>
        <w:t xml:space="preserve"> rock like. </w:t>
      </w:r>
    </w:p>
    <w:p w:rsidR="00AA409D" w:rsidRDefault="00AA409D" w:rsidP="002B3B86">
      <w:pPr>
        <w:jc w:val="both"/>
        <w:rPr>
          <w:lang w:val="en-US"/>
        </w:rPr>
      </w:pPr>
    </w:p>
    <w:p w:rsidR="00AA409D" w:rsidRDefault="00AA409D" w:rsidP="002B3B86">
      <w:pPr>
        <w:jc w:val="both"/>
        <w:rPr>
          <w:lang w:val="en-US"/>
        </w:rPr>
      </w:pPr>
      <w:r>
        <w:rPr>
          <w:lang w:val="en-US"/>
        </w:rPr>
        <w:t>However after implementing this, it became apparent that the FPS of the scene was dropping. Each of these</w:t>
      </w:r>
      <w:r w:rsidR="00B53CA8">
        <w:rPr>
          <w:lang w:val="en-US"/>
        </w:rPr>
        <w:t xml:space="preserve"> </w:t>
      </w:r>
      <w:r w:rsidR="002F32EF">
        <w:rPr>
          <w:lang w:val="en-US"/>
        </w:rPr>
        <w:t>spherical</w:t>
      </w:r>
      <w:r>
        <w:rPr>
          <w:lang w:val="en-US"/>
        </w:rPr>
        <w:t xml:space="preserve"> rocks had 2000 vertices. </w:t>
      </w:r>
    </w:p>
    <w:p w:rsidR="00B53CA8" w:rsidRDefault="00B53CA8" w:rsidP="002B3B86">
      <w:pPr>
        <w:jc w:val="both"/>
        <w:rPr>
          <w:lang w:val="en-US"/>
        </w:rPr>
      </w:pPr>
    </w:p>
    <w:p w:rsidR="00AA409D" w:rsidRDefault="00AA409D" w:rsidP="002B3B86">
      <w:pPr>
        <w:jc w:val="both"/>
        <w:rPr>
          <w:lang w:val="en-US"/>
        </w:rPr>
      </w:pPr>
      <w:r>
        <w:rPr>
          <w:lang w:val="en-US"/>
        </w:rPr>
        <w:t>The next attempt simply involved import</w:t>
      </w:r>
      <w:r w:rsidR="00B53CA8">
        <w:rPr>
          <w:lang w:val="en-US"/>
        </w:rPr>
        <w:t>ing</w:t>
      </w:r>
      <w:r w:rsidR="009979C2">
        <w:rPr>
          <w:lang w:val="en-US"/>
        </w:rPr>
        <w:t xml:space="preserve"> rock</w:t>
      </w:r>
      <w:r>
        <w:rPr>
          <w:lang w:val="en-US"/>
        </w:rPr>
        <w:t xml:space="preserve"> OBJs. This cut </w:t>
      </w:r>
      <w:r w:rsidR="00B53CA8">
        <w:rPr>
          <w:lang w:val="en-US"/>
        </w:rPr>
        <w:t>down the</w:t>
      </w:r>
      <w:r>
        <w:rPr>
          <w:lang w:val="en-US"/>
        </w:rPr>
        <w:t xml:space="preserve"> vertex count to around 300 per rock, but this was still way too many. The scene need</w:t>
      </w:r>
      <w:r w:rsidR="002F32EF">
        <w:rPr>
          <w:lang w:val="en-US"/>
        </w:rPr>
        <w:t>ed</w:t>
      </w:r>
      <w:r>
        <w:rPr>
          <w:lang w:val="en-US"/>
        </w:rPr>
        <w:t xml:space="preserve"> hundre</w:t>
      </w:r>
      <w:r w:rsidR="002F32EF">
        <w:rPr>
          <w:lang w:val="en-US"/>
        </w:rPr>
        <w:t>ds of rocks within a small area</w:t>
      </w:r>
      <w:r>
        <w:rPr>
          <w:lang w:val="en-US"/>
        </w:rPr>
        <w:t xml:space="preserve"> and having 300 vertices per rock was just not good enough. </w:t>
      </w:r>
    </w:p>
    <w:p w:rsidR="00AA409D" w:rsidRDefault="00AA409D" w:rsidP="002B3B86">
      <w:pPr>
        <w:jc w:val="both"/>
        <w:rPr>
          <w:lang w:val="en-US"/>
        </w:rPr>
      </w:pPr>
    </w:p>
    <w:p w:rsidR="00027AB6" w:rsidRDefault="00AA409D" w:rsidP="002B3B86">
      <w:pPr>
        <w:jc w:val="both"/>
        <w:rPr>
          <w:lang w:val="en-US"/>
        </w:rPr>
      </w:pPr>
      <w:r>
        <w:rPr>
          <w:lang w:val="en-US"/>
        </w:rPr>
        <w:t>To achieve the finished rocks, a technique called instanced rendering was used.</w:t>
      </w:r>
      <w:r w:rsidR="00812A5A">
        <w:rPr>
          <w:lang w:val="en-US"/>
        </w:rPr>
        <w:t xml:space="preserve"> This technique was learnt from </w:t>
      </w:r>
      <w:r w:rsidR="00812A5A" w:rsidRPr="00812A5A">
        <w:rPr>
          <w:color w:val="FF0000"/>
          <w:lang w:val="en-US"/>
        </w:rPr>
        <w:t>Jamie Kings OpenGL instancing tutorial [].</w:t>
      </w:r>
      <w:r w:rsidRPr="00812A5A">
        <w:rPr>
          <w:color w:val="FF0000"/>
          <w:lang w:val="en-US"/>
        </w:rPr>
        <w:t xml:space="preserve"> </w:t>
      </w:r>
      <w:r>
        <w:rPr>
          <w:lang w:val="en-US"/>
        </w:rPr>
        <w:t xml:space="preserve">This </w:t>
      </w:r>
      <w:r w:rsidR="00027AB6">
        <w:rPr>
          <w:lang w:val="en-US"/>
        </w:rPr>
        <w:t xml:space="preserve">allows an object to be rendered multiple times. The GPU is very efficient when drawing lots of objects at once, rather than only drawing </w:t>
      </w:r>
      <w:r w:rsidR="00B53CA8">
        <w:rPr>
          <w:lang w:val="en-US"/>
        </w:rPr>
        <w:t>objects</w:t>
      </w:r>
      <w:r w:rsidR="00027AB6">
        <w:rPr>
          <w:lang w:val="en-US"/>
        </w:rPr>
        <w:t xml:space="preserve"> one at a time. </w:t>
      </w:r>
    </w:p>
    <w:p w:rsidR="00027AB6" w:rsidRDefault="00027AB6" w:rsidP="002B3B86">
      <w:pPr>
        <w:jc w:val="both"/>
        <w:rPr>
          <w:lang w:val="en-US"/>
        </w:rPr>
      </w:pPr>
    </w:p>
    <w:p w:rsidR="00027AB6" w:rsidRDefault="00B53CA8" w:rsidP="002B3B86">
      <w:pPr>
        <w:jc w:val="both"/>
        <w:rPr>
          <w:lang w:val="en-US"/>
        </w:rPr>
      </w:pPr>
      <w:r>
        <w:rPr>
          <w:lang w:val="en-US"/>
        </w:rPr>
        <w:t>In this example, t</w:t>
      </w:r>
      <w:r w:rsidR="00027AB6">
        <w:rPr>
          <w:lang w:val="en-US"/>
        </w:rPr>
        <w:t xml:space="preserve">he GPU has to wait for each </w:t>
      </w:r>
      <w:r>
        <w:rPr>
          <w:lang w:val="en-US"/>
        </w:rPr>
        <w:t>object</w:t>
      </w:r>
      <w:r w:rsidR="00027AB6">
        <w:rPr>
          <w:lang w:val="en-US"/>
        </w:rPr>
        <w:t xml:space="preserve"> to be sent to it through individual draw calls before displaying them. Imagine we had some rocks in an array and we looped over all of them drawing them one by one (</w:t>
      </w:r>
      <w:r>
        <w:rPr>
          <w:lang w:val="en-US"/>
        </w:rPr>
        <w:t>n</w:t>
      </w:r>
      <w:r w:rsidR="00027AB6">
        <w:rPr>
          <w:lang w:val="en-US"/>
        </w:rPr>
        <w:t>ot syntacitally correct code).</w:t>
      </w:r>
    </w:p>
    <w:p w:rsidR="00027AB6" w:rsidRDefault="00027AB6" w:rsidP="002B3B86">
      <w:pPr>
        <w:jc w:val="both"/>
        <w:rPr>
          <w:lang w:val="en-US"/>
        </w:rPr>
      </w:pP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027AB6">
        <w:rPr>
          <w:rFonts w:ascii="Consolas" w:eastAsia="Times New Roman" w:hAnsi="Consolas" w:cs="Courier New"/>
          <w:color w:val="101094"/>
          <w:sz w:val="20"/>
          <w:szCs w:val="20"/>
          <w:bdr w:val="none" w:sz="0" w:space="0" w:color="auto" w:frame="1"/>
          <w:shd w:val="clear" w:color="auto" w:fill="EFF0F1"/>
          <w:lang w:eastAsia="en-GB"/>
        </w:rPr>
        <w:t>for</w:t>
      </w:r>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101094"/>
          <w:sz w:val="20"/>
          <w:szCs w:val="20"/>
          <w:bdr w:val="none" w:sz="0" w:space="0" w:color="auto" w:frame="1"/>
          <w:shd w:val="clear" w:color="auto" w:fill="EFF0F1"/>
          <w:lang w:eastAsia="en-GB"/>
        </w:rPr>
        <w:t>var</w:t>
      </w:r>
      <w:r w:rsidRPr="00027AB6">
        <w:rPr>
          <w:rFonts w:ascii="Consolas" w:eastAsia="Times New Roman" w:hAnsi="Consolas" w:cs="Courier New"/>
          <w:color w:val="303336"/>
          <w:sz w:val="20"/>
          <w:szCs w:val="20"/>
          <w:bdr w:val="none" w:sz="0" w:space="0" w:color="auto" w:frame="1"/>
          <w:shd w:val="clear" w:color="auto" w:fill="EFF0F1"/>
          <w:lang w:eastAsia="en-GB"/>
        </w:rPr>
        <w:t xml:space="preserve"> i=</w:t>
      </w:r>
      <w:r w:rsidRPr="00027AB6">
        <w:rPr>
          <w:rFonts w:ascii="Consolas" w:eastAsia="Times New Roman" w:hAnsi="Consolas" w:cs="Courier New"/>
          <w:color w:val="7D2727"/>
          <w:sz w:val="20"/>
          <w:szCs w:val="20"/>
          <w:bdr w:val="none" w:sz="0" w:space="0" w:color="auto" w:frame="1"/>
          <w:shd w:val="clear" w:color="auto" w:fill="EFF0F1"/>
          <w:lang w:eastAsia="en-GB"/>
        </w:rPr>
        <w:t>0</w:t>
      </w:r>
      <w:r w:rsidRPr="00027AB6">
        <w:rPr>
          <w:rFonts w:ascii="Consolas" w:eastAsia="Times New Roman" w:hAnsi="Consolas" w:cs="Courier New"/>
          <w:color w:val="303336"/>
          <w:sz w:val="20"/>
          <w:szCs w:val="20"/>
          <w:bdr w:val="none" w:sz="0" w:space="0" w:color="auto" w:frame="1"/>
          <w:shd w:val="clear" w:color="auto" w:fill="EFF0F1"/>
          <w:lang w:eastAsia="en-GB"/>
        </w:rPr>
        <w:t>; i&lt;numRocks; 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027AB6">
        <w:rPr>
          <w:rFonts w:ascii="Consolas" w:eastAsia="Times New Roman" w:hAnsi="Consolas" w:cs="Courier New"/>
          <w:color w:val="303336"/>
          <w:sz w:val="20"/>
          <w:szCs w:val="20"/>
          <w:bdr w:val="none" w:sz="0" w:space="0" w:color="auto" w:frame="1"/>
          <w:shd w:val="clear" w:color="auto" w:fill="EFF0F1"/>
          <w:lang w:eastAsia="en-GB"/>
        </w:rPr>
        <w:t>gl.</w:t>
      </w:r>
      <w:r>
        <w:rPr>
          <w:rFonts w:ascii="Consolas" w:eastAsia="Times New Roman" w:hAnsi="Consolas" w:cs="Courier New"/>
          <w:color w:val="303336"/>
          <w:sz w:val="20"/>
          <w:szCs w:val="20"/>
          <w:bdr w:val="none" w:sz="0" w:space="0" w:color="auto" w:frame="1"/>
          <w:shd w:val="clear" w:color="auto" w:fill="EFF0F1"/>
          <w:lang w:eastAsia="en-GB"/>
        </w:rPr>
        <w:t>draw</w:t>
      </w:r>
      <w:proofErr w:type="spellEnd"/>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303336"/>
          <w:sz w:val="20"/>
          <w:szCs w:val="20"/>
          <w:bdr w:val="none" w:sz="0" w:space="0" w:color="auto" w:frame="1"/>
          <w:shd w:val="clear" w:color="auto" w:fill="EFF0F1"/>
          <w:lang w:eastAsia="en-GB"/>
        </w:rPr>
        <w:t>rocks[i]);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w:t>
      </w:r>
    </w:p>
    <w:p w:rsidR="00027AB6" w:rsidRDefault="00027AB6" w:rsidP="002B3B86">
      <w:pPr>
        <w:jc w:val="both"/>
        <w:rPr>
          <w:lang w:val="en-US"/>
        </w:rPr>
      </w:pPr>
    </w:p>
    <w:p w:rsidR="00B53CA8" w:rsidRDefault="00027AB6" w:rsidP="002B3B86">
      <w:pPr>
        <w:jc w:val="both"/>
        <w:rPr>
          <w:lang w:val="en-US"/>
        </w:rPr>
      </w:pPr>
      <w:r>
        <w:rPr>
          <w:lang w:val="en-US"/>
        </w:rPr>
        <w:t xml:space="preserve">Each rock would have to be sent through the graphics pipeline individually, eventually ending up in the colour buffer. After all rocks had been drawn to the </w:t>
      </w:r>
      <w:proofErr w:type="spellStart"/>
      <w:r>
        <w:rPr>
          <w:lang w:val="en-US"/>
        </w:rPr>
        <w:t>colour</w:t>
      </w:r>
      <w:proofErr w:type="spellEnd"/>
      <w:r>
        <w:rPr>
          <w:lang w:val="en-US"/>
        </w:rPr>
        <w:t xml:space="preserve"> buffer one by one</w:t>
      </w:r>
      <w:r w:rsidR="00B53CA8">
        <w:rPr>
          <w:lang w:val="en-US"/>
        </w:rPr>
        <w:t>, the frame buffer w</w:t>
      </w:r>
      <w:r>
        <w:rPr>
          <w:lang w:val="en-US"/>
        </w:rPr>
        <w:t xml:space="preserve">ould be updated. </w:t>
      </w:r>
    </w:p>
    <w:p w:rsidR="00B53CA8" w:rsidRDefault="00B53CA8" w:rsidP="002B3B86">
      <w:pPr>
        <w:jc w:val="both"/>
        <w:rPr>
          <w:lang w:val="en-US"/>
        </w:rPr>
      </w:pPr>
    </w:p>
    <w:p w:rsidR="00027AB6" w:rsidRDefault="00027AB6" w:rsidP="002B3B86">
      <w:pPr>
        <w:jc w:val="both"/>
        <w:rPr>
          <w:lang w:val="en-US"/>
        </w:rPr>
      </w:pPr>
      <w:r>
        <w:rPr>
          <w:lang w:val="en-US"/>
        </w:rPr>
        <w:t xml:space="preserve">A much more efficient </w:t>
      </w:r>
      <w:r w:rsidR="009979C2">
        <w:rPr>
          <w:lang w:val="en-US"/>
        </w:rPr>
        <w:t>method</w:t>
      </w:r>
      <w:r>
        <w:rPr>
          <w:lang w:val="en-US"/>
        </w:rPr>
        <w:t xml:space="preserve"> is to pass the GPU all of our data at once, and just issue a single draw call.</w:t>
      </w:r>
      <w:r w:rsidR="00B53CA8">
        <w:rPr>
          <w:lang w:val="en-US"/>
        </w:rPr>
        <w:t xml:space="preserve"> This single instanced draw call tells the GPU to render the object multiple times. We no longer have to keep issuing separate draw calls for every new rock we want to render. </w:t>
      </w:r>
    </w:p>
    <w:p w:rsidR="00027AB6" w:rsidRDefault="00027AB6" w:rsidP="002B3B86">
      <w:pPr>
        <w:jc w:val="both"/>
        <w:rPr>
          <w:lang w:val="en-US"/>
        </w:rPr>
      </w:pPr>
    </w:p>
    <w:p w:rsidR="00027AB6" w:rsidRDefault="002B0A11" w:rsidP="002B3B86">
      <w:pPr>
        <w:jc w:val="both"/>
        <w:rPr>
          <w:lang w:val="en-US"/>
        </w:rPr>
      </w:pPr>
      <w:r>
        <w:rPr>
          <w:lang w:val="en-US"/>
        </w:rPr>
        <w:t xml:space="preserve">This is done by passing the GPU </w:t>
      </w:r>
      <w:r w:rsidR="009979C2">
        <w:rPr>
          <w:lang w:val="en-US"/>
        </w:rPr>
        <w:t>a</w:t>
      </w:r>
      <w:r>
        <w:rPr>
          <w:lang w:val="en-US"/>
        </w:rPr>
        <w:t xml:space="preserve"> set of rock vertices and</w:t>
      </w:r>
      <w:r w:rsidR="00AB6791">
        <w:rPr>
          <w:lang w:val="en-US"/>
        </w:rPr>
        <w:t xml:space="preserve"> </w:t>
      </w:r>
      <w:r w:rsidR="002F32EF">
        <w:rPr>
          <w:lang w:val="en-US"/>
        </w:rPr>
        <w:t>a set of translation matrices</w:t>
      </w:r>
      <w:r>
        <w:rPr>
          <w:lang w:val="en-US"/>
        </w:rPr>
        <w:t xml:space="preserve"> to apply</w:t>
      </w:r>
      <w:r w:rsidR="00AB6791">
        <w:rPr>
          <w:lang w:val="en-US"/>
        </w:rPr>
        <w:t xml:space="preserve"> to instance</w:t>
      </w:r>
      <w:r w:rsidR="002F32EF">
        <w:rPr>
          <w:lang w:val="en-US"/>
        </w:rPr>
        <w:t>s</w:t>
      </w:r>
      <w:r w:rsidR="00AB6791">
        <w:rPr>
          <w:lang w:val="en-US"/>
        </w:rPr>
        <w:t xml:space="preserve"> of the rock. We can’t just pass one set of rock vertices and </w:t>
      </w:r>
      <w:r w:rsidR="002F32EF">
        <w:rPr>
          <w:lang w:val="en-US"/>
        </w:rPr>
        <w:t xml:space="preserve">have </w:t>
      </w:r>
      <w:r w:rsidR="00AB6791">
        <w:rPr>
          <w:lang w:val="en-US"/>
        </w:rPr>
        <w:t xml:space="preserve">the GPU magically draw </w:t>
      </w:r>
      <w:r w:rsidR="009979C2">
        <w:rPr>
          <w:lang w:val="en-US"/>
        </w:rPr>
        <w:t>them</w:t>
      </w:r>
      <w:r w:rsidR="00AB6791">
        <w:rPr>
          <w:lang w:val="en-US"/>
        </w:rPr>
        <w:t xml:space="preserve"> in different places. So we need to build full transforms matrices to send to the GPU as well. </w:t>
      </w:r>
      <w:r w:rsidR="00812A5A">
        <w:rPr>
          <w:lang w:val="en-US"/>
        </w:rPr>
        <w:t>The GPU</w:t>
      </w:r>
      <w:r w:rsidR="00AB6791">
        <w:rPr>
          <w:lang w:val="en-US"/>
        </w:rPr>
        <w:t xml:space="preserve"> will apply these matrices to the </w:t>
      </w:r>
      <w:r w:rsidR="00A9076D">
        <w:rPr>
          <w:lang w:val="en-US"/>
        </w:rPr>
        <w:t xml:space="preserve">one </w:t>
      </w:r>
      <w:r w:rsidR="00AB6791">
        <w:rPr>
          <w:lang w:val="en-US"/>
        </w:rPr>
        <w:t xml:space="preserve">set of rock vertices </w:t>
      </w:r>
      <w:r w:rsidR="00812A5A">
        <w:rPr>
          <w:lang w:val="en-US"/>
        </w:rPr>
        <w:t>and then draw the vertices in their translated positions</w:t>
      </w:r>
      <w:r w:rsidR="00AB6791">
        <w:rPr>
          <w:lang w:val="en-US"/>
        </w:rPr>
        <w:t xml:space="preserve">. </w:t>
      </w:r>
    </w:p>
    <w:p w:rsidR="002B0A11" w:rsidRDefault="002B0A11" w:rsidP="002B3B86">
      <w:pPr>
        <w:jc w:val="both"/>
        <w:rPr>
          <w:lang w:val="en-US"/>
        </w:rPr>
      </w:pPr>
    </w:p>
    <w:p w:rsidR="000A2002" w:rsidRDefault="000A2002" w:rsidP="002B3B86">
      <w:pPr>
        <w:jc w:val="both"/>
        <w:rPr>
          <w:lang w:val="en-US"/>
        </w:rPr>
      </w:pPr>
      <w:r>
        <w:rPr>
          <w:lang w:val="en-US"/>
        </w:rPr>
        <w:t>We need to send these full transforms matrices into the vertex shader. However there is no way to send a matrix4 attribute (varying per instance) into the shader. We can only send in a uniform matrix4 (</w:t>
      </w:r>
      <w:r w:rsidR="009979C2">
        <w:rPr>
          <w:lang w:val="en-US"/>
        </w:rPr>
        <w:t xml:space="preserve">the </w:t>
      </w:r>
      <w:r>
        <w:rPr>
          <w:lang w:val="en-US"/>
        </w:rPr>
        <w:t xml:space="preserve">same over the entire draw call). We can’t use a uniform matrix4 because we need the translations to be different for each rock. So instead, we have to send each column of the matrix individually and then build the matrix in the vertex shader. We are allowed to send in a vec4 attribute, but not a matrix4 attribute. A matrix4 is simply composed of 4 vec4s. </w:t>
      </w:r>
    </w:p>
    <w:p w:rsidR="000A2002" w:rsidRDefault="000A2002" w:rsidP="002B3B86">
      <w:pPr>
        <w:jc w:val="both"/>
        <w:rPr>
          <w:lang w:val="en-US"/>
        </w:rPr>
      </w:pPr>
    </w:p>
    <w:p w:rsidR="000A2002" w:rsidRDefault="000A2002" w:rsidP="002B3B86">
      <w:pPr>
        <w:jc w:val="both"/>
        <w:rPr>
          <w:lang w:val="en-US"/>
        </w:rPr>
      </w:pPr>
      <w:r>
        <w:rPr>
          <w:lang w:val="en-US"/>
        </w:rPr>
        <w:t xml:space="preserve">In the </w:t>
      </w:r>
      <w:proofErr w:type="spellStart"/>
      <w:r>
        <w:rPr>
          <w:lang w:val="en-US"/>
        </w:rPr>
        <w:t>rockGenerator</w:t>
      </w:r>
      <w:proofErr w:type="spellEnd"/>
      <w:r>
        <w:rPr>
          <w:lang w:val="en-US"/>
        </w:rPr>
        <w:t xml:space="preserve"> class, the </w:t>
      </w:r>
      <w:proofErr w:type="spellStart"/>
      <w:r>
        <w:rPr>
          <w:lang w:val="en-US"/>
        </w:rPr>
        <w:t>generateMatricesForTransformRow</w:t>
      </w:r>
      <w:proofErr w:type="spellEnd"/>
      <w:r>
        <w:rPr>
          <w:lang w:val="en-US"/>
        </w:rPr>
        <w:t xml:space="preserve"> functions create each column of the full transforms matrix. </w:t>
      </w:r>
      <w:r w:rsidR="009979C2">
        <w:rPr>
          <w:lang w:val="en-US"/>
        </w:rPr>
        <w:t xml:space="preserve">So at setup time, we create thousands of these full transforms columns and send them onto the GPU. </w:t>
      </w:r>
      <w:r w:rsidR="002856B0">
        <w:rPr>
          <w:lang w:val="en-US"/>
        </w:rPr>
        <w:t>At render time</w:t>
      </w:r>
      <w:r w:rsidR="00AF48CE">
        <w:rPr>
          <w:lang w:val="en-US"/>
        </w:rPr>
        <w:t>,</w:t>
      </w:r>
      <w:r w:rsidR="002856B0">
        <w:rPr>
          <w:lang w:val="en-US"/>
        </w:rPr>
        <w:t xml:space="preserve"> we have to bind these full transforms columns and finally issue the instanced draw call.</w:t>
      </w:r>
    </w:p>
    <w:p w:rsidR="00AB6791" w:rsidRDefault="00AB6791" w:rsidP="002B3B86">
      <w:pPr>
        <w:jc w:val="both"/>
        <w:rPr>
          <w:lang w:val="en-US"/>
        </w:rPr>
      </w:pPr>
    </w:p>
    <w:p w:rsidR="00AB6791" w:rsidRDefault="00AB6791" w:rsidP="002B3B86">
      <w:pPr>
        <w:jc w:val="both"/>
        <w:rPr>
          <w:lang w:val="en-US"/>
        </w:rPr>
      </w:pPr>
      <w:r>
        <w:rPr>
          <w:lang w:val="en-US"/>
        </w:rPr>
        <w:t>The rock rendering code actually uses 9 draw calls as if you remember we render 9 terrain quadrants</w:t>
      </w:r>
      <w:r w:rsidR="009979C2">
        <w:rPr>
          <w:lang w:val="en-US"/>
        </w:rPr>
        <w:t>. Each</w:t>
      </w:r>
      <w:r>
        <w:rPr>
          <w:lang w:val="en-US"/>
        </w:rPr>
        <w:t xml:space="preserve"> quadrant has its own set of rocks. This was just a fast easy way of doing it and could definitely be cut down to 1 draw call in the future. Anyway, 9 instanced draw calls are</w:t>
      </w:r>
      <w:r w:rsidR="009979C2">
        <w:rPr>
          <w:lang w:val="en-US"/>
        </w:rPr>
        <w:t xml:space="preserve"> much</w:t>
      </w:r>
      <w:r>
        <w:rPr>
          <w:lang w:val="en-US"/>
        </w:rPr>
        <w:t xml:space="preserve"> better than 5000 regular draw calls.  </w:t>
      </w:r>
    </w:p>
    <w:p w:rsidR="00AB6791" w:rsidRDefault="00AB6791" w:rsidP="002B3B86">
      <w:pPr>
        <w:jc w:val="both"/>
        <w:rPr>
          <w:lang w:val="en-US"/>
        </w:rPr>
      </w:pPr>
    </w:p>
    <w:p w:rsidR="002856B0" w:rsidRDefault="002856B0" w:rsidP="002B3B86">
      <w:pPr>
        <w:jc w:val="both"/>
        <w:rPr>
          <w:lang w:val="en-US"/>
        </w:rPr>
      </w:pPr>
      <w:r>
        <w:rPr>
          <w:lang w:val="en-US"/>
        </w:rPr>
        <w:t>After the draw call has been issued</w:t>
      </w:r>
      <w:r w:rsidR="009979C2">
        <w:rPr>
          <w:lang w:val="en-US"/>
        </w:rPr>
        <w:t>,</w:t>
      </w:r>
      <w:r>
        <w:rPr>
          <w:lang w:val="en-US"/>
        </w:rPr>
        <w:t xml:space="preserve"> the vertex shader constructs the matrix</w:t>
      </w:r>
      <w:r w:rsidR="00A9076D">
        <w:rPr>
          <w:lang w:val="en-US"/>
        </w:rPr>
        <w:t xml:space="preserve"> from</w:t>
      </w:r>
      <w:r>
        <w:rPr>
          <w:lang w:val="en-US"/>
        </w:rPr>
        <w:t xml:space="preserve"> the 4 columns we passed in. The 4 columns get passed to the </w:t>
      </w:r>
      <w:proofErr w:type="spellStart"/>
      <w:r>
        <w:rPr>
          <w:lang w:val="en-US"/>
        </w:rPr>
        <w:t>instanceMatrixRow</w:t>
      </w:r>
      <w:proofErr w:type="spellEnd"/>
      <w:r>
        <w:rPr>
          <w:lang w:val="en-US"/>
        </w:rPr>
        <w:t xml:space="preserve"> </w:t>
      </w:r>
      <w:r>
        <w:rPr>
          <w:lang w:val="en-US"/>
        </w:rPr>
        <w:lastRenderedPageBreak/>
        <w:t>variables defined below. The row/column variable names are confusing</w:t>
      </w:r>
      <w:r w:rsidR="009979C2">
        <w:rPr>
          <w:lang w:val="en-US"/>
        </w:rPr>
        <w:t xml:space="preserve"> here</w:t>
      </w:r>
      <w:r>
        <w:rPr>
          <w:lang w:val="en-US"/>
        </w:rPr>
        <w:t>, GLSL actually uses a different row/column order than used in the JavaScript code.</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858C93"/>
          <w:sz w:val="20"/>
          <w:szCs w:val="20"/>
          <w:bdr w:val="none" w:sz="0" w:space="0" w:color="auto" w:frame="1"/>
          <w:shd w:val="clear" w:color="auto" w:fill="EFF0F1"/>
          <w:lang w:eastAsia="en-GB"/>
        </w:rPr>
        <w:t>// Instancing</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uniform</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bool useInstancing;'</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instanceMatrixRow0;'</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instanceMatrixRow1;'</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instanceMatrixRow2;'</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instanceMatrixRow3;'</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DF39A1" w:rsidRDefault="002856B0" w:rsidP="002B3B86">
      <w:pPr>
        <w:jc w:val="both"/>
        <w:rPr>
          <w:lang w:val="en-US"/>
        </w:rPr>
      </w:pPr>
      <w:r>
        <w:rPr>
          <w:lang w:val="en-US"/>
        </w:rPr>
        <w:t xml:space="preserve">We then construct the final matrix4 from these 4 </w:t>
      </w:r>
      <w:r w:rsidR="00A9076D">
        <w:rPr>
          <w:lang w:val="en-US"/>
        </w:rPr>
        <w:t xml:space="preserve">attribute </w:t>
      </w:r>
      <w:r>
        <w:rPr>
          <w:lang w:val="en-US"/>
        </w:rPr>
        <w:t xml:space="preserve">vec4s we passed in. </w:t>
      </w:r>
    </w:p>
    <w:p w:rsidR="002856B0" w:rsidRDefault="002856B0" w:rsidP="002B3B86">
      <w:pPr>
        <w:jc w:val="both"/>
        <w:rPr>
          <w:lang w:val="en-US"/>
        </w:rPr>
      </w:pP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spellStart"/>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spellEnd"/>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mat4(</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instanceMatrixRow0,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instanceMatrixRow1,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instanceMatrixRow2,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instanceMatrixRow3</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2856B0" w:rsidRDefault="002856B0" w:rsidP="002B3B86">
      <w:pPr>
        <w:jc w:val="both"/>
        <w:rPr>
          <w:lang w:val="en-US"/>
        </w:rPr>
      </w:pPr>
      <w:r>
        <w:rPr>
          <w:lang w:val="en-US"/>
        </w:rPr>
        <w:t>This final matrix is then applied to the world position of the rock vertices.</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vec4</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worldPostion</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model * vec4(position, 1.0) *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 xml:space="preserve">, </w:t>
      </w:r>
    </w:p>
    <w:p w:rsidR="002856B0" w:rsidRDefault="002856B0" w:rsidP="002B3B86">
      <w:pPr>
        <w:jc w:val="both"/>
        <w:rPr>
          <w:lang w:val="en-US"/>
        </w:rPr>
      </w:pPr>
    </w:p>
    <w:p w:rsidR="002856B0" w:rsidRDefault="00AF48CE" w:rsidP="002B3B86">
      <w:pPr>
        <w:jc w:val="both"/>
        <w:rPr>
          <w:lang w:val="en-US"/>
        </w:rPr>
      </w:pPr>
      <w:r>
        <w:rPr>
          <w:lang w:val="en-US"/>
        </w:rPr>
        <w:t>The vertex shader applies all of the matrices we sent to it</w:t>
      </w:r>
      <w:r w:rsidR="00AC18EC">
        <w:rPr>
          <w:lang w:val="en-US"/>
        </w:rPr>
        <w:t>,</w:t>
      </w:r>
      <w:r>
        <w:rPr>
          <w:lang w:val="en-US"/>
        </w:rPr>
        <w:t xml:space="preserve"> to as ma</w:t>
      </w:r>
      <w:r w:rsidR="00B33A2B">
        <w:rPr>
          <w:lang w:val="en-US"/>
        </w:rPr>
        <w:t xml:space="preserve">ny rocks we told </w:t>
      </w:r>
      <w:proofErr w:type="spellStart"/>
      <w:r w:rsidR="00B33A2B">
        <w:rPr>
          <w:lang w:val="en-US"/>
        </w:rPr>
        <w:t>WebGL</w:t>
      </w:r>
      <w:proofErr w:type="spellEnd"/>
      <w:r w:rsidR="00B33A2B">
        <w:rPr>
          <w:lang w:val="en-US"/>
        </w:rPr>
        <w:t xml:space="preserve"> to draw.</w:t>
      </w:r>
      <w:r w:rsidR="00AC18EC">
        <w:rPr>
          <w:lang w:val="en-US"/>
        </w:rPr>
        <w:t xml:space="preserve"> </w:t>
      </w:r>
      <w:r w:rsidR="002856B0">
        <w:rPr>
          <w:lang w:val="en-US"/>
        </w:rPr>
        <w:t xml:space="preserve">The below image shows the rock instancing processing/rendering 200,000 rocks at 20 FPS. The reason why it can render so many rocks is firstly due to the instancing described above, but also due to the very low vertex count of the rock model used.  </w:t>
      </w:r>
    </w:p>
    <w:p w:rsidR="002856B0" w:rsidRDefault="002856B0" w:rsidP="002B3B86">
      <w:pPr>
        <w:jc w:val="both"/>
        <w:rPr>
          <w:lang w:val="en-US"/>
        </w:rPr>
      </w:pPr>
    </w:p>
    <w:p w:rsidR="002856B0" w:rsidRDefault="00B33A2B" w:rsidP="002B3B86">
      <w:pPr>
        <w:jc w:val="both"/>
        <w:rPr>
          <w:lang w:val="en-US"/>
        </w:rPr>
      </w:pPr>
      <w:r>
        <w:rPr>
          <w:noProof/>
        </w:rPr>
        <w:pict>
          <v:shape id="_x0000_s1094" type="#_x0000_t75" style="position:absolute;left:0;text-align:left;margin-left:16.6pt;margin-top:15.7pt;width:398.35pt;height:221.4pt;z-index:-251501568" wrapcoords="-39 0 -39 21515 21600 21515 21600 0 -39 0">
            <v:imagedata r:id="rId49" o:title="200k_rocks_20fps" cropright="11694f"/>
            <w10:wrap type="tight"/>
          </v:shape>
        </w:pict>
      </w:r>
    </w:p>
    <w:p w:rsidR="00D75927" w:rsidRDefault="00D75927" w:rsidP="00D75927">
      <w:pPr>
        <w:pStyle w:val="Heading2"/>
      </w:pPr>
      <w:r>
        <w:t>Skybox</w:t>
      </w:r>
    </w:p>
    <w:p w:rsidR="001804D5" w:rsidRDefault="001804D5" w:rsidP="001D1633"/>
    <w:p w:rsidR="0066503C" w:rsidRDefault="0066503C" w:rsidP="001D1633">
      <w:r>
        <w:t>Unlike the fog which only required a minor addition to the main shaders, the shader code needed for the skybox was quite different. For this reason, a new vertex and fragment shader</w:t>
      </w:r>
      <w:r w:rsidR="0031363E">
        <w:t xml:space="preserve"> were written</w:t>
      </w:r>
      <w:r>
        <w:t xml:space="preserve">. These are created and linked in the </w:t>
      </w:r>
      <w:proofErr w:type="spellStart"/>
      <w:r>
        <w:t>SkyboxProgram</w:t>
      </w:r>
      <w:proofErr w:type="spellEnd"/>
      <w:r>
        <w:t xml:space="preserve"> </w:t>
      </w:r>
      <w:proofErr w:type="gramStart"/>
      <w:r>
        <w:lastRenderedPageBreak/>
        <w:t>class</w:t>
      </w:r>
      <w:proofErr w:type="gramEnd"/>
      <w:r>
        <w:t>.</w:t>
      </w:r>
      <w:r w:rsidR="0031363E">
        <w:t xml:space="preserve"> Before rendering the skybox, the skybox shader is selected as the program to use. We then render the skybox and switch back to the </w:t>
      </w:r>
      <w:proofErr w:type="spellStart"/>
      <w:r w:rsidR="0031363E">
        <w:t>MainProgram</w:t>
      </w:r>
      <w:proofErr w:type="spellEnd"/>
      <w:r w:rsidR="0031363E">
        <w:t xml:space="preserve"> </w:t>
      </w:r>
      <w:r w:rsidR="00AD7B14">
        <w:t>afterwards</w:t>
      </w:r>
      <w:r w:rsidR="0031363E">
        <w:t xml:space="preserve">.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B33A2B" w:rsidP="001D1633">
      <w:r>
        <w:t>To texture a cube, we</w:t>
      </w:r>
      <w:r w:rsidR="0031363E">
        <w:t xml:space="preserve"> would just map images to each side of the cube individually</w:t>
      </w:r>
      <w:r>
        <w:t>.</w:t>
      </w:r>
      <w:r w:rsidR="0031363E">
        <w:t xml:space="preserve"> However there is a better approach and tha</w:t>
      </w:r>
      <w:r w:rsidR="00AD7B14">
        <w:t>t is by</w:t>
      </w:r>
      <w:r w:rsidR="0031363E">
        <w:t xml:space="preserve"> using a </w:t>
      </w:r>
      <w:proofErr w:type="spellStart"/>
      <w:r w:rsidR="0031363E">
        <w:t>CubeMap</w:t>
      </w:r>
      <w:proofErr w:type="spellEnd"/>
      <w:r w:rsidR="0031363E">
        <w:t xml:space="preserve"> texture. This singular texture is composed of 6 other textures, representing all</w:t>
      </w:r>
      <w:r>
        <w:t xml:space="preserve"> the</w:t>
      </w:r>
      <w:r w:rsidR="0031363E">
        <w:t xml:space="preserve"> sides of the cube. </w:t>
      </w:r>
      <w:r w:rsidR="000B2A49">
        <w:t>Now instead of binding one side of the cubes texture</w:t>
      </w:r>
      <w:r>
        <w:t>s</w:t>
      </w:r>
      <w:r w:rsidR="000B2A49">
        <w:t xml:space="preserv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t>The skybox vertex shader simply sets the position of the skybox in the world. The fragment shader samples the 2 cube map textures</w:t>
      </w:r>
      <w:r w:rsidR="00B33A2B">
        <w:t xml:space="preserve"> (day and night)</w:t>
      </w:r>
      <w:r>
        <w:t xml:space="preserve">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w:t>
      </w:r>
      <w:r w:rsidR="0036478D">
        <w:t>the value of it</w:t>
      </w:r>
      <w:r>
        <w:t xml:space="preserve">. </w:t>
      </w:r>
      <w:r w:rsidR="00C72B29">
        <w:t>For example i</w:t>
      </w:r>
      <w:r>
        <w:t xml:space="preserve">f it’s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rsidR="00B33A2B">
        <w:t xml:space="preserve">. The </w:t>
      </w:r>
      <w:proofErr w:type="spellStart"/>
      <w:r w:rsidR="00B33A2B">
        <w:t>blendFactor</w:t>
      </w:r>
      <w:proofErr w:type="spellEnd"/>
      <w:r w:rsidR="00B33A2B">
        <w:t xml:space="preserve"> says how much to</w:t>
      </w:r>
      <w:r>
        <w:t xml:space="preserve"> mix the day and night skybox textures. If the blend factor is 1, then only the night skybox texture is rendered. If the blend factor is 0, then only the day skybox texture is rendered. If the </w:t>
      </w:r>
      <w:proofErr w:type="spellStart"/>
      <w:r>
        <w:t>blendFact</w:t>
      </w:r>
      <w:r w:rsidR="000B0981">
        <w:t>or</w:t>
      </w:r>
      <w:proofErr w:type="spellEnd"/>
      <w:r w:rsidR="000B0981">
        <w:t xml:space="preserve"> is 0.5, then both 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doesn’t make sense for the water to have 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w:t>
      </w:r>
      <w:r w:rsidR="00B33A2B">
        <w:t>spike solution</w:t>
      </w:r>
      <w:r>
        <w:t xml:space="preserve"> with no research of how to do it properly. A very similar method to the terrain generation was used to create it. </w:t>
      </w:r>
      <w:r w:rsidR="004D7650">
        <w:t xml:space="preserve">A grid of vertices was made, however instead of setting the heights of the vertices once, they were </w:t>
      </w:r>
      <w:r w:rsidR="00B33A2B">
        <w:t>changed</w:t>
      </w:r>
      <w:r w:rsidR="004D7650">
        <w:t xml:space="preserve"> every fram</w:t>
      </w:r>
      <w:r w:rsidR="00B33A2B">
        <w:t>e. The result was flowing water. H</w:t>
      </w:r>
      <w:r w:rsidR="004D7650">
        <w:t xml:space="preserve">owever the movement </w:t>
      </w:r>
      <w:r w:rsidR="00B33A2B">
        <w:t xml:space="preserve">created by this </w:t>
      </w:r>
      <w:r w:rsidR="004D7650">
        <w:t xml:space="preserve">was awkward. </w:t>
      </w:r>
      <w:r w:rsidR="00B33A2B">
        <w:t>T</w:t>
      </w:r>
      <w:r w:rsidR="004D7650">
        <w:t>he vertices where relatively spread out you could see the different rows and columns in the water. This didn’t yield a realistic effect as you can see on the original water below:</w:t>
      </w:r>
    </w:p>
    <w:p w:rsidR="003F0E43" w:rsidRDefault="00B33A2B" w:rsidP="003F0E43">
      <w:r>
        <w:rPr>
          <w:noProof/>
        </w:rPr>
        <w:pict>
          <v:shape id="_x0000_s1063" type="#_x0000_t75" style="position:absolute;margin-left:229.1pt;margin-top:6.7pt;width:211pt;height:75.35pt;z-index:-251580416"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50" o:title="water"/>
            <w10:wrap type="tight"/>
          </v:shape>
        </w:pict>
      </w:r>
    </w:p>
    <w:p w:rsidR="004D7650" w:rsidRDefault="004D7650" w:rsidP="003F0E43">
      <w:r>
        <w:t>The worst thing about this water was that every single vertex was being updated on the CPU. The CPU is much worse than the GPU for manipulatin</w:t>
      </w:r>
      <w:r w:rsidR="00B33A2B">
        <w:t>g vertices as it isn’t parallel. T</w:t>
      </w:r>
      <w:r>
        <w:t>herefore</w:t>
      </w:r>
      <w:r w:rsidR="00B33A2B">
        <w:t xml:space="preserve"> the CPU</w:t>
      </w:r>
      <w:r>
        <w:t xml:space="preserve"> takes longer to </w:t>
      </w:r>
      <w:r w:rsidR="0036478D">
        <w:t>manipulate</w:t>
      </w:r>
      <w:r>
        <w:t xml:space="preserve"> them. </w:t>
      </w:r>
    </w:p>
    <w:p w:rsidR="001760A2" w:rsidRDefault="0036478D" w:rsidP="001760A2">
      <w:pPr>
        <w:pStyle w:val="Heading2"/>
      </w:pPr>
      <w:r>
        <w:lastRenderedPageBreak/>
        <w:t>Realistic</w:t>
      </w:r>
      <w:r w:rsidR="001760A2">
        <w:t xml:space="preserve">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 xml:space="preserve">the main features of the scene where done (terrain, rocks, skybox), so the scene was ready for some realistic water. </w:t>
      </w:r>
      <w:r w:rsidR="00CE509B">
        <w:t xml:space="preserve">Knowledge </w:t>
      </w:r>
      <w:r w:rsidR="0036478D">
        <w:t xml:space="preserve">was </w:t>
      </w:r>
      <w:r w:rsidR="00CE509B">
        <w:t xml:space="preserve">gained </w:t>
      </w:r>
      <w:r w:rsidR="0036478D">
        <w:t>of how to</w:t>
      </w:r>
      <w:r w:rsidR="00CE509B">
        <w:t xml:space="preserve"> implement this water </w:t>
      </w:r>
      <w:r w:rsidR="00CE509B">
        <w:rPr>
          <w:color w:val="FF0000"/>
        </w:rPr>
        <w:t xml:space="preserve">from </w:t>
      </w:r>
      <w:proofErr w:type="spellStart"/>
      <w:r w:rsidR="00CE509B">
        <w:rPr>
          <w:color w:val="FF0000"/>
        </w:rPr>
        <w:t>ThinMatrixs</w:t>
      </w:r>
      <w:proofErr w:type="spellEnd"/>
      <w:r w:rsidR="00CE509B">
        <w:rPr>
          <w:color w:val="FF0000"/>
        </w:rPr>
        <w:t xml:space="preserve"> water </w:t>
      </w:r>
      <w:proofErr w:type="gramStart"/>
      <w:r w:rsidR="00CE509B">
        <w:rPr>
          <w:color w:val="FF0000"/>
        </w:rPr>
        <w:t>tutorials[</w:t>
      </w:r>
      <w:proofErr w:type="gramEnd"/>
      <w:r w:rsidR="00CE509B">
        <w:rPr>
          <w:color w:val="FF0000"/>
        </w:rPr>
        <w:t>]. H</w:t>
      </w:r>
      <w:r w:rsidRPr="004D7650">
        <w:rPr>
          <w:color w:val="FF0000"/>
        </w:rPr>
        <w:t xml:space="preserve">owever his project was implemented in Java and OpenGL. </w:t>
      </w:r>
      <w:r w:rsidR="00443031">
        <w:rPr>
          <w:color w:val="FF0000"/>
        </w:rPr>
        <w:t xml:space="preserve">These tutorials obviously had to be ported to </w:t>
      </w:r>
      <w:proofErr w:type="spellStart"/>
      <w:r w:rsidR="00443031">
        <w:rPr>
          <w:color w:val="FF0000"/>
        </w:rPr>
        <w:t>WebGL</w:t>
      </w:r>
      <w:proofErr w:type="spellEnd"/>
      <w:r w:rsidR="00443031">
        <w:rPr>
          <w:color w:val="FF0000"/>
        </w:rPr>
        <w:t xml:space="preserve"> and JavaScript, which was not an easy task.</w:t>
      </w:r>
      <w:r w:rsidR="00E82289">
        <w:rPr>
          <w:color w:val="FF0000"/>
        </w:rPr>
        <w:t xml:space="preserve"> This was mainly due to the syntax changes and the out of date GLSL version used by </w:t>
      </w:r>
      <w:proofErr w:type="spellStart"/>
      <w:r w:rsidR="00E82289">
        <w:rPr>
          <w:color w:val="FF0000"/>
        </w:rPr>
        <w:t>WebGL</w:t>
      </w:r>
      <w:proofErr w:type="spellEnd"/>
      <w:r w:rsidR="00E82289">
        <w:rPr>
          <w:color w:val="FF0000"/>
        </w:rPr>
        <w:t>.</w:t>
      </w:r>
    </w:p>
    <w:p w:rsidR="003F0E43" w:rsidRDefault="003F0E43" w:rsidP="003F0E43"/>
    <w:p w:rsidR="001760A2" w:rsidRDefault="001760A2" w:rsidP="003F0E43">
      <w:r>
        <w:t>The water in the scene is simply a flat square. Everything that is happen</w:t>
      </w:r>
      <w:r w:rsidR="00B33A2B">
        <w:t>ing is done via texture effects.</w:t>
      </w:r>
      <w:r>
        <w:t xml:space="preserve"> </w:t>
      </w:r>
      <w:r w:rsidR="00B33A2B">
        <w:t>T</w:t>
      </w:r>
      <w:r>
        <w:t xml:space="preserve">his instantly makes it much more efficient than the previous water as no vertex data is being changed. Like with the skybox, the water has its own set of shaders which are selected at render time. All of the texture effects seen on the water are done within the water shaders.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w:t>
      </w:r>
      <w:r w:rsidR="00B33A2B">
        <w:t xml:space="preserve"> create these textures</w:t>
      </w:r>
      <w:r w:rsidR="00443031">
        <w:t>, we need to use frame buffer objects, or FBOs.</w:t>
      </w:r>
      <w:r w:rsidR="00B33A2B">
        <w:t xml:space="preserve"> </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w:t>
      </w:r>
      <w:r w:rsidR="00A52CCA">
        <w:t>, or frame buffers</w:t>
      </w:r>
      <w:r>
        <w:t>.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 xml:space="preserve">ll the render </w:t>
      </w:r>
      <w:r w:rsidR="00A52CCA">
        <w:t>functions</w:t>
      </w:r>
      <w:r w:rsidR="005D7AA8">
        <w:t xml:space="preserve"> as usual. A texture and a frame buffer are essentially the same thing.</w:t>
      </w:r>
      <w:r w:rsidR="00B33A2B">
        <w:t xml:space="preserve"> The </w:t>
      </w:r>
      <w:proofErr w:type="spellStart"/>
      <w:r w:rsidR="00B33A2B">
        <w:t>WaterFrameBuffers</w:t>
      </w:r>
      <w:proofErr w:type="spellEnd"/>
      <w:r w:rsidR="00B33A2B">
        <w:t xml:space="preserve"> class creates these off screen reflection and refraction frame buffers that we render to.</w:t>
      </w:r>
    </w:p>
    <w:p w:rsidR="00443031" w:rsidRDefault="00443031" w:rsidP="003F0E43"/>
    <w:p w:rsidR="00204E87" w:rsidRDefault="00443031" w:rsidP="003F0E43">
      <w:r>
        <w:t>This means to create the water effect, we need to render the scene 3 times per</w:t>
      </w:r>
      <w:r w:rsidR="00A52CCA">
        <w:t xml:space="preserve"> </w:t>
      </w:r>
      <w:r w:rsidR="00B33A2B">
        <w:t>frame</w:t>
      </w:r>
      <w:r>
        <w:t xml:space="preserve">. We first render the scene to the reflection texture, then once more to the refraction texture and then finally to the screen. </w:t>
      </w:r>
      <w:r w:rsidR="00204E87">
        <w:t>The important thing with the water is that it is not transparent. Everything below the water actual</w:t>
      </w:r>
      <w:r w:rsidR="0023583D">
        <w:t xml:space="preserve">ly gets rendered onto </w:t>
      </w:r>
      <w:r w:rsidR="00204E87">
        <w:t>the texture</w:t>
      </w:r>
      <w:r w:rsidR="00B33A2B">
        <w:t xml:space="preserve"> above</w:t>
      </w:r>
      <w:r w:rsidR="00204E87">
        <w:t>.</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w:t>
      </w:r>
      <w:r w:rsidR="00A52CCA">
        <w:t>ne being rendered to a texture. That</w:t>
      </w:r>
      <w:r>
        <w:t xml:space="preserve"> texture </w:t>
      </w:r>
      <w:r w:rsidR="00A52CCA">
        <w:t xml:space="preserve">is then </w:t>
      </w:r>
      <w:r>
        <w:t>being rendered onto a quad in the actual scene, slightly confusing. Ignore that fact that the texture is sideways, it doesn’t matter for now.</w:t>
      </w:r>
    </w:p>
    <w:p w:rsidR="0023583D" w:rsidRDefault="0023583D" w:rsidP="003F0E43"/>
    <w:p w:rsidR="0023583D" w:rsidRDefault="00B33A2B" w:rsidP="003F0E43">
      <w:r>
        <w:rPr>
          <w:noProof/>
        </w:rPr>
        <w:lastRenderedPageBreak/>
        <w:pict>
          <v:shape id="_x0000_s1064" type="#_x0000_t75" style="position:absolute;margin-left:43.35pt;margin-top:10.95pt;width:339.95pt;height:191.6pt;z-index:-251578368" wrapcoords="-39 0 -39 21516 21600 21516 21600 0 -39 0">
            <v:imagedata r:id="rId51"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r w:rsidR="00A52CCA">
        <w:rPr>
          <w:rStyle w:val="pun"/>
          <w:rFonts w:ascii="Consolas" w:hAnsi="Consolas"/>
          <w:color w:val="303336"/>
          <w:bdr w:val="none" w:sz="0" w:space="0" w:color="auto" w:frame="1"/>
          <w:shd w:val="clear" w:color="auto" w:fill="EFF0F1"/>
        </w:rPr>
        <w:t xml:space="preserve"> </w:t>
      </w:r>
      <w:r w:rsidR="00A52CCA">
        <w:rPr>
          <w:rStyle w:val="com"/>
          <w:rFonts w:ascii="Consolas" w:hAnsi="Consolas"/>
          <w:color w:val="858C93"/>
          <w:bdr w:val="none" w:sz="0" w:space="0" w:color="auto" w:frame="1"/>
          <w:shd w:val="clear" w:color="auto" w:fill="EFF0F1"/>
        </w:rPr>
        <w:t>// clear texture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E82289" w:rsidRDefault="00E82289" w:rsidP="003F0E43"/>
    <w:p w:rsidR="00E82289" w:rsidRDefault="005D7AA8" w:rsidP="003F0E43">
      <w:r>
        <w:t>Once this texture we rendered to later on gets used for the water, it</w:t>
      </w:r>
      <w:r w:rsidR="00E82289">
        <w:t xml:space="preserve"> is actually rendering </w:t>
      </w:r>
      <w:r>
        <w:t>the</w:t>
      </w:r>
      <w:r w:rsidR="00E82289">
        <w:t xml:space="preserve"> scene, within </w:t>
      </w:r>
      <w:r>
        <w:t>the</w:t>
      </w:r>
      <w:r w:rsidR="00E82289">
        <w:t xml:space="preserve"> scene. To avoid an infinite paradox we don’t want to render the water quad within the render passes </w:t>
      </w:r>
      <w:r>
        <w:t>to</w:t>
      </w:r>
      <w:r w:rsidR="00E82289">
        <w:t xml:space="preserve"> the reflection and refraction textures. </w:t>
      </w:r>
      <w:r>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If we rendered the scene to the water textures as usual, then it wouldn’t line up with the world and it wouldn’t look realistic. Instead we need to render different parts of the scene at different angles to create the</w:t>
      </w:r>
      <w:r w:rsidR="00A52CCA">
        <w:t xml:space="preserve"> reflection and refraction</w:t>
      </w:r>
      <w:r>
        <w:t xml:space="preserv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t>
      </w:r>
      <w:r>
        <w:lastRenderedPageBreak/>
        <w:t xml:space="preserve">water’s surface. You can see this happening in the image on the left. Everything </w:t>
      </w:r>
      <w:r w:rsidR="00D5617C">
        <w:t>above</w:t>
      </w:r>
      <w:r>
        <w:t xml:space="preserve"> 0 </w:t>
      </w:r>
      <w:r w:rsidR="00A52CCA">
        <w:t xml:space="preserve">(the waters height) </w:t>
      </w:r>
      <w:r>
        <w:t xml:space="preserve">is being clipped off. </w:t>
      </w:r>
    </w:p>
    <w:p w:rsidR="00845310" w:rsidRDefault="00845310" w:rsidP="00845310"/>
    <w:p w:rsidR="00845310" w:rsidRDefault="00845310" w:rsidP="00845310">
      <w:r>
        <w:t>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rendered to the quad on the right, only things above a height of 0 (</w:t>
      </w:r>
      <w:r w:rsidR="00A52CCA">
        <w:t xml:space="preserve">the </w:t>
      </w:r>
      <w:r>
        <w:t xml:space="preserve">water’s height) get rendered onto the texture. </w:t>
      </w:r>
    </w:p>
    <w:p w:rsidR="00845310" w:rsidRDefault="00B33A2B" w:rsidP="003F0E43">
      <w:r>
        <w:rPr>
          <w:noProof/>
        </w:rPr>
        <w:pict>
          <v:shape id="_x0000_s1065" type="#_x0000_t75" style="position:absolute;margin-left:.15pt;margin-top:5.85pt;width:414.45pt;height:179.7pt;z-index:-251576320" wrapcoords="-39 0 -39 21510 21600 21510 21600 0 -39 0">
            <v:imagedata r:id="rId52"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it’s a reflection. </w:t>
      </w:r>
      <w:r w:rsidR="00460B26">
        <w:t>We simply</w:t>
      </w:r>
      <w:r w:rsidR="00D5617C">
        <w:t xml:space="preserve"> need to</w:t>
      </w:r>
      <w:r w:rsidR="00460B26">
        <w:t xml:space="preserve"> inverse the Y</w:t>
      </w:r>
      <w:r w:rsidR="00D5617C">
        <w:t xml:space="preserve"> coordinates</w:t>
      </w:r>
      <w:r w:rsidR="00460B26">
        <w:t xml:space="preserve"> in the </w:t>
      </w:r>
      <w:proofErr w:type="spellStart"/>
      <w:r w:rsidR="00460B26">
        <w:t>shader</w:t>
      </w:r>
      <w:proofErr w:type="spellEnd"/>
      <w:r w:rsidR="00460B26">
        <w:t xml:space="preserve">. To find out what point on the reflection and refraction textures we should use for the current water fragment, we can simply use the screen space coordinates of the water fragment. All we have to do is sample the reflection and refraction textures at this exact screen space coordinate. Again, this will only work if the reflection texture is flipped upside down like </w:t>
      </w:r>
      <w:r w:rsidR="00A52CCA">
        <w:t>it’s</w:t>
      </w:r>
      <w:r w:rsidR="00460B26">
        <w:t xml:space="preserve"> meant to be. </w:t>
      </w:r>
    </w:p>
    <w:p w:rsidR="002B65D7" w:rsidRDefault="002B65D7" w:rsidP="003F0E43"/>
    <w:p w:rsidR="00395BB1" w:rsidRDefault="00D5617C" w:rsidP="003F0E43">
      <w:pPr>
        <w:rPr>
          <w:color w:val="FF0000"/>
        </w:rPr>
      </w:pPr>
      <w:r>
        <w:rPr>
          <w:noProof/>
        </w:rPr>
        <w:pict>
          <v:shape id="_x0000_s1067" type="#_x0000_t75" style="position:absolute;margin-left:23.75pt;margin-top:102.95pt;width:186.7pt;height:136.25pt;z-index:-251572224"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3" o:title="screenspace2"/>
            <w10:wrap type="tight"/>
          </v:shape>
        </w:pict>
      </w:r>
      <w:r>
        <w:rPr>
          <w:noProof/>
        </w:rPr>
        <w:pict>
          <v:shape id="_x0000_s1068" type="#_x0000_t75" style="position:absolute;margin-left:237.35pt;margin-top:102.5pt;width:137.2pt;height:137.2pt;z-index:-251570176" wrapcoords="-42 0 -42 21558 21600 21558 21600 0 -42 0">
            <v:imagedata r:id="rId54" o:title="texture-coordinates"/>
            <w10:wrap type="tight"/>
          </v:shape>
        </w:pict>
      </w:r>
      <w:r w:rsidR="002B65D7">
        <w:t xml:space="preserve">In the vertex </w:t>
      </w:r>
      <w:proofErr w:type="spellStart"/>
      <w:r w:rsidR="002B65D7">
        <w:t>shader</w:t>
      </w:r>
      <w:proofErr w:type="spellEnd"/>
      <w:r w:rsidR="002B65D7">
        <w:t xml:space="preserve"> we have the clip space (-1 to +1) position of the vertices in the x, y and z axes. To find the screen space coordinate of a fragment in the shader, we just need to do the perspective divide of these coordinates, which is just each of the coordinates divided by its w component. We need to output the clip space coordinates of the vertex, from the vertex shader to the fragment shader. The conversion from clip space to NDC happens here. We now have any point on the water’s surface in the -1 to +1 screen space coordinate system</w:t>
      </w:r>
      <w:r w:rsidR="00395BB1">
        <w:t xml:space="preserve"> shown </w:t>
      </w:r>
      <w:r w:rsidR="00A52CCA">
        <w:t>in</w:t>
      </w:r>
      <w:r w:rsidR="00395BB1">
        <w:t xml:space="preserve"> the </w:t>
      </w:r>
      <w:r w:rsidR="00A52CCA">
        <w:t xml:space="preserve">below </w:t>
      </w:r>
      <w:r w:rsidR="00395BB1" w:rsidRPr="00A52CCA">
        <w:rPr>
          <w:color w:val="FF0000"/>
        </w:rPr>
        <w:t>left</w:t>
      </w:r>
      <w:r w:rsidR="00A52CCA" w:rsidRPr="00A52CCA">
        <w:rPr>
          <w:color w:val="FF0000"/>
        </w:rPr>
        <w:t xml:space="preserve"> image []. H</w:t>
      </w:r>
      <w:r w:rsidR="002B65D7" w:rsidRPr="00A52CCA">
        <w:rPr>
          <w:color w:val="FF0000"/>
        </w:rPr>
        <w:t xml:space="preserve">owever </w:t>
      </w:r>
      <w:r w:rsidR="002B65D7">
        <w:t>the texture coordinate syst</w:t>
      </w:r>
      <w:r w:rsidR="00A52CCA">
        <w:t>em is different as shown i</w:t>
      </w:r>
      <w:r w:rsidR="00395BB1">
        <w:t>n the</w:t>
      </w:r>
      <w:r w:rsidR="00A52CCA">
        <w:t xml:space="preserve"> </w:t>
      </w:r>
      <w:r w:rsidR="00A52CCA" w:rsidRPr="00A52CCA">
        <w:rPr>
          <w:color w:val="FF0000"/>
        </w:rPr>
        <w:t>below</w:t>
      </w:r>
      <w:r w:rsidR="00395BB1" w:rsidRPr="00A52CCA">
        <w:rPr>
          <w:color w:val="FF0000"/>
        </w:rPr>
        <w:t xml:space="preserve"> right</w:t>
      </w:r>
      <w:r w:rsidR="00A52CCA" w:rsidRPr="00A52CCA">
        <w:rPr>
          <w:color w:val="FF0000"/>
        </w:rPr>
        <w:t xml:space="preserve"> image []</w:t>
      </w:r>
      <w:r w:rsidR="002B65D7" w:rsidRPr="00A52CCA">
        <w:rPr>
          <w:color w:val="FF0000"/>
        </w:rPr>
        <w:t>.</w:t>
      </w: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 w:rsidR="00395BB1" w:rsidRDefault="00395BB1" w:rsidP="003F0E43"/>
    <w:p w:rsidR="00395BB1" w:rsidRDefault="00395BB1" w:rsidP="003F0E43">
      <w:r>
        <w:lastRenderedPageBreak/>
        <w:t>The conversion between these two coordinate systems is simple, we just</w:t>
      </w:r>
      <w:r w:rsidR="002B65D7">
        <w:t xml:space="preserve"> </w:t>
      </w:r>
      <w:r>
        <w:t>divide by 2 then add 0.5. This is done in the water fragment shader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2B65D7" w:rsidRDefault="00395BB1" w:rsidP="003F0E43">
      <w:r>
        <w:t xml:space="preserve">We can now use these NDCs to sample the reflection and refraction textures. </w:t>
      </w:r>
    </w:p>
    <w:p w:rsidR="008C69FE" w:rsidRDefault="008C69FE" w:rsidP="003F0E43"/>
    <w:p w:rsidR="0023583D" w:rsidRDefault="00845310" w:rsidP="003F0E43">
      <w:r>
        <w:t>Now that the refraction and reflection</w:t>
      </w:r>
      <w:r w:rsidR="00360722">
        <w:t xml:space="preserve"> fragments are calculated properly</w:t>
      </w:r>
      <w:r>
        <w:t>, we can mix th</w:t>
      </w:r>
      <w:r w:rsidR="00360722">
        <w:t xml:space="preserve">em together and map them onto the </w:t>
      </w:r>
      <w:r>
        <w:t xml:space="preserve">water quad. </w:t>
      </w:r>
      <w:r w:rsidR="008C69FE">
        <w:t xml:space="preserve">This is done with the GLSL mix function in the water fragment shader. </w:t>
      </w:r>
      <w:r>
        <w:t>At the time</w:t>
      </w:r>
      <w:r w:rsidR="00D5617C">
        <w:t>,</w:t>
      </w:r>
      <w:r>
        <w:t xml:space="preserve"> there was a bug with the reflection texture however, </w:t>
      </w:r>
      <w:r w:rsidRPr="00625C21">
        <w:rPr>
          <w:color w:val="FF0000"/>
        </w:rPr>
        <w:t>this was the result of doing so</w:t>
      </w:r>
      <w:r w:rsidR="00625C21" w:rsidRPr="00625C21">
        <w:rPr>
          <w:color w:val="FF0000"/>
        </w:rPr>
        <w:t xml:space="preserve"> []</w:t>
      </w:r>
      <w:r w:rsidRPr="00625C21">
        <w:rPr>
          <w:color w:val="FF0000"/>
        </w:rPr>
        <w:t>:</w:t>
      </w:r>
    </w:p>
    <w:p w:rsidR="003F0E43" w:rsidRDefault="00B33A2B" w:rsidP="003F0E43">
      <w:r>
        <w:rPr>
          <w:noProof/>
        </w:rPr>
        <w:pict>
          <v:shape id="_x0000_s1066" type="#_x0000_t75" style="position:absolute;margin-left:.15pt;margin-top:10.05pt;width:413.85pt;height:192.2pt;z-index:-251574272" wrapcoords="-39 0 -39 21516 21600 21516 21600 0 -39 0">
            <v:imagedata r:id="rId55" o:title="3_bugs_everywhere"/>
            <w10:wrap type="tight"/>
          </v:shape>
        </w:pict>
      </w:r>
    </w:p>
    <w:p w:rsidR="00845310" w:rsidRDefault="00845310" w:rsidP="003F0E43">
      <w:r>
        <w:t xml:space="preserve">The reflection texture bug was fixed later on, essentially the cameras pitch wasn’t being inverted as it should. </w:t>
      </w:r>
    </w:p>
    <w:p w:rsidR="00360722" w:rsidRDefault="0036072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simply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 </w:t>
      </w:r>
      <w:r w:rsidR="00FD0819">
        <w:t xml:space="preserve">over time. </w:t>
      </w:r>
      <w:r w:rsidR="00162AAE">
        <w:t xml:space="preserve">We just need to map the </w:t>
      </w:r>
      <w:proofErr w:type="spellStart"/>
      <w:r w:rsidR="00162AAE">
        <w:t>DuDv</w:t>
      </w:r>
      <w:proofErr w:type="spellEnd"/>
      <w:r w:rsidR="00162AAE">
        <w:t xml:space="preserve"> </w:t>
      </w:r>
      <w:r w:rsidR="00D5617C">
        <w:t>texture</w:t>
      </w:r>
      <w:r w:rsidR="00162AAE">
        <w:t xml:space="preserve">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w:t>
      </w:r>
      <w:r w:rsidR="00A52CCA">
        <w:t xml:space="preserve">alues by 2, then subtracting 1. </w:t>
      </w:r>
      <w:r>
        <w:t xml:space="preserve">This conversion is </w:t>
      </w:r>
      <w:r w:rsidR="00190A33">
        <w:t>done</w:t>
      </w:r>
      <w:r>
        <w:t xml:space="preserve"> the fragment shader:</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If</w:t>
      </w:r>
      <w:r w:rsidR="00186981">
        <w:t xml:space="preserve"> we sampled this </w:t>
      </w:r>
      <w:proofErr w:type="spellStart"/>
      <w:r w:rsidR="00186981">
        <w:t>DuDv</w:t>
      </w:r>
      <w:proofErr w:type="spellEnd"/>
      <w:r w:rsidR="00186981">
        <w:t xml:space="preserve"> map</w:t>
      </w:r>
      <w:r>
        <w:t xml:space="preserve"> every frame, then we would get the same distortion for each fragment, after all – the </w:t>
      </w:r>
      <w:proofErr w:type="spellStart"/>
      <w:r>
        <w:t>DuDv</w:t>
      </w:r>
      <w:proofErr w:type="spellEnd"/>
      <w:r>
        <w:t xml:space="preserve"> map isn’t changing, nor are the waters texture coordinates. So to make the water look likes it’s moving we n</w:t>
      </w:r>
      <w:r w:rsidR="00983FC4">
        <w:t xml:space="preserve">eed some sort of offset value. </w:t>
      </w:r>
    </w:p>
    <w:p w:rsidR="00FD0819" w:rsidRDefault="00FD0819" w:rsidP="003F0E43"/>
    <w:p w:rsidR="00190A33" w:rsidRDefault="00186981" w:rsidP="003F0E43">
      <w:r>
        <w:lastRenderedPageBreak/>
        <w:t>This is done by the</w:t>
      </w:r>
      <w:r w:rsidR="00190A33">
        <w:t xml:space="preserve"> </w:t>
      </w:r>
      <w:proofErr w:type="spellStart"/>
      <w:r w:rsidR="00190A33">
        <w:t>moveFactor</w:t>
      </w:r>
      <w:proofErr w:type="spellEnd"/>
      <w:r>
        <w:t>, which is located variable</w:t>
      </w:r>
      <w:r w:rsidR="00190A33">
        <w:t xml:space="preserve"> in the </w:t>
      </w:r>
      <w:proofErr w:type="spellStart"/>
      <w:r w:rsidR="00190A33">
        <w:t>WaterSystem</w:t>
      </w:r>
      <w:proofErr w:type="spellEnd"/>
      <w:r w:rsidR="00190A33">
        <w:t xml:space="preserve"> class. The </w:t>
      </w:r>
      <w:proofErr w:type="spellStart"/>
      <w:r w:rsidR="00190A33">
        <w:t>waterPrograms</w:t>
      </w:r>
      <w:proofErr w:type="spellEnd"/>
      <w:r w:rsidR="00190A33">
        <w:t xml:space="preserve"> </w:t>
      </w:r>
      <w:proofErr w:type="spellStart"/>
      <w:r w:rsidR="00190A33">
        <w:t>updateWaterAttributesAndUniforms</w:t>
      </w:r>
      <w:proofErr w:type="spellEnd"/>
      <w:r w:rsidR="00190A33">
        <w:t xml:space="preserve"> function updates this variable via the getters. It is incremented by a modified </w:t>
      </w:r>
      <w:proofErr w:type="spellStart"/>
      <w:proofErr w:type="gramStart"/>
      <w:r w:rsidR="00190A33">
        <w:t>Date.now</w:t>
      </w:r>
      <w:proofErr w:type="spellEnd"/>
      <w:r w:rsidR="00190A33">
        <w:t>(</w:t>
      </w:r>
      <w:proofErr w:type="gramEnd"/>
      <w:r w:rsidR="00190A33">
        <w:t>) call. Afterwards</w:t>
      </w:r>
      <w:r w:rsidR="004C02F5">
        <w:t>,</w:t>
      </w:r>
      <w:r w:rsidR="00190A33">
        <w:t xml:space="preserve"> it gets passed into the shaders with the rest of the variables and this gives the illusion that the water is moving. </w:t>
      </w:r>
      <w:r w:rsidR="00D5617C">
        <w:t>This offset is then added to the distortion which is then applied to the texture coordinates.</w:t>
      </w:r>
    </w:p>
    <w:p w:rsidR="00190A33" w:rsidRDefault="00190A33" w:rsidP="003F0E43"/>
    <w:p w:rsidR="00DF39A1" w:rsidRDefault="004C02F5" w:rsidP="003F0E43">
      <w:r>
        <w:t xml:space="preserve">Since we’re incrementing the waters texture coordinates by a positive or negative value,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rsidR="00DF39A1">
        <w:t>of the water fragment shader.</w:t>
      </w:r>
    </w:p>
    <w:p w:rsidR="00DF39A1" w:rsidRDefault="00DF39A1" w:rsidP="003F0E43"/>
    <w:p w:rsidR="00496817" w:rsidRDefault="00496817" w:rsidP="003F0E43">
      <w:r>
        <w:t xml:space="preserve">The Fresnel effect has been added to the water’s surface. This </w:t>
      </w:r>
      <w:r w:rsidR="00186981">
        <w:t>changes the waters reflectivity</w:t>
      </w:r>
      <w:r>
        <w:t xml:space="preserve">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496817" w:rsidP="003F0E43">
      <w:r>
        <w:t xml:space="preserve">We have the cameras position, and the waters normal. If we calculate the vector from the water fragment to the camera, then the closer the </w:t>
      </w:r>
      <w:r w:rsidR="007A6AD1">
        <w:t xml:space="preserve">water’s </w:t>
      </w:r>
      <w:r>
        <w:t>norma</w:t>
      </w:r>
      <w:r w:rsidR="001A05E7">
        <w:t xml:space="preserve">l and the </w:t>
      </w:r>
      <w:proofErr w:type="spellStart"/>
      <w:r w:rsidR="001A05E7">
        <w:t>waterVectorToCamera</w:t>
      </w:r>
      <w:proofErr w:type="spellEnd"/>
      <w:r w:rsidR="001A05E7">
        <w:t xml:space="preserve"> are</w:t>
      </w:r>
      <w:r>
        <w:t xml:space="preserve">, the less reflective the water should be. </w:t>
      </w:r>
      <w:r w:rsidR="007A6AD1">
        <w:t xml:space="preserve">In the example below, the water normal vector and the </w:t>
      </w:r>
      <w:proofErr w:type="spellStart"/>
      <w:r w:rsidR="007A6AD1">
        <w:t>waterFragmentToCamera</w:t>
      </w:r>
      <w:proofErr w:type="spellEnd"/>
      <w:r w:rsidR="007A6AD1">
        <w:t xml:space="preserve"> vector are pointing in the same direction. Therefore the water’s surface shouldn’t be reflective. If the camera was near the brown lines (ground), then the water’s surface would be very reflective as the waters normal and the </w:t>
      </w:r>
      <w:proofErr w:type="spellStart"/>
      <w:r w:rsidR="007A6AD1">
        <w:t>waterFragmentToCamera</w:t>
      </w:r>
      <w:proofErr w:type="spellEnd"/>
      <w:r w:rsidR="007A6AD1">
        <w:t xml:space="preserve"> would be</w:t>
      </w:r>
      <w:r w:rsidR="001A05E7">
        <w:t xml:space="preserve"> 70</w:t>
      </w:r>
      <w:r w:rsidR="007A6AD1">
        <w:t xml:space="preserve"> degrees apart. </w:t>
      </w:r>
    </w:p>
    <w:p w:rsidR="00496817" w:rsidRDefault="00496817" w:rsidP="003F0E43"/>
    <w:p w:rsidR="00496817" w:rsidRDefault="00496817" w:rsidP="00496817">
      <w:r>
        <w:rPr>
          <w:noProof/>
          <w:lang w:eastAsia="en-GB"/>
        </w:rPr>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t xml:space="preserve">This calculation can be done with the dot product of two vectors. If the dot product of the vectors returns 1, then they’re pointing in the same direction. If it returns 0, then they’re in opposite directions. </w:t>
      </w:r>
      <w:r w:rsidR="00587DE8">
        <w:t>This value is used to set the fragments reflectivity in the shader.</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xml:space="preserve">// First normalize </w:t>
      </w:r>
      <w:proofErr w:type="spellStart"/>
      <w:r w:rsidRPr="00587DE8">
        <w:rPr>
          <w:rFonts w:ascii="Consolas" w:eastAsia="Times New Roman" w:hAnsi="Consolas" w:cs="Courier New"/>
          <w:color w:val="858C93"/>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858C93"/>
          <w:sz w:val="20"/>
          <w:szCs w:val="20"/>
          <w:bdr w:val="none" w:sz="0" w:space="0" w:color="auto" w:frame="1"/>
          <w:shd w:val="clear" w:color="auto" w:fill="EFF0F1"/>
          <w:lang w:eastAsia="en-GB"/>
        </w:rPr>
        <w:t>,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normalize(</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dot(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We then mix the reflective and refractive water textures with this </w:t>
      </w:r>
      <w:proofErr w:type="spellStart"/>
      <w:r>
        <w:t>refractiveFactor</w:t>
      </w:r>
      <w:proofErr w:type="spellEnd"/>
      <w:r>
        <w:t xml:space="preserve">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reflectColour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lastRenderedPageBreak/>
        <w:t xml:space="preserve">To calculate the lighting for the water, we could use the current </w:t>
      </w:r>
      <w:proofErr w:type="spellStart"/>
      <w:r>
        <w:t>normals</w:t>
      </w:r>
      <w:proofErr w:type="spellEnd"/>
      <w:r>
        <w:t xml:space="preserve">. However this would not yield a realistic result. This is because every effect applied to the water is within the texture effects. The waters vertices are never actually being changed and therefore, the waters </w:t>
      </w:r>
      <w:proofErr w:type="spellStart"/>
      <w:r>
        <w:t>normals</w:t>
      </w:r>
      <w:proofErr w:type="spellEnd"/>
      <w:r>
        <w:t xml:space="preserve"> aren’t changing either. </w:t>
      </w:r>
      <w:r w:rsidR="00AC1A36">
        <w:t xml:space="preserve">The below image shows the actual waters </w:t>
      </w:r>
      <w:proofErr w:type="spellStart"/>
      <w:r w:rsidR="00AC1A36">
        <w:t>normals</w:t>
      </w:r>
      <w:proofErr w:type="spellEnd"/>
      <w:r w:rsidR="00AC1A36">
        <w:t xml:space="preserve">. </w:t>
      </w:r>
    </w:p>
    <w:p w:rsidR="00587DE8" w:rsidRDefault="00587DE8" w:rsidP="00496817"/>
    <w:p w:rsidR="00587DE8" w:rsidRDefault="00587DE8" w:rsidP="00496817">
      <w:r>
        <w:rPr>
          <w:noProof/>
          <w:lang w:eastAsia="en-GB"/>
        </w:rPr>
        <w:drawing>
          <wp:anchor distT="0" distB="0" distL="114300" distR="114300" simplePos="0" relativeHeight="251771904" behindDoc="1" locked="0" layoutInCell="1" allowOverlap="1">
            <wp:simplePos x="0" y="0"/>
            <wp:positionH relativeFrom="column">
              <wp:posOffset>788137</wp:posOffset>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w:t>
      </w:r>
      <w:proofErr w:type="spellStart"/>
      <w:r>
        <w:t>normals</w:t>
      </w:r>
      <w:proofErr w:type="spellEnd"/>
      <w:r>
        <w:t xml:space="preserve"> and change them over time. </w:t>
      </w:r>
      <w:r w:rsidR="00AC1A36">
        <w:t xml:space="preserve">The below image shows us faking the </w:t>
      </w:r>
      <w:proofErr w:type="spellStart"/>
      <w:r w:rsidR="00AC1A36">
        <w:t>normals</w:t>
      </w:r>
      <w:proofErr w:type="spellEnd"/>
      <w:r w:rsidR="00AC1A36">
        <w:t xml:space="preserve">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column">
              <wp:posOffset>784555</wp:posOffset>
            </wp:positionH>
            <wp:positionV relativeFrom="paragraph">
              <wp:posOffset>8890</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AC1A36" w:rsidRDefault="00AC1A36" w:rsidP="00496817"/>
    <w:p w:rsidR="00AC1A36" w:rsidRDefault="00AC1A36" w:rsidP="00496817"/>
    <w:p w:rsidR="00587DE8" w:rsidRDefault="00587DE8" w:rsidP="00496817"/>
    <w:p w:rsidR="00AC1A36" w:rsidRDefault="00AC1A36" w:rsidP="00496817">
      <w:r>
        <w:t xml:space="preserve">We can use a normal map to generate these </w:t>
      </w:r>
      <w:proofErr w:type="spellStart"/>
      <w:r>
        <w:t>normal</w:t>
      </w:r>
      <w:r w:rsidR="00186981">
        <w:t>s</w:t>
      </w:r>
      <w:proofErr w:type="spellEnd"/>
      <w:r>
        <w:t xml:space="preserve"> on the water’s surface. </w:t>
      </w:r>
      <w:r w:rsidR="00927630">
        <w:t xml:space="preserve">This is a similar idea to using a </w:t>
      </w:r>
      <w:proofErr w:type="spellStart"/>
      <w:r w:rsidR="00927630">
        <w:t>DuDv</w:t>
      </w:r>
      <w:proofErr w:type="spellEnd"/>
      <w:r w:rsidR="00927630">
        <w:t xml:space="preserve"> map to indicate the distortion on the water’s surface. We can sample the normal map texture in the fragment shader to return a</w:t>
      </w:r>
      <w:r w:rsidR="00E04FB4">
        <w:t>n</w:t>
      </w:r>
      <w:r w:rsidR="00927630">
        <w:t xml:space="preserve"> R, G, B colour value for a given fragment. We can then convert tha</w:t>
      </w:r>
      <w:r w:rsidR="001A05E7">
        <w:t>t</w:t>
      </w:r>
      <w:r w:rsidR="00927630">
        <w:t xml:space="preserve"> colour value into a normal vector for the same fragment. The blue colour of the fragment represents the up axis and should therefore correspond to the Y component of the normal vector, hence why it’s swapped around in the shader. </w:t>
      </w:r>
    </w:p>
    <w:p w:rsidR="00AC1A36" w:rsidRDefault="00AC1A36" w:rsidP="00496817"/>
    <w:p w:rsidR="000A61B7"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 xml:space="preserve">Having all of the </w:t>
      </w:r>
      <w:proofErr w:type="spellStart"/>
      <w:r w:rsidR="00A2325F">
        <w:t>normals</w:t>
      </w:r>
      <w:proofErr w:type="spellEnd"/>
      <w:r w:rsidR="00A2325F">
        <w:t xml:space="preserve"> as positive wouldn’t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t>
      </w:r>
      <w:r w:rsidR="00186981">
        <w:t xml:space="preserve">always </w:t>
      </w:r>
      <w:r>
        <w:t xml:space="preserve">want the normal to point upwards. </w:t>
      </w:r>
    </w:p>
    <w:p w:rsidR="000A61B7" w:rsidRDefault="000A61B7" w:rsidP="00496817"/>
    <w:p w:rsidR="000A61B7" w:rsidRDefault="000A61B7" w:rsidP="00496817">
      <w:r>
        <w:t>If we overlay the normal map onto the water’s surface, then we can see how the normal for a fragment would get calculated.</w:t>
      </w:r>
    </w:p>
    <w:p w:rsidR="000A61B7" w:rsidRDefault="00B33A2B" w:rsidP="00496817">
      <w:r>
        <w:rPr>
          <w:noProof/>
        </w:rPr>
        <w:lastRenderedPageBreak/>
        <w:pict>
          <v:shape id="_x0000_s1080" type="#_x0000_t75" style="position:absolute;margin-left:0;margin-top:5.75pt;width:326.6pt;height:183.75pt;z-index:-251541504" wrapcoords="-39 0 -39 21531 21600 21531 21600 0 -39 0">
            <v:imagedata r:id="rId59"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AC18EC" w:rsidRDefault="00AC18EC" w:rsidP="00496817"/>
    <w:p w:rsidR="00AC18EC" w:rsidRDefault="00AC18EC" w:rsidP="00496817"/>
    <w:p w:rsidR="00AC18EC" w:rsidRDefault="00AC18EC" w:rsidP="00496817"/>
    <w:p w:rsidR="00AC18EC" w:rsidRDefault="00AC18EC" w:rsidP="00496817"/>
    <w:p w:rsidR="000A61B7" w:rsidRDefault="000A61B7" w:rsidP="00496817"/>
    <w:p w:rsidR="000A61B7" w:rsidRDefault="000A61B7" w:rsidP="00496817"/>
    <w:p w:rsidR="00927630" w:rsidRDefault="000A61B7" w:rsidP="00496817">
      <w:r>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xml:space="preserve">. The </w:t>
      </w:r>
      <w:proofErr w:type="spellStart"/>
      <w:r w:rsidR="00C92235">
        <w:t>Coords</w:t>
      </w:r>
      <w:proofErr w:type="spellEnd"/>
      <w:r w:rsidR="00C92235">
        <w:t xml:space="preserve"> variable is the </w:t>
      </w:r>
      <w:proofErr w:type="spellStart"/>
      <w:r w:rsidR="00C92235">
        <w:t>normalMapCoordinates</w:t>
      </w:r>
      <w:proofErr w:type="spellEnd"/>
      <w:r w:rsidR="00C92235">
        <w:t>,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xml:space="preserve">// Sample normal map, sampling at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distortedTexCoords</w:t>
      </w:r>
      <w:proofErr w:type="spellEnd"/>
      <w:r w:rsidRPr="00E04FB4">
        <w:rPr>
          <w:rFonts w:ascii="Consolas" w:eastAsia="Times New Roman" w:hAnsi="Consolas" w:cs="Courier New"/>
          <w:color w:val="858C93"/>
          <w:sz w:val="20"/>
          <w:szCs w:val="20"/>
          <w:bdr w:val="none" w:sz="0" w:space="0" w:color="auto" w:frame="1"/>
          <w:shd w:val="clear" w:color="auto" w:fill="EFF0F1"/>
          <w:lang w:eastAsia="en-GB"/>
        </w:rPr>
        <w:t xml:space="preserve">, as used for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dudv</w:t>
      </w:r>
      <w:proofErr w:type="spellEnd"/>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w:t>
      </w:r>
      <w:proofErr w:type="gramStart"/>
      <w:r>
        <w:rPr>
          <w:rFonts w:ascii="Consolas" w:eastAsia="Times New Roman" w:hAnsi="Consolas" w:cs="Courier New"/>
          <w:color w:val="7D2727"/>
          <w:sz w:val="20"/>
          <w:szCs w:val="20"/>
          <w:bdr w:val="none" w:sz="0" w:space="0" w:color="auto" w:frame="1"/>
          <w:shd w:val="clear" w:color="auto" w:fill="EFF0F1"/>
          <w:lang w:eastAsia="en-GB"/>
        </w:rPr>
        <w:t>vec4</w:t>
      </w:r>
      <w:proofErr w:type="gram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Coords</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w:t>
      </w:r>
      <w:proofErr w:type="spellStart"/>
      <w:r>
        <w:rPr>
          <w:rFonts w:ascii="Consolas" w:eastAsia="Times New Roman" w:hAnsi="Consolas" w:cs="Courier New"/>
          <w:color w:val="7D2727"/>
          <w:sz w:val="20"/>
          <w:szCs w:val="20"/>
          <w:bdr w:val="none" w:sz="0" w:space="0" w:color="auto" w:frame="1"/>
          <w:shd w:val="clear" w:color="auto" w:fill="EFF0F1"/>
          <w:lang w:eastAsia="en-GB"/>
        </w:rPr>
        <w:t>normalMapSampler</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Pr>
          <w:rFonts w:ascii="Consolas" w:eastAsia="Times New Roman" w:hAnsi="Consolas" w:cs="Courier New"/>
          <w:color w:val="7D2727"/>
          <w:sz w:val="20"/>
          <w:szCs w:val="20"/>
          <w:bdr w:val="none" w:sz="0" w:space="0" w:color="auto" w:frame="1"/>
          <w:shd w:val="clear" w:color="auto" w:fill="EFF0F1"/>
          <w:lang w:eastAsia="en-GB"/>
        </w:rPr>
        <w:t>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proofErr w:type="spellEnd"/>
      <w:r w:rsidR="00E04FB4" w:rsidRPr="00E04FB4">
        <w:rPr>
          <w:rFonts w:ascii="Consolas" w:eastAsia="Times New Roman" w:hAnsi="Consolas" w:cs="Courier New"/>
          <w:color w:val="7D2727"/>
          <w:sz w:val="20"/>
          <w:szCs w:val="20"/>
          <w:bdr w:val="none" w:sz="0" w:space="0" w:color="auto" w:frame="1"/>
          <w:shd w:val="clear" w:color="auto" w:fill="EFF0F1"/>
          <w:lang w:eastAsia="en-GB"/>
        </w:rPr>
        <w:t>);'</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normal = vec3(</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2.0 - 1.0,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.b</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w:t>
      </w:r>
      <w:proofErr w:type="spellEnd"/>
      <w:r w:rsidR="00C92235">
        <w:rPr>
          <w:rFonts w:ascii="Consolas" w:eastAsia="Times New Roman" w:hAnsi="Consolas" w:cs="Courier New"/>
          <w:color w:val="7D2727"/>
          <w:sz w:val="20"/>
          <w:szCs w:val="20"/>
          <w:bdr w:val="none" w:sz="0" w:space="0" w:color="auto" w:frame="1"/>
          <w:shd w:val="clear" w:color="auto" w:fill="EFF0F1"/>
          <w:lang w:eastAsia="en-GB"/>
        </w:rPr>
        <w:t xml:space="preserve">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normal</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normalize(normal);'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A62223" w:rsidRPr="00A62223" w:rsidRDefault="00A62223"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A62223" w:rsidRPr="00A62223" w:rsidRDefault="00A62223"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r w:rsidRPr="00A62223">
        <w:rPr>
          <w:rFonts w:eastAsia="Times New Roman"/>
          <w:color w:val="000000" w:themeColor="text1"/>
          <w:szCs w:val="20"/>
          <w:bdr w:val="none" w:sz="0" w:space="0" w:color="auto" w:frame="1"/>
          <w:lang w:eastAsia="en-GB"/>
        </w:rPr>
        <w:t xml:space="preserve">We have now calculated the normal for every fragment on the water’s surface. This normal can now be </w:t>
      </w:r>
      <w:r>
        <w:rPr>
          <w:rFonts w:eastAsia="Times New Roman"/>
          <w:color w:val="000000" w:themeColor="text1"/>
          <w:szCs w:val="20"/>
          <w:bdr w:val="none" w:sz="0" w:space="0" w:color="auto" w:frame="1"/>
          <w:lang w:eastAsia="en-GB"/>
        </w:rPr>
        <w:t xml:space="preserve">used to create shiny specular highlights. The shininess for a given fragment is determined by </w:t>
      </w:r>
    </w:p>
    <w:p w:rsidR="00A62223" w:rsidRDefault="00A62223"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themeColor="text1"/>
          <w:sz w:val="20"/>
          <w:szCs w:val="20"/>
          <w:bdr w:val="none" w:sz="0" w:space="0" w:color="auto" w:frame="1"/>
          <w:shd w:val="clear" w:color="auto" w:fill="EFF0F1"/>
          <w:lang w:eastAsia="en-GB"/>
        </w:rPr>
      </w:pPr>
    </w:p>
    <w:p w:rsidR="00A62223" w:rsidRPr="00A62223" w:rsidRDefault="00A62223"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themeColor="text1"/>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reflect(</w:t>
      </w:r>
      <w:r w:rsidR="00C92235">
        <w:rPr>
          <w:rFonts w:ascii="Consolas" w:eastAsia="Times New Roman" w:hAnsi="Consolas" w:cs="Courier New"/>
          <w:color w:val="7D2727"/>
          <w:sz w:val="20"/>
          <w:szCs w:val="20"/>
          <w:bdr w:val="none" w:sz="0" w:space="0" w:color="auto" w:frame="1"/>
          <w:shd w:val="clear" w:color="auto" w:fill="EFF0F1"/>
          <w:lang w:eastAsia="en-GB"/>
        </w:rPr>
        <w:t>normalize(</w:t>
      </w:r>
      <w:proofErr w:type="spellStart"/>
      <w:r w:rsidR="00C92235">
        <w:rPr>
          <w:rFonts w:ascii="Consolas" w:eastAsia="Times New Roman" w:hAnsi="Consolas" w:cs="Courier New"/>
          <w:color w:val="7D2727"/>
          <w:sz w:val="20"/>
          <w:szCs w:val="20"/>
          <w:bdr w:val="none" w:sz="0" w:space="0" w:color="auto" w:frame="1"/>
          <w:shd w:val="clear" w:color="auto" w:fill="EFF0F1"/>
          <w:lang w:eastAsia="en-GB"/>
        </w:rPr>
        <w:t>fromLightToWaterVec</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specular = max(dot(</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specular</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pow(specular,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shineDamper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lightColour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t xml:space="preserve">Finally, we add a blue tint to the waters fragment to make it look more realistic. This is the </w:t>
      </w:r>
      <w:proofErr w:type="gramStart"/>
      <w:r>
        <w:t>vec4(</w:t>
      </w:r>
      <w:proofErr w:type="gramEnd"/>
      <w:r>
        <w:t>0.0, 0.3, 0.7, 1.0)</w:t>
      </w:r>
      <w:r w:rsidR="008B5F14">
        <w:t xml:space="preserve"> in the below line</w:t>
      </w:r>
      <w:r>
        <w:t>. We also add on the lighting value calculated earlier.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vec4(0.0, 0.3, 0.7, 1.0), 0.2) + vec4(</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B33A2B" w:rsidP="003F0E43">
      <w:r>
        <w:rPr>
          <w:noProof/>
        </w:rPr>
        <w:lastRenderedPageBreak/>
        <w:pict>
          <v:shape id="_x0000_s1081" type="#_x0000_t75" style="position:absolute;margin-left:0;margin-top:1.75pt;width:351.5pt;height:197.75pt;z-index:-251539456" wrapcoords="-39 0 -39 21531 21600 21531 21600 0 -39 0">
            <v:imagedata r:id="rId60" o:title="6_specular_highlights"/>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1F35A4" w:rsidRDefault="001F35A4" w:rsidP="004C12FA"/>
    <w:p w:rsidR="00186981" w:rsidRDefault="00186981" w:rsidP="004C12FA"/>
    <w:p w:rsidR="00186981" w:rsidRDefault="00186981" w:rsidP="004C12FA"/>
    <w:p w:rsidR="00C92235" w:rsidRDefault="00C92235" w:rsidP="00C92235">
      <w:pPr>
        <w:pStyle w:val="Heading1"/>
      </w:pPr>
      <w:r>
        <w:t>Documentation</w:t>
      </w:r>
    </w:p>
    <w:p w:rsidR="00C92235" w:rsidRDefault="00C92235" w:rsidP="004C12FA"/>
    <w:p w:rsidR="00C92235" w:rsidRDefault="00472FFD" w:rsidP="004C12FA">
      <w:r>
        <w:t>The project</w:t>
      </w:r>
      <w:r w:rsidR="0005073A">
        <w:t xml:space="preserve"> documentation</w:t>
      </w:r>
      <w:r>
        <w:t xml:space="preserve"> is as follows:</w:t>
      </w:r>
    </w:p>
    <w:p w:rsidR="00175754" w:rsidRDefault="00175754" w:rsidP="004C12FA"/>
    <w:p w:rsidR="00472FFD" w:rsidRPr="00175754" w:rsidRDefault="00472FFD" w:rsidP="00472FFD">
      <w:pPr>
        <w:pStyle w:val="ListParagraph"/>
        <w:numPr>
          <w:ilvl w:val="0"/>
          <w:numId w:val="35"/>
        </w:numPr>
        <w:rPr>
          <w:color w:val="FF0000"/>
        </w:rPr>
      </w:pPr>
      <w:r w:rsidRPr="00175754">
        <w:rPr>
          <w:color w:val="FF0000"/>
        </w:rPr>
        <w:t>Product backlog []</w:t>
      </w:r>
    </w:p>
    <w:p w:rsidR="00472FFD" w:rsidRPr="00175754" w:rsidRDefault="00472FFD" w:rsidP="00472FFD">
      <w:pPr>
        <w:pStyle w:val="ListParagraph"/>
        <w:numPr>
          <w:ilvl w:val="0"/>
          <w:numId w:val="35"/>
        </w:numPr>
        <w:rPr>
          <w:color w:val="FF0000"/>
        </w:rPr>
      </w:pPr>
      <w:r w:rsidRPr="00175754">
        <w:rPr>
          <w:color w:val="FF0000"/>
        </w:rPr>
        <w:t>Minified class diagram []</w:t>
      </w:r>
    </w:p>
    <w:p w:rsidR="00472FFD" w:rsidRPr="00175754" w:rsidRDefault="00472FFD" w:rsidP="00472FFD">
      <w:pPr>
        <w:pStyle w:val="ListParagraph"/>
        <w:numPr>
          <w:ilvl w:val="0"/>
          <w:numId w:val="35"/>
        </w:numPr>
        <w:rPr>
          <w:color w:val="FF0000"/>
        </w:rPr>
      </w:pPr>
      <w:r w:rsidRPr="00175754">
        <w:rPr>
          <w:color w:val="FF0000"/>
        </w:rPr>
        <w:t>Full class diagram []</w:t>
      </w:r>
    </w:p>
    <w:p w:rsidR="00472FFD" w:rsidRPr="00175754" w:rsidRDefault="00472FFD" w:rsidP="00472FFD">
      <w:pPr>
        <w:pStyle w:val="ListParagraph"/>
        <w:numPr>
          <w:ilvl w:val="0"/>
          <w:numId w:val="35"/>
        </w:numPr>
        <w:rPr>
          <w:color w:val="FF0000"/>
        </w:rPr>
      </w:pPr>
      <w:r w:rsidRPr="00175754">
        <w:rPr>
          <w:color w:val="FF0000"/>
        </w:rPr>
        <w:t>Flow diagram []</w:t>
      </w:r>
    </w:p>
    <w:p w:rsidR="00472FFD" w:rsidRPr="00175754" w:rsidRDefault="00472FFD" w:rsidP="00472FFD">
      <w:pPr>
        <w:pStyle w:val="ListParagraph"/>
        <w:numPr>
          <w:ilvl w:val="0"/>
          <w:numId w:val="35"/>
        </w:numPr>
        <w:rPr>
          <w:color w:val="FF0000"/>
        </w:rPr>
      </w:pPr>
      <w:proofErr w:type="spellStart"/>
      <w:r w:rsidRPr="00175754">
        <w:rPr>
          <w:color w:val="FF0000"/>
        </w:rPr>
        <w:t>Minimap</w:t>
      </w:r>
      <w:proofErr w:type="spellEnd"/>
      <w:r w:rsidRPr="00175754">
        <w:rPr>
          <w:color w:val="FF0000"/>
        </w:rPr>
        <w:t xml:space="preserve"> design []</w:t>
      </w:r>
    </w:p>
    <w:p w:rsidR="00472FFD" w:rsidRPr="00175754" w:rsidRDefault="00472FFD" w:rsidP="00472FFD">
      <w:pPr>
        <w:pStyle w:val="ListParagraph"/>
        <w:numPr>
          <w:ilvl w:val="0"/>
          <w:numId w:val="35"/>
        </w:numPr>
        <w:rPr>
          <w:color w:val="FF0000"/>
        </w:rPr>
      </w:pPr>
      <w:r w:rsidRPr="00175754">
        <w:rPr>
          <w:color w:val="FF0000"/>
        </w:rPr>
        <w:t>Outline project spec []</w:t>
      </w:r>
    </w:p>
    <w:p w:rsidR="00472FFD" w:rsidRPr="00175754" w:rsidRDefault="00472FFD" w:rsidP="00472FFD">
      <w:pPr>
        <w:pStyle w:val="ListParagraph"/>
        <w:numPr>
          <w:ilvl w:val="0"/>
          <w:numId w:val="35"/>
        </w:numPr>
        <w:rPr>
          <w:color w:val="FF0000"/>
        </w:rPr>
      </w:pPr>
      <w:r w:rsidRPr="00175754">
        <w:rPr>
          <w:color w:val="FF0000"/>
        </w:rPr>
        <w:t>Old test table []</w:t>
      </w:r>
    </w:p>
    <w:p w:rsidR="00472FFD" w:rsidRPr="00175754" w:rsidRDefault="00472FFD" w:rsidP="00472FFD">
      <w:pPr>
        <w:pStyle w:val="ListParagraph"/>
        <w:numPr>
          <w:ilvl w:val="0"/>
          <w:numId w:val="35"/>
        </w:numPr>
        <w:rPr>
          <w:color w:val="FF0000"/>
        </w:rPr>
      </w:pPr>
      <w:r w:rsidRPr="00175754">
        <w:rPr>
          <w:color w:val="FF0000"/>
        </w:rPr>
        <w:t>New test table []</w:t>
      </w:r>
    </w:p>
    <w:p w:rsidR="00472FFD" w:rsidRPr="00175754" w:rsidRDefault="00472FFD" w:rsidP="00472FFD">
      <w:pPr>
        <w:pStyle w:val="ListParagraph"/>
        <w:numPr>
          <w:ilvl w:val="0"/>
          <w:numId w:val="35"/>
        </w:numPr>
        <w:rPr>
          <w:color w:val="FF0000"/>
        </w:rPr>
      </w:pPr>
      <w:r w:rsidRPr="00175754">
        <w:rPr>
          <w:color w:val="FF0000"/>
        </w:rPr>
        <w:t xml:space="preserve">User interface </w:t>
      </w:r>
      <w:r w:rsidR="00175754" w:rsidRPr="00175754">
        <w:rPr>
          <w:color w:val="FF0000"/>
        </w:rPr>
        <w:t>designs</w:t>
      </w:r>
      <w:r w:rsidRPr="00175754">
        <w:rPr>
          <w:color w:val="FF0000"/>
        </w:rPr>
        <w:t xml:space="preserve"> []</w:t>
      </w:r>
    </w:p>
    <w:p w:rsidR="00175754" w:rsidRPr="00175754" w:rsidRDefault="00175754" w:rsidP="00472FFD">
      <w:pPr>
        <w:pStyle w:val="ListParagraph"/>
        <w:numPr>
          <w:ilvl w:val="0"/>
          <w:numId w:val="35"/>
        </w:numPr>
        <w:rPr>
          <w:color w:val="FF0000"/>
        </w:rPr>
      </w:pPr>
      <w:r w:rsidRPr="00175754">
        <w:rPr>
          <w:color w:val="FF0000"/>
        </w:rPr>
        <w:t>Full documentation pages []</w:t>
      </w:r>
    </w:p>
    <w:p w:rsidR="00472FFD" w:rsidRDefault="00472FFD" w:rsidP="00472FFD"/>
    <w:p w:rsidR="00472FFD" w:rsidRDefault="00175754" w:rsidP="00472FFD">
      <w:r>
        <w:t>Full</w:t>
      </w:r>
      <w:r w:rsidR="00472FFD">
        <w:t xml:space="preserve"> pages of docs have also been generated. The </w:t>
      </w:r>
      <w:proofErr w:type="spellStart"/>
      <w:r w:rsidR="00472FFD" w:rsidRPr="00175754">
        <w:rPr>
          <w:color w:val="FF0000"/>
        </w:rPr>
        <w:t>yuidoc</w:t>
      </w:r>
      <w:proofErr w:type="spellEnd"/>
      <w:r w:rsidR="00472FFD" w:rsidRPr="00175754">
        <w:rPr>
          <w:color w:val="FF0000"/>
        </w:rPr>
        <w:t xml:space="preserve"> tool [] </w:t>
      </w:r>
      <w:r w:rsidR="00472FFD">
        <w:t xml:space="preserve">was used to generate documentation from the code comments. It generates </w:t>
      </w:r>
      <w:proofErr w:type="spellStart"/>
      <w:r w:rsidR="00472FFD">
        <w:t>JavaDoc</w:t>
      </w:r>
      <w:proofErr w:type="spellEnd"/>
      <w:r w:rsidR="00472FFD">
        <w:t xml:space="preserve"> style HTML</w:t>
      </w:r>
      <w:r w:rsidR="00647823">
        <w:t xml:space="preserve"> pages</w:t>
      </w:r>
      <w:r w:rsidR="00472FFD">
        <w:t xml:space="preserve"> from formatted JavaScript comments. An example </w:t>
      </w:r>
      <w:proofErr w:type="spellStart"/>
      <w:r w:rsidR="00472FFD">
        <w:t>yuidoc</w:t>
      </w:r>
      <w:proofErr w:type="spellEnd"/>
      <w:r w:rsidR="00472FFD">
        <w:t xml:space="preserve">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Explanation of what the function does and what it's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@method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functionName</w:t>
      </w:r>
      <w:proofErr w:type="spellEnd"/>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472FFD">
        <w:rPr>
          <w:rFonts w:ascii="Consolas" w:eastAsia="Times New Roman" w:hAnsi="Consolas" w:cs="Courier New"/>
          <w:color w:val="101094"/>
          <w:sz w:val="20"/>
          <w:szCs w:val="20"/>
          <w:bdr w:val="none" w:sz="0" w:space="0" w:color="auto" w:frame="1"/>
          <w:shd w:val="clear" w:color="auto" w:fill="EFF0F1"/>
          <w:lang w:eastAsia="en-GB"/>
        </w:rPr>
        <w:t>function</w:t>
      </w:r>
      <w:proofErr w:type="gramEnd"/>
      <w:r w:rsidRPr="00472FFD">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functionName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A9076D" w:rsidP="00472FFD">
      <w:r w:rsidRPr="00472FFD">
        <w:rPr>
          <w:rFonts w:ascii="Segoe UI" w:eastAsia="Times New Roman" w:hAnsi="Segoe UI" w:cs="Segoe UI"/>
          <w:noProof/>
          <w:color w:val="0366D6"/>
          <w:sz w:val="24"/>
          <w:lang w:eastAsia="en-GB"/>
        </w:rPr>
        <w:lastRenderedPageBreak/>
        <w:drawing>
          <wp:anchor distT="0" distB="0" distL="114300" distR="114300" simplePos="0" relativeHeight="251783168" behindDoc="1" locked="0" layoutInCell="1" allowOverlap="1">
            <wp:simplePos x="0" y="0"/>
            <wp:positionH relativeFrom="margin">
              <wp:align>right</wp:align>
            </wp:positionH>
            <wp:positionV relativeFrom="paragraph">
              <wp:posOffset>8890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61" tgtFrame="&quot;_blank&quot;"/>
                    </pic:cNvPr>
                    <pic:cNvPicPr>
                      <a:picLocks noChangeAspect="1" noChangeArrowheads="1"/>
                    </pic:cNvPicPr>
                  </pic:nvPicPr>
                  <pic:blipFill rotWithShape="1">
                    <a:blip r:embed="rId62">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7823">
        <w:t xml:space="preserve">This in turn will be added to the HTML generated by the </w:t>
      </w:r>
      <w:proofErr w:type="spellStart"/>
      <w:r w:rsidR="00647823">
        <w:t>yuidoc</w:t>
      </w:r>
      <w:proofErr w:type="spellEnd"/>
      <w:r w:rsidR="00647823">
        <w:t xml:space="preserve"> tool.</w:t>
      </w:r>
    </w:p>
    <w:p w:rsidR="00647823" w:rsidRDefault="00647823" w:rsidP="00472FFD"/>
    <w:p w:rsidR="00A9076D" w:rsidRDefault="00472FFD" w:rsidP="00A9076D">
      <w:proofErr w:type="spellStart"/>
      <w:r>
        <w:t>Yuidoc</w:t>
      </w:r>
      <w:proofErr w:type="spellEnd"/>
      <w:r>
        <w:t xml:space="preserve"> comments are declared with /** your content here */. Rather than a regular comment /* content */. Notice the extra * needed for </w:t>
      </w:r>
      <w:proofErr w:type="spellStart"/>
      <w:r>
        <w:t>yuidoc</w:t>
      </w:r>
      <w:proofErr w:type="spellEnd"/>
      <w:r>
        <w:t xml:space="preserve"> to recognize the comment. The main </w:t>
      </w:r>
      <w:proofErr w:type="spellStart"/>
      <w:r>
        <w:t>yuidoc</w:t>
      </w:r>
      <w:proofErr w:type="spellEnd"/>
      <w:r>
        <w:t xml:space="preserve"> variables t</w:t>
      </w:r>
      <w:r w:rsidR="00A9076D">
        <w:t xml:space="preserve">hat have been used are: </w:t>
      </w:r>
    </w:p>
    <w:p w:rsidR="00472FFD" w:rsidRDefault="00472FFD" w:rsidP="00A9076D">
      <w:pPr>
        <w:pStyle w:val="ListParagraph"/>
        <w:numPr>
          <w:ilvl w:val="0"/>
          <w:numId w:val="38"/>
        </w:numPr>
      </w:pPr>
      <w:r>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w:t>
      </w:r>
      <w:proofErr w:type="spellStart"/>
      <w:r>
        <w:t>param</w:t>
      </w:r>
      <w:proofErr w:type="spellEnd"/>
    </w:p>
    <w:p w:rsidR="00472FFD" w:rsidRDefault="00472FFD" w:rsidP="00472FFD"/>
    <w:p w:rsidR="00647823" w:rsidRDefault="00472FFD" w:rsidP="00647823">
      <w:pPr>
        <w:rPr>
          <w:rFonts w:eastAsia="Times New Roman"/>
          <w:lang w:eastAsia="en-GB"/>
        </w:rPr>
      </w:pPr>
      <w:r>
        <w:t xml:space="preserve">All files have accompanying </w:t>
      </w:r>
      <w:proofErr w:type="spellStart"/>
      <w:r>
        <w:t>yuidoc</w:t>
      </w:r>
      <w:proofErr w:type="spellEnd"/>
      <w:r>
        <w:t xml:space="preserve">. </w:t>
      </w:r>
      <w:r w:rsidR="00A9076D">
        <w:t>To g</w:t>
      </w:r>
      <w:r w:rsidR="00A9076D">
        <w:rPr>
          <w:rFonts w:eastAsia="Times New Roman"/>
          <w:lang w:eastAsia="en-GB"/>
        </w:rPr>
        <w:t>et an overview of the classes</w:t>
      </w:r>
      <w:r w:rsidRPr="00472FFD">
        <w:rPr>
          <w:rFonts w:eastAsia="Times New Roman"/>
          <w:lang w:eastAsia="en-GB"/>
        </w:rPr>
        <w:t xml:space="preserve"> and details of the </w:t>
      </w:r>
      <w:r w:rsidR="00A9076D">
        <w:rPr>
          <w:rFonts w:eastAsia="Times New Roman"/>
          <w:lang w:eastAsia="en-GB"/>
        </w:rPr>
        <w:t>functions, go</w:t>
      </w:r>
      <w:r w:rsidR="00647823">
        <w:rPr>
          <w:rFonts w:eastAsia="Times New Roman"/>
          <w:lang w:eastAsia="en-GB"/>
        </w:rPr>
        <w:t xml:space="preserve">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B33A2B" w:rsidP="00175754">
      <w:pPr>
        <w:rPr>
          <w:szCs w:val="22"/>
        </w:rPr>
      </w:pPr>
      <w:r>
        <w:rPr>
          <w:noProof/>
        </w:rPr>
        <w:pict>
          <v:shape id="_x0000_s1085" type="#_x0000_t75" style="position:absolute;margin-left:-.8pt;margin-top:54.25pt;width:413.25pt;height:40.75pt;z-index:-251527168" wrapcoords="-39 0 -39 21207 21600 21207 21600 0 -39 0">
            <v:imagedata r:id="rId63"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panel,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Pr="00472FFD">
        <w:rPr>
          <w:rFonts w:eastAsia="Times New Roman"/>
          <w:lang w:eastAsia="en-GB"/>
        </w:rPr>
        <w:t xml:space="preserve">isn't working properly, when you </w:t>
      </w:r>
      <w:r w:rsidRPr="00472FFD">
        <w:rPr>
          <w:rFonts w:eastAsia="Times New Roman"/>
          <w:szCs w:val="22"/>
          <w:lang w:eastAsia="en-GB"/>
        </w:rPr>
        <w:t xml:space="preserve">click a </w:t>
      </w:r>
      <w:r w:rsidR="00A9076D">
        <w:rPr>
          <w:rFonts w:eastAsia="Times New Roman"/>
          <w:szCs w:val="22"/>
          <w:lang w:eastAsia="en-GB"/>
        </w:rPr>
        <w:t>function</w:t>
      </w:r>
      <w:r w:rsidRPr="00472FFD">
        <w:rPr>
          <w:rFonts w:eastAsia="Times New Roman"/>
          <w:szCs w:val="22"/>
          <w:lang w:eastAsia="en-GB"/>
        </w:rPr>
        <w:t xml:space="preserve"> it doesn't re-direct properly. So just go on the "Methods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B7580F" w:rsidRDefault="00B33A2B" w:rsidP="00B7580F">
      <w:pPr>
        <w:spacing w:after="100" w:afterAutospacing="1"/>
        <w:rPr>
          <w:rFonts w:ascii="Segoe UI" w:eastAsia="Times New Roman" w:hAnsi="Segoe UI" w:cs="Segoe UI"/>
          <w:noProof/>
          <w:color w:val="0366D6"/>
          <w:sz w:val="24"/>
          <w:lang w:eastAsia="en-GB"/>
        </w:rPr>
      </w:pPr>
      <w:r>
        <w:rPr>
          <w:noProof/>
        </w:rPr>
        <w:pict>
          <v:shape id="_x0000_s1084" type="#_x0000_t75" style="position:absolute;margin-left:.15pt;margin-top:26.05pt;width:414.7pt;height:194.1pt;z-index:-251529216" wrapcoords="-39 0 -39 21517 21600 21517 21600 0 -39 0">
            <v:imagedata r:id="rId64" o:title="yuidoc"/>
            <w10:wrap type="tight"/>
          </v:shape>
        </w:pict>
      </w:r>
      <w:r w:rsidR="00472FFD" w:rsidRPr="00472FFD">
        <w:rPr>
          <w:rFonts w:eastAsia="Times New Roman"/>
          <w:szCs w:val="22"/>
          <w:lang w:eastAsia="en-GB"/>
        </w:rPr>
        <w:t>Example</w:t>
      </w:r>
      <w:r w:rsidR="00B7580F">
        <w:rPr>
          <w:rFonts w:eastAsia="Times New Roman"/>
          <w:szCs w:val="22"/>
          <w:lang w:eastAsia="en-GB"/>
        </w:rPr>
        <w:t>,</w:t>
      </w:r>
      <w:r w:rsidR="00472FFD" w:rsidRPr="00472FFD">
        <w:rPr>
          <w:rFonts w:eastAsia="Times New Roman"/>
          <w:szCs w:val="22"/>
          <w:lang w:eastAsia="en-GB"/>
        </w:rPr>
        <w:t xml:space="preserve"> docs of </w:t>
      </w:r>
      <w:r w:rsidR="00B7580F">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175754" w:rsidRPr="00B7580F" w:rsidRDefault="00175754"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23" w:name="_Toc222978603"/>
      <w:bookmarkStart w:id="24" w:name="_Toc476088424"/>
      <w:r>
        <w:t>Testing</w:t>
      </w:r>
      <w:bookmarkEnd w:id="22"/>
      <w:bookmarkEnd w:id="23"/>
      <w:bookmarkEnd w:id="24"/>
    </w:p>
    <w:p w:rsidR="00694611" w:rsidRDefault="00694611" w:rsidP="004C12FA">
      <w:pPr>
        <w:pStyle w:val="Heading2"/>
        <w:rPr>
          <w:lang w:val="en-US"/>
        </w:rPr>
      </w:pPr>
      <w:bookmarkStart w:id="25" w:name="_Toc222978604"/>
      <w:bookmarkStart w:id="26" w:name="_Toc476088425"/>
      <w:r>
        <w:rPr>
          <w:lang w:val="en-US"/>
        </w:rPr>
        <w:t>Overall Approach to Testing</w:t>
      </w:r>
      <w:bookmarkEnd w:id="25"/>
      <w:bookmarkEnd w:id="26"/>
      <w:r>
        <w:rPr>
          <w:lang w:val="en-US"/>
        </w:rPr>
        <w:t xml:space="preserve"> </w:t>
      </w:r>
    </w:p>
    <w:p w:rsidR="00334FB0" w:rsidRDefault="00334FB0" w:rsidP="004C12FA">
      <w:pPr>
        <w:rPr>
          <w:lang w:val="en-US"/>
        </w:rPr>
      </w:pPr>
    </w:p>
    <w:p w:rsidR="00334FB0" w:rsidRPr="002956FE" w:rsidRDefault="00334FB0" w:rsidP="004C12FA">
      <w:r>
        <w:t xml:space="preserve">All of the </w:t>
      </w:r>
      <w:proofErr w:type="spellStart"/>
      <w:r>
        <w:t>WebGL</w:t>
      </w:r>
      <w:proofErr w:type="spellEnd"/>
      <w:r>
        <w:t xml:space="preserve"> testing and monitoring tools are only for </w:t>
      </w:r>
      <w:proofErr w:type="spellStart"/>
      <w:r>
        <w:t>WebGL</w:t>
      </w:r>
      <w:proofErr w:type="spellEnd"/>
      <w:r>
        <w:t xml:space="preserve"> (v1.0). These cannot be used for this project as it uses vari</w:t>
      </w:r>
      <w:r w:rsidR="002956FE">
        <w:t xml:space="preserve">ous </w:t>
      </w:r>
      <w:proofErr w:type="spellStart"/>
      <w:r w:rsidR="002956FE">
        <w:t>WebGL</w:t>
      </w:r>
      <w:proofErr w:type="spellEnd"/>
      <w:r w:rsidR="002956FE">
        <w:t xml:space="preserve"> extension libraries. </w:t>
      </w:r>
      <w:r w:rsidR="00175754">
        <w:t>Most of the testing was done via JavaScript unit tests and through the use of the Chrome developer console.</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Pr="00625C21"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EB6A21" w:rsidRDefault="00334FB0" w:rsidP="00334FB0">
      <w:pPr>
        <w:rPr>
          <w:b/>
        </w:rPr>
      </w:pPr>
      <w:r>
        <w:rPr>
          <w:b/>
        </w:rPr>
        <w:lastRenderedPageBreak/>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EB6A21"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 xml:space="preserve">This is essentially testing the </w:t>
      </w:r>
      <w:proofErr w:type="spellStart"/>
      <w:r>
        <w:t>WebGL</w:t>
      </w:r>
      <w:proofErr w:type="spellEnd"/>
      <w:r>
        <w:t xml:space="preserve"> implementation itself, rather than my application. This is the same as writing a C function, and testing that the compiler converts it into the correct assembly language calls.</w:t>
      </w:r>
      <w:r w:rsidR="00175754">
        <w:t xml:space="preserve"> This is the compilers job not yours, likewise the rendered graphics are </w:t>
      </w:r>
      <w:proofErr w:type="spellStart"/>
      <w:r w:rsidR="00175754">
        <w:t>WebGLs</w:t>
      </w:r>
      <w:proofErr w:type="spellEnd"/>
      <w:r w:rsidR="00175754">
        <w:t xml:space="preserve"> responsibility. Testing the rendering output i</w:t>
      </w:r>
      <w:r>
        <w:t>s simply out of the scope of the project.</w:t>
      </w:r>
    </w:p>
    <w:p w:rsidR="00683BF8" w:rsidRDefault="00683BF8" w:rsidP="00683BF8"/>
    <w:p w:rsidR="00683BF8" w:rsidRDefault="00175754" w:rsidP="00683BF8">
      <w:r>
        <w:t>One</w:t>
      </w:r>
      <w:r w:rsidR="00683BF8">
        <w:t xml:space="preserve"> way to actually test the rendering output is by writing an implementation of the </w:t>
      </w:r>
      <w:proofErr w:type="spellStart"/>
      <w:r w:rsidR="00683BF8">
        <w:t>WebGL</w:t>
      </w:r>
      <w:proofErr w:type="spellEnd"/>
      <w:r w:rsidR="00683BF8">
        <w:t xml:space="preserve"> API</w:t>
      </w:r>
      <w:r>
        <w:t xml:space="preserve"> yourself</w:t>
      </w:r>
      <w:r w:rsidR="00683BF8">
        <w:t>. This would show all the calls made to the graphics hardware</w:t>
      </w:r>
      <w:r>
        <w:t>, and from that, you could test if they’re correct</w:t>
      </w:r>
      <w:r w:rsidR="00683BF8">
        <w:t xml:space="preserve">. This is obviously </w:t>
      </w:r>
      <w:r>
        <w:t>not feasible for this project</w:t>
      </w:r>
      <w:r w:rsidR="00683BF8">
        <w: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t>
      </w:r>
      <w:proofErr w:type="spellStart"/>
      <w:r>
        <w:t>WebGL</w:t>
      </w:r>
      <w:proofErr w:type="spellEnd"/>
      <w:r>
        <w:t xml:space="preserve">/my shaders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 xml:space="preserve">users browser, check it can run </w:t>
      </w:r>
      <w:proofErr w:type="spellStart"/>
      <w:r w:rsidR="00637DEC">
        <w:t>WebGL</w:t>
      </w:r>
      <w:proofErr w:type="spellEnd"/>
      <w:r w:rsidR="00637DEC">
        <w:t xml:space="preserve"> 2.0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777027">
      <w:pPr>
        <w:pStyle w:val="ListParagraph"/>
        <w:numPr>
          <w:ilvl w:val="0"/>
          <w:numId w:val="34"/>
        </w:numPr>
        <w:spacing w:after="160" w:line="259" w:lineRule="auto"/>
      </w:pPr>
      <w:r>
        <w:t xml:space="preserve">FPS tests - see how rocks effect this </w:t>
      </w:r>
      <w:r>
        <w:tab/>
      </w:r>
    </w:p>
    <w:p w:rsidR="00694611" w:rsidRDefault="00694611" w:rsidP="004C12FA">
      <w:pPr>
        <w:pStyle w:val="Heading2"/>
        <w:rPr>
          <w:lang w:val="en-US"/>
        </w:rPr>
      </w:pPr>
      <w:bookmarkStart w:id="27" w:name="_Toc222978605"/>
      <w:bookmarkStart w:id="28" w:name="_Toc476088426"/>
      <w:r>
        <w:rPr>
          <w:lang w:val="en-US"/>
        </w:rPr>
        <w:t>Automated Testing</w:t>
      </w:r>
      <w:bookmarkEnd w:id="27"/>
      <w:bookmarkEnd w:id="28"/>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useTests variable defined in the MarsScene.js file. However the tests that run are not expensive and therefore this isn’t necessary. </w:t>
      </w:r>
    </w:p>
    <w:p w:rsidR="00694611" w:rsidRDefault="00694611" w:rsidP="004C12FA">
      <w:pPr>
        <w:pStyle w:val="Heading3"/>
        <w:rPr>
          <w:lang w:val="en-US"/>
        </w:rPr>
      </w:pPr>
      <w:bookmarkStart w:id="29" w:name="_Toc222978606"/>
      <w:bookmarkStart w:id="30" w:name="_Toc476088427"/>
      <w:r>
        <w:rPr>
          <w:lang w:val="en-US"/>
        </w:rPr>
        <w:t>Unit Tests</w:t>
      </w:r>
      <w:bookmarkEnd w:id="29"/>
      <w:bookmarkEnd w:id="30"/>
    </w:p>
    <w:p w:rsidR="00EB6A21" w:rsidRPr="00EB6A21" w:rsidRDefault="00EB6A21" w:rsidP="00EB6A21">
      <w:pPr>
        <w:rPr>
          <w:lang w:val="en-US"/>
        </w:rPr>
      </w:pPr>
    </w:p>
    <w:p w:rsidR="00D35186" w:rsidRDefault="00D35186" w:rsidP="004C12FA">
      <w:pPr>
        <w:rPr>
          <w:lang w:val="en-US"/>
        </w:rPr>
      </w:pPr>
      <w:r>
        <w:rPr>
          <w:lang w:val="en-US"/>
        </w:rPr>
        <w:lastRenderedPageBreak/>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Tests if location is a WebGLUniformLocation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8F1952" w:rsidRPr="009E320D" w:rsidRDefault="00607E6F" w:rsidP="009E320D">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TesterClass.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@method test_terrainVAOs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WebGL.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lastRenderedPageBreak/>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1" w:name="_Toc222978607"/>
      <w:bookmarkStart w:id="32" w:name="_Toc476088428"/>
      <w:r>
        <w:rPr>
          <w:lang w:val="en-US"/>
        </w:rPr>
        <w:t>User Interface Testing</w:t>
      </w:r>
      <w:bookmarkEnd w:id="31"/>
      <w:bookmarkEnd w:id="32"/>
      <w:r>
        <w:rPr>
          <w:lang w:val="en-US"/>
        </w:rPr>
        <w:t xml:space="preserve"> </w:t>
      </w:r>
    </w:p>
    <w:p w:rsidR="003352CA" w:rsidRDefault="00B14DDF" w:rsidP="004C12FA">
      <w:pPr>
        <w:rPr>
          <w:lang w:val="en-US"/>
        </w:rPr>
      </w:pPr>
      <w:r>
        <w:rPr>
          <w:lang w:val="en-US"/>
        </w:rPr>
        <w:t xml:space="preserve">The user interface, created with </w:t>
      </w:r>
      <w:r w:rsidRPr="00C10ABC">
        <w:rPr>
          <w:color w:val="FF0000"/>
          <w:lang w:val="en-US"/>
        </w:rPr>
        <w:t xml:space="preserve">the </w:t>
      </w:r>
      <w:proofErr w:type="spellStart"/>
      <w:r w:rsidRPr="00C10ABC">
        <w:rPr>
          <w:color w:val="FF0000"/>
          <w:lang w:val="en-US"/>
        </w:rPr>
        <w:t>dat.gui</w:t>
      </w:r>
      <w:proofErr w:type="spellEnd"/>
      <w:r w:rsidRPr="00C10ABC">
        <w:rPr>
          <w:color w:val="FF0000"/>
          <w:lang w:val="en-US"/>
        </w:rPr>
        <w:t xml:space="preserve"> library [] </w:t>
      </w:r>
      <w:r>
        <w:rPr>
          <w:lang w:val="en-US"/>
        </w:rPr>
        <w:t xml:space="preserve">was tested via the test table. </w:t>
      </w:r>
      <w:r w:rsidR="00687F61">
        <w:rPr>
          <w:lang w:val="en-US"/>
        </w:rPr>
        <w:t xml:space="preserve">The test table defines a series of acceptance tests for changing the interface values. The new </w:t>
      </w:r>
      <w:r w:rsidR="00687F61" w:rsidRPr="00C10ABC">
        <w:rPr>
          <w:color w:val="FF0000"/>
          <w:lang w:val="en-US"/>
        </w:rPr>
        <w:t>test table is located here [].</w:t>
      </w:r>
    </w:p>
    <w:p w:rsidR="00694611" w:rsidRDefault="00694611" w:rsidP="004C12FA">
      <w:pPr>
        <w:pStyle w:val="Heading3"/>
        <w:rPr>
          <w:lang w:val="en-US"/>
        </w:rPr>
      </w:pPr>
      <w:bookmarkStart w:id="33" w:name="_Toc222978608"/>
      <w:bookmarkStart w:id="34" w:name="_Toc476088429"/>
      <w:r>
        <w:rPr>
          <w:lang w:val="en-US"/>
        </w:rPr>
        <w:t>Stress Testing</w:t>
      </w:r>
      <w:bookmarkEnd w:id="33"/>
      <w:bookmarkEnd w:id="34"/>
      <w:r>
        <w:rPr>
          <w:lang w:val="en-US"/>
        </w:rPr>
        <w:t xml:space="preserve"> </w:t>
      </w:r>
    </w:p>
    <w:p w:rsidR="00687F61" w:rsidRDefault="00687F61" w:rsidP="004C12FA">
      <w:pPr>
        <w:rPr>
          <w:lang w:val="en-US"/>
        </w:rPr>
      </w:pPr>
    </w:p>
    <w:p w:rsidR="00687F61" w:rsidRPr="005025B3" w:rsidRDefault="007E7624" w:rsidP="004C12FA">
      <w:pPr>
        <w:rPr>
          <w:color w:val="FF0000"/>
          <w:lang w:val="en-US"/>
        </w:rPr>
      </w:pPr>
      <w:r>
        <w:rPr>
          <w:lang w:val="en-US"/>
        </w:rPr>
        <w:t xml:space="preserve">The FPS of the scene heavily depends on the hardware. For example if the project is run in the Orchard on a Mac, then 60FPS will be reached. Even if the rock count is at the max (2048), then the scene will still reach 50FPS. On a standard IS machine, the scene averages 20 FPS – but this is still quite smooth. </w:t>
      </w:r>
    </w:p>
    <w:p w:rsidR="00687F61" w:rsidRDefault="00687F61" w:rsidP="004C12FA">
      <w:pPr>
        <w:rPr>
          <w:lang w:val="en-US"/>
        </w:rPr>
      </w:pPr>
    </w:p>
    <w:p w:rsidR="005025B3" w:rsidRDefault="005025B3" w:rsidP="004C12FA">
      <w:pPr>
        <w:rPr>
          <w:lang w:val="en-US"/>
        </w:rPr>
      </w:pPr>
      <w:r>
        <w:rPr>
          <w:lang w:val="en-US"/>
        </w:rPr>
        <w:t xml:space="preserve">The </w:t>
      </w:r>
      <w:r w:rsidR="007E7624">
        <w:rPr>
          <w:lang w:val="en-US"/>
        </w:rPr>
        <w:t>water</w:t>
      </w:r>
      <w:r>
        <w:rPr>
          <w:lang w:val="en-US"/>
        </w:rPr>
        <w:t xml:space="preserve">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7E7624">
        <w:rPr>
          <w:lang w:val="en-US"/>
        </w:rPr>
        <w:t>This is because the scene has to get rendered an extra 2 times per frame, to render the reflection and refraction textures. Therefore</w:t>
      </w:r>
      <w:r w:rsidR="00E908A4">
        <w:rPr>
          <w:lang w:val="en-US"/>
        </w:rPr>
        <w:t xml:space="preserve"> whenever the rock amounts get changed, they’re not just rendered once.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Pr="007E7624" w:rsidRDefault="00E908A4" w:rsidP="004C12FA">
      <w:pPr>
        <w:rPr>
          <w:color w:val="FF0000"/>
          <w:lang w:val="en-US"/>
        </w:rPr>
      </w:pPr>
      <w:r>
        <w:rPr>
          <w:lang w:val="en-US"/>
        </w:rPr>
        <w:t>The below image on the left shows the initial instanced rendering working.</w:t>
      </w:r>
      <w:r w:rsidR="007E7624">
        <w:rPr>
          <w:color w:val="FF0000"/>
          <w:lang w:val="en-US"/>
        </w:rPr>
        <w:t xml:space="preserve"> </w:t>
      </w:r>
      <w:r>
        <w:rPr>
          <w:lang w:val="en-US"/>
        </w:rPr>
        <w:t xml:space="preserve">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r w:rsidR="007E7624">
        <w:rPr>
          <w:lang w:val="en-US"/>
        </w:rPr>
        <w:t>Both of t</w:t>
      </w:r>
      <w:r w:rsidR="007E7624" w:rsidRPr="008802F6">
        <w:rPr>
          <w:color w:val="FF0000"/>
          <w:lang w:val="en-US"/>
        </w:rPr>
        <w:t>hese images can be seen in higher resolution from []</w:t>
      </w:r>
      <w:r w:rsidR="007E7624">
        <w:rPr>
          <w:color w:val="FF0000"/>
          <w:lang w:val="en-US"/>
        </w:rPr>
        <w:t xml:space="preserve"> and []</w:t>
      </w:r>
      <w:r w:rsidR="007E7624" w:rsidRPr="008802F6">
        <w:rPr>
          <w:color w:val="FF0000"/>
          <w:lang w:val="en-US"/>
        </w:rPr>
        <w:t>.</w:t>
      </w:r>
    </w:p>
    <w:p w:rsidR="00541CCA" w:rsidRDefault="00541CCA" w:rsidP="004C12FA">
      <w:pPr>
        <w:rPr>
          <w:lang w:val="en-US"/>
        </w:rPr>
      </w:pPr>
    </w:p>
    <w:p w:rsidR="005025B3" w:rsidRDefault="005025B3" w:rsidP="004C12FA">
      <w:pPr>
        <w:rPr>
          <w:lang w:val="en-US"/>
        </w:rPr>
      </w:pPr>
    </w:p>
    <w:p w:rsidR="005025B3" w:rsidRDefault="00B33A2B" w:rsidP="004C12FA">
      <w:pPr>
        <w:rPr>
          <w:lang w:val="en-US"/>
        </w:rPr>
      </w:pPr>
      <w:r>
        <w:rPr>
          <w:noProof/>
        </w:rPr>
        <w:pict>
          <v:shape id="_x0000_s1051" type="#_x0000_t75" style="position:absolute;margin-left:-17.45pt;margin-top:14.45pt;width:221.95pt;height:103.05pt;z-index:-251606016" wrapcoords="-39 0 -39 21516 21600 21516 21600 0 -39 0">
            <v:imagedata r:id="rId67" o:title="initial_instancing"/>
            <w10:wrap type="tight"/>
          </v:shape>
        </w:pict>
      </w:r>
    </w:p>
    <w:p w:rsidR="00E908A4" w:rsidRDefault="00B33A2B" w:rsidP="004C12FA">
      <w:pPr>
        <w:rPr>
          <w:lang w:val="en-US"/>
        </w:rPr>
      </w:pPr>
      <w:r>
        <w:rPr>
          <w:noProof/>
        </w:rPr>
        <w:pict>
          <v:shape id="_x0000_s1052" type="#_x0000_t75" style="position:absolute;margin-left:216.85pt;margin-top:1.8pt;width:186.45pt;height:102.95pt;z-index:-251603968" wrapcoords="-39 0 -39 21514 21600 21514 21600 0 -39 0">
            <v:imagedata r:id="rId49" o:title="200k_rocks_20fps" cropright="11385f"/>
            <w10:wrap type="tight"/>
          </v:shape>
        </w:pict>
      </w: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694611" w:rsidRDefault="00C10ABC" w:rsidP="004C12FA">
      <w:pPr>
        <w:pStyle w:val="Heading3"/>
        <w:rPr>
          <w:lang w:val="en-US"/>
        </w:rPr>
      </w:pPr>
      <w:r>
        <w:rPr>
          <w:lang w:val="en-US"/>
        </w:rPr>
        <w:t>Testing terrain quadrant clipping</w:t>
      </w:r>
    </w:p>
    <w:p w:rsidR="007E7624" w:rsidRDefault="007E7624" w:rsidP="00981110">
      <w:pPr>
        <w:rPr>
          <w:lang w:val="en-US"/>
        </w:rPr>
      </w:pPr>
      <w:bookmarkStart w:id="35" w:name="_Toc222978610"/>
      <w:bookmarkStart w:id="36" w:name="_Toc476088431"/>
    </w:p>
    <w:p w:rsidR="007E7624" w:rsidRDefault="00B33A2B" w:rsidP="00981110">
      <w:pPr>
        <w:rPr>
          <w:lang w:val="en-US"/>
        </w:rPr>
      </w:pPr>
      <w:r>
        <w:rPr>
          <w:noProof/>
        </w:rPr>
        <w:lastRenderedPageBreak/>
        <w:pict>
          <v:shape id="_x0000_s1092" type="#_x0000_t75" style="position:absolute;margin-left:222.4pt;margin-top:50.95pt;width:192.85pt;height:125.05pt;z-index:-251508736" wrapcoords="-39 0 -39 21540 21600 21540 21600 0 -39 0">
            <v:imagedata r:id="rId68" o:title="1 cell"/>
            <w10:wrap type="tight"/>
          </v:shape>
        </w:pict>
      </w:r>
      <w:r w:rsidR="007E7624">
        <w:rPr>
          <w:lang w:val="en-US"/>
        </w:rPr>
        <w:t xml:space="preserve">To test the terrain quadrant clipping (only processing 9 quadrants rather than all of them) the </w:t>
      </w:r>
      <w:proofErr w:type="spellStart"/>
      <w:r w:rsidR="007E7624">
        <w:rPr>
          <w:lang w:val="en-US"/>
        </w:rPr>
        <w:t>minimap</w:t>
      </w:r>
      <w:proofErr w:type="spellEnd"/>
      <w:r w:rsidR="007E7624">
        <w:rPr>
          <w:lang w:val="en-US"/>
        </w:rPr>
        <w:t xml:space="preserve"> from the game was used. This </w:t>
      </w:r>
      <w:proofErr w:type="spellStart"/>
      <w:r w:rsidR="007E7624">
        <w:rPr>
          <w:lang w:val="en-US"/>
        </w:rPr>
        <w:t>minimap</w:t>
      </w:r>
      <w:proofErr w:type="spellEnd"/>
      <w:r w:rsidR="007E7624">
        <w:rPr>
          <w:lang w:val="en-US"/>
        </w:rPr>
        <w:t xml:space="preserve"> allowed the user to view the scene from a </w:t>
      </w:r>
      <w:r w:rsidR="0005073A">
        <w:rPr>
          <w:lang w:val="en-US"/>
        </w:rPr>
        <w:t>bird’s</w:t>
      </w:r>
      <w:r w:rsidR="007E7624">
        <w:rPr>
          <w:lang w:val="en-US"/>
        </w:rPr>
        <w:t xml:space="preserve"> eye perspective. As the </w:t>
      </w:r>
      <w:proofErr w:type="spellStart"/>
      <w:r w:rsidR="007E7624">
        <w:rPr>
          <w:lang w:val="en-US"/>
        </w:rPr>
        <w:t>minimap</w:t>
      </w:r>
      <w:proofErr w:type="spellEnd"/>
      <w:r w:rsidR="007E7624">
        <w:rPr>
          <w:lang w:val="en-US"/>
        </w:rPr>
        <w:t xml:space="preserve"> was a game aspect, it was later removed – however it wasn’t completely wasted as it was very useful for testing the terrain clipping. </w:t>
      </w:r>
    </w:p>
    <w:p w:rsidR="007E7624" w:rsidRDefault="007E7624" w:rsidP="00981110">
      <w:pPr>
        <w:rPr>
          <w:lang w:val="en-US"/>
        </w:rPr>
      </w:pPr>
    </w:p>
    <w:p w:rsidR="005025B3" w:rsidRPr="007E7624" w:rsidRDefault="007E7624" w:rsidP="00981110">
      <w:pPr>
        <w:rPr>
          <w:color w:val="FF0000"/>
          <w:lang w:val="en-US"/>
        </w:rPr>
      </w:pPr>
      <w:r>
        <w:rPr>
          <w:lang w:val="en-US"/>
        </w:rPr>
        <w:t>Initially, just one terrain quadrant was processed (</w:t>
      </w:r>
      <w:r w:rsidR="00C10ABC">
        <w:rPr>
          <w:lang w:val="en-US"/>
        </w:rPr>
        <w:t xml:space="preserve">left image, </w:t>
      </w:r>
      <w:r>
        <w:rPr>
          <w:lang w:val="en-US"/>
        </w:rPr>
        <w:t>the one the user was currently in). However this meant, when they were on the edge of that quadrant, they wouldn’t see the further quadrants</w:t>
      </w:r>
      <w:r w:rsidR="00C10ABC">
        <w:rPr>
          <w:lang w:val="en-US"/>
        </w:rPr>
        <w:t xml:space="preserve"> in the distance</w:t>
      </w:r>
      <w:r>
        <w:rPr>
          <w:lang w:val="en-US"/>
        </w:rPr>
        <w:t xml:space="preserve">. </w:t>
      </w:r>
      <w:r w:rsidR="00C10ABC">
        <w:rPr>
          <w:lang w:val="en-US"/>
        </w:rPr>
        <w:t xml:space="preserve">The tiny red square in the middle of the </w:t>
      </w:r>
      <w:r w:rsidR="00B33A2B">
        <w:rPr>
          <w:noProof/>
        </w:rPr>
        <w:pict>
          <v:shape id="_x0000_s1090" type="#_x0000_t75" style="position:absolute;margin-left:241.2pt;margin-top:.05pt;width:174.05pt;height:149.35pt;z-index:-251512832;mso-position-horizontal-relative:text;mso-position-vertical-relative:text" wrapcoords="-39 0 -39 21554 21600 21554 21600 0 -39 0">
            <v:imagedata r:id="rId69" o:title="5 cells"/>
            <w10:wrap type="tight"/>
          </v:shape>
        </w:pict>
      </w:r>
      <w:r w:rsidR="00C10ABC">
        <w:rPr>
          <w:lang w:val="en-US"/>
        </w:rPr>
        <w:t xml:space="preserve">images is the user’s position. </w:t>
      </w:r>
      <w:r w:rsidRPr="007E7624">
        <w:rPr>
          <w:color w:val="FF0000"/>
          <w:lang w:val="en-US"/>
        </w:rPr>
        <w:t>The</w:t>
      </w:r>
      <w:r w:rsidR="00C10ABC">
        <w:rPr>
          <w:color w:val="FF0000"/>
          <w:lang w:val="en-US"/>
        </w:rPr>
        <w:t>se screenshots</w:t>
      </w:r>
      <w:r w:rsidRPr="007E7624">
        <w:rPr>
          <w:color w:val="FF0000"/>
          <w:lang w:val="en-US"/>
        </w:rPr>
        <w:t xml:space="preserve"> can be viewed at []. </w:t>
      </w:r>
    </w:p>
    <w:p w:rsidR="007E7624" w:rsidRDefault="007E7624" w:rsidP="00981110">
      <w:pPr>
        <w:rPr>
          <w:lang w:val="en-US"/>
        </w:rPr>
      </w:pPr>
    </w:p>
    <w:p w:rsidR="00C10ABC" w:rsidRDefault="00C10ABC" w:rsidP="00981110">
      <w:pPr>
        <w:rPr>
          <w:lang w:val="en-US"/>
        </w:rPr>
      </w:pPr>
      <w:r>
        <w:rPr>
          <w:lang w:val="en-US"/>
        </w:rPr>
        <w:t>So just processing 1 terrain quadrant wasn’t enough. The user needed to be able to see the surrounding cells that they could move into. Therefore further array indexing was done to process the current and touching terrain quadrants. In the right image, 5 cells are being processed – but the diagonal quadrants still weren’t being processed.</w:t>
      </w:r>
    </w:p>
    <w:p w:rsidR="00C10ABC" w:rsidRDefault="00B33A2B" w:rsidP="00981110">
      <w:pPr>
        <w:rPr>
          <w:lang w:val="en-US"/>
        </w:rPr>
      </w:pPr>
      <w:r>
        <w:rPr>
          <w:noProof/>
        </w:rPr>
        <w:pict>
          <v:shape id="_x0000_s1091" type="#_x0000_t75" style="position:absolute;margin-left:234.85pt;margin-top:6.5pt;width:172.15pt;height:164.05pt;z-index:-251510784" wrapcoords="-39 0 -39 21531 21600 21531 21600 0 -39 0">
            <v:imagedata r:id="rId70" o:title="bottom left" croptop="15462f" cropbottom="4041f" cropleft="10775f" cropright="27582f"/>
            <w10:wrap type="tight"/>
          </v:shape>
        </w:pict>
      </w:r>
    </w:p>
    <w:p w:rsidR="00C10ABC" w:rsidRDefault="00C10ABC" w:rsidP="00981110">
      <w:pPr>
        <w:rPr>
          <w:lang w:val="en-US"/>
        </w:rPr>
      </w:pPr>
    </w:p>
    <w:p w:rsidR="007E7624" w:rsidRDefault="00C10ABC" w:rsidP="00981110">
      <w:pPr>
        <w:rPr>
          <w:lang w:val="en-US"/>
        </w:rPr>
      </w:pPr>
      <w:r>
        <w:rPr>
          <w:lang w:val="en-US"/>
        </w:rPr>
        <w:t xml:space="preserve">The image on the right shows the final 3x3 terrain quadrant clipping working. As you can see, only the user’s cell and surrounding 8 cells are sent to the vertex shader to be processed. This means the user can see into the distance. However the majority of the cells that the user can’t see aren’t processed. </w:t>
      </w:r>
    </w:p>
    <w:p w:rsidR="00C10ABC" w:rsidRDefault="00C10ABC" w:rsidP="00981110">
      <w:pPr>
        <w:rPr>
          <w:lang w:val="en-US"/>
        </w:rPr>
      </w:pPr>
    </w:p>
    <w:p w:rsidR="00C10ABC" w:rsidRDefault="00C10ABC" w:rsidP="00981110">
      <w:pPr>
        <w:rPr>
          <w:lang w:val="en-US"/>
        </w:rPr>
      </w:pPr>
    </w:p>
    <w:p w:rsidR="00C10ABC" w:rsidRDefault="00C10ABC" w:rsidP="00981110">
      <w:pPr>
        <w:rPr>
          <w:lang w:val="en-US"/>
        </w:rPr>
      </w:pPr>
    </w:p>
    <w:p w:rsidR="00C10ABC" w:rsidRPr="00C10ABC" w:rsidRDefault="00C10ABC" w:rsidP="00981110">
      <w:pPr>
        <w:pStyle w:val="Heading3"/>
        <w:rPr>
          <w:lang w:val="en-US"/>
        </w:rPr>
      </w:pPr>
      <w:r>
        <w:rPr>
          <w:lang w:val="en-US"/>
        </w:rPr>
        <w:t>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it has to create</w:t>
      </w:r>
      <w:r w:rsidR="00C10ABC">
        <w:rPr>
          <w:lang w:val="en-US"/>
        </w:rPr>
        <w:t xml:space="preserve"> all of the vertices, normal, UV</w:t>
      </w:r>
      <w:r>
        <w:rPr>
          <w:lang w:val="en-US"/>
        </w:rPr>
        <w:t xml:space="preserve">s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lastRenderedPageBreak/>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w:t>
      </w:r>
      <w:r w:rsidR="00777027">
        <w:rPr>
          <w:lang w:val="en-US"/>
        </w:rPr>
        <w:t xml:space="preserve">each containing 16,384 vertices and other data such as </w:t>
      </w:r>
      <w:proofErr w:type="spellStart"/>
      <w:r w:rsidR="00777027">
        <w:rPr>
          <w:lang w:val="en-US"/>
        </w:rPr>
        <w:t>normals</w:t>
      </w:r>
      <w:proofErr w:type="spellEnd"/>
      <w:r w:rsidR="00777027">
        <w:rPr>
          <w:lang w:val="en-US"/>
        </w:rPr>
        <w:t>, UV coordinates and indices.</w:t>
      </w:r>
    </w:p>
    <w:p w:rsidR="006426CA" w:rsidRPr="009E320D" w:rsidRDefault="006C7832" w:rsidP="009E320D">
      <w:pPr>
        <w:pStyle w:val="Heading1"/>
      </w:pPr>
      <w:bookmarkStart w:id="37" w:name="_Toc192777716"/>
      <w:bookmarkStart w:id="38" w:name="_Toc222978612"/>
      <w:bookmarkStart w:id="39" w:name="_Toc476088433"/>
      <w:bookmarkEnd w:id="35"/>
      <w:bookmarkEnd w:id="36"/>
      <w:r>
        <w:t xml:space="preserve">Critical </w:t>
      </w:r>
      <w:r w:rsidR="00711DBE">
        <w:t>Evaluation</w:t>
      </w:r>
      <w:bookmarkEnd w:id="37"/>
      <w:bookmarkEnd w:id="38"/>
      <w:bookmarkEnd w:id="39"/>
    </w:p>
    <w:p w:rsidR="00777027" w:rsidRDefault="00777027" w:rsidP="00777027">
      <w:pPr>
        <w:pStyle w:val="Heading2"/>
        <w:rPr>
          <w:lang w:val="en-US"/>
        </w:rPr>
      </w:pPr>
      <w:r>
        <w:rPr>
          <w:lang w:val="en-US"/>
        </w:rPr>
        <w:t>Initial requirements</w:t>
      </w:r>
    </w:p>
    <w:p w:rsidR="00777027" w:rsidRDefault="00777027" w:rsidP="007322BF"/>
    <w:p w:rsidR="000167F5" w:rsidRDefault="00777027" w:rsidP="004C12FA">
      <w:r>
        <w:t xml:space="preserve">The requirements spec [] developed at the start of the project was </w:t>
      </w:r>
      <w:r w:rsidR="000167F5">
        <w:t>not very realistic</w:t>
      </w:r>
      <w:r>
        <w:t>.</w:t>
      </w:r>
      <w:r w:rsidR="000167F5">
        <w:t xml:space="preserve"> A good 3D </w:t>
      </w:r>
      <w:r w:rsidR="002A29B1">
        <w:t xml:space="preserve">rover </w:t>
      </w:r>
      <w:r w:rsidR="000167F5">
        <w:t>game in WebGL</w:t>
      </w:r>
      <w:r w:rsidR="002A29B1">
        <w:t>, with no prior low level graphics knowledge,</w:t>
      </w:r>
      <w:r w:rsidR="000167F5">
        <w:t xml:space="preserve"> was not possible</w:t>
      </w:r>
      <w:r w:rsidR="002A29B1">
        <w:t xml:space="preserve"> given 400 hours</w:t>
      </w:r>
      <w:r w:rsidR="000167F5">
        <w:t xml:space="preserve"> or even more. If the project continued to be a game</w:t>
      </w:r>
      <w:r w:rsidR="002A29B1">
        <w:t>, then in the end it would ha</w:t>
      </w:r>
      <w:r w:rsidR="00AA409D">
        <w:t>ve</w:t>
      </w:r>
      <w:r w:rsidR="000167F5">
        <w:t xml:space="preserve"> an ok game, with ok graphics – at best. The playability aspects of the game where the hardest to create, if there was some sort of playability aspect then it would’ve been much better. There was not an obvious task the player could go and do which would have been enjoyable</w:t>
      </w:r>
      <w:r w:rsidR="002A29B1">
        <w:t xml:space="preserve"> for them, and easy to program for me</w:t>
      </w:r>
      <w:r w:rsidR="000167F5">
        <w:t xml:space="preserve">. If the project weren’t a Mars rover game, but instead a space shooter– then the game aspects would have been much easier. A simple high score with shoot to kill aspects would have been great to play and simple to program. </w:t>
      </w:r>
      <w:r w:rsidR="002A29B1">
        <w:t xml:space="preserve">The rover game had infinite potential, but everything took too long to create.  </w:t>
      </w:r>
    </w:p>
    <w:p w:rsidR="000167F5" w:rsidRDefault="000167F5" w:rsidP="004C12FA"/>
    <w:p w:rsidR="002A29B1" w:rsidRDefault="00777027" w:rsidP="004C12FA">
      <w:r>
        <w:t xml:space="preserve">The </w:t>
      </w:r>
      <w:r w:rsidR="002A29B1">
        <w:t xml:space="preserve">initial </w:t>
      </w:r>
      <w:r>
        <w:t xml:space="preserve">requirements where quite simple, the scene needed to be 3D and also have some terrain and rocks. Since I was interested in using a low-level language from the start, libraries and game engines were not suitable. </w:t>
      </w:r>
    </w:p>
    <w:p w:rsidR="00AC3513" w:rsidRDefault="00AC3513" w:rsidP="00AC3513">
      <w:pPr>
        <w:pStyle w:val="Heading2"/>
        <w:rPr>
          <w:lang w:val="en-US"/>
        </w:rPr>
      </w:pPr>
      <w:r>
        <w:rPr>
          <w:lang w:val="en-US"/>
        </w:rPr>
        <w:t>Changing the project direction</w:t>
      </w:r>
    </w:p>
    <w:p w:rsidR="00AC3513" w:rsidRDefault="00AC3513" w:rsidP="00AC3513">
      <w:pPr>
        <w:rPr>
          <w:lang w:val="en-US"/>
        </w:rPr>
      </w:pPr>
    </w:p>
    <w:p w:rsidR="00AC3513" w:rsidRDefault="00AC3513" w:rsidP="00AC3513">
      <w:pPr>
        <w:rPr>
          <w:lang w:val="en-US"/>
        </w:rPr>
      </w:pPr>
      <w:r>
        <w:rPr>
          <w:lang w:val="en-US"/>
        </w:rPr>
        <w:t>As previously mentioned, the project started out as a game and later transitioned into a graphical scene. The game aspects side of the requirements where simply stripped out and no new requirements where added. This was because the graphics of the existing project needed to be massively improved, as shown in the below images:</w:t>
      </w:r>
    </w:p>
    <w:p w:rsidR="00AC3513" w:rsidRDefault="00B33A2B" w:rsidP="004C12FA">
      <w:pPr>
        <w:rPr>
          <w:lang w:val="en-US"/>
        </w:rPr>
      </w:pPr>
      <w:r>
        <w:rPr>
          <w:noProof/>
        </w:rPr>
        <w:pict>
          <v:shape id="_x0000_s1087" type="#_x0000_t75" style="position:absolute;margin-left:216.8pt;margin-top:12.75pt;width:193.85pt;height:123.75pt;z-index:-251523072" wrapcoords="-39 0 -39 21539 21600 21539 21600 0 -39 0">
            <v:imagedata r:id="rId73" o:title="0_original_water"/>
            <w10:wrap type="tight"/>
          </v:shape>
        </w:pict>
      </w:r>
      <w:r>
        <w:rPr>
          <w:noProof/>
        </w:rPr>
        <w:pict>
          <v:shape id="_x0000_s1086" type="#_x0000_t75" style="position:absolute;margin-left:.05pt;margin-top:23.8pt;width:197.9pt;height:112.3pt;z-index:-251525120" wrapcoords="-39 0 -39 21531 21600 21531 21600 0 -39 0">
            <v:imagedata r:id="rId74" o:title="5"/>
            <w10:wrap type="tight"/>
          </v:shape>
        </w:pict>
      </w:r>
    </w:p>
    <w:p w:rsidR="00AC3513" w:rsidRDefault="00AC3513" w:rsidP="004C12FA"/>
    <w:p w:rsidR="000167F5" w:rsidRDefault="00AC3513" w:rsidP="004C12FA">
      <w:r>
        <w:t xml:space="preserve">So the project already had some terrain, rocks and water when the </w:t>
      </w:r>
      <w:r w:rsidR="000167F5">
        <w:t>project changed direction</w:t>
      </w:r>
      <w:r>
        <w:t xml:space="preserve">. </w:t>
      </w:r>
      <w:r w:rsidR="000167F5">
        <w:t xml:space="preserve">Now, no longer focusing on the game aspects </w:t>
      </w:r>
      <w:r>
        <w:t xml:space="preserve">meant the existing graphics could be improved. There were several reasons behind why the graphics in the game weren’t amazing. The first reason was that they were being created from scratch in </w:t>
      </w:r>
      <w:proofErr w:type="spellStart"/>
      <w:r>
        <w:t>WebGL</w:t>
      </w:r>
      <w:proofErr w:type="spellEnd"/>
      <w:r>
        <w:t>, which takes ages</w:t>
      </w:r>
      <w:r w:rsidR="000167F5">
        <w:t>, even</w:t>
      </w:r>
      <w:r>
        <w:t xml:space="preserve"> if you do it right first time – let alone trying to debug with no error messages. </w:t>
      </w:r>
      <w:r w:rsidR="000167F5">
        <w:t xml:space="preserve">The second reason was that the graphics were only half of </w:t>
      </w:r>
      <w:r w:rsidR="000167F5">
        <w:lastRenderedPageBreak/>
        <w:t xml:space="preserve">the problem, there was still an entire game to build. This included UIs, collision and level boundaries, building a </w:t>
      </w:r>
      <w:proofErr w:type="spellStart"/>
      <w:r w:rsidR="000167F5">
        <w:t>minimap</w:t>
      </w:r>
      <w:proofErr w:type="spellEnd"/>
      <w:r w:rsidR="000167F5">
        <w:t xml:space="preserve">, adding user missions and adding XP. Nearly all of these features where removed after the mid-project demonstration. </w:t>
      </w:r>
    </w:p>
    <w:p w:rsidR="00827731" w:rsidRDefault="00BA5E13" w:rsidP="00827731">
      <w:pPr>
        <w:pStyle w:val="Heading2"/>
        <w:rPr>
          <w:lang w:val="en-US"/>
        </w:rPr>
      </w:pPr>
      <w:r>
        <w:rPr>
          <w:lang w:val="en-US"/>
        </w:rPr>
        <w:t>Design decisions</w:t>
      </w:r>
    </w:p>
    <w:p w:rsidR="00827731" w:rsidRDefault="00827731" w:rsidP="004C12FA"/>
    <w:p w:rsidR="00827731" w:rsidRDefault="00827731" w:rsidP="004C12FA">
      <w:r>
        <w:t xml:space="preserve">SCRUM is all </w:t>
      </w:r>
      <w:r w:rsidR="00BA5E13">
        <w:t>about producing working, tested</w:t>
      </w:r>
      <w:r>
        <w:t xml:space="preserve">, documented software at the end of each sprint. This was achieved, however various </w:t>
      </w:r>
      <w:r w:rsidR="00BA5E13">
        <w:t>aspects of the project</w:t>
      </w:r>
      <w:r>
        <w:t xml:space="preserve"> had to be rewritten in later weeks</w:t>
      </w:r>
      <w:r w:rsidR="00BA5E13">
        <w:t>,</w:t>
      </w:r>
      <w:r>
        <w:t xml:space="preserve"> due to unforeseen problems. It was very difficult to know how efficient something would be until it was already built. For example the original terrain and rocks. </w:t>
      </w:r>
      <w:r w:rsidR="00BA5E13">
        <w:t>There weren’t any</w:t>
      </w:r>
      <w:r>
        <w:t xml:space="preserve"> FPS issues with the terrain until after</w:t>
      </w:r>
      <w:r w:rsidR="00BA5E13">
        <w:t xml:space="preserve"> the rocks had been </w:t>
      </w:r>
      <w:proofErr w:type="gramStart"/>
      <w:r w:rsidR="00BA5E13">
        <w:t>added.</w:t>
      </w:r>
      <w:proofErr w:type="gramEnd"/>
      <w:r>
        <w:t xml:space="preserve"> The rocks themselves contained several thousand vertices, just enough to slow down the frame rate when paired with the terrain. However they weren’t the root of the problem, the FPS drops was due to the terrain. But at the time of implementing the terrain, there didn’t seem to be a problem with it.</w:t>
      </w:r>
    </w:p>
    <w:p w:rsidR="00827731" w:rsidRDefault="00827731" w:rsidP="004C12FA"/>
    <w:p w:rsidR="00827731" w:rsidRDefault="00827731" w:rsidP="004C12FA">
      <w:r>
        <w:t>These FPS issues set the project back, but again you only really have two options. The first option is to try and use a really efficient technique early on and run the risk of it not working at all. Or, you can implement something not very efficient and build on it afterwards.</w:t>
      </w:r>
      <w:r w:rsidR="0090573C">
        <w:t xml:space="preserve"> </w:t>
      </w:r>
      <w:r>
        <w:t xml:space="preserve">Using </w:t>
      </w:r>
      <w:proofErr w:type="spellStart"/>
      <w:r>
        <w:t>WebGL</w:t>
      </w:r>
      <w:proofErr w:type="spellEnd"/>
      <w:r>
        <w:t xml:space="preserve"> was difficult enough already, let alone trying to use complex techniques like instanced rendering from the get go. </w:t>
      </w:r>
      <w:r w:rsidR="00BA5E13">
        <w:t xml:space="preserve">This was why the initial features like the rocks and terrain where implemented in less efficient ways. </w:t>
      </w:r>
    </w:p>
    <w:p w:rsidR="00827731" w:rsidRDefault="00827731" w:rsidP="004C12FA"/>
    <w:p w:rsidR="00D2144E" w:rsidRDefault="00827731" w:rsidP="004C12FA">
      <w:r>
        <w:t xml:space="preserve">Although </w:t>
      </w:r>
      <w:r w:rsidR="00BA5E13">
        <w:t xml:space="preserve">the </w:t>
      </w:r>
      <w:r>
        <w:t>features where constantly changing, this is expected when learning a new language. The first projects or features you make aren’t going to use the most efficient techniques as firstly, you’re simply unaware of them and secondly they would b</w:t>
      </w:r>
      <w:r w:rsidR="009E320D">
        <w:t xml:space="preserve">e too difficult to start with. </w:t>
      </w:r>
    </w:p>
    <w:p w:rsidR="00D86C9B" w:rsidRDefault="00D86C9B" w:rsidP="00D86C9B">
      <w:pPr>
        <w:pStyle w:val="Heading2"/>
        <w:rPr>
          <w:lang w:val="en-US"/>
        </w:rPr>
      </w:pPr>
      <w:r>
        <w:rPr>
          <w:lang w:val="en-US"/>
        </w:rPr>
        <w:t>Starting the project again</w:t>
      </w:r>
    </w:p>
    <w:p w:rsidR="00D86C9B" w:rsidRDefault="00D86C9B" w:rsidP="004C12FA"/>
    <w:p w:rsidR="00D86C9B" w:rsidRDefault="00D86C9B" w:rsidP="00D86C9B">
      <w:r>
        <w:t>Looking back, there should been a clear game p</w:t>
      </w:r>
      <w:r w:rsidR="007E5C33">
        <w:t xml:space="preserve">layability aspect going into it. When the game started to be written, it soon came apparent that creating it was just not feasible given the timeframe. </w:t>
      </w:r>
      <w:r>
        <w:t xml:space="preserve">I was so caught up in creating a 3D scene and engine that the problem only arose when it was time to make the game. Developing low level graphics where what was actually interesting, the game written in JavaScript on top was not. </w:t>
      </w:r>
    </w:p>
    <w:p w:rsidR="00D86C9B" w:rsidRDefault="00D86C9B" w:rsidP="00D86C9B"/>
    <w:p w:rsidR="00D86C9B" w:rsidRDefault="00D86C9B" w:rsidP="004C12FA">
      <w:r>
        <w:t>If the project stayed as a game, then firstly a mid-weight library like three.js, should have been used to help render the graphics. This would’ve allowed more time to focus on the game aspects. Since the graphics would have been less technical, other areas could have been improved to make up for it, such as collision. For example, a pathfinding algorithm like A* could have been implemented with 2D mouse picking. This would allow the user to click to move, automatically avoiding rocks, rather than using keys.</w:t>
      </w:r>
      <w:r w:rsidR="007E5C33">
        <w:t xml:space="preserve"> </w:t>
      </w:r>
      <w:r>
        <w:t xml:space="preserve">However the project should have focused on </w:t>
      </w:r>
      <w:proofErr w:type="spellStart"/>
      <w:r>
        <w:t>WebGL</w:t>
      </w:r>
      <w:proofErr w:type="spellEnd"/>
      <w:r>
        <w:t xml:space="preserve"> graphics from the start.</w:t>
      </w:r>
    </w:p>
    <w:p w:rsidR="007E5C33" w:rsidRDefault="007E5C33" w:rsidP="004C12FA"/>
    <w:p w:rsidR="00660DAF" w:rsidRDefault="007E5C33" w:rsidP="004C12FA">
      <w:r>
        <w:t xml:space="preserve">If the project were being made again – then OpenGL would be the language of choice. The reason </w:t>
      </w:r>
      <w:proofErr w:type="spellStart"/>
      <w:r>
        <w:t>WebGL</w:t>
      </w:r>
      <w:proofErr w:type="spellEnd"/>
      <w:r>
        <w:t xml:space="preserve"> was chosen in the first place was due to the base language of JavaScript. But now, OpenGL would be a better fit. OpenGL is much better documented as it has existed for over 20 years. There are many tutorials on advanced OpenGL features, the</w:t>
      </w:r>
      <w:r w:rsidR="003139BB">
        <w:t xml:space="preserve"> same can’t be said for </w:t>
      </w:r>
      <w:proofErr w:type="spellStart"/>
      <w:r w:rsidR="003139BB">
        <w:t>WebGL</w:t>
      </w:r>
      <w:proofErr w:type="spellEnd"/>
      <w:r w:rsidR="003139BB">
        <w:t xml:space="preserve">. </w:t>
      </w:r>
    </w:p>
    <w:p w:rsidR="00660DAF" w:rsidRDefault="00660DAF" w:rsidP="00660DAF">
      <w:pPr>
        <w:pStyle w:val="Heading2"/>
        <w:rPr>
          <w:lang w:val="en-US"/>
        </w:rPr>
      </w:pPr>
      <w:r>
        <w:rPr>
          <w:lang w:val="en-US"/>
        </w:rPr>
        <w:lastRenderedPageBreak/>
        <w:t>Problems faced</w:t>
      </w:r>
    </w:p>
    <w:p w:rsidR="00660DAF" w:rsidRDefault="00660DAF" w:rsidP="004C12FA"/>
    <w:p w:rsidR="00660DAF" w:rsidRDefault="00660DAF" w:rsidP="004C12FA">
      <w:r>
        <w:t xml:space="preserve">Developing with </w:t>
      </w:r>
      <w:proofErr w:type="spellStart"/>
      <w:r>
        <w:t>WebGL</w:t>
      </w:r>
      <w:proofErr w:type="spellEnd"/>
      <w:r>
        <w:t xml:space="preserve"> is a nightmare, especially for a beginner. For example if you try to get the locati</w:t>
      </w:r>
      <w:r w:rsidR="003139BB">
        <w:t>on of a variable in a shader and</w:t>
      </w:r>
      <w:r>
        <w:t xml:space="preserve"> that shader variable doesn’t exist</w:t>
      </w:r>
      <w:r w:rsidR="003139BB">
        <w:t>,</w:t>
      </w:r>
      <w:r>
        <w:t xml:space="preserve"> you will not get an error. Likewise if you try and pass data from the vertex shader, to the fragment shader, you won’t get an error if the variables are spelt differently. </w:t>
      </w:r>
    </w:p>
    <w:p w:rsidR="00660DAF" w:rsidRDefault="00660DAF" w:rsidP="004C12FA"/>
    <w:p w:rsidR="00660DAF" w:rsidRDefault="00660DAF" w:rsidP="004C12FA">
      <w:r>
        <w:t>But the worst errors are “</w:t>
      </w:r>
      <w:r w:rsidRPr="00660DAF">
        <w:t>attempt to access out of range vertices in attribute 0</w:t>
      </w:r>
      <w:r>
        <w:t xml:space="preserve">”. This essentially means anything could be wrong with the data you’re trying to draw. </w:t>
      </w:r>
      <w:proofErr w:type="spellStart"/>
      <w:r>
        <w:t>WebGL</w:t>
      </w:r>
      <w:proofErr w:type="spellEnd"/>
      <w:r>
        <w:t xml:space="preserve"> will say attribute 0, which is usually referring to the vertex positions. However the majority of the time the error won’t be here and could instead be in any attribute, such as attribute 2 which may contain the data for your </w:t>
      </w:r>
      <w:proofErr w:type="spellStart"/>
      <w:r>
        <w:t>normals</w:t>
      </w:r>
      <w:proofErr w:type="spellEnd"/>
      <w:r>
        <w:t xml:space="preserve">. There is no easy way to solve this. The only way is to step back through every single setup and draw call to eventually find you told </w:t>
      </w:r>
      <w:proofErr w:type="spellStart"/>
      <w:r>
        <w:t>WebGL</w:t>
      </w:r>
      <w:proofErr w:type="spellEnd"/>
      <w:r>
        <w:t xml:space="preserve"> to draw one to many vertices.  </w:t>
      </w:r>
    </w:p>
    <w:p w:rsidR="00660DAF" w:rsidRDefault="00660DAF" w:rsidP="004C12FA"/>
    <w:p w:rsidR="00660DAF" w:rsidRDefault="00660DAF" w:rsidP="004C12FA">
      <w:r>
        <w:t xml:space="preserve">These errors alone probably set the project back at least 30 hours. </w:t>
      </w:r>
    </w:p>
    <w:p w:rsidR="00D86C9B" w:rsidRDefault="00D86C9B" w:rsidP="00D86C9B">
      <w:pPr>
        <w:pStyle w:val="Heading2"/>
        <w:rPr>
          <w:lang w:val="en-US"/>
        </w:rPr>
      </w:pPr>
      <w:r>
        <w:rPr>
          <w:lang w:val="en-US"/>
        </w:rPr>
        <w:t>Future improvements</w:t>
      </w:r>
    </w:p>
    <w:p w:rsidR="00D86C9B" w:rsidRDefault="00D86C9B" w:rsidP="004C12FA"/>
    <w:p w:rsidR="00D86C9B" w:rsidRDefault="007E5C33" w:rsidP="004C12FA">
      <w:r>
        <w:t xml:space="preserve">There are still numerous features still left to add to the scene. The main problem with the scene is its engine. </w:t>
      </w:r>
      <w:r w:rsidR="00362C3C">
        <w:t>The</w:t>
      </w:r>
      <w:r>
        <w:t xml:space="preserve"> viewing distance has been kept between 128 and 256, and everything outside of that is not rendered. However this simply isn’t enough. You can see the terrain coming in and out of view when moving between sections, which is not ideal. Earlier in the project the viewing distance was around 512 and the fog covered the objects instantly appearing in view of the </w:t>
      </w:r>
      <w:r w:rsidR="00FD74FC">
        <w:t>user</w:t>
      </w:r>
      <w:r>
        <w:t>. However this viewing distance and terrain rendering had to be rewritten to improve FPS</w:t>
      </w:r>
      <w:r w:rsidR="00362C3C">
        <w:t>,</w:t>
      </w:r>
      <w:r>
        <w:t xml:space="preserve"> as mentioned in the terrain implementation section. </w:t>
      </w:r>
    </w:p>
    <w:p w:rsidR="00FD74FC" w:rsidRDefault="00FD74FC" w:rsidP="004C12FA"/>
    <w:p w:rsidR="00FD74FC" w:rsidRDefault="00FD74FC" w:rsidP="004C12FA">
      <w:r>
        <w:t xml:space="preserve">Currently, 9 terrain quadrants are processed every frame. But the user can only see around 4 of them. The rest of the quadrants are to the side or behind the player – but those quadrants vertices are still being processed by the vertex shader. A solution could involve creating a vector from the middle of each terrain quadrant to the users viewing direction. If the dot product of the viewing direction and the quadrant vector is above a certain value, then that quadrant would get processed. So this dot product would be done for the 9 quadrant cells every frame, </w:t>
      </w:r>
      <w:r w:rsidR="00362C3C">
        <w:t>this would</w:t>
      </w:r>
      <w:r>
        <w:t xml:space="preserve"> remove around half of </w:t>
      </w:r>
      <w:r w:rsidR="00362C3C">
        <w:t xml:space="preserve">the quadrants sent </w:t>
      </w:r>
      <w:r>
        <w:t xml:space="preserve">to the shader. </w:t>
      </w:r>
    </w:p>
    <w:p w:rsidR="00FD74FC" w:rsidRDefault="00FD74FC" w:rsidP="004C12FA">
      <w:r>
        <w:rPr>
          <w:noProof/>
          <w:lang w:eastAsia="en-GB"/>
        </w:rPr>
        <w:drawing>
          <wp:anchor distT="0" distB="0" distL="114300" distR="114300" simplePos="0" relativeHeight="251794432" behindDoc="1" locked="0" layoutInCell="1" allowOverlap="1">
            <wp:simplePos x="0" y="0"/>
            <wp:positionH relativeFrom="margin">
              <wp:align>right</wp:align>
            </wp:positionH>
            <wp:positionV relativeFrom="paragraph">
              <wp:posOffset>148231</wp:posOffset>
            </wp:positionV>
            <wp:extent cx="2139315" cy="1597660"/>
            <wp:effectExtent l="0" t="0" r="0" b="2540"/>
            <wp:wrapTight wrapText="bothSides">
              <wp:wrapPolygon edited="0">
                <wp:start x="0" y="0"/>
                <wp:lineTo x="0" y="21377"/>
                <wp:lineTo x="21350" y="21377"/>
                <wp:lineTo x="2135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7350" t="32472" r="45678" b="18404"/>
                    <a:stretch/>
                  </pic:blipFill>
                  <pic:spPr bwMode="auto">
                    <a:xfrm>
                      <a:off x="0" y="0"/>
                      <a:ext cx="2139315" cy="159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4FC" w:rsidRDefault="00FD74FC" w:rsidP="004C12FA">
      <w:r>
        <w:t>The image on the right shows</w:t>
      </w:r>
      <w:r w:rsidR="002D01A9">
        <w:t xml:space="preserve"> a bird’s eye view of the terrain quadrants. T</w:t>
      </w:r>
      <w:r>
        <w:t xml:space="preserve">he users position vector in red. The vector direction is their viewing direction. The black vectors (not all are drawn) are vectors from the centre of the quadrants, to the </w:t>
      </w:r>
      <w:proofErr w:type="gramStart"/>
      <w:r>
        <w:t>users</w:t>
      </w:r>
      <w:proofErr w:type="gramEnd"/>
      <w:r>
        <w:t xml:space="preserve"> vector. If we calculate the dot product of </w:t>
      </w:r>
      <w:r w:rsidR="002D01A9">
        <w:t>the user and quadrant vectors</w:t>
      </w:r>
      <w:r>
        <w:t xml:space="preserve">, then we would only process the quadrants whose dot products with the users vector is above 0. </w:t>
      </w:r>
      <w:r w:rsidR="002D01A9">
        <w:t>Essentially this would only make the visible quadrants be processed by the vertex shader. The quadrants behind the user wouldn’t be processed.</w:t>
      </w:r>
    </w:p>
    <w:p w:rsidR="007E5C33" w:rsidRDefault="007E5C33" w:rsidP="004C12FA"/>
    <w:p w:rsidR="00FD74FC" w:rsidRDefault="00362C3C" w:rsidP="004C12FA">
      <w:r>
        <w:t xml:space="preserve">Moving on to improvements for the water, right now the water is just done via texture effects. Instead of using a simple quad for the water, we could use a large grid of vertices, (exactly the same as the terrain) </w:t>
      </w:r>
      <w:r w:rsidR="003920E6">
        <w:t xml:space="preserve">and then </w:t>
      </w:r>
      <w:r>
        <w:t xml:space="preserve">update </w:t>
      </w:r>
      <w:r w:rsidR="003920E6">
        <w:t>those vertices</w:t>
      </w:r>
      <w:r>
        <w:t xml:space="preserve"> on the </w:t>
      </w:r>
      <w:r>
        <w:lastRenderedPageBreak/>
        <w:t xml:space="preserve">GPU. </w:t>
      </w:r>
      <w:r w:rsidR="003920E6">
        <w:t xml:space="preserve">The vertices could be updated in the shape of a sine wave to give a fluid motion. This, combines with the texture effects would yield quite realistic water. However as the scene currently isn’t holding a stable 60 FPS, various other efficiency improvements would need to be done first. </w:t>
      </w:r>
    </w:p>
    <w:p w:rsidR="00FD74FC" w:rsidRDefault="00FD74FC" w:rsidP="004C12FA"/>
    <w:p w:rsidR="003920E6" w:rsidRDefault="003920E6" w:rsidP="00362C3C">
      <w:r>
        <w:t xml:space="preserve">Another addition the scene could use is a spot light for the sun. At the moment the sun is represented by a point light, emitting light equally in all directions. The specular highlights on the water should line up </w:t>
      </w:r>
      <w:r w:rsidR="009757CA">
        <w:t>properly</w:t>
      </w:r>
      <w:r>
        <w:t xml:space="preserve"> with the sun, but currently it doesn’t.</w:t>
      </w:r>
    </w:p>
    <w:p w:rsidR="009757CA" w:rsidRDefault="009757CA" w:rsidP="009757CA">
      <w:pPr>
        <w:pStyle w:val="Heading2"/>
        <w:rPr>
          <w:lang w:val="en-US"/>
        </w:rPr>
      </w:pPr>
      <w:r>
        <w:rPr>
          <w:lang w:val="en-US"/>
        </w:rPr>
        <w:t xml:space="preserve">Evaluating project deliverables </w:t>
      </w:r>
    </w:p>
    <w:p w:rsidR="00FD74FC" w:rsidRDefault="00FD74FC" w:rsidP="004C12FA"/>
    <w:p w:rsidR="00676296" w:rsidRDefault="009757CA" w:rsidP="004C12FA">
      <w:bookmarkStart w:id="40" w:name="_Toc192777717"/>
      <w:r>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t>3D Scene</w:t>
      </w:r>
    </w:p>
    <w:p w:rsidR="009757CA" w:rsidRDefault="009757CA" w:rsidP="009757CA">
      <w:pPr>
        <w:pStyle w:val="ListParagraph"/>
        <w:numPr>
          <w:ilvl w:val="0"/>
          <w:numId w:val="37"/>
        </w:numPr>
      </w:pPr>
      <w:r>
        <w:t xml:space="preserve">Terrain using </w:t>
      </w:r>
      <w:proofErr w:type="spellStart"/>
      <w:r>
        <w:t>perlin</w:t>
      </w:r>
      <w:proofErr w:type="spellEnd"/>
      <w:r>
        <w:t xml:space="preserve"> noise</w:t>
      </w:r>
    </w:p>
    <w:p w:rsidR="009757CA" w:rsidRDefault="009757CA" w:rsidP="009757CA">
      <w:pPr>
        <w:pStyle w:val="ListParagraph"/>
        <w:numPr>
          <w:ilvl w:val="0"/>
          <w:numId w:val="37"/>
        </w:numPr>
      </w:pPr>
      <w:r>
        <w:t>Camera class, allowing user to move</w:t>
      </w:r>
    </w:p>
    <w:p w:rsidR="009757CA" w:rsidRDefault="009757CA" w:rsidP="009757CA">
      <w:pPr>
        <w:pStyle w:val="ListParagraph"/>
        <w:numPr>
          <w:ilvl w:val="0"/>
          <w:numId w:val="37"/>
        </w:numPr>
      </w:pPr>
      <w:r>
        <w:t>Add in rocks</w:t>
      </w:r>
    </w:p>
    <w:p w:rsidR="009757CA" w:rsidRDefault="009757CA" w:rsidP="004C12FA"/>
    <w:p w:rsidR="009757CA" w:rsidRDefault="009757CA" w:rsidP="004C12FA">
      <w:r>
        <w:t>All of these have been achieved and more. The 3D scene was implemented within the first month of the project (but was started a month early, so it actually took 2 months). Nearly all of this time was spent researching 3D graphics, perhaps only 30 hours of that time was spent implementing it and fixing errors.</w:t>
      </w:r>
      <w:r w:rsidR="009F3D29">
        <w:t xml:space="preserve"> This initial 3D engine file got refactored into the: </w:t>
      </w:r>
      <w:proofErr w:type="spellStart"/>
      <w:r w:rsidR="009F3D29">
        <w:t>MainProgram</w:t>
      </w:r>
      <w:proofErr w:type="spellEnd"/>
      <w:r w:rsidR="009F3D29">
        <w:t xml:space="preserve">, </w:t>
      </w:r>
      <w:proofErr w:type="spellStart"/>
      <w:r w:rsidR="009F3D29">
        <w:t>vertexShader</w:t>
      </w:r>
      <w:proofErr w:type="spellEnd"/>
      <w:r w:rsidR="009F3D29">
        <w:t xml:space="preserve">, </w:t>
      </w:r>
      <w:proofErr w:type="spellStart"/>
      <w:r w:rsidR="009F3D29">
        <w:t>fragmentShader</w:t>
      </w:r>
      <w:proofErr w:type="spellEnd"/>
      <w:r w:rsidR="009F3D29">
        <w:t xml:space="preserve">, camera and </w:t>
      </w:r>
      <w:proofErr w:type="spellStart"/>
      <w:r w:rsidR="009F3D29">
        <w:t>GLSetup</w:t>
      </w:r>
      <w:proofErr w:type="spellEnd"/>
      <w:r w:rsidR="009F3D29">
        <w:t xml:space="preserve"> files.</w:t>
      </w:r>
    </w:p>
    <w:p w:rsidR="003A6778" w:rsidRDefault="003A6778" w:rsidP="004C12FA"/>
    <w:p w:rsidR="003A6778" w:rsidRDefault="003A6778" w:rsidP="004C12FA">
      <w:r>
        <w:t>The terrain</w:t>
      </w:r>
      <w:r w:rsidR="009F3D29">
        <w:t xml:space="preserve"> generation was done</w:t>
      </w:r>
      <w:r>
        <w:t xml:space="preserve"> with </w:t>
      </w:r>
      <w:r w:rsidR="009F3D29">
        <w:t xml:space="preserve">stacked </w:t>
      </w:r>
      <w:proofErr w:type="spellStart"/>
      <w:r w:rsidR="009F3D29">
        <w:t>perlin</w:t>
      </w:r>
      <w:proofErr w:type="spellEnd"/>
      <w:r w:rsidR="009F3D29">
        <w:t xml:space="preserve"> noise. This gives greater detail to the terrain over regular noise. After rewriting the rock generation code several times, the final technique used was instanced rendering. </w:t>
      </w:r>
    </w:p>
    <w:p w:rsidR="00710C2F" w:rsidRDefault="00710C2F" w:rsidP="004C12FA"/>
    <w:p w:rsidR="00B14DDF" w:rsidRDefault="009F3D29" w:rsidP="004C12FA">
      <w:r>
        <w:t xml:space="preserve">The deliverables added whilst the project was in progress were: adding fog, a skybox and water. </w:t>
      </w:r>
      <w:r w:rsidR="00AC2C89">
        <w:t>All of these features have been implemented to a high standard, especially the water (contrast the initial and final water).</w:t>
      </w:r>
    </w:p>
    <w:p w:rsidR="00186981" w:rsidRDefault="00186981" w:rsidP="004C12FA"/>
    <w:p w:rsidR="00186981" w:rsidRPr="00186981" w:rsidRDefault="00186981" w:rsidP="00186981">
      <w:pPr>
        <w:jc w:val="both"/>
        <w:rPr>
          <w:color w:val="FF0000"/>
          <w:lang w:val="en-US"/>
        </w:rPr>
      </w:pPr>
      <w:r w:rsidRPr="00186981">
        <w:rPr>
          <w:color w:val="FF0000"/>
          <w:lang w:val="en-US"/>
        </w:rPr>
        <w:t>// talk about ticking off project deliverables, and how u kept adding new ones</w:t>
      </w:r>
    </w:p>
    <w:p w:rsidR="00186981" w:rsidRPr="00186981" w:rsidRDefault="00186981" w:rsidP="00186981">
      <w:pPr>
        <w:jc w:val="both"/>
        <w:rPr>
          <w:color w:val="FF0000"/>
          <w:lang w:val="en-US"/>
        </w:rPr>
      </w:pPr>
      <w:r w:rsidRPr="00186981">
        <w:rPr>
          <w:color w:val="FF0000"/>
        </w:rPr>
        <w:t xml:space="preserve">// talk about stupid bug with the black lines on the terrain, say just removed </w:t>
      </w:r>
      <w:proofErr w:type="spellStart"/>
      <w:r w:rsidRPr="00186981">
        <w:rPr>
          <w:color w:val="FF0000"/>
        </w:rPr>
        <w:t>normals</w:t>
      </w:r>
      <w:proofErr w:type="spellEnd"/>
    </w:p>
    <w:p w:rsidR="00186981" w:rsidRDefault="00186981" w:rsidP="004C12FA"/>
    <w:p w:rsidR="00186981" w:rsidRPr="00B14DDF" w:rsidRDefault="00A9076D" w:rsidP="004C12FA">
      <w:r>
        <w:t>// could have used VAOs for everything, didn’t have time</w:t>
      </w:r>
    </w:p>
    <w:p w:rsidR="00AC2C89" w:rsidRDefault="00711DBE" w:rsidP="0049690D">
      <w:pPr>
        <w:pStyle w:val="Heading1"/>
      </w:pPr>
      <w:bookmarkStart w:id="41" w:name="_Toc222978613"/>
      <w:bookmarkStart w:id="42" w:name="_Toc476088434"/>
      <w:r>
        <w:t>Appendices</w:t>
      </w:r>
      <w:bookmarkEnd w:id="40"/>
      <w:bookmarkEnd w:id="41"/>
      <w:bookmarkEnd w:id="42"/>
    </w:p>
    <w:p w:rsidR="004900D4" w:rsidRDefault="0042405C" w:rsidP="00F77F63">
      <w:pPr>
        <w:pStyle w:val="AppendixSection"/>
      </w:pPr>
      <w:bookmarkStart w:id="43" w:name="_Toc222978614"/>
      <w:bookmarkStart w:id="44" w:name="_Toc476088435"/>
      <w:r w:rsidRPr="004F1DC9">
        <w:t>Libraries</w:t>
      </w:r>
      <w:bookmarkEnd w:id="43"/>
      <w:bookmarkEnd w:id="44"/>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76" w:history="1">
        <w:r w:rsidRPr="00C96769">
          <w:rPr>
            <w:rStyle w:val="Hyperlink"/>
          </w:rPr>
          <w:t>https://jquery.com/</w:t>
        </w:r>
      </w:hyperlink>
    </w:p>
    <w:p w:rsidR="00F6717D" w:rsidRDefault="00F6717D" w:rsidP="00F6717D">
      <w:r>
        <w:tab/>
        <w:t>Source available at:</w:t>
      </w:r>
    </w:p>
    <w:p w:rsidR="00F6717D" w:rsidRDefault="00F6717D" w:rsidP="009A54F2">
      <w:r>
        <w:tab/>
      </w:r>
      <w:hyperlink r:id="rId77"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78"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79" w:history="1">
        <w:r w:rsidRPr="00C96769">
          <w:rPr>
            <w:rStyle w:val="Hyperlink"/>
          </w:rPr>
          <w:t>https://github.com/josephg/noisejs</w:t>
        </w:r>
      </w:hyperlink>
    </w:p>
    <w:p w:rsidR="004F46ED" w:rsidRDefault="004F46ED" w:rsidP="009A54F2"/>
    <w:p w:rsidR="000C57CB" w:rsidRDefault="00F6717D" w:rsidP="009A54F2">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80"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81"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proofErr w:type="spellStart"/>
      <w:r w:rsidR="00E77ACE">
        <w:t>useage</w:t>
      </w:r>
      <w:proofErr w:type="spellEnd"/>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82"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45" w:name="_Toc476088436"/>
      <w:bookmarkStart w:id="46" w:name="_Toc222978615"/>
      <w:r w:rsidRPr="00D61D84">
        <w:t>Ethics Submission</w:t>
      </w:r>
      <w:bookmarkEnd w:id="45"/>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lastRenderedPageBreak/>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 xml:space="preserve">Mars Mission Control Game in </w:t>
      </w:r>
      <w:proofErr w:type="spellStart"/>
      <w:r w:rsidRPr="00312BF8">
        <w:rPr>
          <w:szCs w:val="22"/>
        </w:rPr>
        <w:t>WebGL</w:t>
      </w:r>
      <w:proofErr w:type="spellEnd"/>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lastRenderedPageBreak/>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312BF8" w:rsidRPr="009E320D" w:rsidRDefault="00312BF8">
      <w:pPr>
        <w:rPr>
          <w:szCs w:val="22"/>
        </w:rPr>
      </w:pPr>
      <w:r w:rsidRPr="00312BF8">
        <w:rPr>
          <w:b/>
          <w:bCs/>
          <w:szCs w:val="22"/>
        </w:rPr>
        <w:t>Please include any further relevant information for this section here:</w:t>
      </w:r>
    </w:p>
    <w:p w:rsidR="00312BF8" w:rsidRDefault="002B0070" w:rsidP="001B7C78">
      <w:pPr>
        <w:pStyle w:val="AppendixSection"/>
      </w:pPr>
      <w:bookmarkStart w:id="47" w:name="_Toc476088437"/>
      <w:r>
        <w:t>Code Samples</w:t>
      </w:r>
      <w:bookmarkEnd w:id="46"/>
      <w:bookmarkEnd w:id="47"/>
    </w:p>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A9076D" w:rsidRDefault="00A9076D" w:rsidP="001B7C78"/>
    <w:p w:rsidR="002107BB" w:rsidRDefault="002107BB" w:rsidP="002107BB">
      <w:r>
        <w:t>[]</w:t>
      </w:r>
      <w:r>
        <w:tab/>
      </w:r>
      <w:proofErr w:type="spellStart"/>
      <w:r>
        <w:t>Perlin</w:t>
      </w:r>
      <w:proofErr w:type="spellEnd"/>
      <w:r>
        <w:t xml:space="preserve"> noise procedural texture code. Open this page several times to view </w:t>
      </w:r>
      <w:r>
        <w:tab/>
        <w:t>different texture results.</w:t>
      </w:r>
    </w:p>
    <w:p w:rsidR="001B7C78" w:rsidRDefault="002107BB" w:rsidP="001B7C78">
      <w:r>
        <w:tab/>
        <w:t>Available at: Major Project/code/old code snippets/perlin.html</w:t>
      </w:r>
    </w:p>
    <w:p w:rsidR="001B7C78" w:rsidRDefault="001B7C78" w:rsidP="00F7434E">
      <w:pPr>
        <w:pStyle w:val="AppendixSection"/>
      </w:pPr>
      <w:r>
        <w:t xml:space="preserve"> </w:t>
      </w: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83"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tab/>
        <w:t>A simple function to resize a canvas. Used in MarsScene.js.</w:t>
      </w:r>
    </w:p>
    <w:p w:rsidR="004D45DD" w:rsidRDefault="001B7C78" w:rsidP="004C12FA">
      <w:r>
        <w:tab/>
        <w:t xml:space="preserve">Available at: </w:t>
      </w:r>
      <w:r w:rsidR="002D01A9" w:rsidRPr="002D01A9">
        <w:rPr>
          <w:szCs w:val="20"/>
        </w:rPr>
        <w:t>https://goo.gl/3Rm8v5</w:t>
      </w:r>
      <w:bookmarkStart w:id="48" w:name="_Toc192777719"/>
    </w:p>
    <w:p w:rsidR="000F3D72" w:rsidRDefault="00711DBE" w:rsidP="009E320D">
      <w:pPr>
        <w:pStyle w:val="Heading1"/>
        <w:numPr>
          <w:ilvl w:val="0"/>
          <w:numId w:val="0"/>
        </w:numPr>
      </w:pPr>
      <w:bookmarkStart w:id="49" w:name="_Toc222978616"/>
      <w:bookmarkStart w:id="50" w:name="_Toc476088438"/>
      <w:r>
        <w:t>Annotated Bibliography</w:t>
      </w:r>
      <w:bookmarkEnd w:id="48"/>
      <w:bookmarkEnd w:id="49"/>
      <w:bookmarkEnd w:id="50"/>
    </w:p>
    <w:p w:rsidR="00F6717D" w:rsidRDefault="00F6717D" w:rsidP="00F6717D">
      <w:pPr>
        <w:pStyle w:val="AppendixSection"/>
      </w:pPr>
      <w:r>
        <w:t>My references</w:t>
      </w:r>
    </w:p>
    <w:p w:rsidR="00AD38B3" w:rsidRDefault="00AD38B3" w:rsidP="00F6717D">
      <w:pPr>
        <w:rPr>
          <w:rFonts w:asciiTheme="majorHAnsi" w:eastAsiaTheme="majorEastAsia" w:hAnsiTheme="majorHAnsi" w:cstheme="majorBidi"/>
          <w:b/>
          <w:bCs/>
          <w:sz w:val="26"/>
          <w:szCs w:val="26"/>
        </w:rPr>
      </w:pPr>
    </w:p>
    <w:p w:rsidR="0049690D" w:rsidRDefault="0049690D" w:rsidP="00F6717D">
      <w:pPr>
        <w:rPr>
          <w:rFonts w:eastAsiaTheme="majorEastAsia"/>
          <w:bCs/>
          <w:szCs w:val="26"/>
        </w:rPr>
      </w:pPr>
      <w:r>
        <w:rPr>
          <w:rFonts w:eastAsiaTheme="majorEastAsia"/>
          <w:bCs/>
          <w:szCs w:val="26"/>
        </w:rPr>
        <w:t>[]</w:t>
      </w:r>
      <w:r>
        <w:rPr>
          <w:rFonts w:eastAsiaTheme="majorEastAsia"/>
          <w:bCs/>
          <w:szCs w:val="26"/>
        </w:rPr>
        <w:tab/>
        <w:t>The projects GitHub repository</w:t>
      </w:r>
    </w:p>
    <w:p w:rsidR="0049690D" w:rsidRDefault="0049690D" w:rsidP="00F6717D">
      <w:pPr>
        <w:rPr>
          <w:rFonts w:eastAsiaTheme="majorEastAsia"/>
          <w:bCs/>
          <w:szCs w:val="26"/>
        </w:rPr>
      </w:pPr>
      <w:r>
        <w:rPr>
          <w:rFonts w:eastAsiaTheme="majorEastAsia"/>
          <w:bCs/>
          <w:szCs w:val="26"/>
        </w:rPr>
        <w:tab/>
        <w:t>Available at:</w:t>
      </w:r>
    </w:p>
    <w:p w:rsidR="0049690D" w:rsidRPr="0049690D" w:rsidRDefault="0049690D" w:rsidP="00F6717D">
      <w:pPr>
        <w:rPr>
          <w:rFonts w:eastAsiaTheme="majorEastAsia"/>
          <w:bCs/>
          <w:szCs w:val="26"/>
        </w:rPr>
      </w:pPr>
      <w:r>
        <w:rPr>
          <w:rFonts w:eastAsiaTheme="majorEastAsia"/>
          <w:bCs/>
          <w:szCs w:val="26"/>
        </w:rPr>
        <w:tab/>
      </w:r>
      <w:r w:rsidRPr="0049690D">
        <w:rPr>
          <w:rFonts w:eastAsiaTheme="majorEastAsia"/>
          <w:bCs/>
          <w:szCs w:val="26"/>
        </w:rPr>
        <w:t>https://github.com/SamuelSnowball/Major-Project</w:t>
      </w:r>
    </w:p>
    <w:p w:rsidR="0049690D" w:rsidRDefault="0049690D" w:rsidP="00F6717D">
      <w:pPr>
        <w:rPr>
          <w:rFonts w:asciiTheme="majorHAnsi" w:eastAsiaTheme="majorEastAsia" w:hAnsiTheme="majorHAnsi" w:cstheme="majorBidi"/>
          <w:b/>
          <w:bCs/>
          <w:sz w:val="26"/>
          <w:szCs w:val="26"/>
        </w:rPr>
      </w:pPr>
    </w:p>
    <w:p w:rsidR="00D32AD2" w:rsidRDefault="00D32AD2" w:rsidP="00F6717D">
      <w:pPr>
        <w:rPr>
          <w:rFonts w:eastAsiaTheme="majorEastAsia"/>
          <w:bCs/>
          <w:szCs w:val="26"/>
        </w:rPr>
      </w:pPr>
      <w:r>
        <w:rPr>
          <w:rFonts w:eastAsiaTheme="majorEastAsia"/>
          <w:bCs/>
          <w:szCs w:val="26"/>
        </w:rPr>
        <w:t>[]</w:t>
      </w:r>
      <w:r>
        <w:rPr>
          <w:rFonts w:eastAsiaTheme="majorEastAsia"/>
          <w:bCs/>
          <w:szCs w:val="26"/>
        </w:rPr>
        <w:tab/>
        <w:t xml:space="preserve">User manual – This file shows the compatibly of the project on various </w:t>
      </w:r>
      <w:r>
        <w:rPr>
          <w:rFonts w:eastAsiaTheme="majorEastAsia"/>
          <w:bCs/>
          <w:szCs w:val="26"/>
        </w:rPr>
        <w:tab/>
        <w:t xml:space="preserve">different browsers and operating systems. It also contains the build </w:t>
      </w:r>
      <w:r>
        <w:rPr>
          <w:rFonts w:eastAsiaTheme="majorEastAsia"/>
          <w:bCs/>
          <w:szCs w:val="26"/>
        </w:rPr>
        <w:tab/>
        <w:t>instructions.</w:t>
      </w:r>
    </w:p>
    <w:p w:rsidR="00D32AD2" w:rsidRPr="00D32AD2" w:rsidRDefault="00D32AD2" w:rsidP="00F6717D">
      <w:pPr>
        <w:rPr>
          <w:rFonts w:eastAsiaTheme="majorEastAsia"/>
          <w:bCs/>
          <w:szCs w:val="26"/>
        </w:rPr>
      </w:pPr>
      <w:r>
        <w:rPr>
          <w:rFonts w:eastAsiaTheme="majorEastAsia"/>
          <w:bCs/>
          <w:szCs w:val="26"/>
        </w:rPr>
        <w:tab/>
        <w:t>Available at: Major Project/</w:t>
      </w:r>
      <w:r w:rsidRPr="00D32AD2">
        <w:rPr>
          <w:rFonts w:eastAsiaTheme="majorEastAsia"/>
          <w:bCs/>
          <w:szCs w:val="26"/>
        </w:rPr>
        <w:t>documentation</w:t>
      </w:r>
      <w:r>
        <w:rPr>
          <w:rFonts w:eastAsiaTheme="majorEastAsia"/>
          <w:bCs/>
          <w:szCs w:val="26"/>
        </w:rPr>
        <w:t>/User manual.docx</w:t>
      </w:r>
    </w:p>
    <w:p w:rsidR="00D32AD2" w:rsidRDefault="00D32AD2"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D32AD2" w:rsidRDefault="00D32AD2" w:rsidP="00D32AD2">
      <w:pPr>
        <w:rPr>
          <w:rFonts w:eastAsiaTheme="majorEastAsia"/>
          <w:bCs/>
          <w:szCs w:val="26"/>
        </w:rPr>
      </w:pPr>
      <w:r>
        <w:rPr>
          <w:rFonts w:eastAsiaTheme="majorEastAsia"/>
          <w:bCs/>
          <w:szCs w:val="26"/>
        </w:rPr>
        <w:t>[]</w:t>
      </w:r>
      <w:r>
        <w:rPr>
          <w:rFonts w:eastAsiaTheme="majorEastAsia"/>
          <w:bCs/>
          <w:szCs w:val="26"/>
        </w:rPr>
        <w:tab/>
        <w:t>Requirements spec – The initial requirements document</w:t>
      </w:r>
    </w:p>
    <w:p w:rsidR="00D32AD2" w:rsidRPr="00AD38B3" w:rsidRDefault="00D32AD2" w:rsidP="00D32AD2">
      <w:pPr>
        <w:rPr>
          <w:rFonts w:eastAsiaTheme="majorEastAsia"/>
          <w:bCs/>
          <w:szCs w:val="26"/>
        </w:rPr>
      </w:pPr>
      <w:r>
        <w:rPr>
          <w:rFonts w:eastAsiaTheme="majorEastAsia"/>
          <w:bCs/>
          <w:szCs w:val="26"/>
        </w:rPr>
        <w:tab/>
        <w:t>Available at</w:t>
      </w:r>
      <w:r>
        <w:t xml:space="preserve"> Major Project/Outline spec/</w:t>
      </w:r>
      <w:r w:rsidRPr="00472FFD">
        <w:t>sds10_OutlineProjectSpecification</w:t>
      </w:r>
      <w:r>
        <w:t>.pdf</w:t>
      </w:r>
    </w:p>
    <w:p w:rsidR="00D32AD2" w:rsidRDefault="00D32AD2" w:rsidP="00F6717D"/>
    <w:p w:rsidR="00735338" w:rsidRDefault="00735338" w:rsidP="00F6717D">
      <w:r>
        <w:t>[]</w:t>
      </w:r>
      <w:r>
        <w:tab/>
        <w:t xml:space="preserve">Full product backlog – This contains everything that was added to the project, </w:t>
      </w:r>
      <w:r>
        <w:tab/>
        <w:t xml:space="preserve">including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9E320D" w:rsidRDefault="009E320D" w:rsidP="00F6717D">
      <w:r>
        <w:t>[]</w:t>
      </w:r>
      <w:r>
        <w:tab/>
        <w:t>UI interface – idea1.jpg</w:t>
      </w:r>
    </w:p>
    <w:p w:rsidR="009E320D" w:rsidRDefault="009E320D" w:rsidP="00F6717D">
      <w:r>
        <w:tab/>
        <w:t>Available at:</w:t>
      </w:r>
      <w:r w:rsidRPr="00E555D8">
        <w:t xml:space="preserve"> </w:t>
      </w:r>
      <w:r>
        <w:t>Major Project/documentation/User interface design/idea1.png</w:t>
      </w:r>
    </w:p>
    <w:p w:rsidR="009E320D" w:rsidRDefault="009E320D" w:rsidP="00F6717D"/>
    <w:p w:rsidR="009E320D" w:rsidRDefault="009E320D" w:rsidP="00F6717D">
      <w:r>
        <w:t>[]</w:t>
      </w:r>
      <w:r>
        <w:tab/>
        <w:t>UI interface – idea2.jpg</w:t>
      </w:r>
    </w:p>
    <w:p w:rsidR="009E320D" w:rsidRDefault="009E320D" w:rsidP="00F6717D">
      <w:r>
        <w:tab/>
        <w:t>Available at:</w:t>
      </w:r>
      <w:r w:rsidRPr="00E555D8">
        <w:t xml:space="preserve"> </w:t>
      </w:r>
      <w:r>
        <w:t>…/User interface design/idea2.png</w:t>
      </w:r>
    </w:p>
    <w:p w:rsidR="009E320D" w:rsidRDefault="009E320D" w:rsidP="00F6717D"/>
    <w:p w:rsidR="009E320D" w:rsidRDefault="009E320D" w:rsidP="00F6717D">
      <w:r>
        <w:t>[]</w:t>
      </w:r>
      <w:r>
        <w:tab/>
        <w:t>UI interface – in-game-menu.jpg</w:t>
      </w:r>
    </w:p>
    <w:p w:rsidR="009E320D" w:rsidRDefault="009E320D" w:rsidP="00F6717D">
      <w:r>
        <w:tab/>
        <w:t>Available at:</w:t>
      </w:r>
      <w:r w:rsidRPr="00E555D8">
        <w:t xml:space="preserve"> </w:t>
      </w:r>
      <w:r>
        <w:t>…/User interface design/</w:t>
      </w:r>
      <w:r w:rsidRPr="009E320D">
        <w:t xml:space="preserve"> in-game menu</w:t>
      </w:r>
      <w:r>
        <w:t>.png</w:t>
      </w:r>
    </w:p>
    <w:p w:rsidR="009E320D" w:rsidRDefault="009E320D" w:rsidP="00F6717D"/>
    <w:p w:rsidR="009E320D" w:rsidRDefault="009E320D" w:rsidP="00F6717D">
      <w:r>
        <w:t>[]</w:t>
      </w:r>
      <w:r>
        <w:tab/>
        <w:t>UI interface – main menu.jpg</w:t>
      </w:r>
    </w:p>
    <w:p w:rsidR="009E320D" w:rsidRDefault="009E320D" w:rsidP="00F6717D">
      <w:r>
        <w:tab/>
        <w:t>Available at:</w:t>
      </w:r>
      <w:r w:rsidRPr="00E555D8">
        <w:t xml:space="preserve"> </w:t>
      </w:r>
      <w:r>
        <w:t>…/User interface design/</w:t>
      </w:r>
      <w:r w:rsidRPr="009E320D">
        <w:t xml:space="preserve"> main menu</w:t>
      </w:r>
      <w:r>
        <w:t>.png</w:t>
      </w:r>
    </w:p>
    <w:p w:rsidR="009E320D" w:rsidRDefault="009E320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tab/>
        <w:t>Available at: Major Project/screenshots/terrain/terrain2.png</w:t>
      </w:r>
    </w:p>
    <w:p w:rsidR="003139BB" w:rsidRDefault="003139B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F6717D" w:rsidRDefault="00F6717D" w:rsidP="00F6717D">
      <w:r>
        <w:t>[]</w:t>
      </w:r>
      <w:r>
        <w:tab/>
        <w:t>Old test table</w:t>
      </w:r>
    </w:p>
    <w:p w:rsidR="00F6717D" w:rsidRDefault="00F6717D" w:rsidP="00F6717D">
      <w:r>
        <w:lastRenderedPageBreak/>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table.docx</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7E7624" w:rsidRDefault="007E7624" w:rsidP="00EB6A21"/>
    <w:p w:rsidR="007E7624" w:rsidRDefault="007E7624" w:rsidP="00EB6A21">
      <w:r>
        <w:t>[]</w:t>
      </w:r>
      <w:r>
        <w:tab/>
        <w:t xml:space="preserve">Terrain clipping as viewed from the </w:t>
      </w:r>
      <w:proofErr w:type="spellStart"/>
      <w:r>
        <w:t>minimap</w:t>
      </w:r>
      <w:proofErr w:type="spellEnd"/>
    </w:p>
    <w:p w:rsidR="007E7624" w:rsidRDefault="007E7624" w:rsidP="00EB6A21">
      <w:r>
        <w:tab/>
        <w:t xml:space="preserve">Available at: </w:t>
      </w:r>
    </w:p>
    <w:p w:rsidR="007E7624" w:rsidRDefault="007E7624" w:rsidP="00EB6A21">
      <w:r>
        <w:tab/>
        <w:t>Major Project/screenshots/terrain/rendering efficiency/Getting 3x3 working</w:t>
      </w:r>
    </w:p>
    <w:p w:rsidR="00F6717D" w:rsidRDefault="00F6717D" w:rsidP="00F6717D">
      <w:pPr>
        <w:pStyle w:val="AppendixSection"/>
      </w:pPr>
      <w:r>
        <w:t>External references</w:t>
      </w:r>
    </w:p>
    <w:p w:rsidR="001B7C78" w:rsidRDefault="001B7C78" w:rsidP="00D94044"/>
    <w:p w:rsidR="00E86F6C" w:rsidRDefault="00E86F6C" w:rsidP="00E86F6C">
      <w:pPr>
        <w:jc w:val="both"/>
      </w:pPr>
      <w:r>
        <w:t>[]</w:t>
      </w:r>
      <w:r>
        <w:tab/>
        <w:t xml:space="preserve">To see if the browser can run </w:t>
      </w:r>
      <w:proofErr w:type="spellStart"/>
      <w:r w:rsidR="005A1602">
        <w:t>WebGL</w:t>
      </w:r>
      <w:proofErr w:type="spellEnd"/>
      <w:r w:rsidR="005A1602">
        <w:t xml:space="preserve"> (v1.0)</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Default="00E86F6C" w:rsidP="00E86F6C">
      <w:pPr>
        <w:jc w:val="both"/>
        <w:rPr>
          <w:lang w:val="en-US"/>
        </w:rPr>
      </w:pPr>
      <w:r>
        <w:tab/>
      </w:r>
      <w:hyperlink r:id="rId84" w:history="1">
        <w:r w:rsidR="005A1602" w:rsidRPr="005D1314">
          <w:rPr>
            <w:rStyle w:val="Hyperlink"/>
            <w:lang w:val="en-US"/>
          </w:rPr>
          <w:t>http://webglreport.com</w:t>
        </w:r>
      </w:hyperlink>
    </w:p>
    <w:p w:rsidR="005A1602" w:rsidRDefault="005A1602" w:rsidP="00E86F6C">
      <w:pPr>
        <w:jc w:val="both"/>
        <w:rPr>
          <w:lang w:val="en-US"/>
        </w:rPr>
      </w:pPr>
    </w:p>
    <w:p w:rsidR="005A1602" w:rsidRDefault="005A1602" w:rsidP="00E86F6C">
      <w:pPr>
        <w:jc w:val="both"/>
        <w:rPr>
          <w:lang w:val="en-US"/>
        </w:rPr>
      </w:pPr>
      <w:r>
        <w:rPr>
          <w:lang w:val="en-US"/>
        </w:rPr>
        <w:t>[]</w:t>
      </w:r>
      <w:r>
        <w:rPr>
          <w:lang w:val="en-US"/>
        </w:rPr>
        <w:tab/>
        <w:t>Uses of computer graphics</w:t>
      </w:r>
    </w:p>
    <w:p w:rsidR="005A1602" w:rsidRDefault="005A1602" w:rsidP="00E86F6C">
      <w:pPr>
        <w:jc w:val="both"/>
        <w:rPr>
          <w:lang w:val="en-US"/>
        </w:rPr>
      </w:pPr>
      <w:r>
        <w:rPr>
          <w:lang w:val="en-US"/>
        </w:rPr>
        <w:tab/>
        <w:t>Date accessed: 5</w:t>
      </w:r>
      <w:r w:rsidRPr="005A1602">
        <w:rPr>
          <w:vertAlign w:val="superscript"/>
          <w:lang w:val="en-US"/>
        </w:rPr>
        <w:t>th</w:t>
      </w:r>
      <w:r>
        <w:rPr>
          <w:lang w:val="en-US"/>
        </w:rPr>
        <w:t xml:space="preserve"> May 2017.</w:t>
      </w:r>
    </w:p>
    <w:p w:rsidR="005A1602" w:rsidRDefault="005A1602" w:rsidP="00E86F6C">
      <w:pPr>
        <w:jc w:val="both"/>
        <w:rPr>
          <w:lang w:val="en-US"/>
        </w:rPr>
      </w:pPr>
      <w:r>
        <w:rPr>
          <w:lang w:val="en-US"/>
        </w:rPr>
        <w:tab/>
        <w:t>Available at:</w:t>
      </w:r>
    </w:p>
    <w:p w:rsidR="005A1602" w:rsidRPr="00E86F6C" w:rsidRDefault="005A1602" w:rsidP="00E86F6C">
      <w:pPr>
        <w:jc w:val="both"/>
        <w:rPr>
          <w:lang w:val="en-US"/>
        </w:rPr>
      </w:pPr>
      <w:r>
        <w:rPr>
          <w:lang w:val="en-US"/>
        </w:rPr>
        <w:tab/>
      </w:r>
      <w:r w:rsidRPr="005A1602">
        <w:rPr>
          <w:lang w:val="en-US"/>
        </w:rPr>
        <w:t>http://www.explainthatstuff.com/computer-graphics.html</w:t>
      </w:r>
    </w:p>
    <w:p w:rsidR="00E86F6C" w:rsidRDefault="00E86F6C" w:rsidP="00D94044"/>
    <w:p w:rsidR="00540E9D" w:rsidRDefault="00540E9D" w:rsidP="00D94044">
      <w:r>
        <w:t>[]</w:t>
      </w:r>
      <w:r>
        <w:tab/>
        <w:t>OpenGL 3D</w:t>
      </w:r>
      <w:r w:rsidR="00904108">
        <w:t xml:space="preserve"> game,</w:t>
      </w:r>
      <w:r>
        <w:t xml:space="preserve"> created by YouTube user </w:t>
      </w:r>
      <w:proofErr w:type="spellStart"/>
      <w:r>
        <w:t>OneGoldenCat</w:t>
      </w:r>
      <w:proofErr w:type="spellEnd"/>
      <w:r w:rsidR="00904108">
        <w:t>.</w:t>
      </w:r>
    </w:p>
    <w:p w:rsidR="00540E9D" w:rsidRDefault="00540E9D" w:rsidP="00D94044">
      <w:r>
        <w:tab/>
        <w:t xml:space="preserve">Date accessed: </w:t>
      </w:r>
      <w:r w:rsidR="00904108">
        <w:t>September 15</w:t>
      </w:r>
      <w:r w:rsidR="00904108" w:rsidRPr="00904108">
        <w:rPr>
          <w:vertAlign w:val="superscript"/>
        </w:rPr>
        <w:t>th</w:t>
      </w:r>
      <w:r w:rsidR="00904108">
        <w:t xml:space="preserve"> 2016.</w:t>
      </w:r>
    </w:p>
    <w:p w:rsidR="00540E9D" w:rsidRDefault="00540E9D" w:rsidP="00D94044">
      <w:r>
        <w:tab/>
        <w:t>Available at:</w:t>
      </w:r>
    </w:p>
    <w:p w:rsidR="00540E9D" w:rsidRPr="00540E9D" w:rsidRDefault="00540E9D" w:rsidP="00D94044">
      <w:r>
        <w:tab/>
      </w:r>
      <w:r w:rsidRPr="00540E9D">
        <w:t>https://www.youtube.com/watch?v=aviL3HX3UEc&amp;t=267s</w:t>
      </w:r>
    </w:p>
    <w:p w:rsidR="00540E9D" w:rsidRDefault="00540E9D"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Pr="002D01A9" w:rsidRDefault="00F63D43" w:rsidP="002D01A9">
      <w:pPr>
        <w:jc w:val="both"/>
        <w:rPr>
          <w:color w:val="444444"/>
          <w:szCs w:val="20"/>
        </w:rPr>
      </w:pPr>
      <w:r>
        <w:tab/>
      </w:r>
      <w:hyperlink r:id="rId85"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https://goo.gl/ckczxm</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86"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lastRenderedPageBreak/>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87"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tab/>
      </w:r>
      <w:r w:rsidR="002D01A9" w:rsidRPr="002D01A9">
        <w:rPr>
          <w:szCs w:val="20"/>
        </w:rPr>
        <w:t>https://goo.gl/VBzsu6</w:t>
      </w:r>
    </w:p>
    <w:p w:rsidR="00F50584" w:rsidRDefault="00F50584" w:rsidP="00D94044"/>
    <w:p w:rsidR="00671898" w:rsidRDefault="00671898" w:rsidP="00D94044">
      <w:r>
        <w:t>[]</w:t>
      </w:r>
      <w:r>
        <w:tab/>
        <w:t xml:space="preserve">Texture knowledge, from Greg </w:t>
      </w:r>
      <w:proofErr w:type="spellStart"/>
      <w:r>
        <w:t>Taraves</w:t>
      </w:r>
      <w:proofErr w:type="spellEnd"/>
      <w:r>
        <w:t xml:space="preserve"> on Stack Overflow</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pPr>
        <w:rPr>
          <w:sz w:val="24"/>
        </w:rPr>
      </w:pPr>
      <w:r>
        <w:tab/>
      </w:r>
      <w:hyperlink r:id="rId88" w:history="1">
        <w:r w:rsidRPr="00D25468">
          <w:rPr>
            <w:rStyle w:val="Hyperlink"/>
            <w:szCs w:val="20"/>
          </w:rPr>
          <w:t>https://goo.gl/mT8Ck7</w:t>
        </w:r>
      </w:hyperlink>
    </w:p>
    <w:p w:rsidR="00671898" w:rsidRDefault="00671898" w:rsidP="00D94044"/>
    <w:p w:rsidR="00671898" w:rsidRDefault="00671898" w:rsidP="00D94044">
      <w:r>
        <w:t>[]</w:t>
      </w:r>
      <w:r>
        <w:tab/>
        <w:t>Texture knowledge from the Mozilla tutorial. From various contributors.</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r>
        <w:tab/>
      </w:r>
      <w:r w:rsidRPr="00671898">
        <w:rPr>
          <w:szCs w:val="20"/>
        </w:rPr>
        <w:t>https://goo.gl/yB3Df6</w:t>
      </w:r>
    </w:p>
    <w:p w:rsidR="00671898" w:rsidRDefault="00671898" w:rsidP="00D94044"/>
    <w:p w:rsidR="00671898" w:rsidRDefault="00671898" w:rsidP="00D94044">
      <w:r>
        <w:t>[]</w:t>
      </w:r>
      <w:r>
        <w:tab/>
        <w:t xml:space="preserve">Texture knowledge from the Mozilla tutorial on GitHub. </w:t>
      </w:r>
    </w:p>
    <w:p w:rsidR="00671898" w:rsidRDefault="00671898" w:rsidP="00D94044">
      <w:r>
        <w:tab/>
        <w:t>From various contributors.</w:t>
      </w:r>
    </w:p>
    <w:p w:rsidR="00671898" w:rsidRDefault="00671898" w:rsidP="00671898">
      <w:r>
        <w:tab/>
        <w:t>Date accessed: 1</w:t>
      </w:r>
      <w:r w:rsidRPr="00454B36">
        <w:rPr>
          <w:vertAlign w:val="superscript"/>
        </w:rPr>
        <w:t>st</w:t>
      </w:r>
      <w:r>
        <w:t xml:space="preserve"> February 2017</w:t>
      </w:r>
      <w:r w:rsidR="00065CDE">
        <w:t>.</w:t>
      </w:r>
    </w:p>
    <w:p w:rsidR="00671898" w:rsidRDefault="00671898" w:rsidP="00671898">
      <w:r>
        <w:tab/>
        <w:t>Available at:</w:t>
      </w:r>
      <w:r w:rsidR="0011540E">
        <w:t xml:space="preserve"> </w:t>
      </w:r>
    </w:p>
    <w:p w:rsidR="00671898" w:rsidRPr="00671898" w:rsidRDefault="00671898" w:rsidP="00671898">
      <w:r>
        <w:tab/>
      </w:r>
      <w:r w:rsidRPr="00671898">
        <w:rPr>
          <w:szCs w:val="20"/>
        </w:rPr>
        <w:t>https://goo.gl/s3orxo</w:t>
      </w:r>
    </w:p>
    <w:p w:rsidR="00671898" w:rsidRDefault="00671898"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671898" w:rsidRDefault="00F50584" w:rsidP="00D94044">
      <w:pPr>
        <w:rPr>
          <w:color w:val="444444"/>
          <w:sz w:val="20"/>
          <w:szCs w:val="20"/>
        </w:rPr>
      </w:pPr>
      <w:r>
        <w:tab/>
      </w:r>
      <w:hyperlink r:id="rId89" w:history="1">
        <w:r w:rsidR="00671898" w:rsidRPr="00671898">
          <w:rPr>
            <w:rStyle w:val="Hyperlink"/>
            <w:color w:val="auto"/>
            <w:szCs w:val="20"/>
          </w:rPr>
          <w:t>https://goo.gl/OFMg6n</w:t>
        </w:r>
      </w:hyperlink>
    </w:p>
    <w:p w:rsidR="00671898" w:rsidRDefault="00671898"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lastRenderedPageBreak/>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90"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671898" w:rsidRDefault="006C108B" w:rsidP="00D94044">
      <w:pPr>
        <w:rPr>
          <w:szCs w:val="22"/>
          <w:shd w:val="clear" w:color="auto" w:fill="FFFFFF"/>
        </w:rPr>
      </w:pP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 xml:space="preserve">(2nd </w:t>
      </w:r>
      <w:proofErr w:type="gramStart"/>
      <w:r w:rsidRPr="006C108B">
        <w:rPr>
          <w:szCs w:val="22"/>
          <w:shd w:val="clear" w:color="auto" w:fill="FFFFFF"/>
        </w:rPr>
        <w:t>ed</w:t>
      </w:r>
      <w:proofErr w:type="gramEnd"/>
      <w:r w:rsidRPr="006C108B">
        <w:rPr>
          <w:szCs w:val="22"/>
          <w:shd w:val="clear" w:color="auto" w:fill="FFFFFF"/>
        </w:rPr>
        <w:t>.).</w:t>
      </w:r>
      <w:r>
        <w:rPr>
          <w:szCs w:val="22"/>
          <w:shd w:val="clear" w:color="auto" w:fill="FFFFFF"/>
        </w:rPr>
        <w:t xml:space="preserve"> </w:t>
      </w:r>
      <w:r>
        <w:rPr>
          <w:szCs w:val="22"/>
          <w:shd w:val="clear" w:color="auto" w:fill="FFFFFF"/>
        </w:rPr>
        <w:tab/>
        <w:t xml:space="preserve">Pages 496 – 499. </w:t>
      </w:r>
    </w:p>
    <w:p w:rsidR="006C108B" w:rsidRDefault="00671898" w:rsidP="00D94044">
      <w:pPr>
        <w:rPr>
          <w:szCs w:val="22"/>
          <w:shd w:val="clear" w:color="auto" w:fill="FFFFFF"/>
        </w:rPr>
      </w:pPr>
      <w:r>
        <w:rPr>
          <w:szCs w:val="22"/>
          <w:shd w:val="clear" w:color="auto" w:fill="FFFFFF"/>
        </w:rPr>
        <w:tab/>
      </w:r>
      <w:r w:rsidR="006C108B">
        <w:rPr>
          <w:szCs w:val="22"/>
          <w:shd w:val="clear" w:color="auto" w:fill="FFFFFF"/>
        </w:rPr>
        <w:t>Discusses lighting techn</w:t>
      </w:r>
      <w:r>
        <w:rPr>
          <w:szCs w:val="22"/>
          <w:shd w:val="clear" w:color="auto" w:fill="FFFFFF"/>
        </w:rPr>
        <w:t xml:space="preserve">iques such as point lights and </w:t>
      </w:r>
      <w:r w:rsidR="006C108B">
        <w:rPr>
          <w:szCs w:val="22"/>
          <w:shd w:val="clear" w:color="auto" w:fill="FFFFFF"/>
        </w:rPr>
        <w:t xml:space="preserve">diffuse/specular </w:t>
      </w:r>
      <w:r>
        <w:rPr>
          <w:szCs w:val="22"/>
          <w:shd w:val="clear" w:color="auto" w:fill="FFFFFF"/>
        </w:rPr>
        <w:tab/>
      </w:r>
      <w:r w:rsidR="006C108B">
        <w:rPr>
          <w:szCs w:val="22"/>
          <w:shd w:val="clear" w:color="auto" w:fill="FFFFFF"/>
        </w:rPr>
        <w:t>lighting</w:t>
      </w:r>
      <w:r>
        <w:rPr>
          <w:szCs w:val="22"/>
          <w:shd w:val="clear" w:color="auto" w:fill="FFFFFF"/>
        </w:rPr>
        <w:t>.</w:t>
      </w:r>
    </w:p>
    <w:p w:rsidR="00F77A96" w:rsidRPr="006C108B" w:rsidRDefault="00F77A96" w:rsidP="00D94044">
      <w:pPr>
        <w:rPr>
          <w:szCs w:val="22"/>
          <w:shd w:val="clear" w:color="auto" w:fill="FFFFFF"/>
        </w:rPr>
      </w:pPr>
      <w:r>
        <w:rPr>
          <w:szCs w:val="22"/>
          <w:shd w:val="clear" w:color="auto" w:fill="FFFFFF"/>
        </w:rPr>
        <w:tab/>
      </w:r>
      <w:r>
        <w:t>Date accessed: 20</w:t>
      </w:r>
      <w:r w:rsidRPr="00F77A96">
        <w:rPr>
          <w:vertAlign w:val="superscript"/>
        </w:rPr>
        <w:t>th</w:t>
      </w:r>
      <w:r>
        <w:t xml:space="preserve"> February 2017</w:t>
      </w:r>
    </w:p>
    <w:p w:rsidR="006C108B" w:rsidRDefault="006C108B"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91" w:history="1">
        <w:r w:rsidRPr="00584FBB">
          <w:rPr>
            <w:rStyle w:val="Hyperlink"/>
          </w:rPr>
          <w:t>https://www.youtube.com/watch?v=qslBNLeSPUc&amp;t=141s</w:t>
        </w:r>
      </w:hyperlink>
    </w:p>
    <w:p w:rsidR="00CE509B" w:rsidRDefault="00CE509B" w:rsidP="00D94044">
      <w:r>
        <w:tab/>
      </w:r>
    </w:p>
    <w:p w:rsidR="00812A5A" w:rsidRDefault="00812A5A" w:rsidP="00D94044">
      <w:r>
        <w:t>[]</w:t>
      </w:r>
      <w:r>
        <w:tab/>
        <w:t>OpenGL instancing tutorial, by Jamie King</w:t>
      </w:r>
    </w:p>
    <w:p w:rsidR="00812A5A" w:rsidRDefault="00812A5A" w:rsidP="00D94044">
      <w:r>
        <w:tab/>
        <w:t>Date accessed: 01</w:t>
      </w:r>
      <w:r w:rsidRPr="00812A5A">
        <w:rPr>
          <w:vertAlign w:val="superscript"/>
        </w:rPr>
        <w:t>st</w:t>
      </w:r>
      <w:r>
        <w:t xml:space="preserve"> September 2016</w:t>
      </w:r>
    </w:p>
    <w:p w:rsidR="00812A5A" w:rsidRDefault="00812A5A" w:rsidP="00D94044">
      <w:r>
        <w:tab/>
        <w:t>Available at:</w:t>
      </w:r>
    </w:p>
    <w:p w:rsidR="00812A5A" w:rsidRDefault="00812A5A" w:rsidP="00D94044">
      <w:r>
        <w:tab/>
      </w:r>
      <w:r w:rsidRPr="00812A5A">
        <w:t>https://www.youtube.com/watch?v=GC8Pj7g_vc0</w:t>
      </w:r>
    </w:p>
    <w:p w:rsidR="00812A5A" w:rsidRDefault="00812A5A" w:rsidP="00D94044"/>
    <w:p w:rsidR="00CE509B" w:rsidRDefault="00625C21" w:rsidP="00D94044">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r>
      <w:proofErr w:type="spellStart"/>
      <w:r>
        <w:t>WebGL</w:t>
      </w:r>
      <w:proofErr w:type="spellEnd"/>
      <w:r>
        <w:t xml:space="preserve">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Pr="00674BBC" w:rsidRDefault="00625C21" w:rsidP="00D94044">
      <w:r>
        <w:tab/>
      </w:r>
      <w:r w:rsidR="00674BBC" w:rsidRPr="00674BBC">
        <w:rPr>
          <w:szCs w:val="20"/>
        </w:rPr>
        <w:t>https://goo.gl/vrMTcV</w:t>
      </w:r>
    </w:p>
    <w:p w:rsidR="008A0DB3" w:rsidRDefault="008A0DB3" w:rsidP="00D94044"/>
    <w:p w:rsidR="008A0DB3" w:rsidRDefault="008A0DB3" w:rsidP="00D94044">
      <w:r>
        <w:t>[]</w:t>
      </w:r>
      <w:r>
        <w:tab/>
      </w:r>
      <w:proofErr w:type="spellStart"/>
      <w:r>
        <w:t>Perlin</w:t>
      </w:r>
      <w:proofErr w:type="spellEnd"/>
      <w:r>
        <w:t xml:space="preserve">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92"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93" w:history="1">
        <w:r w:rsidR="001B7C78" w:rsidRPr="00584FBB">
          <w:rPr>
            <w:rStyle w:val="Hyperlink"/>
          </w:rPr>
          <w:t>https://www.youtube.com/watch?v=_Ix5oN8eC1E</w:t>
        </w:r>
      </w:hyperlink>
    </w:p>
    <w:p w:rsidR="00F6717D" w:rsidRDefault="00F6717D" w:rsidP="00D94044"/>
    <w:p w:rsidR="001B7C78" w:rsidRDefault="001B7C78" w:rsidP="001B7C78">
      <w:r>
        <w:t>[]</w:t>
      </w:r>
      <w:r>
        <w:tab/>
      </w:r>
      <w:proofErr w:type="spellStart"/>
      <w:r>
        <w:t>ThinMatrix</w:t>
      </w:r>
      <w:proofErr w:type="spellEnd"/>
      <w:r>
        <w:t xml:space="preserve"> (YouTube name) Water tutorial series, implemented in Java and</w:t>
      </w:r>
    </w:p>
    <w:p w:rsidR="00F6717D" w:rsidRDefault="002107BB" w:rsidP="001B7C78">
      <w:r>
        <w:tab/>
        <w:t>OpenGL.</w:t>
      </w:r>
    </w:p>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F6717D"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94"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F9536A">
        <w:rPr>
          <w:szCs w:val="22"/>
          <w:shd w:val="clear" w:color="auto" w:fill="FFFFFF"/>
        </w:rPr>
        <w:t>This was the noise used to generate the height map for the terrain</w:t>
      </w:r>
      <w:r>
        <w:rPr>
          <w:szCs w:val="22"/>
          <w:shd w:val="clear" w:color="auto" w:fill="FFFFFF"/>
        </w:rPr>
        <w:t>.</w:t>
      </w:r>
    </w:p>
    <w:p w:rsidR="006515F6" w:rsidRDefault="002107BB" w:rsidP="00D94044">
      <w:pPr>
        <w:rPr>
          <w:szCs w:val="22"/>
          <w:shd w:val="clear" w:color="auto" w:fill="FFFFFF"/>
        </w:rPr>
      </w:pPr>
      <w:r>
        <w:rPr>
          <w:szCs w:val="22"/>
          <w:shd w:val="clear" w:color="auto" w:fill="FFFFFF"/>
        </w:rPr>
        <w:tab/>
      </w:r>
    </w:p>
    <w:p w:rsidR="002107BB" w:rsidRDefault="002107BB" w:rsidP="00D94044">
      <w:pPr>
        <w:rPr>
          <w:szCs w:val="22"/>
          <w:shd w:val="clear" w:color="auto" w:fill="FFFFFF"/>
        </w:rPr>
      </w:pPr>
      <w:r>
        <w:rPr>
          <w:szCs w:val="22"/>
          <w:shd w:val="clear" w:color="auto" w:fill="FFFFFF"/>
        </w:rPr>
        <w:tab/>
      </w:r>
      <w:r>
        <w:t>Date accessed: 1</w:t>
      </w:r>
      <w:r w:rsidRPr="00F6717D">
        <w:rPr>
          <w:vertAlign w:val="superscript"/>
        </w:rPr>
        <w:t>st</w:t>
      </w:r>
      <w:r>
        <w:t xml:space="preserve"> January – 1</w:t>
      </w:r>
      <w:r w:rsidRPr="002107BB">
        <w:rPr>
          <w:vertAlign w:val="superscript"/>
        </w:rPr>
        <w:t>st</w:t>
      </w:r>
      <w:r>
        <w:t xml:space="preserve"> April 2017</w:t>
      </w:r>
    </w:p>
    <w:p w:rsidR="00674BBC" w:rsidRDefault="006515F6" w:rsidP="00D94044">
      <w:r>
        <w:rPr>
          <w:szCs w:val="22"/>
          <w:shd w:val="clear" w:color="auto" w:fill="FFFFFF"/>
        </w:rPr>
        <w:tab/>
      </w:r>
      <w:r>
        <w:t xml:space="preserve">Available at: </w:t>
      </w:r>
    </w:p>
    <w:p w:rsidR="00F15C85" w:rsidRPr="00904108" w:rsidRDefault="00674BBC" w:rsidP="00E77ACE">
      <w:pPr>
        <w:rPr>
          <w:szCs w:val="22"/>
        </w:rPr>
      </w:pPr>
      <w:r>
        <w:tab/>
      </w:r>
      <w:r w:rsidRPr="00674BBC">
        <w:rPr>
          <w:szCs w:val="20"/>
        </w:rPr>
        <w:t>https://goo.gl/ANVXN0</w:t>
      </w:r>
    </w:p>
    <w:p w:rsidR="00904108" w:rsidRDefault="00904108" w:rsidP="00904108">
      <w:pPr>
        <w:pStyle w:val="AppendixSection"/>
      </w:pPr>
      <w:r>
        <w:t>Scene  resource</w:t>
      </w:r>
      <w:r w:rsidR="002107BB">
        <w:t>s</w:t>
      </w:r>
      <w:r>
        <w:t xml:space="preserve"> references</w:t>
      </w:r>
    </w:p>
    <w:p w:rsidR="00F15C85" w:rsidRDefault="00F15C85" w:rsidP="00E77ACE"/>
    <w:p w:rsidR="00904108" w:rsidRDefault="00904108" w:rsidP="00E77ACE">
      <w:r>
        <w:t>[]</w:t>
      </w:r>
      <w:r>
        <w:tab/>
        <w:t>Inspiration image of Mars</w:t>
      </w:r>
    </w:p>
    <w:p w:rsidR="00904108" w:rsidRDefault="00904108" w:rsidP="00E77ACE">
      <w:r>
        <w:tab/>
      </w:r>
      <w:r w:rsidR="002107BB">
        <w:t>Date accessed: April 03</w:t>
      </w:r>
      <w:r w:rsidR="002107BB" w:rsidRPr="002107BB">
        <w:rPr>
          <w:vertAlign w:val="superscript"/>
        </w:rPr>
        <w:t>rd</w:t>
      </w:r>
      <w:r w:rsidR="002107BB">
        <w:t xml:space="preserve"> 2017</w:t>
      </w:r>
    </w:p>
    <w:p w:rsidR="00904108" w:rsidRDefault="00904108" w:rsidP="00E77ACE">
      <w:r>
        <w:tab/>
        <w:t>Available at:</w:t>
      </w:r>
    </w:p>
    <w:p w:rsidR="00904108" w:rsidRDefault="00904108" w:rsidP="00E77ACE">
      <w:r>
        <w:tab/>
      </w:r>
      <w:r w:rsidRPr="00904108">
        <w:t>Major Project</w:t>
      </w:r>
      <w:r>
        <w:t>/</w:t>
      </w:r>
      <w:r w:rsidRPr="00904108">
        <w:t>resources</w:t>
      </w:r>
      <w:r>
        <w:t>/inspiration/</w:t>
      </w:r>
      <w:r w:rsidRPr="00904108">
        <w:t>prehistoric_mars</w:t>
      </w:r>
      <w:r>
        <w:t>.jpg</w:t>
      </w:r>
      <w:r>
        <w:tab/>
      </w:r>
    </w:p>
    <w:p w:rsidR="00904108" w:rsidRDefault="00904108" w:rsidP="00E77ACE"/>
    <w:p w:rsidR="00904108" w:rsidRDefault="00904108" w:rsidP="00E77ACE">
      <w:r>
        <w:t>[]</w:t>
      </w:r>
      <w:r w:rsidR="002107BB">
        <w:tab/>
      </w:r>
      <w:r w:rsidR="00671898">
        <w:t>Skybox day and night textures:</w:t>
      </w:r>
    </w:p>
    <w:p w:rsidR="00671898" w:rsidRDefault="00671898" w:rsidP="00E77ACE">
      <w:r>
        <w:tab/>
        <w:t xml:space="preserve">Date accessed: </w:t>
      </w:r>
      <w:r w:rsidR="00D649AC">
        <w:t>March</w:t>
      </w:r>
      <w:r>
        <w:t xml:space="preserve"> </w:t>
      </w:r>
      <w:r w:rsidR="00D649AC">
        <w:t>20</w:t>
      </w:r>
      <w:r w:rsidR="00D649AC" w:rsidRPr="00D649AC">
        <w:rPr>
          <w:vertAlign w:val="superscript"/>
        </w:rPr>
        <w:t>th</w:t>
      </w:r>
      <w:r w:rsidR="00D649AC">
        <w:t xml:space="preserve"> </w:t>
      </w:r>
      <w:r>
        <w:t>2017</w:t>
      </w:r>
    </w:p>
    <w:p w:rsidR="00904108" w:rsidRDefault="00671898" w:rsidP="00E77ACE">
      <w:r>
        <w:tab/>
        <w:t>Available at:</w:t>
      </w:r>
    </w:p>
    <w:p w:rsidR="00671898" w:rsidRDefault="00671898" w:rsidP="00E77ACE">
      <w:r>
        <w:tab/>
      </w:r>
      <w:r w:rsidRPr="00671898">
        <w:t>http://www.custommapmakers.org/skyboxes.php</w:t>
      </w:r>
    </w:p>
    <w:p w:rsidR="00671898" w:rsidRDefault="00671898" w:rsidP="00E77ACE"/>
    <w:p w:rsidR="00671898" w:rsidRDefault="002107BB" w:rsidP="00671898">
      <w:r>
        <w:t>[]</w:t>
      </w:r>
      <w:r>
        <w:tab/>
      </w:r>
      <w:r w:rsidR="00671898">
        <w:t xml:space="preserve">Rock OBJ file used and edited from (Public domain): </w:t>
      </w:r>
    </w:p>
    <w:p w:rsidR="00671898" w:rsidRDefault="00671898" w:rsidP="00671898">
      <w:r>
        <w:tab/>
        <w:t>Date accessed: March 01</w:t>
      </w:r>
      <w:r w:rsidRPr="00671898">
        <w:rPr>
          <w:vertAlign w:val="superscript"/>
        </w:rPr>
        <w:t>st</w:t>
      </w:r>
      <w:r>
        <w:t xml:space="preserve"> 2017.</w:t>
      </w:r>
    </w:p>
    <w:p w:rsidR="00671898" w:rsidRDefault="00671898" w:rsidP="00671898">
      <w:r>
        <w:tab/>
        <w:t>Available at:</w:t>
      </w:r>
    </w:p>
    <w:p w:rsidR="00671898" w:rsidRDefault="00671898" w:rsidP="00671898">
      <w:r>
        <w:t xml:space="preserve">  </w:t>
      </w:r>
      <w:r>
        <w:tab/>
        <w:t>http://nobiax.deviantart.com/art/Free-LowPoly-Rocks-set01-587036357</w:t>
      </w:r>
    </w:p>
    <w:p w:rsidR="002107BB" w:rsidRDefault="002107BB" w:rsidP="00E77ACE"/>
    <w:p w:rsidR="00904108" w:rsidRDefault="00904108" w:rsidP="00E77ACE">
      <w:r>
        <w:t>[]</w:t>
      </w:r>
      <w:r w:rsidR="002107BB">
        <w:tab/>
      </w:r>
      <w:r w:rsidR="00671898">
        <w:t>Some r</w:t>
      </w:r>
      <w:r w:rsidR="002107BB">
        <w:t>ock textures</w:t>
      </w:r>
    </w:p>
    <w:p w:rsidR="00671898" w:rsidRDefault="00671898" w:rsidP="00E77ACE">
      <w:r>
        <w:tab/>
        <w:t>Date accessed: March 01</w:t>
      </w:r>
      <w:r w:rsidRPr="00671898">
        <w:rPr>
          <w:vertAlign w:val="superscript"/>
        </w:rPr>
        <w:t>st</w:t>
      </w:r>
      <w:r>
        <w:t xml:space="preserve"> 2017.</w:t>
      </w:r>
    </w:p>
    <w:p w:rsidR="00671898" w:rsidRDefault="00671898" w:rsidP="00E77ACE">
      <w:r>
        <w:lastRenderedPageBreak/>
        <w:tab/>
        <w:t>Available at:</w:t>
      </w:r>
    </w:p>
    <w:p w:rsidR="00671898" w:rsidRDefault="00671898" w:rsidP="00E77ACE">
      <w:r>
        <w:tab/>
      </w:r>
      <w:hyperlink r:id="rId95" w:history="1">
        <w:r w:rsidRPr="00D25468">
          <w:rPr>
            <w:rStyle w:val="Hyperlink"/>
          </w:rPr>
          <w:t>https://www.textures.com/download/rocksarid0035/68071?&amp;secure=login</w:t>
        </w:r>
      </w:hyperlink>
    </w:p>
    <w:p w:rsidR="00671898" w:rsidRDefault="00671898" w:rsidP="00E77ACE">
      <w:r>
        <w:tab/>
      </w:r>
      <w:hyperlink r:id="rId96" w:history="1">
        <w:r w:rsidRPr="00D25468">
          <w:rPr>
            <w:rStyle w:val="Hyperlink"/>
          </w:rPr>
          <w:t>https://www.textures.com/download/rocksarid0048/42217?&amp;secure=login</w:t>
        </w:r>
      </w:hyperlink>
    </w:p>
    <w:p w:rsidR="00671898" w:rsidRDefault="00671898" w:rsidP="00E77ACE">
      <w:r>
        <w:tab/>
      </w:r>
      <w:r w:rsidRPr="00671898">
        <w:t>https://www.textures.com/download/rocksarid0035/68071?&amp;secure=login</w:t>
      </w:r>
    </w:p>
    <w:p w:rsidR="00904108" w:rsidRDefault="002107BB" w:rsidP="00E77ACE">
      <w:r>
        <w:tab/>
      </w:r>
    </w:p>
    <w:p w:rsidR="00904108" w:rsidRDefault="00904108" w:rsidP="00E77ACE">
      <w:r>
        <w:t>[]</w:t>
      </w:r>
      <w:r w:rsidR="00671898">
        <w:tab/>
        <w:t>Terrain sand texture</w:t>
      </w:r>
    </w:p>
    <w:p w:rsidR="00671898" w:rsidRDefault="00671898" w:rsidP="00E77ACE">
      <w:r>
        <w:tab/>
      </w:r>
      <w:r w:rsidR="00D649AC">
        <w:t>Date accessed: March 27</w:t>
      </w:r>
      <w:r w:rsidR="00D649AC" w:rsidRPr="00D649AC">
        <w:rPr>
          <w:vertAlign w:val="superscript"/>
        </w:rPr>
        <w:t>th</w:t>
      </w:r>
      <w:r w:rsidR="00D649AC">
        <w:t xml:space="preserve"> 2017.</w:t>
      </w:r>
    </w:p>
    <w:p w:rsidR="00671898" w:rsidRDefault="00671898" w:rsidP="00E77ACE">
      <w:r>
        <w:tab/>
        <w:t>Available at:</w:t>
      </w:r>
    </w:p>
    <w:p w:rsidR="00671898" w:rsidRDefault="00671898" w:rsidP="00E77ACE">
      <w:r>
        <w:tab/>
      </w:r>
      <w:hyperlink r:id="rId97" w:history="1">
        <w:r w:rsidR="00D649AC" w:rsidRPr="00D25468">
          <w:rPr>
            <w:rStyle w:val="Hyperlink"/>
          </w:rPr>
          <w:t>https://www.textures.com/download/soilbeach0131/106132</w:t>
        </w:r>
      </w:hyperlink>
    </w:p>
    <w:p w:rsidR="00D649AC" w:rsidRDefault="00D649AC" w:rsidP="00E77ACE"/>
    <w:p w:rsidR="00D649AC" w:rsidRDefault="00D649AC" w:rsidP="00E77ACE">
      <w:r>
        <w:t>[]</w:t>
      </w:r>
      <w:r>
        <w:tab/>
        <w:t>Water sound:</w:t>
      </w:r>
    </w:p>
    <w:p w:rsidR="00D649AC" w:rsidRDefault="00D649AC" w:rsidP="00E77ACE">
      <w:r>
        <w:tab/>
        <w:t>Date accessed: April 15</w:t>
      </w:r>
      <w:r w:rsidRPr="00D649AC">
        <w:rPr>
          <w:vertAlign w:val="superscript"/>
        </w:rPr>
        <w:t>th</w:t>
      </w:r>
      <w:r>
        <w:t xml:space="preserve"> 2017.</w:t>
      </w:r>
    </w:p>
    <w:p w:rsidR="00D649AC" w:rsidRDefault="00D649AC" w:rsidP="00E77ACE">
      <w:r>
        <w:tab/>
        <w:t>Available at:</w:t>
      </w:r>
    </w:p>
    <w:p w:rsidR="00D649AC" w:rsidRDefault="00D649AC" w:rsidP="00E77ACE">
      <w:r>
        <w:tab/>
      </w:r>
      <w:hyperlink r:id="rId98" w:history="1">
        <w:r w:rsidRPr="00D25468">
          <w:rPr>
            <w:rStyle w:val="Hyperlink"/>
          </w:rPr>
          <w:t>https://www.youtube.com/watch?v=rn6zP4P0his&amp;t=526s</w:t>
        </w:r>
      </w:hyperlink>
    </w:p>
    <w:p w:rsidR="00D649AC" w:rsidRDefault="00D649AC" w:rsidP="00E77ACE"/>
    <w:p w:rsidR="00D649AC" w:rsidRDefault="00D649AC" w:rsidP="00E77ACE">
      <w:r>
        <w:t>[]</w:t>
      </w:r>
      <w:r>
        <w:tab/>
        <w:t xml:space="preserve">Water textures, </w:t>
      </w:r>
      <w:proofErr w:type="spellStart"/>
      <w:r>
        <w:t>DuDv</w:t>
      </w:r>
      <w:proofErr w:type="spellEnd"/>
      <w:r>
        <w:t xml:space="preserve"> map, normal map</w:t>
      </w:r>
    </w:p>
    <w:p w:rsidR="00D649AC" w:rsidRDefault="00D649AC" w:rsidP="00E77ACE">
      <w:r>
        <w:tab/>
        <w:t>Date accessed: March 27</w:t>
      </w:r>
      <w:r w:rsidRPr="00D649AC">
        <w:rPr>
          <w:vertAlign w:val="superscript"/>
        </w:rPr>
        <w:t>th</w:t>
      </w:r>
      <w:r>
        <w:t xml:space="preserve"> 2017.</w:t>
      </w:r>
    </w:p>
    <w:p w:rsidR="00D649AC" w:rsidRDefault="00D649AC" w:rsidP="00E77ACE">
      <w:r>
        <w:tab/>
        <w:t>Available at:</w:t>
      </w:r>
    </w:p>
    <w:p w:rsidR="00D649AC" w:rsidRPr="00D649AC" w:rsidRDefault="00D649AC" w:rsidP="00E77ACE">
      <w:r>
        <w:tab/>
      </w:r>
      <w:r w:rsidRPr="00D649AC">
        <w:rPr>
          <w:szCs w:val="20"/>
        </w:rPr>
        <w:t>https://goo.gl/vJB3qO</w:t>
      </w:r>
    </w:p>
    <w:sectPr w:rsidR="00D649AC" w:rsidRPr="00D649AC" w:rsidSect="00D61D84">
      <w:headerReference w:type="default" r:id="rId99"/>
      <w:footerReference w:type="default" r:id="rId100"/>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79C6" w:rsidRDefault="00AA79C6" w:rsidP="004C12FA">
      <w:r>
        <w:separator/>
      </w:r>
    </w:p>
  </w:endnote>
  <w:endnote w:type="continuationSeparator" w:id="0">
    <w:p w:rsidR="00AA79C6" w:rsidRDefault="00AA79C6"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6B51" w:rsidRDefault="00586B51" w:rsidP="004C12FA">
    <w:pPr>
      <w:pStyle w:val="Footer"/>
      <w:jc w:val="center"/>
    </w:pPr>
    <w:r>
      <w:t xml:space="preserve">Page </w:t>
    </w:r>
    <w:r>
      <w:fldChar w:fldCharType="begin"/>
    </w:r>
    <w:r>
      <w:instrText xml:space="preserve"> PAGE  \* MERGEFORMAT </w:instrText>
    </w:r>
    <w:r>
      <w:fldChar w:fldCharType="separate"/>
    </w:r>
    <w:r w:rsidR="00DC3614">
      <w:rPr>
        <w:noProof/>
      </w:rPr>
      <w:t>28</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DC3614">
      <w:rPr>
        <w:noProof/>
        <w:lang w:val="en-US"/>
      </w:rPr>
      <w:t>70</w:t>
    </w:r>
    <w:r>
      <w:rPr>
        <w:lang w:val="en-US"/>
      </w:rPr>
      <w:fldChar w:fldCharType="end"/>
    </w:r>
  </w:p>
  <w:p w:rsidR="00586B51" w:rsidRDefault="00586B51" w:rsidP="004C12FA">
    <w:pPr>
      <w:pStyle w:val="Footer"/>
    </w:pPr>
  </w:p>
  <w:p w:rsidR="00586B51" w:rsidRDefault="00586B51"/>
  <w:p w:rsidR="00586B51" w:rsidRDefault="00586B5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79C6" w:rsidRDefault="00AA79C6" w:rsidP="004C12FA">
      <w:r>
        <w:separator/>
      </w:r>
    </w:p>
  </w:footnote>
  <w:footnote w:type="continuationSeparator" w:id="0">
    <w:p w:rsidR="00AA79C6" w:rsidRDefault="00AA79C6"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6B51" w:rsidRPr="001F35A4" w:rsidRDefault="00586B51"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586B51" w:rsidRDefault="00586B51"/>
  <w:p w:rsidR="00586B51" w:rsidRDefault="00586B5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3"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FBE007A"/>
    <w:multiLevelType w:val="hybridMultilevel"/>
    <w:tmpl w:val="1166C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1"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4"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7"/>
  </w:num>
  <w:num w:numId="2">
    <w:abstractNumId w:val="8"/>
  </w:num>
  <w:num w:numId="3">
    <w:abstractNumId w:val="29"/>
  </w:num>
  <w:num w:numId="4">
    <w:abstractNumId w:val="2"/>
  </w:num>
  <w:num w:numId="5">
    <w:abstractNumId w:val="0"/>
  </w:num>
  <w:num w:numId="6">
    <w:abstractNumId w:val="9"/>
  </w:num>
  <w:num w:numId="7">
    <w:abstractNumId w:val="16"/>
  </w:num>
  <w:num w:numId="8">
    <w:abstractNumId w:val="4"/>
  </w:num>
  <w:num w:numId="9">
    <w:abstractNumId w:val="34"/>
  </w:num>
  <w:num w:numId="10">
    <w:abstractNumId w:val="35"/>
  </w:num>
  <w:num w:numId="11">
    <w:abstractNumId w:val="18"/>
  </w:num>
  <w:num w:numId="12">
    <w:abstractNumId w:val="1"/>
  </w:num>
  <w:num w:numId="13">
    <w:abstractNumId w:val="11"/>
  </w:num>
  <w:num w:numId="14">
    <w:abstractNumId w:val="19"/>
  </w:num>
  <w:num w:numId="15">
    <w:abstractNumId w:val="6"/>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32"/>
  </w:num>
  <w:num w:numId="20">
    <w:abstractNumId w:val="22"/>
  </w:num>
  <w:num w:numId="21">
    <w:abstractNumId w:val="25"/>
  </w:num>
  <w:num w:numId="22">
    <w:abstractNumId w:val="33"/>
  </w:num>
  <w:num w:numId="23">
    <w:abstractNumId w:val="23"/>
  </w:num>
  <w:num w:numId="24">
    <w:abstractNumId w:val="7"/>
  </w:num>
  <w:num w:numId="25">
    <w:abstractNumId w:val="36"/>
  </w:num>
  <w:num w:numId="26">
    <w:abstractNumId w:val="14"/>
  </w:num>
  <w:num w:numId="27">
    <w:abstractNumId w:val="3"/>
  </w:num>
  <w:num w:numId="28">
    <w:abstractNumId w:val="24"/>
  </w:num>
  <w:num w:numId="29">
    <w:abstractNumId w:val="30"/>
  </w:num>
  <w:num w:numId="30">
    <w:abstractNumId w:val="27"/>
  </w:num>
  <w:num w:numId="31">
    <w:abstractNumId w:val="12"/>
  </w:num>
  <w:num w:numId="32">
    <w:abstractNumId w:val="28"/>
  </w:num>
  <w:num w:numId="33">
    <w:abstractNumId w:val="20"/>
  </w:num>
  <w:num w:numId="34">
    <w:abstractNumId w:val="26"/>
  </w:num>
  <w:num w:numId="35">
    <w:abstractNumId w:val="5"/>
  </w:num>
  <w:num w:numId="36">
    <w:abstractNumId w:val="31"/>
  </w:num>
  <w:num w:numId="37">
    <w:abstractNumId w:val="10"/>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0210B"/>
    <w:rsid w:val="00011F27"/>
    <w:rsid w:val="000121A8"/>
    <w:rsid w:val="00012D20"/>
    <w:rsid w:val="000167F5"/>
    <w:rsid w:val="00017DB9"/>
    <w:rsid w:val="000225B5"/>
    <w:rsid w:val="00022CC9"/>
    <w:rsid w:val="00025A4B"/>
    <w:rsid w:val="0002785D"/>
    <w:rsid w:val="00027AB6"/>
    <w:rsid w:val="00030B2E"/>
    <w:rsid w:val="00031FBA"/>
    <w:rsid w:val="00034C43"/>
    <w:rsid w:val="00037202"/>
    <w:rsid w:val="000465C6"/>
    <w:rsid w:val="0005073A"/>
    <w:rsid w:val="0006112B"/>
    <w:rsid w:val="00065CDE"/>
    <w:rsid w:val="000700BF"/>
    <w:rsid w:val="00071B9A"/>
    <w:rsid w:val="00071D9D"/>
    <w:rsid w:val="00072176"/>
    <w:rsid w:val="000814EC"/>
    <w:rsid w:val="0009330B"/>
    <w:rsid w:val="00096505"/>
    <w:rsid w:val="0009699F"/>
    <w:rsid w:val="000A070A"/>
    <w:rsid w:val="000A2002"/>
    <w:rsid w:val="000A31B4"/>
    <w:rsid w:val="000A61B7"/>
    <w:rsid w:val="000A66B0"/>
    <w:rsid w:val="000A7C0B"/>
    <w:rsid w:val="000B0981"/>
    <w:rsid w:val="000B2A49"/>
    <w:rsid w:val="000B7680"/>
    <w:rsid w:val="000C084E"/>
    <w:rsid w:val="000C57CB"/>
    <w:rsid w:val="000D1D41"/>
    <w:rsid w:val="000D44A4"/>
    <w:rsid w:val="000D5440"/>
    <w:rsid w:val="000D5800"/>
    <w:rsid w:val="000E5039"/>
    <w:rsid w:val="000E583B"/>
    <w:rsid w:val="000E69BD"/>
    <w:rsid w:val="000F2F4D"/>
    <w:rsid w:val="000F3D72"/>
    <w:rsid w:val="000F52D0"/>
    <w:rsid w:val="00102CEE"/>
    <w:rsid w:val="00102D97"/>
    <w:rsid w:val="001030D9"/>
    <w:rsid w:val="00106CD8"/>
    <w:rsid w:val="00107B2E"/>
    <w:rsid w:val="00110185"/>
    <w:rsid w:val="0011540E"/>
    <w:rsid w:val="0011636A"/>
    <w:rsid w:val="0012492A"/>
    <w:rsid w:val="001300BF"/>
    <w:rsid w:val="001436A0"/>
    <w:rsid w:val="00145834"/>
    <w:rsid w:val="00147038"/>
    <w:rsid w:val="00150B8B"/>
    <w:rsid w:val="00150C0F"/>
    <w:rsid w:val="00153D47"/>
    <w:rsid w:val="001562A2"/>
    <w:rsid w:val="00162AAE"/>
    <w:rsid w:val="00174F97"/>
    <w:rsid w:val="00175754"/>
    <w:rsid w:val="001760A2"/>
    <w:rsid w:val="00176303"/>
    <w:rsid w:val="001804D5"/>
    <w:rsid w:val="0018587C"/>
    <w:rsid w:val="001865D1"/>
    <w:rsid w:val="00186981"/>
    <w:rsid w:val="00190A33"/>
    <w:rsid w:val="0019333D"/>
    <w:rsid w:val="001933FA"/>
    <w:rsid w:val="00193A01"/>
    <w:rsid w:val="00195F6D"/>
    <w:rsid w:val="001A05E7"/>
    <w:rsid w:val="001A08F7"/>
    <w:rsid w:val="001A2523"/>
    <w:rsid w:val="001A761A"/>
    <w:rsid w:val="001B2546"/>
    <w:rsid w:val="001B459E"/>
    <w:rsid w:val="001B7B6B"/>
    <w:rsid w:val="001B7C78"/>
    <w:rsid w:val="001C6786"/>
    <w:rsid w:val="001D1633"/>
    <w:rsid w:val="001D706D"/>
    <w:rsid w:val="001D7412"/>
    <w:rsid w:val="001D7856"/>
    <w:rsid w:val="001E03A4"/>
    <w:rsid w:val="001E5E69"/>
    <w:rsid w:val="001E6C0D"/>
    <w:rsid w:val="001F0AFB"/>
    <w:rsid w:val="001F35A4"/>
    <w:rsid w:val="001F4C30"/>
    <w:rsid w:val="001F7775"/>
    <w:rsid w:val="001F7EEC"/>
    <w:rsid w:val="00204E87"/>
    <w:rsid w:val="002055FF"/>
    <w:rsid w:val="00207B59"/>
    <w:rsid w:val="002107BB"/>
    <w:rsid w:val="00224D73"/>
    <w:rsid w:val="0023583D"/>
    <w:rsid w:val="002364E1"/>
    <w:rsid w:val="00243A4B"/>
    <w:rsid w:val="0024524A"/>
    <w:rsid w:val="002458B9"/>
    <w:rsid w:val="00246C26"/>
    <w:rsid w:val="00253D57"/>
    <w:rsid w:val="0026078A"/>
    <w:rsid w:val="002634A2"/>
    <w:rsid w:val="002654FE"/>
    <w:rsid w:val="002763A7"/>
    <w:rsid w:val="00281209"/>
    <w:rsid w:val="002856B0"/>
    <w:rsid w:val="00285E11"/>
    <w:rsid w:val="00287855"/>
    <w:rsid w:val="002879B5"/>
    <w:rsid w:val="00292D53"/>
    <w:rsid w:val="002956FE"/>
    <w:rsid w:val="0029749D"/>
    <w:rsid w:val="002A0CC6"/>
    <w:rsid w:val="002A29B1"/>
    <w:rsid w:val="002A3835"/>
    <w:rsid w:val="002A6309"/>
    <w:rsid w:val="002B0070"/>
    <w:rsid w:val="002B0A11"/>
    <w:rsid w:val="002B3B86"/>
    <w:rsid w:val="002B65D7"/>
    <w:rsid w:val="002B6648"/>
    <w:rsid w:val="002B67EA"/>
    <w:rsid w:val="002C0343"/>
    <w:rsid w:val="002C3DD8"/>
    <w:rsid w:val="002C5C8C"/>
    <w:rsid w:val="002D01A9"/>
    <w:rsid w:val="002D178E"/>
    <w:rsid w:val="002E0D6E"/>
    <w:rsid w:val="002E3E4F"/>
    <w:rsid w:val="002E4027"/>
    <w:rsid w:val="002E6905"/>
    <w:rsid w:val="002F1A62"/>
    <w:rsid w:val="002F1AF5"/>
    <w:rsid w:val="002F32EF"/>
    <w:rsid w:val="002F4F58"/>
    <w:rsid w:val="00300C93"/>
    <w:rsid w:val="00312BF8"/>
    <w:rsid w:val="0031363E"/>
    <w:rsid w:val="003139BB"/>
    <w:rsid w:val="00315F4F"/>
    <w:rsid w:val="00317811"/>
    <w:rsid w:val="0032007A"/>
    <w:rsid w:val="00321CFB"/>
    <w:rsid w:val="003268BD"/>
    <w:rsid w:val="00334FB0"/>
    <w:rsid w:val="003352CA"/>
    <w:rsid w:val="00340D16"/>
    <w:rsid w:val="00341202"/>
    <w:rsid w:val="0034136E"/>
    <w:rsid w:val="003423C8"/>
    <w:rsid w:val="00345CD6"/>
    <w:rsid w:val="00345ECD"/>
    <w:rsid w:val="003466F8"/>
    <w:rsid w:val="00347FB9"/>
    <w:rsid w:val="00352398"/>
    <w:rsid w:val="00355063"/>
    <w:rsid w:val="00355595"/>
    <w:rsid w:val="00356F4E"/>
    <w:rsid w:val="003605BC"/>
    <w:rsid w:val="00360722"/>
    <w:rsid w:val="00362C3C"/>
    <w:rsid w:val="00362CB1"/>
    <w:rsid w:val="0036478D"/>
    <w:rsid w:val="00366643"/>
    <w:rsid w:val="00375125"/>
    <w:rsid w:val="003826F0"/>
    <w:rsid w:val="00383F93"/>
    <w:rsid w:val="00384B01"/>
    <w:rsid w:val="003856E7"/>
    <w:rsid w:val="00387AED"/>
    <w:rsid w:val="00390B18"/>
    <w:rsid w:val="003920E6"/>
    <w:rsid w:val="00395BB1"/>
    <w:rsid w:val="003A6778"/>
    <w:rsid w:val="003B340B"/>
    <w:rsid w:val="003B5D1F"/>
    <w:rsid w:val="003B73E3"/>
    <w:rsid w:val="003C2954"/>
    <w:rsid w:val="003C4254"/>
    <w:rsid w:val="003D172A"/>
    <w:rsid w:val="003D59A8"/>
    <w:rsid w:val="003D628B"/>
    <w:rsid w:val="003D6A57"/>
    <w:rsid w:val="003E00E3"/>
    <w:rsid w:val="003E4755"/>
    <w:rsid w:val="003F0E43"/>
    <w:rsid w:val="003F54E6"/>
    <w:rsid w:val="003F715A"/>
    <w:rsid w:val="00401F13"/>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4CDF"/>
    <w:rsid w:val="00465C7F"/>
    <w:rsid w:val="004705A5"/>
    <w:rsid w:val="004710AA"/>
    <w:rsid w:val="00472FFD"/>
    <w:rsid w:val="00475A4F"/>
    <w:rsid w:val="0048609E"/>
    <w:rsid w:val="00487965"/>
    <w:rsid w:val="004900D4"/>
    <w:rsid w:val="004909BE"/>
    <w:rsid w:val="00491A39"/>
    <w:rsid w:val="004936CD"/>
    <w:rsid w:val="00495198"/>
    <w:rsid w:val="00496817"/>
    <w:rsid w:val="0049690D"/>
    <w:rsid w:val="00497A81"/>
    <w:rsid w:val="00497DE3"/>
    <w:rsid w:val="004A1FA8"/>
    <w:rsid w:val="004A3D6F"/>
    <w:rsid w:val="004A46A5"/>
    <w:rsid w:val="004B011B"/>
    <w:rsid w:val="004B08A5"/>
    <w:rsid w:val="004B0EC3"/>
    <w:rsid w:val="004B39E8"/>
    <w:rsid w:val="004B7B1E"/>
    <w:rsid w:val="004C02F5"/>
    <w:rsid w:val="004C12FA"/>
    <w:rsid w:val="004C18C3"/>
    <w:rsid w:val="004C266A"/>
    <w:rsid w:val="004D1054"/>
    <w:rsid w:val="004D45DD"/>
    <w:rsid w:val="004D517C"/>
    <w:rsid w:val="004D5CBD"/>
    <w:rsid w:val="004D67BC"/>
    <w:rsid w:val="004D7650"/>
    <w:rsid w:val="004D76B8"/>
    <w:rsid w:val="004E168A"/>
    <w:rsid w:val="004E63C0"/>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0E9D"/>
    <w:rsid w:val="00541CCA"/>
    <w:rsid w:val="00541EB2"/>
    <w:rsid w:val="00547B8C"/>
    <w:rsid w:val="00551EE0"/>
    <w:rsid w:val="00552956"/>
    <w:rsid w:val="00553DE2"/>
    <w:rsid w:val="00560082"/>
    <w:rsid w:val="00560DCC"/>
    <w:rsid w:val="005640D4"/>
    <w:rsid w:val="0058156D"/>
    <w:rsid w:val="00585CE6"/>
    <w:rsid w:val="00586B51"/>
    <w:rsid w:val="00586D33"/>
    <w:rsid w:val="00587DE8"/>
    <w:rsid w:val="00593ADA"/>
    <w:rsid w:val="00597E7F"/>
    <w:rsid w:val="005A0731"/>
    <w:rsid w:val="005A1390"/>
    <w:rsid w:val="005A1602"/>
    <w:rsid w:val="005A2AFD"/>
    <w:rsid w:val="005A4A1D"/>
    <w:rsid w:val="005B1C14"/>
    <w:rsid w:val="005B33A0"/>
    <w:rsid w:val="005B76E7"/>
    <w:rsid w:val="005C6858"/>
    <w:rsid w:val="005D061A"/>
    <w:rsid w:val="005D6142"/>
    <w:rsid w:val="005D7AA8"/>
    <w:rsid w:val="005E0327"/>
    <w:rsid w:val="005E2117"/>
    <w:rsid w:val="005E7257"/>
    <w:rsid w:val="0060361D"/>
    <w:rsid w:val="00607333"/>
    <w:rsid w:val="00607E6F"/>
    <w:rsid w:val="00611380"/>
    <w:rsid w:val="00624E5B"/>
    <w:rsid w:val="00625C21"/>
    <w:rsid w:val="0062637B"/>
    <w:rsid w:val="006326C5"/>
    <w:rsid w:val="00637DEC"/>
    <w:rsid w:val="006426CA"/>
    <w:rsid w:val="006433B1"/>
    <w:rsid w:val="00647823"/>
    <w:rsid w:val="00647CC8"/>
    <w:rsid w:val="006515F6"/>
    <w:rsid w:val="00651830"/>
    <w:rsid w:val="0065334B"/>
    <w:rsid w:val="00653364"/>
    <w:rsid w:val="0065392D"/>
    <w:rsid w:val="006549E8"/>
    <w:rsid w:val="00654EF2"/>
    <w:rsid w:val="00660DAF"/>
    <w:rsid w:val="0066503C"/>
    <w:rsid w:val="00670D6E"/>
    <w:rsid w:val="00671898"/>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0E07"/>
    <w:rsid w:val="006A1ABB"/>
    <w:rsid w:val="006A3C04"/>
    <w:rsid w:val="006B23A9"/>
    <w:rsid w:val="006B3FE4"/>
    <w:rsid w:val="006C108B"/>
    <w:rsid w:val="006C23FD"/>
    <w:rsid w:val="006C304C"/>
    <w:rsid w:val="006C3D5A"/>
    <w:rsid w:val="006C503D"/>
    <w:rsid w:val="006C7832"/>
    <w:rsid w:val="006D7593"/>
    <w:rsid w:val="006E41BB"/>
    <w:rsid w:val="006E79A0"/>
    <w:rsid w:val="006F31F8"/>
    <w:rsid w:val="006F480A"/>
    <w:rsid w:val="006F4FDD"/>
    <w:rsid w:val="007002F8"/>
    <w:rsid w:val="00702F5D"/>
    <w:rsid w:val="00703A8E"/>
    <w:rsid w:val="00710C2F"/>
    <w:rsid w:val="00711DBE"/>
    <w:rsid w:val="0071607D"/>
    <w:rsid w:val="00722155"/>
    <w:rsid w:val="007322BF"/>
    <w:rsid w:val="00735338"/>
    <w:rsid w:val="00740C6B"/>
    <w:rsid w:val="00741B7B"/>
    <w:rsid w:val="007470D2"/>
    <w:rsid w:val="00747D9E"/>
    <w:rsid w:val="007636D6"/>
    <w:rsid w:val="00765BD8"/>
    <w:rsid w:val="00767079"/>
    <w:rsid w:val="00771CDF"/>
    <w:rsid w:val="00776F9C"/>
    <w:rsid w:val="00777027"/>
    <w:rsid w:val="00780F67"/>
    <w:rsid w:val="0078475D"/>
    <w:rsid w:val="00792F45"/>
    <w:rsid w:val="007933A8"/>
    <w:rsid w:val="007A16C7"/>
    <w:rsid w:val="007A3E41"/>
    <w:rsid w:val="007A66BC"/>
    <w:rsid w:val="007A6AD1"/>
    <w:rsid w:val="007C00FE"/>
    <w:rsid w:val="007C0C0C"/>
    <w:rsid w:val="007C520A"/>
    <w:rsid w:val="007C5E19"/>
    <w:rsid w:val="007D534D"/>
    <w:rsid w:val="007D72E0"/>
    <w:rsid w:val="007E47EE"/>
    <w:rsid w:val="007E5C33"/>
    <w:rsid w:val="007E727D"/>
    <w:rsid w:val="007E7624"/>
    <w:rsid w:val="007F42B8"/>
    <w:rsid w:val="007F473A"/>
    <w:rsid w:val="007F6CEB"/>
    <w:rsid w:val="007F7BCE"/>
    <w:rsid w:val="0080668C"/>
    <w:rsid w:val="00806CFF"/>
    <w:rsid w:val="00807FA1"/>
    <w:rsid w:val="00812A5A"/>
    <w:rsid w:val="00816392"/>
    <w:rsid w:val="00816C29"/>
    <w:rsid w:val="00816E8D"/>
    <w:rsid w:val="00825062"/>
    <w:rsid w:val="00827731"/>
    <w:rsid w:val="008279AB"/>
    <w:rsid w:val="00832800"/>
    <w:rsid w:val="00845310"/>
    <w:rsid w:val="0084669C"/>
    <w:rsid w:val="00851F9D"/>
    <w:rsid w:val="008525E4"/>
    <w:rsid w:val="0085470A"/>
    <w:rsid w:val="008606CB"/>
    <w:rsid w:val="00860FB5"/>
    <w:rsid w:val="0086252C"/>
    <w:rsid w:val="00862A15"/>
    <w:rsid w:val="008727D4"/>
    <w:rsid w:val="00875DDB"/>
    <w:rsid w:val="00875F45"/>
    <w:rsid w:val="00876154"/>
    <w:rsid w:val="008802F6"/>
    <w:rsid w:val="00882656"/>
    <w:rsid w:val="008868F2"/>
    <w:rsid w:val="0089101B"/>
    <w:rsid w:val="00893256"/>
    <w:rsid w:val="008A08A1"/>
    <w:rsid w:val="008A0DB3"/>
    <w:rsid w:val="008A5CE2"/>
    <w:rsid w:val="008B3A58"/>
    <w:rsid w:val="008B3D25"/>
    <w:rsid w:val="008B5F14"/>
    <w:rsid w:val="008C02D3"/>
    <w:rsid w:val="008C0B31"/>
    <w:rsid w:val="008C69FE"/>
    <w:rsid w:val="008D6025"/>
    <w:rsid w:val="008D61FB"/>
    <w:rsid w:val="008E1D1D"/>
    <w:rsid w:val="008E37F1"/>
    <w:rsid w:val="008E4179"/>
    <w:rsid w:val="008E44F6"/>
    <w:rsid w:val="008E4A9E"/>
    <w:rsid w:val="008E5711"/>
    <w:rsid w:val="008F1952"/>
    <w:rsid w:val="008F340C"/>
    <w:rsid w:val="00900EB3"/>
    <w:rsid w:val="00904108"/>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2661"/>
    <w:rsid w:val="00974BDF"/>
    <w:rsid w:val="009757CA"/>
    <w:rsid w:val="009779E7"/>
    <w:rsid w:val="00981110"/>
    <w:rsid w:val="009811AC"/>
    <w:rsid w:val="00981B46"/>
    <w:rsid w:val="00982587"/>
    <w:rsid w:val="00983D12"/>
    <w:rsid w:val="00983FC4"/>
    <w:rsid w:val="0098654A"/>
    <w:rsid w:val="00986FC2"/>
    <w:rsid w:val="009939AF"/>
    <w:rsid w:val="009960C0"/>
    <w:rsid w:val="009979C2"/>
    <w:rsid w:val="009A1955"/>
    <w:rsid w:val="009A2597"/>
    <w:rsid w:val="009A2C26"/>
    <w:rsid w:val="009A54F2"/>
    <w:rsid w:val="009B22B3"/>
    <w:rsid w:val="009B5C6C"/>
    <w:rsid w:val="009B764F"/>
    <w:rsid w:val="009C4BA7"/>
    <w:rsid w:val="009C52EA"/>
    <w:rsid w:val="009D4328"/>
    <w:rsid w:val="009D5924"/>
    <w:rsid w:val="009E320D"/>
    <w:rsid w:val="009F2439"/>
    <w:rsid w:val="009F3D29"/>
    <w:rsid w:val="009F6341"/>
    <w:rsid w:val="009F69C5"/>
    <w:rsid w:val="009F72B8"/>
    <w:rsid w:val="00A00CDF"/>
    <w:rsid w:val="00A10C24"/>
    <w:rsid w:val="00A11B8A"/>
    <w:rsid w:val="00A1493B"/>
    <w:rsid w:val="00A17F3B"/>
    <w:rsid w:val="00A20526"/>
    <w:rsid w:val="00A23049"/>
    <w:rsid w:val="00A2325F"/>
    <w:rsid w:val="00A24017"/>
    <w:rsid w:val="00A304C2"/>
    <w:rsid w:val="00A33632"/>
    <w:rsid w:val="00A355E2"/>
    <w:rsid w:val="00A3590C"/>
    <w:rsid w:val="00A42875"/>
    <w:rsid w:val="00A428E0"/>
    <w:rsid w:val="00A4614C"/>
    <w:rsid w:val="00A47403"/>
    <w:rsid w:val="00A52CCA"/>
    <w:rsid w:val="00A62223"/>
    <w:rsid w:val="00A65BA2"/>
    <w:rsid w:val="00A701E3"/>
    <w:rsid w:val="00A708D7"/>
    <w:rsid w:val="00A74CF4"/>
    <w:rsid w:val="00A77D80"/>
    <w:rsid w:val="00A82D60"/>
    <w:rsid w:val="00A86248"/>
    <w:rsid w:val="00A9076D"/>
    <w:rsid w:val="00A93758"/>
    <w:rsid w:val="00AA409D"/>
    <w:rsid w:val="00AA5D28"/>
    <w:rsid w:val="00AA64E1"/>
    <w:rsid w:val="00AA79C6"/>
    <w:rsid w:val="00AB1193"/>
    <w:rsid w:val="00AB54D8"/>
    <w:rsid w:val="00AB6791"/>
    <w:rsid w:val="00AC18EC"/>
    <w:rsid w:val="00AC1A36"/>
    <w:rsid w:val="00AC2C89"/>
    <w:rsid w:val="00AC3513"/>
    <w:rsid w:val="00AC422B"/>
    <w:rsid w:val="00AD154D"/>
    <w:rsid w:val="00AD38B3"/>
    <w:rsid w:val="00AD70AF"/>
    <w:rsid w:val="00AD7B14"/>
    <w:rsid w:val="00AE1959"/>
    <w:rsid w:val="00AE4F85"/>
    <w:rsid w:val="00AE59D0"/>
    <w:rsid w:val="00AF1FBE"/>
    <w:rsid w:val="00AF48CE"/>
    <w:rsid w:val="00AF61DC"/>
    <w:rsid w:val="00B017FE"/>
    <w:rsid w:val="00B05613"/>
    <w:rsid w:val="00B0712D"/>
    <w:rsid w:val="00B10C2A"/>
    <w:rsid w:val="00B1213E"/>
    <w:rsid w:val="00B14DDF"/>
    <w:rsid w:val="00B16BD7"/>
    <w:rsid w:val="00B27235"/>
    <w:rsid w:val="00B33A2B"/>
    <w:rsid w:val="00B34922"/>
    <w:rsid w:val="00B34F9D"/>
    <w:rsid w:val="00B40716"/>
    <w:rsid w:val="00B43414"/>
    <w:rsid w:val="00B443E4"/>
    <w:rsid w:val="00B53C75"/>
    <w:rsid w:val="00B53CA8"/>
    <w:rsid w:val="00B611D1"/>
    <w:rsid w:val="00B62B1F"/>
    <w:rsid w:val="00B679AA"/>
    <w:rsid w:val="00B7580F"/>
    <w:rsid w:val="00B76FC2"/>
    <w:rsid w:val="00B7747C"/>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0ABC"/>
    <w:rsid w:val="00C124FC"/>
    <w:rsid w:val="00C16942"/>
    <w:rsid w:val="00C20D08"/>
    <w:rsid w:val="00C23102"/>
    <w:rsid w:val="00C24AB3"/>
    <w:rsid w:val="00C40814"/>
    <w:rsid w:val="00C43A92"/>
    <w:rsid w:val="00C4659E"/>
    <w:rsid w:val="00C5112C"/>
    <w:rsid w:val="00C56D44"/>
    <w:rsid w:val="00C56FD3"/>
    <w:rsid w:val="00C62DFB"/>
    <w:rsid w:val="00C63B59"/>
    <w:rsid w:val="00C64C54"/>
    <w:rsid w:val="00C72B29"/>
    <w:rsid w:val="00C731AA"/>
    <w:rsid w:val="00C74B6A"/>
    <w:rsid w:val="00C75D3F"/>
    <w:rsid w:val="00C83AD1"/>
    <w:rsid w:val="00C90C85"/>
    <w:rsid w:val="00C92235"/>
    <w:rsid w:val="00CA17CB"/>
    <w:rsid w:val="00CA7A3C"/>
    <w:rsid w:val="00CB3D1D"/>
    <w:rsid w:val="00CB4B31"/>
    <w:rsid w:val="00CB7352"/>
    <w:rsid w:val="00CB7EEA"/>
    <w:rsid w:val="00CC2FAF"/>
    <w:rsid w:val="00CC6907"/>
    <w:rsid w:val="00CD2957"/>
    <w:rsid w:val="00CD43FC"/>
    <w:rsid w:val="00CE3D27"/>
    <w:rsid w:val="00CE509B"/>
    <w:rsid w:val="00CE60E8"/>
    <w:rsid w:val="00CE7988"/>
    <w:rsid w:val="00CF3303"/>
    <w:rsid w:val="00D0044C"/>
    <w:rsid w:val="00D00CD1"/>
    <w:rsid w:val="00D1436B"/>
    <w:rsid w:val="00D20F4D"/>
    <w:rsid w:val="00D2144E"/>
    <w:rsid w:val="00D231AE"/>
    <w:rsid w:val="00D258BA"/>
    <w:rsid w:val="00D27BF1"/>
    <w:rsid w:val="00D32AD2"/>
    <w:rsid w:val="00D35186"/>
    <w:rsid w:val="00D40150"/>
    <w:rsid w:val="00D41C00"/>
    <w:rsid w:val="00D42484"/>
    <w:rsid w:val="00D54529"/>
    <w:rsid w:val="00D54AB1"/>
    <w:rsid w:val="00D54E11"/>
    <w:rsid w:val="00D5617C"/>
    <w:rsid w:val="00D57678"/>
    <w:rsid w:val="00D60D91"/>
    <w:rsid w:val="00D61D84"/>
    <w:rsid w:val="00D63C70"/>
    <w:rsid w:val="00D64624"/>
    <w:rsid w:val="00D649AC"/>
    <w:rsid w:val="00D7370B"/>
    <w:rsid w:val="00D75927"/>
    <w:rsid w:val="00D77F6A"/>
    <w:rsid w:val="00D806AD"/>
    <w:rsid w:val="00D86C9B"/>
    <w:rsid w:val="00D94044"/>
    <w:rsid w:val="00D94D0C"/>
    <w:rsid w:val="00DA22B6"/>
    <w:rsid w:val="00DA26BF"/>
    <w:rsid w:val="00DA4560"/>
    <w:rsid w:val="00DA5293"/>
    <w:rsid w:val="00DB3BC0"/>
    <w:rsid w:val="00DB761E"/>
    <w:rsid w:val="00DB78FA"/>
    <w:rsid w:val="00DC3614"/>
    <w:rsid w:val="00DD40B2"/>
    <w:rsid w:val="00DE08B0"/>
    <w:rsid w:val="00DE0A30"/>
    <w:rsid w:val="00DE16FD"/>
    <w:rsid w:val="00DE30E5"/>
    <w:rsid w:val="00DE6A1C"/>
    <w:rsid w:val="00DF1E46"/>
    <w:rsid w:val="00DF39A1"/>
    <w:rsid w:val="00DF59A9"/>
    <w:rsid w:val="00DF63D4"/>
    <w:rsid w:val="00E04FB4"/>
    <w:rsid w:val="00E11234"/>
    <w:rsid w:val="00E214AA"/>
    <w:rsid w:val="00E26D0F"/>
    <w:rsid w:val="00E3769D"/>
    <w:rsid w:val="00E40686"/>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1C85"/>
    <w:rsid w:val="00EB4CC7"/>
    <w:rsid w:val="00EB6A21"/>
    <w:rsid w:val="00EC1958"/>
    <w:rsid w:val="00EC5459"/>
    <w:rsid w:val="00ED1BE6"/>
    <w:rsid w:val="00ED1CB7"/>
    <w:rsid w:val="00ED35AC"/>
    <w:rsid w:val="00ED3E31"/>
    <w:rsid w:val="00ED6839"/>
    <w:rsid w:val="00EE23AB"/>
    <w:rsid w:val="00EE54A7"/>
    <w:rsid w:val="00EF1FAD"/>
    <w:rsid w:val="00F10B61"/>
    <w:rsid w:val="00F14961"/>
    <w:rsid w:val="00F15C85"/>
    <w:rsid w:val="00F2384E"/>
    <w:rsid w:val="00F23861"/>
    <w:rsid w:val="00F23BAE"/>
    <w:rsid w:val="00F27A53"/>
    <w:rsid w:val="00F34F05"/>
    <w:rsid w:val="00F36661"/>
    <w:rsid w:val="00F42147"/>
    <w:rsid w:val="00F45634"/>
    <w:rsid w:val="00F471E4"/>
    <w:rsid w:val="00F50584"/>
    <w:rsid w:val="00F56705"/>
    <w:rsid w:val="00F5755E"/>
    <w:rsid w:val="00F63D43"/>
    <w:rsid w:val="00F65132"/>
    <w:rsid w:val="00F66119"/>
    <w:rsid w:val="00F6717D"/>
    <w:rsid w:val="00F7434E"/>
    <w:rsid w:val="00F76BBC"/>
    <w:rsid w:val="00F77A96"/>
    <w:rsid w:val="00F77F63"/>
    <w:rsid w:val="00F80671"/>
    <w:rsid w:val="00F830A2"/>
    <w:rsid w:val="00F830B3"/>
    <w:rsid w:val="00F84901"/>
    <w:rsid w:val="00F85460"/>
    <w:rsid w:val="00F85D4E"/>
    <w:rsid w:val="00F900F8"/>
    <w:rsid w:val="00F90AB1"/>
    <w:rsid w:val="00F91BF3"/>
    <w:rsid w:val="00F93D80"/>
    <w:rsid w:val="00F9536A"/>
    <w:rsid w:val="00F96AB6"/>
    <w:rsid w:val="00FA3B4F"/>
    <w:rsid w:val="00FC180C"/>
    <w:rsid w:val="00FD0819"/>
    <w:rsid w:val="00FD3E2E"/>
    <w:rsid w:val="00FD74FC"/>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43F67AFB-C787-42F5-81F4-1C75B7DC2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3690">
      <w:bodyDiv w:val="1"/>
      <w:marLeft w:val="0"/>
      <w:marRight w:val="0"/>
      <w:marTop w:val="0"/>
      <w:marBottom w:val="0"/>
      <w:divBdr>
        <w:top w:val="none" w:sz="0" w:space="0" w:color="auto"/>
        <w:left w:val="none" w:sz="0" w:space="0" w:color="auto"/>
        <w:bottom w:val="none" w:sz="0" w:space="0" w:color="auto"/>
        <w:right w:val="none" w:sz="0" w:space="0" w:color="auto"/>
      </w:divBdr>
    </w:div>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88433188">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523220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58029879">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88907318">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290669737">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664353473">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6687699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jquery.com/" TargetMode="External"/><Relationship Id="rId84" Type="http://schemas.openxmlformats.org/officeDocument/2006/relationships/hyperlink" Target="http://webglreport.com" TargetMode="External"/><Relationship Id="rId89" Type="http://schemas.openxmlformats.org/officeDocument/2006/relationships/hyperlink" Target="https://goo.gl/OFMg6n" TargetMode="External"/><Relationship Id="rId97" Type="http://schemas.openxmlformats.org/officeDocument/2006/relationships/hyperlink" Target="https://www.textures.com/download/soilbeach0131/106132"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youtube.com/watch?v=qslBNLeSPUc&amp;t=141s"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github.com/josephg/noisejs" TargetMode="External"/><Relationship Id="rId87" Type="http://schemas.openxmlformats.org/officeDocument/2006/relationships/hyperlink" Target="https://www.khronos.org/opengles/2_X/" TargetMode="Externa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SamuelSnowball/Major-Project/blob/master/Major%20Project/screenshots/yuidoc/index.png" TargetMode="External"/><Relationship Id="rId82" Type="http://schemas.openxmlformats.org/officeDocument/2006/relationships/hyperlink" Target="https://github.com/mrdoob/stats.js/" TargetMode="External"/><Relationship Id="rId90" Type="http://schemas.openxmlformats.org/officeDocument/2006/relationships/hyperlink" Target="https://www.3dgep.com/wp-content/uploads/2011/07/View-Matrix.png" TargetMode="External"/><Relationship Id="rId95" Type="http://schemas.openxmlformats.org/officeDocument/2006/relationships/hyperlink" Target="https://www.textures.com/download/rocksarid0035/68071?&amp;secure=login" TargetMode="Externa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jquery/jquery" TargetMode="External"/><Relationship Id="rId100" Type="http://schemas.openxmlformats.org/officeDocument/2006/relationships/footer" Target="footer1.xm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hyperlink" Target="https://github.com/greggman/twgl.js/" TargetMode="External"/><Relationship Id="rId85" Type="http://schemas.openxmlformats.org/officeDocument/2006/relationships/hyperlink" Target="https://goo.gl/irYLwA" TargetMode="External"/><Relationship Id="rId93" Type="http://schemas.openxmlformats.org/officeDocument/2006/relationships/hyperlink" Target="https://www.youtube.com/watch?v=_Ix5oN8eC1E" TargetMode="External"/><Relationship Id="rId98" Type="http://schemas.openxmlformats.org/officeDocument/2006/relationships/hyperlink" Target="https://www.youtube.com/watch?v=rn6zP4P0his&amp;t=526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oo.gl/9cwkgX" TargetMode="External"/><Relationship Id="rId88" Type="http://schemas.openxmlformats.org/officeDocument/2006/relationships/hyperlink" Target="https://goo.gl/mT8Ck7" TargetMode="External"/><Relationship Id="rId91" Type="http://schemas.openxmlformats.org/officeDocument/2006/relationships/hyperlink" Target="https://www.youtube.com/watch?v=qslBNLeSPUc&amp;t=141s" TargetMode="External"/><Relationship Id="rId96" Type="http://schemas.openxmlformats.org/officeDocument/2006/relationships/hyperlink" Target="https://www.textures.com/download/rocksarid0048/42217?&amp;secure=log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greggman/webgl-" TargetMode="External"/><Relationship Id="rId81" Type="http://schemas.openxmlformats.org/officeDocument/2006/relationships/hyperlink" Target="https://github.com/dataarts/dat.gui/blob/master/LICENSE" TargetMode="External"/><Relationship Id="rId86" Type="http://schemas.openxmlformats.org/officeDocument/2006/relationships/hyperlink" Target="https://learnopengl.com/" TargetMode="External"/><Relationship Id="rId94" Type="http://schemas.openxmlformats.org/officeDocument/2006/relationships/hyperlink" Target="http://dx.doi.org/10.1145/566570.566636" TargetMode="External"/><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9ACCB2-D026-4B63-BAC6-38431E8A2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8032</TotalTime>
  <Pages>70</Pages>
  <Words>21774</Words>
  <Characters>124117</Characters>
  <Application>Microsoft Office Word</Application>
  <DocSecurity>0</DocSecurity>
  <Lines>1034</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145600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5</cp:revision>
  <cp:lastPrinted>2014-04-04T11:58:00Z</cp:lastPrinted>
  <dcterms:created xsi:type="dcterms:W3CDTF">2017-04-10T11:35:00Z</dcterms:created>
  <dcterms:modified xsi:type="dcterms:W3CDTF">2017-05-05T22:02:00Z</dcterms:modified>
</cp:coreProperties>
</file>