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how computer graphics work. How can we display things that look like 3D, on a 2D screen? Most of the heavy lifting in graphics is done for us by the use of game engines and libraries. However these methods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with </w:t>
      </w:r>
      <w:proofErr w:type="spellStart"/>
      <w:r w:rsidR="00CD2957">
        <w:rPr>
          <w:rFonts w:ascii="Arial" w:hAnsi="Arial" w:cs="Arial"/>
          <w:sz w:val="22"/>
          <w:szCs w:val="22"/>
        </w:rPr>
        <w:t>WebGL</w:t>
      </w:r>
      <w:proofErr w:type="spellEnd"/>
      <w:r w:rsidR="00CD2957">
        <w:rPr>
          <w:rFonts w:ascii="Arial" w:hAnsi="Arial" w:cs="Arial"/>
          <w:sz w:val="22"/>
          <w:szCs w:val="22"/>
        </w:rPr>
        <w:t xml:space="preserve">.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 xml:space="preserve">Most of the scenes features, such as instanced rendering and rendering to textures, have few online tutorials.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025A4B" w:rsidRDefault="004C12FA" w:rsidP="00C64C54">
      <w:pPr>
        <w:pStyle w:val="Heading2"/>
        <w:jc w:val="both"/>
      </w:pPr>
      <w:bookmarkStart w:id="3" w:name="_Toc476088414"/>
      <w:bookmarkStart w:id="4" w:name="_Toc192777706"/>
      <w:r>
        <w:t>Background</w:t>
      </w:r>
      <w:bookmarkEnd w:id="3"/>
      <w:r w:rsidR="008A08A1">
        <w:t xml:space="preserve">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Mars as a rover</w:t>
      </w:r>
      <w:r w:rsidR="00624E5B">
        <w:rPr>
          <w:lang w:val="en-US"/>
        </w:rPr>
        <w:t>,</w:t>
      </w:r>
      <w:r w:rsidRPr="00911E8F">
        <w:rPr>
          <w:lang w:val="en-US"/>
        </w:rPr>
        <w:t xml:space="preserve"> completing various tasks. </w:t>
      </w:r>
      <w:r>
        <w:rPr>
          <w:lang w:val="en-US"/>
        </w:rPr>
        <w:t>The project direction changed after</w:t>
      </w:r>
      <w:r w:rsidR="00AC422B">
        <w:rPr>
          <w:lang w:val="en-US"/>
        </w:rPr>
        <w:t xml:space="preserve"> the mid project demonstration.</w:t>
      </w:r>
      <w:r>
        <w:rPr>
          <w:lang w:val="en-US"/>
        </w:rPr>
        <w:t xml:space="preserve"> It became clear the game aspects of the project were not working, so afterwards</w:t>
      </w:r>
      <w:r w:rsidR="00AC422B">
        <w:rPr>
          <w:lang w:val="en-US"/>
        </w:rPr>
        <w:t>,</w:t>
      </w:r>
      <w:r>
        <w:rPr>
          <w:lang w:val="en-US"/>
        </w:rPr>
        <w:t xml:space="preserve"> the project just focused on the graphics instead.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ow could you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Default="00025A4B" w:rsidP="00025A4B">
      <w:pPr>
        <w:jc w:val="both"/>
        <w:rPr>
          <w:color w:val="FF0000"/>
          <w:lang w:val="en-US"/>
        </w:rPr>
      </w:pPr>
      <w:r>
        <w:rPr>
          <w:lang w:val="en-US"/>
        </w:rPr>
        <w:t xml:space="preserve">You can check if your browser can run the project by viewing the </w:t>
      </w:r>
      <w:r w:rsidRPr="00AD70AF">
        <w:rPr>
          <w:color w:val="FF0000"/>
          <w:lang w:val="en-US"/>
        </w:rPr>
        <w:t xml:space="preserve">user manual []. </w:t>
      </w:r>
      <w:r>
        <w:rPr>
          <w:lang w:val="en-US"/>
        </w:rPr>
        <w:t xml:space="preserve">An overview of what has been added to the project can be seen by viewing the </w:t>
      </w:r>
      <w:r w:rsidRPr="00AD70AF">
        <w:rPr>
          <w:color w:val="FF0000"/>
          <w:lang w:val="en-US"/>
        </w:rPr>
        <w:t>sprint additions file [].</w:t>
      </w:r>
    </w:p>
    <w:p w:rsidR="00025A4B" w:rsidRDefault="00025A4B" w:rsidP="00025A4B">
      <w:pPr>
        <w:jc w:val="both"/>
        <w:rPr>
          <w:color w:val="FF0000"/>
          <w:lang w:val="en-US"/>
        </w:rPr>
      </w:pPr>
    </w:p>
    <w:p w:rsidR="00025A4B" w:rsidRPr="0049690D" w:rsidRDefault="00025A4B" w:rsidP="0011636A">
      <w:pPr>
        <w:jc w:val="both"/>
      </w:pPr>
      <w:r>
        <w:t xml:space="preserve">The project has been </w:t>
      </w:r>
      <w:r w:rsidRPr="0049690D">
        <w:rPr>
          <w:color w:val="FF0000"/>
        </w:rPr>
        <w:t xml:space="preserve">hosted on GitHub </w:t>
      </w:r>
      <w:r>
        <w:rPr>
          <w:color w:val="FF0000"/>
        </w:rPr>
        <w:t xml:space="preserve">since </w:t>
      </w:r>
      <w:r w:rsidR="00624E5B">
        <w:rPr>
          <w:color w:val="FF0000"/>
        </w:rPr>
        <w:t>its creation,</w:t>
      </w:r>
      <w:r>
        <w:rPr>
          <w:color w:val="FF0000"/>
        </w:rPr>
        <w:t xml:space="preserve"> and is available here</w:t>
      </w:r>
      <w:r w:rsidRPr="0049690D">
        <w:rPr>
          <w:color w:val="FF0000"/>
        </w:rPr>
        <w:t xml:space="preserve"> [].</w:t>
      </w:r>
      <w:r>
        <w:rPr>
          <w:color w:val="FF0000"/>
        </w:rPr>
        <w:t xml:space="preserve"> </w:t>
      </w:r>
      <w:r>
        <w:t>Having a public repository allows anyone to come and see the</w:t>
      </w:r>
      <w:r w:rsidR="00624E5B">
        <w:t xml:space="preserve"> progress of the project, this is</w:t>
      </w:r>
      <w:r>
        <w:t xml:space="preserve"> especially useful for my supervisor. The repository also stores numerous backups of the project at different stages in development. </w:t>
      </w:r>
    </w:p>
    <w:p w:rsidR="00747D9E" w:rsidRDefault="005A1602" w:rsidP="00747D9E">
      <w:pPr>
        <w:pStyle w:val="Heading2"/>
        <w:numPr>
          <w:ilvl w:val="0"/>
          <w:numId w:val="0"/>
        </w:numPr>
        <w:jc w:val="both"/>
      </w:pPr>
      <w:r>
        <w:t>1.1.1. Related</w:t>
      </w:r>
      <w:r w:rsidR="00747D9E">
        <w:t xml:space="preserve">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new technology, there haven’t been very many games or projects created in it, at least not from scratch.</w:t>
      </w:r>
      <w:r w:rsidR="00292D53">
        <w:t xml:space="preserve"> Most </w:t>
      </w:r>
      <w:r w:rsidR="00624E5B">
        <w:t xml:space="preserve">web </w:t>
      </w:r>
      <w:r w:rsidR="00292D53">
        <w:t>games or scene</w:t>
      </w:r>
      <w:r w:rsidR="00624E5B">
        <w:t>s</w:t>
      </w:r>
      <w:r w:rsidR="00292D53">
        <w:t xml:space="preserve"> use the </w:t>
      </w:r>
      <w:r w:rsidR="00292D53" w:rsidRPr="00292D53">
        <w:rPr>
          <w:color w:val="FF0000"/>
        </w:rPr>
        <w:t xml:space="preserve">three.js library [] </w:t>
      </w:r>
      <w:r w:rsidR="00292D53">
        <w:t xml:space="preserve">to </w:t>
      </w:r>
      <w:r w:rsidR="00624E5B">
        <w:t>handle the graphics for them</w:t>
      </w:r>
      <w:r w:rsidR="00292D53">
        <w:t>.</w:t>
      </w:r>
      <w:r>
        <w:t xml:space="preserve"> </w:t>
      </w:r>
      <w:r w:rsidR="00624E5B">
        <w:t xml:space="preserve">Therefore, there are few learning resources for developing </w:t>
      </w:r>
      <w:proofErr w:type="spellStart"/>
      <w:r w:rsidR="00624E5B">
        <w:t>WebGL</w:t>
      </w:r>
      <w:proofErr w:type="spellEnd"/>
      <w:r w:rsidR="00624E5B">
        <w:t xml:space="preserve"> from scratch. </w:t>
      </w:r>
      <w:r>
        <w:t>However</w:t>
      </w:r>
      <w:r w:rsidR="00624E5B">
        <w:t>,</w:t>
      </w:r>
      <w:r>
        <w:t xml:space="preserve"> as </w:t>
      </w:r>
      <w:proofErr w:type="spellStart"/>
      <w:r>
        <w:t>WebGL</w:t>
      </w:r>
      <w:proofErr w:type="spellEnd"/>
      <w:r>
        <w:t xml:space="preserve"> is based off OpenGL, most OpenGL projects are useful learning resources. The project that inspired this one</w:t>
      </w:r>
      <w:r w:rsidR="00624E5B">
        <w:t>,</w:t>
      </w:r>
      <w:r>
        <w:t xml:space="preserv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w:t>
      </w:r>
      <w:r w:rsidR="00624E5B">
        <w:t>the project mentioned above is that</w:t>
      </w:r>
      <w:r>
        <w:t xml:space="preserve"> it is o</w:t>
      </w:r>
      <w:r w:rsidR="00540E9D">
        <w:t xml:space="preserve">pen source and well commented. </w:t>
      </w:r>
    </w:p>
    <w:p w:rsidR="00747D9E" w:rsidRDefault="005A1602" w:rsidP="00747D9E">
      <w:pPr>
        <w:pStyle w:val="Heading2"/>
        <w:numPr>
          <w:ilvl w:val="0"/>
          <w:numId w:val="0"/>
        </w:numPr>
        <w:jc w:val="both"/>
      </w:pPr>
      <w:r>
        <w:t>1.1.2. Language</w:t>
      </w:r>
      <w:r w:rsidR="0068038D">
        <w:t xml:space="preserve"> Research and Comparison</w:t>
      </w:r>
      <w:r>
        <w:t>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w:t>
      </w:r>
      <w:r w:rsidR="0060361D">
        <w:t>alternatives such as Direct3D and OpenGL. This means</w:t>
      </w:r>
      <w:r w:rsidR="005B1C14">
        <w:t xml:space="preserve"> it</w:t>
      </w:r>
      <w:r>
        <w:t xml:space="preserve"> will run </w:t>
      </w:r>
      <w:r w:rsidR="0060361D">
        <w:t xml:space="preserve">much </w:t>
      </w:r>
      <w:r>
        <w:t xml:space="preserve">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t>All graphics APIs use</w:t>
      </w:r>
      <w:r w:rsidR="0060361D">
        <w:rPr>
          <w:szCs w:val="22"/>
        </w:rPr>
        <w:t xml:space="preserve"> some form of </w:t>
      </w:r>
      <w:proofErr w:type="spellStart"/>
      <w:r w:rsidR="0060361D">
        <w:rPr>
          <w:szCs w:val="22"/>
        </w:rPr>
        <w:t>shader</w:t>
      </w:r>
      <w:proofErr w:type="spellEnd"/>
      <w:r w:rsidR="0060361D">
        <w:rPr>
          <w:szCs w:val="22"/>
        </w:rPr>
        <w:t xml:space="preserve"> language.</w:t>
      </w:r>
      <w:r w:rsidRPr="00AC422B">
        <w:rPr>
          <w:szCs w:val="22"/>
        </w:rPr>
        <w:t xml:space="preserve"> </w:t>
      </w:r>
      <w:proofErr w:type="spellStart"/>
      <w:r w:rsidR="00AC422B">
        <w:rPr>
          <w:szCs w:val="22"/>
        </w:rPr>
        <w:t>WebGL</w:t>
      </w:r>
      <w:proofErr w:type="spellEnd"/>
      <w:r w:rsidR="00AC422B">
        <w:rPr>
          <w:szCs w:val="22"/>
        </w:rPr>
        <w:t xml:space="preserve">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t>
      </w:r>
      <w:proofErr w:type="spellStart"/>
      <w:r w:rsidRPr="00AC422B">
        <w:rPr>
          <w:rFonts w:ascii="Arial" w:hAnsi="Arial" w:cs="Arial"/>
          <w:color w:val="auto"/>
          <w:sz w:val="22"/>
          <w:szCs w:val="22"/>
        </w:rPr>
        <w:t>WebGL</w:t>
      </w:r>
      <w:proofErr w:type="spellEnd"/>
      <w:r w:rsidRPr="00AC422B">
        <w:rPr>
          <w:rFonts w:ascii="Arial" w:hAnsi="Arial" w:cs="Arial"/>
          <w:color w:val="auto"/>
          <w:sz w:val="22"/>
          <w:szCs w:val="22"/>
        </w:rPr>
        <w:t>,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t>
      </w:r>
      <w:proofErr w:type="spellStart"/>
      <w:r w:rsidR="00AC422B">
        <w:rPr>
          <w:rFonts w:ascii="Arial" w:hAnsi="Arial" w:cs="Arial"/>
          <w:sz w:val="22"/>
          <w:szCs w:val="22"/>
        </w:rPr>
        <w:t>WebGL</w:t>
      </w:r>
      <w:proofErr w:type="spellEnd"/>
      <w:r w:rsidR="00AC422B">
        <w:rPr>
          <w:rFonts w:ascii="Arial" w:hAnsi="Arial" w:cs="Arial"/>
          <w:sz w:val="22"/>
          <w:szCs w:val="22"/>
        </w:rPr>
        <w:t xml:space="preserve">. Learning these new languages whilst going along was challenging, however my desire to learn outweighed the problems I faced. </w:t>
      </w:r>
    </w:p>
    <w:p w:rsidR="0068038D" w:rsidRDefault="0068038D" w:rsidP="0068038D">
      <w:pPr>
        <w:pStyle w:val="Heading2"/>
        <w:numPr>
          <w:ilvl w:val="0"/>
          <w:numId w:val="0"/>
        </w:numPr>
        <w:jc w:val="both"/>
      </w:pPr>
      <w:r>
        <w:t>1</w:t>
      </w:r>
      <w:r w:rsidR="005A1602">
        <w:t xml:space="preserve">.1.3.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proofErr w:type="spellStart"/>
      <w:r w:rsidR="0048609E">
        <w:t>WebGL</w:t>
      </w:r>
      <w:proofErr w:type="spellEnd"/>
      <w:r w:rsidR="0048609E">
        <w:t xml:space="preserve">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Pr>
          <w:rFonts w:ascii="Arial" w:hAnsi="Arial" w:cs="Arial"/>
          <w:sz w:val="22"/>
          <w:szCs w:val="22"/>
        </w:rPr>
        <w:t xml:space="preserve">requires an </w:t>
      </w:r>
      <w:r w:rsidRPr="00911E8F">
        <w:rPr>
          <w:rFonts w:ascii="Arial" w:hAnsi="Arial" w:cs="Arial"/>
          <w:sz w:val="22"/>
          <w:szCs w:val="22"/>
        </w:rPr>
        <w:t xml:space="preserve">understanding of what’s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68038D" w:rsidRDefault="0068038D" w:rsidP="00B34F9D">
      <w:pPr>
        <w:pStyle w:val="Heading2"/>
        <w:numPr>
          <w:ilvl w:val="0"/>
          <w:numId w:val="0"/>
        </w:numPr>
        <w:jc w:val="both"/>
      </w:pPr>
      <w:r>
        <w:t>1.1.3.1</w:t>
      </w:r>
      <w:r w:rsidR="005A1602">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w:t>
      </w:r>
      <w:r w:rsidR="00AC422B">
        <w:t xml:space="preserve">also </w:t>
      </w:r>
      <w:r>
        <w:t xml:space="preserve">required. But still, having an update to date browser might not be enough. As </w:t>
      </w:r>
      <w:proofErr w:type="spellStart"/>
      <w:r>
        <w:t>WebGL</w:t>
      </w:r>
      <w:proofErr w:type="spellEnd"/>
      <w:r>
        <w:t xml:space="preserve"> itself is just a specification (not an actual implementation) it is up to </w:t>
      </w:r>
      <w:r w:rsidR="00AC422B">
        <w:t xml:space="preserve">the </w:t>
      </w:r>
      <w:r>
        <w:t xml:space="preserve">browser companies to implement </w:t>
      </w:r>
      <w:proofErr w:type="spellStart"/>
      <w:r>
        <w:t>WebGL</w:t>
      </w:r>
      <w:proofErr w:type="spellEnd"/>
      <w:r>
        <w:t xml:space="preserve"> themselves. </w:t>
      </w:r>
      <w:r w:rsidR="00541EB2" w:rsidRPr="00541EB2">
        <w:rPr>
          <w:color w:val="FF0000"/>
        </w:rPr>
        <w:t>To see if your browser can run the project, view the user manual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r w:rsidR="005A1602">
        <w:t xml:space="preserve"> These extension libraries are necessary for the more advanced features of the scene, such as instanced rendering.</w:t>
      </w:r>
    </w:p>
    <w:p w:rsidR="00EF1FAD" w:rsidRDefault="00EF1FAD" w:rsidP="00207B59">
      <w:pPr>
        <w:jc w:val="both"/>
      </w:pPr>
    </w:p>
    <w:p w:rsidR="002763A7" w:rsidRDefault="005A1602" w:rsidP="00937B96">
      <w:pPr>
        <w:jc w:val="both"/>
      </w:pPr>
      <w:r>
        <w:t>There</w:t>
      </w:r>
      <w:r w:rsidR="004D76B8">
        <w:t xml:space="preserve"> </w:t>
      </w:r>
      <w:r>
        <w:t xml:space="preserve">have been </w:t>
      </w:r>
      <w:r w:rsidR="004D76B8">
        <w:t xml:space="preserve">no books or papers </w:t>
      </w:r>
      <w:r>
        <w:t xml:space="preserve">published </w:t>
      </w:r>
      <w:r w:rsidR="004D76B8">
        <w:t xml:space="preserve">on the advanced features </w:t>
      </w:r>
      <w:r w:rsidR="00D54AB1">
        <w:t xml:space="preserve">of the </w:t>
      </w:r>
      <w:proofErr w:type="spellStart"/>
      <w:r w:rsidR="00D54AB1">
        <w:t>WebGL</w:t>
      </w:r>
      <w:proofErr w:type="spellEnd"/>
      <w:r w:rsidR="004D76B8">
        <w:t xml:space="preserve">, such as instanced rendering or rendering to textures. This is why the references and links used throughout the project are mainly </w:t>
      </w:r>
      <w:r w:rsidR="00D54AB1">
        <w:t>web</w:t>
      </w:r>
      <w:r w:rsidR="004D76B8">
        <w:t xml:space="preserve"> </w:t>
      </w:r>
      <w:r w:rsidR="00D54AB1">
        <w:t>tutorials</w:t>
      </w:r>
      <w:r w:rsidR="004D76B8">
        <w:t>, rather than academic papers or journals.</w:t>
      </w:r>
    </w:p>
    <w:p w:rsidR="0068038D" w:rsidRDefault="0068038D" w:rsidP="0068038D">
      <w:pPr>
        <w:pStyle w:val="Heading2"/>
        <w:numPr>
          <w:ilvl w:val="0"/>
          <w:numId w:val="0"/>
        </w:numPr>
        <w:jc w:val="both"/>
      </w:pPr>
      <w:r>
        <w:t>1.1.3.2</w:t>
      </w:r>
      <w:r w:rsidR="005A1602">
        <w:t xml:space="preserve">. </w:t>
      </w:r>
      <w:r>
        <w:t xml:space="preserve">Benefits of </w:t>
      </w:r>
      <w:proofErr w:type="spellStart"/>
      <w:r>
        <w:t>WebGL</w:t>
      </w:r>
      <w:proofErr w:type="spellEnd"/>
    </w:p>
    <w:p w:rsidR="0068038D" w:rsidRDefault="0068038D" w:rsidP="00937B96">
      <w:pPr>
        <w:jc w:val="both"/>
      </w:pPr>
    </w:p>
    <w:p w:rsidR="00034C43" w:rsidRDefault="00034C43" w:rsidP="00937B96">
      <w:pPr>
        <w:jc w:val="both"/>
      </w:pPr>
      <w:r>
        <w:lastRenderedPageBreak/>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w:t>
      </w:r>
      <w:r w:rsidR="0000611D">
        <w:t xml:space="preserve"> plugins,</w:t>
      </w:r>
      <w:r w:rsidR="00B34F9D">
        <w:t xml:space="preserve">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w:t>
      </w:r>
      <w:r w:rsidR="005A1602">
        <w:t>,</w:t>
      </w:r>
      <w:r w:rsidR="00534309">
        <w:t xml:space="preserve"> t</w:t>
      </w:r>
      <w:r>
        <w:t>he engine components of 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00611D" w:rsidRDefault="0000611D" w:rsidP="0000611D">
      <w:proofErr w:type="spellStart"/>
      <w:r>
        <w:t>WebGL</w:t>
      </w:r>
      <w:proofErr w:type="spellEnd"/>
      <w:r>
        <w:t xml:space="preserve"> is also extremely fast allowing </w:t>
      </w:r>
      <w:r w:rsidR="00D25F0D">
        <w:t>us to create graphically</w:t>
      </w:r>
      <w:r>
        <w:t xml:space="preserve"> complex scenes</w:t>
      </w:r>
      <w:r w:rsidR="00D25F0D">
        <w:t>.</w:t>
      </w:r>
      <w:r>
        <w:t xml:space="preserve"> It also gives us the power to display the graphics how we want, this is done through the use of the programmable pipeline and customizable </w:t>
      </w:r>
      <w:proofErr w:type="spellStart"/>
      <w:r>
        <w:t>shaders</w:t>
      </w:r>
      <w:proofErr w:type="spellEnd"/>
      <w:r>
        <w:t xml:space="preserve">. </w:t>
      </w:r>
      <w:r w:rsidR="00D25F0D">
        <w:t xml:space="preserve">By using </w:t>
      </w:r>
      <w:proofErr w:type="spellStart"/>
      <w:r w:rsidR="00D25F0D">
        <w:t>WebGL</w:t>
      </w:r>
      <w:proofErr w:type="spellEnd"/>
      <w:r w:rsidR="00D25F0D">
        <w:t xml:space="preserve">, we have </w:t>
      </w:r>
      <w:r>
        <w:t xml:space="preserve">other technologies readily available. HTML APIs and other web technologies can easily be integrated into </w:t>
      </w:r>
      <w:proofErr w:type="spellStart"/>
      <w:r>
        <w:t>WebGL</w:t>
      </w:r>
      <w:proofErr w:type="spellEnd"/>
      <w:r>
        <w:t xml:space="preserve"> applications. </w:t>
      </w:r>
    </w:p>
    <w:p w:rsidR="0000611D" w:rsidRDefault="0000611D" w:rsidP="00937B96">
      <w:pPr>
        <w:jc w:val="both"/>
      </w:pPr>
    </w:p>
    <w:p w:rsidR="00B10C2A" w:rsidRDefault="00534309" w:rsidP="00937B96">
      <w:pPr>
        <w:jc w:val="both"/>
      </w:pPr>
      <w:proofErr w:type="spellStart"/>
      <w:r>
        <w:t>WebGL</w:t>
      </w:r>
      <w:proofErr w:type="spellEnd"/>
      <w:r>
        <w:t xml:space="preserve"> (or graphics in general) has many uses such as:</w:t>
      </w:r>
      <w:r w:rsidR="005A1602">
        <w:t xml:space="preserve"> medical imaging, image processing, </w:t>
      </w:r>
      <w:r>
        <w:t xml:space="preserve">games, simulations, augmented reality </w:t>
      </w:r>
      <w:r w:rsidRPr="005A1602">
        <w:rPr>
          <w:color w:val="FF0000"/>
        </w:rPr>
        <w:t>and data visualization</w:t>
      </w:r>
      <w:r w:rsidR="005A1602" w:rsidRPr="005A1602">
        <w:rPr>
          <w:color w:val="FF0000"/>
        </w:rPr>
        <w:t xml:space="preserve"> []</w:t>
      </w:r>
      <w:r w:rsidRPr="005A1602">
        <w:rPr>
          <w:color w:val="FF0000"/>
        </w:rPr>
        <w:t>.</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97125C"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w:t>
      </w:r>
      <w:r w:rsidR="001436A0">
        <w:t>gular mesh, created by connecting several points together</w:t>
      </w:r>
      <w:r>
        <w:t xml:space="preserve">. The </w:t>
      </w:r>
      <w:r w:rsidR="00D54AB1">
        <w:t>vertices</w:t>
      </w:r>
      <w:r>
        <w:t xml:space="preserve"> are described in the Cartesian space defined above.</w:t>
      </w:r>
    </w:p>
    <w:p w:rsidR="003D6A57" w:rsidRPr="004A1FA8" w:rsidRDefault="003D6A57" w:rsidP="003D6A57">
      <w:pPr>
        <w:pStyle w:val="Heading2"/>
        <w:numPr>
          <w:ilvl w:val="0"/>
          <w:numId w:val="0"/>
        </w:numPr>
        <w:jc w:val="both"/>
        <w:rPr>
          <w:sz w:val="22"/>
          <w:szCs w:val="22"/>
        </w:rPr>
      </w:pPr>
      <w:r w:rsidRPr="004A1FA8">
        <w:rPr>
          <w:sz w:val="22"/>
          <w:szCs w:val="22"/>
        </w:rPr>
        <w:t>1.1.4.1.</w:t>
      </w:r>
      <w:r>
        <w:rPr>
          <w:sz w:val="22"/>
          <w:szCs w:val="22"/>
        </w:rPr>
        <w:tab/>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w:t>
      </w:r>
      <w:r>
        <w:lastRenderedPageBreak/>
        <w:t xml:space="preserve">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t xml:space="preserve">We can use various operations on vectors, such as the </w:t>
      </w:r>
      <w:r w:rsidR="003D6A57">
        <w:t>dot product to calculate how much two vectors are pointing in the same direction. This is especially useful for things like lighting calculations. We can also perform a</w:t>
      </w:r>
      <w:r>
        <w:t>nother operation on two vectors called</w:t>
      </w:r>
      <w:r w:rsidR="003D6A57">
        <w:t xml:space="preserve"> the cross product. This is used to find the normals of surfaces, also useful for lighting. </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w:t>
      </w:r>
      <w:r w:rsidR="00321CFB">
        <w:t>As t</w:t>
      </w:r>
      <w:r w:rsidR="00D54AB1">
        <w:t xml:space="preserve">his model to world matrix </w:t>
      </w:r>
      <w:r w:rsidR="00E86F6C">
        <w:t>m</w:t>
      </w:r>
      <w:r>
        <w:t>oves our model</w:t>
      </w:r>
      <w:r w:rsidR="00321CFB">
        <w:t>,</w:t>
      </w:r>
      <w:r>
        <w:t xml:space="preserve">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B85268" w:rsidRDefault="0097125C" w:rsidP="00937B96">
      <w:pPr>
        <w:jc w:val="both"/>
      </w:pPr>
      <w:r>
        <w:rPr>
          <w:noProof/>
        </w:rPr>
        <w:pict>
          <v:shape id="_x0000_s1026" type="#_x0000_t75" style="position:absolute;left:0;text-align:left;margin-left:19.2pt;margin-top:6.7pt;width:240.2pt;height:135.15pt;z-index:-251655168"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lastRenderedPageBreak/>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97125C" w:rsidP="00937B96">
      <w:pPr>
        <w:jc w:val="both"/>
      </w:pPr>
      <w:r>
        <w:rPr>
          <w:noProof/>
        </w:rPr>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taken care for us by the </w:t>
      </w:r>
      <w:r w:rsidR="00454B36" w:rsidRPr="00454B36">
        <w:rPr>
          <w:color w:val="FF0000"/>
        </w:rPr>
        <w:t xml:space="preserve">m4.js library []. </w:t>
      </w:r>
      <w:r w:rsidR="0078475D">
        <w:rPr>
          <w:color w:val="FF0000"/>
        </w:rPr>
        <w:t>Using a</w:t>
      </w:r>
      <w:r w:rsidR="00321CFB">
        <w:rPr>
          <w:color w:val="FF0000"/>
        </w:rPr>
        <w:t xml:space="preserve"> matrix library like m4 is extremely useful</w:t>
      </w:r>
      <w:r w:rsidR="0078475D">
        <w:rPr>
          <w:color w:val="FF0000"/>
        </w:rPr>
        <w:t>,</w:t>
      </w:r>
      <w:r w:rsidR="00321CFB">
        <w:rPr>
          <w:color w:val="FF0000"/>
        </w:rPr>
        <w:t xml:space="preserve"> as </w:t>
      </w:r>
      <w:r w:rsidR="0078475D">
        <w:rPr>
          <w:color w:val="FF0000"/>
        </w:rPr>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You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 xml:space="preserve">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 xml:space="preserve">A camera is an object in our world like any other, it has a position and orientation. This is represented by a camera matrix. It is essentially the same thing as a model matrix </w:t>
      </w:r>
      <w:r>
        <w:rPr>
          <w:lang w:val="en-US"/>
        </w:rPr>
        <w:lastRenderedPageBreak/>
        <w:t>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 xml:space="preserve">The camera </w:t>
      </w:r>
      <w:r w:rsidR="00C63B59">
        <w:rPr>
          <w:lang w:val="en-US"/>
        </w:rPr>
        <w:t>class</w:t>
      </w:r>
      <w:r w:rsidR="0029749D">
        <w:rPr>
          <w:lang w:val="en-US"/>
        </w:rPr>
        <w:t xml:space="preserve">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sidRPr="00C63B59">
        <w:rPr>
          <w:color w:val="FF0000"/>
          <w:lang w:val="en-US"/>
        </w:rPr>
        <w:t>As seen i</w:t>
      </w:r>
      <w:r w:rsidR="00496817" w:rsidRPr="00C63B59">
        <w:rPr>
          <w:color w:val="FF0000"/>
          <w:lang w:val="en-US"/>
        </w:rPr>
        <w:t xml:space="preserve">n the </w:t>
      </w:r>
      <w:r w:rsidR="00C63B59" w:rsidRPr="00C63B59">
        <w:rPr>
          <w:color w:val="FF0000"/>
          <w:lang w:val="en-US"/>
        </w:rPr>
        <w:t xml:space="preserve">image on the left </w:t>
      </w:r>
      <w:r w:rsidR="00496817" w:rsidRPr="00C63B59">
        <w:rPr>
          <w:color w:val="FF0000"/>
          <w:lang w:val="en-US"/>
        </w:rPr>
        <w:t xml:space="preserve">[], </w:t>
      </w:r>
      <w:r w:rsidR="00496817">
        <w:rPr>
          <w:lang w:val="en-US"/>
        </w:rPr>
        <w:t>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The projection mat</w:t>
      </w:r>
      <w:r w:rsidR="00C63B59">
        <w:t>rix takes the world coordinates</w:t>
      </w:r>
      <w:r>
        <w:t xml:space="preserve"> and </w:t>
      </w:r>
      <w:r w:rsidR="00C63B59">
        <w:t>squashes</w:t>
      </w:r>
      <w:r>
        <w:t xml:space="preserve"> them to clip space coordinates. </w:t>
      </w:r>
      <w:r w:rsidR="00110185">
        <w:t xml:space="preserve">These clip space coordinates </w:t>
      </w:r>
      <w:r w:rsidR="00C63B59">
        <w:t>range from -1 to +1 in all x, y and</w:t>
      </w:r>
      <w:r w:rsidR="00110185">
        <w:t xml:space="preserve">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w:t>
      </w:r>
      <w:r w:rsidR="00C63B59">
        <w:rPr>
          <w:rFonts w:ascii="Arial" w:hAnsi="Arial" w:cs="Arial"/>
          <w:b w:val="0"/>
          <w:sz w:val="22"/>
          <w:szCs w:val="22"/>
        </w:rPr>
        <w:t xml:space="preserve"> how a cube appears on screen. The</w:t>
      </w:r>
      <w:r>
        <w:rPr>
          <w:rFonts w:ascii="Arial" w:hAnsi="Arial" w:cs="Arial"/>
          <w:b w:val="0"/>
          <w:sz w:val="22"/>
          <w:szCs w:val="22"/>
        </w:rPr>
        <w:t xml:space="preserve">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inally</w:t>
      </w:r>
      <w:r w:rsidR="00C63B59">
        <w:rPr>
          <w:rFonts w:ascii="Arial" w:hAnsi="Arial" w:cs="Arial"/>
          <w:b w:val="0"/>
          <w:sz w:val="22"/>
          <w:szCs w:val="22"/>
        </w:rPr>
        <w:t>,</w:t>
      </w:r>
      <w:r>
        <w:rPr>
          <w:rFonts w:ascii="Arial" w:hAnsi="Arial" w:cs="Arial"/>
          <w:b w:val="0"/>
          <w:sz w:val="22"/>
          <w:szCs w:val="22"/>
        </w:rPr>
        <w:t xml:space="preserve">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97125C" w:rsidP="00B76FC2">
      <w:r>
        <w:rPr>
          <w:noProof/>
        </w:rPr>
        <w:lastRenderedPageBreak/>
        <w:pict>
          <v:shape id="_x0000_s1027" type="#_x0000_t75" style="position:absolute;margin-left:-.1pt;margin-top:5.85pt;width:414.2pt;height:204.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w:t>
      </w:r>
      <w:r w:rsidR="00C63B59">
        <w:t xml:space="preserve"> 2D coordinates to display. The</w:t>
      </w:r>
      <w:r>
        <w:t xml:space="preserve"> conversion </w:t>
      </w:r>
      <w:r w:rsidR="00C63B59">
        <w:t xml:space="preserve">from 3D to 2D </w:t>
      </w:r>
      <w:r>
        <w:t>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in these objects. For example</w:t>
      </w:r>
      <w:r w:rsidR="00C63B59">
        <w:t>,</w:t>
      </w:r>
      <w:r>
        <w:t xml:space="preserv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w:t>
      </w:r>
      <w:proofErr w:type="spellStart"/>
      <w:r>
        <w:t>Shaders</w:t>
      </w:r>
      <w:proofErr w:type="spellEnd"/>
      <w:r>
        <w:t xml:space="preserve"> and Programs</w:t>
      </w:r>
    </w:p>
    <w:p w:rsidR="004C02F5" w:rsidRDefault="004C02F5" w:rsidP="00A708D7"/>
    <w:p w:rsidR="00464CDF" w:rsidRDefault="004C02F5" w:rsidP="00A708D7">
      <w:proofErr w:type="spellStart"/>
      <w:r>
        <w:t>Shaders</w:t>
      </w:r>
      <w:proofErr w:type="spellEnd"/>
      <w:r>
        <w:t xml:space="preserve"> are programs which are written in GLSL. This is a C style language which allows you to specify how your data should be manipulated on the g</w:t>
      </w:r>
      <w:r w:rsidR="00C63B59">
        <w:t>raphics card.</w:t>
      </w:r>
      <w:r>
        <w:t xml:space="preserve"> </w:t>
      </w:r>
      <w:r w:rsidR="00851F9D">
        <w:t xml:space="preserve">These </w:t>
      </w:r>
      <w:proofErr w:type="spellStart"/>
      <w:r w:rsidR="00851F9D">
        <w:t>shaders</w:t>
      </w:r>
      <w:proofErr w:type="spellEnd"/>
      <w:r w:rsidR="00851F9D">
        <w:t xml:space="preserve"> are needed </w:t>
      </w:r>
      <w:r w:rsidR="00C63B59">
        <w:t>to</w:t>
      </w:r>
      <w:r w:rsidR="00851F9D">
        <w:t xml:space="preserve"> process our data, to eventually</w:t>
      </w:r>
      <w:r w:rsidR="00C63B59">
        <w:t xml:space="preserve"> get it</w:t>
      </w:r>
      <w:r w:rsidR="00851F9D">
        <w:t xml:space="preserve"> display</w:t>
      </w:r>
      <w:r w:rsidR="00C63B59">
        <w:t xml:space="preserve">ed it on the screen. The main types of </w:t>
      </w:r>
      <w:proofErr w:type="spellStart"/>
      <w:r w:rsidR="00C63B59">
        <w:t>shaders</w:t>
      </w:r>
      <w:proofErr w:type="spellEnd"/>
      <w:r w:rsidR="00C63B59">
        <w:t xml:space="preserve"> are vertex and fragment </w:t>
      </w:r>
      <w:proofErr w:type="spellStart"/>
      <w:r w:rsidR="00C63B59">
        <w:t>shaders</w:t>
      </w:r>
      <w:proofErr w:type="spellEnd"/>
      <w:r w:rsidR="00C63B59">
        <w:t xml:space="preserve">. </w:t>
      </w:r>
      <w:r w:rsidR="00464CDF">
        <w:t xml:space="preserve">The vertex </w:t>
      </w:r>
      <w:proofErr w:type="spellStart"/>
      <w:r w:rsidR="00464CDF">
        <w:t>shader</w:t>
      </w:r>
      <w:proofErr w:type="spellEnd"/>
      <w:r w:rsidR="00464CDF">
        <w:t xml:space="preserve"> processes all of our vertices and the fragment </w:t>
      </w:r>
      <w:proofErr w:type="spellStart"/>
      <w:r w:rsidR="00464CDF">
        <w:t>shader</w:t>
      </w:r>
      <w:proofErr w:type="spellEnd"/>
      <w:r w:rsidR="00464CDF">
        <w:t xml:space="preserve"> pr</w:t>
      </w:r>
      <w:r w:rsidR="00C63B59">
        <w:t>ocesses the fragments/pixels in between</w:t>
      </w:r>
      <w:r w:rsidR="00464CDF">
        <w:t xml:space="preserve"> those vertices.  </w:t>
      </w:r>
    </w:p>
    <w:p w:rsidR="004C02F5" w:rsidRDefault="004C02F5" w:rsidP="00A708D7"/>
    <w:p w:rsidR="004C02F5" w:rsidRDefault="004C02F5" w:rsidP="00A708D7">
      <w:r>
        <w:t xml:space="preserve">The </w:t>
      </w:r>
      <w:proofErr w:type="spellStart"/>
      <w:r>
        <w:t>shaders</w:t>
      </w:r>
      <w:proofErr w:type="spellEnd"/>
      <w:r>
        <w:t xml:space="preserve"> used in this project ar</w:t>
      </w:r>
      <w:r w:rsidR="00C63B59">
        <w:t>e</w:t>
      </w:r>
      <w:r>
        <w:t xml:space="preserve"> located in s</w:t>
      </w:r>
      <w:r w:rsidR="00851F9D">
        <w:t>eparate JavaScript files. Once</w:t>
      </w:r>
      <w:r>
        <w:t xml:space="preserve"> the </w:t>
      </w:r>
      <w:proofErr w:type="spellStart"/>
      <w:r>
        <w:t>shader</w:t>
      </w:r>
      <w:proofErr w:type="spellEnd"/>
      <w:r>
        <w:t xml:space="preserve"> has been written, </w:t>
      </w:r>
      <w:r w:rsidR="00851F9D">
        <w:t>similar to a</w:t>
      </w:r>
      <w:r>
        <w:t xml:space="preserve"> C program, it has to be compiled and linked. </w:t>
      </w:r>
    </w:p>
    <w:p w:rsidR="004C02F5" w:rsidRDefault="004C02F5" w:rsidP="00A708D7"/>
    <w:p w:rsidR="007D72E0" w:rsidRDefault="004C02F5" w:rsidP="00A708D7">
      <w:r>
        <w:lastRenderedPageBreak/>
        <w:t xml:space="preserve">The compilation of the </w:t>
      </w:r>
      <w:proofErr w:type="spellStart"/>
      <w:r>
        <w:t>shader</w:t>
      </w:r>
      <w:proofErr w:type="spellEnd"/>
      <w:r>
        <w:t xml:space="preserve"> happens </w:t>
      </w:r>
      <w:r w:rsidR="00C63B59">
        <w:t>in the file where the</w:t>
      </w:r>
      <w:r>
        <w:t xml:space="preserve"> </w:t>
      </w:r>
      <w:proofErr w:type="spellStart"/>
      <w:r>
        <w:t>shader</w:t>
      </w:r>
      <w:proofErr w:type="spellEnd"/>
      <w:r>
        <w:t xml:space="preserve"> content is defined, for </w:t>
      </w:r>
      <w:r w:rsidR="007D72E0">
        <w:t>example</w:t>
      </w:r>
      <w:r w:rsidR="00C63B59">
        <w:t xml:space="preserve"> in</w:t>
      </w:r>
      <w:r w:rsidR="007D72E0">
        <w:t xml:space="preserv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w:t>
      </w:r>
      <w:r w:rsidR="00C63B59">
        <w:t xml:space="preserve">with our program </w:t>
      </w:r>
      <w:r w:rsidR="007A16C7">
        <w:t xml:space="preserve">as a parameter. This says </w:t>
      </w:r>
      <w:r w:rsidR="007D72E0">
        <w:t xml:space="preserve">we want to </w:t>
      </w:r>
      <w:r w:rsidR="007A16C7">
        <w:t>use it</w:t>
      </w:r>
      <w:r w:rsidR="007D72E0">
        <w:t xml:space="preserve">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rsidR="007A16C7">
        <w:t xml:space="preserve"> variables. These</w:t>
      </w:r>
      <w:r>
        <w:t xml:space="preserve"> contain </w:t>
      </w:r>
      <w:r w:rsidR="007A16C7">
        <w:t>the</w:t>
      </w:r>
      <w:r>
        <w:t xml:space="preserve"> act</w:t>
      </w:r>
      <w:r w:rsidR="007A16C7">
        <w:t xml:space="preserve">ual content of the </w:t>
      </w:r>
      <w:proofErr w:type="spellStart"/>
      <w:r w:rsidR="007A16C7">
        <w:t>shaders</w:t>
      </w:r>
      <w:proofErr w:type="spellEnd"/>
      <w:r w:rsidR="007A16C7">
        <w:t>. It is</w:t>
      </w:r>
      <w:r>
        <w:t xml:space="preserve">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w:t>
      </w:r>
      <w:r w:rsidR="007A16C7">
        <w:t xml:space="preserve"> of the variable in the </w:t>
      </w:r>
      <w:proofErr w:type="spellStart"/>
      <w:r w:rsidR="007A16C7">
        <w:t>shader</w:t>
      </w:r>
      <w:proofErr w:type="spellEnd"/>
      <w:r w:rsidR="003F54E6">
        <w:t xml:space="preserve">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r w:rsidR="00851F9D">
        <w:t xml:space="preserve"> </w:t>
      </w:r>
      <w:r w:rsidR="007A16C7">
        <w:t>As previously mentioned, t</w:t>
      </w:r>
      <w:r w:rsidR="003F54E6">
        <w:t xml:space="preserve">o </w:t>
      </w:r>
      <w:r>
        <w:t xml:space="preserve">send data to a </w:t>
      </w:r>
      <w:proofErr w:type="spellStart"/>
      <w:r>
        <w:t>shader</w:t>
      </w:r>
      <w:proofErr w:type="spellEnd"/>
      <w:r>
        <w:t xml:space="preserve">, we need a variable located in a </w:t>
      </w:r>
      <w:proofErr w:type="spellStart"/>
      <w:r>
        <w:t>shader</w:t>
      </w:r>
      <w:proofErr w:type="spellEnd"/>
      <w:r>
        <w:t xml:space="preserve"> to send it to. </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w:t>
      </w:r>
      <w:r w:rsidR="00851F9D">
        <w:t xml:space="preserve">a </w:t>
      </w:r>
      <w:proofErr w:type="spellStart"/>
      <w:r w:rsidR="00851F9D">
        <w:t>shader</w:t>
      </w:r>
      <w:proofErr w:type="spellEnd"/>
      <w:r w:rsidR="00851F9D">
        <w:t xml:space="preserve">,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w:t>
      </w:r>
      <w:r w:rsidR="007A16C7">
        <w:t>send</w:t>
      </w:r>
      <w:r>
        <w:t xml:space="preserve">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lastRenderedPageBreak/>
        <w:t>We</w:t>
      </w:r>
      <w:r w:rsidR="007A16C7">
        <w:t xml:space="preserve"> now have </w:t>
      </w:r>
      <w:r>
        <w:t>the location</w:t>
      </w:r>
      <w:r w:rsidR="003F54E6">
        <w:t xml:space="preserve"> of </w:t>
      </w:r>
      <w:r>
        <w:t xml:space="preserve">variable in the </w:t>
      </w:r>
      <w:proofErr w:type="spellStart"/>
      <w:r>
        <w:t>shader</w:t>
      </w:r>
      <w:proofErr w:type="spellEnd"/>
      <w:r>
        <w:t xml:space="preserve"> that we want to send the data to.</w:t>
      </w:r>
      <w:r w:rsidR="00851F9D">
        <w:t xml:space="preserve"> </w:t>
      </w:r>
      <w:r w:rsidR="007A16C7">
        <w:t>It is</w:t>
      </w:r>
      <w:r>
        <w:t xml:space="preserve"> finally time to send the data to the </w:t>
      </w:r>
      <w:proofErr w:type="spellStart"/>
      <w:r>
        <w:t>shader</w:t>
      </w:r>
      <w:proofErr w:type="spellEnd"/>
      <w:r>
        <w:t>. Depending on the variable type</w:t>
      </w:r>
      <w:r w:rsidR="007A16C7">
        <w:t xml:space="preserve"> used</w:t>
      </w:r>
      <w:r>
        <w:t xml:space="preserv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r w:rsidR="00464CDF">
        <w:t xml:space="preserve"> All of the </w:t>
      </w:r>
      <w:proofErr w:type="spellStart"/>
      <w:r w:rsidR="00464CDF">
        <w:t>shader</w:t>
      </w:r>
      <w:proofErr w:type="spellEnd"/>
      <w:r w:rsidR="00464CDF">
        <w:t xml:space="preserve">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xml:space="preserve">, to </w:t>
      </w:r>
      <w:r w:rsidR="007A16C7">
        <w:t>use</w:t>
      </w:r>
      <w:r>
        <w:t>.</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w:t>
      </w:r>
      <w:r w:rsidR="007A16C7">
        <w:t>, which is the final colour of</w:t>
      </w:r>
      <w:r w:rsidR="000465C6">
        <w:t xml:space="preserve">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The main types used in this project are attributes and uniforms. Attributes are data that changes over the course of a draw call, for example</w:t>
      </w:r>
      <w:r w:rsidR="007A16C7">
        <w:t xml:space="preserve"> a vertex position. We would not </w:t>
      </w:r>
      <w:r>
        <w:t xml:space="preserve">want to use the same vertex over an entire draw call. Instead, we would want to change the vertex that is being </w:t>
      </w:r>
      <w:r w:rsidR="007A16C7">
        <w:t>processed within the draw call. This</w:t>
      </w:r>
      <w:r>
        <w:t xml:space="preserve"> allow</w:t>
      </w:r>
      <w:r w:rsidR="007A16C7">
        <w:t>s</w:t>
      </w:r>
      <w:r>
        <w:t xml:space="preserve">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w:t>
      </w:r>
      <w:r w:rsidR="007A16C7">
        <w:t xml:space="preserve"> texture for a given</w:t>
      </w:r>
      <w:r>
        <w:t xml:space="preserve"> point</w:t>
      </w:r>
      <w:r w:rsidR="007A16C7">
        <w:t xml:space="preserve">. </w:t>
      </w:r>
      <w:r w:rsidR="006A0E07">
        <w:t>We have to provide GLSL a texture to sample and also the texture coordinates to sample</w:t>
      </w:r>
      <w:r w:rsidR="007A16C7">
        <w:t xml:space="preserve"> it</w:t>
      </w:r>
      <w:r w:rsidR="006A0E07">
        <w:t xml:space="preserve"> at.</w:t>
      </w:r>
      <w:r w:rsidR="000A66B0">
        <w:t xml:space="preserve"> This returns us a colour value from the texture, allowing us to texture our objects.</w:t>
      </w:r>
    </w:p>
    <w:p w:rsidR="005E0327" w:rsidRDefault="005E0327" w:rsidP="00A708D7"/>
    <w:p w:rsidR="00D77F6A" w:rsidRDefault="00D77F6A">
      <w:r>
        <w:t xml:space="preserve">If we want the fragment </w:t>
      </w:r>
      <w:proofErr w:type="spellStart"/>
      <w:r>
        <w:t>shader</w:t>
      </w:r>
      <w:proofErr w:type="spellEnd"/>
      <w:r>
        <w:t xml:space="preserve"> to process something, it must first be passed to the vertex </w:t>
      </w:r>
      <w:proofErr w:type="spellStart"/>
      <w:r>
        <w:t>shader</w:t>
      </w:r>
      <w:proofErr w:type="spellEnd"/>
      <w:r>
        <w:t xml:space="preserve"> (unless it’s a uniform variable). </w:t>
      </w:r>
      <w:r w:rsidR="000A66B0">
        <w:t>The varying keyword is used for</w:t>
      </w:r>
      <w:r>
        <w:t xml:space="preserve"> passing data from the vertex</w:t>
      </w:r>
      <w:r w:rsidR="000A66B0">
        <w:t xml:space="preserve"> </w:t>
      </w:r>
      <w:proofErr w:type="spellStart"/>
      <w:r w:rsidR="000A66B0">
        <w:t>shader</w:t>
      </w:r>
      <w:proofErr w:type="spellEnd"/>
      <w:r w:rsidR="000A66B0">
        <w:t>,</w:t>
      </w:r>
      <w:r>
        <w:t xml:space="preserve"> to the fragment </w:t>
      </w:r>
      <w:proofErr w:type="spellStart"/>
      <w:r>
        <w:t>shader</w:t>
      </w:r>
      <w:proofErr w:type="spellEnd"/>
      <w:r>
        <w:t xml:space="preserve">. </w:t>
      </w:r>
    </w:p>
    <w:p w:rsidR="00D77F6A" w:rsidRDefault="00D77F6A" w:rsidP="00A708D7"/>
    <w:p w:rsidR="006A0E07" w:rsidRDefault="00405958" w:rsidP="00405958">
      <w:r>
        <w:t xml:space="preserve">The meaning of this </w:t>
      </w:r>
      <w:r w:rsidR="00D77F6A">
        <w:t xml:space="preserve">varying keyword </w:t>
      </w:r>
      <w:r>
        <w:t xml:space="preserve">depends on what </w:t>
      </w:r>
      <w:proofErr w:type="spellStart"/>
      <w:r>
        <w:t>shader</w:t>
      </w:r>
      <w:proofErr w:type="spellEnd"/>
      <w:r>
        <w:t xml:space="preserve"> it is used in. If the varying keyword is used in a vertex </w:t>
      </w:r>
      <w:proofErr w:type="spellStart"/>
      <w:r>
        <w:t>shader</w:t>
      </w:r>
      <w:proofErr w:type="spellEnd"/>
      <w:r w:rsidR="006A0E07">
        <w:t>,</w:t>
      </w:r>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For example</w:t>
      </w:r>
      <w:r w:rsidR="000A66B0">
        <w:t>,</w:t>
      </w:r>
      <w:r>
        <w:t xml:space="preserve"> a vertex </w:t>
      </w:r>
      <w:proofErr w:type="spellStart"/>
      <w:r>
        <w:t>shader</w:t>
      </w:r>
      <w:proofErr w:type="spellEnd"/>
      <w:r>
        <w:t xml:space="preserve"> will </w:t>
      </w:r>
      <w:r w:rsidR="000A66B0">
        <w:t xml:space="preserve">sometimes </w:t>
      </w:r>
      <w:r>
        <w:t xml:space="preserve">take in a </w:t>
      </w:r>
      <w:r w:rsidR="006A0E07">
        <w:t>colour value</w:t>
      </w:r>
      <w:r w:rsidR="000A66B0">
        <w:t>, but it will not</w:t>
      </w:r>
      <w:r>
        <w:t xml:space="preserve"> actually </w:t>
      </w:r>
      <w:r w:rsidR="000A66B0">
        <w:t>use</w:t>
      </w:r>
      <w:r>
        <w:t xml:space="preserve"> it.</w:t>
      </w:r>
      <w:r w:rsidR="00D77F6A">
        <w:t xml:space="preserve"> Remember the vertex </w:t>
      </w:r>
      <w:proofErr w:type="spellStart"/>
      <w:r w:rsidR="00D77F6A">
        <w:t>shader</w:t>
      </w:r>
      <w:proofErr w:type="spellEnd"/>
      <w:r w:rsidR="00D77F6A">
        <w:t xml:space="preserve"> only processes vertices.</w:t>
      </w:r>
      <w:r>
        <w:t xml:space="preserve"> Instead</w:t>
      </w:r>
      <w:r w:rsidR="006A0E07">
        <w:t>,</w:t>
      </w:r>
      <w:r>
        <w:t xml:space="preserve"> the vertex </w:t>
      </w:r>
      <w:proofErr w:type="spellStart"/>
      <w:r>
        <w:t>shader</w:t>
      </w:r>
      <w:proofErr w:type="spellEnd"/>
      <w:r>
        <w:t xml:space="preserve"> will just pass it along to the f</w:t>
      </w:r>
      <w:r w:rsidR="006A0E07">
        <w:t xml:space="preserve">ragment </w:t>
      </w:r>
      <w:proofErr w:type="spellStart"/>
      <w:r w:rsidR="006A0E07">
        <w:t>shader</w:t>
      </w:r>
      <w:proofErr w:type="spellEnd"/>
      <w:r w:rsidR="006A0E07">
        <w:t xml:space="preserve"> as </w:t>
      </w:r>
      <w:r w:rsidR="00D77F6A">
        <w:t>that is where the fragment/pixel colour is calculated.</w:t>
      </w:r>
      <w:r w:rsidR="006A0E07">
        <w:t xml:space="preserve"> </w:t>
      </w:r>
      <w:r>
        <w:t xml:space="preserve"> </w:t>
      </w:r>
    </w:p>
    <w:p w:rsidR="00B05613" w:rsidRPr="00B05613" w:rsidRDefault="0068038D" w:rsidP="00B05613">
      <w:pPr>
        <w:pStyle w:val="Heading2"/>
        <w:numPr>
          <w:ilvl w:val="0"/>
          <w:numId w:val="0"/>
        </w:numPr>
        <w:jc w:val="both"/>
      </w:pPr>
      <w:r>
        <w:lastRenderedPageBreak/>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This newer</w:t>
      </w:r>
      <w:r w:rsidR="000A66B0">
        <w:t xml:space="preserve"> pipeline was implemented into later versions of OpenGL 2.0</w:t>
      </w:r>
      <w:r w:rsidR="004C266A">
        <w:t xml:space="preserve">. Hence the </w:t>
      </w:r>
      <w:r w:rsidR="000A66B0">
        <w:t xml:space="preserve">new pipeline is in </w:t>
      </w:r>
      <w:proofErr w:type="spellStart"/>
      <w:r w:rsidR="000A66B0">
        <w:t>WebGL</w:t>
      </w:r>
      <w:proofErr w:type="spellEnd"/>
      <w:r w:rsidR="000A66B0">
        <w:t>, as was based off</w:t>
      </w:r>
      <w:r w:rsidR="004C266A">
        <w:t xml:space="preserve">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D7370B">
        <w:t>We</w:t>
      </w:r>
      <w:r w:rsidR="00E214AA">
        <w:t xml:space="preserve"> could opt in f</w:t>
      </w:r>
      <w:r w:rsidR="000A66B0">
        <w:t xml:space="preserve">or the features that </w:t>
      </w:r>
      <w:r w:rsidR="00D7370B">
        <w:t>we</w:t>
      </w:r>
      <w:r w:rsidR="000A66B0">
        <w:t xml:space="preserve"> wanted. F</w:t>
      </w:r>
      <w:r w:rsidR="00E214AA">
        <w:t>or example</w:t>
      </w:r>
      <w:r w:rsidR="000A66B0">
        <w:t>,</w:t>
      </w:r>
      <w:r w:rsidR="00E214AA">
        <w:t xml:space="preserve"> the pipeline </w:t>
      </w:r>
      <w:r w:rsidR="00D77F6A">
        <w:t>could</w:t>
      </w:r>
      <w:r w:rsidR="00E214AA">
        <w:t xml:space="preserve"> calculate fog, or </w:t>
      </w:r>
      <w:r w:rsidR="00D7370B">
        <w:t>we</w:t>
      </w:r>
      <w:r w:rsidR="00E214AA">
        <w:t xml:space="preserve"> could opt out </w:t>
      </w:r>
      <w:r w:rsidR="000A66B0">
        <w:t>have it not calculate fog</w:t>
      </w:r>
      <w:r w:rsidR="00E214AA">
        <w:t>. However</w:t>
      </w:r>
      <w:r w:rsidR="00D7370B">
        <w:t>,</w:t>
      </w:r>
      <w:r w:rsidR="00E214AA">
        <w:t xml:space="preserve"> there was no functionality allowing </w:t>
      </w:r>
      <w:r w:rsidR="00D7370B">
        <w:t>us</w:t>
      </w:r>
      <w:r w:rsidR="00E214AA">
        <w:t xml:space="preserve"> to customize the operations</w:t>
      </w:r>
      <w:r w:rsidR="00D77F6A">
        <w:t>.</w:t>
      </w:r>
    </w:p>
    <w:p w:rsidR="00E214AA" w:rsidRDefault="00E214AA" w:rsidP="00937B96">
      <w:pPr>
        <w:jc w:val="both"/>
      </w:pPr>
    </w:p>
    <w:p w:rsidR="004C266A" w:rsidRDefault="00D77F6A" w:rsidP="00937B96">
      <w:pPr>
        <w:jc w:val="both"/>
      </w:pPr>
      <w:r>
        <w:t>But now</w:t>
      </w:r>
      <w:r w:rsidR="000A66B0">
        <w:t>,</w:t>
      </w:r>
      <w:r w:rsidR="00937B96">
        <w:t xml:space="preserve"> using the new </w:t>
      </w:r>
      <w:r w:rsidR="00B10C2A">
        <w:t xml:space="preserve">programmable </w:t>
      </w:r>
      <w:r w:rsidR="00937B96">
        <w:t xml:space="preserve">pipeline, </w:t>
      </w:r>
      <w:r w:rsidR="00D7370B">
        <w:t>we</w:t>
      </w:r>
      <w:r>
        <w:t xml:space="preserve"> can use </w:t>
      </w:r>
      <w:r w:rsidR="00D7370B">
        <w:t>our</w:t>
      </w:r>
      <w:r>
        <w:t xml:space="preserve"> own programs (containing </w:t>
      </w:r>
      <w:r w:rsidR="00D7370B">
        <w:t xml:space="preserve">our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 xml:space="preserve">ne. </w:t>
      </w:r>
      <w:r w:rsidR="00D7370B">
        <w:t xml:space="preserve">We now </w:t>
      </w:r>
      <w:r>
        <w:t xml:space="preserve">have the ability to manipulate the data in whatever way </w:t>
      </w:r>
      <w:r w:rsidR="00D7370B">
        <w:t>we</w:t>
      </w:r>
      <w:r>
        <w:t xml:space="preserve"> want.</w:t>
      </w:r>
    </w:p>
    <w:p w:rsidR="004C266A" w:rsidRDefault="004C266A" w:rsidP="00937B96">
      <w:pPr>
        <w:jc w:val="both"/>
      </w:pPr>
    </w:p>
    <w:p w:rsidR="00D7370B" w:rsidRDefault="00937B96" w:rsidP="00937B96">
      <w:pPr>
        <w:jc w:val="both"/>
      </w:pPr>
      <w:r>
        <w:t xml:space="preserve">These </w:t>
      </w:r>
      <w:proofErr w:type="spellStart"/>
      <w:r>
        <w:t>shaders</w:t>
      </w:r>
      <w:proofErr w:type="spellEnd"/>
      <w:r>
        <w:t xml:space="preserve"> </w:t>
      </w:r>
      <w:r w:rsidR="00D7370B">
        <w:t>give</w:t>
      </w:r>
      <w:r>
        <w:t xml:space="preserve"> </w:t>
      </w:r>
      <w:r w:rsidR="00D7370B">
        <w:t>us</w:t>
      </w:r>
      <w:r>
        <w:t xml:space="preserve">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w:t>
      </w:r>
      <w:r w:rsidR="00D7370B">
        <w:t>we</w:t>
      </w:r>
      <w:r w:rsidR="00D77F6A">
        <w:t xml:space="preserve"> </w:t>
      </w:r>
      <w:r w:rsidR="00D7370B">
        <w:t>could not</w:t>
      </w:r>
      <w:r w:rsidR="00D77F6A">
        <w:t xml:space="preserve"> touch the </w:t>
      </w:r>
      <w:proofErr w:type="spellStart"/>
      <w:r w:rsidR="00D77F6A">
        <w:t>shaders</w:t>
      </w:r>
      <w:proofErr w:type="spellEnd"/>
      <w:r w:rsidR="00D77F6A">
        <w:t xml:space="preserve"> as they were fixed. But if </w:t>
      </w:r>
      <w:r w:rsidR="00D7370B">
        <w:t>we use</w:t>
      </w:r>
      <w:r w:rsidR="00D77F6A">
        <w:t xml:space="preserve"> customizable </w:t>
      </w:r>
      <w:proofErr w:type="spellStart"/>
      <w:r w:rsidR="00D77F6A">
        <w:t>shaders</w:t>
      </w:r>
      <w:proofErr w:type="spellEnd"/>
      <w:r w:rsidR="00D77F6A">
        <w:t xml:space="preserve">, </w:t>
      </w:r>
      <w:r w:rsidR="00D7370B">
        <w:t>we</w:t>
      </w:r>
      <w:r w:rsidR="00D77F6A">
        <w:t xml:space="preserve"> </w:t>
      </w:r>
      <w:r>
        <w:t xml:space="preserve">have to manage some stages of the graphics pipeline </w:t>
      </w:r>
      <w:r w:rsidR="00D7370B">
        <w:t>ourselves</w:t>
      </w:r>
      <w:r>
        <w:t xml:space="preserve">. </w:t>
      </w:r>
    </w:p>
    <w:p w:rsidR="00D7370B" w:rsidRDefault="00D7370B" w:rsidP="00937B96">
      <w:pPr>
        <w:jc w:val="both"/>
      </w:pPr>
    </w:p>
    <w:p w:rsidR="002879B5" w:rsidRDefault="00937B96" w:rsidP="00937B96">
      <w:pPr>
        <w:jc w:val="both"/>
      </w:pPr>
      <w:r>
        <w:t>For simple applications which aren’t going to do any fancy graphics, then a</w:t>
      </w:r>
      <w:r w:rsidR="00E214AA">
        <w:t>n</w:t>
      </w:r>
      <w:r>
        <w:t xml:space="preserve"> older </w:t>
      </w:r>
      <w:r w:rsidR="00E214AA">
        <w:t xml:space="preserve">version of OpenGL (pre 2.0) would better </w:t>
      </w:r>
      <w:r w:rsidR="00D7370B">
        <w:t>suited</w:t>
      </w:r>
      <w:r w:rsidR="00D77F6A">
        <w:t>.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t>WebGL</w:t>
      </w:r>
      <w:proofErr w:type="spellEnd"/>
      <w:r w:rsidR="00D77F6A">
        <w:t xml:space="preserve">, </w:t>
      </w:r>
      <w:r w:rsidR="00D7370B">
        <w:t>we</w:t>
      </w:r>
      <w:r w:rsidR="00D77F6A">
        <w:t xml:space="preserve"> don’t have the option of a fixed function pipeline – so </w:t>
      </w:r>
      <w:r w:rsidR="00D7370B">
        <w:t>we</w:t>
      </w:r>
      <w:r w:rsidR="00D77F6A">
        <w:t xml:space="preserve"> must define </w:t>
      </w:r>
      <w:r w:rsidR="00D7370B">
        <w:t>our</w:t>
      </w:r>
      <w:r w:rsidR="00D77F6A">
        <w:t xml:space="preserve"> own </w:t>
      </w:r>
      <w:proofErr w:type="spellStart"/>
      <w:r w:rsidR="00D77F6A">
        <w:t>shaders</w:t>
      </w:r>
      <w:proofErr w:type="spellEnd"/>
      <w:r w:rsidR="00D77F6A">
        <w:t xml:space="preserve">. </w:t>
      </w:r>
    </w:p>
    <w:p w:rsidR="002879B5" w:rsidRPr="002879B5" w:rsidRDefault="002879B5" w:rsidP="002879B5">
      <w:pPr>
        <w:pStyle w:val="Heading2"/>
        <w:numPr>
          <w:ilvl w:val="0"/>
          <w:numId w:val="0"/>
        </w:numPr>
        <w:ind w:left="792" w:hanging="792"/>
      </w:pPr>
      <w:r w:rsidRPr="002879B5">
        <w:t>1</w:t>
      </w:r>
      <w:r w:rsidR="009F69C5">
        <w:t>.1.4.1.</w:t>
      </w:r>
      <w:r w:rsidR="009F69C5">
        <w:tab/>
        <w:t xml:space="preserve">  </w:t>
      </w:r>
      <w:r w:rsidR="00D7370B">
        <w:t>The p</w:t>
      </w:r>
      <w:r w:rsidR="009F69C5">
        <w:t xml:space="preserve">rogrammable </w:t>
      </w:r>
      <w:r w:rsidR="00D7370B">
        <w:t xml:space="preserve">graphics </w:t>
      </w:r>
      <w:r w:rsidR="009F69C5">
        <w:t>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B</w:t>
      </w:r>
      <w:r w:rsidR="00D7370B">
        <w:t xml:space="preserve">efore the </w:t>
      </w:r>
      <w:r>
        <w:t xml:space="preserve">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00D7370B">
        <w:rPr>
          <w:color w:val="FF0000"/>
        </w:rPr>
        <w:t xml:space="preserve">are explained </w:t>
      </w:r>
      <w:r w:rsidR="00454B36" w:rsidRPr="00454B36">
        <w:rPr>
          <w:color w:val="FF0000"/>
        </w:rPr>
        <w:t>[]</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611380" w:rsidRPr="004A1FA8" w:rsidRDefault="0097125C" w:rsidP="00611380">
      <w:pPr>
        <w:pStyle w:val="Heading2"/>
        <w:numPr>
          <w:ilvl w:val="0"/>
          <w:numId w:val="0"/>
        </w:numPr>
        <w:ind w:left="792" w:hanging="792"/>
        <w:rPr>
          <w:sz w:val="22"/>
        </w:rPr>
      </w:pPr>
      <w:r>
        <w:rPr>
          <w:noProof/>
          <w:sz w:val="22"/>
        </w:rPr>
        <w:pict>
          <v:shape id="_x0000_s1032" type="#_x0000_t75" style="position:absolute;left:0;text-align:left;margin-left:264.35pt;margin-top:7.35pt;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w:t>
      </w:r>
      <w:r w:rsidR="00D7370B">
        <w:t>,</w:t>
      </w:r>
      <w:r w:rsidR="00355595">
        <w:t xml:space="preserve"> we will render a triangle onto the screen. T</w:t>
      </w:r>
      <w:r>
        <w:t>he triangle</w:t>
      </w:r>
      <w:r w:rsidR="00355595">
        <w:t>s</w:t>
      </w:r>
      <w:r>
        <w:t xml:space="preserve"> vertices will be defined in </w:t>
      </w:r>
      <w:r w:rsidR="00355595">
        <w:t>clip space</w:t>
      </w:r>
      <w:r w:rsidR="00D7370B">
        <w:t>.</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97125C"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D7370B">
        <w:t>. Th</w:t>
      </w:r>
      <w:r w:rsidR="004B0EC3">
        <w:t xml:space="preserve">is is done </w:t>
      </w:r>
      <w:r w:rsidR="00BF0F52">
        <w:t xml:space="preserve">by first creating a </w:t>
      </w:r>
      <w:r w:rsidR="001D706D">
        <w:t>VBO</w:t>
      </w:r>
      <w:r w:rsidR="00355595">
        <w:t xml:space="preserve"> (discussed in</w:t>
      </w:r>
      <w:r w:rsidR="00D7370B">
        <w:t xml:space="preserve"> the vertex buffer objects</w:t>
      </w:r>
      <w:r w:rsidR="00355595">
        <w:t xml:space="preserve"> section)</w:t>
      </w:r>
      <w:r w:rsidR="00BF0F52">
        <w:t xml:space="preserve">, binding that buffer and </w:t>
      </w:r>
      <w:r w:rsidR="00D7370B">
        <w:t xml:space="preserve">then </w:t>
      </w:r>
      <w:r w:rsidR="00BF0F52">
        <w:t>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D7370B">
        <w:rPr>
          <w:rStyle w:val="com"/>
          <w:rFonts w:ascii="Consolas" w:hAnsi="Consolas"/>
          <w:color w:val="858C93"/>
          <w:bdr w:val="none" w:sz="0" w:space="0" w:color="auto" w:frame="1"/>
          <w:shd w:val="clear" w:color="auto" w:fill="EFF0F1"/>
        </w:rPr>
        <w:t>vertex</w:t>
      </w:r>
      <w:r w:rsidR="00355595">
        <w:rPr>
          <w:rStyle w:val="com"/>
          <w:rFonts w:ascii="Consolas" w:hAnsi="Consolas"/>
          <w:color w:val="858C93"/>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D7370B" w:rsidRDefault="00D7370B" w:rsidP="00D0044C">
      <w:pPr>
        <w:jc w:val="both"/>
      </w:pPr>
      <w:r>
        <w:t xml:space="preserve">After sending data onto the GPU, we have to describe the data we just sent. This is done with a call to </w:t>
      </w:r>
      <w:proofErr w:type="spellStart"/>
      <w:r>
        <w:t>vertexAttribPointer</w:t>
      </w:r>
      <w:proofErr w:type="spellEnd"/>
      <w:r>
        <w:t>.</w:t>
      </w:r>
    </w:p>
    <w:p w:rsidR="00D7370B" w:rsidRDefault="00D7370B"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D7370B">
        <w:rPr>
          <w:rStyle w:val="com"/>
          <w:rFonts w:ascii="Consolas" w:hAnsi="Consolas"/>
          <w:color w:val="858C93"/>
          <w:bdr w:val="none" w:sz="0" w:space="0" w:color="auto" w:frame="1"/>
          <w:shd w:val="clear" w:color="auto" w:fill="EFF0F1"/>
        </w:rPr>
        <w:t>, but we have no</w:t>
      </w:r>
      <w:r w:rsidR="009F2439">
        <w:rPr>
          <w:rStyle w:val="com"/>
          <w:rFonts w:ascii="Consolas" w:hAnsi="Consolas"/>
          <w:color w:val="858C93"/>
          <w:bdr w:val="none" w:sz="0" w:space="0" w:color="auto" w:frame="1"/>
          <w:shd w:val="clear" w:color="auto" w:fill="EFF0F1"/>
        </w:rPr>
        <w:t>t. So it’s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w:t>
      </w:r>
      <w:r w:rsidR="001F7EEC">
        <w:t xml:space="preserve">it </w:t>
      </w:r>
      <w:r>
        <w:t xml:space="preserve">should be minimized in render loops. </w:t>
      </w:r>
      <w:r w:rsidR="001D706D">
        <w:t xml:space="preserve">At render time, </w:t>
      </w:r>
      <w:r w:rsidR="009F2439">
        <w:t>we need to select the buffer on GPU whic</w:t>
      </w:r>
      <w:r w:rsidR="001F7EEC">
        <w:t xml:space="preserve">h we created earlier, as it contains our </w:t>
      </w:r>
      <w:r>
        <w:t>data</w:t>
      </w:r>
      <w:r w:rsidR="001F7EEC">
        <w:t xml:space="preserve"> we want to render</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1F7EEC" w:rsidRDefault="009F2439" w:rsidP="004909BE">
      <w:pPr>
        <w:jc w:val="both"/>
      </w:pPr>
      <w:r>
        <w:t xml:space="preserve">Don’t worry about the first parameter. But the second is the buffer we created earlier. </w:t>
      </w:r>
      <w:r w:rsidR="00607E6F">
        <w:t>Now</w:t>
      </w:r>
      <w:r w:rsidR="001F7EEC">
        <w:t>,</w:t>
      </w:r>
      <w:r w:rsidR="00607E6F">
        <w:t xml:space="preserve"> we can </w:t>
      </w:r>
      <w:r w:rsidR="001D706D">
        <w:t>finally i</w:t>
      </w:r>
      <w:r w:rsidR="009F69C5">
        <w:t>ssu</w:t>
      </w:r>
      <w:r w:rsidR="00607E6F">
        <w:t>e</w:t>
      </w:r>
      <w:r w:rsidR="004B0EC3">
        <w:t xml:space="preserve"> the draw call.</w:t>
      </w:r>
      <w:r>
        <w:t xml:space="preserve"> </w:t>
      </w:r>
    </w:p>
    <w:p w:rsidR="001F7EEC" w:rsidRDefault="001F7EEC" w:rsidP="004909BE">
      <w:pPr>
        <w:jc w:val="both"/>
      </w:pP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Parameters:</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Drawing mode, what are we drawing?</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 xml:space="preserve">The start </w:t>
      </w:r>
      <w:r>
        <w:rPr>
          <w:rFonts w:ascii="Consolas" w:eastAsia="Times New Roman" w:hAnsi="Consolas" w:cs="Courier New"/>
          <w:color w:val="858C93"/>
          <w:sz w:val="20"/>
          <w:szCs w:val="20"/>
          <w:bdr w:val="none" w:sz="0" w:space="0" w:color="auto" w:frame="1"/>
          <w:shd w:val="clear" w:color="auto" w:fill="EFF0F1"/>
          <w:lang w:eastAsia="en-GB"/>
        </w:rPr>
        <w:t>element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How many vertices to draw</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proofErr w:type="spellStart"/>
      <w:proofErr w:type="gramStart"/>
      <w:r w:rsidRPr="001F7EEC">
        <w:rPr>
          <w:rFonts w:ascii="Consolas" w:eastAsia="Times New Roman" w:hAnsi="Consolas" w:cs="Courier New"/>
          <w:color w:val="303336"/>
          <w:sz w:val="20"/>
          <w:szCs w:val="20"/>
          <w:bdr w:val="none" w:sz="0" w:space="0" w:color="auto" w:frame="1"/>
          <w:shd w:val="clear" w:color="auto" w:fill="EFF0F1"/>
          <w:lang w:eastAsia="en-GB"/>
        </w:rPr>
        <w:t>gl.drawArrays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w:t>
      </w:r>
      <w:proofErr w:type="spellStart"/>
      <w:proofErr w:type="gramEnd"/>
      <w:r w:rsidRPr="001F7EEC">
        <w:rPr>
          <w:rFonts w:ascii="Consolas" w:eastAsia="Times New Roman" w:hAnsi="Consolas" w:cs="Courier New"/>
          <w:color w:val="303336"/>
          <w:sz w:val="20"/>
          <w:szCs w:val="20"/>
          <w:bdr w:val="none" w:sz="0" w:space="0" w:color="auto" w:frame="1"/>
          <w:shd w:val="clear" w:color="auto" w:fill="EFF0F1"/>
          <w:lang w:eastAsia="en-GB"/>
        </w:rPr>
        <w:t>gl.TRIANGLES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0</w:t>
      </w:r>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3</w:t>
      </w:r>
      <w:r w:rsidRPr="001F7EEC">
        <w:rPr>
          <w:rFonts w:ascii="Consolas" w:eastAsia="Times New Roman" w:hAnsi="Consolas" w:cs="Courier New"/>
          <w:color w:val="303336"/>
          <w:sz w:val="20"/>
          <w:szCs w:val="20"/>
          <w:bdr w:val="none" w:sz="0" w:space="0" w:color="auto" w:frame="1"/>
          <w:shd w:val="clear" w:color="auto" w:fill="EFF0F1"/>
          <w:lang w:eastAsia="en-GB"/>
        </w:rPr>
        <w:t>);</w:t>
      </w:r>
    </w:p>
    <w:p w:rsidR="001F7EEC" w:rsidRDefault="001F7EEC" w:rsidP="004909BE">
      <w:pPr>
        <w:jc w:val="both"/>
      </w:pPr>
    </w:p>
    <w:p w:rsidR="00607E6F" w:rsidRDefault="001F7EEC" w:rsidP="004909BE">
      <w:pPr>
        <w:jc w:val="both"/>
      </w:pPr>
      <w:r>
        <w:t xml:space="preserve">After we have issued the draw call, the vertex </w:t>
      </w:r>
      <w:proofErr w:type="spellStart"/>
      <w:r>
        <w:t>shader</w:t>
      </w:r>
      <w:proofErr w:type="spellEnd"/>
      <w:r>
        <w:t xml:space="preserve"> gets executed.</w:t>
      </w:r>
    </w:p>
    <w:p w:rsidR="00246C26"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 xml:space="preserve">Stage 2 – Vertex </w:t>
      </w:r>
      <w:proofErr w:type="spellStart"/>
      <w:r w:rsidR="00A4614C" w:rsidRPr="004A1FA8">
        <w:rPr>
          <w:sz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proofErr w:type="spellStart"/>
      <w:r w:rsidR="00FC180C">
        <w:t>shader</w:t>
      </w:r>
      <w:proofErr w:type="spellEnd"/>
      <w:r w:rsidR="00882656">
        <w:t xml:space="preserve">. These matrices specify where </w:t>
      </w:r>
      <w:r w:rsidR="00F90AB1">
        <w:t>t</w:t>
      </w:r>
      <w:r w:rsidR="00AB54D8">
        <w:t>he vertices should be positioned</w:t>
      </w:r>
      <w:r w:rsidR="006C23FD">
        <w:t xml:space="preserve"> in the world.</w:t>
      </w:r>
    </w:p>
    <w:p w:rsidR="001F7EEC" w:rsidRDefault="001F7EEC" w:rsidP="00D41C00">
      <w:pPr>
        <w:jc w:val="both"/>
      </w:pPr>
    </w:p>
    <w:p w:rsidR="006C23FD" w:rsidRPr="009811AC" w:rsidRDefault="0097125C"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w:t>
      </w:r>
      <w:proofErr w:type="spellStart"/>
      <w:r w:rsidR="00900EB3">
        <w:t>shader</w:t>
      </w:r>
      <w:proofErr w:type="spellEnd"/>
      <w:r w:rsidR="00900EB3">
        <w:t xml:space="preserve"> </w:t>
      </w:r>
      <w:r w:rsidR="00882656">
        <w:t xml:space="preserve">then </w:t>
      </w:r>
      <w:r w:rsidR="00900EB3">
        <w:t xml:space="preserve">outputs the </w:t>
      </w:r>
      <w:r w:rsidR="001F7EEC">
        <w:t>vertices</w:t>
      </w:r>
      <w:r w:rsidR="00882656">
        <w:t xml:space="preserve">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1F7EEC">
        <w:t>This</w:t>
      </w:r>
      <w:r w:rsidR="00882656" w:rsidRPr="009811AC">
        <w:t xml:space="preserve"> contains everything the camera should see. </w:t>
      </w:r>
      <w:r w:rsidR="009811AC" w:rsidRPr="009811AC">
        <w:t xml:space="preserve">The projection matrix converts everything in the viewing frustum to clip space coordinates. When defining a projection matrix, we can </w:t>
      </w:r>
      <w:r w:rsidR="001F7EEC">
        <w:t>specify</w:t>
      </w:r>
      <w:r w:rsidR="009811AC" w:rsidRPr="009811AC">
        <w:t xml:space="preserve"> how much of the scene to process. </w:t>
      </w:r>
      <w:r w:rsidR="009811AC">
        <w:t>In the below example, w</w:t>
      </w:r>
      <w:r w:rsidR="009811AC" w:rsidRPr="009811AC">
        <w:t xml:space="preserve">e want to view from 0.1 units in front of the camera, to 512 </w:t>
      </w:r>
      <w:r w:rsidR="001F7EEC">
        <w:t>away from it</w:t>
      </w:r>
      <w:r w:rsidR="009811AC" w:rsidRPr="009811AC">
        <w:t xml:space="preserve">.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lastRenderedPageBreak/>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97125C" w:rsidP="00D41C00">
      <w:pPr>
        <w:jc w:val="both"/>
      </w:pPr>
      <w:r>
        <w:rPr>
          <w:noProof/>
        </w:rPr>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w:t>
      </w:r>
      <w:r w:rsidR="001F7EEC">
        <w:t>objects</w:t>
      </w:r>
      <w:r w:rsidR="005C6858">
        <w:t xml:space="preserve"> </w:t>
      </w:r>
      <w:r w:rsidR="00882656">
        <w:t xml:space="preserve">are </w:t>
      </w:r>
      <w:r w:rsidR="001F7EEC">
        <w:t xml:space="preserve">calculated to be </w:t>
      </w:r>
      <w:r w:rsidR="009811AC">
        <w:t>completely</w:t>
      </w:r>
      <w:r w:rsidR="005C6858">
        <w:t xml:space="preserve"> outside of the viewing frustum, then they get culled. This means the entire object is discarde</w:t>
      </w:r>
      <w:r w:rsidR="001F7EEC">
        <w:t xml:space="preserve">d as the user </w:t>
      </w:r>
      <w:r w:rsidR="002B6648">
        <w:t>cannot</w:t>
      </w:r>
      <w:r w:rsidR="001F7EEC">
        <w:t xml:space="preserve"> see it. It is</w:t>
      </w:r>
      <w:r w:rsidR="005C6858">
        <w:t xml:space="preserve"> important to get rid of any unnecessary vertices as early as poss</w:t>
      </w:r>
      <w:r w:rsidR="002B6648">
        <w:t>ible, if the user cannot</w:t>
      </w:r>
      <w:r w:rsidR="00882656">
        <w:t xml:space="preserve">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w:t>
      </w:r>
      <w:r w:rsidR="002B6648">
        <w:t>the visible parts of the object</w:t>
      </w:r>
      <w:r w:rsidR="005C6858">
        <w:t xml:space="preserve"> remain</w:t>
      </w:r>
      <w:r w:rsidR="002B6648">
        <w:t>s</w:t>
      </w:r>
      <w:r w:rsidR="005C6858">
        <w:t>.</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A4614C"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p>
    <w:p w:rsidR="009811AC" w:rsidRDefault="009811AC" w:rsidP="00D41C00">
      <w:pPr>
        <w:jc w:val="both"/>
      </w:pPr>
    </w:p>
    <w:p w:rsidR="009811AC" w:rsidRDefault="009811AC" w:rsidP="00D41C00">
      <w:pPr>
        <w:jc w:val="both"/>
      </w:pPr>
      <w:r>
        <w:t xml:space="preserve">For this triangle example, we </w:t>
      </w:r>
      <w:r w:rsidR="002B6648">
        <w:t>have</w:t>
      </w:r>
      <w:r>
        <w:t xml:space="preserve"> issue</w:t>
      </w:r>
      <w:r w:rsidR="002B6648">
        <w:t>d</w:t>
      </w:r>
      <w:r>
        <w:t xml:space="preserv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2B6648" w:rsidRDefault="002B6648" w:rsidP="00207B59">
      <w:pPr>
        <w:jc w:val="both"/>
      </w:pPr>
    </w:p>
    <w:p w:rsidR="002B6648" w:rsidRDefault="009811AC" w:rsidP="00207B59">
      <w:pPr>
        <w:jc w:val="both"/>
      </w:pPr>
      <w:r>
        <w:t xml:space="preserve">This means we want </w:t>
      </w:r>
      <w:proofErr w:type="spellStart"/>
      <w:r>
        <w:t>WebGL</w:t>
      </w:r>
      <w:proofErr w:type="spellEnd"/>
      <w:r>
        <w:t xml:space="preserve"> to draw triangles between the given points. </w:t>
      </w:r>
      <w:r w:rsidR="002B6648">
        <w:t xml:space="preserve">For every 3 points we give </w:t>
      </w:r>
      <w:proofErr w:type="spellStart"/>
      <w:r w:rsidR="002B6648">
        <w:t>WebGL</w:t>
      </w:r>
      <w:proofErr w:type="spellEnd"/>
      <w:r w:rsidR="002B6648">
        <w:t>, it will construct a triangle between them. There are also other drawing modes such as GL.POINTS, GL_LINES and the GL.TRIANGLE_STRIP.</w:t>
      </w:r>
    </w:p>
    <w:p w:rsidR="002B6648" w:rsidRDefault="002B6648" w:rsidP="00207B59">
      <w:pPr>
        <w:jc w:val="both"/>
      </w:pPr>
    </w:p>
    <w:p w:rsidR="002B6648" w:rsidRDefault="002B6648" w:rsidP="00207B59">
      <w:pPr>
        <w:jc w:val="both"/>
      </w:pPr>
      <w:r>
        <w:t>Now we have some colourless shapes on the screen, they need to be filled with colour.</w:t>
      </w:r>
    </w:p>
    <w:p w:rsidR="00A4614C"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 xml:space="preserve">Stage 4 – Fragment </w:t>
      </w:r>
      <w:proofErr w:type="spellStart"/>
      <w:r w:rsidR="00A4614C" w:rsidRPr="004A1FA8">
        <w:rPr>
          <w:sz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2B6648">
        <w:t xml:space="preserve"> we have only defined 3 colours</w:t>
      </w:r>
      <w:r>
        <w:t xml:space="preserve">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w:t>
      </w:r>
      <w:r w:rsidR="002B6648">
        <w:t>le when a triangle is this big. U</w:t>
      </w:r>
      <w:r w:rsidR="00D41C00">
        <w:t xml:space="preserve">sually objects are made of thousands of triangles so the user </w:t>
      </w:r>
      <w:r w:rsidR="002B6648">
        <w:t>will not</w:t>
      </w:r>
      <w:r w:rsidR="00D41C00">
        <w:t xml:space="preserve"> notice this interpolation. </w:t>
      </w:r>
      <w:r>
        <w:t xml:space="preserve"> </w:t>
      </w:r>
    </w:p>
    <w:p w:rsidR="00D41C00" w:rsidRDefault="0097125C" w:rsidP="00D41C00">
      <w:pPr>
        <w:jc w:val="both"/>
      </w:pPr>
      <w:r>
        <w:rPr>
          <w:noProof/>
        </w:rPr>
        <w:pict>
          <v:shape id="_x0000_s1030" type="#_x0000_t75" style="position:absolute;left:0;text-align:left;margin-left:272.7pt;margin-top:15.1pt;width:142.5pt;height:88.55pt;z-index:-251646976" wrapcoords="-47 0 -47 21525 21600 21525 21600 0 -47 0">
            <v:imagedata r:id="rId18" o:title="aatriangle"/>
            <w10:wrap type="tight"/>
          </v:shape>
        </w:pict>
      </w:r>
    </w:p>
    <w:p w:rsidR="00A4614C" w:rsidRDefault="005C6858" w:rsidP="00D41C00">
      <w:pPr>
        <w:jc w:val="both"/>
      </w:pPr>
      <w:r>
        <w:t xml:space="preserve">The fragment </w:t>
      </w:r>
      <w:proofErr w:type="spellStart"/>
      <w:r>
        <w:t>shader</w:t>
      </w:r>
      <w:proofErr w:type="spellEnd"/>
      <w:r w:rsidR="002B6648">
        <w:t xml:space="preserve"> is</w:t>
      </w:r>
      <w:r w:rsidR="001865D1">
        <w:t xml:space="preserve"> </w:t>
      </w:r>
      <w:r>
        <w:t>part of rasterization</w:t>
      </w:r>
      <w:r w:rsidR="001865D1">
        <w:t xml:space="preserve"> (or colouring in) stage of the pipeline</w:t>
      </w:r>
      <w:r w:rsidR="002B6648">
        <w:t>. It</w:t>
      </w:r>
      <w:r w:rsidR="00F23BAE">
        <w:t xml:space="preserve"> gets</w:t>
      </w:r>
      <w:r w:rsidR="002B6648">
        <w:t xml:space="preserve"> run for every fragment</w:t>
      </w:r>
      <w:r w:rsidR="00E77816">
        <w:t xml:space="preserve"> between the defined vertices.</w:t>
      </w:r>
      <w:r w:rsidR="002B6648">
        <w:t xml:space="preserve"> A fragment just means a potential pixel. It then</w:t>
      </w:r>
      <w:r w:rsidR="001933FA">
        <w:t xml:space="preserve"> outputs an (R</w:t>
      </w:r>
      <w:proofErr w:type="gramStart"/>
      <w:r w:rsidR="001933FA">
        <w:t>,G,B,A</w:t>
      </w:r>
      <w:proofErr w:type="gramEnd"/>
      <w:r w:rsidR="001933FA">
        <w:t>)</w:t>
      </w:r>
      <w:r w:rsidR="002B6648">
        <w:t xml:space="preserve"> colour</w:t>
      </w:r>
      <w:r w:rsidR="001933FA">
        <w:t xml:space="preserve"> value. </w:t>
      </w:r>
      <w:r w:rsidR="001865D1">
        <w:t xml:space="preserve">The fragment hasn’t been tested </w:t>
      </w:r>
      <w:r w:rsidR="002B6648">
        <w:t>to see if it is</w:t>
      </w:r>
      <w:r w:rsidR="001865D1">
        <w:t xml:space="preserve"> visible, so it might not get rendered. Pixels are things that appear on the screen, a fragment might not. </w:t>
      </w:r>
    </w:p>
    <w:p w:rsidR="00A4614C" w:rsidRPr="004A1FA8" w:rsidRDefault="002B6648" w:rsidP="00A4614C">
      <w:pPr>
        <w:pStyle w:val="Heading2"/>
        <w:numPr>
          <w:ilvl w:val="0"/>
          <w:numId w:val="0"/>
        </w:numPr>
        <w:ind w:left="792" w:hanging="792"/>
        <w:rPr>
          <w:sz w:val="22"/>
        </w:rPr>
      </w:pPr>
      <w:r>
        <w:rPr>
          <w:sz w:val="22"/>
        </w:rPr>
        <w:lastRenderedPageBreak/>
        <w:t xml:space="preserve">1.1.4.1. </w:t>
      </w:r>
      <w:r w:rsidR="00A4614C" w:rsidRPr="004A1FA8">
        <w:rPr>
          <w:sz w:val="22"/>
        </w:rPr>
        <w:t>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rsidR="002B6648">
        <w:t xml:space="preserve"> that i</w:t>
      </w:r>
      <w:r>
        <w: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2B6648">
        <w:t>, it is</w:t>
      </w:r>
      <w:r w:rsidR="001865D1">
        <w:t xml:space="preserve"> just a huge 2D array</w:t>
      </w:r>
      <w:r w:rsidR="002B6648">
        <w:t xml:space="preserve"> of values</w:t>
      </w:r>
      <w:r w:rsidR="00C56FD3">
        <w:t>. Objects in the scene are given depth (or Z)</w:t>
      </w:r>
      <w:r w:rsidR="00C62DFB">
        <w:t xml:space="preserve"> values</w:t>
      </w:r>
      <w:r w:rsidR="00C56FD3">
        <w:t xml:space="preserve">. </w:t>
      </w:r>
      <w:r>
        <w:t>This information is used to determine wha</w:t>
      </w:r>
      <w:r w:rsidR="006433B1">
        <w:t>t fr</w:t>
      </w:r>
      <w:r w:rsidR="002B6648">
        <w:t xml:space="preserve">agments should turn into pixels </w:t>
      </w:r>
      <w:r w:rsidR="006433B1">
        <w:t xml:space="preserve">and </w:t>
      </w:r>
      <w:r w:rsidR="002B6648">
        <w:t xml:space="preserve">eventually </w:t>
      </w:r>
      <w:r w:rsidR="006433B1">
        <w:t>get rendered.</w:t>
      </w:r>
      <w:r w:rsidR="00C62DFB">
        <w:t xml:space="preserve"> The current fragments depth is checked against the value stored in the depth buffer. If the fragment has a lower depth value, then its value replaces the one in the depth buffer. When we clear the entire screen, we also clear the depth buffer to all -1 values. This means any fragment will overwrite the default -1 value.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C62DFB" w:rsidP="00A4614C">
      <w:pPr>
        <w:pStyle w:val="Heading2"/>
        <w:numPr>
          <w:ilvl w:val="0"/>
          <w:numId w:val="0"/>
        </w:numPr>
        <w:ind w:left="792" w:hanging="792"/>
        <w:rPr>
          <w:sz w:val="22"/>
        </w:rPr>
      </w:pPr>
      <w:r>
        <w:rPr>
          <w:sz w:val="22"/>
        </w:rPr>
        <w:t>1.1.4.1.</w:t>
      </w:r>
      <w:r w:rsidR="00A4614C" w:rsidRPr="004A1FA8">
        <w:rPr>
          <w:sz w:val="22"/>
        </w:rPr>
        <w:t xml:space="preserve"> Stage 6 – Updating the frame buffer</w:t>
      </w:r>
    </w:p>
    <w:p w:rsidR="00D41C00" w:rsidRDefault="00D41C00" w:rsidP="00D41C00">
      <w:pPr>
        <w:jc w:val="both"/>
      </w:pPr>
    </w:p>
    <w:p w:rsidR="009221DE" w:rsidRDefault="00BF292E" w:rsidP="009221DE">
      <w:pPr>
        <w:jc w:val="both"/>
      </w:pPr>
      <w:r>
        <w:t>The frame bu</w:t>
      </w:r>
      <w:r w:rsidR="00C62DFB">
        <w:t>ffer is the final 2D image that i</w:t>
      </w:r>
      <w:r>
        <w: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rsidR="00C62DFB">
        <w:t>ed</w:t>
      </w:r>
      <w:r w:rsidR="006433B1">
        <w:t>)</w:t>
      </w:r>
      <w:r>
        <w:t xml:space="preserve">, it can be swapped with the current frame buffer to show the newly updated frame. </w:t>
      </w:r>
      <w:r w:rsidR="001030D9">
        <w:t xml:space="preserve">This technique is called double buffering. </w:t>
      </w:r>
      <w:r>
        <w:t>The pixels don’t render onto the screen directly</w:t>
      </w:r>
      <w:r w:rsidR="00C62DFB">
        <w:t>. This</w:t>
      </w:r>
      <w:r>
        <w:t xml:space="preserve"> would result in parts of the scen</w:t>
      </w:r>
      <w:r w:rsidR="00C62DFB">
        <w:t>e being drawn before others. It i</w:t>
      </w:r>
      <w:r>
        <w:t xml:space="preserve">s better to wait for the entire scene to be </w:t>
      </w:r>
      <w:r w:rsidR="001030D9">
        <w:t>rendered to an off screen buffer, before swapping it with the current frame buffer</w:t>
      </w:r>
      <w:r w:rsidR="00C62DFB">
        <w:t xml:space="preserve"> to update the display.</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 xml:space="preserve">in </w:t>
      </w:r>
      <w:r w:rsidR="00C62DFB">
        <w:t>the</w:t>
      </w:r>
      <w:r w:rsidR="009221DE">
        <w:t xml:space="preserve">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022CC9" w:rsidRDefault="00C62DFB" w:rsidP="00022CC9">
      <w:pPr>
        <w:pStyle w:val="Heading2"/>
        <w:numPr>
          <w:ilvl w:val="0"/>
          <w:numId w:val="0"/>
        </w:numPr>
        <w:jc w:val="both"/>
      </w:pPr>
      <w:r>
        <w:t>1.1</w:t>
      </w:r>
      <w:proofErr w:type="gramStart"/>
      <w:r>
        <w:t>.X</w:t>
      </w:r>
      <w:proofErr w:type="gramEnd"/>
      <w:r>
        <w:t xml:space="preserve">. </w:t>
      </w:r>
      <w:r w:rsidR="00022CC9">
        <w:t xml:space="preserve">Texture mapping </w:t>
      </w:r>
    </w:p>
    <w:p w:rsidR="00671898" w:rsidRDefault="00671898" w:rsidP="00022CC9"/>
    <w:p w:rsidR="00671898" w:rsidRPr="00671898" w:rsidRDefault="00671898" w:rsidP="00022CC9">
      <w:pPr>
        <w:rPr>
          <w:color w:val="FF0000"/>
        </w:rPr>
      </w:pPr>
      <w:r w:rsidRPr="00671898">
        <w:rPr>
          <w:color w:val="FF0000"/>
        </w:rPr>
        <w:t>Knowledge of texture mapping has been gained from []</w:t>
      </w:r>
      <w:r w:rsidR="00C62DFB">
        <w:rPr>
          <w:color w:val="FF0000"/>
        </w:rPr>
        <w:t>,</w:t>
      </w:r>
      <w:r w:rsidRPr="00671898">
        <w:rPr>
          <w:color w:val="FF0000"/>
        </w:rPr>
        <w:t xml:space="preserve">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w:t>
      </w:r>
      <w:r w:rsidR="00C62DFB">
        <w:t>aining 5000 vertices, we would not</w:t>
      </w:r>
      <w:r w:rsidR="00022CC9">
        <w:t xml:space="preserve"> want to go and define a colour for all of them. Instead, we can generate texture coordinates for the model and use a simple image to wrap </w:t>
      </w:r>
      <w:r w:rsidR="00C62DFB">
        <w:t>over</w:t>
      </w:r>
      <w:r w:rsidR="00022CC9">
        <w:t xml:space="preserve"> it. Texture coordinates, sometimes referred to as UV coordinates, are 2D coordinates </w:t>
      </w:r>
      <w:r w:rsidR="002F4F58">
        <w:t xml:space="preserve">which are </w:t>
      </w:r>
      <w:r w:rsidR="00022CC9">
        <w:t xml:space="preserve">assigned to vertices.  </w:t>
      </w:r>
    </w:p>
    <w:p w:rsidR="00022CC9" w:rsidRDefault="00022CC9" w:rsidP="00022CC9"/>
    <w:p w:rsidR="00022CC9" w:rsidRDefault="00022CC9" w:rsidP="00022CC9">
      <w:r>
        <w:t>Like w</w:t>
      </w:r>
      <w:r w:rsidR="002F4F58">
        <w:t>ith colour information, we do not</w:t>
      </w:r>
      <w:r>
        <w:t xml:space="preserve"> give each </w:t>
      </w:r>
      <w:r w:rsidR="002F4F58">
        <w:t>pixel</w:t>
      </w:r>
      <w:r>
        <w:t xml:space="preserve"> a different UV coordinate. This would mean creating a very large amount of data. Instead</w:t>
      </w:r>
      <w:r w:rsidR="006433B1">
        <w:t>,</w:t>
      </w:r>
      <w:r>
        <w:t xml:space="preserve"> we just assign the vertices </w:t>
      </w:r>
      <w:r w:rsidR="002F4F58">
        <w:t xml:space="preserve">these </w:t>
      </w:r>
      <w:r>
        <w:t xml:space="preserve">texture coordinates, then let </w:t>
      </w:r>
      <w:r w:rsidR="002F4F58">
        <w:t xml:space="preserve">our fragment </w:t>
      </w:r>
      <w:proofErr w:type="spellStart"/>
      <w:r w:rsidR="002F4F58">
        <w:t>shader</w:t>
      </w:r>
      <w:proofErr w:type="spellEnd"/>
      <w:r>
        <w:t xml:space="preserve"> handle filling everything in. </w:t>
      </w:r>
      <w:r w:rsidR="002F4F58">
        <w:t>It does this by using the sampler2D type discussed in the GLSL types section.</w:t>
      </w:r>
    </w:p>
    <w:p w:rsidR="00022CC9" w:rsidRDefault="00022CC9" w:rsidP="00E77816">
      <w:pPr>
        <w:jc w:val="both"/>
      </w:pPr>
    </w:p>
    <w:p w:rsidR="00022CC9" w:rsidRDefault="00022CC9" w:rsidP="00E77816">
      <w:pPr>
        <w:jc w:val="both"/>
      </w:pPr>
      <w:r w:rsidRPr="00F50584">
        <w:rPr>
          <w:color w:val="FF0000"/>
        </w:rPr>
        <w:lastRenderedPageBreak/>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 xml:space="preserve">The bottom left </w:t>
      </w:r>
      <w:r w:rsidR="002F4F58">
        <w:t>vertex</w:t>
      </w:r>
      <w:r>
        <w:t xml:space="preserv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t xml:space="preserve">Like with all data, </w:t>
      </w:r>
      <w:r w:rsidR="00022CC9">
        <w:t xml:space="preserve">the objects UV coordinates need to be </w:t>
      </w:r>
      <w:r w:rsidR="006433B1">
        <w:t>created,</w:t>
      </w:r>
      <w:r w:rsidR="002F4F58">
        <w:t xml:space="preserve"> put into GPU memory,</w:t>
      </w:r>
      <w:r w:rsidR="006433B1">
        <w:t xml:space="preserve"> then </w:t>
      </w:r>
      <w:r w:rsidR="00022CC9">
        <w:t>bound</w:t>
      </w:r>
      <w:r>
        <w:t xml:space="preserve"> at render time</w:t>
      </w:r>
      <w:r w:rsidR="00022CC9">
        <w:t xml:space="preserve">. </w:t>
      </w:r>
      <w:r>
        <w:t xml:space="preserve">The texture </w:t>
      </w:r>
      <w:r w:rsidR="002F4F58">
        <w:t>we</w:t>
      </w:r>
      <w:r>
        <w:t xml:space="preserve">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97125C" w:rsidP="00E77816">
      <w:pPr>
        <w:jc w:val="both"/>
      </w:pPr>
      <w:r>
        <w:rPr>
          <w:noProof/>
        </w:rPr>
        <w:pict>
          <v:shape id="_x0000_s1055" type="#_x0000_t75" style="position:absolute;left:0;text-align:left;margin-left:40.9pt;margin-top:10.5pt;width:313.85pt;height:165.7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9D5924" w:rsidRDefault="009D5924" w:rsidP="009D5924">
      <w:pPr>
        <w:pStyle w:val="Heading2"/>
        <w:numPr>
          <w:ilvl w:val="0"/>
          <w:numId w:val="0"/>
        </w:numPr>
        <w:jc w:val="both"/>
      </w:pPr>
      <w:r>
        <w:t>1.1</w:t>
      </w:r>
      <w:proofErr w:type="gramStart"/>
      <w:r>
        <w:t>.X</w:t>
      </w:r>
      <w:proofErr w:type="gramEnd"/>
      <w:r>
        <w:t>.</w:t>
      </w:r>
      <w:r>
        <w:tab/>
        <w:t xml:space="preserve">  Lighting</w:t>
      </w:r>
    </w:p>
    <w:p w:rsidR="009D5924" w:rsidRDefault="009D5924" w:rsidP="009D5924"/>
    <w:p w:rsidR="002F4F58" w:rsidRDefault="009D5924" w:rsidP="009D5924">
      <w:r>
        <w:rPr>
          <w:noProof/>
          <w:lang w:eastAsia="en-GB"/>
        </w:rPr>
        <w:drawing>
          <wp:anchor distT="0" distB="0" distL="114300" distR="114300" simplePos="0" relativeHeight="251810816" behindDoc="1" locked="0" layoutInCell="1" allowOverlap="1" wp14:anchorId="10F59FB0" wp14:editId="39FBDE22">
            <wp:simplePos x="0" y="0"/>
            <wp:positionH relativeFrom="margin">
              <wp:posOffset>3421380</wp:posOffset>
            </wp:positionH>
            <wp:positionV relativeFrom="paragraph">
              <wp:posOffset>79375</wp:posOffset>
            </wp:positionV>
            <wp:extent cx="1842135" cy="2407920"/>
            <wp:effectExtent l="0" t="0" r="5715" b="0"/>
            <wp:wrapTight wrapText="bothSides">
              <wp:wrapPolygon edited="0">
                <wp:start x="0" y="0"/>
                <wp:lineTo x="0" y="21361"/>
                <wp:lineTo x="21444" y="21361"/>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84213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w:t>
      </w:r>
    </w:p>
    <w:p w:rsidR="002F4F58" w:rsidRDefault="002F4F58" w:rsidP="009D5924"/>
    <w:p w:rsidR="009D5924" w:rsidRDefault="009D5924" w:rsidP="009D5924">
      <w:pPr>
        <w:rPr>
          <w:color w:val="FF0000"/>
        </w:rPr>
      </w:pP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w:t>
      </w:r>
      <w:r w:rsidR="002F4F58">
        <w:rPr>
          <w:color w:val="FF0000"/>
        </w:rPr>
        <w:t xml:space="preserve"> </w:t>
      </w:r>
      <w:r>
        <w:rPr>
          <w:color w:val="FF0000"/>
        </w:rPr>
        <w:t xml:space="preserve">would illuminate all objects in </w:t>
      </w:r>
      <w:r w:rsidR="002F4F58">
        <w:rPr>
          <w:color w:val="FF0000"/>
        </w:rPr>
        <w:t>the scene</w:t>
      </w:r>
      <w:r>
        <w:rPr>
          <w:color w:val="FF0000"/>
        </w:rPr>
        <w:t xml:space="preserve"> and in turn those objects become light sources. Therefore the light entering the </w:t>
      </w:r>
      <w:r w:rsidR="002F4F58">
        <w:rPr>
          <w:color w:val="FF0000"/>
        </w:rPr>
        <w:t>user’s</w:t>
      </w:r>
      <w:r>
        <w:rPr>
          <w:color w:val="FF0000"/>
        </w:rPr>
        <w:t xml:space="preserve"> vision is through a combination of these light sources.</w:t>
      </w:r>
    </w:p>
    <w:p w:rsidR="009D5924" w:rsidRDefault="009D5924" w:rsidP="009D5924"/>
    <w:p w:rsidR="009D5924" w:rsidRDefault="009D5924" w:rsidP="009D5924">
      <w:r>
        <w:rPr>
          <w:noProof/>
          <w:lang w:eastAsia="en-GB"/>
        </w:rPr>
        <w:lastRenderedPageBreak/>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Lighting is calculated from normals and light positions. A normal is just a vector pointing away from the objects surface. If the incoming light direction is facing the surfaces normal, then that surface will be fully lit. The less direct the light hits</w:t>
      </w:r>
      <w:r w:rsidR="002F4F58">
        <w:t xml:space="preserve"> </w:t>
      </w:r>
      <w:r>
        <w:t xml:space="preserve">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9D5924" w:rsidRDefault="002F4F58" w:rsidP="009D5924">
      <w:pPr>
        <w:pStyle w:val="Heading2"/>
        <w:numPr>
          <w:ilvl w:val="0"/>
          <w:numId w:val="0"/>
        </w:numPr>
        <w:jc w:val="both"/>
      </w:pPr>
      <w:r>
        <w:t>1.1</w:t>
      </w:r>
      <w:proofErr w:type="gramStart"/>
      <w:r>
        <w:t>.X</w:t>
      </w:r>
      <w:proofErr w:type="gramEnd"/>
      <w:r>
        <w:t xml:space="preserve">. </w:t>
      </w:r>
      <w:r w:rsidR="0000210B">
        <w:t>Terrain generation with n</w:t>
      </w:r>
      <w:r w:rsidR="00680357">
        <w:t>oise</w:t>
      </w:r>
    </w:p>
    <w:p w:rsidR="009D5924" w:rsidRDefault="009D5924" w:rsidP="00BD271E"/>
    <w:p w:rsidR="00680357" w:rsidRDefault="00680357" w:rsidP="00680357">
      <w:r>
        <w:t xml:space="preserve">There should obviously be terrain for the </w:t>
      </w:r>
      <w:r w:rsidR="002F4F58">
        <w:t>user</w:t>
      </w:r>
      <w:r>
        <w:t xml:space="preserve">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by </w:t>
      </w:r>
      <w:r w:rsidR="00680357" w:rsidRPr="009D5924">
        <w:rPr>
          <w:color w:val="FF0000"/>
        </w:rPr>
        <w:t xml:space="preserve">Ken </w:t>
      </w:r>
      <w:proofErr w:type="spellStart"/>
      <w:r w:rsidR="00680357" w:rsidRPr="009D5924">
        <w:rPr>
          <w:color w:val="FF0000"/>
        </w:rPr>
        <w:t>Perlin</w:t>
      </w:r>
      <w:proofErr w:type="spellEnd"/>
      <w:r w:rsidR="00680357" w:rsidRPr="009D5924">
        <w:rPr>
          <w:color w:val="FF0000"/>
        </w:rPr>
        <w:t xml:space="preserve">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 xml:space="preserve">on a graph. </w:t>
      </w:r>
      <w:r w:rsidRPr="00F50584">
        <w:rPr>
          <w:color w:val="FF0000"/>
        </w:rPr>
        <w:t xml:space="preserve">The output would the similar to </w:t>
      </w:r>
      <w:r w:rsidR="002F4F58">
        <w:rPr>
          <w:color w:val="FF0000"/>
        </w:rPr>
        <w:t xml:space="preserve">the </w:t>
      </w:r>
      <w:r w:rsidR="002F4F58" w:rsidRPr="00F50584">
        <w:rPr>
          <w:color w:val="FF0000"/>
        </w:rPr>
        <w:t>graph</w:t>
      </w:r>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rsidR="002F4F58">
        <w: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w:t>
      </w:r>
      <w:r w:rsidR="002F4F58">
        <w:t>,</w:t>
      </w:r>
      <w:r w:rsidR="00680357">
        <w:t xml:space="preserv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lastRenderedPageBreak/>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w:t>
      </w:r>
      <w:r w:rsidR="002C3DD8">
        <w:t>we</w:t>
      </w:r>
      <w:r>
        <w:t xml:space="preserve">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2C3DD8">
        <w:t xml:space="preserve"> However</w:t>
      </w:r>
      <w:r w:rsidR="004A46A5">
        <w:t xml:space="preserv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002C3DD8">
        <w:t>at the beginning would not</w:t>
      </w:r>
      <w:r w:rsidRPr="008279AB">
        <w:t xml:space="preserve">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 xml:space="preserve">might never get </w:t>
      </w:r>
      <w:r w:rsidR="002C3DD8">
        <w:t>used</w:t>
      </w:r>
      <w:r w:rsidR="00F63D43">
        <w:t xml:space="preserve">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For this reason</w:t>
      </w:r>
      <w:r w:rsidR="002C3DD8">
        <w:t>,</w:t>
      </w:r>
      <w:r w:rsidR="001300BF" w:rsidRPr="008279AB">
        <w:t xml:space="preserve">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2C3DD8" w:rsidP="00DE08B0">
      <w:pPr>
        <w:pStyle w:val="ListParagraph"/>
        <w:numPr>
          <w:ilvl w:val="0"/>
          <w:numId w:val="29"/>
        </w:numPr>
      </w:pPr>
      <w:r>
        <w:lastRenderedPageBreak/>
        <w:t>There needs to be cross browser testing</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throughout the project.</w:t>
      </w:r>
    </w:p>
    <w:p w:rsidR="00DE08B0" w:rsidRPr="008279AB" w:rsidRDefault="00DE08B0" w:rsidP="00DE08B0">
      <w:pPr>
        <w:pStyle w:val="ListParagraph"/>
        <w:numPr>
          <w:ilvl w:val="0"/>
          <w:numId w:val="29"/>
        </w:numPr>
      </w:pPr>
      <w:r w:rsidRPr="008279AB">
        <w:t xml:space="preserve">Allow user to move around </w:t>
      </w:r>
      <w:r w:rsidR="002C3DD8">
        <w:t xml:space="preserve">the </w:t>
      </w:r>
      <w:r w:rsidRPr="008279AB">
        <w:t xml:space="preserve">terrain, </w:t>
      </w:r>
      <w:r w:rsidR="002C3DD8">
        <w:t xml:space="preserve">a </w:t>
      </w:r>
      <w:r w:rsidRPr="008279AB">
        <w:t>camera class</w:t>
      </w:r>
      <w:r w:rsidR="002C3DD8">
        <w:t xml:space="preserve"> is</w:t>
      </w:r>
      <w:r w:rsidRPr="008279AB">
        <w:t xml:space="preserve"> needed</w:t>
      </w:r>
      <w:r w:rsidR="008279AB">
        <w:t>.</w:t>
      </w:r>
    </w:p>
    <w:p w:rsidR="00DE08B0" w:rsidRPr="008279AB" w:rsidRDefault="00DE08B0" w:rsidP="00DE08B0">
      <w:pPr>
        <w:pStyle w:val="ListParagraph"/>
        <w:numPr>
          <w:ilvl w:val="0"/>
          <w:numId w:val="29"/>
        </w:numPr>
      </w:pPr>
      <w:r w:rsidRPr="008279AB">
        <w:t xml:space="preserve">Add collision with terrain, rather than flying over it. Possibly connect terrain vertices with quad strip for more realistic collision, rather than </w:t>
      </w:r>
      <w:r w:rsidR="002C3DD8">
        <w:t xml:space="preserve">using the </w:t>
      </w:r>
      <w:r w:rsidRPr="008279AB">
        <w:t>existing triangle strip</w:t>
      </w:r>
      <w:r w:rsidR="008279AB">
        <w:t>.</w:t>
      </w:r>
    </w:p>
    <w:p w:rsidR="00DE08B0" w:rsidRPr="008279AB" w:rsidRDefault="00DE08B0" w:rsidP="00DE08B0">
      <w:pPr>
        <w:pStyle w:val="ListParagraph"/>
        <w:numPr>
          <w:ilvl w:val="0"/>
          <w:numId w:val="29"/>
        </w:numPr>
      </w:pPr>
      <w:r w:rsidRPr="008279AB">
        <w:t>Give</w:t>
      </w:r>
      <w:r w:rsidR="002C3DD8">
        <w:t xml:space="preserve"> the</w:t>
      </w:r>
      <w:r w:rsidRPr="008279AB">
        <w:t xml:space="preserve"> terrain</w:t>
      </w:r>
      <w:r w:rsidR="002C3DD8">
        <w:t xml:space="preserve"> a</w:t>
      </w:r>
      <w:r w:rsidRPr="008279AB">
        <w:t xml:space="preserve"> texture, procedurally generated perhaps</w:t>
      </w:r>
      <w:r w:rsidR="008279AB">
        <w:t>.</w:t>
      </w:r>
    </w:p>
    <w:p w:rsidR="00DE08B0" w:rsidRPr="008279AB" w:rsidRDefault="00DE08B0" w:rsidP="00DE08B0">
      <w:pPr>
        <w:pStyle w:val="ListParagraph"/>
        <w:numPr>
          <w:ilvl w:val="0"/>
          <w:numId w:val="29"/>
        </w:numPr>
      </w:pPr>
      <w:r w:rsidRPr="008279AB">
        <w:t xml:space="preserve">Add in rocks. </w:t>
      </w:r>
      <w:r w:rsidR="002C3DD8">
        <w:t>A</w:t>
      </w:r>
      <w:r w:rsidRPr="008279AB">
        <w:t xml:space="preserve"> proc</w:t>
      </w:r>
      <w:r w:rsidR="002C3DD8">
        <w:t>edural rock generation library</w:t>
      </w:r>
      <w:r w:rsidRPr="008279AB">
        <w:t xml:space="preserve"> could</w:t>
      </w:r>
      <w:r w:rsidR="002C3DD8">
        <w:t xml:space="preserve"> be</w:t>
      </w:r>
      <w:r w:rsidRPr="008279AB">
        <w:t xml:space="preserve"> use</w:t>
      </w:r>
      <w:r w:rsidR="002C3DD8">
        <w:t>d</w:t>
      </w:r>
      <w:r w:rsidRPr="008279AB">
        <w:t xml:space="preserve"> to generate rocks. However I would rath</w:t>
      </w:r>
      <w:r w:rsidR="002C3DD8">
        <w:t>er try implement rocks myself. A</w:t>
      </w:r>
      <w:r w:rsidRPr="008279AB">
        <w:t xml:space="preserve"> sphere geometry and </w:t>
      </w:r>
      <w:r w:rsidR="002C3DD8">
        <w:t>using</w:t>
      </w:r>
      <w:r w:rsidRPr="008279AB">
        <w:t xml:space="preserve"> </w:t>
      </w:r>
      <w:proofErr w:type="spellStart"/>
      <w:r w:rsidRPr="008279AB">
        <w:t>perlin</w:t>
      </w:r>
      <w:proofErr w:type="spellEnd"/>
      <w:r w:rsidRPr="008279AB">
        <w:t xml:space="preserve"> noise on the vertices </w:t>
      </w:r>
      <w:r w:rsidR="002C3DD8">
        <w:t>could give a</w:t>
      </w:r>
      <w:r w:rsidRPr="008279AB">
        <w:t xml:space="preserve"> bumpy</w:t>
      </w:r>
      <w:r w:rsidR="002C3DD8">
        <w:t>, rock-like</w:t>
      </w:r>
      <w:r w:rsidRPr="008279AB">
        <w:t xml:space="preserve"> geometry.</w:t>
      </w:r>
    </w:p>
    <w:p w:rsidR="00DE08B0" w:rsidRPr="008279AB" w:rsidRDefault="00DE08B0" w:rsidP="00DE08B0">
      <w:pPr>
        <w:pStyle w:val="ListParagraph"/>
        <w:numPr>
          <w:ilvl w:val="0"/>
          <w:numId w:val="29"/>
        </w:numPr>
      </w:pPr>
      <w:r w:rsidRPr="008279AB">
        <w:t xml:space="preserve">Start </w:t>
      </w:r>
      <w:r w:rsidR="002C3DD8">
        <w:t xml:space="preserve">work on GUI’s, with a possible </w:t>
      </w:r>
      <w:proofErr w:type="spellStart"/>
      <w:r w:rsidR="002C3DD8">
        <w:t>minimap</w:t>
      </w:r>
      <w:proofErr w:type="spellEnd"/>
      <w:r w:rsidR="002C3DD8">
        <w:t>. These GUIs could show</w:t>
      </w:r>
      <w:r w:rsidRPr="008279AB">
        <w:t xml:space="preserve"> the rovers stats and location (perhaps just their coordinates). Commands from mission control would get sent here, the user would then complete</w:t>
      </w:r>
      <w:r w:rsidR="002C3DD8">
        <w:t xml:space="preserve"> the assigned missions</w:t>
      </w:r>
      <w:r w:rsidR="00676296" w:rsidRPr="008279AB">
        <w:t>.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lastRenderedPageBreak/>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w:t>
      </w:r>
      <w:r w:rsidR="00586B51">
        <w:t>e with the advanced techniques</w:t>
      </w:r>
      <w:r>
        <w:t xml:space="preserve"> chosen. </w:t>
      </w:r>
      <w:r w:rsidR="00586B51">
        <w:t>These techniques</w:t>
      </w:r>
      <w:r>
        <w:t xml:space="preserve"> might have been the best and most efficient to use, </w:t>
      </w:r>
      <w:r w:rsidR="00586B51">
        <w:t xml:space="preserve">however if they </w:t>
      </w:r>
      <w:r>
        <w:t xml:space="preserve">could not </w:t>
      </w:r>
      <w:r w:rsidR="00586B51">
        <w:t>be implemented</w:t>
      </w:r>
      <w:r>
        <w:t xml:space="preserve">, the </w:t>
      </w:r>
      <w:r w:rsidR="00586B51">
        <w:t xml:space="preserve">whole </w:t>
      </w:r>
      <w:r>
        <w:t>design would have been a waste of time.</w:t>
      </w:r>
    </w:p>
    <w:p w:rsidR="00C43A92" w:rsidRDefault="00C43A92" w:rsidP="0080668C"/>
    <w:p w:rsidR="008279AB" w:rsidRDefault="007C520A" w:rsidP="0080668C">
      <w:r>
        <w:t xml:space="preserve">This </w:t>
      </w:r>
      <w:r w:rsidR="00586B51">
        <w:t xml:space="preserve">heavy upfront design </w:t>
      </w:r>
      <w:r>
        <w:t>is a</w:t>
      </w:r>
      <w:r w:rsidR="00816C29">
        <w:t xml:space="preserve"> dangerous approach for </w:t>
      </w:r>
      <w:r w:rsidR="00586B51">
        <w:t>the</w:t>
      </w:r>
      <w:r w:rsidR="00816C29">
        <w:t xml:space="preserve"> project</w:t>
      </w:r>
      <w:r>
        <w:t xml:space="preserve"> and </w:t>
      </w:r>
      <w:r w:rsidR="00586B51">
        <w:t xml:space="preserve">was not used. It </w:t>
      </w:r>
      <w:r>
        <w:t>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r w:rsidR="00F42147">
        <w:rPr>
          <w:lang w:val="en-US"/>
        </w:rPr>
        <w:t xml:space="preserve">Even if there was somehow a possible code injection, it would just break the scene for the current user.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w:t>
      </w:r>
      <w:r w:rsidR="00586B51">
        <w:rPr>
          <w:lang w:val="en-US"/>
        </w:rPr>
        <w:t>,</w:t>
      </w:r>
      <w:r w:rsidR="00A74CF4">
        <w:rPr>
          <w:lang w:val="en-US"/>
        </w:rPr>
        <w:t xml:space="preserve">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C23102" w:rsidRDefault="00741B7B" w:rsidP="004C12FA">
      <w:pPr>
        <w:rPr>
          <w:lang w:val="en-US"/>
        </w:rPr>
      </w:pPr>
      <w:r>
        <w:rPr>
          <w:lang w:val="en-US"/>
        </w:rPr>
        <w:t xml:space="preserve">An agile approach allows documentation to be written after the story </w:t>
      </w:r>
      <w:r w:rsidR="00F42147">
        <w:rPr>
          <w:lang w:val="en-US"/>
        </w:rPr>
        <w:t>or feature is complete. This means</w:t>
      </w:r>
      <w:r>
        <w:rPr>
          <w:lang w:val="en-US"/>
        </w:rPr>
        <w:t xml:space="preserve"> it is unlikely that the documentation will have to later be changed. </w:t>
      </w:r>
      <w:r w:rsidR="0034136E">
        <w:rPr>
          <w:lang w:val="en-US"/>
        </w:rPr>
        <w:t>With a waterfall style approach</w:t>
      </w:r>
      <w:r w:rsidR="00F42147">
        <w:rPr>
          <w:lang w:val="en-US"/>
        </w:rPr>
        <w:t xml:space="preserve"> the</w:t>
      </w:r>
      <w:r w:rsidR="0034136E">
        <w:rPr>
          <w:lang w:val="en-US"/>
        </w:rPr>
        <w:t xml:space="preserve">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F42147" w:rsidRDefault="00F42147" w:rsidP="004C12FA">
      <w:pPr>
        <w:rPr>
          <w:lang w:val="en-US"/>
        </w:rPr>
      </w:pPr>
    </w:p>
    <w:p w:rsidR="00946335"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w:t>
      </w:r>
      <w:r w:rsidR="00586B51">
        <w:rPr>
          <w:lang w:val="en-US"/>
        </w:rPr>
        <w:t xml:space="preserve"> it was not possible to use.</w:t>
      </w:r>
      <w:r>
        <w:rPr>
          <w:lang w:val="en-US"/>
        </w:rPr>
        <w:t xml:space="preserve"> SCR</w:t>
      </w:r>
      <w:r w:rsidR="00586B51">
        <w:rPr>
          <w:lang w:val="en-US"/>
        </w:rPr>
        <w:t>UM is a flexible framework and therefore it made the most sense to use</w:t>
      </w:r>
      <w:r>
        <w:rPr>
          <w:lang w:val="en-US"/>
        </w:rPr>
        <w:t xml:space="preserve"> for the project. SCRUM allows </w:t>
      </w:r>
      <w:r w:rsidR="00586B51">
        <w:rPr>
          <w:lang w:val="en-US"/>
        </w:rPr>
        <w:t>us</w:t>
      </w:r>
      <w:r w:rsidR="008B3A58">
        <w:rPr>
          <w:lang w:val="en-US"/>
        </w:rPr>
        <w:t xml:space="preserve"> to pick and choose which agile processes </w:t>
      </w:r>
      <w:r w:rsidR="00586B51">
        <w:rPr>
          <w:lang w:val="en-US"/>
        </w:rPr>
        <w:t>we</w:t>
      </w:r>
      <w:r w:rsidR="008B3A58">
        <w:rPr>
          <w:lang w:val="en-US"/>
        </w:rPr>
        <w:t xml:space="preserve"> will use. For example, </w:t>
      </w:r>
      <w:r w:rsidR="00586B51">
        <w:rPr>
          <w:lang w:val="en-US"/>
        </w:rPr>
        <w:t>we</w:t>
      </w:r>
      <w:r w:rsidR="008B3A58">
        <w:rPr>
          <w:lang w:val="en-US"/>
        </w:rPr>
        <w:t xml:space="preserve">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w:t>
      </w:r>
      <w:r w:rsidR="000D5440">
        <w:rPr>
          <w:lang w:val="en-US"/>
        </w:rPr>
        <w:t>ted at the start of the project</w:t>
      </w:r>
      <w:r>
        <w:rPr>
          <w:lang w:val="en-US"/>
        </w:rPr>
        <w:t xml:space="preserve"> as described in the analysis section.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 xml:space="preserve">was </w:t>
      </w:r>
      <w:r w:rsidR="00317811">
        <w:rPr>
          <w:lang w:val="en-US"/>
        </w:rPr>
        <w:lastRenderedPageBreak/>
        <w:t>chosen as the project supervisor was available for weekly meetings. This allowed the project to receive feedback</w:t>
      </w:r>
      <w:r w:rsidR="000D5440">
        <w:rPr>
          <w:lang w:val="en-US"/>
        </w:rPr>
        <w:t xml:space="preserve"> each week</w:t>
      </w:r>
      <w:r w:rsidR="00DC3614">
        <w:rPr>
          <w:lang w:val="en-US"/>
        </w:rPr>
        <w:t>,</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w:t>
      </w:r>
      <w:r w:rsidR="00DC3614">
        <w:rPr>
          <w:lang w:val="en-US"/>
        </w:rPr>
        <w:t xml:space="preserve"> or design</w:t>
      </w:r>
      <w:r w:rsidR="002364E1">
        <w:rPr>
          <w:lang w:val="en-US"/>
        </w:rPr>
        <w:t>, then</w:t>
      </w:r>
      <w:r w:rsidR="00DC3614">
        <w:rPr>
          <w:lang w:val="en-US"/>
        </w:rPr>
        <w:t xml:space="preserve"> it would be easy to change. The language could have been swapped</w:t>
      </w:r>
      <w:r w:rsidR="002364E1">
        <w:rPr>
          <w:lang w:val="en-US"/>
        </w:rPr>
        <w:t xml:space="preserve"> </w:t>
      </w:r>
      <w:r>
        <w:rPr>
          <w:lang w:val="en-US"/>
        </w:rPr>
        <w:t>to use</w:t>
      </w:r>
      <w:r w:rsidR="002364E1">
        <w:rPr>
          <w:lang w:val="en-US"/>
        </w:rPr>
        <w:t xml:space="preserve"> a mid-weight library such as three.js. </w:t>
      </w:r>
      <w:r w:rsidR="00DC3614">
        <w:rPr>
          <w:lang w:val="en-US"/>
        </w:rPr>
        <w:t xml:space="preserve">Or, the design of the project could have changed to being in 2D.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DC3614">
        <w:rPr>
          <w:lang w:val="en-US"/>
        </w:rPr>
        <w:t>.</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t>
      </w:r>
      <w:r w:rsidR="00DC3614">
        <w:rPr>
          <w:lang w:val="en-US"/>
        </w:rPr>
        <w:t>will</w:t>
      </w:r>
      <w:r>
        <w:rPr>
          <w:lang w:val="en-US"/>
        </w:rPr>
        <w:t xml:space="preserve"> be implemented. This is adapted from the standard 15 minute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936834" w:rsidRPr="00DC3614" w:rsidRDefault="00A74CF4" w:rsidP="004C12FA">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w:t>
      </w:r>
      <w:r w:rsidR="00DC3614">
        <w:rPr>
          <w:lang w:val="en-US"/>
        </w:rPr>
        <w:t>as the</w:t>
      </w:r>
      <w:r>
        <w:rPr>
          <w:lang w:val="en-US"/>
        </w:rPr>
        <w:t xml:space="preserve"> techniques and tasks </w:t>
      </w:r>
      <w:r w:rsidR="00DC3614">
        <w:rPr>
          <w:lang w:val="en-US"/>
        </w:rPr>
        <w:t xml:space="preserve">that were not well understood.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w:t>
      </w:r>
      <w:r w:rsidR="002F609D">
        <w:t>available</w:t>
      </w:r>
      <w:r>
        <w:t xml:space="preserve"> is the browser developer console, </w:t>
      </w:r>
      <w:r w:rsidR="002F609D">
        <w:t>we</w:t>
      </w:r>
      <w:r>
        <w:t xml:space="preserve">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lastRenderedPageBreak/>
        <w:t>The design of the project evolved throughout. Agile development does not recommend a large up front desig</w:t>
      </w:r>
      <w:r w:rsidR="002F609D">
        <w:t>n, hence why this project did not</w:t>
      </w:r>
      <w:r>
        <w:t xml:space="preserve">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2F609D" w:rsidP="002F609D">
      <w:pPr>
        <w:pStyle w:val="Heading2"/>
        <w:numPr>
          <w:ilvl w:val="0"/>
          <w:numId w:val="0"/>
        </w:numPr>
      </w:pPr>
      <w:bookmarkStart w:id="10" w:name="_Toc222978597"/>
      <w:bookmarkStart w:id="11" w:name="_Toc476088418"/>
      <w:bookmarkStart w:id="12" w:name="_Toc192777708"/>
      <w:r>
        <w:t xml:space="preserve">2.1. </w:t>
      </w:r>
      <w:r w:rsidR="00A11B8A">
        <w:t>Overall Architecture</w:t>
      </w:r>
      <w:bookmarkEnd w:id="10"/>
      <w:bookmarkEnd w:id="11"/>
    </w:p>
    <w:p w:rsidR="008C0B31" w:rsidRDefault="0097125C" w:rsidP="008C0B31">
      <w:r>
        <w:rPr>
          <w:noProof/>
        </w:rPr>
        <w:pict>
          <v:shape id="_x0000_s1034" type="#_x0000_t75" style="position:absolute;margin-left:286.25pt;margin-top:4.05pt;width:134.75pt;height:197.95pt;z-index:-251638784"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002F609D">
        <w:rPr>
          <w:color w:val="FF0000"/>
        </w:rPr>
        <w:t>the</w:t>
      </w:r>
      <w:r w:rsidRPr="00E555D8">
        <w:rPr>
          <w:color w:val="FF0000"/>
        </w:rPr>
        <w:t xml:space="preserve">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w:t>
      </w:r>
      <w:r w:rsidR="002F609D">
        <w:t>right</w:t>
      </w:r>
      <w:r w:rsidR="002458B9">
        <w:t xml:space="preserve"> image)</w:t>
      </w:r>
      <w:r>
        <w:t xml:space="preserve"> for the different components of the diagram.</w:t>
      </w:r>
    </w:p>
    <w:p w:rsidR="008C0B31" w:rsidRDefault="008C0B31" w:rsidP="008C0B31"/>
    <w:p w:rsidR="00B34922" w:rsidRDefault="0097125C" w:rsidP="00B34922">
      <w:r>
        <w:rPr>
          <w:noProof/>
        </w:rPr>
        <w:pict>
          <v:shape id="_x0000_s1035" type="#_x0000_t75" style="position:absolute;margin-left:0;margin-top:65.2pt;width:107.3pt;height:180.35pt;z-index:-251636736"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t>
      </w:r>
      <w:proofErr w:type="gramStart"/>
      <w:r w:rsidR="00B34922">
        <w:t>water</w:t>
      </w:r>
      <w:proofErr w:type="gramEnd"/>
      <w:r w:rsidR="00B34922">
        <w:t>)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w:t>
      </w:r>
      <w:r w:rsidR="002F609D">
        <w:t>they are</w:t>
      </w:r>
      <w:r w:rsidR="004D5CBD">
        <w:t xml:space="preserve"> facing, </w:t>
      </w:r>
      <w:r w:rsidR="00F830B3">
        <w:t>multiplied</w:t>
      </w:r>
      <w:r w:rsidR="004D5CBD">
        <w:t xml:space="preserve"> by the camera speed. The cameras Y position </w:t>
      </w:r>
      <w:r w:rsidR="002F609D">
        <w:t>is not</w:t>
      </w:r>
      <w:r w:rsidR="004D5CBD">
        <w:t xml:space="preserve"> updated here, instead the user can go up by pressing R (for rise). </w:t>
      </w:r>
    </w:p>
    <w:p w:rsidR="008C0B31" w:rsidRDefault="0097125C"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w:t>
      </w:r>
      <w:r w:rsidR="002F609D">
        <w:t>they are</w:t>
      </w:r>
      <w:r>
        <w:t xml:space="preserve"> passed into the vertex </w:t>
      </w:r>
      <w:proofErr w:type="spellStart"/>
      <w:r>
        <w:t>shader</w:t>
      </w:r>
      <w:proofErr w:type="spellEnd"/>
      <w:r>
        <w:t>. This is done with a call to</w:t>
      </w:r>
      <w:r w:rsidR="00F830B3">
        <w:t xml:space="preserve"> a version of </w:t>
      </w:r>
      <w:proofErr w:type="spellStart"/>
      <w:r>
        <w:t>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97125C" w:rsidP="008C0B31">
      <w:r>
        <w:rPr>
          <w:noProof/>
        </w:rPr>
        <w:pict>
          <v:shape id="_x0000_s1038" type="#_x0000_t75" style="position:absolute;margin-left:161.3pt;margin-top:10.3pt;width:253.75pt;height:347.7pt;z-index:-251632640"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w:t>
      </w:r>
      <w:r w:rsidR="00F830B3">
        <w:t>. This outputs</w:t>
      </w:r>
      <w:r>
        <w:t xml:space="preserve"> the </w:t>
      </w:r>
      <w:r w:rsidR="00F830B3">
        <w:t xml:space="preserve">final position of the vertex by setting </w:t>
      </w:r>
      <w:r w:rsidR="00931846">
        <w:t xml:space="preserve">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w:t>
      </w:r>
      <w:r w:rsidR="002F609D">
        <w:t>is not</w:t>
      </w:r>
      <w:r w:rsidR="00106CD8">
        <w:t xml:space="preserve">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F609D">
        <w:t>cannot</w:t>
      </w:r>
      <w:r w:rsidR="002458B9">
        <w:t xml:space="preserve"> be seen</w:t>
      </w:r>
      <w:r>
        <w:t xml:space="preserve">. This is shown with the decision (diamond) box in the </w:t>
      </w:r>
      <w:r w:rsidR="002F609D">
        <w:t>right</w:t>
      </w:r>
      <w:r>
        <w:t xml:space="preserve"> diagram. </w:t>
      </w:r>
    </w:p>
    <w:p w:rsidR="000F52D0" w:rsidRDefault="000F52D0" w:rsidP="008C0B31"/>
    <w:p w:rsidR="000F52D0" w:rsidRDefault="00F45634" w:rsidP="008C0B31">
      <w:r>
        <w:t>If the current fragment passes</w:t>
      </w:r>
      <w:r w:rsidR="002F609D">
        <w:t xml:space="preserve"> the depth test</w:t>
      </w:r>
      <w:r>
        <w:t xml:space="preserve">,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In the folder</w:t>
      </w:r>
      <w:r w:rsidR="002F609D">
        <w:t xml:space="preserve"> documentation/class diagram,</w:t>
      </w:r>
      <w:r>
        <w:t xml:space="preserve">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lastRenderedPageBreak/>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w:t>
      </w:r>
      <w:r w:rsidR="004B011B">
        <w:t>the first sprint retrospectives</w:t>
      </w:r>
      <w:r>
        <w:t xml:space="preserve"> it became clear these </w:t>
      </w:r>
      <w:proofErr w:type="spellStart"/>
      <w:r>
        <w:t>var</w:t>
      </w:r>
      <w:proofErr w:type="spellEnd"/>
      <w:r>
        <w:t xml:space="preserve"> keywords </w:t>
      </w:r>
      <w:r w:rsidR="00942451">
        <w:t>littered the diagram and added no detail</w:t>
      </w:r>
      <w:r>
        <w:t>. In the final class diagram</w:t>
      </w:r>
      <w:r w:rsidR="002F609D">
        <w:t>,</w:t>
      </w:r>
      <w:r>
        <w:t xml:space="preserve"> these </w:t>
      </w:r>
      <w:proofErr w:type="spellStart"/>
      <w:r>
        <w:t>var</w:t>
      </w:r>
      <w:proofErr w:type="spellEnd"/>
      <w:r>
        <w:t xml:space="preserve"> keywords were removed an</w:t>
      </w:r>
      <w:r w:rsidR="004B011B">
        <w:t>d replaced with actual variable</w:t>
      </w:r>
      <w:r>
        <w:t xml:space="preserve"> types.</w:t>
      </w:r>
      <w:r w:rsidR="00DA4560">
        <w:t xml:space="preserve"> </w: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t>The full class diagram was to</w:t>
      </w:r>
      <w:r w:rsidRPr="00931846">
        <w:rPr>
          <w:color w:val="FF0000"/>
        </w:rPr>
        <w:t xml:space="preserve">o big to include here, so instead </w:t>
      </w:r>
      <w:r w:rsidR="002F609D">
        <w:rPr>
          <w:color w:val="FF0000"/>
        </w:rPr>
        <w:t>it is</w:t>
      </w:r>
      <w:r w:rsidRPr="00931846">
        <w:rPr>
          <w:color w:val="FF0000"/>
        </w:rPr>
        <w:t xml:space="preserve"> in the appendices located here []. </w:t>
      </w:r>
    </w:p>
    <w:p w:rsidR="004A3D6F" w:rsidRDefault="004A3D6F" w:rsidP="004C12FA"/>
    <w:p w:rsidR="00931846" w:rsidRDefault="0097125C" w:rsidP="004C12FA">
      <w:r>
        <w:rPr>
          <w:noProof/>
        </w:rPr>
        <w:pict>
          <v:shape id="_x0000_s1047" type="#_x0000_t75" style="position:absolute;margin-left:236.8pt;margin-top:26.7pt;width:178.35pt;height:240.2pt;z-index:-251616256"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There have been some small modifications, mainly just removing the variables and methods. However each class, mi</w:t>
      </w:r>
      <w:r w:rsidR="002F609D">
        <w:t xml:space="preserve">nus the </w:t>
      </w:r>
      <w:proofErr w:type="spellStart"/>
      <w:r w:rsidR="002F609D">
        <w:t>shaders</w:t>
      </w:r>
      <w:proofErr w:type="spellEnd"/>
      <w:r w:rsidR="002F609D">
        <w:t xml:space="preserve"> and index, has</w:t>
      </w:r>
      <w:r w:rsidR="004A3D6F">
        <w:t xml:space="preserve"> </w:t>
      </w:r>
      <w:r w:rsidR="002F609D">
        <w:t>setup</w:t>
      </w:r>
      <w:r w:rsidR="004A3D6F">
        <w:t xml:space="preserve"> and </w:t>
      </w:r>
      <w:r w:rsidR="002F609D">
        <w:t>render</w:t>
      </w:r>
      <w:r w:rsidR="004A3D6F">
        <w:t xml:space="preserve"> </w:t>
      </w:r>
      <w:r w:rsidR="002F609D">
        <w:t>functions</w:t>
      </w:r>
      <w:r w:rsidR="004A3D6F">
        <w:t>, even if not show</w:t>
      </w:r>
      <w:r w:rsidR="00931846">
        <w:t xml:space="preserve">n. </w:t>
      </w:r>
    </w:p>
    <w:p w:rsidR="004A3D6F" w:rsidRDefault="004A3D6F" w:rsidP="004C12FA"/>
    <w:p w:rsidR="00CE3D27" w:rsidRDefault="00986FC2" w:rsidP="004C12FA">
      <w:r>
        <w:t>The key of my class diagram</w:t>
      </w:r>
      <w:r w:rsidR="00B679AA">
        <w:t xml:space="preserve">, as shown on the </w:t>
      </w:r>
      <w:r w:rsidR="00051F39">
        <w:t>right</w:t>
      </w:r>
      <w:r w:rsidR="00B679AA">
        <w:t>,</w:t>
      </w:r>
      <w:r>
        <w:t xml:space="preserve"> is defined in the top right of the</w:t>
      </w:r>
      <w:r w:rsidR="004A3D6F">
        <w:t xml:space="preserve"> main</w:t>
      </w:r>
      <w:r>
        <w:t xml:space="preserve"> </w:t>
      </w:r>
      <w:r w:rsidR="00051F39">
        <w:t xml:space="preserve">class diagram </w:t>
      </w:r>
      <w:r>
        <w:t>image</w:t>
      </w:r>
      <w:r w:rsidR="00051F39">
        <w:t xml:space="preserve"> (not shown)</w:t>
      </w:r>
      <w:r>
        <w:t xml:space="preserve">.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051F39" w:rsidRDefault="00051F39" w:rsidP="004C12FA"/>
    <w:p w:rsidR="00986FC2" w:rsidRDefault="00051F39" w:rsidP="004C12FA">
      <w:r>
        <w:t xml:space="preserve">Another important part of the class diagram is the </w:t>
      </w:r>
      <w:r w:rsidR="0097125C">
        <w:rPr>
          <w:noProof/>
        </w:rPr>
        <w:pict>
          <v:shape id="_x0000_s1069" type="#_x0000_t75" style="position:absolute;margin-left:165.2pt;margin-top:24.05pt;width:249.95pt;height:135.9pt;z-index:-251568128;mso-position-horizontal-relative:text;mso-position-vertical-relative:text" wrapcoords="-39 0 -39 21455 21600 21455 21600 0 -39 0">
            <v:imagedata r:id="rId30" o:title="minified" croptop="18884f" cropright="42416f"/>
            <w10:wrap type="tight"/>
          </v:shape>
        </w:pict>
      </w:r>
      <w:r w:rsidR="00CE3D27">
        <w:t xml:space="preserve">switching of the </w:t>
      </w:r>
      <w:proofErr w:type="spellStart"/>
      <w:r w:rsidR="00CE3D27">
        <w:t>sha</w:t>
      </w:r>
      <w:r>
        <w:t>ders</w:t>
      </w:r>
      <w:proofErr w:type="spellEnd"/>
      <w:r>
        <w:t xml:space="preserve"> </w:t>
      </w:r>
      <w:r w:rsidR="00CE3D27">
        <w:t>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w:t>
      </w:r>
      <w:r w:rsidR="00051F39">
        <w:t>scene</w:t>
      </w:r>
      <w:r>
        <w:t xml:space="preserve"> objects are created and </w:t>
      </w:r>
      <w:r w:rsidR="00051F39">
        <w:t xml:space="preserve">it </w:t>
      </w:r>
      <w:r>
        <w:t>contains the main setup/render functions.</w:t>
      </w:r>
    </w:p>
    <w:p w:rsidR="000814EC" w:rsidRDefault="000814EC" w:rsidP="004C12FA"/>
    <w:p w:rsidR="00B679AA" w:rsidRDefault="00B679AA" w:rsidP="004C12FA"/>
    <w:p w:rsidR="00B679AA" w:rsidRDefault="00B679AA" w:rsidP="004C12FA"/>
    <w:p w:rsidR="000814EC" w:rsidRDefault="00B679AA" w:rsidP="004C12FA">
      <w:r>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97125C" w:rsidP="004C12FA">
      <w:r>
        <w:rPr>
          <w:noProof/>
        </w:rPr>
        <w:lastRenderedPageBreak/>
        <w:pict>
          <v:shape id="_x0000_s1088" type="#_x0000_t75" style="position:absolute;margin-left:176.75pt;margin-top:.05pt;width:238.5pt;height:169.95pt;z-index:-251520000"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r w:rsidR="00051F39">
        <w:t>user’s</w:t>
      </w:r>
      <w:r w:rsidR="0026078A">
        <w:t xml:space="preserve"> quadrant is needed to render the rocks and the terrain around the user. After the </w:t>
      </w:r>
      <w:r w:rsidR="00051F39">
        <w:t>user’s</w:t>
      </w:r>
      <w:r w:rsidR="0026078A">
        <w:t xml:space="preserve"> quadrant has been calculated, the terrain and rocks can be rendered. Both of these files use the Main program containing the main vertex and fragment </w:t>
      </w:r>
      <w:proofErr w:type="spellStart"/>
      <w:r w:rsidR="0026078A">
        <w:t>shaders</w:t>
      </w:r>
      <w:proofErr w:type="spellEnd"/>
      <w:r w:rsidR="0026078A">
        <w:t xml:space="preserve">. This is opposed to the skybox or water </w:t>
      </w:r>
      <w:proofErr w:type="spellStart"/>
      <w:r w:rsidR="0026078A">
        <w:t>shaders</w:t>
      </w:r>
      <w:proofErr w:type="spellEnd"/>
      <w:r w:rsidR="0026078A">
        <w:t xml:space="preserve">. </w:t>
      </w:r>
    </w:p>
    <w:p w:rsidR="00CE3D27" w:rsidRDefault="00CE3D27" w:rsidP="004C12FA"/>
    <w:p w:rsidR="00051F39"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1F39" w:rsidRDefault="00051F39" w:rsidP="004C12FA"/>
    <w:p w:rsidR="00B679AA" w:rsidRDefault="0026078A" w:rsidP="004C12FA">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w:t>
      </w:r>
      <w:proofErr w:type="spellStart"/>
      <w:r>
        <w:t>shaders</w:t>
      </w:r>
      <w:proofErr w:type="spellEnd"/>
      <w:r>
        <w:t xml:space="preserve">, </w:t>
      </w:r>
      <w:r w:rsidR="004B011B">
        <w:t>over</w:t>
      </w:r>
      <w:r>
        <w:t xml:space="preserve"> to the water ones.</w:t>
      </w:r>
    </w:p>
    <w:p w:rsidR="0026078A" w:rsidRDefault="0026078A" w:rsidP="004C12FA"/>
    <w:p w:rsidR="00051F39" w:rsidRDefault="00051F39"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w:t>
      </w:r>
      <w:proofErr w:type="spellStart"/>
      <w:r w:rsidR="0026078A">
        <w:t>shaders</w:t>
      </w:r>
      <w:proofErr w:type="spellEnd"/>
      <w:r w:rsidR="0026078A">
        <w:t>. This is the end of a render pass and it</w:t>
      </w:r>
      <w:r w:rsidR="00051F39">
        <w:t xml:space="preserve"> then</w:t>
      </w:r>
      <w:r w:rsidR="0026078A">
        <w:t xml:space="preserve"> loops from the skybox, back to the camera</w:t>
      </w:r>
      <w:r w:rsidR="003E00E3">
        <w:t xml:space="preserve"> class</w:t>
      </w:r>
      <w:r w:rsidR="0026078A">
        <w:t xml:space="preserve"> for the next frame. </w:t>
      </w:r>
    </w:p>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051F39">
        <w:t>,</w:t>
      </w:r>
      <w:r w:rsidR="00DA22B6">
        <w:t xml:space="preserve"> various user interfaces where designed. </w:t>
      </w:r>
      <w:r w:rsidR="00051F39">
        <w:t xml:space="preserve">This section contains some notes on the various UIs. </w:t>
      </w:r>
    </w:p>
    <w:p w:rsidR="00BE637A" w:rsidRDefault="00BE637A" w:rsidP="00BE637A"/>
    <w:p w:rsidR="003E00E3" w:rsidRPr="004B011B" w:rsidRDefault="003E00E3" w:rsidP="003E00E3">
      <w:pPr>
        <w:rPr>
          <w:color w:val="FF0000"/>
        </w:rPr>
      </w:pPr>
      <w:r w:rsidRPr="004B011B">
        <w:rPr>
          <w:color w:val="FF0000"/>
        </w:rPr>
        <w:t>idea1.jpg []</w:t>
      </w:r>
    </w:p>
    <w:p w:rsidR="003E00E3" w:rsidRDefault="003E00E3" w:rsidP="003E00E3">
      <w:r>
        <w:tab/>
        <w:t>This interface gives more room to look around the world, less clutter</w:t>
      </w:r>
    </w:p>
    <w:p w:rsidR="003E00E3" w:rsidRDefault="003E00E3" w:rsidP="003E00E3">
      <w:r>
        <w:tab/>
      </w:r>
      <w:r w:rsidR="00051F39">
        <w:t>The interface is also quick to build and i</w:t>
      </w:r>
      <w:r>
        <w:t>s good for</w:t>
      </w:r>
      <w:r w:rsidR="00051F39">
        <w:t xml:space="preserve"> a</w:t>
      </w:r>
      <w:r>
        <w:t xml:space="preserve"> small screen</w:t>
      </w:r>
    </w:p>
    <w:p w:rsidR="003E00E3" w:rsidRDefault="003E00E3" w:rsidP="003E00E3"/>
    <w:p w:rsidR="003E00E3" w:rsidRPr="004B011B" w:rsidRDefault="003E00E3" w:rsidP="003E00E3">
      <w:pPr>
        <w:rPr>
          <w:color w:val="FF0000"/>
        </w:rPr>
      </w:pPr>
      <w:r w:rsidRPr="004B011B">
        <w:rPr>
          <w:color w:val="FF0000"/>
        </w:rPr>
        <w:t>idea2.jpg []</w:t>
      </w:r>
    </w:p>
    <w:p w:rsidR="003E00E3" w:rsidRDefault="003E00E3" w:rsidP="003E00E3">
      <w:r>
        <w:tab/>
      </w:r>
      <w:r w:rsidR="009E320D">
        <w:t>This design f</w:t>
      </w:r>
      <w:r>
        <w:t xml:space="preserve">eels more interactive, </w:t>
      </w:r>
      <w:r w:rsidR="009E320D">
        <w:t xml:space="preserve">although </w:t>
      </w:r>
      <w:r>
        <w:t xml:space="preserve">perhaps </w:t>
      </w:r>
      <w:r w:rsidR="00051F39">
        <w:t>it is</w:t>
      </w:r>
      <w:r w:rsidR="009E320D">
        <w:t xml:space="preserve"> </w:t>
      </w:r>
      <w:r>
        <w:t>too cluttered</w:t>
      </w:r>
    </w:p>
    <w:p w:rsidR="003E00E3" w:rsidRDefault="009E320D" w:rsidP="003E00E3">
      <w:r>
        <w:tab/>
        <w:t>O</w:t>
      </w:r>
      <w:r w:rsidR="003E00E3">
        <w:t>r</w:t>
      </w:r>
      <w:r w:rsidR="00051F39">
        <w:t>, more interfaces could be</w:t>
      </w:r>
      <w:r w:rsidR="003E00E3">
        <w:t xml:space="preserve"> better because </w:t>
      </w:r>
      <w:r w:rsidR="00051F39">
        <w:t>you are</w:t>
      </w:r>
      <w:r w:rsidR="003E00E3">
        <w:t xml:space="preserve"> immersed</w:t>
      </w:r>
    </w:p>
    <w:p w:rsidR="003E00E3" w:rsidRDefault="003E00E3" w:rsidP="003E00E3">
      <w:r>
        <w:tab/>
      </w:r>
      <w:r w:rsidR="00051F39">
        <w:t>The design w</w:t>
      </w:r>
      <w:r>
        <w:t>ill take longer to implement</w:t>
      </w:r>
    </w:p>
    <w:p w:rsidR="003E00E3" w:rsidRDefault="003E00E3" w:rsidP="003E00E3">
      <w:r>
        <w:tab/>
        <w:t>Might look better on a bigger screen</w:t>
      </w:r>
    </w:p>
    <w:p w:rsidR="003E00E3" w:rsidRDefault="003E00E3" w:rsidP="003E00E3"/>
    <w:p w:rsidR="003E00E3" w:rsidRPr="004B011B" w:rsidRDefault="003E00E3" w:rsidP="003E00E3">
      <w:pPr>
        <w:rPr>
          <w:color w:val="FF0000"/>
        </w:rPr>
      </w:pPr>
      <w:proofErr w:type="gramStart"/>
      <w:r w:rsidRPr="004B011B">
        <w:rPr>
          <w:color w:val="FF0000"/>
        </w:rPr>
        <w:t>in-game</w:t>
      </w:r>
      <w:proofErr w:type="gramEnd"/>
      <w:r w:rsidRPr="004B011B">
        <w:rPr>
          <w:color w:val="FF0000"/>
        </w:rP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Pr="004B011B" w:rsidRDefault="009E320D" w:rsidP="00BE637A">
      <w:pPr>
        <w:rPr>
          <w:color w:val="FF0000"/>
        </w:rPr>
      </w:pPr>
      <w:proofErr w:type="gramStart"/>
      <w:r w:rsidRPr="004B011B">
        <w:rPr>
          <w:color w:val="FF0000"/>
        </w:rPr>
        <w:lastRenderedPageBreak/>
        <w:t>m</w:t>
      </w:r>
      <w:r w:rsidR="003E00E3" w:rsidRPr="004B011B">
        <w:rPr>
          <w:color w:val="FF0000"/>
        </w:rPr>
        <w:t>ain</w:t>
      </w:r>
      <w:proofErr w:type="gramEnd"/>
      <w:r w:rsidR="003E00E3" w:rsidRPr="004B011B">
        <w:rPr>
          <w:color w:val="FF0000"/>
        </w:rPr>
        <w:t xml:space="preserve"> menu.jpg []</w:t>
      </w:r>
    </w:p>
    <w:p w:rsidR="00D27BF1" w:rsidRPr="00E56561" w:rsidRDefault="009E320D" w:rsidP="004C12FA">
      <w:r>
        <w:tab/>
        <w:t>Basic menu, has</w:t>
      </w:r>
      <w:r w:rsidR="00051F39">
        <w:t xml:space="preserve"> a</w:t>
      </w:r>
      <w:r>
        <w:t xml:space="preserve"> background image, play button, standard menu</w:t>
      </w:r>
    </w:p>
    <w:p w:rsidR="00C64C54" w:rsidRDefault="00711DBE" w:rsidP="003826F0">
      <w:pPr>
        <w:pStyle w:val="Heading1"/>
      </w:pPr>
      <w:bookmarkStart w:id="19" w:name="_Toc222978602"/>
      <w:bookmarkStart w:id="20" w:name="_Toc476088423"/>
      <w:r>
        <w:t>Implementation</w:t>
      </w:r>
      <w:bookmarkStart w:id="21" w:name="_Toc192777712"/>
      <w:bookmarkEnd w:id="12"/>
      <w:bookmarkEnd w:id="19"/>
      <w:bookmarkEnd w:id="20"/>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C64C54" w:rsidP="00D61D84">
      <w:pPr>
        <w:jc w:val="both"/>
      </w:pPr>
      <w:r>
        <w:t>There were 2 different things</w:t>
      </w:r>
      <w:r w:rsidR="009A2597">
        <w:t xml:space="preserve"> that were</w:t>
      </w:r>
      <w:r>
        <w:t xml:space="preserve"> </w:t>
      </w:r>
      <w:r w:rsidR="009A2597">
        <w:t>being</w:t>
      </w:r>
      <w:r w:rsidR="00051F39">
        <w:t xml:space="preserve"> worked</w:t>
      </w:r>
      <w:r>
        <w:t xml:space="preserve"> on: the game code written in JavaScript and the graphics code in </w:t>
      </w:r>
      <w:proofErr w:type="spellStart"/>
      <w:r>
        <w:t>WebGL</w:t>
      </w:r>
      <w:proofErr w:type="spellEnd"/>
      <w:r>
        <w:t>. Since the graphics were what I was interested in, writing thousands of JavaScript lines to create a gam</w:t>
      </w:r>
      <w:r w:rsidR="003826F0">
        <w:t>e was not interesting. The game</w:t>
      </w:r>
      <w:r>
        <w:t xml:space="preserve"> </w:t>
      </w:r>
      <w:r w:rsidR="003826F0">
        <w:t>features</w:t>
      </w:r>
      <w:r>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t xml:space="preserve"> </w:t>
      </w:r>
      <w:r w:rsidR="00285E11">
        <w:t xml:space="preserve">and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w:t>
      </w:r>
      <w:r w:rsidR="00051F39">
        <w:t>so</w:t>
      </w:r>
      <w:r w:rsidR="007E727D">
        <w:t xml:space="preserve"> getting a head start was crucial. </w:t>
      </w:r>
      <w:r w:rsidR="00735338">
        <w:t>This document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w:t>
      </w:r>
      <w:r w:rsidR="00F47CAA">
        <w:rPr>
          <w:lang w:val="en-US"/>
        </w:rPr>
        <w:t>we</w:t>
      </w:r>
      <w:r>
        <w:rPr>
          <w:lang w:val="en-US"/>
        </w:rPr>
        <w:t xml:space="preserve"> first ne</w:t>
      </w:r>
      <w:r w:rsidR="00F47CAA">
        <w:rPr>
          <w:lang w:val="en-US"/>
        </w:rPr>
        <w:t xml:space="preserve">ed a HTML canvas element. Then we </w:t>
      </w:r>
      <w:r>
        <w:rPr>
          <w:lang w:val="en-US"/>
        </w:rPr>
        <w:t xml:space="preserve">need to create a </w:t>
      </w:r>
      <w:proofErr w:type="spellStart"/>
      <w:r>
        <w:rPr>
          <w:lang w:val="en-US"/>
        </w:rPr>
        <w:t>WebGL</w:t>
      </w:r>
      <w:proofErr w:type="spellEnd"/>
      <w:r>
        <w:rPr>
          <w:lang w:val="en-US"/>
        </w:rPr>
        <w:t xml:space="preserve"> context to </w:t>
      </w:r>
      <w:r w:rsidR="00F47CAA">
        <w:rPr>
          <w:lang w:val="en-US"/>
        </w:rPr>
        <w:t>allow us</w:t>
      </w:r>
      <w:r>
        <w:rPr>
          <w:lang w:val="en-US"/>
        </w:rPr>
        <w:t xml:space="preserve">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w:t>
      </w:r>
      <w:r w:rsidR="00F47CAA">
        <w:t>,</w:t>
      </w:r>
      <w:r w:rsidR="00D27BF1">
        <w:t xml:space="preserve"> a</w:t>
      </w:r>
      <w:r>
        <w:t xml:space="preserve"> </w:t>
      </w:r>
      <w:proofErr w:type="spellStart"/>
      <w:r>
        <w:t>MarsScene</w:t>
      </w:r>
      <w:proofErr w:type="spellEnd"/>
      <w:r>
        <w:t xml:space="preserve"> object is then created </w:t>
      </w:r>
      <w:r w:rsidR="009A2597">
        <w:t xml:space="preserve">which starts the render loop.  </w:t>
      </w: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 xml:space="preserve">values) was </w:t>
      </w:r>
      <w:r w:rsidR="003D3E02">
        <w:rPr>
          <w:lang w:val="en-US"/>
        </w:rPr>
        <w:t>used. This height map</w:t>
      </w:r>
      <w:r w:rsidR="0085470A">
        <w:rPr>
          <w:lang w:val="en-US"/>
        </w:rPr>
        <w:t xml:space="preserve"> was used to assign the Y (or height) position of 3D vertices. These vertices where connected together and</w:t>
      </w:r>
      <w:r w:rsidR="009A2597">
        <w:rPr>
          <w:lang w:val="en-US"/>
        </w:rPr>
        <w:t xml:space="preserve"> </w:t>
      </w:r>
      <w:r w:rsidR="003D3E02">
        <w:rPr>
          <w:lang w:val="en-US"/>
        </w:rPr>
        <w:t>this</w:t>
      </w:r>
      <w:r w:rsidR="0085470A">
        <w:rPr>
          <w:lang w:val="en-US"/>
        </w:rPr>
        <w:t xml:space="preserve"> create</w:t>
      </w:r>
      <w:r w:rsidR="003D3E02">
        <w:rPr>
          <w:lang w:val="en-US"/>
        </w:rPr>
        <w:t>d</w:t>
      </w:r>
      <w:r w:rsidR="0085470A">
        <w:rPr>
          <w:lang w:val="en-US"/>
        </w:rPr>
        <w:t xml:space="preserve"> the terrain. </w:t>
      </w:r>
      <w:r w:rsidR="003D3E02">
        <w:rPr>
          <w:lang w:val="en-US"/>
        </w:rPr>
        <w:t>To create the 3D vertices, we can use a simple double for loop.</w:t>
      </w:r>
    </w:p>
    <w:p w:rsidR="0085470A" w:rsidRDefault="0085470A" w:rsidP="002B3B86">
      <w:pPr>
        <w:jc w:val="both"/>
        <w:rPr>
          <w:lang w:val="en-US"/>
        </w:rPr>
      </w:pPr>
    </w:p>
    <w:p w:rsidR="0085470A" w:rsidRDefault="003D3E02" w:rsidP="002B3B86">
      <w:pPr>
        <w:jc w:val="both"/>
        <w:rPr>
          <w:lang w:val="en-US"/>
        </w:rPr>
      </w:pPr>
      <w:r>
        <w:rPr>
          <w:lang w:val="en-US"/>
        </w:rPr>
        <w:t xml:space="preserve">These double for </w:t>
      </w:r>
      <w:r w:rsidR="0085470A">
        <w:rPr>
          <w:lang w:val="en-US"/>
        </w:rPr>
        <w:t xml:space="preserve">loops </w:t>
      </w:r>
      <w:r>
        <w:rPr>
          <w:lang w:val="en-US"/>
        </w:rPr>
        <w:t>go</w:t>
      </w:r>
      <w:r w:rsidR="0085470A">
        <w:rPr>
          <w:lang w:val="en-US"/>
        </w:rPr>
        <w:t xml:space="preserve"> over 0 to 2048 in the X</w:t>
      </w:r>
      <w:r>
        <w:rPr>
          <w:lang w:val="en-US"/>
        </w:rPr>
        <w:t xml:space="preserve"> and Z</w:t>
      </w:r>
      <w:r w:rsidR="0085470A">
        <w:rPr>
          <w:lang w:val="en-US"/>
        </w:rPr>
        <w:t xml:space="preserve">. This </w:t>
      </w:r>
      <w:r>
        <w:rPr>
          <w:lang w:val="en-US"/>
        </w:rPr>
        <w:t xml:space="preserve">created a flat grid of vertices </w:t>
      </w:r>
      <w:r w:rsidR="0085470A">
        <w:rPr>
          <w:lang w:val="en-US"/>
        </w:rPr>
        <w:t>spanning outwards into the scene</w:t>
      </w:r>
      <w:r w:rsidR="009A2597">
        <w:rPr>
          <w:lang w:val="en-US"/>
        </w:rPr>
        <w:t>.</w:t>
      </w:r>
      <w:r w:rsidR="0085470A">
        <w:rPr>
          <w:lang w:val="en-US"/>
        </w:rPr>
        <w:t xml:space="preserve"> </w:t>
      </w:r>
      <w:r>
        <w:rPr>
          <w:lang w:val="en-US"/>
        </w:rPr>
        <w:t>A value from the</w:t>
      </w:r>
      <w:r w:rsidR="0085470A">
        <w:rPr>
          <w:lang w:val="en-US"/>
        </w:rPr>
        <w:t xml:space="preserve"> 2D height map</w:t>
      </w:r>
      <w:r>
        <w:rPr>
          <w:lang w:val="en-US"/>
        </w:rPr>
        <w:t>,</w:t>
      </w:r>
      <w:r w:rsidR="0085470A">
        <w:rPr>
          <w:lang w:val="en-US"/>
        </w:rPr>
        <w:t xml:space="preserve"> created earlier</w:t>
      </w:r>
      <w:r>
        <w:rPr>
          <w:lang w:val="en-US"/>
        </w:rPr>
        <w:t>,</w:t>
      </w:r>
      <w:r w:rsidR="0085470A">
        <w:rPr>
          <w:lang w:val="en-US"/>
        </w:rPr>
        <w:t xml:space="preserve"> was assigned to the h</w:t>
      </w:r>
      <w:r>
        <w:rPr>
          <w:lang w:val="en-US"/>
        </w:rPr>
        <w:t>eight position of the current vertex</w:t>
      </w:r>
      <w:r w:rsidR="009A2597">
        <w:rPr>
          <w:lang w:val="en-US"/>
        </w:rPr>
        <w:t>. S</w:t>
      </w:r>
      <w:r w:rsidR="0085470A">
        <w:rPr>
          <w:lang w:val="en-US"/>
        </w:rPr>
        <w:t>o a vertex looked like</w:t>
      </w:r>
      <w:r>
        <w:rPr>
          <w:lang w:val="en-US"/>
        </w:rPr>
        <w:t xml:space="preserve">: x, </w:t>
      </w:r>
      <w:proofErr w:type="spellStart"/>
      <w:r>
        <w:rPr>
          <w:lang w:val="en-US"/>
        </w:rPr>
        <w:t>heightmapvalue</w:t>
      </w:r>
      <w:proofErr w:type="spellEnd"/>
      <w:r>
        <w:rPr>
          <w:lang w:val="en-US"/>
        </w:rPr>
        <w:t xml:space="preserve">, </w:t>
      </w:r>
      <w:proofErr w:type="gramStart"/>
      <w:r>
        <w:rPr>
          <w:lang w:val="en-US"/>
        </w:rPr>
        <w:t>z</w:t>
      </w:r>
      <w:proofErr w:type="gramEnd"/>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lastRenderedPageBreak/>
        <w:t>This created very bumpy terrain</w:t>
      </w:r>
      <w:r w:rsidR="00FE1B35">
        <w:rPr>
          <w:lang w:val="en-US"/>
        </w:rPr>
        <w:t>, as the height values</w:t>
      </w:r>
      <w:r w:rsidR="003D3E02">
        <w:rPr>
          <w:lang w:val="en-US"/>
        </w:rPr>
        <w:t xml:space="preserve"> used</w:t>
      </w:r>
      <w:r w:rsidR="00FE1B35">
        <w:rPr>
          <w:lang w:val="en-US"/>
        </w:rPr>
        <w:t xml:space="preserve">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w:t>
      </w:r>
      <w:r w:rsidR="003D3E02">
        <w:rPr>
          <w:lang w:val="en-US"/>
        </w:rPr>
        <w:t xml:space="preserve"> can be used</w:t>
      </w:r>
      <w:r w:rsidR="00FE1B35">
        <w:rPr>
          <w:lang w:val="en-US"/>
        </w:rPr>
        <w:t xml:space="preserve"> to create natural looking terrain. To summarize, this algorithm generates smooth random numbers, which can then be assign</w:t>
      </w:r>
      <w:r w:rsidR="003D3E02">
        <w:rPr>
          <w:lang w:val="en-US"/>
        </w:rPr>
        <w:t>ed to</w:t>
      </w:r>
      <w:r w:rsidR="00FE1B35">
        <w:rPr>
          <w:lang w:val="en-US"/>
        </w:rPr>
        <w:t xml:space="preserve">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p>
    <w:p w:rsidR="0085470A" w:rsidRDefault="0097125C" w:rsidP="002B3B86">
      <w:pPr>
        <w:jc w:val="both"/>
        <w:rPr>
          <w:lang w:val="en-US"/>
        </w:rPr>
      </w:pPr>
      <w:r>
        <w:rPr>
          <w:noProof/>
        </w:rPr>
        <w:pict>
          <v:shape id="_x0000_s1053" type="#_x0000_t75" style="position:absolute;left:0;text-align:left;margin-left:.2pt;margin-top:11.55pt;width:228.3pt;height:128.75pt;z-index:-251601920"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w:t>
      </w:r>
      <w:r w:rsidR="003D3E02">
        <w:rPr>
          <w:lang w:val="en-US"/>
        </w:rPr>
        <w:t>created</w:t>
      </w:r>
      <w:r>
        <w:rPr>
          <w:lang w:val="en-US"/>
        </w:rPr>
        <w:t xml:space="preserve"> by adding </w:t>
      </w:r>
      <w:r w:rsidR="004900D4">
        <w:rPr>
          <w:lang w:val="en-US"/>
        </w:rPr>
        <w:t>+</w:t>
      </w:r>
      <w:r>
        <w:rPr>
          <w:lang w:val="en-US"/>
        </w:rPr>
        <w:t>5 to the height value</w:t>
      </w:r>
      <w:r w:rsidR="004900D4">
        <w:rPr>
          <w:lang w:val="en-US"/>
        </w:rPr>
        <w:t>s</w:t>
      </w:r>
      <w:r>
        <w:rPr>
          <w:lang w:val="en-US"/>
        </w:rPr>
        <w:t xml:space="preserve"> after a certain Z position </w:t>
      </w:r>
      <w:r w:rsidR="003D3E02">
        <w:rPr>
          <w:lang w:val="en-US"/>
        </w:rPr>
        <w:t xml:space="preserve">in </w:t>
      </w:r>
      <w:proofErr w:type="gramStart"/>
      <w:r w:rsidR="003D3E02">
        <w:rPr>
          <w:lang w:val="en-US"/>
        </w:rPr>
        <w:t>the for</w:t>
      </w:r>
      <w:proofErr w:type="gramEnd"/>
      <w:r w:rsidR="003D3E02">
        <w:rPr>
          <w:lang w:val="en-US"/>
        </w:rPr>
        <w:t xml:space="preserve"> loops was</w:t>
      </w:r>
      <w:r>
        <w:rPr>
          <w:lang w:val="en-US"/>
        </w:rPr>
        <w:t xml:space="preserve"> reached</w:t>
      </w:r>
      <w:r w:rsidR="003D3E02">
        <w:rPr>
          <w:lang w:val="en-US"/>
        </w:rPr>
        <w:t>.</w:t>
      </w:r>
      <w:r>
        <w:rPr>
          <w:lang w:val="en-US"/>
        </w:rPr>
        <w:t xml:space="preserve"> </w:t>
      </w:r>
    </w:p>
    <w:p w:rsidR="0085470A" w:rsidRDefault="0085470A" w:rsidP="002B3B86">
      <w:pPr>
        <w:jc w:val="both"/>
        <w:rPr>
          <w:lang w:val="en-US"/>
        </w:rPr>
      </w:pPr>
    </w:p>
    <w:p w:rsidR="004900D4" w:rsidRDefault="0097125C" w:rsidP="002B3B86">
      <w:pPr>
        <w:jc w:val="both"/>
        <w:rPr>
          <w:lang w:val="en-US"/>
        </w:rPr>
      </w:pPr>
      <w:r>
        <w:rPr>
          <w:noProof/>
        </w:rPr>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sidR="003D3E02">
        <w:rPr>
          <w:color w:val="FF0000"/>
          <w:lang w:val="en-US"/>
        </w:rPr>
        <w:t xml:space="preserve">here </w:t>
      </w:r>
      <w:r w:rsidR="004D1054">
        <w:rPr>
          <w:color w:val="FF0000"/>
          <w:lang w:val="en-US"/>
        </w:rPr>
        <w:t>[]</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proofErr w:type="spellEnd"/>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t>
      </w:r>
      <w:r w:rsidR="003D3E02">
        <w:rPr>
          <w:lang w:val="en-US"/>
        </w:rPr>
        <w:t>requires</w:t>
      </w:r>
      <w:r>
        <w:rPr>
          <w:lang w:val="en-US"/>
        </w:rPr>
        <w:t xml:space="preserve"> the total number of </w:t>
      </w:r>
      <w:r w:rsidR="003D3E02">
        <w:rPr>
          <w:lang w:val="en-US"/>
        </w:rPr>
        <w:t xml:space="preserve">indices. </w:t>
      </w:r>
      <w:r>
        <w:rPr>
          <w:lang w:val="en-US"/>
        </w:rPr>
        <w:t xml:space="preserve">As the </w:t>
      </w:r>
      <w:proofErr w:type="spellStart"/>
      <w:r>
        <w:rPr>
          <w:lang w:val="en-US"/>
        </w:rPr>
        <w:t>terrainVertices</w:t>
      </w:r>
      <w:proofErr w:type="spellEnd"/>
      <w:r>
        <w:rPr>
          <w:lang w:val="en-US"/>
        </w:rPr>
        <w:t xml:space="preserve"> array contains the </w:t>
      </w:r>
      <w:r w:rsidR="003D3E02">
        <w:rPr>
          <w:lang w:val="en-US"/>
        </w:rPr>
        <w:t xml:space="preserve">individual </w:t>
      </w:r>
      <w:r>
        <w:rPr>
          <w:lang w:val="en-US"/>
        </w:rPr>
        <w:t xml:space="preserve">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lastRenderedPageBreak/>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7E727D"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 xml:space="preserve">values. As usual, they </w:t>
      </w:r>
      <w:r w:rsidR="003D3E02">
        <w:rPr>
          <w:lang w:val="en-US"/>
        </w:rPr>
        <w:t>are</w:t>
      </w:r>
      <w:r>
        <w:rPr>
          <w:lang w:val="en-US"/>
        </w:rPr>
        <w:t xml:space="preserv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 xml:space="preserve">The multi-coloured terrain was </w:t>
      </w:r>
      <w:r w:rsidR="009F72B8">
        <w:t>good but not very realistic. Instead of defining colours, a</w:t>
      </w:r>
      <w:r>
        <w:t xml:space="preserve"> texture needed to be mapped on</w:t>
      </w:r>
      <w:r w:rsidR="00022CC9">
        <w:t xml:space="preserve"> </w:t>
      </w:r>
      <w:r>
        <w:t xml:space="preserve">top </w:t>
      </w:r>
      <w:r w:rsidR="003D3E02">
        <w:t>of the terrain</w:t>
      </w:r>
      <w:r>
        <w:t>.</w:t>
      </w:r>
      <w:r w:rsidR="00022CC9">
        <w:t xml:space="preserve"> As explained in the background reading section, texture mapping in computer graphics is done by assigning vertices </w:t>
      </w:r>
      <w:r w:rsidR="003D3E02">
        <w:t xml:space="preserve">UV </w:t>
      </w:r>
      <w:r w:rsidR="00022CC9">
        <w:t>coordinates</w:t>
      </w:r>
      <w:r w:rsidR="003D3E02">
        <w:t xml:space="preserve"> (also known texture coordinates)</w:t>
      </w:r>
      <w:r w:rsidR="00022CC9">
        <w:t xml:space="preserve">. </w:t>
      </w:r>
    </w:p>
    <w:p w:rsidR="001C6786" w:rsidRDefault="001C6786" w:rsidP="007E727D"/>
    <w:p w:rsidR="001C6786" w:rsidRDefault="00765BD8" w:rsidP="007E727D">
      <w:r>
        <w:t>T</w:t>
      </w:r>
      <w:r w:rsidR="001C6786">
        <w:t xml:space="preserve">he terrain </w:t>
      </w:r>
      <w:r>
        <w:t xml:space="preserve">here </w:t>
      </w:r>
      <w:r w:rsidR="001C6786">
        <w:t xml:space="preserve">is not just a simple square like in the background reading texture mapping example. </w:t>
      </w:r>
      <w:r>
        <w:t xml:space="preserve">Instead, it </w:t>
      </w:r>
      <w:r w:rsidR="001B64E0">
        <w:t xml:space="preserve">essentially a 2D grid of </w:t>
      </w:r>
      <w:r>
        <w:t>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w:t>
      </w:r>
      <w:r w:rsidR="001B64E0">
        <w:t>nt has 128 rows and 128 columns.</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w:t>
      </w:r>
      <w:r w:rsidR="001B64E0">
        <w:t>set to</w:t>
      </w:r>
      <w:r>
        <w:t xml:space="preserve"> 0. </w:t>
      </w:r>
    </w:p>
    <w:p w:rsidR="003423C8" w:rsidRDefault="003423C8" w:rsidP="007E727D"/>
    <w:p w:rsidR="003423C8" w:rsidRDefault="0097125C" w:rsidP="003423C8">
      <w:r>
        <w:rPr>
          <w:noProof/>
        </w:rPr>
        <w:lastRenderedPageBreak/>
        <w:pict>
          <v:shape id="_x0000_s1056" type="#_x0000_t75" style="position:absolute;margin-left:.15pt;margin-top:.65pt;width:277.35pt;height:2in;z-index:-251595776"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1B64E0" w:rsidP="007E727D">
      <w:r>
        <w:t xml:space="preserve">The same principle above is applied with the 128x128 terrain quadrants. The UV generation double for loop goes over each vertex in the quadrant, incrementing the UV values. </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w:t>
      </w:r>
      <w:r w:rsidR="001B64E0">
        <w:t xml:space="preserve"> of the terrain being textured.</w:t>
      </w:r>
      <w:r w:rsidR="0097125C">
        <w:rPr>
          <w:noProof/>
        </w:rPr>
        <w:pict>
          <v:shape id="_x0000_s1057" type="#_x0000_t75" style="position:absolute;margin-left:16.4pt;margin-top:21pt;width:373.8pt;height:173.6pt;z-index:-251593728;mso-position-horizontal-relative:text;mso-position-vertical-relative:text" wrapcoords="-39 0 -39 21516 21600 21516 21600 0 -39 0">
            <v:imagedata r:id="rId35" o:title="1"/>
            <w10:wrap type="tight"/>
          </v:shape>
        </w:pict>
      </w:r>
    </w:p>
    <w:p w:rsidR="00A33632" w:rsidRDefault="00A33632" w:rsidP="007E727D"/>
    <w:p w:rsidR="003139BB" w:rsidRDefault="00A33632" w:rsidP="007E727D">
      <w:r>
        <w:t>Each vert</w:t>
      </w:r>
      <w:r w:rsidR="007F7BCE">
        <w:t xml:space="preserve">ex now has its own 3D position </w:t>
      </w:r>
      <w:r w:rsidR="001B64E0">
        <w:t xml:space="preserve">and 2D texture coordinate. </w:t>
      </w:r>
      <w:r w:rsidR="007F7BCE">
        <w:t>For a sprint or two</w:t>
      </w:r>
      <w:r w:rsidR="009F72B8">
        <w:t>,</w:t>
      </w:r>
      <w:r w:rsidR="007F7BCE">
        <w:t xml:space="preserve"> a procedural </w:t>
      </w:r>
      <w:proofErr w:type="spellStart"/>
      <w:r w:rsidR="007F7BCE">
        <w:t>perlin</w:t>
      </w:r>
      <w:proofErr w:type="spellEnd"/>
      <w:r w:rsidR="007F7BCE">
        <w:t xml:space="preserve"> noise texture w</w:t>
      </w:r>
      <w:r w:rsidR="009F72B8">
        <w:t>as used on the terrain.</w:t>
      </w:r>
      <w:r w:rsidR="007F7BCE">
        <w:t xml:space="preserve"> </w:t>
      </w:r>
      <w:r w:rsidR="009F72B8">
        <w:t>T</w:t>
      </w:r>
      <w:r w:rsidR="003139BB">
        <w:t xml:space="preserve">he code </w:t>
      </w:r>
      <w:r w:rsidR="003139BB" w:rsidRPr="003139BB">
        <w:rPr>
          <w:color w:val="FF0000"/>
        </w:rPr>
        <w:t>to generate it</w:t>
      </w:r>
      <w:r w:rsidR="007F7BCE"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rsidR="001B64E0">
        <w:t>Although technical, it did not</w:t>
      </w:r>
      <w:r w:rsidR="007F7BCE">
        <w:t xml:space="preserve"> look much like mars so it was eventually removed.</w:t>
      </w:r>
      <w:r w:rsidR="003139BB">
        <w:t xml:space="preserve"> The below images are examples of the noise textures generated by the code:</w:t>
      </w:r>
    </w:p>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458470</wp:posOffset>
            </wp:positionH>
            <wp:positionV relativeFrom="paragraph">
              <wp:posOffset>16510</wp:posOffset>
            </wp:positionV>
            <wp:extent cx="2077085" cy="2122805"/>
            <wp:effectExtent l="0" t="0" r="0" b="0"/>
            <wp:wrapTight wrapText="bothSides">
              <wp:wrapPolygon edited="0">
                <wp:start x="0" y="0"/>
                <wp:lineTo x="0" y="21322"/>
                <wp:lineTo x="21395" y="21322"/>
                <wp:lineTo x="2139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077085"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lastRenderedPageBreak/>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1B64E0">
        <w:rPr>
          <w:lang w:val="en-US"/>
        </w:rPr>
        <w:t xml:space="preserve"> instead of using</w:t>
      </w:r>
      <w:r w:rsidR="006B3FE4">
        <w:rPr>
          <w:lang w:val="en-US"/>
        </w:rPr>
        <w:t xml:space="preserve"> single noise value</w:t>
      </w:r>
      <w:r w:rsidR="001B64E0">
        <w:rPr>
          <w:lang w:val="en-US"/>
        </w:rPr>
        <w:t>s</w:t>
      </w:r>
      <w:r w:rsidR="006B3FE4">
        <w:rPr>
          <w:lang w:val="en-US"/>
        </w:rPr>
        <w:t xml:space="preserve"> for each height</w:t>
      </w:r>
      <w:r>
        <w:rPr>
          <w:lang w:val="en-US"/>
        </w:rPr>
        <w:t xml:space="preserve"> like </w:t>
      </w:r>
      <w:r w:rsidR="009F72B8">
        <w:rPr>
          <w:lang w:val="en-US"/>
        </w:rPr>
        <w:t>before</w:t>
      </w:r>
      <w:r w:rsidR="006B3FE4">
        <w:rPr>
          <w:lang w:val="en-US"/>
        </w:rPr>
        <w:t>. Stacked noise is essentially taking m</w:t>
      </w:r>
      <w:r w:rsidR="009F72B8">
        <w:rPr>
          <w:lang w:val="en-US"/>
        </w:rPr>
        <w:t xml:space="preserve">ultiple octaves of </w:t>
      </w:r>
      <w:proofErr w:type="spellStart"/>
      <w:r w:rsidR="009F72B8">
        <w:rPr>
          <w:lang w:val="en-US"/>
        </w:rPr>
        <w:t>perlin</w:t>
      </w:r>
      <w:proofErr w:type="spellEnd"/>
      <w:r w:rsidR="009F72B8">
        <w:rPr>
          <w:lang w:val="en-US"/>
        </w:rPr>
        <w:t xml:space="preserve">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t>
      </w:r>
      <w:r w:rsidR="001B64E0">
        <w:rPr>
          <w:lang w:val="en-US"/>
        </w:rPr>
        <w:t xml:space="preserve">code </w:t>
      </w:r>
      <w:r w:rsidR="00593ADA">
        <w:rPr>
          <w:lang w:val="en-US"/>
        </w:rPr>
        <w:t xml:space="preserve">will generate </w:t>
      </w:r>
      <w:proofErr w:type="spellStart"/>
      <w:r w:rsidR="00593ADA">
        <w:rPr>
          <w:lang w:val="en-US"/>
        </w:rPr>
        <w:t>numOctaves</w:t>
      </w:r>
      <w:proofErr w:type="spellEnd"/>
      <w:r w:rsidR="00593ADA">
        <w:rPr>
          <w:lang w:val="en-US"/>
        </w:rPr>
        <w:t xml:space="preserve"> amount of noise values, adding them all together to give the final noise value</w:t>
      </w:r>
      <w:r w:rsidR="001B64E0">
        <w:rPr>
          <w:lang w:val="en-US"/>
        </w:rPr>
        <w:t xml:space="preserve"> for a vertex height</w:t>
      </w:r>
      <w:r w:rsidR="00593ADA">
        <w:rPr>
          <w:lang w:val="en-US"/>
        </w:rPr>
        <w:t xml:space="preserv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97125C" w:rsidP="004D1054">
      <w:pPr>
        <w:jc w:val="both"/>
        <w:rPr>
          <w:lang w:val="en-US"/>
        </w:rPr>
      </w:pPr>
      <w:r>
        <w:rPr>
          <w:noProof/>
        </w:rPr>
        <w:pict>
          <v:shape id="_x0000_s1077" type="#_x0000_t75" style="position:absolute;left:0;text-align:left;margin-left:214.65pt;margin-top:13pt;width:200.3pt;height:113.4pt;z-index:-251553792"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 wrapcoords="-71 0 -71 21474 21600 21474 21600 0 -71 0">
            <v:imagedata r:id="rId39" o:title="perlin1"/>
            <w10:wrap type="tight"/>
          </v:shape>
        </w:pict>
      </w:r>
    </w:p>
    <w:p w:rsidR="008B3D25" w:rsidRDefault="008B3D25" w:rsidP="004D1054">
      <w:pPr>
        <w:jc w:val="both"/>
        <w:rPr>
          <w:lang w:val="en-US"/>
        </w:rPr>
      </w:pPr>
    </w:p>
    <w:p w:rsidR="008B3D25" w:rsidRDefault="001B64E0"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posOffset>2717800</wp:posOffset>
            </wp:positionH>
            <wp:positionV relativeFrom="paragraph">
              <wp:posOffset>1676070</wp:posOffset>
            </wp:positionV>
            <wp:extent cx="2545715" cy="1439545"/>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571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25C">
        <w:rPr>
          <w:noProof/>
        </w:rPr>
        <w:pict>
          <v:shape id="_x0000_s1078" type="#_x0000_t75" style="position:absolute;left:0;text-align:left;margin-left:-.2pt;margin-top:6.35pt;width:200.3pt;height:113.4pt;z-index:-251551744;mso-position-horizontal-relative:text;mso-position-vertical-relative:text" wrapcoords="-71 0 -71 21474 21600 21474 21600 0 -71 0">
            <v:imagedata r:id="rId41" o:title="perlin3"/>
            <w10:wrap type="tight"/>
          </v:shape>
        </w:pict>
      </w:r>
      <w:r w:rsidR="0097125C">
        <w:rPr>
          <w:noProof/>
        </w:rPr>
        <w:pict>
          <v:shape id="_x0000_s1075" type="#_x0000_t75" style="position:absolute;left:0;text-align:left;margin-left:214.5pt;margin-top:5.1pt;width:200.45pt;height:113.4pt;z-index:-251558912;mso-position-horizontal-relative:text;mso-position-vertical-relative:text" wrapcoords="-71 0 -71 21474 21600 21474 21600 0 -71 0">
            <v:imagedata r:id="rId42" o:title="perlin4"/>
            <w10:wrap type="tight"/>
          </v:shape>
        </w:pict>
      </w:r>
    </w:p>
    <w:p w:rsidR="001B64E0" w:rsidRDefault="001B64E0"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w:t>
      </w:r>
      <w:r w:rsidR="001B64E0">
        <w:rPr>
          <w:lang w:val="en-US"/>
        </w:rPr>
        <w:t>the terrain has much greater</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97125C"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35"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w:t>
      </w:r>
      <w:r w:rsidR="001B64E0">
        <w:rPr>
          <w:lang w:val="en-US"/>
        </w:rPr>
        <w:t>you are</w:t>
      </w:r>
      <w:r>
        <w:rPr>
          <w:lang w:val="en-US"/>
        </w:rPr>
        <w:t xml:space="preserv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w:t>
      </w:r>
      <w:r w:rsidR="001B64E0">
        <w:rPr>
          <w:lang w:val="en-US"/>
        </w:rPr>
        <w:t>are not</w:t>
      </w:r>
      <w:r>
        <w:rPr>
          <w:lang w:val="en-US"/>
        </w:rPr>
        <w:t xml:space="preserve">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w:t>
      </w:r>
      <w:r w:rsidR="001B64E0">
        <w:rPr>
          <w:lang w:val="en-US"/>
        </w:rPr>
        <w:t xml:space="preserve">The below grids represent a bird’s eye view of the terrain. </w:t>
      </w:r>
      <w:r>
        <w:rPr>
          <w:lang w:val="en-US"/>
        </w:rPr>
        <w:t xml:space="preserve">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1B64E0">
        <w:rPr>
          <w:lang w:val="en-US"/>
        </w:rPr>
        <w:t>quadrant</w:t>
      </w:r>
      <w:r w:rsidR="00BD271E">
        <w:rPr>
          <w:lang w:val="en-US"/>
        </w:rPr>
        <w:t xml:space="preserve"> </w:t>
      </w:r>
      <w:r w:rsidR="001B64E0">
        <w:rPr>
          <w:lang w:val="en-US"/>
        </w:rPr>
        <w:t xml:space="preserve">is </w:t>
      </w:r>
      <w:r>
        <w:rPr>
          <w:lang w:val="en-US"/>
        </w:rPr>
        <w:t xml:space="preserve">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1B64E0" w:rsidP="004D1054">
      <w:pPr>
        <w:jc w:val="both"/>
        <w:rPr>
          <w:lang w:val="en-US"/>
        </w:rPr>
      </w:pPr>
      <w:r>
        <w:rPr>
          <w:noProof/>
          <w:lang w:eastAsia="en-GB"/>
        </w:rPr>
        <w:drawing>
          <wp:anchor distT="0" distB="0" distL="114300" distR="114300" simplePos="0" relativeHeight="251723776" behindDoc="1" locked="0" layoutInCell="1" allowOverlap="1">
            <wp:simplePos x="0" y="0"/>
            <wp:positionH relativeFrom="column">
              <wp:posOffset>1343660</wp:posOffset>
            </wp:positionH>
            <wp:positionV relativeFrom="paragraph">
              <wp:posOffset>114605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09">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w:t>
      </w:r>
      <w:r w:rsidR="001B64E0">
        <w:rPr>
          <w:lang w:val="en-US"/>
        </w:rPr>
        <w:t xml:space="preserve"> processed. But now, rendering only a</w:t>
      </w:r>
      <w:r>
        <w:rPr>
          <w:lang w:val="en-US"/>
        </w:rPr>
        <w:t xml:space="preserve"> 3x3 </w:t>
      </w:r>
      <w:r w:rsidR="001B64E0">
        <w:rPr>
          <w:lang w:val="en-US"/>
        </w:rPr>
        <w:t>section</w:t>
      </w:r>
      <w:r w:rsidR="00BD271E">
        <w:rPr>
          <w:lang w:val="en-US"/>
        </w:rPr>
        <w:t xml:space="preserve">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w:t>
      </w:r>
      <w:r w:rsidR="001B64E0">
        <w:rPr>
          <w:lang w:val="en-US"/>
        </w:rPr>
        <w:t xml:space="preserve">being </w:t>
      </w:r>
      <w:r>
        <w:rPr>
          <w:lang w:val="en-US"/>
        </w:rPr>
        <w:t>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w:t>
      </w:r>
      <w:r w:rsidR="001B64E0">
        <w:rPr>
          <w:lang w:val="en-US"/>
        </w:rPr>
        <w:t>store</w:t>
      </w:r>
      <w:r>
        <w:rPr>
          <w:lang w:val="en-US"/>
        </w:rPr>
        <w:t xml:space="preserv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97125C"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w:t>
      </w:r>
      <w:r w:rsidR="00F50462">
        <w:rPr>
          <w:lang w:val="en-US"/>
        </w:rPr>
        <w:t>ists are just slots in the VAO. These slots</w:t>
      </w:r>
      <w:r w:rsidR="008E5711">
        <w:rPr>
          <w:lang w:val="en-US"/>
        </w:rPr>
        <w:t xml:space="preserve"> store our VBOs containing our actual data. We can include whatever buffers we want here, they </w:t>
      </w:r>
      <w:r w:rsidR="00F50462">
        <w:rPr>
          <w:lang w:val="en-US"/>
        </w:rPr>
        <w:t>do not</w:t>
      </w:r>
      <w:r w:rsidR="008E5711">
        <w:rPr>
          <w:lang w:val="en-US"/>
        </w:rPr>
        <w:t xml:space="preserve"> have to be the specified: position, </w:t>
      </w:r>
      <w:r w:rsidR="00F50462">
        <w:rPr>
          <w:lang w:val="en-US"/>
        </w:rPr>
        <w:t xml:space="preserve">texture </w:t>
      </w:r>
      <w:r w:rsidR="008E5711">
        <w:rPr>
          <w:lang w:val="en-US"/>
        </w:rPr>
        <w:t xml:space="preserve">coordinate, normals or </w:t>
      </w:r>
      <w:proofErr w:type="spellStart"/>
      <w:r w:rsidR="008E5711">
        <w:rPr>
          <w:lang w:val="en-US"/>
        </w:rPr>
        <w:t>colours</w:t>
      </w:r>
      <w:proofErr w:type="spellEnd"/>
      <w:r w:rsidR="008E5711">
        <w:rPr>
          <w:lang w:val="en-US"/>
        </w:rPr>
        <w:t xml:space="preserve">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w:t>
      </w:r>
      <w:r w:rsidR="00276AD3">
        <w:rPr>
          <w:lang w:val="en-US"/>
        </w:rPr>
        <w:t>the user. The function</w:t>
      </w:r>
      <w:r>
        <w:rPr>
          <w:lang w:val="en-US"/>
        </w:rPr>
        <w:t xml:space="preserve"> loops over the positions of each quadrant checking if the user is inside of it. When it eventuall</w:t>
      </w:r>
      <w:r w:rsidR="00276AD3">
        <w:rPr>
          <w:lang w:val="en-US"/>
        </w:rPr>
        <w:t>y finds the users quadrant, it is</w:t>
      </w:r>
      <w:r>
        <w:rPr>
          <w:lang w:val="en-US"/>
        </w:rPr>
        <w:t xml:space="preserve"> set in the cameras quadrant variable. </w:t>
      </w: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w:t>
      </w:r>
      <w:r w:rsidR="00276AD3">
        <w:t>is not</w:t>
      </w:r>
      <w:r>
        <w:t xml:space="preserve"> blended with the sky colour at all. This is simply done by calculating the vector from the current </w:t>
      </w:r>
      <w:r w:rsidR="00276AD3">
        <w:t>vertex</w:t>
      </w:r>
      <w:r>
        <w:t xml:space="preserve">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image obviously </w:t>
      </w:r>
      <w:r w:rsidR="00276AD3">
        <w:rPr>
          <w:lang w:val="en-US"/>
        </w:rPr>
        <w:t>is not</w:t>
      </w:r>
      <w:r>
        <w:rPr>
          <w:lang w:val="en-US"/>
        </w:rPr>
        <w:t xml:space="preserve">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w:t>
      </w:r>
      <w:r w:rsidR="00276AD3">
        <w:rPr>
          <w:lang w:val="en-US"/>
        </w:rPr>
        <w:t>it is</w:t>
      </w:r>
      <w:r w:rsidR="00F66119">
        <w:rPr>
          <w:lang w:val="en-US"/>
        </w:rPr>
        <w:t xml:space="preserve"> fully visible and not blended with the sky </w:t>
      </w:r>
      <w:proofErr w:type="spellStart"/>
      <w:r w:rsidR="00F66119">
        <w:rPr>
          <w:lang w:val="en-US"/>
        </w:rPr>
        <w:t>colour</w:t>
      </w:r>
      <w:proofErr w:type="spellEnd"/>
      <w:r w:rsidR="00276AD3">
        <w:rPr>
          <w:lang w:val="en-US"/>
        </w:rPr>
        <w:t>. If it is</w:t>
      </w:r>
      <w:r w:rsidR="00F66119">
        <w:rPr>
          <w:lang w:val="en-US"/>
        </w:rPr>
        <w:t xml:space="preserve">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w:t>
      </w:r>
      <w:r w:rsidR="00276AD3">
        <w:rPr>
          <w:lang w:val="en-US"/>
        </w:rPr>
        <w:t>we</w:t>
      </w:r>
      <w:r>
        <w:rPr>
          <w:lang w:val="en-US"/>
        </w:rPr>
        <w:t xml:space="preserve"> just</w:t>
      </w:r>
      <w:r w:rsidR="00276AD3">
        <w:rPr>
          <w:lang w:val="en-US"/>
        </w:rPr>
        <w:t xml:space="preserve"> take</w:t>
      </w:r>
      <w:r>
        <w:rPr>
          <w:lang w:val="en-US"/>
        </w:rPr>
        <w:t xml:space="preserve"> the length of the vector. To get the length of the vector, we </w:t>
      </w:r>
      <w:r w:rsidR="00276AD3">
        <w:rPr>
          <w:lang w:val="en-US"/>
        </w:rPr>
        <w:t xml:space="preserve">can </w:t>
      </w:r>
      <w:r>
        <w:rPr>
          <w:lang w:val="en-US"/>
        </w:rPr>
        <w:t xml:space="preserve">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97125C"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8"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w:t>
      </w:r>
      <w:r w:rsidR="00276AD3">
        <w:rPr>
          <w:lang w:val="en-US"/>
        </w:rPr>
        <w:t>its</w:t>
      </w:r>
      <w:r>
        <w:rPr>
          <w:lang w:val="en-US"/>
        </w:rPr>
        <w:t xml:space="preserv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812A5A">
        <w:rPr>
          <w:color w:val="FF0000"/>
          <w:lang w:val="en-US"/>
        </w:rPr>
        <w:t>Jamie Kings OpenGL instancing tutorial [].</w:t>
      </w:r>
      <w:r w:rsidRPr="00812A5A">
        <w:rPr>
          <w:color w:val="FF0000"/>
          <w:lang w:val="en-US"/>
        </w:rPr>
        <w:t xml:space="preserve"> </w:t>
      </w:r>
      <w:r>
        <w:rPr>
          <w:lang w:val="en-US"/>
        </w:rPr>
        <w:t xml:space="preserve">This </w:t>
      </w:r>
      <w:r w:rsidR="00027AB6">
        <w:rPr>
          <w:lang w:val="en-US"/>
        </w:rPr>
        <w:t xml:space="preserve">allows an object to be rendered multiple times. The GPU is very efficient when drawing 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lastRenderedPageBreak/>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 xml:space="preserve">ot </w:t>
      </w:r>
      <w:proofErr w:type="spellStart"/>
      <w:r w:rsidR="00027AB6">
        <w:rPr>
          <w:lang w:val="en-US"/>
        </w:rPr>
        <w:t>syntacitally</w:t>
      </w:r>
      <w:proofErr w:type="spellEnd"/>
      <w:r w:rsidR="00027AB6">
        <w:rPr>
          <w:lang w:val="en-US"/>
        </w:rPr>
        <w:t xml:space="preserve">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w:t>
      </w:r>
      <w:proofErr w:type="spellStart"/>
      <w:r w:rsidRPr="00027AB6">
        <w:rPr>
          <w:rFonts w:ascii="Consolas" w:eastAsia="Times New Roman" w:hAnsi="Consolas" w:cs="Courier New"/>
          <w:color w:val="303336"/>
          <w:sz w:val="20"/>
          <w:szCs w:val="20"/>
          <w:bdr w:val="none" w:sz="0" w:space="0" w:color="auto" w:frame="1"/>
          <w:shd w:val="clear" w:color="auto" w:fill="EFF0F1"/>
          <w:lang w:eastAsia="en-GB"/>
        </w:rPr>
        <w:t>numRocks</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w:t>
      </w:r>
      <w:proofErr w:type="spellStart"/>
      <w:r>
        <w:rPr>
          <w:lang w:val="en-US"/>
        </w:rPr>
        <w:t>colour</w:t>
      </w:r>
      <w:proofErr w:type="spellEnd"/>
      <w:r>
        <w:rPr>
          <w:lang w:val="en-US"/>
        </w:rPr>
        <w:t xml:space="preserve">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w:t>
      </w:r>
      <w:r w:rsidR="00276AD3">
        <w:rPr>
          <w:lang w:val="en-US"/>
        </w:rPr>
        <w:t xml:space="preserve">the GPU all of our data at once, then </w:t>
      </w:r>
      <w:r>
        <w:rPr>
          <w:lang w:val="en-US"/>
        </w:rPr>
        <w:t>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w:t>
      </w:r>
      <w:r w:rsidR="00276AD3">
        <w:rPr>
          <w:lang w:val="en-US"/>
        </w:rPr>
        <w:t>cannot</w:t>
      </w:r>
      <w:r w:rsidR="00AB6791">
        <w:rPr>
          <w:lang w:val="en-US"/>
        </w:rPr>
        <w:t xml:space="preserve">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 xml:space="preserve">and then draw the </w:t>
      </w:r>
      <w:r w:rsidR="00276AD3">
        <w:rPr>
          <w:lang w:val="en-US"/>
        </w:rPr>
        <w:t xml:space="preserve">rock </w:t>
      </w:r>
      <w:r w:rsidR="00812A5A">
        <w:rPr>
          <w:lang w:val="en-US"/>
        </w:rPr>
        <w:t>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 xml:space="preserve">We need to send these full transforms matrices into the vertex </w:t>
      </w:r>
      <w:proofErr w:type="spellStart"/>
      <w:r>
        <w:rPr>
          <w:lang w:val="en-US"/>
        </w:rPr>
        <w:t>shader</w:t>
      </w:r>
      <w:proofErr w:type="spellEnd"/>
      <w:r>
        <w:rPr>
          <w:lang w:val="en-US"/>
        </w:rPr>
        <w:t xml:space="preserve">. However there is no way to send a matrix4 attribute (varying per instance) into the </w:t>
      </w:r>
      <w:proofErr w:type="spellStart"/>
      <w:r>
        <w:rPr>
          <w:lang w:val="en-US"/>
        </w:rPr>
        <w:t>shader</w:t>
      </w:r>
      <w:proofErr w:type="spellEnd"/>
      <w:r>
        <w:rPr>
          <w:lang w:val="en-US"/>
        </w:rPr>
        <w:t>. We can only send in a uniform matrix4 (</w:t>
      </w:r>
      <w:r w:rsidR="009979C2">
        <w:rPr>
          <w:lang w:val="en-US"/>
        </w:rPr>
        <w:t xml:space="preserve">the </w:t>
      </w:r>
      <w:r>
        <w:rPr>
          <w:lang w:val="en-US"/>
        </w:rPr>
        <w:t xml:space="preserve">same over the entire draw call). We </w:t>
      </w:r>
      <w:r w:rsidR="00276AD3">
        <w:rPr>
          <w:lang w:val="en-US"/>
        </w:rPr>
        <w:t>cannot</w:t>
      </w:r>
      <w:r>
        <w:rPr>
          <w:lang w:val="en-US"/>
        </w:rPr>
        <w:t xml:space="preserve"> use a uniform matrix4 because we need the translations to be different for each rock. So instead, we have to send each column of the matrix individually and then build the matrix in the vertex </w:t>
      </w:r>
      <w:proofErr w:type="spellStart"/>
      <w:r>
        <w:rPr>
          <w:lang w:val="en-US"/>
        </w:rPr>
        <w:t>shader</w:t>
      </w:r>
      <w:proofErr w:type="spellEnd"/>
      <w:r>
        <w:rPr>
          <w:lang w:val="en-US"/>
        </w:rPr>
        <w:t xml:space="preserve">.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w:t>
      </w:r>
      <w:r w:rsidR="00276AD3">
        <w:rPr>
          <w:lang w:val="en-US"/>
        </w:rPr>
        <w:t>,</w:t>
      </w:r>
      <w:r>
        <w:rPr>
          <w:lang w:val="en-US"/>
        </w:rPr>
        <w:t xml:space="preserve"> we render 9 terrain quadrants</w:t>
      </w:r>
      <w:r w:rsidR="009979C2">
        <w:rPr>
          <w:lang w:val="en-US"/>
        </w:rPr>
        <w:t>. Each</w:t>
      </w:r>
      <w:r>
        <w:rPr>
          <w:lang w:val="en-US"/>
        </w:rPr>
        <w:t xml:space="preserve"> quadrant has its own set of rocks. This was just a fast easy way of doing it and </w:t>
      </w:r>
      <w:r w:rsidR="00276AD3">
        <w:rPr>
          <w:lang w:val="en-US"/>
        </w:rPr>
        <w:t xml:space="preserve">this </w:t>
      </w:r>
      <w:r>
        <w:rPr>
          <w:lang w:val="en-US"/>
        </w:rPr>
        <w:t>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w:t>
      </w:r>
      <w:proofErr w:type="spellStart"/>
      <w:r>
        <w:rPr>
          <w:lang w:val="en-US"/>
        </w:rPr>
        <w:t>shader</w:t>
      </w:r>
      <w:proofErr w:type="spellEnd"/>
      <w:r>
        <w:rPr>
          <w:lang w:val="en-US"/>
        </w:rPr>
        <w:t xml:space="preserve">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variables defined below. The row/column variable names are confusing</w:t>
      </w:r>
      <w:r w:rsidR="009979C2">
        <w:rPr>
          <w:lang w:val="en-US"/>
        </w:rPr>
        <w:t xml:space="preserve"> here</w:t>
      </w:r>
      <w:r>
        <w:rPr>
          <w:lang w:val="en-US"/>
        </w:rPr>
        <w:t xml:space="preserve">, GLSL actually uses a different row/column </w:t>
      </w:r>
      <w:r w:rsidR="00276AD3">
        <w:rPr>
          <w:lang w:val="en-US"/>
        </w:rPr>
        <w:t xml:space="preserve">matrix </w:t>
      </w:r>
      <w:r>
        <w:rPr>
          <w:lang w:val="en-US"/>
        </w:rPr>
        <w:t>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useInstancing</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 xml:space="preserve">This final matrix is then applied to the world position of the rock </w:t>
      </w:r>
      <w:r w:rsidR="00276AD3">
        <w:rPr>
          <w:lang w:val="en-US"/>
        </w:rPr>
        <w:t>instance</w:t>
      </w:r>
      <w:r>
        <w:rPr>
          <w:lang w:val="en-US"/>
        </w:rPr>
        <w:t>.</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2856B0" w:rsidRDefault="00AF48CE" w:rsidP="002B3B86">
      <w:pPr>
        <w:jc w:val="both"/>
        <w:rPr>
          <w:lang w:val="en-US"/>
        </w:rPr>
      </w:pPr>
      <w:r>
        <w:rPr>
          <w:lang w:val="en-US"/>
        </w:rPr>
        <w:t xml:space="preserve">The vertex </w:t>
      </w:r>
      <w:proofErr w:type="spellStart"/>
      <w:r>
        <w:rPr>
          <w:lang w:val="en-US"/>
        </w:rPr>
        <w:t>shader</w:t>
      </w:r>
      <w:proofErr w:type="spellEnd"/>
      <w:r>
        <w:rPr>
          <w:lang w:val="en-US"/>
        </w:rPr>
        <w:t xml:space="preserve"> applies all of the matrices we sent to it</w:t>
      </w:r>
      <w:r w:rsidR="00AC18EC">
        <w:rPr>
          <w:lang w:val="en-US"/>
        </w:rPr>
        <w:t>,</w:t>
      </w:r>
      <w:r>
        <w:rPr>
          <w:lang w:val="en-US"/>
        </w:rPr>
        <w:t xml:space="preserve"> to as ma</w:t>
      </w:r>
      <w:r w:rsidR="00B33A2B">
        <w:rPr>
          <w:lang w:val="en-US"/>
        </w:rPr>
        <w:t xml:space="preserve">ny rocks we told </w:t>
      </w:r>
      <w:proofErr w:type="spellStart"/>
      <w:r w:rsidR="00B33A2B">
        <w:rPr>
          <w:lang w:val="en-US"/>
        </w:rPr>
        <w:t>WebGL</w:t>
      </w:r>
      <w:proofErr w:type="spellEnd"/>
      <w:r w:rsidR="00B33A2B">
        <w:rPr>
          <w:lang w:val="en-US"/>
        </w:rPr>
        <w:t xml:space="preserve"> to draw.</w:t>
      </w:r>
      <w:r w:rsidR="00AC18EC">
        <w:rPr>
          <w:lang w:val="en-US"/>
        </w:rPr>
        <w:t xml:space="preserve"> </w:t>
      </w:r>
      <w:r w:rsidR="002856B0">
        <w:rPr>
          <w:lang w:val="en-US"/>
        </w:rPr>
        <w:t xml:space="preserve">The below image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97125C"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9" o:title="200k_rocks_20fps" cropright="11694f"/>
            <w10:wrap type="tight"/>
          </v:shape>
        </w:pict>
      </w:r>
    </w:p>
    <w:p w:rsidR="00D75927" w:rsidRDefault="00D75927" w:rsidP="00D75927">
      <w:pPr>
        <w:pStyle w:val="Heading2"/>
      </w:pPr>
      <w:r>
        <w:t>Skybox</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r w:rsidR="00276AD3">
        <w:t>program</w:t>
      </w:r>
      <w:r w:rsidR="0031363E">
        <w:t xml:space="preserve">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world. The skybox always stays at the edges of the world, so the user can never reach it. </w:t>
      </w:r>
    </w:p>
    <w:p w:rsidR="0031363E" w:rsidRDefault="0031363E" w:rsidP="001D1633"/>
    <w:p w:rsidR="000700BF" w:rsidRDefault="00AB7CE8" w:rsidP="001D1633">
      <w:r>
        <w:t>To texture this skybox</w:t>
      </w:r>
      <w:r w:rsidR="00B33A2B">
        <w:t xml:space="preserve"> cube, we</w:t>
      </w:r>
      <w:r w:rsidR="0031363E">
        <w:t xml:space="preserve"> would just map images to each side of the cube individually</w:t>
      </w:r>
      <w:r w:rsidR="00B33A2B">
        <w:t>.</w:t>
      </w:r>
      <w:r w:rsidR="0031363E">
        <w:t xml:space="preserve"> However there is a better approach and tha</w:t>
      </w:r>
      <w:r w:rsidR="00AD7B14">
        <w:t>t is by</w:t>
      </w:r>
      <w:r w:rsidR="0031363E">
        <w:t xml:space="preserve"> using a </w:t>
      </w:r>
      <w:proofErr w:type="spellStart"/>
      <w:r w:rsidR="0031363E">
        <w:t>CubeMap</w:t>
      </w:r>
      <w:proofErr w:type="spellEnd"/>
      <w:r w:rsidR="0031363E">
        <w:t xml:space="preserve"> texture. This singular texture is composed of 6 other textures, representing all</w:t>
      </w:r>
      <w:r w:rsidR="00B33A2B">
        <w:t xml:space="preserve"> the</w:t>
      </w:r>
      <w:r w:rsidR="0031363E">
        <w:t xml:space="preserve"> sides of the cube. </w:t>
      </w:r>
      <w:r w:rsidR="000B2A49">
        <w:t>Now instead of binding one side of the cubes texture</w:t>
      </w:r>
      <w:r w:rsidR="00B33A2B">
        <w:t>s</w:t>
      </w:r>
      <w:r w:rsidR="000B2A49">
        <w:t xml:space="preserve">, then </w:t>
      </w:r>
      <w:r w:rsidR="000B2A49">
        <w:lastRenderedPageBreak/>
        <w:t xml:space="preserve">rendering that side and repeating 5 times. We can </w:t>
      </w:r>
      <w:r>
        <w:t xml:space="preserve">instead </w:t>
      </w:r>
      <w:r w:rsidR="000B2A49">
        <w:t xml:space="preserve">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w:t>
      </w:r>
      <w:r w:rsidR="00AB7CE8">
        <w:t>,</w:t>
      </w:r>
      <w:r w:rsidR="00C72B29">
        <w:t xml:space="preserve"> i</w:t>
      </w:r>
      <w:r>
        <w:t xml:space="preserve">f </w:t>
      </w:r>
      <w:r w:rsidR="00AB7CE8">
        <w:t>it is</w:t>
      </w:r>
      <w:r>
        <w:t xml:space="preserve">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rsidR="00B33A2B">
        <w:t xml:space="preserve">. The </w:t>
      </w:r>
      <w:proofErr w:type="spellStart"/>
      <w:r w:rsidR="00B33A2B">
        <w:t>blendFactor</w:t>
      </w:r>
      <w:proofErr w:type="spellEnd"/>
      <w:r w:rsidR="00B33A2B">
        <w:t xml:space="preserve"> says how much to</w:t>
      </w:r>
      <w:r>
        <w:t xml:space="preserve"> mix the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w:t>
      </w:r>
      <w:r w:rsidR="00AB7CE8">
        <w:t xml:space="preserve">of </w:t>
      </w:r>
      <w:r w:rsidR="000B0981">
        <w:t xml:space="preserve">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w:t>
      </w:r>
      <w:r w:rsidR="00AB7CE8">
        <w:t>does not</w:t>
      </w:r>
      <w:r>
        <w:t xml:space="preserve"> make sense for the water to have </w:t>
      </w:r>
      <w:r w:rsidR="00AB7CE8">
        <w:t xml:space="preserve">specular </w:t>
      </w:r>
      <w:r>
        <w:t>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owever</w:t>
      </w:r>
      <w:r w:rsidR="00AB7CE8">
        <w:t>,</w:t>
      </w:r>
      <w:r w:rsidR="004D7650">
        <w:t xml:space="preserve"> the movement </w:t>
      </w:r>
      <w:r w:rsidR="00B33A2B">
        <w:t xml:space="preserve">created by this </w:t>
      </w:r>
      <w:r w:rsidR="004D7650">
        <w:t xml:space="preserve">was awkward. </w:t>
      </w:r>
      <w:r w:rsidR="00B33A2B">
        <w:t>T</w:t>
      </w:r>
      <w:r w:rsidR="004D7650">
        <w:t xml:space="preserve">he vertices where relatively spread out </w:t>
      </w:r>
      <w:r w:rsidR="00AB7CE8">
        <w:t xml:space="preserve">so </w:t>
      </w:r>
      <w:r w:rsidR="004D7650">
        <w:t xml:space="preserve">you could see the different rows and columns in the water. This </w:t>
      </w:r>
      <w:r w:rsidR="00AB7CE8">
        <w:t>did not</w:t>
      </w:r>
      <w:r w:rsidR="004D7650">
        <w:t xml:space="preserve"> yield a realistic effect as you can see on the original water below:</w:t>
      </w:r>
    </w:p>
    <w:p w:rsidR="003F0E43" w:rsidRDefault="0097125C" w:rsidP="003F0E43">
      <w:r>
        <w:rPr>
          <w:noProof/>
        </w:rPr>
        <w:pict>
          <v:shape id="_x0000_s1063" type="#_x0000_t75" style="position:absolute;margin-left:235.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50" o:title="water"/>
            <w10:wrap type="tight"/>
          </v:shape>
        </w:pict>
      </w:r>
    </w:p>
    <w:p w:rsidR="004D7650" w:rsidRDefault="004D7650" w:rsidP="003F0E43">
      <w:r>
        <w:t>The worst thing about this water was that every single vertex was being updated on the CPU. The CPU is much worse than the GPU for manipulatin</w:t>
      </w:r>
      <w:r w:rsidR="00B33A2B">
        <w:t xml:space="preserve">g vertices as it </w:t>
      </w:r>
      <w:r w:rsidR="00AB7CE8">
        <w:t>is not very</w:t>
      </w:r>
      <w:r w:rsidR="00B33A2B">
        <w:t xml:space="preserve"> parallel. T</w:t>
      </w:r>
      <w:r>
        <w:t>herefore</w:t>
      </w:r>
      <w:r w:rsidR="00B33A2B">
        <w:t xml:space="preserve"> the CPU</w:t>
      </w:r>
      <w:r>
        <w:t xml:space="preserve"> takes longer to </w:t>
      </w:r>
      <w:r w:rsidR="0036478D">
        <w:t>manipulate</w:t>
      </w:r>
      <w:r>
        <w:t xml:space="preserve"> </w:t>
      </w:r>
      <w:r w:rsidR="00AB7CE8">
        <w:t>the vertices, resulting in fewer frames per second.</w:t>
      </w:r>
      <w:r>
        <w:t xml:space="preserve"> </w:t>
      </w:r>
    </w:p>
    <w:p w:rsidR="001760A2" w:rsidRDefault="0036478D" w:rsidP="001760A2">
      <w:pPr>
        <w:pStyle w:val="Heading2"/>
      </w:pPr>
      <w:r>
        <w:t>Realistic</w:t>
      </w:r>
      <w:r w:rsidR="001760A2">
        <w:t xml:space="preserve">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the main features of the s</w:t>
      </w:r>
      <w:r w:rsidR="00AB7CE8">
        <w:t>cene where done (terrain, rocks and the</w:t>
      </w:r>
      <w:r>
        <w:t xml:space="preserve">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 xml:space="preserve">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lastRenderedPageBreak/>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w:t>
      </w:r>
      <w:r w:rsidR="00AB7CE8">
        <w:t xml:space="preserve"> usual</w:t>
      </w:r>
      <w:r w:rsidR="005D7AA8">
        <w:t xml:space="preserve"> render </w:t>
      </w:r>
      <w:r w:rsidR="00A52CCA">
        <w:t>functions</w:t>
      </w:r>
      <w:r w:rsidR="005D7AA8">
        <w:t>. A texture and a frame buffer are essentially the same thing.</w:t>
      </w:r>
      <w:r w:rsidR="00B33A2B">
        <w:t xml:space="preserve"> The </w:t>
      </w:r>
      <w:proofErr w:type="spellStart"/>
      <w:r w:rsidR="00B33A2B">
        <w:t>WaterFrameBuffers</w:t>
      </w:r>
      <w:proofErr w:type="spellEnd"/>
      <w:r w:rsidR="00B33A2B">
        <w:t xml:space="preserve"> class creates these off screen reflection and refraction frame buffers that we render to.</w:t>
      </w:r>
    </w:p>
    <w:p w:rsidR="00443031" w:rsidRDefault="00443031" w:rsidP="003F0E43"/>
    <w:p w:rsidR="00204E87"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AB7CE8">
        <w:t>An</w:t>
      </w:r>
      <w:r w:rsidR="00204E87">
        <w:t xml:space="preserve"> important thing </w:t>
      </w:r>
      <w:r w:rsidR="00AB7CE8">
        <w:t>to note about the water</w:t>
      </w:r>
      <w:r w:rsidR="00204E87">
        <w:t xml:space="preserve"> is that it is not transparent. Everything below the water actual</w:t>
      </w:r>
      <w:r w:rsidR="0023583D">
        <w:t xml:space="preserve">ly gets rendered onto </w:t>
      </w:r>
      <w:r w:rsidR="00204E87">
        <w:t>the texture</w:t>
      </w:r>
      <w:r w:rsidR="00B33A2B">
        <w:t xml:space="preserve"> above</w:t>
      </w:r>
      <w:r w:rsidR="00204E87">
        <w:t>.</w:t>
      </w:r>
    </w:p>
    <w:p w:rsidR="00AE22B2" w:rsidRDefault="00AE22B2" w:rsidP="003F0E43"/>
    <w:p w:rsidR="00AE22B2" w:rsidRPr="00AE22B2" w:rsidRDefault="00AE22B2" w:rsidP="00AE22B2">
      <w:pPr>
        <w:pStyle w:val="Heading2"/>
        <w:numPr>
          <w:ilvl w:val="0"/>
          <w:numId w:val="0"/>
        </w:numPr>
        <w:ind w:left="792" w:hanging="792"/>
        <w:rPr>
          <w:sz w:val="22"/>
        </w:rPr>
      </w:pPr>
      <w:r>
        <w:rPr>
          <w:sz w:val="22"/>
        </w:rPr>
        <w:t>1.1.4.1. Rendering to a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 xml:space="preserve">being rendered onto a quad in the actual scene, slightly confusing. Ignore that fact that the texture is sideways, it </w:t>
      </w:r>
      <w:r w:rsidR="00AB7CE8">
        <w:t>does not</w:t>
      </w:r>
      <w:r>
        <w:t xml:space="preserve"> matter for now.</w:t>
      </w:r>
    </w:p>
    <w:p w:rsidR="0023583D" w:rsidRDefault="0023583D" w:rsidP="003F0E43"/>
    <w:p w:rsidR="0023583D" w:rsidRDefault="0097125C" w:rsidP="003F0E43">
      <w:r>
        <w:rPr>
          <w:noProof/>
        </w:rPr>
        <w:pict>
          <v:shape id="_x0000_s1064" type="#_x0000_t75" style="position:absolute;margin-left:43.35pt;margin-top:10.95pt;width:339.95pt;height:191.6pt;z-index:-251578368" wrapcoords="-39 0 -39 21516 21600 21516 21600 0 -39 0">
            <v:imagedata r:id="rId51"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lastRenderedPageBreak/>
        <w:t>This is the code to render the scene to the refraction texture, or refraction frame buffer. We first bind the refraction FBO that we made. We then set the clip plane which will be discussed further on. After that</w:t>
      </w:r>
      <w:r w:rsidR="00AB7CE8">
        <w:t>,</w:t>
      </w:r>
      <w:r>
        <w:t xml:space="preserve">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AB7CE8" w:rsidP="003F0E43">
      <w:r>
        <w:t>Later on in the render pass, we render this texture onto an object in the scene.</w:t>
      </w:r>
      <w:r w:rsidR="00E82289">
        <w:t xml:space="preserve"> To avoid an infinite paradox we </w:t>
      </w:r>
      <w:r>
        <w:t>do not</w:t>
      </w:r>
      <w:r w:rsidR="00E82289">
        <w:t xml:space="preserve"> want to render the water quad within the render passes </w:t>
      </w:r>
      <w:r w:rsidR="005D7AA8">
        <w:t>to</w:t>
      </w:r>
      <w:r w:rsidR="00E82289">
        <w:t xml:space="preserve"> the reflection and refraction textures. </w:t>
      </w:r>
      <w:r w:rsidR="005D7AA8">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t>
      </w:r>
      <w:r w:rsidR="00AB7CE8">
        <w:t>would not</w:t>
      </w:r>
      <w:r>
        <w:t xml:space="preserve"> line up with the world and it </w:t>
      </w:r>
      <w:r w:rsidR="00AB7CE8">
        <w:t>would not</w:t>
      </w:r>
      <w:r>
        <w:t xml:space="preserve"> look realistic. Instead</w:t>
      </w:r>
      <w:r w:rsidR="0098145A">
        <w:t>,</w:t>
      </w:r>
      <w:r>
        <w:t xml:space="preserve"> we need to render different parts of the scene </w:t>
      </w:r>
      <w:r w:rsidR="0098145A">
        <w:t xml:space="preserve">at different angles. This </w:t>
      </w:r>
      <w:r>
        <w:t>create</w:t>
      </w:r>
      <w:r w:rsidR="0098145A">
        <w:t>s</w:t>
      </w:r>
      <w:r>
        <w:t xml:space="preserv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w:t>
      </w:r>
      <w:r w:rsidR="0098145A">
        <w:t>left quad in the image below.</w:t>
      </w:r>
      <w:r>
        <w:t xml:space="preserve">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w:t>
      </w:r>
      <w:r w:rsidR="0098145A">
        <w:t>dered to the quad on the right. O</w:t>
      </w:r>
      <w:r>
        <w:t>nly things above a height of 0 (</w:t>
      </w:r>
      <w:r w:rsidR="00A52CCA">
        <w:t xml:space="preserve">the </w:t>
      </w:r>
      <w:r>
        <w:t xml:space="preserve">water’s height) get rendered onto the texture. </w:t>
      </w:r>
    </w:p>
    <w:p w:rsidR="00845310" w:rsidRDefault="0097125C" w:rsidP="003F0E43">
      <w:r>
        <w:rPr>
          <w:noProof/>
        </w:rPr>
        <w:lastRenderedPageBreak/>
        <w:pict>
          <v:shape id="_x0000_s1065" type="#_x0000_t75" style="position:absolute;margin-left:.15pt;margin-top:5.85pt;width:414.45pt;height:179.7pt;z-index:-251576320" wrapcoords="-39 0 -39 21510 21600 21510 21600 0 -39 0">
            <v:imagedata r:id="rId52"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w:t>
      </w:r>
      <w:r w:rsidR="0098145A">
        <w:t>it is</w:t>
      </w:r>
      <w:r>
        <w:t xml:space="preserve"> a reflection. </w:t>
      </w:r>
      <w:r w:rsidR="00460B26">
        <w:t>We simply</w:t>
      </w:r>
      <w:r w:rsidR="00D5617C">
        <w:t xml:space="preserve"> need to</w:t>
      </w:r>
      <w:r w:rsidR="00460B26">
        <w:t xml:space="preserve"> inverse the Y</w:t>
      </w:r>
      <w:r w:rsidR="00D5617C">
        <w:t xml:space="preserve"> coordinates</w:t>
      </w:r>
      <w:r w:rsidR="00460B26">
        <w:t xml:space="preserve"> in the </w:t>
      </w:r>
      <w:proofErr w:type="spellStart"/>
      <w:r w:rsidR="00460B26">
        <w:t>shader</w:t>
      </w:r>
      <w:proofErr w:type="spellEnd"/>
      <w:r w:rsidR="00460B26">
        <w:t>. To find out what point on the reflection and refraction textures we should use</w:t>
      </w:r>
      <w:r w:rsidR="00897374">
        <w:t>,</w:t>
      </w:r>
      <w:r w:rsidR="00460B26">
        <w:t xml:space="preserv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A52CCA">
        <w:t>it’s</w:t>
      </w:r>
      <w:r w:rsidR="00460B26">
        <w:t xml:space="preserve"> meant to be. </w:t>
      </w:r>
    </w:p>
    <w:p w:rsidR="002B65D7" w:rsidRDefault="002B65D7" w:rsidP="003F0E43"/>
    <w:p w:rsidR="00395BB1" w:rsidRDefault="0097125C" w:rsidP="003F0E43">
      <w:pPr>
        <w:rPr>
          <w:color w:val="FF0000"/>
        </w:rPr>
      </w:pPr>
      <w:r>
        <w:rPr>
          <w:noProof/>
        </w:rPr>
        <w:pict>
          <v:shape id="_x0000_s1067" type="#_x0000_t75" style="position:absolute;margin-left:23.75pt;margin-top:102.95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3" o:title="screenspace2"/>
            <w10:wrap type="tight"/>
          </v:shape>
        </w:pict>
      </w:r>
      <w:r>
        <w:rPr>
          <w:noProof/>
        </w:rPr>
        <w:pict>
          <v:shape id="_x0000_s1068" type="#_x0000_t75" style="position:absolute;margin-left:237.35pt;margin-top:102.5pt;width:137.2pt;height:137.2pt;z-index:-251570176" wrapcoords="-42 0 -42 21558 21600 21558 21600 0 -42 0">
            <v:imagedata r:id="rId54" o:title="texture-coordinates"/>
            <w10:wrap type="tight"/>
          </v:shape>
        </w:pict>
      </w:r>
      <w:r w:rsidR="002B65D7">
        <w:t xml:space="preserve">In the vertex </w:t>
      </w:r>
      <w:proofErr w:type="spellStart"/>
      <w:r w:rsidR="002B65D7">
        <w:t>shader</w:t>
      </w:r>
      <w:proofErr w:type="spellEnd"/>
      <w:r w:rsidR="002B65D7">
        <w:t xml:space="preserve"> we have the clip space (-1 to +1) position of the vertices in the x, y and z axes. To find the screen space coordinate of a fragment in the </w:t>
      </w:r>
      <w:proofErr w:type="spellStart"/>
      <w:r w:rsidR="002B65D7">
        <w:t>shader</w:t>
      </w:r>
      <w:proofErr w:type="spellEnd"/>
      <w:r w:rsidR="002B65D7">
        <w:t xml:space="preserve">, we just need to do the perspective divide of these coordinates, which is just each of the coordinates divided by its w component. We need to output the clip space coordinates of the vertex, from the vertex </w:t>
      </w:r>
      <w:proofErr w:type="spellStart"/>
      <w:r w:rsidR="002B65D7">
        <w:t>shader</w:t>
      </w:r>
      <w:proofErr w:type="spellEnd"/>
      <w:r w:rsidR="002B65D7">
        <w:t xml:space="preserve"> to the fragment </w:t>
      </w:r>
      <w:proofErr w:type="spellStart"/>
      <w:r w:rsidR="002B65D7">
        <w:t>shader</w:t>
      </w:r>
      <w:proofErr w:type="spellEnd"/>
      <w:r w:rsidR="002B65D7">
        <w:t>.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002B65D7" w:rsidRPr="00A52CCA">
        <w:rPr>
          <w:color w:val="FF0000"/>
        </w:rPr>
        <w:t xml:space="preserve">owever </w:t>
      </w:r>
      <w:r w:rsidR="002B65D7">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002B65D7" w:rsidRPr="00A52CCA">
        <w:rPr>
          <w:color w:val="FF0000"/>
        </w:rPr>
        <w:t>.</w:t>
      </w:r>
    </w:p>
    <w:p w:rsidR="00897374" w:rsidRDefault="00897374" w:rsidP="003F0E43">
      <w:pPr>
        <w:rPr>
          <w:color w:val="FF0000"/>
        </w:rPr>
      </w:pPr>
    </w:p>
    <w:p w:rsidR="00897374" w:rsidRDefault="00897374" w:rsidP="003F0E43">
      <w:pPr>
        <w:rPr>
          <w:color w:val="FF0000"/>
        </w:rPr>
      </w:pPr>
    </w:p>
    <w:p w:rsidR="00897374" w:rsidRDefault="00897374"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360722" w:rsidRDefault="00845310" w:rsidP="003F0E43">
      <w:r>
        <w:lastRenderedPageBreak/>
        <w:t>Now that the refraction and reflection</w:t>
      </w:r>
      <w:r w:rsidR="00360722">
        <w:t xml:space="preserve"> </w:t>
      </w:r>
      <w:r w:rsidR="00897374">
        <w:t>texture coordinates</w:t>
      </w:r>
      <w:r w:rsidR="00360722">
        <w:t xml:space="preserve">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p>
    <w:p w:rsidR="00AE22B2" w:rsidRPr="004A1FA8" w:rsidRDefault="00AE22B2" w:rsidP="00AE22B2">
      <w:pPr>
        <w:pStyle w:val="Heading2"/>
        <w:numPr>
          <w:ilvl w:val="0"/>
          <w:numId w:val="0"/>
        </w:numPr>
        <w:ind w:left="792" w:hanging="792"/>
        <w:rPr>
          <w:sz w:val="22"/>
        </w:rPr>
      </w:pPr>
      <w:r>
        <w:rPr>
          <w:sz w:val="22"/>
        </w:rPr>
        <w:t>1.1.4.1. Water ripples</w:t>
      </w:r>
    </w:p>
    <w:p w:rsidR="00AE22B2" w:rsidRDefault="00AE22B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w:t>
      </w:r>
      <w:r w:rsidR="00FD0819">
        <w:t xml:space="preserve">. </w:t>
      </w:r>
      <w:r w:rsidR="00162AAE">
        <w:t xml:space="preserve">We just need to map the </w:t>
      </w:r>
      <w:proofErr w:type="spellStart"/>
      <w:r w:rsidR="00162AAE">
        <w:t>DuDv</w:t>
      </w:r>
      <w:proofErr w:type="spellEnd"/>
      <w:r w:rsidR="00162AAE">
        <w:t xml:space="preserve"> </w:t>
      </w:r>
      <w:r w:rsidR="00D5617C">
        <w:t>texture</w:t>
      </w:r>
      <w:r w:rsidR="00162AAE">
        <w:t xml:space="preserve">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eed some sort of offset value</w:t>
      </w:r>
      <w:r w:rsidR="00141D95">
        <w:t xml:space="preserve"> to the texture coordinates</w:t>
      </w:r>
      <w:r w:rsidR="00983FC4">
        <w:t xml:space="preserve">.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rsidR="00141D95">
        <w:t xml:space="preserve"> variable</w:t>
      </w:r>
      <w:r>
        <w:t xml:space="preserve">, located </w:t>
      </w:r>
      <w:r w:rsidR="00190A33">
        <w:t xml:space="preserve">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w:t>
      </w:r>
      <w:proofErr w:type="spellStart"/>
      <w:r w:rsidR="00190A33">
        <w:t>shaders</w:t>
      </w:r>
      <w:proofErr w:type="spellEnd"/>
      <w:r w:rsidR="00190A33">
        <w:t xml:space="preserve"> with the rest of the variables and this gives the illusion that the water is moving. </w:t>
      </w:r>
      <w:r w:rsidR="00D5617C">
        <w:t>This offset is then added to the distortion which is then applied to the texture coordinates.</w:t>
      </w:r>
    </w:p>
    <w:p w:rsidR="00190A33" w:rsidRDefault="00190A33" w:rsidP="003F0E43"/>
    <w:p w:rsidR="00AE22B2" w:rsidRDefault="004C02F5" w:rsidP="003F0E43">
      <w:r>
        <w:t xml:space="preserve">Since we’re incrementing the waters texture coordinates,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AE22B2" w:rsidRPr="00AE22B2" w:rsidRDefault="00AE22B2" w:rsidP="00AE22B2">
      <w:pPr>
        <w:pStyle w:val="Heading2"/>
        <w:numPr>
          <w:ilvl w:val="0"/>
          <w:numId w:val="0"/>
        </w:numPr>
        <w:ind w:left="792" w:hanging="792"/>
        <w:rPr>
          <w:sz w:val="22"/>
        </w:rPr>
      </w:pPr>
      <w:r>
        <w:rPr>
          <w:sz w:val="22"/>
        </w:rPr>
        <w:t>1.1.4.1. Fresnel effect</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141D95" w:rsidP="003F0E43">
      <w:r>
        <w:t>We have the cameras position</w:t>
      </w:r>
      <w:r w:rsidR="00496817">
        <w:t xml:space="preserve"> and the waters normal. If we calculate the vector from the water fragment to the camera, then the closer the </w:t>
      </w:r>
      <w:r w:rsidR="007A6AD1">
        <w:t xml:space="preserve">water’s </w:t>
      </w:r>
      <w:r w:rsidR="00496817">
        <w:t>norma</w:t>
      </w:r>
      <w:r w:rsidR="001A05E7">
        <w:t xml:space="preserve">l and the </w:t>
      </w:r>
      <w:proofErr w:type="spellStart"/>
      <w:r w:rsidR="001A05E7">
        <w:t>waterVectorToCamera</w:t>
      </w:r>
      <w:proofErr w:type="spellEnd"/>
      <w:r w:rsidR="001A05E7">
        <w:t xml:space="preserve"> are</w:t>
      </w:r>
      <w:r w:rsidR="00496817">
        <w:t xml:space="preserve">,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w:t>
      </w:r>
      <w:r>
        <w:t>should not</w:t>
      </w:r>
      <w:r w:rsidR="007A6AD1">
        <w:t xml:space="preserve"> be reflective. If the camera was near the brown lines (ground), then the water’s surface would be very </w:t>
      </w:r>
      <w:r w:rsidR="007A6AD1">
        <w:lastRenderedPageBreak/>
        <w:t>reflective</w:t>
      </w:r>
      <w:r w:rsidR="00AE22B2">
        <w:t>. This is because the</w:t>
      </w:r>
      <w:r w:rsidR="007A6AD1">
        <w:t xml:space="preserve"> waters normal and the </w:t>
      </w:r>
      <w:proofErr w:type="spellStart"/>
      <w:r w:rsidR="007A6AD1">
        <w:t>waterFragmentToCamera</w:t>
      </w:r>
      <w:proofErr w:type="spellEnd"/>
      <w:r w:rsidR="007A6AD1">
        <w:t xml:space="preserve"> </w:t>
      </w:r>
      <w:r w:rsidR="00AE22B2">
        <w:t xml:space="preserve">vector </w:t>
      </w:r>
      <w:r w:rsidR="007A6AD1">
        <w:t>would be</w:t>
      </w:r>
      <w:r w:rsidR="001A05E7">
        <w:t xml:space="preserve"> </w:t>
      </w:r>
      <w:r w:rsidR="00AE22B2">
        <w:t>far</w:t>
      </w:r>
      <w:r w:rsidR="007A6AD1">
        <w:t xml:space="preserve">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AE22B2" w:rsidRDefault="0097125C" w:rsidP="00496817">
      <w:r>
        <w:rPr>
          <w:noProof/>
        </w:rPr>
        <w:pict>
          <v:shape id="_x0000_s1096" type="#_x0000_t75" style="position:absolute;margin-left:-.1pt;margin-top:19.4pt;width:414.15pt;height:188.95pt;z-index:-251499520;mso-position-horizontal-relative:text;mso-position-vertical-relative:text;mso-width-relative:page;mso-height-relative:page" wrapcoords="-39 0 -39 21514 21600 21514 21600 0 -39 0">
            <v:imagedata r:id="rId56" o:title="10"/>
            <w10:wrap type="tight"/>
          </v:shape>
        </w:pict>
      </w:r>
    </w:p>
    <w:p w:rsidR="00AE22B2" w:rsidRPr="004A1FA8" w:rsidRDefault="00AE22B2" w:rsidP="00AE22B2">
      <w:pPr>
        <w:pStyle w:val="Heading2"/>
        <w:numPr>
          <w:ilvl w:val="0"/>
          <w:numId w:val="0"/>
        </w:numPr>
        <w:ind w:left="792" w:hanging="792"/>
        <w:rPr>
          <w:sz w:val="22"/>
        </w:rPr>
      </w:pPr>
      <w:r>
        <w:rPr>
          <w:sz w:val="22"/>
        </w:rPr>
        <w:t>1.1.4.1. Faking the normals</w:t>
      </w:r>
    </w:p>
    <w:p w:rsidR="00AE22B2" w:rsidRDefault="00AE22B2"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w:t>
      </w:r>
      <w:r>
        <w:lastRenderedPageBreak/>
        <w:t xml:space="preserve">and therefore, the waters normals aren’t changing either. </w:t>
      </w:r>
      <w:r w:rsidR="00AC1A36">
        <w:t xml:space="preserve">The below image shows the actual waters normals. </w:t>
      </w:r>
    </w:p>
    <w:p w:rsidR="00587DE8" w:rsidRDefault="00587DE8" w:rsidP="00496817"/>
    <w:p w:rsidR="00587DE8" w:rsidRDefault="000D5054" w:rsidP="00496817">
      <w:r>
        <w:rPr>
          <w:noProof/>
          <w:lang w:eastAsia="en-GB"/>
        </w:rPr>
        <w:drawing>
          <wp:anchor distT="0" distB="0" distL="114300" distR="114300" simplePos="0" relativeHeight="251771904" behindDoc="1" locked="0" layoutInCell="1" allowOverlap="1">
            <wp:simplePos x="0" y="0"/>
            <wp:positionH relativeFrom="margin">
              <wp:align>center</wp:align>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margin">
              <wp:posOffset>1316355</wp:posOffset>
            </wp:positionH>
            <wp:positionV relativeFrom="paragraph">
              <wp:posOffset>30175</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0D5054" w:rsidRDefault="000D5054" w:rsidP="00496817"/>
    <w:p w:rsidR="00AC1A36" w:rsidRDefault="00AC1A36" w:rsidP="00496817"/>
    <w:p w:rsidR="00587DE8" w:rsidRDefault="00587DE8" w:rsidP="00496817"/>
    <w:p w:rsidR="00AC1A36" w:rsidRDefault="00AC1A36" w:rsidP="00496817">
      <w:r>
        <w:t>We can use a normal map to generate these normal</w:t>
      </w:r>
      <w:r w:rsidR="00186981">
        <w:t>s</w:t>
      </w:r>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r w:rsidR="000A61B7">
        <w:t>If we overlay the normal map onto the water’s surface, then we can see how the normal for a fragment would get calculated.</w:t>
      </w:r>
    </w:p>
    <w:p w:rsidR="00AE22B2" w:rsidRDefault="00AE22B2" w:rsidP="00496817"/>
    <w:p w:rsidR="000A61B7" w:rsidRDefault="0097125C" w:rsidP="00496817">
      <w:r>
        <w:rPr>
          <w:noProof/>
        </w:rPr>
        <w:pict>
          <v:shape id="_x0000_s1080" type="#_x0000_t75" style="position:absolute;margin-left:43.75pt;margin-top:5.15pt;width:326.6pt;height:183.75pt;z-index:-251541504" wrapcoords="-39 0 -39 21531 21600 21531 21600 0 -39 0">
            <v:imagedata r:id="rId59"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lastRenderedPageBreak/>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A62223" w:rsidRPr="00AE22B2" w:rsidRDefault="00E04FB4" w:rsidP="00AE22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00AE22B2">
        <w:rPr>
          <w:rFonts w:ascii="Consolas" w:eastAsia="Times New Roman" w:hAnsi="Consolas" w:cs="Courier New"/>
          <w:color w:val="303336"/>
          <w:sz w:val="20"/>
          <w:szCs w:val="20"/>
          <w:bdr w:val="none" w:sz="0" w:space="0" w:color="auto" w:frame="1"/>
          <w:shd w:val="clear" w:color="auto" w:fill="EFF0F1"/>
          <w:lang w:eastAsia="en-GB"/>
        </w:rPr>
        <w:t>,</w:t>
      </w:r>
    </w:p>
    <w:p w:rsidR="00CD667A" w:rsidRPr="00CD667A" w:rsidRDefault="00AE22B2" w:rsidP="00CD667A">
      <w:pPr>
        <w:pStyle w:val="Heading2"/>
        <w:numPr>
          <w:ilvl w:val="0"/>
          <w:numId w:val="0"/>
        </w:numPr>
        <w:ind w:left="792" w:hanging="792"/>
        <w:rPr>
          <w:sz w:val="22"/>
        </w:rPr>
      </w:pPr>
      <w:r>
        <w:rPr>
          <w:sz w:val="22"/>
        </w:rPr>
        <w:t>1.1.4.1. Specular highlights</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Knowledge of specular lighting has been </w:t>
      </w:r>
      <w:r w:rsidRPr="00FD0D44">
        <w:rPr>
          <w:rFonts w:eastAsia="Times New Roman"/>
          <w:color w:val="FF0000"/>
          <w:szCs w:val="20"/>
          <w:bdr w:val="none" w:sz="0" w:space="0" w:color="auto" w:frame="1"/>
          <w:lang w:eastAsia="en-GB"/>
        </w:rPr>
        <w:t xml:space="preserve">gained from here []. </w:t>
      </w: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EE118C" w:rsidRDefault="00EE118C"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vector from the sun to the water fragment is calculated, then a reflection vector is calculated as the light reflects off the </w:t>
      </w:r>
      <w:r w:rsidR="00CD667A">
        <w:rPr>
          <w:rFonts w:eastAsia="Times New Roman"/>
          <w:color w:val="000000" w:themeColor="text1"/>
          <w:szCs w:val="20"/>
          <w:bdr w:val="none" w:sz="0" w:space="0" w:color="auto" w:frame="1"/>
          <w:lang w:eastAsia="en-GB"/>
        </w:rPr>
        <w:t>water’s</w:t>
      </w:r>
      <w:r>
        <w:rPr>
          <w:rFonts w:eastAsia="Times New Roman"/>
          <w:color w:val="000000" w:themeColor="text1"/>
          <w:szCs w:val="20"/>
          <w:bdr w:val="none" w:sz="0" w:space="0" w:color="auto" w:frame="1"/>
          <w:lang w:eastAsia="en-GB"/>
        </w:rPr>
        <w:t xml:space="preserve"> surface.</w:t>
      </w:r>
      <w:r w:rsidR="00CD667A">
        <w:rPr>
          <w:rFonts w:eastAsia="Times New Roman"/>
          <w:color w:val="000000" w:themeColor="text1"/>
          <w:szCs w:val="20"/>
          <w:bdr w:val="none" w:sz="0" w:space="0" w:color="auto" w:frame="1"/>
          <w:lang w:eastAsia="en-GB"/>
        </w:rPr>
        <w:t xml:space="preserve"> The reflected angle is exactly the same as the incoming angle.</w:t>
      </w:r>
      <w:r>
        <w:rPr>
          <w:rFonts w:eastAsia="Times New Roman"/>
          <w:color w:val="000000" w:themeColor="text1"/>
          <w:szCs w:val="20"/>
          <w:bdr w:val="none" w:sz="0" w:space="0" w:color="auto" w:frame="1"/>
          <w:lang w:eastAsia="en-GB"/>
        </w:rPr>
        <w:t xml:space="preserve"> We also use the normal as calculated in the previous section.</w:t>
      </w:r>
      <w:r w:rsidR="00CD667A">
        <w:rPr>
          <w:rFonts w:eastAsia="Times New Roman"/>
          <w:color w:val="000000" w:themeColor="text1"/>
          <w:szCs w:val="20"/>
          <w:bdr w:val="none" w:sz="0" w:space="0" w:color="auto" w:frame="1"/>
          <w:lang w:eastAsia="en-GB"/>
        </w:rPr>
        <w:t xml:space="preserve"> The brightness of the fragment depends on its reflectivity variable and also the position of the camera. If the reflected light vector is going directly into the camera then that fragment is lit very brightly.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yellow vector is the vector from the sun to the water fragment. The orange vector is the reflected light vector, notice how it has the </w:t>
      </w:r>
      <w:r w:rsidR="000F221B">
        <w:rPr>
          <w:rFonts w:eastAsia="Times New Roman"/>
          <w:color w:val="000000" w:themeColor="text1"/>
          <w:szCs w:val="20"/>
          <w:bdr w:val="none" w:sz="0" w:space="0" w:color="auto" w:frame="1"/>
          <w:lang w:eastAsia="en-GB"/>
        </w:rPr>
        <w:t>reversed</w:t>
      </w:r>
      <w:r>
        <w:rPr>
          <w:rFonts w:eastAsia="Times New Roman"/>
          <w:color w:val="000000" w:themeColor="text1"/>
          <w:szCs w:val="20"/>
          <w:bdr w:val="none" w:sz="0" w:space="0" w:color="auto" w:frame="1"/>
          <w:lang w:eastAsia="en-GB"/>
        </w:rPr>
        <w:t xml:space="preserve"> angle to the incoming vector. The blue vector is the waters normal. </w:t>
      </w:r>
      <w:r w:rsidR="000F221B">
        <w:rPr>
          <w:rFonts w:eastAsia="Times New Roman"/>
          <w:color w:val="000000" w:themeColor="text1"/>
          <w:szCs w:val="20"/>
          <w:bdr w:val="none" w:sz="0" w:space="0" w:color="auto" w:frame="1"/>
          <w:lang w:eastAsia="en-GB"/>
        </w:rPr>
        <w:t xml:space="preserve">Since the reflected light vector and the water fragment to camera vector (not shown here) are pointing in the same direction, the reflected light is going into the camera. This means the waters fragment would have a bright specular highlight. If the water fragment to camera vector was facing away from the reflected vector, no light would be going into the camera. Therefore the fragment would not have any specular highlights.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noProof/>
          <w:lang w:eastAsia="en-GB"/>
        </w:rPr>
        <w:drawing>
          <wp:anchor distT="0" distB="0" distL="114300" distR="114300" simplePos="0" relativeHeight="251817984" behindDoc="1" locked="0" layoutInCell="1" allowOverlap="1">
            <wp:simplePos x="0" y="0"/>
            <wp:positionH relativeFrom="margin">
              <wp:align>center</wp:align>
            </wp:positionH>
            <wp:positionV relativeFrom="paragraph">
              <wp:posOffset>8918</wp:posOffset>
            </wp:positionV>
            <wp:extent cx="4245610" cy="1936115"/>
            <wp:effectExtent l="0" t="0" r="2540" b="6985"/>
            <wp:wrapTight wrapText="bothSides">
              <wp:wrapPolygon edited="0">
                <wp:start x="0" y="0"/>
                <wp:lineTo x="0" y="21465"/>
                <wp:lineTo x="21516" y="21465"/>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319" t="27104" r="34823" b="22708"/>
                    <a:stretch/>
                  </pic:blipFill>
                  <pic:spPr bwMode="auto">
                    <a:xfrm>
                      <a:off x="0" y="0"/>
                      <a:ext cx="4245610"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Pr="000F221B" w:rsidRDefault="000F221B" w:rsidP="000F221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0"/>
          <w:bdr w:val="none" w:sz="0" w:space="0" w:color="auto" w:frame="1"/>
          <w:shd w:val="clear" w:color="auto" w:fill="EFF0F1"/>
          <w:lang w:eastAsia="en-GB"/>
        </w:rPr>
      </w:pPr>
      <w:r w:rsidRPr="000F221B">
        <w:rPr>
          <w:rFonts w:eastAsia="Times New Roman"/>
          <w:szCs w:val="20"/>
          <w:bdr w:val="none" w:sz="0" w:space="0" w:color="auto" w:frame="1"/>
          <w:shd w:val="clear" w:color="auto" w:fill="FFFFFF" w:themeFill="background1"/>
          <w:lang w:eastAsia="en-GB"/>
        </w:rPr>
        <w:t xml:space="preserve">The view vector </w:t>
      </w:r>
      <w:r>
        <w:rPr>
          <w:rFonts w:eastAsia="Times New Roman"/>
          <w:szCs w:val="20"/>
          <w:bdr w:val="none" w:sz="0" w:space="0" w:color="auto" w:frame="1"/>
          <w:shd w:val="clear" w:color="auto" w:fill="FFFFFF" w:themeFill="background1"/>
          <w:lang w:eastAsia="en-GB"/>
        </w:rPr>
        <w:t>in the below code</w:t>
      </w:r>
      <w:r w:rsidRPr="000F221B">
        <w:rPr>
          <w:rFonts w:eastAsia="Times New Roman"/>
          <w:szCs w:val="20"/>
          <w:bdr w:val="none" w:sz="0" w:space="0" w:color="auto" w:frame="1"/>
          <w:shd w:val="clear" w:color="auto" w:fill="FFFFFF" w:themeFill="background1"/>
          <w:lang w:eastAsia="en-GB"/>
        </w:rPr>
        <w:t xml:space="preserve"> is the water fragment to camera vector (</w:t>
      </w:r>
      <w:r>
        <w:rPr>
          <w:rFonts w:eastAsia="Times New Roman"/>
          <w:szCs w:val="20"/>
          <w:bdr w:val="none" w:sz="0" w:space="0" w:color="auto" w:frame="1"/>
          <w:shd w:val="clear" w:color="auto" w:fill="FFFFFF" w:themeFill="background1"/>
          <w:lang w:eastAsia="en-GB"/>
        </w:rPr>
        <w:t>not shown in above diagram</w:t>
      </w:r>
      <w:r w:rsidRPr="000F221B">
        <w:rPr>
          <w:rFonts w:eastAsia="Times New Roman"/>
          <w:szCs w:val="20"/>
          <w:bdr w:val="none" w:sz="0" w:space="0" w:color="auto" w:frame="1"/>
          <w:shd w:val="clear" w:color="auto" w:fill="FFFFFF" w:themeFill="background1"/>
          <w:lang w:eastAsia="en-GB"/>
        </w:rPr>
        <w:t>)</w:t>
      </w:r>
      <w:r>
        <w:rPr>
          <w:rFonts w:eastAsia="Times New Roman"/>
          <w:szCs w:val="20"/>
          <w:bdr w:val="none" w:sz="0" w:space="0" w:color="auto" w:frame="1"/>
          <w:shd w:val="clear" w:color="auto" w:fill="FFFFFF" w:themeFill="background1"/>
          <w:lang w:eastAsia="en-GB"/>
        </w:rPr>
        <w:t>.</w:t>
      </w:r>
    </w:p>
    <w:p w:rsidR="000F221B" w:rsidRPr="00A62223"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lastRenderedPageBreak/>
        <w:t xml:space="preserve">Finally, we add a blue tint to the waters fragment to make it look more realistic. This is the </w:t>
      </w:r>
      <w:proofErr w:type="gramStart"/>
      <w:r>
        <w:t>vec4(</w:t>
      </w:r>
      <w:proofErr w:type="gramEnd"/>
      <w:r>
        <w:t>0.0, 0.3, 0.7, 1.0)</w:t>
      </w:r>
      <w:r w:rsidR="008B5F14">
        <w:t xml:space="preserve"> in the below line</w:t>
      </w:r>
      <w:r>
        <w:t xml:space="preserve">. We also add on the lighting value </w:t>
      </w:r>
      <w:r w:rsidR="000F221B">
        <w:t>that we just calculated.</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F221B" w:rsidP="003F0E43">
      <w:r>
        <w:t>The below image shows the finished water.</w:t>
      </w:r>
    </w:p>
    <w:p w:rsidR="000F221B" w:rsidRDefault="000F221B" w:rsidP="003F0E43"/>
    <w:p w:rsidR="000A61B7" w:rsidRDefault="0097125C" w:rsidP="003F0E43">
      <w:r>
        <w:rPr>
          <w:noProof/>
        </w:rPr>
        <w:pict>
          <v:shape id="_x0000_s1097" type="#_x0000_t75" style="position:absolute;margin-left:32.2pt;margin-top:1.5pt;width:350.15pt;height:196.75pt;z-index:-251496448;mso-position-horizontal-relative:text;mso-position-vertical-relative:text;mso-width-relative:page;mso-height-relative:page" wrapcoords="-39 0 -39 21531 21600 21531 21600 0 -39 0">
            <v:imagedata r:id="rId61" o:title="12"/>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t>Documentation</w:t>
      </w:r>
    </w:p>
    <w:p w:rsidR="00C92235" w:rsidRDefault="00C92235" w:rsidP="004C12FA"/>
    <w:p w:rsidR="00C92235" w:rsidRDefault="00472FFD" w:rsidP="004C12FA">
      <w:r>
        <w:t xml:space="preserve">The </w:t>
      </w:r>
      <w:r w:rsidR="0005073A">
        <w:t>documentation</w:t>
      </w:r>
      <w:r w:rsidR="00DF604C">
        <w:t xml:space="preserve"> for the project</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was used to generate document</w:t>
      </w:r>
      <w:r w:rsidR="00DF604C">
        <w:t>ation from the code comments. This tool</w:t>
      </w:r>
      <w:r w:rsidR="00472FFD">
        <w:t xml:space="preserve">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lastRenderedPageBreak/>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2" tgtFrame="&quot;_blank&quot;"/>
                    </pic:cNvPr>
                    <pic:cNvPicPr>
                      <a:picLocks noChangeAspect="1" noChangeArrowheads="1"/>
                    </pic:cNvPicPr>
                  </pic:nvPicPr>
                  <pic:blipFill rotWithShape="1">
                    <a:blip r:embed="rId63">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472FFD" w:rsidP="00A9076D">
      <w:proofErr w:type="spellStart"/>
      <w:r>
        <w:t>Yuidoc</w:t>
      </w:r>
      <w:proofErr w:type="spellEnd"/>
      <w:r>
        <w:t xml:space="preserve"> comments are declared with /** your </w:t>
      </w:r>
      <w:proofErr w:type="gramStart"/>
      <w:r>
        <w:t>content</w:t>
      </w:r>
      <w:proofErr w:type="gramEnd"/>
      <w:r>
        <w:t xml:space="preserve">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97125C" w:rsidP="00175754">
      <w:pPr>
        <w:rPr>
          <w:szCs w:val="22"/>
        </w:rPr>
      </w:pPr>
      <w:r>
        <w:rPr>
          <w:noProof/>
        </w:rPr>
        <w:pict>
          <v:shape id="_x0000_s1085" type="#_x0000_t75" style="position:absolute;margin-left:-.8pt;margin-top:54.25pt;width:413.25pt;height:40.75pt;z-index:-251527168" wrapcoords="-39 0 -39 21207 21600 21207 21600 0 -39 0">
            <v:imagedata r:id="rId64"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w:t>
      </w:r>
      <w:proofErr w:type="gramStart"/>
      <w:r w:rsidR="00B7580F">
        <w:rPr>
          <w:rFonts w:eastAsia="Times New Roman"/>
          <w:lang w:eastAsia="en-GB"/>
        </w:rPr>
        <w:t>panel</w:t>
      </w:r>
      <w:proofErr w:type="gramEnd"/>
      <w:r w:rsidR="00B7580F">
        <w:rPr>
          <w:rFonts w:eastAsia="Times New Roman"/>
          <w:lang w:eastAsia="en-GB"/>
        </w:rPr>
        <w:t>,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w:t>
      </w:r>
      <w:r w:rsidR="00DF604C">
        <w:rPr>
          <w:rFonts w:eastAsia="Times New Roman"/>
          <w:szCs w:val="22"/>
          <w:lang w:eastAsia="en-GB"/>
        </w:rPr>
        <w:t>”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175754" w:rsidRDefault="0097125C" w:rsidP="00B7580F">
      <w:pPr>
        <w:spacing w:after="100" w:afterAutospacing="1"/>
        <w:rPr>
          <w:rFonts w:ascii="Segoe UI" w:eastAsia="Times New Roman" w:hAnsi="Segoe UI" w:cs="Segoe UI"/>
          <w:noProof/>
          <w:color w:val="0366D6"/>
          <w:sz w:val="24"/>
          <w:lang w:eastAsia="en-GB"/>
        </w:rPr>
      </w:pPr>
      <w:r>
        <w:rPr>
          <w:noProof/>
        </w:rPr>
        <w:lastRenderedPageBreak/>
        <w:pict>
          <v:shape id="_x0000_s1084" type="#_x0000_t75" style="position:absolute;margin-left:.15pt;margin-top:26.05pt;width:414.7pt;height:194.1pt;z-index:-251529216" wrapcoords="-39 0 -39 21517 21600 21517 21600 0 -39 0">
            <v:imagedata r:id="rId65"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DF604C" w:rsidRPr="00B7580F" w:rsidRDefault="00DF604C"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2" w:name="_Toc222978603"/>
      <w:bookmarkStart w:id="23" w:name="_Toc476088424"/>
      <w:r>
        <w:t>Testing</w:t>
      </w:r>
      <w:bookmarkEnd w:id="21"/>
      <w:bookmarkEnd w:id="22"/>
      <w:bookmarkEnd w:id="23"/>
    </w:p>
    <w:p w:rsidR="00694611" w:rsidRDefault="00694611" w:rsidP="004C12FA">
      <w:pPr>
        <w:pStyle w:val="Heading2"/>
        <w:rPr>
          <w:lang w:val="en-US"/>
        </w:rPr>
      </w:pPr>
      <w:bookmarkStart w:id="24" w:name="_Toc222978604"/>
      <w:bookmarkStart w:id="25" w:name="_Toc476088425"/>
      <w:r>
        <w:rPr>
          <w:lang w:val="en-US"/>
        </w:rPr>
        <w:t>Overall Approach to Testing</w:t>
      </w:r>
      <w:bookmarkEnd w:id="24"/>
      <w:bookmarkEnd w:id="25"/>
      <w:r>
        <w:rPr>
          <w:lang w:val="en-US"/>
        </w:rPr>
        <w:t xml:space="preserve"> </w:t>
      </w:r>
    </w:p>
    <w:p w:rsidR="00334FB0" w:rsidRDefault="00334FB0" w:rsidP="004C12FA">
      <w:pPr>
        <w:rPr>
          <w:lang w:val="en-US"/>
        </w:rPr>
      </w:pPr>
    </w:p>
    <w:p w:rsidR="00334FB0" w:rsidRDefault="00175754" w:rsidP="004C12FA">
      <w:r>
        <w:t>Most of the testing was done via JavaScript unit tests and through the use of the Chrome developer console.</w:t>
      </w:r>
      <w:r w:rsidR="00DF604C">
        <w:t xml:space="preserve"> There was also testing on separate operating systems revealing the project is </w:t>
      </w:r>
      <w:r w:rsidR="00707FE7">
        <w:t xml:space="preserve">most stable on Firefox. </w:t>
      </w:r>
      <w:r w:rsidR="00DF604C">
        <w:t xml:space="preserve"> </w:t>
      </w:r>
    </w:p>
    <w:p w:rsidR="00281E9C" w:rsidRDefault="00281E9C" w:rsidP="004C12FA"/>
    <w:p w:rsidR="00281E9C" w:rsidRPr="00281E9C" w:rsidRDefault="00281E9C" w:rsidP="00281E9C">
      <w:pPr>
        <w:autoSpaceDE w:val="0"/>
        <w:autoSpaceDN w:val="0"/>
        <w:adjustRightInd w:val="0"/>
        <w:rPr>
          <w:color w:val="000000"/>
          <w:szCs w:val="22"/>
        </w:rPr>
      </w:pPr>
      <w:r>
        <w:rPr>
          <w:bCs/>
          <w:color w:val="000000"/>
          <w:szCs w:val="22"/>
        </w:rPr>
        <w:t xml:space="preserve">The options for unit testing the project </w:t>
      </w:r>
      <w:r w:rsidRPr="00281E9C">
        <w:rPr>
          <w:bCs/>
          <w:color w:val="FF0000"/>
          <w:szCs w:val="22"/>
        </w:rPr>
        <w:t xml:space="preserve">can be seen here []. </w:t>
      </w:r>
      <w:r>
        <w:rPr>
          <w:bCs/>
          <w:color w:val="000000"/>
          <w:szCs w:val="22"/>
        </w:rPr>
        <w:t>The overall approach was to u</w:t>
      </w:r>
      <w:r w:rsidRPr="00707FE7">
        <w:rPr>
          <w:bCs/>
          <w:color w:val="000000"/>
          <w:szCs w:val="22"/>
        </w:rPr>
        <w:t xml:space="preserve">se a Tester class </w:t>
      </w:r>
      <w:r>
        <w:rPr>
          <w:bCs/>
          <w:color w:val="000000"/>
          <w:szCs w:val="22"/>
        </w:rPr>
        <w:t>containing generic testing functions. S</w:t>
      </w:r>
      <w:r w:rsidRPr="00707FE7">
        <w:rPr>
          <w:bCs/>
          <w:color w:val="000000"/>
          <w:szCs w:val="22"/>
        </w:rPr>
        <w:t xml:space="preserve">pecific testing functions </w:t>
      </w:r>
      <w:r>
        <w:rPr>
          <w:bCs/>
          <w:color w:val="000000"/>
          <w:szCs w:val="22"/>
        </w:rPr>
        <w:t xml:space="preserve">are </w:t>
      </w:r>
      <w:r w:rsidRPr="00707FE7">
        <w:rPr>
          <w:bCs/>
          <w:color w:val="000000"/>
          <w:szCs w:val="22"/>
        </w:rPr>
        <w:t>in their respective classes</w:t>
      </w:r>
      <w:r>
        <w:rPr>
          <w:bCs/>
          <w:color w:val="000000"/>
          <w:szCs w:val="22"/>
        </w:rPr>
        <w:t>.</w:t>
      </w:r>
      <w:r w:rsidRPr="00707FE7">
        <w:rPr>
          <w:bCs/>
          <w:color w:val="000000"/>
          <w:szCs w:val="22"/>
        </w:rPr>
        <w:t xml:space="preserve"> </w:t>
      </w:r>
      <w:r w:rsidRPr="00707FE7">
        <w:rPr>
          <w:color w:val="000000"/>
          <w:szCs w:val="22"/>
        </w:rPr>
        <w:t xml:space="preserve">This minimizes test code duplication by having all generic functions in one Tester class. However not everything can be put into </w:t>
      </w:r>
      <w:r w:rsidR="0097125C">
        <w:rPr>
          <w:color w:val="000000"/>
          <w:szCs w:val="22"/>
        </w:rPr>
        <w:t>this generic testing class</w:t>
      </w:r>
      <w:r w:rsidRPr="00707FE7">
        <w:rPr>
          <w:color w:val="000000"/>
          <w:szCs w:val="22"/>
        </w:rPr>
        <w:t>, so the testing code is split between the implementation file, and the generic testing file.</w:t>
      </w:r>
      <w:r>
        <w:rPr>
          <w:color w:val="000000"/>
          <w:szCs w:val="22"/>
        </w:rPr>
        <w:t xml:space="preserve"> All unit tests are at the bottom of their respective files.</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 xml:space="preserve">The tests that </w:t>
      </w:r>
      <w:r w:rsidR="00707FE7">
        <w:t>were</w:t>
      </w:r>
      <w:r w:rsidR="000D44A4">
        <w:t xml:space="preserve"> still valid have been kept, but it lost over half of its content.</w:t>
      </w:r>
      <w:r>
        <w:t xml:space="preserve"> </w:t>
      </w:r>
      <w:r w:rsidR="009A2C26">
        <w:t xml:space="preserve"> </w:t>
      </w:r>
    </w:p>
    <w:p w:rsidR="00915BE6" w:rsidRDefault="00915BE6" w:rsidP="00683BF8"/>
    <w:p w:rsidR="00334FB0"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w:t>
      </w:r>
      <w:r w:rsidR="0097125C">
        <w:rPr>
          <w:color w:val="FF0000"/>
        </w:rPr>
        <w:t>here</w:t>
      </w:r>
      <w:r w:rsidRPr="00625C21">
        <w:rPr>
          <w:color w:val="FF0000"/>
        </w:rPr>
        <w:t xml:space="preserve"> [].</w:t>
      </w:r>
    </w:p>
    <w:p w:rsidR="00707FE7" w:rsidRDefault="00707FE7" w:rsidP="00683BF8">
      <w:pPr>
        <w:rPr>
          <w:color w:val="FF0000"/>
        </w:rPr>
      </w:pP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lastRenderedPageBreak/>
        <w:t xml:space="preserve">Testing rendering output is infeasible (testing what actually appears on the screen). </w:t>
      </w:r>
    </w:p>
    <w:p w:rsidR="0097125C" w:rsidRDefault="0097125C" w:rsidP="00683BF8"/>
    <w:p w:rsidR="0097125C" w:rsidRDefault="0097125C" w:rsidP="0097125C">
      <w:r>
        <w:t xml:space="preserve">One way to actually test the rendering output is by writing an implementation of the </w:t>
      </w:r>
      <w:proofErr w:type="spellStart"/>
      <w:r>
        <w:t>WebGL</w:t>
      </w:r>
      <w:proofErr w:type="spellEnd"/>
      <w:r>
        <w:t xml:space="preserve"> API our self. This would show all the calls made to the graphics hardware and from that, we could test if they are correct. This is obviously not feasible for this project.</w:t>
      </w:r>
    </w:p>
    <w:p w:rsidR="0097125C" w:rsidRDefault="0097125C" w:rsidP="00683BF8"/>
    <w:p w:rsidR="00683BF8" w:rsidRDefault="0097125C" w:rsidP="00683BF8">
      <w:r>
        <w:t>T</w:t>
      </w:r>
      <w:r w:rsidR="00683BF8">
        <w:t xml:space="preserve">esting </w:t>
      </w:r>
      <w:r>
        <w:t xml:space="preserve">rendering output is essentially testing </w:t>
      </w:r>
      <w:r w:rsidR="00683BF8">
        <w:t xml:space="preserve">the </w:t>
      </w:r>
      <w:proofErr w:type="spellStart"/>
      <w:r w:rsidR="00683BF8">
        <w:t>WebGL</w:t>
      </w:r>
      <w:proofErr w:type="spellEnd"/>
      <w:r w:rsidR="00683BF8">
        <w:t xml:space="preserve"> implementation itself, rather than </w:t>
      </w:r>
      <w:r>
        <w:t>the</w:t>
      </w:r>
      <w:r w:rsidR="00683BF8">
        <w:t xml:space="preserve"> application. This is the same as writing a C function, and testing that the compiler converts it into the correct assembly language calls.</w:t>
      </w:r>
      <w:r w:rsidR="00175754">
        <w:t xml:space="preserve"> This is the compilers job not </w:t>
      </w:r>
      <w:r>
        <w:t>ours</w:t>
      </w:r>
      <w:r w:rsidR="00175754">
        <w:t xml:space="preserve">, likewise the rendered graphics are </w:t>
      </w:r>
      <w:proofErr w:type="spellStart"/>
      <w:r w:rsidR="00175754">
        <w:t>WebGLs</w:t>
      </w:r>
      <w:proofErr w:type="spellEnd"/>
      <w:r w:rsidR="00175754">
        <w:t xml:space="preserve"> responsibility. Testing the rendering output i</w:t>
      </w:r>
      <w:r w:rsidR="00683BF8">
        <w:t>s simply out of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w:t>
      </w:r>
      <w:r w:rsidR="0097125C">
        <w:t>we</w:t>
      </w:r>
      <w:r>
        <w:t xml:space="preserve"> give to </w:t>
      </w:r>
      <w:proofErr w:type="spellStart"/>
      <w:r>
        <w:t>WebGL</w:t>
      </w:r>
      <w:proofErr w:type="spellEnd"/>
      <w:r>
        <w:t>/</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rsidR="0097125C">
        <w:t>for example changing water strength</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w:t>
      </w:r>
      <w:r w:rsidR="0097125C">
        <w:t xml:space="preserve"> of vertices are</w:t>
      </w:r>
      <w:r>
        <w:t xml:space="preserve"> made</w:t>
      </w:r>
    </w:p>
    <w:p w:rsidR="0097125C" w:rsidRDefault="006E41BB" w:rsidP="0097125C">
      <w:pPr>
        <w:pStyle w:val="ListParagraph"/>
        <w:numPr>
          <w:ilvl w:val="0"/>
          <w:numId w:val="34"/>
        </w:numPr>
        <w:spacing w:after="160" w:line="259" w:lineRule="auto"/>
      </w:pPr>
      <w:r>
        <w:t>Cross browser</w:t>
      </w:r>
      <w:r w:rsidR="0097125C">
        <w:t xml:space="preserve"> testing</w:t>
      </w:r>
    </w:p>
    <w:p w:rsidR="0097125C" w:rsidRDefault="0097125C" w:rsidP="0097125C">
      <w:pPr>
        <w:pStyle w:val="ListParagraph"/>
        <w:numPr>
          <w:ilvl w:val="0"/>
          <w:numId w:val="34"/>
        </w:numPr>
        <w:spacing w:after="160" w:line="259" w:lineRule="auto"/>
      </w:pPr>
      <w:r>
        <w:t>Cross operating system testing</w:t>
      </w:r>
    </w:p>
    <w:p w:rsidR="00683BF8" w:rsidRDefault="00683BF8" w:rsidP="0097125C">
      <w:pPr>
        <w:pStyle w:val="ListParagraph"/>
        <w:numPr>
          <w:ilvl w:val="0"/>
          <w:numId w:val="34"/>
        </w:numPr>
        <w:spacing w:after="160" w:line="259" w:lineRule="auto"/>
      </w:pPr>
      <w:r>
        <w:t xml:space="preserve">The </w:t>
      </w:r>
      <w:r w:rsidR="00637DEC">
        <w:t>users bro</w:t>
      </w:r>
      <w:r w:rsidR="0097125C">
        <w:t xml:space="preserve">wser, check it can run at least </w:t>
      </w:r>
      <w:proofErr w:type="spellStart"/>
      <w:r w:rsidR="0097125C">
        <w:t>WebGL</w:t>
      </w:r>
      <w:proofErr w:type="spellEnd"/>
      <w:r w:rsidR="0097125C">
        <w:t xml:space="preserve"> 1.0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97125C" w:rsidP="00683BF8">
      <w:pPr>
        <w:pStyle w:val="ListParagraph"/>
        <w:numPr>
          <w:ilvl w:val="0"/>
          <w:numId w:val="34"/>
        </w:numPr>
        <w:spacing w:after="160" w:line="259" w:lineRule="auto"/>
      </w:pPr>
      <w:r>
        <w:t>Memory usage and s</w:t>
      </w:r>
      <w:r w:rsidR="00683BF8">
        <w:t xml:space="preserve">ee how </w:t>
      </w:r>
      <w:r>
        <w:t>scene properties</w:t>
      </w:r>
      <w:r w:rsidR="00683BF8">
        <w:t xml:space="preserve"> affect this</w:t>
      </w:r>
      <w:r w:rsidR="00683BF8">
        <w:tab/>
      </w:r>
    </w:p>
    <w:p w:rsidR="00683BF8" w:rsidRDefault="00683BF8" w:rsidP="0097125C">
      <w:pPr>
        <w:pStyle w:val="ListParagraph"/>
        <w:numPr>
          <w:ilvl w:val="0"/>
          <w:numId w:val="34"/>
        </w:numPr>
        <w:spacing w:after="160" w:line="259" w:lineRule="auto"/>
      </w:pPr>
      <w:r>
        <w:t xml:space="preserve">FPS tests </w:t>
      </w:r>
      <w:r w:rsidR="0097125C">
        <w:t>and see how scene properties affect this</w:t>
      </w:r>
      <w:r w:rsidR="0097125C">
        <w:tab/>
      </w:r>
      <w:r>
        <w:tab/>
      </w:r>
    </w:p>
    <w:p w:rsidR="00694611" w:rsidRDefault="00694611" w:rsidP="004C12FA">
      <w:pPr>
        <w:pStyle w:val="Heading2"/>
        <w:rPr>
          <w:lang w:val="en-US"/>
        </w:rPr>
      </w:pPr>
      <w:bookmarkStart w:id="26" w:name="_Toc222978605"/>
      <w:bookmarkStart w:id="27" w:name="_Toc476088426"/>
      <w:r>
        <w:rPr>
          <w:lang w:val="en-US"/>
        </w:rPr>
        <w:t>Automated Testing</w:t>
      </w:r>
      <w:bookmarkEnd w:id="26"/>
      <w:bookmarkEnd w:id="27"/>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w:t>
      </w:r>
      <w:r w:rsidR="0097125C">
        <w:rPr>
          <w:lang w:val="en-US"/>
        </w:rPr>
        <w:t xml:space="preserve">unit </w:t>
      </w:r>
      <w:r>
        <w:rPr>
          <w:lang w:val="en-US"/>
        </w:rPr>
        <w:t xml:space="preserve">tests run every time someone starts the scene. </w:t>
      </w:r>
      <w:r w:rsidR="0097125C">
        <w:rPr>
          <w:lang w:val="en-US"/>
        </w:rPr>
        <w:t>We</w:t>
      </w:r>
      <w:r>
        <w:rPr>
          <w:lang w:val="en-US"/>
        </w:rPr>
        <w:t xml:space="preserve">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w:t>
      </w:r>
      <w:r w:rsidR="0097125C">
        <w:rPr>
          <w:lang w:val="en-US"/>
        </w:rPr>
        <w:t>is not</w:t>
      </w:r>
      <w:r>
        <w:rPr>
          <w:lang w:val="en-US"/>
        </w:rPr>
        <w:t xml:space="preserve"> necessary. </w:t>
      </w:r>
    </w:p>
    <w:p w:rsidR="00694611" w:rsidRDefault="00694611" w:rsidP="004C12FA">
      <w:pPr>
        <w:pStyle w:val="Heading3"/>
        <w:rPr>
          <w:lang w:val="en-US"/>
        </w:rPr>
      </w:pPr>
      <w:bookmarkStart w:id="28" w:name="_Toc222978606"/>
      <w:bookmarkStart w:id="29" w:name="_Toc476088427"/>
      <w:r>
        <w:rPr>
          <w:lang w:val="en-US"/>
        </w:rPr>
        <w:t>Unit Tests</w:t>
      </w:r>
      <w:bookmarkEnd w:id="28"/>
      <w:bookmarkEnd w:id="29"/>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w:t>
      </w:r>
      <w:r w:rsidRPr="0097125C">
        <w:rPr>
          <w:color w:val="FF0000"/>
          <w:lang w:val="en-US"/>
        </w:rPr>
        <w:t>unit testing section</w:t>
      </w:r>
      <w:r w:rsidR="0097125C" w:rsidRPr="0097125C">
        <w:rPr>
          <w:color w:val="FF0000"/>
          <w:lang w:val="en-US"/>
        </w:rPr>
        <w:t xml:space="preserve"> []</w:t>
      </w:r>
      <w:r w:rsidRPr="0097125C">
        <w:rPr>
          <w:color w:val="FF0000"/>
          <w:lang w:val="en-US"/>
        </w:rPr>
        <w:t xml:space="preserve">, </w:t>
      </w:r>
      <w:r>
        <w:rPr>
          <w:lang w:val="en-US"/>
        </w:rPr>
        <w:t xml:space="preserve">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w:t>
      </w:r>
      <w:r w:rsidR="0097125C">
        <w:rPr>
          <w:lang w:val="en-US"/>
        </w:rPr>
        <w:t>they are</w:t>
      </w:r>
      <w:r w:rsidRPr="008F1952">
        <w:rPr>
          <w:lang w:val="en-US"/>
        </w:rPr>
        <w:t xml:space="preserv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w:t>
      </w:r>
      <w:r w:rsidR="0097125C">
        <w:rPr>
          <w:lang w:val="en-US"/>
        </w:rPr>
        <w:t xml:space="preserve">(VAOs) </w:t>
      </w:r>
      <w:r w:rsidR="00FE4BDA" w:rsidRPr="008F1952">
        <w:rPr>
          <w:lang w:val="en-US"/>
        </w:rPr>
        <w:t>properly</w:t>
      </w:r>
      <w:r w:rsidR="0097125C">
        <w:rPr>
          <w:lang w:val="en-US"/>
        </w:rPr>
        <w:t>. VAOs are only used in this terrain class</w:t>
      </w:r>
      <w:r w:rsidR="00FE4BDA">
        <w:rPr>
          <w:lang w:val="en-US"/>
        </w:rPr>
        <w:t>,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8F1952" w:rsidRPr="00D35186" w:rsidRDefault="008F1952" w:rsidP="004C12FA">
      <w:pPr>
        <w:rPr>
          <w:lang w:val="en-US"/>
        </w:rPr>
      </w:pPr>
      <w:r>
        <w:rPr>
          <w:lang w:val="en-US"/>
        </w:rPr>
        <w:t>The images below shows the user interaction panel and some accompanying acceptance tests for it.</w:t>
      </w:r>
    </w:p>
    <w:p w:rsidR="00694611" w:rsidRDefault="00694611" w:rsidP="004C12FA">
      <w:pPr>
        <w:pStyle w:val="Heading3"/>
        <w:rPr>
          <w:lang w:val="en-US"/>
        </w:rPr>
      </w:pPr>
      <w:bookmarkStart w:id="30" w:name="_Toc222978607"/>
      <w:bookmarkStart w:id="31" w:name="_Toc476088428"/>
      <w:r>
        <w:rPr>
          <w:lang w:val="en-US"/>
        </w:rPr>
        <w:t>User Interface Testing</w:t>
      </w:r>
      <w:bookmarkEnd w:id="30"/>
      <w:bookmarkEnd w:id="31"/>
      <w:r>
        <w:rPr>
          <w:lang w:val="en-US"/>
        </w:rPr>
        <w:t xml:space="preserve"> </w:t>
      </w:r>
    </w:p>
    <w:p w:rsidR="003352CA" w:rsidRDefault="00B14DDF" w:rsidP="004C12FA">
      <w:pPr>
        <w:rPr>
          <w:color w:val="FF0000"/>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w:t>
      </w:r>
      <w:r w:rsidR="00C76F4F">
        <w:rPr>
          <w:color w:val="FF0000"/>
          <w:lang w:val="en-US"/>
        </w:rPr>
        <w:t>,</w:t>
      </w:r>
      <w:r w:rsidRPr="00C10ABC">
        <w:rPr>
          <w:color w:val="FF0000"/>
          <w:lang w:val="en-US"/>
        </w:rPr>
        <w:t xml:space="preserve">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97125C" w:rsidRDefault="0097125C"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2555875</wp:posOffset>
            </wp:positionH>
            <wp:positionV relativeFrom="paragraph">
              <wp:posOffset>189535</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543764</wp:posOffset>
            </wp:positionH>
            <wp:positionV relativeFrom="paragraph">
              <wp:posOffset>195173</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4611" w:rsidRDefault="00694611" w:rsidP="004C12FA">
      <w:pPr>
        <w:pStyle w:val="Heading3"/>
        <w:rPr>
          <w:lang w:val="en-US"/>
        </w:rPr>
      </w:pPr>
      <w:bookmarkStart w:id="32" w:name="_Toc222978608"/>
      <w:bookmarkStart w:id="33" w:name="_Toc476088429"/>
      <w:r>
        <w:rPr>
          <w:lang w:val="en-US"/>
        </w:rPr>
        <w:t>Stress Testing</w:t>
      </w:r>
      <w:bookmarkEnd w:id="32"/>
      <w:bookmarkEnd w:id="33"/>
      <w:r>
        <w:rPr>
          <w:lang w:val="en-US"/>
        </w:rPr>
        <w:t xml:space="preserve"> </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 xml:space="preserve">This is because the scene has to get rendered an extra 2 times per frame, to render the </w:t>
      </w:r>
      <w:r w:rsidR="007E7624">
        <w:rPr>
          <w:lang w:val="en-US"/>
        </w:rPr>
        <w:lastRenderedPageBreak/>
        <w:t>reflection and refraction textures. Therefore</w:t>
      </w:r>
      <w:r w:rsidR="00E908A4">
        <w:rPr>
          <w:lang w:val="en-US"/>
        </w:rPr>
        <w:t xml:space="preserve"> whenever the rock amounts get changed, </w:t>
      </w:r>
      <w:r w:rsidR="00C76F4F">
        <w:rPr>
          <w:lang w:val="en-US"/>
        </w:rPr>
        <w:t>they are</w:t>
      </w:r>
      <w:r w:rsidR="00E908A4">
        <w:rPr>
          <w:lang w:val="en-US"/>
        </w:rPr>
        <w:t xml:space="preserve"> not just rendered once</w:t>
      </w:r>
      <w:r w:rsidR="00C76F4F">
        <w:rPr>
          <w:lang w:val="en-US"/>
        </w:rPr>
        <w:t>, but three times</w:t>
      </w:r>
      <w:r w:rsidR="00E908A4">
        <w:rPr>
          <w:lang w:val="en-US"/>
        </w:rPr>
        <w:t xml:space="preserve">. </w:t>
      </w:r>
      <w:r w:rsidR="00C76F4F">
        <w:rPr>
          <w:lang w:val="en-US"/>
        </w:rPr>
        <w:t>Once to the scene, and once to the refraction and reflection textures. C</w:t>
      </w:r>
      <w:r w:rsidR="00E908A4">
        <w:rPr>
          <w:lang w:val="en-US"/>
        </w:rPr>
        <w:t xml:space="preserve">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w:t>
      </w:r>
      <w:r w:rsidR="00C76F4F">
        <w:rPr>
          <w:lang w:val="en-US"/>
        </w:rPr>
        <w:t>actual</w:t>
      </w:r>
      <w:r>
        <w:rPr>
          <w:lang w:val="en-US"/>
        </w:rPr>
        <w:t xml:space="preserve">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97125C" w:rsidP="004C12FA">
      <w:pPr>
        <w:rPr>
          <w:lang w:val="en-US"/>
        </w:rPr>
      </w:pPr>
      <w:r>
        <w:rPr>
          <w:noProof/>
        </w:rPr>
        <w:pict>
          <v:shape id="_x0000_s1051" type="#_x0000_t75" style="position:absolute;margin-left:-17.45pt;margin-top:14.45pt;width:221.95pt;height:103.05pt;z-index:-251606016" wrapcoords="-39 0 -39 21516 21600 21516 21600 0 -39 0">
            <v:imagedata r:id="rId68" o:title="initial_instancing"/>
            <w10:wrap type="tight"/>
          </v:shape>
        </w:pict>
      </w:r>
    </w:p>
    <w:p w:rsidR="00E908A4" w:rsidRDefault="0097125C" w:rsidP="004C12FA">
      <w:pPr>
        <w:rPr>
          <w:lang w:val="en-US"/>
        </w:rPr>
      </w:pPr>
      <w:r>
        <w:rPr>
          <w:noProof/>
        </w:rPr>
        <w:pict>
          <v:shape id="_x0000_s1052" type="#_x0000_t75" style="position:absolute;margin-left:216.85pt;margin-top:1.8pt;width:186.45pt;height:102.95pt;z-index:-251603968" wrapcoords="-39 0 -39 21514 21600 21514 21600 0 -39 0">
            <v:imagedata r:id="rId49"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w:t>
      </w:r>
      <w:r w:rsidR="00C76F4F">
        <w:rPr>
          <w:lang w:val="en-US"/>
        </w:rPr>
        <w:t>at 20 FPS is no longer possible</w:t>
      </w:r>
      <w:r>
        <w:rPr>
          <w:lang w:val="en-US"/>
        </w:rPr>
        <w:t xml:space="preserve"> due to the 3x render calls per frame. The scene would actually have to render 600,000 rocks per frame. </w:t>
      </w:r>
    </w:p>
    <w:p w:rsidR="00694611" w:rsidRDefault="00C10ABC" w:rsidP="004C12FA">
      <w:pPr>
        <w:pStyle w:val="Heading3"/>
        <w:rPr>
          <w:lang w:val="en-US"/>
        </w:rPr>
      </w:pPr>
      <w:r>
        <w:rPr>
          <w:lang w:val="en-US"/>
        </w:rPr>
        <w:t>Testing terrain quadrant clipping</w:t>
      </w:r>
    </w:p>
    <w:p w:rsidR="007E7624" w:rsidRDefault="007E7624" w:rsidP="00981110">
      <w:pPr>
        <w:rPr>
          <w:lang w:val="en-US"/>
        </w:rPr>
      </w:pPr>
      <w:bookmarkStart w:id="34" w:name="_Toc222978610"/>
      <w:bookmarkStart w:id="35" w:name="_Toc476088431"/>
    </w:p>
    <w:p w:rsidR="007E7624" w:rsidRDefault="0097125C" w:rsidP="00981110">
      <w:pPr>
        <w:rPr>
          <w:lang w:val="en-US"/>
        </w:rPr>
      </w:pPr>
      <w:r>
        <w:rPr>
          <w:noProof/>
        </w:rPr>
        <w:pict>
          <v:shape id="_x0000_s1092" type="#_x0000_t75" style="position:absolute;margin-left:222.4pt;margin-top:50.95pt;width:192.85pt;height:125.05pt;z-index:-251508736" wrapcoords="-39 0 -39 21540 21600 21540 21600 0 -39 0">
            <v:imagedata r:id="rId69" o:title="1 cell"/>
            <w10:wrap type="tight"/>
          </v:shape>
        </w:pict>
      </w:r>
      <w:r w:rsidR="007E7624">
        <w:rPr>
          <w:lang w:val="en-US"/>
        </w:rPr>
        <w:t xml:space="preserve">To test the terrain quadrant clipping (only processing 9 quadrants rather than all of them) the </w:t>
      </w:r>
      <w:proofErr w:type="spellStart"/>
      <w:r w:rsidR="007E7624">
        <w:rPr>
          <w:lang w:val="en-US"/>
        </w:rPr>
        <w:t>minimap</w:t>
      </w:r>
      <w:proofErr w:type="spellEnd"/>
      <w:r w:rsidR="007E7624">
        <w:rPr>
          <w:lang w:val="en-US"/>
        </w:rPr>
        <w:t xml:space="preserve"> from the game was used. This </w:t>
      </w:r>
      <w:proofErr w:type="spellStart"/>
      <w:r w:rsidR="007E7624">
        <w:rPr>
          <w:lang w:val="en-US"/>
        </w:rPr>
        <w:t>minimap</w:t>
      </w:r>
      <w:proofErr w:type="spellEnd"/>
      <w:r w:rsidR="007E7624">
        <w:rPr>
          <w:lang w:val="en-US"/>
        </w:rPr>
        <w:t xml:space="preserve"> allowed the user to view the scene from a </w:t>
      </w:r>
      <w:r w:rsidR="0005073A">
        <w:rPr>
          <w:lang w:val="en-US"/>
        </w:rPr>
        <w:t>bird’s</w:t>
      </w:r>
      <w:r w:rsidR="007E7624">
        <w:rPr>
          <w:lang w:val="en-US"/>
        </w:rPr>
        <w:t xml:space="preserve"> eye perspective. As the </w:t>
      </w:r>
      <w:proofErr w:type="spellStart"/>
      <w:r w:rsidR="007E7624">
        <w:rPr>
          <w:lang w:val="en-US"/>
        </w:rPr>
        <w:t>minimap</w:t>
      </w:r>
      <w:proofErr w:type="spellEnd"/>
      <w:r w:rsidR="007E7624">
        <w:rPr>
          <w:lang w:val="en-US"/>
        </w:rPr>
        <w:t xml:space="preserve">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C76F4F" w:rsidP="00981110">
      <w:pPr>
        <w:rPr>
          <w:color w:val="FF0000"/>
          <w:lang w:val="en-US"/>
        </w:rPr>
      </w:pPr>
      <w:r>
        <w:rPr>
          <w:lang w:val="en-US"/>
        </w:rPr>
        <w:t>First of all, the map was split into sub sections and</w:t>
      </w:r>
      <w:r w:rsidR="007E7624">
        <w:rPr>
          <w:lang w:val="en-US"/>
        </w:rPr>
        <w:t xml:space="preserve"> just one terrain quadrant was processed (</w:t>
      </w:r>
      <w:r w:rsidR="00C10ABC">
        <w:rPr>
          <w:lang w:val="en-US"/>
        </w:rPr>
        <w:t xml:space="preserve">left image, </w:t>
      </w:r>
      <w:r w:rsidR="007E7624">
        <w:rPr>
          <w:lang w:val="en-US"/>
        </w:rPr>
        <w:t xml:space="preserve">the one the user was currently in). However this meant, when they were on the edge of that quadrant, they </w:t>
      </w:r>
      <w:r>
        <w:rPr>
          <w:lang w:val="en-US"/>
        </w:rPr>
        <w:t>would not</w:t>
      </w:r>
      <w:r w:rsidR="007E7624">
        <w:rPr>
          <w:lang w:val="en-US"/>
        </w:rPr>
        <w:t xml:space="preserve"> see the further </w:t>
      </w:r>
      <w:r w:rsidR="00C10ABC">
        <w:rPr>
          <w:lang w:val="en-US"/>
        </w:rPr>
        <w:t>in the distance</w:t>
      </w:r>
      <w:r w:rsidR="007E7624">
        <w:rPr>
          <w:lang w:val="en-US"/>
        </w:rPr>
        <w:t xml:space="preserve">. </w:t>
      </w:r>
      <w:r w:rsidR="00C10ABC">
        <w:rPr>
          <w:lang w:val="en-US"/>
        </w:rPr>
        <w:t xml:space="preserve">The tiny red square in the middle of the images is the user’s position. </w:t>
      </w:r>
      <w:r w:rsidR="007E7624" w:rsidRPr="007E7624">
        <w:rPr>
          <w:color w:val="FF0000"/>
          <w:lang w:val="en-US"/>
        </w:rPr>
        <w:t>The</w:t>
      </w:r>
      <w:r w:rsidR="00C10ABC">
        <w:rPr>
          <w:color w:val="FF0000"/>
          <w:lang w:val="en-US"/>
        </w:rPr>
        <w:t>se screenshots</w:t>
      </w:r>
      <w:r w:rsidR="007E7624" w:rsidRPr="007E7624">
        <w:rPr>
          <w:color w:val="FF0000"/>
          <w:lang w:val="en-US"/>
        </w:rPr>
        <w:t xml:space="preserve"> can be viewed at []. </w:t>
      </w:r>
    </w:p>
    <w:p w:rsidR="007E7624" w:rsidRDefault="0097125C" w:rsidP="00981110">
      <w:pPr>
        <w:rPr>
          <w:lang w:val="en-US"/>
        </w:rPr>
      </w:pPr>
      <w:r>
        <w:rPr>
          <w:noProof/>
        </w:rPr>
        <w:lastRenderedPageBreak/>
        <w:pict>
          <v:shape id="_x0000_s1090" type="#_x0000_t75" style="position:absolute;margin-left:256.2pt;margin-top:3.85pt;width:174.05pt;height:149.35pt;z-index:-251512832;mso-position-horizontal-relative:text;mso-position-vertical-relative:text" wrapcoords="-39 0 -39 21554 21600 21554 21600 0 -39 0">
            <v:imagedata r:id="rId70" o:title="5 cells"/>
            <w10:wrap type="tight"/>
          </v:shape>
        </w:pict>
      </w:r>
    </w:p>
    <w:p w:rsidR="00C10ABC" w:rsidRDefault="00C10ABC" w:rsidP="00981110">
      <w:pPr>
        <w:rPr>
          <w:lang w:val="en-US"/>
        </w:rPr>
      </w:pPr>
      <w:r>
        <w:rPr>
          <w:lang w:val="en-US"/>
        </w:rPr>
        <w:t xml:space="preserve">So just processing 1 terrain quadrant </w:t>
      </w:r>
      <w:r w:rsidR="00C76F4F">
        <w:rPr>
          <w:lang w:val="en-US"/>
        </w:rPr>
        <w:t>was not</w:t>
      </w:r>
      <w:r>
        <w:rPr>
          <w:lang w:val="en-US"/>
        </w:rPr>
        <w:t xml:space="preserve"> enough. The user needed to be able to see the surrounding cells that they could move into. Therefore</w:t>
      </w:r>
      <w:r w:rsidR="00C76F4F">
        <w:rPr>
          <w:lang w:val="en-US"/>
        </w:rPr>
        <w:t>,</w:t>
      </w:r>
      <w:r>
        <w:rPr>
          <w:lang w:val="en-US"/>
        </w:rPr>
        <w:t xml:space="preserve"> further array indexing was done to process the current and touching terrain quadrants. In the right image, 5 cells are being processed – but the diagonal quadrants still </w:t>
      </w:r>
      <w:r w:rsidR="00C76F4F">
        <w:rPr>
          <w:lang w:val="en-US"/>
        </w:rPr>
        <w:t>were not</w:t>
      </w:r>
      <w:r>
        <w:rPr>
          <w:lang w:val="en-US"/>
        </w:rPr>
        <w:t>.</w:t>
      </w:r>
    </w:p>
    <w:p w:rsidR="00C10ABC" w:rsidRDefault="00C10ABC" w:rsidP="00981110">
      <w:pPr>
        <w:rPr>
          <w:lang w:val="en-US"/>
        </w:rPr>
      </w:pPr>
    </w:p>
    <w:p w:rsidR="00C10ABC" w:rsidRDefault="00C10ABC" w:rsidP="00981110">
      <w:pPr>
        <w:rPr>
          <w:lang w:val="en-US"/>
        </w:rPr>
      </w:pPr>
    </w:p>
    <w:p w:rsidR="007E7624" w:rsidRDefault="00C76F4F" w:rsidP="00981110">
      <w:pPr>
        <w:rPr>
          <w:lang w:val="en-US"/>
        </w:rPr>
      </w:pPr>
      <w:r>
        <w:rPr>
          <w:noProof/>
        </w:rPr>
        <w:pict>
          <v:shape id="_x0000_s1091" type="#_x0000_t75" style="position:absolute;margin-left:249.35pt;margin-top:24.35pt;width:172.15pt;height:164.05pt;z-index:-251510784" wrapcoords="-39 0 -39 21531 21600 21531 21600 0 -39 0">
            <v:imagedata r:id="rId71" o:title="bottom left" croptop="15462f" cropbottom="4041f" cropleft="10775f" cropright="27582f"/>
            <w10:wrap type="tight"/>
          </v:shape>
        </w:pict>
      </w:r>
      <w:r w:rsidR="00C10ABC">
        <w:rPr>
          <w:lang w:val="en-US"/>
        </w:rPr>
        <w:t xml:space="preserve">The </w:t>
      </w:r>
      <w:r>
        <w:rPr>
          <w:lang w:val="en-US"/>
        </w:rPr>
        <w:t xml:space="preserve">below </w:t>
      </w:r>
      <w:r w:rsidR="00C10ABC">
        <w:rPr>
          <w:lang w:val="en-US"/>
        </w:rPr>
        <w:t xml:space="preserve">image on the right shows the final 3x3 terrain quadrant clipping working. As you can see, only the user’s cell and surrounding 8 cells are sent to the vertex </w:t>
      </w:r>
      <w:proofErr w:type="spellStart"/>
      <w:r w:rsidR="00C10ABC">
        <w:rPr>
          <w:lang w:val="en-US"/>
        </w:rPr>
        <w:t>shader</w:t>
      </w:r>
      <w:proofErr w:type="spellEnd"/>
      <w:r w:rsidR="00C10ABC">
        <w:rPr>
          <w:lang w:val="en-US"/>
        </w:rPr>
        <w:t xml:space="preserve"> to be processed. This means the user can see into the distance. </w:t>
      </w:r>
      <w:r>
        <w:rPr>
          <w:lang w:val="en-US"/>
        </w:rPr>
        <w:t>T</w:t>
      </w:r>
      <w:r w:rsidR="00C10ABC">
        <w:rPr>
          <w:lang w:val="en-US"/>
        </w:rPr>
        <w:t xml:space="preserve">he majority of the cells that the user </w:t>
      </w:r>
      <w:r>
        <w:rPr>
          <w:lang w:val="en-US"/>
        </w:rPr>
        <w:t>cannot</w:t>
      </w:r>
      <w:r w:rsidR="00C10ABC">
        <w:rPr>
          <w:lang w:val="en-US"/>
        </w:rPr>
        <w:t xml:space="preserve"> see</w:t>
      </w:r>
      <w:r>
        <w:rPr>
          <w:lang w:val="en-US"/>
        </w:rPr>
        <w:t>,</w:t>
      </w:r>
      <w:r w:rsidR="00C10ABC">
        <w:rPr>
          <w:lang w:val="en-US"/>
        </w:rPr>
        <w:t xml:space="preserve"> </w:t>
      </w:r>
      <w:r>
        <w:rPr>
          <w:lang w:val="en-US"/>
        </w:rPr>
        <w:t>are not</w:t>
      </w:r>
      <w:r w:rsidR="00C10ABC">
        <w:rPr>
          <w:lang w:val="en-US"/>
        </w:rPr>
        <w:t xml:space="preserve"> processed. </w:t>
      </w:r>
    </w:p>
    <w:p w:rsidR="00C10ABC" w:rsidRDefault="00C10ABC" w:rsidP="00981110">
      <w:pPr>
        <w:rPr>
          <w:lang w:val="en-US"/>
        </w:rPr>
      </w:pPr>
    </w:p>
    <w:p w:rsidR="00C10ABC" w:rsidRPr="00C10ABC" w:rsidRDefault="00C10ABC" w:rsidP="00981110">
      <w:pPr>
        <w:pStyle w:val="Heading3"/>
        <w:rPr>
          <w:lang w:val="en-US"/>
        </w:rPr>
      </w:pPr>
      <w:r>
        <w:rPr>
          <w:lang w:val="en-US"/>
        </w:rPr>
        <w:t>Memory</w:t>
      </w:r>
    </w:p>
    <w:p w:rsidR="005025B3" w:rsidRDefault="005025B3" w:rsidP="005025B3">
      <w:pPr>
        <w:rPr>
          <w:lang w:val="en-US"/>
        </w:rPr>
      </w:pPr>
    </w:p>
    <w:p w:rsidR="005025B3" w:rsidRDefault="00C76F4F" w:rsidP="005025B3">
      <w:pPr>
        <w:rPr>
          <w:lang w:val="en-US"/>
        </w:rPr>
      </w:pPr>
      <w:r>
        <w:rPr>
          <w:noProof/>
          <w:lang w:eastAsia="en-GB"/>
        </w:rPr>
        <w:drawing>
          <wp:anchor distT="0" distB="0" distL="114300" distR="114300" simplePos="0" relativeHeight="251705344" behindDoc="1" locked="0" layoutInCell="1" allowOverlap="1">
            <wp:simplePos x="0" y="0"/>
            <wp:positionH relativeFrom="margin">
              <wp:align>right</wp:align>
            </wp:positionH>
            <wp:positionV relativeFrom="paragraph">
              <wp:posOffset>952652</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5B3">
        <w:rPr>
          <w:lang w:val="en-US"/>
        </w:rPr>
        <w:t>The terrain gener</w:t>
      </w:r>
      <w:r w:rsidR="00E3769D">
        <w:rPr>
          <w:lang w:val="en-US"/>
        </w:rPr>
        <w:t xml:space="preserve">ation consumes the most memory because </w:t>
      </w:r>
      <w:r w:rsidR="005025B3">
        <w:rPr>
          <w:lang w:val="en-US"/>
        </w:rPr>
        <w:t>it has to create</w:t>
      </w:r>
      <w:r w:rsidR="00C10ABC">
        <w:rPr>
          <w:lang w:val="en-US"/>
        </w:rPr>
        <w:t xml:space="preserve"> all of the vertices, normal, UV</w:t>
      </w:r>
      <w:r w:rsidR="005025B3">
        <w:rPr>
          <w:lang w:val="en-US"/>
        </w:rPr>
        <w:t xml:space="preserve">s and </w:t>
      </w:r>
      <w:r w:rsidR="00E3769D">
        <w:rPr>
          <w:lang w:val="en-US"/>
        </w:rPr>
        <w:t xml:space="preserve">indices. </w:t>
      </w:r>
      <w:r>
        <w:rPr>
          <w:lang w:val="en-US"/>
        </w:rPr>
        <w:t>The image on the right</w:t>
      </w:r>
      <w:r w:rsidR="00E3769D">
        <w:rPr>
          <w:lang w:val="en-US"/>
        </w:rPr>
        <w:t xml:space="preserve"> shows the total memory consumed by </w:t>
      </w:r>
      <w:r>
        <w:rPr>
          <w:lang w:val="en-US"/>
        </w:rPr>
        <w:t>the terrain generation function, for a 4x4 map size</w:t>
      </w:r>
      <w:r w:rsidR="00E3769D">
        <w:rPr>
          <w:lang w:val="en-US"/>
        </w:rPr>
        <w:t>.</w:t>
      </w:r>
    </w:p>
    <w:p w:rsidR="005025B3" w:rsidRDefault="005025B3" w:rsidP="005025B3">
      <w:pPr>
        <w:rPr>
          <w:lang w:val="en-US"/>
        </w:rPr>
      </w:pPr>
    </w:p>
    <w:p w:rsidR="005025B3" w:rsidRDefault="00E3769D" w:rsidP="005025B3">
      <w:pPr>
        <w:rPr>
          <w:lang w:val="en-US"/>
        </w:rPr>
      </w:pPr>
      <w:r>
        <w:rPr>
          <w:lang w:val="en-US"/>
        </w:rPr>
        <w:t>Nothing else in the program even comes close to the</w:t>
      </w:r>
      <w:r w:rsidR="00C76F4F">
        <w:rPr>
          <w:lang w:val="en-US"/>
        </w:rPr>
        <w:t xml:space="preserve"> memory taken up by the terrain</w:t>
      </w:r>
      <w:r>
        <w:rPr>
          <w:lang w:val="en-US"/>
        </w:rPr>
        <w:t xml:space="preserve">. However, 1.9 million bytes is only 1.9 megabytes of data. </w:t>
      </w:r>
    </w:p>
    <w:p w:rsidR="00E3769D" w:rsidRDefault="00E3769D" w:rsidP="005025B3">
      <w:pPr>
        <w:rPr>
          <w:lang w:val="en-US"/>
        </w:rPr>
      </w:pPr>
    </w:p>
    <w:p w:rsidR="00E3769D" w:rsidRDefault="00E3769D" w:rsidP="005025B3">
      <w:pPr>
        <w:rPr>
          <w:lang w:val="en-US"/>
        </w:rPr>
      </w:pPr>
      <w:r>
        <w:rPr>
          <w:lang w:val="en-US"/>
        </w:rPr>
        <w:t>Ramping up the terrain size to a 12x12 section yields a 29 megabyte memory usage</w:t>
      </w:r>
      <w:r w:rsidR="00C76F4F">
        <w:rPr>
          <w:lang w:val="en-US"/>
        </w:rPr>
        <w:t>,</w:t>
      </w:r>
      <w:r>
        <w:rPr>
          <w:lang w:val="en-US"/>
        </w:rPr>
        <w:t xml:space="preserv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C76F4F"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76200</wp:posOffset>
            </wp:positionV>
            <wp:extent cx="2603500" cy="1477645"/>
            <wp:effectExtent l="0" t="0" r="6350" b="8255"/>
            <wp:wrapTight wrapText="bothSides">
              <wp:wrapPolygon edited="0">
                <wp:start x="0" y="0"/>
                <wp:lineTo x="0" y="21442"/>
                <wp:lineTo x="21495" y="21442"/>
                <wp:lineTo x="2149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6024" t="18860" r="35301" b="52207"/>
                    <a:stretch/>
                  </pic:blipFill>
                  <pic:spPr bwMode="auto">
                    <a:xfrm>
                      <a:off x="0" y="0"/>
                      <a:ext cx="2603500"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69D">
        <w:rPr>
          <w:noProof/>
          <w:lang w:eastAsia="en-GB"/>
        </w:rPr>
        <w:t>It</w:t>
      </w:r>
      <w:r w:rsidR="00E3769D">
        <w:rPr>
          <w:lang w:val="en-US"/>
        </w:rPr>
        <w:t xml:space="preserve"> might not seem like the terrain has gotten much bigger, after all it only went from 4 to 12, right? Well actually the terrain is created by its row size * column size. This means it </w:t>
      </w:r>
      <w:r>
        <w:rPr>
          <w:lang w:val="en-US"/>
        </w:rPr>
        <w:t>is not</w:t>
      </w:r>
      <w:r w:rsidR="00E3769D">
        <w:rPr>
          <w:lang w:val="en-US"/>
        </w:rPr>
        <w:t xml:space="preserve"> going from 4 to 12, but instead 4x4, to 12x12. This means an extra 128 </w:t>
      </w:r>
      <w:r>
        <w:rPr>
          <w:lang w:val="en-US"/>
        </w:rPr>
        <w:t>sections are added onto the map. E</w:t>
      </w:r>
      <w:r w:rsidR="00777027">
        <w:rPr>
          <w:lang w:val="en-US"/>
        </w:rPr>
        <w:t xml:space="preserve">ach </w:t>
      </w:r>
      <w:r>
        <w:rPr>
          <w:lang w:val="en-US"/>
        </w:rPr>
        <w:t>new section contains</w:t>
      </w:r>
      <w:r w:rsidR="00777027">
        <w:rPr>
          <w:lang w:val="en-US"/>
        </w:rPr>
        <w:t xml:space="preserve"> 16,384 vertices and other data such as normals, UV coordinates and indices.</w:t>
      </w:r>
    </w:p>
    <w:p w:rsidR="006426CA" w:rsidRPr="009E320D" w:rsidRDefault="006C7832" w:rsidP="009E320D">
      <w:pPr>
        <w:pStyle w:val="Heading1"/>
      </w:pPr>
      <w:bookmarkStart w:id="36" w:name="_Toc192777716"/>
      <w:bookmarkStart w:id="37" w:name="_Toc222978612"/>
      <w:bookmarkStart w:id="38" w:name="_Toc476088433"/>
      <w:bookmarkEnd w:id="34"/>
      <w:bookmarkEnd w:id="35"/>
      <w:r>
        <w:t xml:space="preserve">Critical </w:t>
      </w:r>
      <w:r w:rsidR="00711DBE">
        <w:t>Evaluation</w:t>
      </w:r>
      <w:bookmarkEnd w:id="36"/>
      <w:bookmarkEnd w:id="37"/>
      <w:bookmarkEnd w:id="38"/>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lastRenderedPageBreak/>
        <w:t xml:space="preserve">The requirements spec [] developed at the start of the project was </w:t>
      </w:r>
      <w:r w:rsidR="000167F5">
        <w:t>not very realistic</w:t>
      </w:r>
      <w:r>
        <w:t>.</w:t>
      </w:r>
      <w:r w:rsidR="000167F5">
        <w:t xml:space="preserve"> A good 3D </w:t>
      </w:r>
      <w:r w:rsidR="002A29B1">
        <w:t xml:space="preserve">rover </w:t>
      </w:r>
      <w:r w:rsidR="000167F5">
        <w:t xml:space="preserve">game in </w:t>
      </w:r>
      <w:proofErr w:type="spellStart"/>
      <w:r w:rsidR="000167F5">
        <w:t>WebGL</w:t>
      </w:r>
      <w:proofErr w:type="spellEnd"/>
      <w:r w:rsidR="002A29B1">
        <w:t>, with no prior low level graphics knowledge,</w:t>
      </w:r>
      <w:r w:rsidR="000167F5">
        <w:t xml:space="preserve"> was not possible</w:t>
      </w:r>
      <w:r w:rsidR="002A29B1">
        <w:t xml:space="preserve"> given 400 hours</w:t>
      </w:r>
      <w:r w:rsidR="000167F5">
        <w:t xml:space="preserve"> or even more. The playability aspects of the g</w:t>
      </w:r>
      <w:r w:rsidR="00C76F4F">
        <w:t>ame where the hardest to create</w:t>
      </w:r>
      <w:r w:rsidR="000167F5">
        <w:t>. There was not an obvious task the player could go and do</w:t>
      </w:r>
      <w:r w:rsidR="00F057BC">
        <w:t>,</w:t>
      </w:r>
      <w:r w:rsidR="000167F5">
        <w:t xml:space="preserve"> which would have been enjoyable</w:t>
      </w:r>
      <w:r w:rsidR="002A29B1">
        <w:t xml:space="preserve"> f</w:t>
      </w:r>
      <w:r w:rsidR="00C76F4F">
        <w:t>or them, whilst remaining easy to program</w:t>
      </w:r>
      <w:r w:rsidR="000167F5">
        <w:t xml:space="preserve">. If the project </w:t>
      </w:r>
      <w:r w:rsidR="00F057BC">
        <w:t>was not</w:t>
      </w:r>
      <w:r w:rsidR="000167F5">
        <w:t xml:space="preserve">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 xml:space="preserve">As previously mentioned, the project started out as a game and later transitioned into a graphical scene. The game aspects side of the requirements where simply stripped out and </w:t>
      </w:r>
      <w:r w:rsidR="00F057BC">
        <w:rPr>
          <w:lang w:val="en-US"/>
        </w:rPr>
        <w:t>few</w:t>
      </w:r>
      <w:r>
        <w:rPr>
          <w:lang w:val="en-US"/>
        </w:rPr>
        <w:t xml:space="preserve"> new requirements where added. This was because the graphics of the existing project needed to be massively improved, as shown in the below images:</w:t>
      </w:r>
    </w:p>
    <w:p w:rsidR="00AC3513" w:rsidRDefault="0097125C" w:rsidP="004C12FA">
      <w:pPr>
        <w:rPr>
          <w:lang w:val="en-US"/>
        </w:rPr>
      </w:pPr>
      <w:r>
        <w:rPr>
          <w:noProof/>
        </w:rPr>
        <w:pict>
          <v:shape id="_x0000_s1087" type="#_x0000_t75" style="position:absolute;margin-left:216.8pt;margin-top:12.75pt;width:193.85pt;height:123.75pt;z-index:-251523072" wrapcoords="-39 0 -39 21539 21600 21539 21600 0 -39 0">
            <v:imagedata r:id="rId74" o:title="0_original_water"/>
            <w10:wrap type="tight"/>
          </v:shape>
        </w:pict>
      </w:r>
      <w:r>
        <w:rPr>
          <w:noProof/>
        </w:rPr>
        <w:pict>
          <v:shape id="_x0000_s1086" type="#_x0000_t75" style="position:absolute;margin-left:.05pt;margin-top:23.8pt;width:197.9pt;height:112.3pt;z-index:-251525120" wrapcoords="-39 0 -39 21531 21600 21531 21600 0 -39 0">
            <v:imagedata r:id="rId75"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 xml:space="preserve">meant the existing graphics could be improved. There were several reasons behind why the graphics in the game </w:t>
      </w:r>
      <w:r w:rsidR="00F057BC">
        <w:t>were not</w:t>
      </w:r>
      <w:r>
        <w:t xml:space="preserve"> amazing. The first reason was that they were being created from scratch in </w:t>
      </w:r>
      <w:proofErr w:type="spellStart"/>
      <w:r>
        <w:t>WebGL</w:t>
      </w:r>
      <w:proofErr w:type="spellEnd"/>
      <w:r>
        <w:t>, which takes ages</w:t>
      </w:r>
      <w:r w:rsidR="000167F5">
        <w:t>, even</w:t>
      </w:r>
      <w:r>
        <w:t xml:space="preserve"> if </w:t>
      </w:r>
      <w:r w:rsidR="00F057BC">
        <w:t>we</w:t>
      </w:r>
      <w:r>
        <w:t xml:space="preserve">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w:t>
      </w:r>
      <w:proofErr w:type="spellStart"/>
      <w:r w:rsidR="000167F5">
        <w:t>minimap</w:t>
      </w:r>
      <w:proofErr w:type="spellEnd"/>
      <w:r w:rsidR="000167F5">
        <w:t xml:space="preserve">,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3A22FB" w:rsidRDefault="003A22FB" w:rsidP="003A22FB"/>
    <w:p w:rsidR="003A22FB" w:rsidRDefault="003A22FB" w:rsidP="004C12FA">
      <w:r>
        <w:t>Using SCRUM has proved very beneficial. It has allowed for working software early on which was</w:t>
      </w:r>
      <w:r>
        <w:t xml:space="preserve"> crucial to ensure the project’s success. Using SCRUM allowed for early spike solutions and up front code. </w:t>
      </w:r>
    </w:p>
    <w:p w:rsidR="003A22FB" w:rsidRDefault="003A22FB" w:rsidP="004C12FA"/>
    <w:p w:rsidR="00827731" w:rsidRDefault="00F057BC" w:rsidP="004C12FA">
      <w:r>
        <w:t>Various</w:t>
      </w:r>
      <w:r w:rsidR="00827731">
        <w:t xml:space="preserve"> </w:t>
      </w:r>
      <w:r w:rsidR="00BA5E13">
        <w:t>aspects of the project</w:t>
      </w:r>
      <w:r w:rsidR="00827731">
        <w:t xml:space="preserve"> had to be rewritten </w:t>
      </w:r>
      <w:r w:rsidR="003A22FB">
        <w:t>throughout</w:t>
      </w:r>
      <w:r w:rsidR="00BA5E13">
        <w:t>,</w:t>
      </w:r>
      <w:r w:rsidR="00827731">
        <w:t xml:space="preserve"> due to unforeseen problems. It was very difficult to know how efficient something would be until it was already built. For example the original terrain and rocks. </w:t>
      </w:r>
      <w:r w:rsidR="00BA5E13">
        <w:t>There weren’t any</w:t>
      </w:r>
      <w:r w:rsidR="00827731">
        <w:t xml:space="preserve"> FPS issues with the terrain until after</w:t>
      </w:r>
      <w:r w:rsidR="00BA5E13">
        <w:t xml:space="preserve"> the rocks had been </w:t>
      </w:r>
      <w:proofErr w:type="gramStart"/>
      <w:r w:rsidR="00BA5E13">
        <w:t>added.</w:t>
      </w:r>
      <w:proofErr w:type="gramEnd"/>
      <w:r w:rsidR="00827731">
        <w:t xml:space="preserve"> The rocks themselves contained several thousand vertices, just enough to slow down the frame rate when </w:t>
      </w:r>
      <w:r w:rsidR="00827731">
        <w:lastRenderedPageBreak/>
        <w:t>paire</w:t>
      </w:r>
      <w:r>
        <w:t>d with the terrain. However the rocks were not</w:t>
      </w:r>
      <w:r w:rsidR="00827731">
        <w:t xml:space="preserve"> the root of the problem, the FPS drops was due to the terrain. But at the time of implementing the terrain, there </w:t>
      </w:r>
      <w:r>
        <w:t>did not</w:t>
      </w:r>
      <w:r w:rsidR="00827731">
        <w:t xml:space="preserve"> seem to be a problem with it.</w:t>
      </w:r>
    </w:p>
    <w:p w:rsidR="00827731" w:rsidRDefault="00827731" w:rsidP="004C12FA"/>
    <w:p w:rsidR="00827731" w:rsidRDefault="00827731" w:rsidP="004C12FA">
      <w:r>
        <w:t xml:space="preserve">These FPS issues set the project back, but again </w:t>
      </w:r>
      <w:r w:rsidR="00F057BC">
        <w:t xml:space="preserve">there are </w:t>
      </w:r>
      <w:r>
        <w:t xml:space="preserve">only two </w:t>
      </w:r>
      <w:r w:rsidR="00F057BC">
        <w:t xml:space="preserve">real </w:t>
      </w:r>
      <w:r>
        <w:t>options. The first option is to try and use a really efficient technique early on and run the risk of it not working at all. Or, you can implement something not very efficient and build on it afterwards.</w:t>
      </w:r>
      <w:r w:rsidR="0090573C">
        <w:t xml:space="preserve"> </w:t>
      </w:r>
      <w:r>
        <w:t xml:space="preserve">Using </w:t>
      </w:r>
      <w:proofErr w:type="spellStart"/>
      <w:r>
        <w:t>WebGL</w:t>
      </w:r>
      <w:proofErr w:type="spellEnd"/>
      <w:r>
        <w:t xml:space="preserve">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393A32" w:rsidRDefault="00827731" w:rsidP="004C12FA">
      <w:r>
        <w:t xml:space="preserve">Although </w:t>
      </w:r>
      <w:r w:rsidR="00BA5E13">
        <w:t xml:space="preserve">the </w:t>
      </w:r>
      <w:r>
        <w:t xml:space="preserve">features where constantly changing, this is expected when learning a new language. The first projects or features </w:t>
      </w:r>
      <w:r w:rsidR="00F057BC">
        <w:t>created are not</w:t>
      </w:r>
      <w:r>
        <w:t xml:space="preserve"> going to use the most efficient techniques as firstly, </w:t>
      </w:r>
      <w:r w:rsidR="00F057BC">
        <w:t>we are</w:t>
      </w:r>
      <w:r>
        <w:t xml:space="preserv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w:t>
      </w:r>
      <w:proofErr w:type="gramStart"/>
      <w:r>
        <w:t>engine</w:t>
      </w:r>
      <w:r w:rsidR="00F057BC">
        <w:t>,</w:t>
      </w:r>
      <w:r>
        <w:t xml:space="preserve"> that</w:t>
      </w:r>
      <w:proofErr w:type="gramEnd"/>
      <w:r>
        <w:t xml:space="preserve">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 xml:space="preserve">If the project stayed as a game, then firstly a mid-weight library like three.js, should have been used to help render the graphics. This </w:t>
      </w:r>
      <w:r w:rsidR="00F057BC">
        <w:t>would have</w:t>
      </w:r>
      <w:r>
        <w:t xml:space="preserve"> allowed more time to focus on the game aspects. Since the graphics would have been less technical, other areas could have been improved to make up for it, such as collision. </w:t>
      </w:r>
      <w:r w:rsidR="00F057BC">
        <w:t>A</w:t>
      </w:r>
      <w:r>
        <w:t xml:space="preserve"> pathfinding algorithm like A* could have been implemented with 2D mouse picking. This would allow the user to click to move, automatically avoiding rocks, rather than using keys.</w:t>
      </w:r>
      <w:r w:rsidR="007E5C33">
        <w:t xml:space="preserve"> </w:t>
      </w:r>
      <w:r>
        <w:t xml:space="preserve">However the project should have focused on </w:t>
      </w:r>
      <w:proofErr w:type="spellStart"/>
      <w:r>
        <w:t>WebGL</w:t>
      </w:r>
      <w:proofErr w:type="spellEnd"/>
      <w:r>
        <w:t xml:space="preserve"> graphics from the start.</w:t>
      </w:r>
    </w:p>
    <w:p w:rsidR="007E5C33" w:rsidRDefault="007E5C33" w:rsidP="004C12FA"/>
    <w:p w:rsidR="00660DAF" w:rsidRDefault="007E5C33" w:rsidP="004C12FA">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t>
      </w:r>
      <w:proofErr w:type="spellStart"/>
      <w:r w:rsidR="003139BB">
        <w:t>WebGL</w:t>
      </w:r>
      <w:proofErr w:type="spellEnd"/>
      <w:r w:rsidR="003139BB">
        <w:t xml:space="preserve">.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w:t>
      </w:r>
      <w:r w:rsidR="00F057BC">
        <w:t>we</w:t>
      </w:r>
      <w:r>
        <w:t xml:space="preserve"> try to get the locati</w:t>
      </w:r>
      <w:r w:rsidR="003139BB">
        <w:t xml:space="preserve">on of a variable in a </w:t>
      </w:r>
      <w:proofErr w:type="spellStart"/>
      <w:r w:rsidR="003139BB">
        <w:t>shader</w:t>
      </w:r>
      <w:proofErr w:type="spellEnd"/>
      <w:r w:rsidR="003139BB">
        <w:t xml:space="preserve"> and</w:t>
      </w:r>
      <w:r>
        <w:t xml:space="preserve"> that </w:t>
      </w:r>
      <w:proofErr w:type="spellStart"/>
      <w:r>
        <w:t>shader</w:t>
      </w:r>
      <w:proofErr w:type="spellEnd"/>
      <w:r>
        <w:t xml:space="preserve"> variable </w:t>
      </w:r>
      <w:r w:rsidR="00F057BC">
        <w:t>does not</w:t>
      </w:r>
      <w:r>
        <w:t xml:space="preserve"> exist</w:t>
      </w:r>
      <w:r w:rsidR="003139BB">
        <w:t>,</w:t>
      </w:r>
      <w:r>
        <w:t xml:space="preserve"> </w:t>
      </w:r>
      <w:r w:rsidR="00F057BC">
        <w:t>we</w:t>
      </w:r>
      <w:r>
        <w:t xml:space="preserve"> will not get an error. Likewise if </w:t>
      </w:r>
      <w:r w:rsidR="00F057BC">
        <w:t>we</w:t>
      </w:r>
      <w:r>
        <w:t xml:space="preserve"> try and pass data from the vertex </w:t>
      </w:r>
      <w:proofErr w:type="spellStart"/>
      <w:r>
        <w:t>shader</w:t>
      </w:r>
      <w:proofErr w:type="spellEnd"/>
      <w:r>
        <w:t xml:space="preserve"> to the fragment </w:t>
      </w:r>
      <w:proofErr w:type="spellStart"/>
      <w:r>
        <w:t>shader</w:t>
      </w:r>
      <w:proofErr w:type="spellEnd"/>
      <w:r>
        <w:t xml:space="preserve">, </w:t>
      </w:r>
      <w:r w:rsidR="00F057BC">
        <w:t>we</w:t>
      </w:r>
      <w:r>
        <w:t xml:space="preserve"> </w:t>
      </w:r>
      <w:r w:rsidR="00E47AD0">
        <w:t>will not</w:t>
      </w:r>
      <w:r>
        <w:t xml:space="preserve"> get an error if the variables are spelt differently. </w:t>
      </w:r>
    </w:p>
    <w:p w:rsidR="00660DAF" w:rsidRDefault="00660DAF" w:rsidP="004C12FA"/>
    <w:p w:rsidR="00660DAF" w:rsidRDefault="00F057BC" w:rsidP="004C12FA">
      <w:r>
        <w:t>T</w:t>
      </w:r>
      <w:r w:rsidR="00660DAF">
        <w:t>he worst errors are “</w:t>
      </w:r>
      <w:r w:rsidR="00660DAF" w:rsidRPr="00660DAF">
        <w:t>attempt to access out of range vertices in attribute 0</w:t>
      </w:r>
      <w:r w:rsidR="00660DAF">
        <w:t xml:space="preserve">”. This essentially means anything could be wrong with the data </w:t>
      </w:r>
      <w:r>
        <w:t>you are</w:t>
      </w:r>
      <w:r w:rsidR="00660DAF">
        <w:t xml:space="preserve"> trying to draw. </w:t>
      </w:r>
      <w:proofErr w:type="spellStart"/>
      <w:r w:rsidR="00660DAF">
        <w:t>WebGL</w:t>
      </w:r>
      <w:proofErr w:type="spellEnd"/>
      <w:r w:rsidR="00660DAF">
        <w:t xml:space="preserve"> will say attribute 0, which is usually referring to the vertex positions. However the majority of the time the error </w:t>
      </w:r>
      <w:r>
        <w:t>will not</w:t>
      </w:r>
      <w:r w:rsidR="00660DAF">
        <w:t xml:space="preserve"> be here and could instead be in any attribute, such as attribute 2 which may contain the data for your normals. There is no easy way to solve this. The only way is to step back through every single setup </w:t>
      </w:r>
      <w:r w:rsidR="00660DAF">
        <w:lastRenderedPageBreak/>
        <w:t>and draw call to eventually find</w:t>
      </w:r>
      <w:r>
        <w:t xml:space="preserve"> a silly mistake, such as we</w:t>
      </w:r>
      <w:r w:rsidR="00660DAF">
        <w:t xml:space="preserve"> told </w:t>
      </w:r>
      <w:proofErr w:type="spellStart"/>
      <w:r w:rsidR="00660DAF">
        <w:t>WebGL</w:t>
      </w:r>
      <w:proofErr w:type="spellEnd"/>
      <w:r w:rsidR="00660DAF">
        <w:t xml:space="preserve"> to draw one to many vertices.  </w:t>
      </w:r>
    </w:p>
    <w:p w:rsidR="00975C14" w:rsidRDefault="00975C14" w:rsidP="004C12FA"/>
    <w:p w:rsidR="00975C14" w:rsidRDefault="00975C14" w:rsidP="004C12FA">
      <w:r>
        <w:t xml:space="preserve">When the terrain was changed to use sub sections, rather than one massive section, a lighting bug was introduced. The normals of the terrain where created by using the previous row. However since the terrain was no longer all connected, black lines appeared on the quadrant boundaries. This was solved by simply setting all the terrain normals to point straight upwards, it actually has no visual effect. </w:t>
      </w:r>
    </w:p>
    <w:p w:rsidR="00660DAF" w:rsidRDefault="00660DAF" w:rsidP="004C12FA"/>
    <w:p w:rsidR="00393A32" w:rsidRDefault="00660DAF" w:rsidP="004C12FA">
      <w:r>
        <w:t xml:space="preserve">These errors alone </w:t>
      </w:r>
      <w:r w:rsidR="00975C14">
        <w:t>set the project back at least 5</w:t>
      </w:r>
      <w:r>
        <w:t xml:space="preserve">0 hours. </w:t>
      </w:r>
    </w:p>
    <w:p w:rsidR="00393A32" w:rsidRDefault="00393A32" w:rsidP="00393A32">
      <w:pPr>
        <w:pStyle w:val="Heading2"/>
        <w:rPr>
          <w:lang w:val="en-US"/>
        </w:rPr>
      </w:pPr>
      <w:r>
        <w:rPr>
          <w:lang w:val="en-US"/>
        </w:rPr>
        <w:t>Strengths and weaknesses</w:t>
      </w:r>
    </w:p>
    <w:p w:rsidR="00393A32" w:rsidRDefault="00393A32" w:rsidP="004C12FA"/>
    <w:p w:rsidR="0000611D" w:rsidRDefault="00393A32" w:rsidP="004C12FA">
      <w:r>
        <w:t>This project has demonstrated complex computer graphics</w:t>
      </w:r>
      <w:r w:rsidRPr="00393A32">
        <w:t xml:space="preserve"> </w:t>
      </w:r>
      <w:r>
        <w:t>techniques</w:t>
      </w:r>
      <w:r>
        <w:t xml:space="preserve"> such as: building a 3D environment, using instanced rendering and rendering to textures. This is especially good because the project is in </w:t>
      </w:r>
      <w:proofErr w:type="spellStart"/>
      <w:r>
        <w:t>WebGL</w:t>
      </w:r>
      <w:proofErr w:type="spellEnd"/>
      <w:r>
        <w:t>, a new language with few online learning resources. If somebody wants to see</w:t>
      </w:r>
      <w:r w:rsidR="00AC501D">
        <w:t>,</w:t>
      </w:r>
      <w:r>
        <w:t xml:space="preserve"> or learn</w:t>
      </w:r>
      <w:r w:rsidR="00AC501D">
        <w:t>,</w:t>
      </w:r>
      <w:r>
        <w:t xml:space="preserve"> </w:t>
      </w:r>
      <w:r w:rsidR="00AC501D">
        <w:t>any of the above techniques,</w:t>
      </w:r>
      <w:r>
        <w:t xml:space="preserve"> </w:t>
      </w:r>
      <w:r w:rsidR="00AC501D">
        <w:t>then this project will be a useful resource</w:t>
      </w:r>
      <w:r>
        <w:t xml:space="preserve">. </w:t>
      </w:r>
    </w:p>
    <w:p w:rsidR="0000611D" w:rsidRDefault="0000611D" w:rsidP="004C12FA"/>
    <w:p w:rsidR="0000611D" w:rsidRDefault="0000611D" w:rsidP="004C12FA">
      <w:r>
        <w:t>The project is easily accessible to users as it runs within a browser, this requires no plugins, installation</w:t>
      </w:r>
      <w:r w:rsidR="00DE5A77">
        <w:t xml:space="preserve"> or download</w:t>
      </w:r>
      <w:r>
        <w:t xml:space="preserve">. </w:t>
      </w:r>
    </w:p>
    <w:p w:rsidR="0000611D" w:rsidRDefault="0000611D" w:rsidP="004C12FA"/>
    <w:p w:rsidR="00D25F0D" w:rsidRDefault="00393A32" w:rsidP="004C12FA">
      <w:r>
        <w:t xml:space="preserve">A big weakness of the project is that it is not supported on as many devices as I would like. This is due to the extension libraries that have been used. </w:t>
      </w:r>
    </w:p>
    <w:p w:rsidR="00D86C9B" w:rsidRDefault="00D86C9B" w:rsidP="00D86C9B">
      <w:pPr>
        <w:pStyle w:val="Heading2"/>
        <w:rPr>
          <w:lang w:val="en-US"/>
        </w:rPr>
      </w:pPr>
      <w:r>
        <w:rPr>
          <w:lang w:val="en-US"/>
        </w:rPr>
        <w:t xml:space="preserve">Future </w:t>
      </w:r>
      <w:r w:rsidR="00975C14">
        <w:rPr>
          <w:lang w:val="en-US"/>
        </w:rPr>
        <w:t>work</w:t>
      </w:r>
    </w:p>
    <w:p w:rsidR="00D86C9B" w:rsidRDefault="00D86C9B" w:rsidP="004C12FA"/>
    <w:p w:rsidR="00FD74FC" w:rsidRDefault="007E5C33" w:rsidP="004C12FA">
      <w:r>
        <w:t xml:space="preserve">There are still numerous </w:t>
      </w:r>
      <w:r w:rsidR="00E4268A">
        <w:t>improvements that can be made to the scene</w:t>
      </w:r>
      <w:r>
        <w:t xml:space="preserve">. The main problem with the scene is its engine. </w:t>
      </w:r>
      <w:r w:rsidR="00362C3C">
        <w:t>The</w:t>
      </w:r>
      <w:r>
        <w:t xml:space="preserve"> viewing distance has been kept between 128 and 256, and everything outside of that is not rendered. However this simply </w:t>
      </w:r>
      <w:r w:rsidR="00E4268A">
        <w:t>is not</w:t>
      </w:r>
      <w:r>
        <w:t xml:space="preserve">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E47AD0">
        <w:t>.</w:t>
      </w:r>
      <w:r>
        <w:t xml:space="preserve"> </w:t>
      </w:r>
      <w:r w:rsidR="00F651F9">
        <w:t>The idea to further improve the terrain efficie</w:t>
      </w:r>
      <w:bookmarkStart w:id="39" w:name="_GoBack"/>
      <w:bookmarkEnd w:id="39"/>
      <w:r w:rsidR="00F651F9">
        <w:t xml:space="preserve">ncy </w:t>
      </w:r>
      <w:r w:rsidR="00F651F9" w:rsidRPr="00F651F9">
        <w:rPr>
          <w:color w:val="FF0000"/>
        </w:rPr>
        <w:t>can be found here [].</w:t>
      </w:r>
    </w:p>
    <w:p w:rsidR="007E5C33" w:rsidRDefault="007E5C33" w:rsidP="004C12FA"/>
    <w:p w:rsidR="00FD74FC" w:rsidRDefault="00362C3C" w:rsidP="004C12FA">
      <w:r>
        <w:t>Moving on to improvements for the water, right now the water is just done via texture effects. Instead of using a simple quad for the water, we could use a large grid of vertices, (exactl</w:t>
      </w:r>
      <w:r w:rsidR="00636EEC">
        <w:t>y the same as the terrain).</w:t>
      </w:r>
      <w:r w:rsidR="003920E6">
        <w:t xml:space="preserve"> The vertices</w:t>
      </w:r>
      <w:r w:rsidR="00636EEC">
        <w:t>, updated on the GPU,</w:t>
      </w:r>
      <w:r w:rsidR="003920E6">
        <w:t xml:space="preserve"> could be </w:t>
      </w:r>
      <w:r w:rsidR="00636EEC">
        <w:t>moved</w:t>
      </w:r>
      <w:r w:rsidR="003920E6">
        <w:t xml:space="preserve"> in the shape of a sine wave to give a fluid motion. This, combine</w:t>
      </w:r>
      <w:r w:rsidR="00636EEC">
        <w:t>d</w:t>
      </w:r>
      <w:r w:rsidR="003920E6">
        <w:t xml:space="preserve"> with the texture effects would yield </w:t>
      </w:r>
      <w:r w:rsidR="00636EEC">
        <w:t>very</w:t>
      </w:r>
      <w:r w:rsidR="003920E6">
        <w:t xml:space="preserve"> realistic water. However as the scene currently </w:t>
      </w:r>
      <w:r w:rsidR="00636EEC">
        <w:t>is not</w:t>
      </w:r>
      <w:r w:rsidR="003920E6">
        <w:t xml:space="preserve"> holding a stable 60 FPS, various other efficiency improvements would need to be done first. </w:t>
      </w:r>
    </w:p>
    <w:p w:rsidR="00E47AD0" w:rsidRDefault="00E47AD0" w:rsidP="00362C3C"/>
    <w:p w:rsidR="00E47AD0" w:rsidRDefault="00E47AD0" w:rsidP="00362C3C">
      <w:r>
        <w:t>The VAOs used to reduce buffer binds for the terrain could have been used throughout th</w:t>
      </w:r>
      <w:r w:rsidR="00636EEC">
        <w:t>e project. However there was not enough time to implement it.</w:t>
      </w:r>
    </w:p>
    <w:p w:rsidR="009757CA" w:rsidRDefault="009757CA" w:rsidP="009757CA">
      <w:pPr>
        <w:pStyle w:val="Heading2"/>
        <w:rPr>
          <w:lang w:val="en-US"/>
        </w:rPr>
      </w:pPr>
      <w:r>
        <w:rPr>
          <w:lang w:val="en-US"/>
        </w:rPr>
        <w:t xml:space="preserve">Evaluating </w:t>
      </w:r>
      <w:r w:rsidR="003A22FB">
        <w:rPr>
          <w:lang w:val="en-US"/>
        </w:rPr>
        <w:t xml:space="preserve">the </w:t>
      </w:r>
      <w:r>
        <w:rPr>
          <w:lang w:val="en-US"/>
        </w:rPr>
        <w:t xml:space="preserve">project deliverables </w:t>
      </w:r>
    </w:p>
    <w:p w:rsidR="00FD74FC" w:rsidRDefault="00FD74FC" w:rsidP="004C12FA"/>
    <w:p w:rsidR="00676296" w:rsidRDefault="009757CA" w:rsidP="004C12FA">
      <w:bookmarkStart w:id="40"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lastRenderedPageBreak/>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 xml:space="preserve">Camera class, allowing </w:t>
      </w:r>
      <w:r w:rsidR="00636EEC">
        <w:t xml:space="preserve">the </w:t>
      </w:r>
      <w:r>
        <w:t>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 xml:space="preserve">All of these have been achieved and more. The 3D scene was implemented within the first month of the project (but </w:t>
      </w:r>
      <w:r w:rsidR="003A22FB">
        <w:t xml:space="preserve">it </w:t>
      </w:r>
      <w:r>
        <w:t>was started a month early, so it actually took 2 months). Nearly all of this time was spent researching 3D graphics</w:t>
      </w:r>
      <w:r w:rsidR="00636EEC">
        <w:t>. O</w:t>
      </w:r>
      <w:r>
        <w:t>nly</w:t>
      </w:r>
      <w:r w:rsidR="00636EEC">
        <w:t xml:space="preserve"> around</w:t>
      </w:r>
      <w:r>
        <w:t xml:space="preserve"> 30 hours of that time was spent implementing</w:t>
      </w:r>
      <w:r w:rsidR="003A22FB">
        <w:t xml:space="preserve"> the 3D scene</w:t>
      </w:r>
      <w:r>
        <w:t xml:space="preserve"> and fixing errors.</w:t>
      </w:r>
      <w:r w:rsidR="009F3D29">
        <w:t xml:space="preserve"> </w:t>
      </w:r>
    </w:p>
    <w:p w:rsidR="003A6778" w:rsidRDefault="003A6778" w:rsidP="004C12FA"/>
    <w:p w:rsidR="003A6778" w:rsidRDefault="00975C14" w:rsidP="004C12FA">
      <w:r>
        <w:t>T</w:t>
      </w:r>
      <w:r w:rsidR="003A6778">
        <w:t>errain</w:t>
      </w:r>
      <w:r w:rsidR="009F3D29">
        <w:t xml:space="preserve"> generation was done</w:t>
      </w:r>
      <w:r w:rsidR="003A6778">
        <w:t xml:space="preserve"> </w:t>
      </w:r>
      <w:r>
        <w:t>using</w:t>
      </w:r>
      <w:r w:rsidR="003A6778">
        <w:t xml:space="preserve"> </w:t>
      </w:r>
      <w:r w:rsidR="009F3D29">
        <w:t xml:space="preserve">stacked </w:t>
      </w:r>
      <w:proofErr w:type="spellStart"/>
      <w:r w:rsidR="009F3D29">
        <w:t>perlin</w:t>
      </w:r>
      <w:proofErr w:type="spellEnd"/>
      <w:r w:rsidR="009F3D29">
        <w:t xml:space="preserve"> noise. This gives greater detail to the terrain over regular noise.</w:t>
      </w:r>
      <w:r>
        <w:t xml:space="preserve"> The</w:t>
      </w:r>
      <w:r w:rsidR="009F3D29">
        <w:t xml:space="preserve"> </w:t>
      </w:r>
      <w:r>
        <w:t>Rocks were in</w:t>
      </w:r>
      <w:r w:rsidR="009F3D29">
        <w:t>stanced render</w:t>
      </w:r>
      <w:r>
        <w:t>ed</w:t>
      </w:r>
      <w:r w:rsidR="009F3D29">
        <w:t xml:space="preserve">. </w:t>
      </w:r>
    </w:p>
    <w:p w:rsidR="00710C2F" w:rsidRDefault="00710C2F" w:rsidP="004C12FA"/>
    <w:p w:rsidR="00186981" w:rsidRDefault="009F3D29" w:rsidP="004C12FA">
      <w:r>
        <w:t xml:space="preserve">The deliverables added whilst the project was in progress were: adding fog, a skybox and water. </w:t>
      </w:r>
      <w:r w:rsidR="00AC2C89">
        <w:t xml:space="preserve">All of these features have been implemented to a high standard, especially the </w:t>
      </w:r>
      <w:r w:rsidR="003A22FB">
        <w:t>rocks water.</w:t>
      </w:r>
    </w:p>
    <w:p w:rsidR="00AC2C89" w:rsidRDefault="00711DBE" w:rsidP="0049690D">
      <w:pPr>
        <w:pStyle w:val="Heading1"/>
      </w:pPr>
      <w:bookmarkStart w:id="41" w:name="_Toc222978613"/>
      <w:bookmarkStart w:id="42" w:name="_Toc476088434"/>
      <w:r>
        <w:t>Appendices</w:t>
      </w:r>
      <w:bookmarkEnd w:id="40"/>
      <w:bookmarkEnd w:id="41"/>
      <w:bookmarkEnd w:id="42"/>
    </w:p>
    <w:p w:rsidR="004900D4" w:rsidRDefault="0042405C" w:rsidP="00F77F63">
      <w:pPr>
        <w:pStyle w:val="AppendixSection"/>
      </w:pPr>
      <w:bookmarkStart w:id="43" w:name="_Toc222978614"/>
      <w:bookmarkStart w:id="44" w:name="_Toc476088435"/>
      <w:r w:rsidRPr="004F1DC9">
        <w:t>Libraries</w:t>
      </w:r>
      <w:bookmarkEnd w:id="43"/>
      <w:bookmarkEnd w:id="44"/>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6" w:history="1">
        <w:r w:rsidRPr="00C96769">
          <w:rPr>
            <w:rStyle w:val="Hyperlink"/>
          </w:rPr>
          <w:t>https://jquery.com/</w:t>
        </w:r>
      </w:hyperlink>
    </w:p>
    <w:p w:rsidR="00F6717D" w:rsidRDefault="00F6717D" w:rsidP="00F6717D">
      <w:r>
        <w:tab/>
        <w:t>Source available at:</w:t>
      </w:r>
    </w:p>
    <w:p w:rsidR="00F6717D" w:rsidRDefault="00F6717D" w:rsidP="009A54F2">
      <w:r>
        <w:tab/>
      </w:r>
      <w:hyperlink r:id="rId77"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8"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9"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lastRenderedPageBreak/>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80"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1"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2"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45" w:name="_Toc476088436"/>
      <w:bookmarkStart w:id="46" w:name="_Toc222978615"/>
      <w:r w:rsidRPr="00D61D84">
        <w:t>Ethics Submission</w:t>
      </w:r>
      <w:bookmarkEnd w:id="4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lastRenderedPageBreak/>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47" w:name="_Toc476088437"/>
      <w:r>
        <w:t>Code Samples</w:t>
      </w:r>
      <w:bookmarkEnd w:id="46"/>
      <w:bookmarkEnd w:id="47"/>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A9076D" w:rsidRDefault="00A9076D" w:rsidP="001B7C78"/>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lastRenderedPageBreak/>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3"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48" w:name="_Toc192777719"/>
    </w:p>
    <w:p w:rsidR="000F3D72" w:rsidRDefault="00711DBE" w:rsidP="009E320D">
      <w:pPr>
        <w:pStyle w:val="Heading1"/>
        <w:numPr>
          <w:ilvl w:val="0"/>
          <w:numId w:val="0"/>
        </w:numPr>
      </w:pPr>
      <w:bookmarkStart w:id="49" w:name="_Toc222978616"/>
      <w:bookmarkStart w:id="50" w:name="_Toc476088438"/>
      <w:r>
        <w:t>Annotated Bibliography</w:t>
      </w:r>
      <w:bookmarkEnd w:id="48"/>
      <w:bookmarkEnd w:id="49"/>
      <w:bookmarkEnd w:id="50"/>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lastRenderedPageBreak/>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281E9C" w:rsidRDefault="00281E9C" w:rsidP="00281E9C">
      <w:r>
        <w:t>[]</w:t>
      </w:r>
      <w:r>
        <w:tab/>
        <w:t>Options for unit testing JavaScript</w:t>
      </w:r>
    </w:p>
    <w:p w:rsidR="00281E9C" w:rsidRDefault="00281E9C" w:rsidP="00281E9C">
      <w:r>
        <w:tab/>
        <w:t xml:space="preserve">Available at: </w:t>
      </w:r>
    </w:p>
    <w:p w:rsidR="00281E9C" w:rsidRDefault="00281E9C" w:rsidP="00281E9C">
      <w:r>
        <w:tab/>
        <w:t>Major Project/documentation/Testing/</w:t>
      </w:r>
      <w:r w:rsidRPr="00281E9C">
        <w:t>Options for unit testing the project</w:t>
      </w:r>
      <w:r>
        <w:t>.pdf</w:t>
      </w:r>
    </w:p>
    <w:p w:rsidR="00281E9C" w:rsidRDefault="00281E9C" w:rsidP="00F6717D"/>
    <w:p w:rsidR="00F6717D" w:rsidRDefault="00F6717D" w:rsidP="00F6717D">
      <w:r>
        <w:t>[]</w:t>
      </w:r>
      <w:r>
        <w:tab/>
        <w:t>Old test table</w:t>
      </w:r>
    </w:p>
    <w:p w:rsidR="00F6717D" w:rsidRDefault="00F6717D" w:rsidP="00F6717D">
      <w:r>
        <w:tab/>
        <w:t>Available at: Major Project/documentation/Testing/Old test table.</w:t>
      </w:r>
      <w:r w:rsidR="00281E9C">
        <w:t>pdf</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w:t>
      </w:r>
      <w:r w:rsidR="00281E9C">
        <w:t>pdf</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t>[]</w:t>
      </w:r>
      <w:r>
        <w:tab/>
        <w:t xml:space="preserve">Terrain clipping as viewed from the </w:t>
      </w:r>
      <w:proofErr w:type="spellStart"/>
      <w:r>
        <w:t>minimap</w:t>
      </w:r>
      <w:proofErr w:type="spellEnd"/>
    </w:p>
    <w:p w:rsidR="007E7624" w:rsidRDefault="007E7624" w:rsidP="00EB6A21">
      <w:r>
        <w:tab/>
        <w:t xml:space="preserve">Available at: </w:t>
      </w:r>
    </w:p>
    <w:p w:rsidR="007E7624" w:rsidRDefault="007E7624" w:rsidP="00EB6A21">
      <w:r>
        <w:tab/>
        <w:t>Major Project/screenshots/terrain/rendering efficiency/Getting 3x3 working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 xml:space="preserve">To see if the browser can run </w:t>
      </w:r>
      <w:proofErr w:type="spellStart"/>
      <w:r w:rsidR="005A1602">
        <w:t>WebGL</w:t>
      </w:r>
      <w:proofErr w:type="spellEnd"/>
      <w:r w:rsidR="005A1602">
        <w:t xml:space="preserve">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lastRenderedPageBreak/>
        <w:tab/>
      </w:r>
      <w:hyperlink r:id="rId84"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85"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6"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7"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lastRenderedPageBreak/>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8"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9"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90"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lastRenderedPageBreak/>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91" w:history="1">
        <w:r w:rsidRPr="00584FBB">
          <w:rPr>
            <w:rStyle w:val="Hyperlink"/>
          </w:rPr>
          <w:t>https://www.youtube.com/watch?v=qslBNLeSPUc&amp;t=141s</w:t>
        </w:r>
      </w:hyperlink>
    </w:p>
    <w:p w:rsidR="00CE509B" w:rsidRDefault="00CE509B" w:rsidP="00D94044">
      <w:r>
        <w:tab/>
      </w:r>
    </w:p>
    <w:p w:rsidR="00812A5A" w:rsidRDefault="00812A5A" w:rsidP="00D94044">
      <w:r>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Default="00625C21" w:rsidP="00D94044">
      <w:pPr>
        <w:rPr>
          <w:szCs w:val="20"/>
        </w:rPr>
      </w:pPr>
      <w:r>
        <w:tab/>
      </w:r>
      <w:hyperlink r:id="rId92" w:history="1">
        <w:r w:rsidR="00FD0D44" w:rsidRPr="005D1314">
          <w:rPr>
            <w:rStyle w:val="Hyperlink"/>
            <w:szCs w:val="20"/>
          </w:rPr>
          <w:t>https://goo.gl/vrMTcV</w:t>
        </w:r>
      </w:hyperlink>
    </w:p>
    <w:p w:rsidR="00FD0D44" w:rsidRDefault="00FD0D44" w:rsidP="00D94044">
      <w:pPr>
        <w:rPr>
          <w:szCs w:val="20"/>
        </w:rPr>
      </w:pPr>
    </w:p>
    <w:p w:rsidR="00FD0D44" w:rsidRDefault="00FD0D44" w:rsidP="00D94044">
      <w:pPr>
        <w:rPr>
          <w:szCs w:val="20"/>
        </w:rPr>
      </w:pPr>
      <w:r>
        <w:rPr>
          <w:szCs w:val="20"/>
        </w:rPr>
        <w:t>[]</w:t>
      </w:r>
      <w:r>
        <w:rPr>
          <w:szCs w:val="20"/>
        </w:rPr>
        <w:tab/>
      </w:r>
      <w:proofErr w:type="spellStart"/>
      <w:r>
        <w:t>ThinMatrix</w:t>
      </w:r>
      <w:proofErr w:type="spellEnd"/>
      <w:r>
        <w:t xml:space="preserve"> (YouTube name</w:t>
      </w:r>
      <w:proofErr w:type="gramStart"/>
      <w:r>
        <w:t>)  -</w:t>
      </w:r>
      <w:proofErr w:type="gramEnd"/>
      <w:r>
        <w:t xml:space="preserve"> </w:t>
      </w:r>
      <w:r>
        <w:rPr>
          <w:szCs w:val="20"/>
        </w:rPr>
        <w:t>Specular lighting tutorial</w:t>
      </w:r>
    </w:p>
    <w:p w:rsidR="00FD0D44" w:rsidRDefault="00FD0D44" w:rsidP="00D94044">
      <w:pPr>
        <w:rPr>
          <w:szCs w:val="20"/>
        </w:rPr>
      </w:pPr>
      <w:r>
        <w:rPr>
          <w:szCs w:val="20"/>
        </w:rPr>
        <w:tab/>
        <w:t>Date accessed: February 1</w:t>
      </w:r>
      <w:r w:rsidRPr="00FD0D44">
        <w:rPr>
          <w:szCs w:val="20"/>
          <w:vertAlign w:val="superscript"/>
        </w:rPr>
        <w:t>st</w:t>
      </w:r>
      <w:r>
        <w:rPr>
          <w:szCs w:val="20"/>
        </w:rPr>
        <w:t xml:space="preserve"> 2017</w:t>
      </w:r>
    </w:p>
    <w:p w:rsidR="00FD0D44" w:rsidRDefault="00FD0D44" w:rsidP="00D94044">
      <w:pPr>
        <w:rPr>
          <w:szCs w:val="20"/>
        </w:rPr>
      </w:pPr>
      <w:r>
        <w:rPr>
          <w:szCs w:val="20"/>
        </w:rPr>
        <w:tab/>
        <w:t xml:space="preserve">Available at: </w:t>
      </w:r>
    </w:p>
    <w:p w:rsidR="00FD0D44" w:rsidRPr="00674BBC" w:rsidRDefault="00FD0D44" w:rsidP="00D94044">
      <w:r>
        <w:rPr>
          <w:szCs w:val="20"/>
        </w:rPr>
        <w:tab/>
      </w:r>
      <w:r w:rsidRPr="00FD0D44">
        <w:rPr>
          <w:szCs w:val="20"/>
        </w:rPr>
        <w:t>https://www.youtube.com/watch?v=GZ_1xOm-3qU&amp;t=409s</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3"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4"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lastRenderedPageBreak/>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5"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t>Scene  resource</w:t>
      </w:r>
      <w:r w:rsidR="002107BB">
        <w:t>s</w:t>
      </w:r>
      <w:r>
        <w:t xml:space="preserv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6" w:history="1">
        <w:r w:rsidRPr="00D25468">
          <w:rPr>
            <w:rStyle w:val="Hyperlink"/>
          </w:rPr>
          <w:t>https://www.textures.com/download/rocksarid0035/68071?&amp;secure=login</w:t>
        </w:r>
      </w:hyperlink>
    </w:p>
    <w:p w:rsidR="00671898" w:rsidRDefault="00671898" w:rsidP="00E77ACE">
      <w:r>
        <w:tab/>
      </w:r>
      <w:hyperlink r:id="rId97"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8"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9" w:history="1">
        <w:r w:rsidRPr="00D25468">
          <w:rPr>
            <w:rStyle w:val="Hyperlink"/>
          </w:rPr>
          <w:t>https://www.youtube.com/watch?v=rn6zP4P0his&amp;t=526s</w:t>
        </w:r>
      </w:hyperlink>
    </w:p>
    <w:p w:rsidR="00D649AC" w:rsidRDefault="00D649AC" w:rsidP="00E77ACE"/>
    <w:p w:rsidR="00D649AC" w:rsidRDefault="00D649AC" w:rsidP="00E77ACE">
      <w:r>
        <w:lastRenderedPageBreak/>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100"/>
      <w:footerReference w:type="default" r:id="rId101"/>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607C" w:rsidRDefault="00B6607C" w:rsidP="004C12FA">
      <w:r>
        <w:separator/>
      </w:r>
    </w:p>
  </w:endnote>
  <w:endnote w:type="continuationSeparator" w:id="0">
    <w:p w:rsidR="00B6607C" w:rsidRDefault="00B6607C"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125C" w:rsidRDefault="0097125C" w:rsidP="004C12FA">
    <w:pPr>
      <w:pStyle w:val="Footer"/>
      <w:jc w:val="center"/>
    </w:pPr>
    <w:r>
      <w:t xml:space="preserve">Page </w:t>
    </w:r>
    <w:r>
      <w:fldChar w:fldCharType="begin"/>
    </w:r>
    <w:r>
      <w:instrText xml:space="preserve"> PAGE  \* MERGEFORMAT </w:instrText>
    </w:r>
    <w:r>
      <w:fldChar w:fldCharType="separate"/>
    </w:r>
    <w:r w:rsidR="00F651F9">
      <w:rPr>
        <w:noProof/>
      </w:rPr>
      <w:t>60</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F651F9">
      <w:rPr>
        <w:noProof/>
        <w:lang w:val="en-US"/>
      </w:rPr>
      <w:t>70</w:t>
    </w:r>
    <w:r>
      <w:rPr>
        <w:lang w:val="en-US"/>
      </w:rPr>
      <w:fldChar w:fldCharType="end"/>
    </w:r>
  </w:p>
  <w:p w:rsidR="0097125C" w:rsidRDefault="0097125C" w:rsidP="004C12FA">
    <w:pPr>
      <w:pStyle w:val="Footer"/>
    </w:pPr>
  </w:p>
  <w:p w:rsidR="0097125C" w:rsidRDefault="0097125C"/>
  <w:p w:rsidR="0097125C" w:rsidRDefault="0097125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607C" w:rsidRDefault="00B6607C" w:rsidP="004C12FA">
      <w:r>
        <w:separator/>
      </w:r>
    </w:p>
  </w:footnote>
  <w:footnote w:type="continuationSeparator" w:id="0">
    <w:p w:rsidR="00B6607C" w:rsidRDefault="00B6607C"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125C" w:rsidRPr="001F35A4" w:rsidRDefault="0097125C"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97125C" w:rsidRDefault="0097125C"/>
  <w:p w:rsidR="0097125C" w:rsidRDefault="0097125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5C794B"/>
    <w:multiLevelType w:val="multilevel"/>
    <w:tmpl w:val="07B61E62"/>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2"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30"/>
  </w:num>
  <w:num w:numId="4">
    <w:abstractNumId w:val="2"/>
  </w:num>
  <w:num w:numId="5">
    <w:abstractNumId w:val="0"/>
  </w:num>
  <w:num w:numId="6">
    <w:abstractNumId w:val="9"/>
  </w:num>
  <w:num w:numId="7">
    <w:abstractNumId w:val="16"/>
  </w:num>
  <w:num w:numId="8">
    <w:abstractNumId w:val="4"/>
  </w:num>
  <w:num w:numId="9">
    <w:abstractNumId w:val="35"/>
  </w:num>
  <w:num w:numId="10">
    <w:abstractNumId w:val="36"/>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3"/>
  </w:num>
  <w:num w:numId="20">
    <w:abstractNumId w:val="22"/>
  </w:num>
  <w:num w:numId="21">
    <w:abstractNumId w:val="25"/>
  </w:num>
  <w:num w:numId="22">
    <w:abstractNumId w:val="34"/>
  </w:num>
  <w:num w:numId="23">
    <w:abstractNumId w:val="23"/>
  </w:num>
  <w:num w:numId="24">
    <w:abstractNumId w:val="7"/>
  </w:num>
  <w:num w:numId="25">
    <w:abstractNumId w:val="37"/>
  </w:num>
  <w:num w:numId="26">
    <w:abstractNumId w:val="14"/>
  </w:num>
  <w:num w:numId="27">
    <w:abstractNumId w:val="3"/>
  </w:num>
  <w:num w:numId="28">
    <w:abstractNumId w:val="24"/>
  </w:num>
  <w:num w:numId="29">
    <w:abstractNumId w:val="31"/>
  </w:num>
  <w:num w:numId="30">
    <w:abstractNumId w:val="28"/>
  </w:num>
  <w:num w:numId="31">
    <w:abstractNumId w:val="12"/>
  </w:num>
  <w:num w:numId="32">
    <w:abstractNumId w:val="29"/>
  </w:num>
  <w:num w:numId="33">
    <w:abstractNumId w:val="20"/>
  </w:num>
  <w:num w:numId="34">
    <w:abstractNumId w:val="26"/>
  </w:num>
  <w:num w:numId="35">
    <w:abstractNumId w:val="5"/>
  </w:num>
  <w:num w:numId="36">
    <w:abstractNumId w:val="32"/>
  </w:num>
  <w:num w:numId="37">
    <w:abstractNumId w:val="10"/>
  </w:num>
  <w:num w:numId="38">
    <w:abstractNumId w:val="21"/>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0611D"/>
    <w:rsid w:val="00011F27"/>
    <w:rsid w:val="000121A8"/>
    <w:rsid w:val="00012D20"/>
    <w:rsid w:val="000167F5"/>
    <w:rsid w:val="00017DB9"/>
    <w:rsid w:val="000225B5"/>
    <w:rsid w:val="00022CC9"/>
    <w:rsid w:val="00025A4B"/>
    <w:rsid w:val="0002785D"/>
    <w:rsid w:val="00027AB6"/>
    <w:rsid w:val="00027AB7"/>
    <w:rsid w:val="00030B2E"/>
    <w:rsid w:val="00031FBA"/>
    <w:rsid w:val="00034C43"/>
    <w:rsid w:val="00037202"/>
    <w:rsid w:val="000465C6"/>
    <w:rsid w:val="0005073A"/>
    <w:rsid w:val="00051F39"/>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66B0"/>
    <w:rsid w:val="000A7C0B"/>
    <w:rsid w:val="000B0981"/>
    <w:rsid w:val="000B2A49"/>
    <w:rsid w:val="000B7680"/>
    <w:rsid w:val="000C084E"/>
    <w:rsid w:val="000C57CB"/>
    <w:rsid w:val="000D1D41"/>
    <w:rsid w:val="000D44A4"/>
    <w:rsid w:val="000D5054"/>
    <w:rsid w:val="000D5440"/>
    <w:rsid w:val="000D5800"/>
    <w:rsid w:val="000E5039"/>
    <w:rsid w:val="000E583B"/>
    <w:rsid w:val="000E69BD"/>
    <w:rsid w:val="000F221B"/>
    <w:rsid w:val="000F2F4D"/>
    <w:rsid w:val="000F3D72"/>
    <w:rsid w:val="000F52D0"/>
    <w:rsid w:val="00102CEE"/>
    <w:rsid w:val="00102D97"/>
    <w:rsid w:val="001030D9"/>
    <w:rsid w:val="00106CD8"/>
    <w:rsid w:val="00107B2E"/>
    <w:rsid w:val="00110185"/>
    <w:rsid w:val="0011540E"/>
    <w:rsid w:val="0011636A"/>
    <w:rsid w:val="0012492A"/>
    <w:rsid w:val="001300BF"/>
    <w:rsid w:val="00141D95"/>
    <w:rsid w:val="001436A0"/>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459E"/>
    <w:rsid w:val="001B64E0"/>
    <w:rsid w:val="001B7B6B"/>
    <w:rsid w:val="001B7C78"/>
    <w:rsid w:val="001C6786"/>
    <w:rsid w:val="001D1633"/>
    <w:rsid w:val="001D706D"/>
    <w:rsid w:val="001D7412"/>
    <w:rsid w:val="001D7856"/>
    <w:rsid w:val="001E03A4"/>
    <w:rsid w:val="001E5E69"/>
    <w:rsid w:val="001E6C0D"/>
    <w:rsid w:val="001F0AFB"/>
    <w:rsid w:val="001F35A4"/>
    <w:rsid w:val="001F4C30"/>
    <w:rsid w:val="001F7775"/>
    <w:rsid w:val="001F7EEC"/>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76AD3"/>
    <w:rsid w:val="00281209"/>
    <w:rsid w:val="00281E9C"/>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648"/>
    <w:rsid w:val="002B67EA"/>
    <w:rsid w:val="002C0343"/>
    <w:rsid w:val="002C3DD8"/>
    <w:rsid w:val="002C5C8C"/>
    <w:rsid w:val="002D01A9"/>
    <w:rsid w:val="002D178E"/>
    <w:rsid w:val="002E0D6E"/>
    <w:rsid w:val="002E3E4F"/>
    <w:rsid w:val="002E4027"/>
    <w:rsid w:val="002E6905"/>
    <w:rsid w:val="002F1A62"/>
    <w:rsid w:val="002F1AF5"/>
    <w:rsid w:val="002F32EF"/>
    <w:rsid w:val="002F4F58"/>
    <w:rsid w:val="002F609D"/>
    <w:rsid w:val="00300C93"/>
    <w:rsid w:val="00312BF8"/>
    <w:rsid w:val="0031363E"/>
    <w:rsid w:val="003139BB"/>
    <w:rsid w:val="00315F4F"/>
    <w:rsid w:val="00317811"/>
    <w:rsid w:val="0032007A"/>
    <w:rsid w:val="00321CFB"/>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3A32"/>
    <w:rsid w:val="00395BB1"/>
    <w:rsid w:val="003A22FB"/>
    <w:rsid w:val="003A6778"/>
    <w:rsid w:val="003B340B"/>
    <w:rsid w:val="003B5D1F"/>
    <w:rsid w:val="003B73E3"/>
    <w:rsid w:val="003C2954"/>
    <w:rsid w:val="003C4254"/>
    <w:rsid w:val="003D172A"/>
    <w:rsid w:val="003D3E02"/>
    <w:rsid w:val="003D59A8"/>
    <w:rsid w:val="003D628B"/>
    <w:rsid w:val="003D6A57"/>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5CE6"/>
    <w:rsid w:val="00586B51"/>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60361D"/>
    <w:rsid w:val="00607333"/>
    <w:rsid w:val="00607E6F"/>
    <w:rsid w:val="00611380"/>
    <w:rsid w:val="00624E5B"/>
    <w:rsid w:val="00625C21"/>
    <w:rsid w:val="0062637B"/>
    <w:rsid w:val="006326C5"/>
    <w:rsid w:val="00636EEC"/>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07FE7"/>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8475D"/>
    <w:rsid w:val="00792F45"/>
    <w:rsid w:val="007933A8"/>
    <w:rsid w:val="007A16C7"/>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97374"/>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125C"/>
    <w:rsid w:val="00972661"/>
    <w:rsid w:val="00974BDF"/>
    <w:rsid w:val="009757CA"/>
    <w:rsid w:val="00975C14"/>
    <w:rsid w:val="009779E7"/>
    <w:rsid w:val="00981110"/>
    <w:rsid w:val="009811AC"/>
    <w:rsid w:val="0098145A"/>
    <w:rsid w:val="00981B46"/>
    <w:rsid w:val="00982587"/>
    <w:rsid w:val="00983D12"/>
    <w:rsid w:val="00983FC4"/>
    <w:rsid w:val="0098654A"/>
    <w:rsid w:val="00986FC2"/>
    <w:rsid w:val="009939AF"/>
    <w:rsid w:val="009960C0"/>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52CCA"/>
    <w:rsid w:val="00A62223"/>
    <w:rsid w:val="00A65BA2"/>
    <w:rsid w:val="00A701E3"/>
    <w:rsid w:val="00A708D7"/>
    <w:rsid w:val="00A74CF4"/>
    <w:rsid w:val="00A77D80"/>
    <w:rsid w:val="00A82D60"/>
    <w:rsid w:val="00A86248"/>
    <w:rsid w:val="00A9076D"/>
    <w:rsid w:val="00A93758"/>
    <w:rsid w:val="00AA409D"/>
    <w:rsid w:val="00AA5D28"/>
    <w:rsid w:val="00AA64E1"/>
    <w:rsid w:val="00AB1193"/>
    <w:rsid w:val="00AB54D8"/>
    <w:rsid w:val="00AB6791"/>
    <w:rsid w:val="00AB7CE8"/>
    <w:rsid w:val="00AC18EC"/>
    <w:rsid w:val="00AC1A36"/>
    <w:rsid w:val="00AC2C89"/>
    <w:rsid w:val="00AC3513"/>
    <w:rsid w:val="00AC422B"/>
    <w:rsid w:val="00AC501D"/>
    <w:rsid w:val="00AD154D"/>
    <w:rsid w:val="00AD38B3"/>
    <w:rsid w:val="00AD70AF"/>
    <w:rsid w:val="00AD7B14"/>
    <w:rsid w:val="00AE1959"/>
    <w:rsid w:val="00AE22B2"/>
    <w:rsid w:val="00AE4F85"/>
    <w:rsid w:val="00AE59D0"/>
    <w:rsid w:val="00AF1FBE"/>
    <w:rsid w:val="00AF48CE"/>
    <w:rsid w:val="00AF61DC"/>
    <w:rsid w:val="00B017FE"/>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607C"/>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6D44"/>
    <w:rsid w:val="00C56FD3"/>
    <w:rsid w:val="00C62DFB"/>
    <w:rsid w:val="00C63B59"/>
    <w:rsid w:val="00C64C54"/>
    <w:rsid w:val="00C72B29"/>
    <w:rsid w:val="00C731AA"/>
    <w:rsid w:val="00C74B6A"/>
    <w:rsid w:val="00C75D3F"/>
    <w:rsid w:val="00C76F4F"/>
    <w:rsid w:val="00C83AD1"/>
    <w:rsid w:val="00C90C85"/>
    <w:rsid w:val="00C92235"/>
    <w:rsid w:val="00CA17CB"/>
    <w:rsid w:val="00CA7A3C"/>
    <w:rsid w:val="00CB3D1D"/>
    <w:rsid w:val="00CB4B31"/>
    <w:rsid w:val="00CB7352"/>
    <w:rsid w:val="00CB7EEA"/>
    <w:rsid w:val="00CC2FAF"/>
    <w:rsid w:val="00CC6907"/>
    <w:rsid w:val="00CD2957"/>
    <w:rsid w:val="00CD43FC"/>
    <w:rsid w:val="00CD667A"/>
    <w:rsid w:val="00CE3D27"/>
    <w:rsid w:val="00CE509B"/>
    <w:rsid w:val="00CE60E8"/>
    <w:rsid w:val="00CE7988"/>
    <w:rsid w:val="00CF3303"/>
    <w:rsid w:val="00D0044C"/>
    <w:rsid w:val="00D00CD1"/>
    <w:rsid w:val="00D1436B"/>
    <w:rsid w:val="00D20F4D"/>
    <w:rsid w:val="00D2144E"/>
    <w:rsid w:val="00D231AE"/>
    <w:rsid w:val="00D258BA"/>
    <w:rsid w:val="00D25F0D"/>
    <w:rsid w:val="00D27BF1"/>
    <w:rsid w:val="00D32AD2"/>
    <w:rsid w:val="00D35186"/>
    <w:rsid w:val="00D40150"/>
    <w:rsid w:val="00D41C00"/>
    <w:rsid w:val="00D42484"/>
    <w:rsid w:val="00D54529"/>
    <w:rsid w:val="00D54AB1"/>
    <w:rsid w:val="00D54E11"/>
    <w:rsid w:val="00D5617C"/>
    <w:rsid w:val="00D57678"/>
    <w:rsid w:val="00D60D91"/>
    <w:rsid w:val="00D61D84"/>
    <w:rsid w:val="00D63C70"/>
    <w:rsid w:val="00D64624"/>
    <w:rsid w:val="00D649AC"/>
    <w:rsid w:val="00D7370B"/>
    <w:rsid w:val="00D75927"/>
    <w:rsid w:val="00D77F6A"/>
    <w:rsid w:val="00D806AD"/>
    <w:rsid w:val="00D86C9B"/>
    <w:rsid w:val="00D94044"/>
    <w:rsid w:val="00D94D0C"/>
    <w:rsid w:val="00DA22B6"/>
    <w:rsid w:val="00DA26BF"/>
    <w:rsid w:val="00DA4560"/>
    <w:rsid w:val="00DA5293"/>
    <w:rsid w:val="00DB3BC0"/>
    <w:rsid w:val="00DB761E"/>
    <w:rsid w:val="00DB78FA"/>
    <w:rsid w:val="00DC3614"/>
    <w:rsid w:val="00DD40B2"/>
    <w:rsid w:val="00DE08B0"/>
    <w:rsid w:val="00DE0A30"/>
    <w:rsid w:val="00DE16FD"/>
    <w:rsid w:val="00DE30E5"/>
    <w:rsid w:val="00DE5A77"/>
    <w:rsid w:val="00DE6A1C"/>
    <w:rsid w:val="00DF1E46"/>
    <w:rsid w:val="00DF39A1"/>
    <w:rsid w:val="00DF59A9"/>
    <w:rsid w:val="00DF604C"/>
    <w:rsid w:val="00DF63D4"/>
    <w:rsid w:val="00E04FB4"/>
    <w:rsid w:val="00E11234"/>
    <w:rsid w:val="00E214AA"/>
    <w:rsid w:val="00E26D0F"/>
    <w:rsid w:val="00E3769D"/>
    <w:rsid w:val="00E40686"/>
    <w:rsid w:val="00E4268A"/>
    <w:rsid w:val="00E47AD0"/>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118C"/>
    <w:rsid w:val="00EE23AB"/>
    <w:rsid w:val="00EE54A7"/>
    <w:rsid w:val="00EF1FAD"/>
    <w:rsid w:val="00F057BC"/>
    <w:rsid w:val="00F10B61"/>
    <w:rsid w:val="00F14961"/>
    <w:rsid w:val="00F15C85"/>
    <w:rsid w:val="00F2384E"/>
    <w:rsid w:val="00F23861"/>
    <w:rsid w:val="00F23BAE"/>
    <w:rsid w:val="00F27A53"/>
    <w:rsid w:val="00F34F05"/>
    <w:rsid w:val="00F36661"/>
    <w:rsid w:val="00F42147"/>
    <w:rsid w:val="00F45634"/>
    <w:rsid w:val="00F471E4"/>
    <w:rsid w:val="00F47CAA"/>
    <w:rsid w:val="00F50462"/>
    <w:rsid w:val="00F50584"/>
    <w:rsid w:val="00F56705"/>
    <w:rsid w:val="00F5755E"/>
    <w:rsid w:val="00F63D43"/>
    <w:rsid w:val="00F65132"/>
    <w:rsid w:val="00F651F9"/>
    <w:rsid w:val="00F66119"/>
    <w:rsid w:val="00F6717D"/>
    <w:rsid w:val="00F7434E"/>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0D44"/>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88907318">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webglreport.com" TargetMode="External"/><Relationship Id="rId89" Type="http://schemas.openxmlformats.org/officeDocument/2006/relationships/hyperlink" Target="https://goo.gl/OFMg6n"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oo.gl/vrMTcV"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josephg/noisejs" TargetMode="External"/><Relationship Id="rId87" Type="http://schemas.openxmlformats.org/officeDocument/2006/relationships/hyperlink" Target="https://www.khronos.org/opengles/2_X/"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github.com/mrdoob/stats.js/" TargetMode="External"/><Relationship Id="rId90" Type="http://schemas.openxmlformats.org/officeDocument/2006/relationships/hyperlink" Target="https://www.3dgep.com/wp-content/uploads/2011/07/View-Matrix.png" TargetMode="External"/><Relationship Id="rId95" Type="http://schemas.openxmlformats.org/officeDocument/2006/relationships/hyperlink" Target="http://dx.doi.org/10.1145/566570.566636"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jquery/jquery" TargetMode="External"/><Relationship Id="rId100" Type="http://schemas.openxmlformats.org/officeDocument/2006/relationships/header" Target="header1.xm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greggman/twgl.js/" TargetMode="External"/><Relationship Id="rId85" Type="http://schemas.openxmlformats.org/officeDocument/2006/relationships/hyperlink" Target="https://goo.gl/irYLwA" TargetMode="External"/><Relationship Id="rId93" Type="http://schemas.openxmlformats.org/officeDocument/2006/relationships/hyperlink" Target="https://www.youtube.com/watch?v=qslBNLeSPUc&amp;t=141s" TargetMode="External"/><Relationship Id="rId98" Type="http://schemas.openxmlformats.org/officeDocument/2006/relationships/hyperlink" Target="https://www.textures.com/download/soilbeach0131/106132"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SamuelSnowball/Major-Project/blob/master/Major%20Project/screenshots/yuidoc/index.png"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oo.gl/9cwkgX" TargetMode="External"/><Relationship Id="rId88" Type="http://schemas.openxmlformats.org/officeDocument/2006/relationships/hyperlink" Target="https://goo.gl/mT8Ck7" TargetMode="External"/><Relationship Id="rId91" Type="http://schemas.openxmlformats.org/officeDocument/2006/relationships/hyperlink" Target="https://www.youtube.com/watch?v=qslBNLeSPUc&amp;t=141s" TargetMode="External"/><Relationship Id="rId96" Type="http://schemas.openxmlformats.org/officeDocument/2006/relationships/hyperlink" Target="https://www.textures.com/download/rocksarid0035/68071?&amp;secure=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greggman/webgl-" TargetMode="External"/><Relationship Id="rId81" Type="http://schemas.openxmlformats.org/officeDocument/2006/relationships/hyperlink" Target="https://github.com/dataarts/dat.gui/blob/master/LICENSE" TargetMode="External"/><Relationship Id="rId86" Type="http://schemas.openxmlformats.org/officeDocument/2006/relationships/hyperlink" Target="https://learnopengl.com/" TargetMode="External"/><Relationship Id="rId94" Type="http://schemas.openxmlformats.org/officeDocument/2006/relationships/hyperlink" Target="https://www.youtube.com/watch?v=_Ix5oN8eC1E" TargetMode="External"/><Relationship Id="rId99" Type="http://schemas.openxmlformats.org/officeDocument/2006/relationships/hyperlink" Target="https://www.youtube.com/watch?v=rn6zP4P0his&amp;t=526s"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jquery.com/" TargetMode="External"/><Relationship Id="rId97" Type="http://schemas.openxmlformats.org/officeDocument/2006/relationships/hyperlink" Target="https://www.textures.com/download/rocksarid0048/42217?&amp;secure=logi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346419-CD83-4E05-AE12-4495DC1BD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8409</TotalTime>
  <Pages>70</Pages>
  <Words>21706</Words>
  <Characters>123728</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11</cp:revision>
  <cp:lastPrinted>2014-04-04T11:58:00Z</cp:lastPrinted>
  <dcterms:created xsi:type="dcterms:W3CDTF">2017-04-10T11:35:00Z</dcterms:created>
  <dcterms:modified xsi:type="dcterms:W3CDTF">2017-05-06T11:34:00Z</dcterms:modified>
</cp:coreProperties>
</file>