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 xml:space="preserve">extension libraries of </w:t>
      </w:r>
      <w:proofErr w:type="spellStart"/>
      <w:r w:rsidR="0065392D">
        <w:rPr>
          <w:lang w:val="en-US"/>
        </w:rPr>
        <w:t>WebGL</w:t>
      </w:r>
      <w:proofErr w:type="spellEnd"/>
      <w:r w:rsidR="0065392D">
        <w:rPr>
          <w:lang w:val="en-US"/>
        </w:rPr>
        <w:t xml:space="preserve"> (1</w:t>
      </w:r>
      <w:r w:rsidR="000D1D41">
        <w:rPr>
          <w:lang w:val="en-US"/>
        </w:rPr>
        <w:t xml:space="preserve">.0) which are only available in Chrome and Firefox. </w:t>
      </w:r>
    </w:p>
    <w:p w:rsidR="0002785D" w:rsidRDefault="0002785D" w:rsidP="00D61D84">
      <w:pPr>
        <w:jc w:val="both"/>
        <w:rPr>
          <w:lang w:val="en-US"/>
        </w:rPr>
      </w:pPr>
    </w:p>
    <w:p w:rsidR="00832800" w:rsidRPr="00AD70AF" w:rsidRDefault="000D1D41" w:rsidP="00D61D84">
      <w:pPr>
        <w:jc w:val="both"/>
        <w:rPr>
          <w:lang w:val="en-US"/>
        </w:rPr>
      </w:pPr>
      <w:r>
        <w:rPr>
          <w:lang w:val="en-US"/>
        </w:rPr>
        <w:t>You can check if your bro</w:t>
      </w:r>
      <w:r w:rsidR="00E86F6C">
        <w:rPr>
          <w:lang w:val="en-US"/>
        </w:rPr>
        <w:t xml:space="preserve">wser can run </w:t>
      </w:r>
      <w:r w:rsidR="00AD70AF">
        <w:rPr>
          <w:lang w:val="en-US"/>
        </w:rPr>
        <w:t xml:space="preserve">the project by viewing the </w:t>
      </w:r>
      <w:r w:rsidR="00AD70AF" w:rsidRPr="00AD70AF">
        <w:rPr>
          <w:color w:val="FF0000"/>
          <w:lang w:val="en-US"/>
        </w:rPr>
        <w:t xml:space="preserve">user manual []. </w:t>
      </w:r>
      <w:r w:rsidR="00AD70AF">
        <w:rPr>
          <w:lang w:val="en-US"/>
        </w:rPr>
        <w:t xml:space="preserve">An overview of what has been added to the project can be seen by viewing the </w:t>
      </w:r>
      <w:r w:rsidR="00AD70AF" w:rsidRPr="00AD70AF">
        <w:rPr>
          <w:color w:val="FF0000"/>
          <w:lang w:val="en-US"/>
        </w:rPr>
        <w:t>sprint additions file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w:t>
      </w:r>
      <w:r w:rsidR="00AD70AF">
        <w:rPr>
          <w:lang w:val="en-US"/>
        </w:rPr>
        <w:t>the game aspects of the project were not working</w:t>
      </w:r>
      <w:r w:rsidR="0032007A">
        <w:rPr>
          <w:lang w:val="en-US"/>
        </w:rPr>
        <w:t>,</w:t>
      </w:r>
      <w:r>
        <w:rPr>
          <w:lang w:val="en-US"/>
        </w:rPr>
        <w:t xml:space="preserve"> so</w:t>
      </w:r>
      <w:r w:rsidR="00AD70AF">
        <w:rPr>
          <w:lang w:val="en-US"/>
        </w:rPr>
        <w:t xml:space="preserve"> afterwards the project </w:t>
      </w:r>
      <w:r>
        <w:rPr>
          <w:lang w:val="en-US"/>
        </w:rPr>
        <w:t>just focus</w:t>
      </w:r>
      <w:r w:rsidR="00AD70AF">
        <w:rPr>
          <w:lang w:val="en-US"/>
        </w:rPr>
        <w:t>ed</w:t>
      </w:r>
      <w:r>
        <w:rPr>
          <w:lang w:val="en-US"/>
        </w:rPr>
        <w:t xml:space="preserve">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AD70AF" w:rsidP="00911E8F">
      <w:pPr>
        <w:pStyle w:val="Default"/>
        <w:rPr>
          <w:rFonts w:ascii="Arial" w:hAnsi="Arial" w:cs="Arial"/>
          <w:sz w:val="22"/>
          <w:szCs w:val="22"/>
        </w:rPr>
      </w:pPr>
      <w:r>
        <w:rPr>
          <w:rFonts w:ascii="Arial" w:hAnsi="Arial" w:cs="Arial"/>
          <w:sz w:val="22"/>
          <w:szCs w:val="22"/>
        </w:rPr>
        <w:t>The</w:t>
      </w:r>
      <w:r w:rsidR="00911E8F" w:rsidRPr="00911E8F">
        <w:rPr>
          <w:rFonts w:ascii="Arial" w:hAnsi="Arial" w:cs="Arial"/>
          <w:sz w:val="22"/>
          <w:szCs w:val="22"/>
        </w:rPr>
        <w:t xml:space="preserve"> motivation for the project </w:t>
      </w:r>
      <w:r w:rsidR="00911E8F">
        <w:rPr>
          <w:rFonts w:ascii="Arial" w:hAnsi="Arial" w:cs="Arial"/>
          <w:sz w:val="22"/>
          <w:szCs w:val="22"/>
        </w:rPr>
        <w:t>was</w:t>
      </w:r>
      <w:r w:rsidR="00911E8F" w:rsidRPr="00911E8F">
        <w:rPr>
          <w:rFonts w:ascii="Arial" w:hAnsi="Arial" w:cs="Arial"/>
          <w:sz w:val="22"/>
          <w:szCs w:val="22"/>
        </w:rPr>
        <w:t xml:space="preserve"> </w:t>
      </w:r>
      <w:r w:rsidR="00911E8F">
        <w:rPr>
          <w:rFonts w:ascii="Arial" w:hAnsi="Arial" w:cs="Arial"/>
          <w:sz w:val="22"/>
          <w:szCs w:val="22"/>
        </w:rPr>
        <w:t>to l</w:t>
      </w:r>
      <w:r w:rsidR="000D1D41">
        <w:rPr>
          <w:rFonts w:ascii="Arial" w:hAnsi="Arial" w:cs="Arial"/>
          <w:sz w:val="22"/>
          <w:szCs w:val="22"/>
        </w:rPr>
        <w:t>earn how computer graphics work</w:t>
      </w:r>
      <w:r w:rsidR="00911E8F">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sidR="00AD70AF">
        <w:rPr>
          <w:rFonts w:ascii="Arial" w:hAnsi="Arial" w:cs="Arial"/>
          <w:sz w:val="22"/>
          <w:szCs w:val="22"/>
        </w:rPr>
        <w:t>requires an</w:t>
      </w:r>
      <w:r w:rsidR="00832800">
        <w:rPr>
          <w:rFonts w:ascii="Arial" w:hAnsi="Arial" w:cs="Arial"/>
          <w:sz w:val="22"/>
          <w:szCs w:val="22"/>
        </w:rPr>
        <w:t xml:space="preserve"> </w:t>
      </w:r>
      <w:r w:rsidRPr="00911E8F">
        <w:rPr>
          <w:rFonts w:ascii="Arial" w:hAnsi="Arial" w:cs="Arial"/>
          <w:sz w:val="22"/>
          <w:szCs w:val="22"/>
        </w:rPr>
        <w:t xml:space="preserve">understanding of what’s actually going on </w:t>
      </w:r>
      <w:r w:rsidR="00D32AD2">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AD70AF" w:rsidP="00911E8F">
      <w:pPr>
        <w:jc w:val="both"/>
        <w:rPr>
          <w:lang w:val="en-US"/>
        </w:rPr>
      </w:pPr>
      <w:r>
        <w:rPr>
          <w:szCs w:val="22"/>
        </w:rPr>
        <w:t>There have been no</w:t>
      </w:r>
      <w:r w:rsidR="00911E8F" w:rsidRPr="00911E8F">
        <w:rPr>
          <w:szCs w:val="22"/>
        </w:rPr>
        <w:t xml:space="preserve"> </w:t>
      </w:r>
      <w:r w:rsidR="00911E8F">
        <w:rPr>
          <w:szCs w:val="22"/>
        </w:rPr>
        <w:t>similar project</w:t>
      </w:r>
      <w:r>
        <w:rPr>
          <w:szCs w:val="22"/>
        </w:rPr>
        <w:t>s</w:t>
      </w:r>
      <w:r w:rsidR="00911E8F">
        <w:rPr>
          <w:szCs w:val="22"/>
        </w:rPr>
        <w:t xml:space="preserve"> </w:t>
      </w:r>
      <w:r w:rsidR="00911E8F" w:rsidRPr="00911E8F">
        <w:rPr>
          <w:szCs w:val="22"/>
        </w:rPr>
        <w:t xml:space="preserve">built like this before. This is mainly due to </w:t>
      </w:r>
      <w:r>
        <w:rPr>
          <w:szCs w:val="22"/>
        </w:rPr>
        <w:t xml:space="preserve">this project being </w:t>
      </w:r>
      <w:r w:rsidR="00832800">
        <w:rPr>
          <w:szCs w:val="22"/>
        </w:rPr>
        <w:t>in 3D</w:t>
      </w:r>
      <w:r w:rsidR="00911E8F" w:rsidRPr="00911E8F">
        <w:rPr>
          <w:szCs w:val="22"/>
        </w:rPr>
        <w:t xml:space="preserve"> and </w:t>
      </w:r>
      <w:r w:rsidR="00911E8F">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w:t>
      </w:r>
      <w:r w:rsidR="003139BB">
        <w:t xml:space="preserve"> []</w:t>
      </w:r>
      <w:r>
        <w:t xml:space="preserve">. It was created by the </w:t>
      </w:r>
      <w:proofErr w:type="spellStart"/>
      <w:r>
        <w:t>youtube</w:t>
      </w:r>
      <w:proofErr w:type="spellEnd"/>
      <w:r>
        <w:t xml:space="preserve"> user </w:t>
      </w:r>
      <w:proofErr w:type="spellStart"/>
      <w:r>
        <w:t>OneGoldenCat</w:t>
      </w:r>
      <w:proofErr w:type="spellEnd"/>
      <w:r>
        <w:t>. The great thing about this project is that it is o</w:t>
      </w:r>
      <w:r w:rsidR="00540E9D">
        <w:t xml:space="preserve">pen source and well commented. </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lastRenderedPageBreak/>
        <w:t xml:space="preserve">Hence the final languages I decided </w:t>
      </w:r>
      <w:r w:rsidR="004B7B1E">
        <w:t>to use</w:t>
      </w:r>
      <w:r>
        <w:t xml:space="preserve"> where: WebGL, GLSL and Jav</w:t>
      </w:r>
      <w:r w:rsidR="009E320D">
        <w:t xml:space="preserve">aScript. </w:t>
      </w: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r w:rsidR="004D76B8">
        <w:t xml:space="preserve"> Additionally, there are no books or papers on the advanced features in WebGL 2.0, such as instanced rendering or rendering to textures. This is why the references and links used throughout the project are mainly internet references, rather than academic papers or journals. These techniques have existed in OpenGL for some time, however the implementation in WebGL is slightly different. </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lastRenderedPageBreak/>
        <w:t>WebGL (or graphics in general) has many uses such as: games, simulations, augmented reality and data visualization.</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EB6A21" w:rsidRPr="00EB6A21" w:rsidRDefault="00960B95" w:rsidP="009E320D">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 xml:space="preserve">You no longer need to test on multiple different operating systems. If your application works fine on </w:t>
      </w:r>
      <w:r w:rsidR="00C24AB3">
        <w:t>C</w:t>
      </w:r>
      <w:r w:rsidR="006326C5">
        <w:t xml:space="preserve">hrome in Windows, then it will work exactly the same in </w:t>
      </w:r>
      <w:r w:rsidR="00C24AB3">
        <w:t>C</w:t>
      </w:r>
      <w:r w:rsidR="006326C5">
        <w:t xml:space="preserve">hrome on Linux. The operating systems don’t matter, </w:t>
      </w:r>
      <w:r w:rsidR="00C24AB3">
        <w:t xml:space="preserve">as </w:t>
      </w:r>
      <w:r w:rsidR="006326C5">
        <w:t>it</w:t>
      </w:r>
      <w:r w:rsidR="00C24AB3">
        <w:t>’s</w:t>
      </w:r>
      <w:r w:rsidR="006326C5">
        <w:t xml:space="preserve">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AD70AF"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some space. We usually think of vertices in Cartesian space. This space is just a set of axes which cross at an origin. Points in computer graphics are usually represented in 2D or 3D. You can connect these points to form meshes, also known as objects. </w:t>
      </w:r>
      <w:r w:rsidRPr="00F63D43">
        <w:rPr>
          <w:color w:val="FF0000"/>
        </w:rPr>
        <w:t>The image on the left []</w:t>
      </w:r>
      <w:r>
        <w:t xml:space="preserve"> shows a rectangular mesh, created by connected several points joined together. The points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lastRenderedPageBreak/>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shows just that. This positioning, or translation of the cube is done via a model matrix. Rather than thinking of it as a model matrix, it is easier to think of it as the model to world matrix, as the matrix 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B76FC2">
        <w:t xml:space="preserve">We have to convert </w:t>
      </w:r>
      <w:r w:rsidR="00C24AB3">
        <w:t>our</w:t>
      </w:r>
      <w:r w:rsidR="00B76FC2">
        <w:t xml:space="preserve"> 3D </w:t>
      </w:r>
      <w:r w:rsidR="00C24AB3">
        <w:t>cube vertex</w:t>
      </w:r>
      <w:r w:rsidR="00B76FC2">
        <w:t xml:space="preserve"> to a 4D </w:t>
      </w:r>
      <w:r w:rsidR="00C24AB3">
        <w:t xml:space="preserve">vertex </w:t>
      </w:r>
      <w:r w:rsidR="00B76FC2">
        <w:t xml:space="preserve">(homogenous coordinate) to </w:t>
      </w:r>
      <w:r w:rsidR="00C24AB3">
        <w:t xml:space="preserve">be able to </w:t>
      </w:r>
      <w:r w:rsidR="00B76FC2">
        <w:t xml:space="preserve">multiply it by the 4x4 matrix. Having a 4x4 matrix allows us to fit all the transforms (positioning, scaling, and rotating) into </w:t>
      </w:r>
      <w:r w:rsidR="00C24AB3">
        <w:t xml:space="preserve">this </w:t>
      </w:r>
      <w:r w:rsidR="00B76FC2">
        <w:t xml:space="preserve">one matrix. </w:t>
      </w:r>
      <w:r w:rsidR="009B5C6C">
        <w:t xml:space="preserve">The </w:t>
      </w:r>
      <w:r w:rsidR="00C24AB3">
        <w:t xml:space="preserve">vertex </w:t>
      </w:r>
      <w:r w:rsidR="009B5C6C">
        <w:t xml:space="preserve">output on the right is the </w:t>
      </w:r>
      <w:r w:rsidR="00B76FC2">
        <w:t>point’s</w:t>
      </w:r>
      <w:r w:rsidR="009B5C6C">
        <w:t xml:space="preserve"> position</w:t>
      </w:r>
      <w:r w:rsidR="00B76FC2">
        <w:t xml:space="preserve"> in the world</w:t>
      </w:r>
      <w:r w:rsidR="009B5C6C">
        <w:t>.</w:t>
      </w:r>
    </w:p>
    <w:p w:rsidR="00B85268" w:rsidRDefault="00AD70AF"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AD70AF"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B76FC2">
        <w:t>All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translation is done in our vertex </w:t>
      </w:r>
      <w:proofErr w:type="spellStart"/>
      <w:r w:rsidR="00C24AB3">
        <w:lastRenderedPageBreak/>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it’s easy to move all of them at the same time. This is useful for moving the world, looking like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C24AB3">
        <w:rPr>
          <w:lang w:val="en-US"/>
        </w:rPr>
        <w:t xml:space="preserve"> matrix.</w:t>
      </w:r>
      <w:r>
        <w:rPr>
          <w:lang w:val="en-US"/>
        </w:rPr>
        <w:t xml:space="preserve"> </w:t>
      </w:r>
      <w:r w:rsidR="00C24AB3">
        <w:rPr>
          <w:lang w:val="en-US"/>
        </w:rPr>
        <w:t>V</w:t>
      </w:r>
      <w:r>
        <w:rPr>
          <w:lang w:val="en-US"/>
        </w:rPr>
        <w:t xml:space="preserve">alues 12, 13 and 14 hold the cameras x, y and z position in the world.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r>
        <w:rPr>
          <w:lang w:val="en-US"/>
        </w:rPr>
        <w:t xml:space="preserve">The reason why the camera class exists in 3D graphics is so that it’s easier to think about and program, however it’s definitely not easier to learn. </w:t>
      </w:r>
    </w:p>
    <w:p w:rsidR="004A1FA8" w:rsidRDefault="004A1FA8" w:rsidP="004A1FA8">
      <w:pPr>
        <w:jc w:val="both"/>
        <w:rPr>
          <w:lang w:val="en-US"/>
        </w:rPr>
      </w:pPr>
    </w:p>
    <w:p w:rsidR="0029749D" w:rsidRDefault="0029749D" w:rsidP="0029749D">
      <w:pPr>
        <w:jc w:val="both"/>
        <w:rPr>
          <w:lang w:val="en-US"/>
        </w:rPr>
      </w:pPr>
      <w:r>
        <w:rPr>
          <w:lang w:val="en-US"/>
        </w:rPr>
        <w:t>The camera class of this project has been implemented with the standard yaw</w:t>
      </w:r>
      <w:r w:rsidR="00DF39A1">
        <w:rPr>
          <w:lang w:val="en-US"/>
        </w:rPr>
        <w:t xml:space="preserve"> and</w:t>
      </w:r>
      <w:r>
        <w:rPr>
          <w:lang w:val="en-US"/>
        </w:rPr>
        <w:t xml:space="preserve"> pitch values. </w:t>
      </w:r>
      <w:r w:rsidRPr="00CB3D1D">
        <w:rPr>
          <w:color w:val="FF0000"/>
          <w:lang w:val="en-US"/>
        </w:rPr>
        <w:t>Knowledge of this was gained from [] and [].</w:t>
      </w:r>
      <w:r>
        <w:rPr>
          <w:color w:val="FF0000"/>
          <w:lang w:val="en-US"/>
        </w:rPr>
        <w:t xml:space="preserve"> </w:t>
      </w:r>
      <w:r w:rsidR="00862A15">
        <w:rPr>
          <w:lang w:val="en-US"/>
        </w:rPr>
        <w:t xml:space="preserve">These values represent the rotations of the camera around its origin. </w:t>
      </w:r>
      <w:r w:rsidR="00496817">
        <w:rPr>
          <w:lang w:val="en-US"/>
        </w:rPr>
        <w:t xml:space="preserve">As seen on the below </w:t>
      </w:r>
      <w:proofErr w:type="gramStart"/>
      <w:r w:rsidR="00496817">
        <w:rPr>
          <w:lang w:val="en-US"/>
        </w:rPr>
        <w:t>image[</w:t>
      </w:r>
      <w:proofErr w:type="gramEnd"/>
      <w:r w:rsidR="00496817">
        <w:rPr>
          <w:lang w:val="en-US"/>
        </w:rPr>
        <w:t>],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96817" w:rsidRDefault="00496817" w:rsidP="0029749D">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center</wp:align>
            </wp:positionH>
            <wp:positionV relativeFrom="paragraph">
              <wp:posOffset>131470</wp:posOffset>
            </wp:positionV>
            <wp:extent cx="3957320" cy="1775460"/>
            <wp:effectExtent l="0" t="0" r="5080" b="0"/>
            <wp:wrapTight wrapText="bothSides">
              <wp:wrapPolygon edited="0">
                <wp:start x="0" y="0"/>
                <wp:lineTo x="0" y="21322"/>
                <wp:lineTo x="21524" y="21322"/>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19078" b="29380"/>
                    <a:stretch/>
                  </pic:blipFill>
                  <pic:spPr bwMode="auto">
                    <a:xfrm>
                      <a:off x="0" y="0"/>
                      <a:ext cx="395732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Pr="00862A15" w:rsidRDefault="00496817" w:rsidP="0029749D">
      <w:pPr>
        <w:jc w:val="both"/>
        <w:rPr>
          <w:lang w:val="en-US"/>
        </w:rPr>
      </w:pPr>
    </w:p>
    <w:p w:rsidR="0029749D" w:rsidRDefault="0029749D"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A1FA8" w:rsidRDefault="004A1FA8" w:rsidP="004A1FA8">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4A1FA8" w:rsidRDefault="004A1FA8" w:rsidP="004A1FA8">
      <w:pPr>
        <w:jc w:val="both"/>
        <w:rPr>
          <w:lang w:val="en-US"/>
        </w:rPr>
      </w:pPr>
    </w:p>
    <w:p w:rsidR="004A1FA8" w:rsidRDefault="004A1FA8" w:rsidP="004A1FA8">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4A1FA8" w:rsidRDefault="004A1FA8" w:rsidP="004A1FA8">
      <w:pPr>
        <w:jc w:val="both"/>
        <w:rPr>
          <w:lang w:val="en-US"/>
        </w:rPr>
      </w:pPr>
    </w:p>
    <w:p w:rsidR="004A1FA8" w:rsidRPr="00680357" w:rsidRDefault="004A1FA8" w:rsidP="004A1FA8">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4A1FA8" w:rsidRDefault="004A1FA8" w:rsidP="00937B96">
      <w:pPr>
        <w:jc w:val="both"/>
      </w:pP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 transformed into view s</w:t>
      </w:r>
      <w:r w:rsidR="00B76FC2">
        <w:rPr>
          <w:rFonts w:ascii="Arial" w:hAnsi="Arial" w:cs="Arial"/>
          <w:b w:val="0"/>
          <w:sz w:val="22"/>
          <w:szCs w:val="22"/>
        </w:rPr>
        <w:t>pace and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AD70AF" w:rsidP="00B76FC2">
      <w:r>
        <w:rPr>
          <w:noProof/>
        </w:rPr>
        <w:lastRenderedPageBreak/>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Shaders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The specific operations of these </w:t>
      </w:r>
      <w:proofErr w:type="spellStart"/>
      <w:r>
        <w:t>shaders</w:t>
      </w:r>
      <w:proofErr w:type="spellEnd"/>
      <w:r>
        <w:t xml:space="preserve"> are explained in the section below.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separate JavaScript files. Once the content of the </w:t>
      </w:r>
      <w:proofErr w:type="spellStart"/>
      <w:r>
        <w:t>shader</w:t>
      </w:r>
      <w:proofErr w:type="spellEnd"/>
      <w:r>
        <w:t xml:space="preserve"> has been written, like any other C program, it has to be compiled and linked. </w:t>
      </w:r>
    </w:p>
    <w:p w:rsidR="004C02F5" w:rsidRDefault="004C02F5" w:rsidP="00A708D7"/>
    <w:p w:rsidR="007D72E0" w:rsidRDefault="004C02F5" w:rsidP="00A708D7">
      <w:r>
        <w:lastRenderedPageBreak/>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WaterProgram</w:t>
      </w:r>
      <w:proofErr w:type="spellEnd"/>
      <w:r>
        <w:t xml:space="preserve"> and </w:t>
      </w:r>
      <w:proofErr w:type="spellStart"/>
      <w:r>
        <w:t>SkyboxProgram</w:t>
      </w:r>
      <w:proofErr w:type="spellEnd"/>
      <w:r>
        <w:t xml:space="preserve"> classes, in their version of the </w:t>
      </w:r>
      <w:proofErr w:type="spellStart"/>
      <w:r>
        <w:t>updateAttributesAndUniforms</w:t>
      </w:r>
      <w:proofErr w:type="spellEnd"/>
      <w:r>
        <w:t xml:space="preserve"> function. These functions pull the global matrices (model, view, projection) and other values and pass them into the </w:t>
      </w:r>
      <w:proofErr w:type="spellStart"/>
      <w:r>
        <w:t>shaders</w:t>
      </w:r>
      <w:proofErr w:type="spellEnd"/>
      <w:r>
        <w:t>, before the draw call, ready for processing data.</w:t>
      </w:r>
    </w:p>
    <w:p w:rsidR="003F54E6" w:rsidRDefault="003F54E6" w:rsidP="00A708D7"/>
    <w:p w:rsidR="001D7412" w:rsidRDefault="001D7412">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p>
    <w:p w:rsidR="001D7412" w:rsidRDefault="001D7412" w:rsidP="00A708D7"/>
    <w:p w:rsidR="003F54E6" w:rsidRDefault="003F54E6" w:rsidP="00A708D7">
      <w:r>
        <w:t xml:space="preserve">To </w:t>
      </w:r>
      <w:r w:rsidR="001D7412">
        <w:t xml:space="preserve">send data to a </w:t>
      </w:r>
      <w:proofErr w:type="spellStart"/>
      <w:r w:rsidR="001D7412">
        <w:t>shader</w:t>
      </w:r>
      <w:proofErr w:type="spellEnd"/>
      <w:r w:rsidR="001D7412">
        <w:t xml:space="preserve">, we need a variable located in a </w:t>
      </w:r>
      <w:proofErr w:type="spellStart"/>
      <w:r w:rsidR="001D7412">
        <w:t>shader</w:t>
      </w:r>
      <w:proofErr w:type="spellEnd"/>
      <w:r w:rsidR="001D7412">
        <w:t xml:space="preserve"> to send it to. To do this,</w:t>
      </w:r>
      <w:r>
        <w:t xml:space="preserve"> we have to use the calls:</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p>
    <w:p w:rsidR="001D7412" w:rsidRDefault="001D7412" w:rsidP="00A708D7"/>
    <w:p w:rsidR="001D7412" w:rsidRDefault="001D7412" w:rsidP="00A708D7">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w:t>
      </w:r>
      <w:proofErr w:type="spellStart"/>
      <w:r>
        <w:t>shader</w:t>
      </w:r>
      <w:proofErr w:type="spellEnd"/>
      <w:r>
        <w:t xml:space="preserve"> it is used in. If the varying keyword is used in a vertex </w:t>
      </w:r>
      <w:proofErr w:type="spellStart"/>
      <w:r>
        <w:t>shader</w:t>
      </w:r>
      <w:proofErr w:type="spellEnd"/>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normal vector, which is used for lighting, but it won’t actually process it. Instead the vertex </w:t>
      </w:r>
      <w:proofErr w:type="spellStart"/>
      <w:r>
        <w:t>shader</w:t>
      </w:r>
      <w:proofErr w:type="spellEnd"/>
      <w:r>
        <w:t xml:space="preserve"> will just pass it along to the fragment </w:t>
      </w:r>
      <w:proofErr w:type="spellStart"/>
      <w:r>
        <w:t>shader</w:t>
      </w:r>
      <w:proofErr w:type="spellEnd"/>
      <w:r>
        <w:t xml:space="preserve">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w:t>
      </w:r>
      <w:r w:rsidR="00B62B1F">
        <w:lastRenderedPageBreak/>
        <w:t xml:space="preserve">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611380" w:rsidRPr="004A1FA8" w:rsidRDefault="00AD70AF"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AD70AF"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lastRenderedPageBreak/>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AD70AF"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AD70AF"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w:t>
      </w:r>
      <w:r>
        <w:lastRenderedPageBreak/>
        <w:t xml:space="preserve">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AD70AF"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lastRenderedPageBreak/>
        <w:t>1.1</w:t>
      </w:r>
      <w:proofErr w:type="gramStart"/>
      <w:r>
        <w:t>.X</w:t>
      </w:r>
      <w:proofErr w:type="gramEnd"/>
      <w:r>
        <w:t>.</w:t>
      </w:r>
      <w:r>
        <w:tab/>
        <w:t xml:space="preserve">  Texture mapping </w:t>
      </w:r>
    </w:p>
    <w:p w:rsidR="00022CC9" w:rsidRDefault="00022CC9" w:rsidP="00022CC9"/>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AD70AF"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lastRenderedPageBreak/>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t>1.1</w:t>
      </w:r>
      <w:proofErr w:type="gramStart"/>
      <w:r>
        <w:t>.X</w:t>
      </w:r>
      <w:proofErr w:type="gramEnd"/>
      <w:r>
        <w:t>.</w:t>
      </w:r>
      <w:r>
        <w:tab/>
        <w:t xml:space="preserve">  Vectors</w:t>
      </w:r>
    </w:p>
    <w:p w:rsidR="008B5F14" w:rsidRDefault="008B5F14" w:rsidP="00BD271E"/>
    <w:p w:rsidR="00390B18" w:rsidRDefault="0041650A" w:rsidP="00BD271E">
      <w:r>
        <w:t xml:space="preserve">A vector has a length and a direction. The key difference between a vector and a vertex is that the vector does not have a position. A vector from [0, 0, </w:t>
      </w:r>
      <w:proofErr w:type="gramStart"/>
      <w:r>
        <w:t>0</w:t>
      </w:r>
      <w:proofErr w:type="gramEnd"/>
      <w:r>
        <w:t>]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w:t>
      </w:r>
      <w:r w:rsidR="00390B18">
        <w:lastRenderedPageBreak/>
        <w:t xml:space="preserve">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t>1.1</w:t>
      </w:r>
      <w:proofErr w:type="gramStart"/>
      <w:r>
        <w:t>.X</w:t>
      </w:r>
      <w:proofErr w:type="gramEnd"/>
      <w:r>
        <w:t>.</w:t>
      </w:r>
      <w:r>
        <w:tab/>
        <w:t xml:space="preserve">  Lighting</w:t>
      </w:r>
    </w:p>
    <w:p w:rsidR="008B3D25" w:rsidRDefault="008B3D25" w:rsidP="00BD271E"/>
    <w:p w:rsidR="002A6309" w:rsidRDefault="002A6309" w:rsidP="00BD271E">
      <w:pPr>
        <w:rPr>
          <w:color w:val="FF0000"/>
        </w:rPr>
      </w:pPr>
      <w:r>
        <w:rPr>
          <w:noProof/>
          <w:lang w:eastAsia="en-GB"/>
        </w:rPr>
        <w:drawing>
          <wp:anchor distT="0" distB="0" distL="114300" distR="114300" simplePos="0" relativeHeight="251781120" behindDoc="1" locked="0" layoutInCell="1" allowOverlap="1">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F14">
        <w:t xml:space="preserve">Lighting in the real world is extremely complex. Light can reflect off most </w:t>
      </w:r>
      <w:r w:rsidR="0041650A">
        <w:t>objects</w:t>
      </w:r>
      <w:r w:rsidR="008B5F14">
        <w:t xml:space="preserve"> and </w:t>
      </w:r>
      <w:r w:rsidR="008B5F14" w:rsidRPr="002A6309">
        <w:t>in turn</w:t>
      </w:r>
      <w:r w:rsidR="003605BC" w:rsidRPr="002A6309">
        <w:t>,</w:t>
      </w:r>
      <w:r w:rsidR="008B5F14" w:rsidRPr="002A6309">
        <w:t xml:space="preserve"> those objects become light sources </w:t>
      </w:r>
      <w:r w:rsidR="0041650A" w:rsidRPr="002A6309">
        <w:t>as well</w:t>
      </w:r>
      <w:r w:rsidR="008B5F14" w:rsidRPr="002A6309">
        <w:t xml:space="preserve">. </w:t>
      </w:r>
      <w:r w:rsidR="003605BC" w:rsidRPr="002A6309">
        <w:t>This is known as ambient light, or global illumination</w:t>
      </w:r>
      <w:r w:rsidRPr="002A6309">
        <w:t xml:space="preserve"> []</w:t>
      </w:r>
      <w:r w:rsidR="003605BC" w:rsidRPr="002A6309">
        <w:t xml:space="preserve">. </w:t>
      </w:r>
      <w:r w:rsidR="003605BC">
        <w:t xml:space="preserve">If we tried to calculate lighting vectors as they exist in the real world, the computation time for our scene would be so slow – we might only get 1 frame per second. For this reason, we have to make approximations. </w:t>
      </w: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w:t>
      </w:r>
      <w:proofErr w:type="gramStart"/>
      <w:r>
        <w:rPr>
          <w:color w:val="FF0000"/>
        </w:rPr>
        <w:t>users</w:t>
      </w:r>
      <w:proofErr w:type="gramEnd"/>
      <w:r>
        <w:rPr>
          <w:color w:val="FF0000"/>
        </w:rPr>
        <w:t xml:space="preserve"> vision is through a combination of these light sources.</w:t>
      </w:r>
    </w:p>
    <w:p w:rsidR="002A6309" w:rsidRDefault="002A6309" w:rsidP="00BD271E">
      <w:pPr>
        <w:rPr>
          <w:color w:val="FF0000"/>
        </w:rPr>
      </w:pPr>
    </w:p>
    <w:p w:rsidR="003605BC" w:rsidRDefault="003605BC" w:rsidP="00BD271E"/>
    <w:p w:rsidR="003605BC" w:rsidRDefault="002A6309" w:rsidP="00BD271E">
      <w:r>
        <w:rPr>
          <w:noProof/>
          <w:lang w:eastAsia="en-GB"/>
        </w:rPr>
        <w:drawing>
          <wp:anchor distT="0" distB="0" distL="114300" distR="114300" simplePos="0" relativeHeight="251780096" behindDoc="1" locked="0" layoutInCell="1" allowOverlap="1">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C">
        <w:t xml:space="preserve">Lighting is calculated from normals and light positions. A normal is just a vector pointing in the direction </w:t>
      </w:r>
      <w:r w:rsidR="00287855">
        <w:t>away from the</w:t>
      </w:r>
      <w:r w:rsidR="003605BC">
        <w:t xml:space="preserve"> objects </w:t>
      </w:r>
      <w:r w:rsidR="00287855">
        <w:t>surface</w:t>
      </w:r>
      <w:r w:rsidR="003605BC">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r w:rsidR="003605BC">
        <w:t xml:space="preserve">. </w:t>
      </w:r>
    </w:p>
    <w:p w:rsidR="008B5F14" w:rsidRDefault="008B5F14" w:rsidP="00BD271E"/>
    <w:p w:rsidR="00B7747C" w:rsidRDefault="002A6309" w:rsidP="00AD38B3">
      <w:r w:rsidRPr="002A6309">
        <w:rPr>
          <w:color w:val="FF0000"/>
        </w:rPr>
        <w:t xml:space="preserve">In the image on the right [] </w:t>
      </w:r>
      <w:r>
        <w:t>the angle that light hits the surface is around 45 degrees. Because of this, the surface will be mildly lit, but not completely lit or unlit.</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lastRenderedPageBreak/>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w:t>
      </w:r>
      <w:r w:rsidR="00AD38B3">
        <w:t>the information</w:t>
      </w:r>
      <w:r w:rsidR="00DE08B0" w:rsidRPr="008279AB">
        <w:t xml:space="preserve"> might not be </w:t>
      </w:r>
      <w:r w:rsidR="00AD38B3">
        <w:t xml:space="preserve">useful </w:t>
      </w:r>
      <w:r w:rsidR="00DE08B0" w:rsidRPr="008279AB">
        <w:t xml:space="preserve">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w:t>
      </w:r>
      <w:r w:rsidRPr="00AD38B3">
        <w:rPr>
          <w:color w:val="FF0000"/>
        </w:rPr>
        <w:t>had to be created</w:t>
      </w:r>
      <w:r w:rsidR="00AD38B3" w:rsidRPr="00AD38B3">
        <w:rPr>
          <w:color w:val="FF0000"/>
        </w:rPr>
        <w:t xml:space="preserve"> []</w:t>
      </w:r>
      <w:r w:rsidRPr="00AD38B3">
        <w:rPr>
          <w:color w:val="FF0000"/>
        </w:rPr>
        <w:t xml:space="preserve"> </w:t>
      </w:r>
      <w:r>
        <w:t xml:space="preserve">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w:t>
      </w:r>
      <w:r w:rsidRPr="008279AB">
        <w:lastRenderedPageBreak/>
        <w:t xml:space="preserve">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w:t>
      </w:r>
      <w:r w:rsidR="0080668C">
        <w:rPr>
          <w:lang w:val="en-US"/>
        </w:rPr>
        <w:lastRenderedPageBreak/>
        <w:t xml:space="preserve">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w:t>
      </w:r>
      <w:r w:rsidR="0034136E">
        <w:rPr>
          <w:lang w:val="en-US"/>
        </w:rPr>
        <w:lastRenderedPageBreak/>
        <w:t>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946335"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lastRenderedPageBreak/>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0" w:name="_Toc222978597"/>
      <w:bookmarkStart w:id="11" w:name="_Toc476088418"/>
      <w:bookmarkStart w:id="12" w:name="_Toc192777708"/>
      <w:r>
        <w:lastRenderedPageBreak/>
        <w:t>Overall Architecture</w:t>
      </w:r>
      <w:bookmarkEnd w:id="10"/>
      <w:bookmarkEnd w:id="11"/>
    </w:p>
    <w:p w:rsidR="008C0B31" w:rsidRDefault="00AD70AF"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AD70AF"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AD70AF"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AD70AF" w:rsidP="008C0B31">
      <w:r>
        <w:rPr>
          <w:noProof/>
        </w:rPr>
        <w:lastRenderedPageBreak/>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r w:rsidR="00931846">
        <w:t xml:space="preserve">final position of that vertex. It sets 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AD70AF"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 xml:space="preserve">There have been some small modifications, mainly just removing the variables and methods. However each class, minus the </w:t>
      </w:r>
      <w:proofErr w:type="spellStart"/>
      <w:r w:rsidR="004A3D6F">
        <w:t>shaders</w:t>
      </w:r>
      <w:proofErr w:type="spellEnd"/>
      <w:r w:rsidR="004A3D6F">
        <w:t xml:space="preserve">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AD70AF" w:rsidP="004C12FA">
      <w:r>
        <w:rPr>
          <w:noProof/>
        </w:rPr>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 xml:space="preserve">Also the switching of the </w:t>
      </w:r>
      <w:proofErr w:type="spellStart"/>
      <w:r w:rsidR="00CE3D27">
        <w:t>shaders</w:t>
      </w:r>
      <w:proofErr w:type="spellEnd"/>
      <w:r w:rsidR="00CE3D27">
        <w:t xml:space="preserve">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 xml:space="preserve">The arrow leading from the MarsScene.js file into the Camera.js file represents the render loop starting. The arrow coming back into the camera class is when the render call finishes. The arrow comes back into the camera class to update ready for the next frame. </w:t>
      </w:r>
    </w:p>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AD70AF" w:rsidP="004C12FA">
      <w:r>
        <w:rPr>
          <w:noProof/>
        </w:rPr>
        <w:lastRenderedPageBreak/>
        <w:pict>
          <v:shape id="_x0000_s1088" type="#_x0000_t75" style="position:absolute;margin-left:176.75pt;margin-top:.05pt;width:238.5pt;height:169.95pt;z-index:-251520000;mso-position-horizontal-relative:text;mso-position-vertical-relative:text;mso-width-relative:page;mso-height-relative:page"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proofErr w:type="gramStart"/>
      <w:r w:rsidR="0026078A">
        <w:t>users</w:t>
      </w:r>
      <w:proofErr w:type="gramEnd"/>
      <w:r w:rsidR="0026078A">
        <w:t xml:space="preserve"> quadrant is needed to render the rocks and the terrain around the user. After the </w:t>
      </w:r>
      <w:proofErr w:type="gramStart"/>
      <w:r w:rsidR="0026078A">
        <w:t>users</w:t>
      </w:r>
      <w:proofErr w:type="gramEnd"/>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CE3D27" w:rsidRDefault="00CE3D27" w:rsidP="004C12FA"/>
    <w:p w:rsidR="00B679AA"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After the rocks have rendered, the collision of the scene is tested. This is to stop the player moving through the floor and map boundaries. Next, the water gets rendered and notice how we swap the program, or </w:t>
      </w:r>
      <w:proofErr w:type="spellStart"/>
      <w:r>
        <w:t>shaders</w:t>
      </w:r>
      <w:proofErr w:type="spellEnd"/>
      <w:r>
        <w:t>, currently being used to the water ones.</w:t>
      </w:r>
    </w:p>
    <w:p w:rsidR="0026078A" w:rsidRDefault="0026078A" w:rsidP="004C12FA"/>
    <w:p w:rsidR="0026078A" w:rsidRDefault="0026078A" w:rsidP="004C12FA">
      <w:r>
        <w:t xml:space="preserve">Likewise with the skybox, we have to swap </w:t>
      </w:r>
      <w:proofErr w:type="spellStart"/>
      <w:r>
        <w:t>shaders</w:t>
      </w:r>
      <w:proofErr w:type="spellEnd"/>
      <w:r>
        <w:t xml:space="preserve"> and program to render it. After the skybox is rendered, we swap back to the default </w:t>
      </w:r>
      <w:proofErr w:type="spellStart"/>
      <w:r>
        <w:t>MainProgram</w:t>
      </w:r>
      <w:proofErr w:type="spellEnd"/>
      <w:r>
        <w:t xml:space="preserve"> and </w:t>
      </w:r>
      <w:proofErr w:type="spellStart"/>
      <w:r>
        <w:t>shaders</w:t>
      </w:r>
      <w:proofErr w:type="spellEnd"/>
      <w:r>
        <w:t>. This is the end of a render pass and then it loops from the skybox, back to the camera</w:t>
      </w:r>
      <w:r w:rsidR="003E00E3">
        <w:t xml:space="preserve"> class</w:t>
      </w:r>
      <w:r>
        <w:t xml:space="preserve"> for the next frame. </w:t>
      </w:r>
    </w:p>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Default="003E00E3" w:rsidP="003E00E3">
      <w: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Default="003E00E3" w:rsidP="003E00E3">
      <w: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 xml:space="preserve">r </w:t>
      </w:r>
      <w:proofErr w:type="gramStart"/>
      <w:r w:rsidR="003E00E3">
        <w:t>its</w:t>
      </w:r>
      <w:proofErr w:type="gramEnd"/>
      <w:r w:rsidR="003E00E3">
        <w:t xml:space="preserve">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Default="003E00E3" w:rsidP="003E00E3">
      <w:proofErr w:type="gramStart"/>
      <w:r>
        <w:t>in-game</w:t>
      </w:r>
      <w:proofErr w:type="gramEnd"/>
      <w: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Default="009E320D" w:rsidP="00BE637A">
      <w:proofErr w:type="gramStart"/>
      <w:r>
        <w:lastRenderedPageBreak/>
        <w:t>m</w:t>
      </w:r>
      <w:r w:rsidR="003E00E3">
        <w:t>ain</w:t>
      </w:r>
      <w:proofErr w:type="gramEnd"/>
      <w:r w:rsidR="003E00E3">
        <w:t xml:space="preserve"> menu.jpg []</w:t>
      </w:r>
    </w:p>
    <w:p w:rsidR="00BE637A" w:rsidRPr="00BE637A" w:rsidRDefault="009E320D" w:rsidP="00BE637A">
      <w:r>
        <w:tab/>
        <w:t>Basic menu, has background image, play button, standard menu</w:t>
      </w:r>
    </w:p>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AD70AF"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AD70AF"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w:t>
      </w:r>
      <w:r w:rsidR="004D1054">
        <w:rPr>
          <w:lang w:val="en-US"/>
        </w:rPr>
        <w:lastRenderedPageBreak/>
        <w:t>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7E727D"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AD70AF"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AD70AF"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w:t>
      </w:r>
      <w:r w:rsidR="003139BB">
        <w:t xml:space="preserve">the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w:t>
      </w:r>
      <w:proofErr w:type="spellStart"/>
      <w:r>
        <w:rPr>
          <w:lang w:val="en-US"/>
        </w:rPr>
        <w:t>perlin</w:t>
      </w:r>
      <w:proofErr w:type="spellEnd"/>
      <w:r>
        <w:rPr>
          <w:lang w:val="en-US"/>
        </w:rPr>
        <w:t xml:space="preserve">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AD70AF"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9" o:title="perlin1"/>
            <w10:wrap type="tight"/>
          </v:shape>
        </w:pict>
      </w:r>
    </w:p>
    <w:p w:rsidR="008B3D25" w:rsidRDefault="00AD70AF"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40" o:title="perlin3"/>
            <w10:wrap type="tight"/>
          </v:shape>
        </w:pict>
      </w:r>
    </w:p>
    <w:p w:rsidR="008B3D25" w:rsidRDefault="00593ADA"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70AF">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AD70AF"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 xml:space="preserve">The texture is also different in the image on the right. This texture was a procedurally generated with </w:t>
      </w:r>
      <w:proofErr w:type="spellStart"/>
      <w:r>
        <w:rPr>
          <w:lang w:val="en-US"/>
        </w:rPr>
        <w:t>perlin</w:t>
      </w:r>
      <w:proofErr w:type="spellEnd"/>
      <w:r>
        <w:rPr>
          <w:lang w:val="en-US"/>
        </w:rPr>
        <w:t xml:space="preserve"> noise. Instead of using </w:t>
      </w:r>
      <w:proofErr w:type="spellStart"/>
      <w:r>
        <w:rPr>
          <w:lang w:val="en-US"/>
        </w:rPr>
        <w:t>perlin</w:t>
      </w:r>
      <w:proofErr w:type="spellEnd"/>
      <w:r>
        <w:rPr>
          <w:lang w:val="en-US"/>
        </w:rPr>
        <w:t xml:space="preserve"> noise values explained above to 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lastRenderedPageBreak/>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AD70AF"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C03A8C"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r w:rsidR="00DF39A1">
        <w:rPr>
          <w:lang w:val="en-US"/>
        </w:rPr>
        <w:t>So when the forward key is pressed, the cameras position in the world gets incremented, and the scene gets rendered from that new position. When the users moves their mouse, the rotation, or yaw and pitch values, gets incremented. Again, the scene will be rendered from the new camera angle.</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lastRenderedPageBreak/>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AD70AF" w:rsidP="003F0E43">
      <w:r>
        <w:rPr>
          <w:noProof/>
        </w:rPr>
        <w:lastRenderedPageBreak/>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AD70AF"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t>
      </w:r>
      <w:r>
        <w:lastRenderedPageBreak/>
        <w:t>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AD70AF"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50"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AD70AF"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51"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AD70AF"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3"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lastRenderedPageBreak/>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AD70AF" w:rsidP="00496817">
      <w:r>
        <w:rPr>
          <w:noProof/>
        </w:rPr>
        <w:lastRenderedPageBreak/>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AD70AF"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8"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Pr>
        <w:pStyle w:val="Heading2"/>
      </w:pPr>
      <w:r>
        <w:t>Implementation review</w:t>
      </w:r>
    </w:p>
    <w:p w:rsidR="003826F0" w:rsidRDefault="003826F0" w:rsidP="003826F0"/>
    <w:p w:rsidR="00C92235" w:rsidRDefault="00C92235" w:rsidP="003826F0">
      <w:r>
        <w:lastRenderedPageBreak/>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472FFD" w:rsidP="004C12FA">
      <w:r>
        <w:t>The documentation accompanying the project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 xml:space="preserve">This in turn will be added as a function to the HTML generated by the </w:t>
      </w:r>
      <w:proofErr w:type="spellStart"/>
      <w:r>
        <w:t>yuidoc</w:t>
      </w:r>
      <w:proofErr w:type="spellEnd"/>
      <w:r>
        <w:t xml:space="preserve"> tool.</w:t>
      </w:r>
    </w:p>
    <w:p w:rsidR="00647823" w:rsidRDefault="00647823" w:rsidP="00472FFD"/>
    <w:p w:rsidR="00472FFD" w:rsidRDefault="00472FFD" w:rsidP="00472FF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AD70AF"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61"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AD70AF"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62"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4" w:name="_Toc222978603"/>
      <w:bookmarkStart w:id="25" w:name="_Toc476088424"/>
      <w:r>
        <w:t>Testing</w:t>
      </w:r>
      <w:bookmarkEnd w:id="23"/>
      <w:bookmarkEnd w:id="24"/>
      <w:bookmarkEnd w:id="25"/>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lastRenderedPageBreak/>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4" w:name="_Toc222978608"/>
      <w:bookmarkStart w:id="35" w:name="_Toc476088429"/>
      <w:r>
        <w:rPr>
          <w:lang w:val="en-US"/>
        </w:rPr>
        <w:lastRenderedPageBreak/>
        <w:t>Stress Testing</w:t>
      </w:r>
      <w:bookmarkEnd w:id="34"/>
      <w:bookmarkEnd w:id="35"/>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AD70AF"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5" o:title="initial_instancing"/>
            <w10:wrap type="tight"/>
          </v:shape>
        </w:pict>
      </w:r>
    </w:p>
    <w:p w:rsidR="00541CCA" w:rsidRDefault="00AD70AF"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6"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6" w:name="_Toc222978609"/>
      <w:bookmarkStart w:id="37" w:name="_Toc476088430"/>
      <w:r>
        <w:rPr>
          <w:lang w:val="en-US"/>
        </w:rPr>
        <w:t>Other Types of Testing</w:t>
      </w:r>
      <w:bookmarkEnd w:id="36"/>
      <w:bookmarkEnd w:id="37"/>
      <w:r>
        <w:rPr>
          <w:lang w:val="en-US"/>
        </w:rPr>
        <w:t xml:space="preserve"> </w:t>
      </w:r>
    </w:p>
    <w:p w:rsidR="00981110" w:rsidRDefault="00981110" w:rsidP="00981110">
      <w:pPr>
        <w:rPr>
          <w:lang w:val="en-US"/>
        </w:rPr>
      </w:pPr>
      <w:bookmarkStart w:id="38" w:name="_Toc222978610"/>
      <w:bookmarkStart w:id="39"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lastRenderedPageBreak/>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8"/>
      <w:bookmarkEnd w:id="39"/>
      <w:r>
        <w:rPr>
          <w:lang w:val="en-US"/>
        </w:rPr>
        <w:t xml:space="preserve"> </w:t>
      </w:r>
    </w:p>
    <w:p w:rsidR="00777027" w:rsidRDefault="00777027" w:rsidP="004C12FA">
      <w:pPr>
        <w:rPr>
          <w:lang w:val="en-US"/>
        </w:rPr>
      </w:pPr>
    </w:p>
    <w:p w:rsidR="00777027" w:rsidRDefault="00777027" w:rsidP="004C12FA">
      <w:pPr>
        <w:rPr>
          <w:lang w:val="en-US"/>
        </w:rPr>
      </w:pPr>
      <w:r>
        <w:rPr>
          <w:lang w:val="en-US"/>
        </w:rPr>
        <w:t xml:space="preserve">Integration tests involved calling multiple render functions one after another. For example the rock rendering might work, but would it work with the skybox rendering after it? </w:t>
      </w:r>
    </w:p>
    <w:p w:rsidR="00694611" w:rsidRDefault="00694611" w:rsidP="004C12FA">
      <w:pPr>
        <w:pStyle w:val="Heading2"/>
        <w:rPr>
          <w:lang w:val="en-US"/>
        </w:rPr>
      </w:pPr>
      <w:bookmarkStart w:id="40" w:name="_Toc222978611"/>
      <w:bookmarkStart w:id="41" w:name="_Toc476088432"/>
      <w:r>
        <w:rPr>
          <w:lang w:val="en-US"/>
        </w:rPr>
        <w:t>User Testing</w:t>
      </w:r>
      <w:bookmarkEnd w:id="40"/>
      <w:bookmarkEnd w:id="41"/>
    </w:p>
    <w:p w:rsidR="00893256" w:rsidRDefault="00893256" w:rsidP="004C12FA">
      <w:pPr>
        <w:rPr>
          <w:lang w:val="en-US"/>
        </w:rPr>
      </w:pPr>
    </w:p>
    <w:p w:rsidR="001F35A4" w:rsidRPr="00777027"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bookmarkStart w:id="42" w:name="_Toc192777716"/>
    </w:p>
    <w:p w:rsidR="006426CA" w:rsidRPr="009E320D" w:rsidRDefault="006C7832" w:rsidP="009E320D">
      <w:pPr>
        <w:pStyle w:val="Heading1"/>
      </w:pPr>
      <w:bookmarkStart w:id="43" w:name="_Toc222978612"/>
      <w:bookmarkStart w:id="44" w:name="_Toc476088433"/>
      <w:r>
        <w:t xml:space="preserve">Critical </w:t>
      </w:r>
      <w:r w:rsidR="00711DBE">
        <w:t>Evaluation</w:t>
      </w:r>
      <w:bookmarkEnd w:id="42"/>
      <w:bookmarkEnd w:id="43"/>
      <w:bookmarkEnd w:id="44"/>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w:t>
      </w:r>
      <w:r w:rsidR="000167F5">
        <w:lastRenderedPageBreak/>
        <w:t xml:space="preserve">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D70AF"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69"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70"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BA5E13"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660DAF" w:rsidRDefault="007E5C33" w:rsidP="004C12FA">
      <w:r>
        <w:t>If the project were being made again – then OpenGL would be the language of choice. The reason WebGL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WebGL.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Developing with WebGL is a nightmare, especially for a beginner. For example if you try to get the locati</w:t>
      </w:r>
      <w:r w:rsidR="003139BB">
        <w:t xml:space="preserve">on of a variable in a </w:t>
      </w:r>
      <w:proofErr w:type="spellStart"/>
      <w:r w:rsidR="003139BB">
        <w:t>shader</w:t>
      </w:r>
      <w:proofErr w:type="spellEnd"/>
      <w:r w:rsidR="003139BB">
        <w:t xml:space="preserve"> and</w:t>
      </w:r>
      <w:r>
        <w:t xml:space="preserve"> that </w:t>
      </w:r>
      <w:proofErr w:type="spellStart"/>
      <w:r>
        <w:t>shader</w:t>
      </w:r>
      <w:proofErr w:type="spellEnd"/>
      <w:r>
        <w:t xml:space="preserve"> variable doesn’t exist</w:t>
      </w:r>
      <w:r w:rsidR="003139BB">
        <w:t>,</w:t>
      </w:r>
      <w:r>
        <w:t xml:space="preserve"> you will not get an error. Likewise if you try and pass data from the vertex </w:t>
      </w:r>
      <w:proofErr w:type="spellStart"/>
      <w:r>
        <w:t>shader</w:t>
      </w:r>
      <w:proofErr w:type="spellEnd"/>
      <w:r>
        <w:t xml:space="preserve">, to the fragment </w:t>
      </w:r>
      <w:proofErr w:type="spellStart"/>
      <w:r>
        <w:t>shader</w:t>
      </w:r>
      <w:proofErr w:type="spellEnd"/>
      <w:r>
        <w:t xml:space="preserve">,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w:t>
      </w:r>
      <w:r>
        <w:lastRenderedPageBreak/>
        <w:t xml:space="preserve">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w:t>
      </w:r>
      <w:proofErr w:type="spellStart"/>
      <w:r>
        <w:t>shader</w:t>
      </w:r>
      <w:proofErr w:type="spellEnd"/>
      <w:r>
        <w:t xml:space="preserve">.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w:t>
      </w:r>
      <w:proofErr w:type="spellStart"/>
      <w:r>
        <w:t>shader</w:t>
      </w:r>
      <w:proofErr w:type="spellEnd"/>
      <w:r>
        <w:t xml:space="preserve">.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 xml:space="preserve">Essentially this would only make the visible quadrants be processed by the vertex </w:t>
      </w:r>
      <w:proofErr w:type="spellStart"/>
      <w:r w:rsidR="002D01A9">
        <w:t>shader</w:t>
      </w:r>
      <w:proofErr w:type="spellEnd"/>
      <w:r w:rsidR="002D01A9">
        <w:t>.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t xml:space="preserve">Evaluating project deliverables </w:t>
      </w:r>
    </w:p>
    <w:p w:rsidR="00FD74FC" w:rsidRDefault="00FD74FC" w:rsidP="004C12FA"/>
    <w:p w:rsidR="00676296" w:rsidRDefault="009757CA" w:rsidP="004C12FA">
      <w:bookmarkStart w:id="45"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 xml:space="preserve">All of these have been achieved and more. The 3D scene was implemented within the first month of the project (but was started a month early, so it actually took 2 months). Nearly all of this time was spent researching 3D graphics, perhaps only 30 </w:t>
      </w:r>
      <w:r>
        <w:lastRenderedPageBreak/>
        <w:t>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P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7F42B8" w:rsidRDefault="00711DBE" w:rsidP="004C12FA">
      <w:pPr>
        <w:pStyle w:val="Heading1"/>
      </w:pPr>
      <w:bookmarkStart w:id="46" w:name="_Toc222978613"/>
      <w:bookmarkStart w:id="47" w:name="_Toc476088434"/>
      <w:r>
        <w:t>Appendices</w:t>
      </w:r>
      <w:bookmarkEnd w:id="45"/>
      <w:bookmarkEnd w:id="46"/>
      <w:bookmarkEnd w:id="47"/>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8" w:name="_Toc222978614"/>
      <w:bookmarkStart w:id="49" w:name="_Toc476088435"/>
      <w:r w:rsidRPr="004F1DC9">
        <w:t>Libraries</w:t>
      </w:r>
      <w:bookmarkEnd w:id="48"/>
      <w:bookmarkEnd w:id="49"/>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2" w:history="1">
        <w:r w:rsidRPr="00C96769">
          <w:rPr>
            <w:rStyle w:val="Hyperlink"/>
          </w:rPr>
          <w:t>https://jquery.com/</w:t>
        </w:r>
      </w:hyperlink>
    </w:p>
    <w:p w:rsidR="00F6717D" w:rsidRDefault="00F6717D" w:rsidP="00F6717D">
      <w:r>
        <w:tab/>
        <w:t>Source available at:</w:t>
      </w:r>
    </w:p>
    <w:p w:rsidR="00F6717D" w:rsidRDefault="00F6717D" w:rsidP="009A54F2">
      <w:r>
        <w:tab/>
      </w:r>
      <w:hyperlink r:id="rId73"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4"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5" w:history="1">
        <w:r w:rsidRPr="00C96769">
          <w:rPr>
            <w:rStyle w:val="Hyperlink"/>
          </w:rPr>
          <w:t>https://github.com/josephg/noisejs</w:t>
        </w:r>
      </w:hyperlink>
    </w:p>
    <w:p w:rsidR="004F46ED" w:rsidRDefault="004F46ED" w:rsidP="009A54F2"/>
    <w:p w:rsidR="000C57CB" w:rsidRDefault="00F6717D" w:rsidP="009A54F2">
      <w:r w:rsidRPr="00F6717D">
        <w:lastRenderedPageBreak/>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6"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7"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8"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50" w:name="_Toc476088436"/>
      <w:bookmarkStart w:id="51" w:name="_Toc222978615"/>
      <w:r w:rsidRPr="00D61D84">
        <w:t>Ethics Submission</w:t>
      </w:r>
      <w:bookmarkEnd w:id="50"/>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lastRenderedPageBreak/>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52" w:name="_Toc476088437"/>
      <w:r>
        <w:t>Code Samples</w:t>
      </w:r>
      <w:bookmarkEnd w:id="51"/>
      <w:bookmarkEnd w:id="52"/>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2107BB" w:rsidRDefault="002107BB" w:rsidP="002107BB">
      <w:r>
        <w:lastRenderedPageBreak/>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9"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53" w:name="_Toc192777719"/>
    </w:p>
    <w:p w:rsidR="000F3D72" w:rsidRDefault="00711DBE" w:rsidP="009E320D">
      <w:pPr>
        <w:pStyle w:val="Heading1"/>
        <w:numPr>
          <w:ilvl w:val="0"/>
          <w:numId w:val="0"/>
        </w:numPr>
      </w:pPr>
      <w:bookmarkStart w:id="54" w:name="_Toc222978616"/>
      <w:bookmarkStart w:id="55" w:name="_Toc476088438"/>
      <w:r>
        <w:t>Annotated Bibliography</w:t>
      </w:r>
      <w:bookmarkEnd w:id="53"/>
      <w:bookmarkEnd w:id="54"/>
      <w:bookmarkEnd w:id="55"/>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r>
      <w:proofErr w:type="gramStart"/>
      <w:r>
        <w:t>including</w:t>
      </w:r>
      <w:proofErr w:type="gramEnd"/>
      <w:r>
        <w:t xml:space="preserve">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lastRenderedPageBreak/>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r>
      <w:r>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lastRenderedPageBreak/>
        <w:tab/>
        <w:t>Available at:</w:t>
      </w:r>
    </w:p>
    <w:p w:rsidR="00F63D43" w:rsidRPr="002D01A9" w:rsidRDefault="00F63D43" w:rsidP="002D01A9">
      <w:pPr>
        <w:jc w:val="both"/>
        <w:rPr>
          <w:color w:val="444444"/>
          <w:szCs w:val="20"/>
        </w:rPr>
      </w:pPr>
      <w:r>
        <w:tab/>
      </w:r>
      <w:hyperlink r:id="rId80"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1"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2"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Texture knowledge, from Greg Taraves on Stack Overflow</w:t>
      </w:r>
    </w:p>
    <w:p w:rsidR="00671898" w:rsidRDefault="00671898" w:rsidP="00D94044">
      <w:r>
        <w:tab/>
      </w:r>
      <w:r>
        <w:t>Date accessed: 1</w:t>
      </w:r>
      <w:r w:rsidRPr="00454B36">
        <w:rPr>
          <w:vertAlign w:val="superscript"/>
        </w:rPr>
        <w:t>st</w:t>
      </w:r>
      <w:r>
        <w:t xml:space="preserve"> </w:t>
      </w:r>
      <w:r>
        <w:t>February</w:t>
      </w:r>
      <w:r>
        <w:t xml:space="preserve"> 2017</w:t>
      </w:r>
    </w:p>
    <w:p w:rsidR="00671898" w:rsidRDefault="00671898" w:rsidP="00D94044">
      <w:r>
        <w:tab/>
        <w:t>Available at:</w:t>
      </w:r>
    </w:p>
    <w:p w:rsidR="00671898" w:rsidRPr="00671898" w:rsidRDefault="00671898" w:rsidP="00D94044">
      <w:pPr>
        <w:rPr>
          <w:sz w:val="24"/>
        </w:rPr>
      </w:pPr>
      <w:r>
        <w:tab/>
      </w:r>
      <w:hyperlink r:id="rId83"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r>
      <w:r>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lastRenderedPageBreak/>
        <w:t>[]</w:t>
      </w:r>
      <w:r>
        <w:tab/>
      </w:r>
      <w:r>
        <w:t>Texture knowledge from the Mozilla tutorial</w:t>
      </w:r>
      <w:r>
        <w:t xml:space="preserve"> on GitHub</w:t>
      </w:r>
      <w:r>
        <w:t xml:space="preserve">. </w:t>
      </w:r>
    </w:p>
    <w:p w:rsidR="00671898" w:rsidRDefault="00671898" w:rsidP="00D94044">
      <w:r>
        <w:tab/>
      </w:r>
      <w:r>
        <w:t>From various contributors.</w:t>
      </w:r>
    </w:p>
    <w:p w:rsidR="00671898" w:rsidRDefault="00671898" w:rsidP="00671898">
      <w:r>
        <w:tab/>
      </w:r>
      <w:r>
        <w:t>Date accessed: 1</w:t>
      </w:r>
      <w:r w:rsidRPr="00454B36">
        <w:rPr>
          <w:vertAlign w:val="superscript"/>
        </w:rPr>
        <w:t>st</w:t>
      </w:r>
      <w:r>
        <w:t xml:space="preserve"> February 2017</w:t>
      </w:r>
    </w:p>
    <w:p w:rsidR="00671898" w:rsidRDefault="00671898" w:rsidP="00671898">
      <w:r>
        <w:tab/>
        <w:t>Available at:</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4"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5"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6" w:history="1">
        <w:r w:rsidRPr="00584FBB">
          <w:rPr>
            <w:rStyle w:val="Hyperlink"/>
          </w:rPr>
          <w:t>https://www.youtube.com/watch?v=qslBNLeSPUc&amp;t=141s</w:t>
        </w:r>
      </w:hyperlink>
    </w:p>
    <w:p w:rsidR="00CE509B" w:rsidRDefault="00CE509B" w:rsidP="00D94044">
      <w:r>
        <w:tab/>
      </w:r>
    </w:p>
    <w:p w:rsidR="00CE509B" w:rsidRDefault="00625C21" w:rsidP="00D94044">
      <w:r>
        <w:lastRenderedPageBreak/>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7"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8"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9"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defects corrected, Noise both looks better and runs faster. The </w:t>
      </w:r>
      <w:r w:rsidR="00312BF8">
        <w:rPr>
          <w:szCs w:val="22"/>
          <w:shd w:val="clear" w:color="auto" w:fill="FFFFFF"/>
        </w:rPr>
        <w:tab/>
      </w:r>
      <w:r w:rsidRPr="00AA5D28">
        <w:rPr>
          <w:szCs w:val="22"/>
          <w:shd w:val="clear" w:color="auto" w:fill="FFFFFF"/>
        </w:rPr>
        <w:t xml:space="preserve">latter </w:t>
      </w:r>
      <w:r w:rsidR="00671898">
        <w:rPr>
          <w:szCs w:val="22"/>
          <w:shd w:val="clear" w:color="auto" w:fill="FFFFFF"/>
        </w:rPr>
        <w:t xml:space="preserve">change also makes it </w:t>
      </w:r>
      <w:r w:rsidRPr="00AA5D28">
        <w:rPr>
          <w:szCs w:val="22"/>
          <w:shd w:val="clear" w:color="auto" w:fill="FFFFFF"/>
        </w:rPr>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standard.</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w:t>
      </w:r>
      <w:r>
        <w:t>January</w:t>
      </w:r>
      <w:r>
        <w:t xml:space="preserve"> – </w:t>
      </w:r>
      <w:r>
        <w:t>1</w:t>
      </w:r>
      <w:r w:rsidRPr="002107BB">
        <w:rPr>
          <w:vertAlign w:val="superscript"/>
        </w:rPr>
        <w:t>st</w:t>
      </w:r>
      <w:r>
        <w:t xml:space="preserve"> April</w:t>
      </w:r>
      <w:r>
        <w:t xml:space="preserve">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lastRenderedPageBreak/>
        <w:t>Scene</w:t>
      </w:r>
      <w:r>
        <w:t xml:space="preserve"> </w:t>
      </w:r>
      <w:r>
        <w:t xml:space="preserve"> resource</w:t>
      </w:r>
      <w:r w:rsidR="002107BB">
        <w:t>s</w:t>
      </w:r>
      <w:r>
        <w:t xml:space="preserve"> </w:t>
      </w:r>
      <w:r>
        <w:t>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r>
      <w:r>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w:t>
      </w:r>
      <w:r w:rsidR="00671898">
        <w:t>OBJ file</w:t>
      </w:r>
      <w:r w:rsidR="00671898">
        <w:t xml:space="preserve"> used and edited from (Public domain): </w:t>
      </w:r>
    </w:p>
    <w:p w:rsidR="00671898" w:rsidRDefault="00671898" w:rsidP="00671898">
      <w:r>
        <w:tab/>
      </w:r>
      <w:r>
        <w:t xml:space="preserve">Date accessed: </w:t>
      </w:r>
      <w:r>
        <w:t>March</w:t>
      </w:r>
      <w:r>
        <w:t xml:space="preserve"> 0</w:t>
      </w:r>
      <w:r>
        <w:t>1</w:t>
      </w:r>
      <w:r w:rsidRPr="00671898">
        <w:rPr>
          <w:vertAlign w:val="superscript"/>
        </w:rPr>
        <w:t>st</w:t>
      </w:r>
      <w:r>
        <w:t xml:space="preserve"> 2017</w:t>
      </w:r>
      <w:r>
        <w:t>.</w:t>
      </w:r>
    </w:p>
    <w:p w:rsidR="00671898" w:rsidRDefault="00671898" w:rsidP="00671898">
      <w:r>
        <w:tab/>
        <w:t>Available at:</w:t>
      </w:r>
    </w:p>
    <w:p w:rsidR="00671898" w:rsidRDefault="00671898" w:rsidP="00671898">
      <w:r>
        <w:t xml:space="preserve"> </w:t>
      </w:r>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r>
      <w:r>
        <w:t>Date accessed: March 01</w:t>
      </w:r>
      <w:r w:rsidRPr="00671898">
        <w:rPr>
          <w:vertAlign w:val="superscript"/>
        </w:rPr>
        <w:t>st</w:t>
      </w:r>
      <w:r>
        <w:t xml:space="preserve"> 2017</w:t>
      </w:r>
      <w:r>
        <w:t>.</w:t>
      </w:r>
    </w:p>
    <w:p w:rsidR="00671898" w:rsidRDefault="00671898" w:rsidP="00E77ACE">
      <w:r>
        <w:tab/>
      </w:r>
      <w:r>
        <w:t>Available at:</w:t>
      </w:r>
    </w:p>
    <w:p w:rsidR="00671898" w:rsidRDefault="00671898" w:rsidP="00E77ACE">
      <w:r>
        <w:tab/>
      </w:r>
      <w:hyperlink r:id="rId90" w:history="1">
        <w:r w:rsidRPr="00D25468">
          <w:rPr>
            <w:rStyle w:val="Hyperlink"/>
          </w:rPr>
          <w:t>https://www.textures.com/download/rocksarid0035/68071?&amp;secure=login</w:t>
        </w:r>
      </w:hyperlink>
    </w:p>
    <w:p w:rsidR="00671898" w:rsidRDefault="00671898" w:rsidP="00E77ACE">
      <w:r>
        <w:tab/>
      </w:r>
      <w:hyperlink r:id="rId91"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 xml:space="preserve">Date accessed: </w:t>
      </w:r>
      <w:r w:rsidR="00D649AC">
        <w:t>March</w:t>
      </w:r>
      <w:r w:rsidR="00D649AC">
        <w:t xml:space="preserve"> </w:t>
      </w:r>
      <w:r w:rsidR="00D649AC">
        <w:t>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2"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r>
      <w:r>
        <w:t xml:space="preserve">Date accessed: </w:t>
      </w:r>
      <w:r>
        <w:t>April</w:t>
      </w:r>
      <w:r>
        <w:t xml:space="preserve"> </w:t>
      </w:r>
      <w:r>
        <w:t>15</w:t>
      </w:r>
      <w:r w:rsidRPr="00D649AC">
        <w:rPr>
          <w:vertAlign w:val="superscript"/>
        </w:rPr>
        <w:t>th</w:t>
      </w:r>
      <w:r>
        <w:t xml:space="preserve"> 2017.</w:t>
      </w:r>
    </w:p>
    <w:p w:rsidR="00D649AC" w:rsidRDefault="00D649AC" w:rsidP="00E77ACE">
      <w:r>
        <w:tab/>
      </w:r>
      <w:r>
        <w:t>Available at:</w:t>
      </w:r>
    </w:p>
    <w:p w:rsidR="00D649AC" w:rsidRDefault="00D649AC" w:rsidP="00E77ACE">
      <w:r>
        <w:tab/>
      </w:r>
      <w:hyperlink r:id="rId93"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r>
      <w:r>
        <w:t xml:space="preserve">Date accessed: </w:t>
      </w:r>
      <w:r>
        <w:t>March</w:t>
      </w:r>
      <w:r>
        <w:t xml:space="preserve"> </w:t>
      </w:r>
      <w:r>
        <w:t>27</w:t>
      </w:r>
      <w:r w:rsidRPr="00D649AC">
        <w:rPr>
          <w:vertAlign w:val="superscript"/>
        </w:rPr>
        <w:t>th</w:t>
      </w:r>
      <w:r>
        <w:t xml:space="preserve"> 2017.</w:t>
      </w:r>
    </w:p>
    <w:p w:rsidR="00D649AC" w:rsidRDefault="00D649AC" w:rsidP="00E77ACE">
      <w:r>
        <w:tab/>
      </w:r>
      <w:r>
        <w:t>Available at:</w:t>
      </w:r>
    </w:p>
    <w:p w:rsidR="00D649AC" w:rsidRPr="00D649AC" w:rsidRDefault="00D649AC" w:rsidP="00E77ACE">
      <w:r>
        <w:tab/>
      </w:r>
      <w:bookmarkStart w:id="56" w:name="_GoBack"/>
      <w:r w:rsidRPr="00D649AC">
        <w:rPr>
          <w:szCs w:val="20"/>
        </w:rPr>
        <w:t>https://goo.gl/vJB3qO</w:t>
      </w:r>
      <w:bookmarkEnd w:id="56"/>
    </w:p>
    <w:sectPr w:rsidR="00D649AC" w:rsidRPr="00D649AC" w:rsidSect="00D61D84">
      <w:headerReference w:type="default" r:id="rId94"/>
      <w:footerReference w:type="default" r:id="rId9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7C7A" w:rsidRDefault="00547C7A" w:rsidP="004C12FA">
      <w:r>
        <w:separator/>
      </w:r>
    </w:p>
  </w:endnote>
  <w:endnote w:type="continuationSeparator" w:id="0">
    <w:p w:rsidR="00547C7A" w:rsidRDefault="00547C7A"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Default="00AD70AF" w:rsidP="004C12FA">
    <w:pPr>
      <w:pStyle w:val="Footer"/>
      <w:jc w:val="center"/>
    </w:pPr>
    <w:r>
      <w:t xml:space="preserve">Page </w:t>
    </w:r>
    <w:r>
      <w:fldChar w:fldCharType="begin"/>
    </w:r>
    <w:r>
      <w:instrText xml:space="preserve"> PAGE  \* MERGEFORMAT </w:instrText>
    </w:r>
    <w:r>
      <w:fldChar w:fldCharType="separate"/>
    </w:r>
    <w:r w:rsidR="00D649AC">
      <w:rPr>
        <w:noProof/>
      </w:rPr>
      <w:t>66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D649AC">
      <w:rPr>
        <w:noProof/>
        <w:lang w:val="en-US"/>
      </w:rPr>
      <w:t>68</w:t>
    </w:r>
    <w:r>
      <w:rPr>
        <w:lang w:val="en-US"/>
      </w:rPr>
      <w:fldChar w:fldCharType="end"/>
    </w:r>
  </w:p>
  <w:p w:rsidR="00AD70AF" w:rsidRDefault="00AD70AF" w:rsidP="004C12FA">
    <w:pPr>
      <w:pStyle w:val="Footer"/>
    </w:pPr>
  </w:p>
  <w:p w:rsidR="00AD70AF" w:rsidRDefault="00AD70AF"/>
  <w:p w:rsidR="00AD70AF" w:rsidRDefault="00AD70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7C7A" w:rsidRDefault="00547C7A" w:rsidP="004C12FA">
      <w:r>
        <w:separator/>
      </w:r>
    </w:p>
  </w:footnote>
  <w:footnote w:type="continuationSeparator" w:id="0">
    <w:p w:rsidR="00547C7A" w:rsidRDefault="00547C7A"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Pr="001F35A4" w:rsidRDefault="00AD70AF" w:rsidP="004C12FA">
    <w:pPr>
      <w:pStyle w:val="Header"/>
    </w:pPr>
    <w:r>
      <w:t>A Prehistoric Scene of Mars in WebGL</w:t>
    </w:r>
    <w:r w:rsidRPr="001F35A4">
      <w:tab/>
    </w:r>
    <w:r w:rsidRPr="001F35A4">
      <w:tab/>
    </w:r>
    <w:r>
      <w:t>Samuel Snowball</w:t>
    </w:r>
    <w:r w:rsidRPr="001F35A4">
      <w:t xml:space="preserve"> (</w:t>
    </w:r>
    <w:r>
      <w:t>sds10</w:t>
    </w:r>
    <w:r w:rsidRPr="001F35A4">
      <w:t>)</w:t>
    </w:r>
  </w:p>
  <w:p w:rsidR="00AD70AF" w:rsidRDefault="00AD70AF"/>
  <w:p w:rsidR="00AD70AF" w:rsidRDefault="00AD70A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8"/>
  </w:num>
  <w:num w:numId="4">
    <w:abstractNumId w:val="2"/>
  </w:num>
  <w:num w:numId="5">
    <w:abstractNumId w:val="0"/>
  </w:num>
  <w:num w:numId="6">
    <w:abstractNumId w:val="9"/>
  </w:num>
  <w:num w:numId="7">
    <w:abstractNumId w:val="16"/>
  </w:num>
  <w:num w:numId="8">
    <w:abstractNumId w:val="4"/>
  </w:num>
  <w:num w:numId="9">
    <w:abstractNumId w:val="33"/>
  </w:num>
  <w:num w:numId="10">
    <w:abstractNumId w:val="34"/>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1"/>
  </w:num>
  <w:num w:numId="20">
    <w:abstractNumId w:val="21"/>
  </w:num>
  <w:num w:numId="21">
    <w:abstractNumId w:val="24"/>
  </w:num>
  <w:num w:numId="22">
    <w:abstractNumId w:val="32"/>
  </w:num>
  <w:num w:numId="23">
    <w:abstractNumId w:val="22"/>
  </w:num>
  <w:num w:numId="24">
    <w:abstractNumId w:val="7"/>
  </w:num>
  <w:num w:numId="25">
    <w:abstractNumId w:val="35"/>
  </w:num>
  <w:num w:numId="26">
    <w:abstractNumId w:val="14"/>
  </w:num>
  <w:num w:numId="27">
    <w:abstractNumId w:val="3"/>
  </w:num>
  <w:num w:numId="28">
    <w:abstractNumId w:val="23"/>
  </w:num>
  <w:num w:numId="29">
    <w:abstractNumId w:val="29"/>
  </w:num>
  <w:num w:numId="30">
    <w:abstractNumId w:val="26"/>
  </w:num>
  <w:num w:numId="31">
    <w:abstractNumId w:val="12"/>
  </w:num>
  <w:num w:numId="32">
    <w:abstractNumId w:val="27"/>
  </w:num>
  <w:num w:numId="33">
    <w:abstractNumId w:val="20"/>
  </w:num>
  <w:num w:numId="34">
    <w:abstractNumId w:val="25"/>
  </w:num>
  <w:num w:numId="35">
    <w:abstractNumId w:val="5"/>
  </w:num>
  <w:num w:numId="36">
    <w:abstractNumId w:val="3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67F5"/>
    <w:rsid w:val="00017DB9"/>
    <w:rsid w:val="000225B5"/>
    <w:rsid w:val="00022CC9"/>
    <w:rsid w:val="0002785D"/>
    <w:rsid w:val="00031FBA"/>
    <w:rsid w:val="00034C43"/>
    <w:rsid w:val="00037202"/>
    <w:rsid w:val="000465C6"/>
    <w:rsid w:val="0006112B"/>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E11"/>
    <w:rsid w:val="00287855"/>
    <w:rsid w:val="002879B5"/>
    <w:rsid w:val="002956FE"/>
    <w:rsid w:val="0029749D"/>
    <w:rsid w:val="002A0CC6"/>
    <w:rsid w:val="002A29B1"/>
    <w:rsid w:val="002A3835"/>
    <w:rsid w:val="002A6309"/>
    <w:rsid w:val="002B0070"/>
    <w:rsid w:val="002B3B86"/>
    <w:rsid w:val="002B65D7"/>
    <w:rsid w:val="002B67EA"/>
    <w:rsid w:val="002C0343"/>
    <w:rsid w:val="002C5C8C"/>
    <w:rsid w:val="002D01A9"/>
    <w:rsid w:val="002D178E"/>
    <w:rsid w:val="002E0D6E"/>
    <w:rsid w:val="002E3E4F"/>
    <w:rsid w:val="002E4027"/>
    <w:rsid w:val="002E6905"/>
    <w:rsid w:val="002F1A62"/>
    <w:rsid w:val="002F1AF5"/>
    <w:rsid w:val="00300C93"/>
    <w:rsid w:val="00312BF8"/>
    <w:rsid w:val="0031363E"/>
    <w:rsid w:val="003139BB"/>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5BC"/>
    <w:rsid w:val="00360722"/>
    <w:rsid w:val="00362C3C"/>
    <w:rsid w:val="00362CB1"/>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7B8C"/>
    <w:rsid w:val="00547C7A"/>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823"/>
    <w:rsid w:val="00647CC8"/>
    <w:rsid w:val="006515F6"/>
    <w:rsid w:val="00651830"/>
    <w:rsid w:val="0065334B"/>
    <w:rsid w:val="00653364"/>
    <w:rsid w:val="0065392D"/>
    <w:rsid w:val="006549E8"/>
    <w:rsid w:val="00654EF2"/>
    <w:rsid w:val="00660DAF"/>
    <w:rsid w:val="0066503C"/>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5C33"/>
    <w:rsid w:val="007E727D"/>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E320D"/>
    <w:rsid w:val="009F3D29"/>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C2C89"/>
    <w:rsid w:val="00AC3513"/>
    <w:rsid w:val="00AD154D"/>
    <w:rsid w:val="00AD38B3"/>
    <w:rsid w:val="00AD70AF"/>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F3303"/>
    <w:rsid w:val="00D0044C"/>
    <w:rsid w:val="00D00CD1"/>
    <w:rsid w:val="00D1436B"/>
    <w:rsid w:val="00D20F4D"/>
    <w:rsid w:val="00D231AE"/>
    <w:rsid w:val="00D258BA"/>
    <w:rsid w:val="00D27BF1"/>
    <w:rsid w:val="00D32AD2"/>
    <w:rsid w:val="00D35186"/>
    <w:rsid w:val="00D40150"/>
    <w:rsid w:val="00D41C00"/>
    <w:rsid w:val="00D42484"/>
    <w:rsid w:val="00D54529"/>
    <w:rsid w:val="00D54E11"/>
    <w:rsid w:val="00D57678"/>
    <w:rsid w:val="00D60D91"/>
    <w:rsid w:val="00D61D84"/>
    <w:rsid w:val="00D63C70"/>
    <w:rsid w:val="00D64624"/>
    <w:rsid w:val="00D649AC"/>
    <w:rsid w:val="00D75927"/>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greggman/twgl.js/" TargetMode="External"/><Relationship Id="rId84" Type="http://schemas.openxmlformats.org/officeDocument/2006/relationships/hyperlink" Target="https://goo.gl/OFMg6n" TargetMode="External"/><Relationship Id="rId89" Type="http://schemas.openxmlformats.org/officeDocument/2006/relationships/hyperlink" Target="http://dx.doi.org/10.1145/566570.566636"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textures.com/download/soilbeach0131/106132"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github.com/greggman/webgl-" TargetMode="External"/><Relationship Id="rId79" Type="http://schemas.openxmlformats.org/officeDocument/2006/relationships/hyperlink" Target="https://goo.gl/9cwkgX" TargetMode="External"/><Relationship Id="rId87" Type="http://schemas.openxmlformats.org/officeDocument/2006/relationships/hyperlink" Target="https://www.youtube.com/watch?v=qslBNLeSPUc&amp;t=141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khronos.org/opengles/2_X/" TargetMode="External"/><Relationship Id="rId90" Type="http://schemas.openxmlformats.org/officeDocument/2006/relationships/hyperlink" Target="https://www.textures.com/download/rocksarid0035/68071?&amp;secure=login" TargetMode="External"/><Relationship Id="rId95" Type="http://schemas.openxmlformats.org/officeDocument/2006/relationships/footer" Target="footer1.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dataarts/dat.gui/blob/master/LICENSE"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jquery.com/" TargetMode="External"/><Relationship Id="rId80" Type="http://schemas.openxmlformats.org/officeDocument/2006/relationships/hyperlink" Target="https://goo.gl/irYLwA" TargetMode="External"/><Relationship Id="rId85" Type="http://schemas.openxmlformats.org/officeDocument/2006/relationships/hyperlink" Target="https://www.3dgep.com/wp-content/uploads/2011/07/View-Matrix.png" TargetMode="External"/><Relationship Id="rId93" Type="http://schemas.openxmlformats.org/officeDocument/2006/relationships/hyperlink" Target="https://www.youtube.com/watch?v=rn6zP4P0his&amp;t=526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SamuelSnowball/Major-Project/blob/master/Major%20Project/screenshots/yuidoc/index.png"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josephg/noisejs" TargetMode="External"/><Relationship Id="rId83" Type="http://schemas.openxmlformats.org/officeDocument/2006/relationships/hyperlink" Target="https://goo.gl/mT8Ck7" TargetMode="External"/><Relationship Id="rId88" Type="http://schemas.openxmlformats.org/officeDocument/2006/relationships/hyperlink" Target="https://www.youtube.com/watch?v=_Ix5oN8eC1E" TargetMode="External"/><Relationship Id="rId91" Type="http://schemas.openxmlformats.org/officeDocument/2006/relationships/hyperlink" Target="https://www.textures.com/download/rocksarid0048/42217?&amp;secure=log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jquery/jquery" TargetMode="External"/><Relationship Id="rId78" Type="http://schemas.openxmlformats.org/officeDocument/2006/relationships/hyperlink" Target="https://github.com/mrdoob/stats.js/" TargetMode="External"/><Relationship Id="rId81" Type="http://schemas.openxmlformats.org/officeDocument/2006/relationships/hyperlink" Target="https://learnopengl.com/" TargetMode="External"/><Relationship Id="rId86" Type="http://schemas.openxmlformats.org/officeDocument/2006/relationships/hyperlink" Target="https://www.youtube.com/watch?v=qslBNLeSPUc&amp;t=141s"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E3CAD5-0391-4D2C-901A-2EA7AE9BA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6713</TotalTime>
  <Pages>68</Pages>
  <Words>21206</Words>
  <Characters>120875</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212</cp:revision>
  <cp:lastPrinted>2014-04-04T11:58:00Z</cp:lastPrinted>
  <dcterms:created xsi:type="dcterms:W3CDTF">2017-04-10T11:35:00Z</dcterms:created>
  <dcterms:modified xsi:type="dcterms:W3CDTF">2017-05-04T14:14:00Z</dcterms:modified>
</cp:coreProperties>
</file>