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youtube user OneGoldenCat.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in 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9C4BA7" w:rsidRDefault="00B53C75"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303.95pt;margin-top:4.5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r w:rsidR="009C4BA7">
        <w:t xml:space="preserve">A vertex is just a point in some space. We usually think of vertices in </w:t>
      </w:r>
      <w:r>
        <w:t>Cartesian</w:t>
      </w:r>
      <w:r w:rsidR="009C4BA7">
        <w:t xml:space="preserve"> space. This space is just </w:t>
      </w:r>
      <w:r>
        <w:t xml:space="preserve">a set of axes which cross at an origin. Points in computer graphics are usually represented in 2D or 3D. You can connect these points to form meshes, also known as objects. The image on the left shows a rectangular mesh, created by connected several points together. The points are described in the Cartesian space </w:t>
      </w:r>
      <w:r w:rsidR="00523291">
        <w:t>as described</w:t>
      </w:r>
      <w:r>
        <w:t xml:space="preserve"> above.</w:t>
      </w:r>
    </w:p>
    <w:p w:rsidR="009C4BA7" w:rsidRDefault="009C4BA7" w:rsidP="00937B96">
      <w:pPr>
        <w:jc w:val="both"/>
      </w:pPr>
    </w:p>
    <w:p w:rsidR="00B53C75" w:rsidRDefault="00B53C75" w:rsidP="00937B96">
      <w:pPr>
        <w:jc w:val="both"/>
      </w:pPr>
      <w:r>
        <w:t>// reference</w:t>
      </w:r>
    </w:p>
    <w:p w:rsidR="00B53C75" w:rsidRDefault="00B53C75" w:rsidP="00937B96">
      <w:pPr>
        <w:jc w:val="both"/>
      </w:pPr>
      <w:hyperlink r:id="rId10" w:history="1">
        <w:r w:rsidRPr="004F7C75">
          <w:rPr>
            <w:rStyle w:val="Hyperlink"/>
          </w:rPr>
          <w:t>https://www.researchgate.net/figure/279301599_fig12_Figure-1-Right-handed-cartesian-coordinate-system-from-Wikipedia</w:t>
        </w:r>
      </w:hyperlink>
    </w:p>
    <w:p w:rsidR="00D57678" w:rsidRDefault="00D57678" w:rsidP="00B53C75">
      <w:pPr>
        <w:pStyle w:val="Heading2"/>
        <w:numPr>
          <w:ilvl w:val="0"/>
          <w:numId w:val="0"/>
        </w:numPr>
        <w:jc w:val="both"/>
      </w:pPr>
      <w:r>
        <w:lastRenderedPageBreak/>
        <w:t>1.1.4.</w:t>
      </w:r>
      <w:r>
        <w:tab/>
        <w:t xml:space="preserve">  Coordinate systems overview</w:t>
      </w:r>
    </w:p>
    <w:p w:rsidR="00DB761E" w:rsidRDefault="000D44A4"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1"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translation matrix. The output on the right is the points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2"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3"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r>
        <w:t>matrix4 fullTransforms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worlds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4"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5"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B94E8D" w:rsidRDefault="00B94E8D" w:rsidP="00B94E8D">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r w:rsidR="004C266A">
        <w:t xml:space="preserve">Shaders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w:t>
      </w:r>
      <w:r>
        <w:lastRenderedPageBreak/>
        <w:t xml:space="preserve">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shaders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2879B5">
        <w:t>1</w:t>
      </w:r>
      <w:r w:rsidR="00611380">
        <w:t>.1.4.1.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F2384E" w:rsidRDefault="00F2384E" w:rsidP="00D0044C">
      <w:pPr>
        <w:jc w:val="both"/>
      </w:pPr>
      <w:r>
        <w:t>var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r>
        <w:t xml:space="preserve">( </w:t>
      </w:r>
      <w:r w:rsidR="00B611D1">
        <w:t>-0.9</w:t>
      </w:r>
      <w:r>
        <w:t xml:space="preserve">x,  </w:t>
      </w:r>
      <w:r w:rsidR="00B611D1">
        <w:t>-0.9</w:t>
      </w:r>
      <w:r>
        <w:t>y, +0.0z), // bottom left vertex</w:t>
      </w:r>
    </w:p>
    <w:p w:rsidR="00F2384E" w:rsidRDefault="00F2384E" w:rsidP="00D0044C">
      <w:pPr>
        <w:ind w:firstLine="240"/>
        <w:jc w:val="both"/>
      </w:pPr>
      <w:r>
        <w:t>(+</w:t>
      </w:r>
      <w:r w:rsidR="00B611D1">
        <w:t>0.8</w:t>
      </w:r>
      <w:r>
        <w:t xml:space="preserve">x,  </w:t>
      </w:r>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r>
        <w:t>var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r>
        <w:t>var vertexB</w:t>
      </w:r>
      <w:r w:rsidR="001D706D">
        <w:t>uffer = gl.createBuffer(); // a piece of GPU memory</w:t>
      </w:r>
      <w:r>
        <w:t xml:space="preserve">, </w:t>
      </w:r>
      <w:r w:rsidR="00875DDB">
        <w:t xml:space="preserve">in which </w:t>
      </w:r>
      <w:r>
        <w:t xml:space="preserve">we will store our data </w:t>
      </w:r>
    </w:p>
    <w:p w:rsidR="00BF0F52" w:rsidRDefault="00BF0F52" w:rsidP="00D0044C">
      <w:pPr>
        <w:jc w:val="both"/>
      </w:pPr>
      <w:r>
        <w:t xml:space="preserve">gl.bindBuffer(gl.ARRAY_BUFFER, vertexBuffer); // tell </w:t>
      </w:r>
      <w:r w:rsidR="001D706D">
        <w:t>WebGL</w:t>
      </w:r>
      <w:r>
        <w:t xml:space="preserve"> we want to use the buffer</w:t>
      </w:r>
      <w:r w:rsidR="00875DDB">
        <w:t xml:space="preserve"> we just made</w:t>
      </w:r>
    </w:p>
    <w:p w:rsidR="00BF0F52" w:rsidRDefault="00BF0F52" w:rsidP="00D0044C">
      <w:pPr>
        <w:jc w:val="both"/>
      </w:pPr>
      <w:r>
        <w:t>gl.bufferData(gl.ARRAY_BUFFER,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lastRenderedPageBreak/>
        <w:t>The shader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r w:rsidRPr="00BF0F52">
        <w:t>gl.vertexAttribPointer(</w:t>
      </w:r>
      <w:r>
        <w:t>shader_location</w:t>
      </w:r>
      <w:r w:rsidRPr="00BF0F52">
        <w:t xml:space="preserve">, </w:t>
      </w:r>
      <w:r w:rsidR="00875DDB">
        <w:t>3</w:t>
      </w:r>
      <w:r w:rsidRPr="00BF0F52">
        <w:t>, gl.FLOAT,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gl.b</w:t>
      </w:r>
      <w:r w:rsidR="009F69C5">
        <w:t>indBuffer(</w:t>
      </w:r>
      <w:r w:rsidR="006C23FD">
        <w:t>gl.binding_Target, buffer_name</w:t>
      </w:r>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  Stage 3 – Primitive assembly</w:t>
      </w:r>
    </w:p>
    <w:p w:rsidR="00D41C00" w:rsidRDefault="00D41C00" w:rsidP="00207B59">
      <w:pPr>
        <w:jc w:val="both"/>
      </w:pPr>
    </w:p>
    <w:p w:rsidR="00423AEF" w:rsidRDefault="00F85460" w:rsidP="00D41C00">
      <w:pPr>
        <w:jc w:val="both"/>
      </w:pPr>
      <w:r>
        <w:lastRenderedPageBreak/>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  Stage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1.1.X.</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022CC9" w:rsidP="00E77816">
      <w:pPr>
        <w:jc w:val="both"/>
      </w:pPr>
    </w:p>
    <w:p w:rsidR="00022CC9" w:rsidRDefault="001562A2" w:rsidP="00E77816">
      <w:pPr>
        <w:jc w:val="both"/>
      </w:pPr>
      <w:r>
        <w:rPr>
          <w:noProof/>
        </w:rPr>
        <w:lastRenderedPageBreak/>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1.1.X.</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22"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3"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0D44A4" w:rsidP="0011636A">
      <w:pPr>
        <w:jc w:val="both"/>
      </w:pPr>
      <w:hyperlink r:id="rId24"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r>
        <w:lastRenderedPageBreak/>
        <w:t>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5" o:title="noise1" croptop="6570f" cropbottom="8213f" cropleft="33313f" cropright="95f"/>
            <w10:wrap type="tight"/>
          </v:shape>
        </w:pict>
      </w:r>
    </w:p>
    <w:p w:rsidR="0006112B" w:rsidRDefault="0006112B" w:rsidP="00DE08B0">
      <w:r>
        <w:t xml:space="preserve">Imagine you </w:t>
      </w:r>
      <w:r w:rsidR="00D258BA">
        <w:t xml:space="preserve">used a random()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5"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6"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7"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lastRenderedPageBreak/>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w:t>
      </w:r>
      <w:r>
        <w:rPr>
          <w:lang w:val="en-US"/>
        </w:rPr>
        <w:lastRenderedPageBreak/>
        <w:t xml:space="preserve">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w:t>
      </w:r>
      <w:r w:rsidR="00946335">
        <w:rPr>
          <w:lang w:val="en-US"/>
        </w:rPr>
        <w:lastRenderedPageBreak/>
        <w:t xml:space="preserve">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show the method design, talk about final terrain rendering etc ???</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r w:rsidR="00B34922">
        <w:t>MarsScene class. After the scene data has been setup (terrain, rocks, water)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shader. This is done with a call to mainProgram.updateAttributesAndUniforms. </w:t>
      </w:r>
      <w:r>
        <w:lastRenderedPageBreak/>
        <w:t>The shaders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shader gets run on every vertex, outputting the 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lastRenderedPageBreak/>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30"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v</w:t>
      </w:r>
      <w:r w:rsidR="00DA4560">
        <w:t xml:space="preserve">ar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RockGenerator, </w:t>
      </w:r>
      <w:r w:rsidR="00BD5091">
        <w:t xml:space="preserve">TextureLoader,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31"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32"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CE3D27" w:rsidP="004C12FA">
      <w:r>
        <w:t>Also the switching of the shaders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3"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reference ui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perlin noise algorithm [] was used to create natural looking terrain. To summarize, this algorithm generates smooth random numbers, which can then be used to assign the Y position of the vertices. After using a library to generate the perlin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4"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5"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t>gl.drawElements(</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 xml:space="preserve">gl.TRIANGLE_STRIP,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t>terrainVertices.length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 xml:space="preserve">gl.UNSIGNED_INT,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elementsBuffer</w:t>
      </w:r>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terrainVertices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t xml:space="preserve">var incrementSize = 1 / quadrantRowSize; </w:t>
      </w:r>
    </w:p>
    <w:p w:rsidR="00765BD8" w:rsidRDefault="00765BD8" w:rsidP="00765BD8">
      <w:r>
        <w:tab/>
      </w:r>
    </w:p>
    <w:p w:rsidR="008727D4" w:rsidRDefault="008727D4" w:rsidP="008727D4">
      <w:r>
        <w:tab/>
        <w:t>// Set the start position for the UV coordinates</w:t>
      </w:r>
    </w:p>
    <w:p w:rsidR="008727D4" w:rsidRDefault="008727D4" w:rsidP="008727D4">
      <w:r>
        <w:tab/>
        <w:t>var xUV = 0;</w:t>
      </w:r>
    </w:p>
    <w:p w:rsidR="008727D4" w:rsidRDefault="008727D4">
      <w:r>
        <w:tab/>
        <w:t>var yUV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t>for(var x=0; x&lt;quadrantColumn</w:t>
      </w:r>
      <w:r w:rsidR="00765BD8">
        <w:t>Size; x++){</w:t>
      </w:r>
    </w:p>
    <w:p w:rsidR="00765BD8" w:rsidRDefault="00765BD8" w:rsidP="00765BD8">
      <w:r>
        <w:tab/>
      </w:r>
      <w:r>
        <w:tab/>
        <w:t>for(var y=0; y&lt;quadrant</w:t>
      </w:r>
      <w:r w:rsidR="008727D4">
        <w:t>Row</w:t>
      </w:r>
      <w:r>
        <w:t>Size; y++){</w:t>
      </w:r>
    </w:p>
    <w:p w:rsidR="00765BD8" w:rsidRDefault="00765BD8" w:rsidP="00765BD8">
      <w:r>
        <w:tab/>
      </w:r>
      <w:r>
        <w:tab/>
      </w:r>
      <w:r>
        <w:tab/>
        <w:t xml:space="preserve">quadrantUvs.push(xUV);  </w:t>
      </w:r>
    </w:p>
    <w:p w:rsidR="00765BD8" w:rsidRDefault="00765BD8" w:rsidP="00765BD8">
      <w:r>
        <w:tab/>
      </w:r>
      <w:r>
        <w:tab/>
      </w:r>
      <w:r>
        <w:tab/>
        <w:t xml:space="preserve">quadrantUvs.push(yUV); </w:t>
      </w:r>
    </w:p>
    <w:p w:rsidR="00765BD8" w:rsidRDefault="00765BD8" w:rsidP="00765BD8">
      <w:r>
        <w:tab/>
      </w:r>
      <w:r>
        <w:tab/>
      </w:r>
      <w:r>
        <w:tab/>
        <w:t>xUV += incrementSize;</w:t>
      </w:r>
    </w:p>
    <w:p w:rsidR="00765BD8" w:rsidRDefault="00765BD8" w:rsidP="00765BD8">
      <w:r>
        <w:tab/>
      </w:r>
      <w:r>
        <w:tab/>
        <w:t>}</w:t>
      </w:r>
    </w:p>
    <w:p w:rsidR="00765BD8" w:rsidRDefault="00765BD8" w:rsidP="00765BD8">
      <w:r>
        <w:tab/>
      </w:r>
      <w:r>
        <w:tab/>
        <w:t>xUV = 0;</w:t>
      </w:r>
    </w:p>
    <w:p w:rsidR="00765BD8" w:rsidRDefault="00765BD8" w:rsidP="00765BD8">
      <w:r>
        <w:tab/>
      </w:r>
      <w:r>
        <w:tab/>
        <w:t>yUV += incrementSize;</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6"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7"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 a procedural perlin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Stacked noise is essentially taking multiple octaves of perlin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The image on the left is the terrain with singular perlin noise height values. The image on the right is the terrain with stacked perlin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6B3FE4"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8"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7"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perlin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Pr="00F76BBC" w:rsidRDefault="00145834" w:rsidP="00F76BBC">
      <w:pPr>
        <w:pStyle w:val="Heading2"/>
      </w:pPr>
      <w:r>
        <w:t>Engine</w:t>
      </w:r>
    </w:p>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E11234" w:rsidRDefault="00E11234" w:rsidP="002B3B86">
      <w:pPr>
        <w:jc w:val="both"/>
        <w:rPr>
          <w:lang w:val="en-US"/>
        </w:rPr>
      </w:pPr>
      <w:r>
        <w:rPr>
          <w:lang w:val="en-US"/>
        </w:rPr>
        <w:t xml:space="preserve">How it’s supposed to be done, and what was later implemented, is by using a camera matrix. We define a camera in our world with a position and orientation, just like any other object. Then, instead of moving the entire world, we just move the camera. This is done by updating the cameras position in its matrix, values 12, 13 and 14. </w:t>
      </w:r>
      <w:r w:rsidR="00C03A8C">
        <w:rPr>
          <w:lang w:val="en-US"/>
        </w:rPr>
        <w:t>The scene is then rendered from the cameras position, so we can see what the camera sees.</w:t>
      </w:r>
    </w:p>
    <w:p w:rsidR="00E11234" w:rsidRDefault="00E11234" w:rsidP="002B3B86">
      <w:pPr>
        <w:jc w:val="both"/>
        <w:rPr>
          <w:lang w:val="en-US"/>
        </w:rPr>
      </w:pPr>
    </w:p>
    <w:p w:rsidR="00E11234" w:rsidRDefault="00E11234" w:rsidP="002B3B86">
      <w:pPr>
        <w:jc w:val="both"/>
        <w:rPr>
          <w:lang w:val="en-US"/>
        </w:rPr>
      </w:pPr>
      <w:r>
        <w:rPr>
          <w:lang w:val="en-US"/>
        </w:rPr>
        <w:t>Now this is where it gets strange, even though we define a camera and move its position in the world – that is not what’s actually happening. The world is still moving around the camera</w:t>
      </w:r>
      <w:r w:rsidR="00C03A8C">
        <w:rPr>
          <w:lang w:val="en-US"/>
        </w:rPr>
        <w:t>, which doesn’t even exist</w:t>
      </w:r>
      <w:r>
        <w:rPr>
          <w:lang w:val="en-US"/>
        </w:rPr>
        <w:t xml:space="preserve">. This is done by the use of a view matrix. The view matrix, is the inverse of the camera matrix. This </w:t>
      </w:r>
      <w:r w:rsidR="00C03A8C">
        <w:rPr>
          <w:lang w:val="en-US"/>
        </w:rPr>
        <w:t xml:space="preserve">actually makes the camera at the center of the world, and moves everything with respect to it. </w:t>
      </w:r>
    </w:p>
    <w:p w:rsidR="00C03A8C" w:rsidRDefault="00C03A8C" w:rsidP="002B3B86">
      <w:pPr>
        <w:jc w:val="both"/>
        <w:rPr>
          <w:lang w:val="en-US"/>
        </w:rPr>
      </w:pPr>
    </w:p>
    <w:p w:rsidR="00C03A8C" w:rsidRDefault="00C03A8C" w:rsidP="002B3B86">
      <w:pPr>
        <w:jc w:val="both"/>
        <w:rPr>
          <w:lang w:val="en-US"/>
        </w:rPr>
      </w:pPr>
      <w:r>
        <w:rPr>
          <w:lang w:val="en-US"/>
        </w:rPr>
        <w:t>//reference</w:t>
      </w:r>
    </w:p>
    <w:p w:rsidR="00C03A8C" w:rsidRDefault="00C03A8C" w:rsidP="002B3B86">
      <w:pPr>
        <w:jc w:val="both"/>
        <w:rPr>
          <w:lang w:val="en-US"/>
        </w:rPr>
      </w:pPr>
      <w:hyperlink r:id="rId41" w:history="1">
        <w:r w:rsidRPr="004F7C75">
          <w:rPr>
            <w:rStyle w:val="Hyperlink"/>
            <w:lang w:val="en-US"/>
          </w:rPr>
          <w:t>https://www.3dgep.com/wp-content/uploads/2011/07/View-Matrix.png</w:t>
        </w:r>
      </w:hyperlink>
    </w:p>
    <w:p w:rsidR="00C03A8C" w:rsidRDefault="00C03A8C" w:rsidP="002B3B86">
      <w:pPr>
        <w:jc w:val="both"/>
        <w:rPr>
          <w:lang w:val="en-US"/>
        </w:rPr>
      </w:pPr>
    </w:p>
    <w:p w:rsidR="00C03A8C" w:rsidRDefault="00C03A8C" w:rsidP="002B3B86">
      <w:pPr>
        <w:jc w:val="both"/>
        <w:rPr>
          <w:lang w:val="en-US"/>
        </w:rPr>
      </w:pPr>
      <w:r>
        <w:rPr>
          <w:noProof/>
        </w:rPr>
        <w:pict>
          <v:shape id="_x0000_s1062" type="#_x0000_t75" style="position:absolute;left:0;text-align:left;margin-left:62.75pt;margin-top:36.85pt;width:288.9pt;height:140.3pt;z-index:-251583488;mso-position-horizontal-relative:text;mso-position-vertical-relative:text;mso-width-relative:page;mso-height-relative:page" wrapcoords="-39 0 -39 21520 21600 21520 21600 0 -39 0">
            <v:imagedata r:id="rId42" o:title="View-Matrix"/>
            <w10:wrap type="tight"/>
          </v:shape>
        </w:pict>
      </w:r>
      <w:r>
        <w:rPr>
          <w:lang w:val="en-US"/>
        </w:rPr>
        <w:t xml:space="preserve">The image below shows the camera in the world position. The view matrix is then applied and the camera becomes the origin of the scene. The world is now in view space. </w:t>
      </w: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r>
        <w:rPr>
          <w:lang w:val="en-US"/>
        </w:rPr>
        <w:t xml:space="preserve">The reason why the camera class exists in 3D graphics is so that it’s easier to think about and program, however it’s definitely not easier to learn. </w:t>
      </w:r>
    </w:p>
    <w:p w:rsidR="00C03A8C" w:rsidRDefault="00C03A8C" w:rsidP="002B3B86">
      <w:pPr>
        <w:jc w:val="both"/>
        <w:rPr>
          <w:lang w:val="en-US"/>
        </w:rPr>
      </w:pPr>
    </w:p>
    <w:p w:rsidR="00C03A8C" w:rsidRDefault="006E79A0" w:rsidP="002B3B86">
      <w:pPr>
        <w:jc w:val="both"/>
        <w:rPr>
          <w:lang w:val="en-US"/>
        </w:rPr>
      </w:pPr>
      <w:r>
        <w:rPr>
          <w:lang w:val="en-US"/>
        </w:rPr>
        <w:lastRenderedPageBreak/>
        <w:t xml:space="preserve">The important parts of the camera class are the updateCamera and the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E79A0" w:rsidRDefault="006E79A0" w:rsidP="002B3B86">
      <w:pPr>
        <w:jc w:val="both"/>
        <w:rPr>
          <w:lang w:val="en-US"/>
        </w:rPr>
      </w:pPr>
    </w:p>
    <w:p w:rsidR="006E79A0" w:rsidRDefault="006E79A0" w:rsidP="002B3B86">
      <w:pPr>
        <w:jc w:val="both"/>
        <w:rPr>
          <w:lang w:val="en-US"/>
        </w:rPr>
      </w:pPr>
      <w:r>
        <w:rPr>
          <w:lang w:val="en-US"/>
        </w:rPr>
        <w:t xml:space="preserve">At the end of the updateCamera function, a call to its updateAttributesAndUniforms function is made. This function loads in the matrices and global variables into the shaders, ready for rendering. </w:t>
      </w:r>
    </w:p>
    <w:p w:rsidR="00C03A8C" w:rsidRDefault="00C03A8C" w:rsidP="002B3B86">
      <w:pPr>
        <w:jc w:val="both"/>
        <w:rPr>
          <w:lang w:val="en-US"/>
        </w:rPr>
      </w:pPr>
    </w:p>
    <w:p w:rsidR="006E79A0" w:rsidRDefault="006E79A0" w:rsidP="002B3B86">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them. </w:t>
      </w:r>
      <w:r w:rsidR="00C75D3F">
        <w:rPr>
          <w:lang w:val="en-US"/>
        </w:rPr>
        <w:t xml:space="preserve">It loops over the positions of each quadrant checking if the user is inside of it. When it eventually finds the users quadrant, it’s set in the cameras quadrant variable.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03A8C" w:rsidRDefault="00C03A8C"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66503C" w:rsidRPr="00C03A8C" w:rsidRDefault="0066503C" w:rsidP="0066503C">
      <w:r>
        <w:t>// reference thin matrix fog tutorial</w:t>
      </w:r>
    </w:p>
    <w:p w:rsidR="004551C7" w:rsidRDefault="0066503C" w:rsidP="002B3B86">
      <w:pPr>
        <w:jc w:val="both"/>
        <w:rPr>
          <w:lang w:val="en-US"/>
        </w:rPr>
      </w:pPr>
      <w:r>
        <w:rPr>
          <w:lang w:val="en-US"/>
        </w:rPr>
        <w:t>Knowledge of fog from</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The code is: visibility = exponential( (distance*density)^gradient ).</w:t>
      </w:r>
    </w:p>
    <w:p w:rsidR="004551C7" w:rsidRDefault="004551C7" w:rsidP="002B3B86">
      <w:pPr>
        <w:jc w:val="both"/>
        <w:rPr>
          <w:lang w:val="en-US"/>
        </w:rPr>
      </w:pPr>
    </w:p>
    <w:p w:rsidR="004551C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shader is selected as the program to use. We then render the skybox and switch back to the MainProgram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CubeMap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the time of day. </w:t>
      </w:r>
      <w:r w:rsidR="00C72B29">
        <w:t>For example i</w:t>
      </w:r>
      <w:r>
        <w:t>f it’s between 6pm and midnight, then the skybox starts blending to the night texture. This happens by updating the blendFactor variable used in the shader to mix the two day and night skybox textures. If the blend factor is 1, then only the night skybox texture is rendered. If the blend factor is 0, then only the day skybox texture is rendered. If the blendFact</w:t>
      </w:r>
      <w:r w:rsidR="000B0981">
        <w:t xml:space="preserve">or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4D7650"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4" o:title="water"/>
            <w10:wrap type="tight"/>
          </v:shape>
        </w:pict>
      </w:r>
    </w:p>
    <w:p w:rsidR="003F0E43" w:rsidRDefault="004D7650" w:rsidP="003F0E43">
      <w:r>
        <w:t xml:space="preserve">You will notice some specular highlights on the water, as described in the </w:t>
      </w:r>
      <w:r>
        <w:t>lighting</w:t>
      </w:r>
      <w:r>
        <w:t xml:space="preserve">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w:t>
      </w:r>
      <w:r>
        <w:t xml:space="preserve"> Water</w:t>
      </w:r>
    </w:p>
    <w:p w:rsidR="004D7650" w:rsidRDefault="004D7650" w:rsidP="003F0E43"/>
    <w:p w:rsidR="001760A2" w:rsidRPr="001760A2" w:rsidRDefault="001760A2" w:rsidP="001760A2">
      <w:r>
        <w:t xml:space="preserve">At sprint 6 of the project the main features of the scene where done (terrain, rocks, skybox), so the scene was ready for some realistic water. </w:t>
      </w:r>
      <w:r w:rsidRPr="004D7650">
        <w:rPr>
          <w:color w:val="FF0000"/>
        </w:rPr>
        <w:t xml:space="preserve">ThinMatrix’s </w:t>
      </w:r>
      <w:r>
        <w:rPr>
          <w:color w:val="FF0000"/>
        </w:rPr>
        <w:t xml:space="preserve">water </w:t>
      </w:r>
      <w:r w:rsidRPr="004D7650">
        <w:rPr>
          <w:color w:val="FF0000"/>
        </w:rPr>
        <w:t xml:space="preserve">tutorials </w:t>
      </w:r>
      <w:r>
        <w:rPr>
          <w:color w:val="FF0000"/>
        </w:rPr>
        <w:t xml:space="preserve">[] </w:t>
      </w:r>
      <w:r w:rsidRPr="004D7650">
        <w:rPr>
          <w:color w:val="FF0000"/>
        </w:rPr>
        <w:t xml:space="preserve">where heavily used to create the current water, however his project was implemented in Java and OpenGL. </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3F0E43" w:rsidRDefault="003F0E43" w:rsidP="003F0E43"/>
    <w:p w:rsidR="00D75927" w:rsidRDefault="000C084E" w:rsidP="002B3B86">
      <w:pPr>
        <w:jc w:val="both"/>
        <w:rPr>
          <w:lang w:val="en-US"/>
        </w:rPr>
      </w:pPr>
      <w:r>
        <w:rPr>
          <w:lang w:val="en-US"/>
        </w:rPr>
        <w:t>// explain</w:t>
      </w:r>
      <w:r w:rsidR="004D7650">
        <w:rPr>
          <w:lang w:val="en-US"/>
        </w:rPr>
        <w:t xml:space="preserve"> water</w:t>
      </w:r>
      <w:r>
        <w:rPr>
          <w:lang w:val="en-US"/>
        </w:rPr>
        <w:t xml:space="preserve"> shaders</w:t>
      </w:r>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scrum , but no choice, unseen FPS issued </w:t>
      </w: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w:t>
      </w:r>
      <w:r w:rsidR="000D44A4">
        <w:lastRenderedPageBreak/>
        <w:t>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lastRenderedPageBreak/>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Tests if location is a WebGLUniformLocation</w:t>
      </w:r>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@method test_isWebGLUniformLocation</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 xml:space="preserve">@param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@param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this.test_isWebGLUniformLocation = function(name, location){</w:t>
      </w:r>
    </w:p>
    <w:p w:rsidR="008F1952" w:rsidRPr="008F1952" w:rsidRDefault="008F1952" w:rsidP="008F1952">
      <w:pPr>
        <w:rPr>
          <w:lang w:val="en-US"/>
        </w:rPr>
      </w:pPr>
      <w:r w:rsidRPr="008F1952">
        <w:rPr>
          <w:lang w:val="en-US"/>
        </w:rPr>
        <w:tab/>
      </w:r>
      <w:r w:rsidRPr="008F1952">
        <w:rPr>
          <w:lang w:val="en-US"/>
        </w:rPr>
        <w:tab/>
        <w:t>if(!location instanceof WebGLUniformLocation){</w:t>
      </w:r>
    </w:p>
    <w:p w:rsidR="008F1952" w:rsidRPr="008F1952" w:rsidRDefault="008F1952" w:rsidP="008F1952">
      <w:pPr>
        <w:rPr>
          <w:lang w:val="en-US"/>
        </w:rPr>
      </w:pPr>
      <w:r w:rsidRPr="008F1952">
        <w:rPr>
          <w:lang w:val="en-US"/>
        </w:rPr>
        <w:tab/>
      </w:r>
      <w:r w:rsidRPr="008F1952">
        <w:rPr>
          <w:lang w:val="en-US"/>
        </w:rPr>
        <w:tab/>
      </w:r>
      <w:r w:rsidRPr="008F1952">
        <w:rPr>
          <w:lang w:val="en-US"/>
        </w:rPr>
        <w:tab/>
        <w:t xml:space="preserve">console.error("In test_isWebGLUniformLocation: " + name + ", </w:t>
      </w:r>
      <w:r>
        <w:rPr>
          <w:lang w:val="en-US"/>
        </w:rPr>
        <w:tab/>
      </w:r>
      <w:r>
        <w:rPr>
          <w:lang w:val="en-US"/>
        </w:rPr>
        <w:tab/>
      </w:r>
      <w:r>
        <w:rPr>
          <w:lang w:val="en-US"/>
        </w:rPr>
        <w:tab/>
      </w:r>
      <w:r>
        <w:rPr>
          <w:lang w:val="en-US"/>
        </w:rPr>
        <w:tab/>
      </w:r>
      <w:r>
        <w:rPr>
          <w:lang w:val="en-US"/>
        </w:rPr>
        <w:tab/>
      </w:r>
      <w:r w:rsidRPr="008F1952">
        <w:rPr>
          <w:lang w:val="en-US"/>
        </w:rPr>
        <w:t>is not a WebGLUniformLocation");</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w:t>
      </w:r>
      <w:r w:rsidRPr="008F1952">
        <w:rPr>
          <w:lang w:val="en-US"/>
        </w:rPr>
        <w:lastRenderedPageBreak/>
        <w:t xml:space="preserve">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@method test_terrainVAOs</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this.test_terrainVAOs = function(){</w:t>
      </w:r>
    </w:p>
    <w:p w:rsidR="008F1952" w:rsidRPr="008F1952" w:rsidRDefault="008F1952" w:rsidP="008F1952">
      <w:pPr>
        <w:rPr>
          <w:lang w:val="en-US"/>
        </w:rPr>
      </w:pPr>
      <w:r w:rsidRPr="008F1952">
        <w:rPr>
          <w:lang w:val="en-US"/>
        </w:rPr>
        <w:tab/>
      </w:r>
      <w:r w:rsidRPr="008F1952">
        <w:rPr>
          <w:lang w:val="en-US"/>
        </w:rPr>
        <w:tab/>
        <w:t>for(var i=0; i&lt;numberQuadrantRows * numberQuadrantColumns; i++){</w:t>
      </w:r>
    </w:p>
    <w:p w:rsidR="008F1952" w:rsidRPr="008F1952" w:rsidRDefault="008F1952" w:rsidP="008F1952">
      <w:pPr>
        <w:rPr>
          <w:lang w:val="en-US"/>
        </w:rPr>
      </w:pPr>
      <w:r w:rsidRPr="008F1952">
        <w:rPr>
          <w:lang w:val="en-US"/>
        </w:rPr>
        <w:tab/>
      </w:r>
      <w:r w:rsidRPr="008F1952">
        <w:rPr>
          <w:lang w:val="en-US"/>
        </w:rPr>
        <w:tab/>
      </w:r>
      <w:r w:rsidRPr="008F1952">
        <w:rPr>
          <w:lang w:val="en-US"/>
        </w:rPr>
        <w:tab/>
        <w:t>if(!vao_ext.isVertexArrayOES(terrainVAOs[i])){</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t xml:space="preserve">console.error("In buildAllTerrainData: terrainVAOs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4" w:name="_Toc222978608"/>
      <w:bookmarkStart w:id="35" w:name="_Toc476088429"/>
      <w:r>
        <w:rPr>
          <w:lang w:val="en-US"/>
        </w:rPr>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w:t>
      </w:r>
      <w:r w:rsidR="00E908A4">
        <w:rPr>
          <w:lang w:val="en-US"/>
        </w:rPr>
        <w:lastRenderedPageBreak/>
        <w:t xml:space="preserve">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7"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8"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2" w:name="_Toc192777716"/>
    </w:p>
    <w:p w:rsidR="007A3E41" w:rsidRDefault="006C7832" w:rsidP="004C12FA">
      <w:pPr>
        <w:pStyle w:val="Heading1"/>
      </w:pPr>
      <w:bookmarkStart w:id="43" w:name="_Toc222978612"/>
      <w:bookmarkStart w:id="44" w:name="_Toc476088433"/>
      <w:r>
        <w:t xml:space="preserve">Critical </w:t>
      </w:r>
      <w:r w:rsidR="00711DBE">
        <w:t>Evaluation</w:t>
      </w:r>
      <w:bookmarkEnd w:id="42"/>
      <w:bookmarkEnd w:id="43"/>
      <w:bookmarkEnd w:id="44"/>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had to keep going back and improving things, this isn’t what SCRUM is about. However I couldn’t do anything about this, didn’t forsee the FPS issues, only realized FPS suffered once I implemented it.</w:t>
      </w:r>
    </w:p>
    <w:p w:rsidR="00711DBE" w:rsidRDefault="00711DBE" w:rsidP="004C12FA"/>
    <w:p w:rsidR="00174F97" w:rsidRDefault="00174F97" w:rsidP="004C12FA">
      <w:bookmarkStart w:id="45" w:name="_Toc192777717"/>
      <w:r>
        <w:t>// look into some debugging ide, or use directX for useful tools</w:t>
      </w:r>
    </w:p>
    <w:p w:rsidR="00D60D91" w:rsidRDefault="00174F97" w:rsidP="004C12FA">
      <w:r>
        <w:t>// horrible amounts of time starting at unhelpful webgl errors, offscreen erros in attriubte 0</w:t>
      </w:r>
    </w:p>
    <w:p w:rsidR="00D60D91" w:rsidRDefault="00D60D91" w:rsidP="004C12FA"/>
    <w:p w:rsidR="00D60D91" w:rsidRDefault="00D60D91" w:rsidP="00D60D91">
      <w:pPr>
        <w:jc w:val="both"/>
      </w:pPr>
      <w:r>
        <w:t xml:space="preserve">// Midway through the project I realized Webgl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//couldn’t forsee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9B764F" w:rsidRDefault="001760A2" w:rsidP="004C12FA">
      <w:r>
        <w:t>//improve on water by actually changing vertices, would require lots more GPU time tho</w:t>
      </w:r>
      <w:bookmarkStart w:id="46" w:name="_GoBack"/>
      <w:bookmarkEnd w:id="46"/>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//make minimap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5"/>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4900D4" w:rsidRDefault="002B67EA" w:rsidP="00F77F63">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MyGUI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r>
        <w:rPr>
          <w:b/>
        </w:rPr>
        <w:t>Webgl-obj-loader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lastRenderedPageBreak/>
        <w:t>TWGL.js library</w:t>
      </w:r>
      <w:r w:rsidR="004F46ED">
        <w:t xml:space="preserve"> – </w:t>
      </w:r>
      <w:r>
        <w:t xml:space="preserve">This library was used in the RockGenerator and ParticleSystem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useage.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B16BD7" w:rsidRDefault="002B0070" w:rsidP="00487965">
      <w:pPr>
        <w:pStyle w:val="AppendixSection"/>
      </w:pPr>
      <w:bookmarkStart w:id="53" w:name="_Toc476088437"/>
      <w:r>
        <w:lastRenderedPageBreak/>
        <w:t>Code Samples</w:t>
      </w:r>
      <w:bookmarkEnd w:id="52"/>
      <w:bookmarkEnd w:id="53"/>
    </w:p>
    <w:p w:rsidR="00B16BD7" w:rsidRPr="00487965"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createQuadrantIndices function in </w:t>
      </w:r>
      <w:r>
        <w:rPr>
          <w:rFonts w:ascii="Arial" w:hAnsi="Arial" w:cs="Arial"/>
          <w:b w:val="0"/>
          <w:sz w:val="22"/>
          <w:szCs w:val="22"/>
        </w:rPr>
        <w:tab/>
        <w:t xml:space="preserve">Terrain.js. </w:t>
      </w:r>
      <w:r w:rsidRPr="004900D4">
        <w:rPr>
          <w:rFonts w:ascii="Arial" w:hAnsi="Arial" w:cs="Arial"/>
          <w:b w:val="0"/>
          <w:sz w:val="22"/>
          <w:szCs w:val="22"/>
        </w:rPr>
        <w:t>The code is available from:</w:t>
      </w:r>
      <w:r>
        <w:rPr>
          <w:rFonts w:ascii="Arial" w:hAnsi="Arial" w:cs="Arial"/>
          <w:b w:val="0"/>
          <w:sz w:val="22"/>
          <w:szCs w:val="22"/>
        </w:rPr>
        <w:t xml:space="preserve"> </w:t>
      </w:r>
      <w:r>
        <w:rPr>
          <w:rFonts w:ascii="Arial" w:hAnsi="Arial" w:cs="Arial"/>
          <w:b w:val="0"/>
          <w:sz w:val="22"/>
          <w:szCs w:val="22"/>
        </w:rPr>
        <w:tab/>
      </w:r>
      <w:hyperlink r:id="rId51" w:history="1">
        <w:r w:rsidRPr="004F7C75">
          <w:rPr>
            <w:rStyle w:val="Hyperlink"/>
            <w:rFonts w:ascii="Arial" w:hAnsi="Arial" w:cs="Arial"/>
            <w:b w:val="0"/>
            <w:sz w:val="22"/>
            <w:szCs w:val="22"/>
          </w:rPr>
          <w:t>http://</w:t>
        </w:r>
        <w:r w:rsidRPr="004F7C75">
          <w:rPr>
            <w:rStyle w:val="Hyperlink"/>
            <w:rFonts w:ascii="Arial" w:hAnsi="Arial" w:cs="Arial"/>
            <w:b w:val="0"/>
            <w:sz w:val="22"/>
            <w:szCs w:val="22"/>
          </w:rPr>
          <w:t>s</w:t>
        </w:r>
        <w:r w:rsidRPr="004F7C75">
          <w:rPr>
            <w:rStyle w:val="Hyperlink"/>
            <w:rFonts w:ascii="Arial" w:hAnsi="Arial" w:cs="Arial"/>
            <w:b w:val="0"/>
            <w:sz w:val="22"/>
            <w:szCs w:val="22"/>
          </w:rPr>
          <w:t>tackoverflow.com/questions/5915753/generate-a-plane-with-triangle-</w:t>
        </w:r>
        <w:r w:rsidRPr="004F7C75">
          <w:rPr>
            <w:rStyle w:val="Hyperlink"/>
            <w:rFonts w:ascii="Arial" w:hAnsi="Arial" w:cs="Arial"/>
            <w:b w:val="0"/>
            <w:sz w:val="22"/>
            <w:szCs w:val="22"/>
          </w:rPr>
          <w:tab/>
          <w:t>strips</w:t>
        </w:r>
      </w:hyperlink>
    </w:p>
    <w:p w:rsidR="006E41BB" w:rsidRDefault="006E41BB" w:rsidP="004C12FA"/>
    <w:p w:rsidR="00F77F63" w:rsidRDefault="00F77F63" w:rsidP="006E41BB">
      <w:r>
        <w:t>[]</w:t>
      </w:r>
      <w:r>
        <w:tab/>
        <w:t xml:space="preserve">The old terrain rendering code – Can be found in code/old code </w:t>
      </w:r>
      <w:r>
        <w:tab/>
        <w:t>snippets/old_terrain_code.js/</w:t>
      </w:r>
    </w:p>
    <w:p w:rsidR="00F77F63" w:rsidRDefault="00F77F63" w:rsidP="006E41BB"/>
    <w:p w:rsidR="00F77F63" w:rsidRDefault="00F77F63" w:rsidP="006E41BB">
      <w:r>
        <w:t>[]</w:t>
      </w:r>
      <w:r>
        <w:tab/>
        <w:t xml:space="preserve">The new terrain rendering code – Can be found in code/old code </w:t>
      </w:r>
      <w:r>
        <w:tab/>
        <w:t>snippets/new_terrain_code.js/</w:t>
      </w:r>
    </w:p>
    <w:p w:rsidR="00F77F63" w:rsidRDefault="00F77F63" w:rsidP="006E41BB"/>
    <w:p w:rsidR="00F77F63" w:rsidRDefault="00F77F63" w:rsidP="006E41BB">
      <w:r>
        <w:t>[]</w:t>
      </w:r>
    </w:p>
    <w:p w:rsidR="00F77F63" w:rsidRDefault="00F77F63" w:rsidP="006E41BB"/>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932C40" w:rsidRDefault="00F77F63" w:rsidP="004C12FA">
      <w:r>
        <w:t>The WATER TUTORIAL SETS</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r w:rsidR="0066503C">
        <w:tab/>
        <w:t xml:space="preserve">ThinMatrix (YouTube name) Fog tutorial, implemented in Java and OpenGL, </w:t>
      </w:r>
      <w:r w:rsidR="0066503C">
        <w:tab/>
        <w:t xml:space="preserve">Available at: </w:t>
      </w:r>
      <w:r w:rsidR="0066503C" w:rsidRPr="0066503C">
        <w:t>https://www.youtube.com/watch?v=qslBNLeSPUc&amp;t=141s</w:t>
      </w:r>
    </w:p>
    <w:p w:rsidR="000F3D72" w:rsidRDefault="000F3D72" w:rsidP="00D94044"/>
    <w:p w:rsidR="0066503C" w:rsidRDefault="000F3D72" w:rsidP="00D94044">
      <w:r>
        <w:t>[]</w:t>
      </w:r>
      <w:r w:rsidR="0066503C">
        <w:tab/>
        <w:t>ThinMatrix (YouTube name) Skybox tutorial, implemented in Java and</w:t>
      </w:r>
    </w:p>
    <w:p w:rsidR="000F3D72" w:rsidRDefault="0066503C" w:rsidP="00D94044">
      <w:r>
        <w:tab/>
        <w:t xml:space="preserve">OpenGL, Available at: </w:t>
      </w:r>
      <w:r w:rsidRPr="0066503C">
        <w:t>https://www.youtube.com/watch?v=_Ix5oN8eC1E</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5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unoptimal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lastRenderedPageBreak/>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53" w:history="1">
        <w:r w:rsidRPr="00C96769">
          <w:rPr>
            <w:rStyle w:val="Hyperlink"/>
          </w:rPr>
          <w:t>https://jquery.com/</w:t>
        </w:r>
      </w:hyperlink>
    </w:p>
    <w:p w:rsidR="00F15C85" w:rsidRDefault="00F15C85" w:rsidP="00F15C85">
      <w:r>
        <w:tab/>
        <w:t>Source available at:</w:t>
      </w:r>
    </w:p>
    <w:p w:rsidR="00F15C85" w:rsidRDefault="00F15C85" w:rsidP="00F15C85">
      <w:r>
        <w:tab/>
      </w:r>
      <w:hyperlink r:id="rId54"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emove space between webgl- and fundamentals in url):</w:t>
      </w:r>
    </w:p>
    <w:p w:rsidR="002E4027" w:rsidRDefault="002E4027" w:rsidP="00F15C85">
      <w:r>
        <w:tab/>
        <w:t>Available at:</w:t>
      </w:r>
    </w:p>
    <w:p w:rsidR="00F15C85" w:rsidRDefault="00F15C85" w:rsidP="00F15C85">
      <w:r>
        <w:tab/>
      </w:r>
      <w:hyperlink r:id="rId55" w:history="1">
        <w:r w:rsidRPr="00C96769">
          <w:rPr>
            <w:rStyle w:val="Hyperlink"/>
          </w:rPr>
          <w:t>https://github.com/greggman/webgl-</w:t>
        </w:r>
      </w:hyperlink>
      <w:r w:rsidR="002E4027">
        <w:tab/>
      </w:r>
      <w:r w:rsidRPr="00F15C85">
        <w:t>fundamentals/blob/master/webgl/resources/m4.js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56"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Webgl-obj-loader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57"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58"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9"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60"/>
      <w:footerReference w:type="default" r:id="rId6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E3D" w:rsidRDefault="00437E3D" w:rsidP="004C12FA">
      <w:r>
        <w:separator/>
      </w:r>
    </w:p>
  </w:endnote>
  <w:endnote w:type="continuationSeparator" w:id="0">
    <w:p w:rsidR="00437E3D" w:rsidRDefault="00437E3D"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Default="004551C7" w:rsidP="004C12FA">
    <w:pPr>
      <w:pStyle w:val="Footer"/>
      <w:jc w:val="center"/>
    </w:pPr>
    <w:r>
      <w:t xml:space="preserve">Page </w:t>
    </w:r>
    <w:r>
      <w:fldChar w:fldCharType="begin"/>
    </w:r>
    <w:r>
      <w:instrText xml:space="preserve"> PAGE  \* MERGEFORMAT </w:instrText>
    </w:r>
    <w:r>
      <w:fldChar w:fldCharType="separate"/>
    </w:r>
    <w:r w:rsidR="001760A2">
      <w:rPr>
        <w:noProof/>
      </w:rPr>
      <w:t>46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760A2">
      <w:rPr>
        <w:noProof/>
        <w:lang w:val="en-US"/>
      </w:rPr>
      <w:t>50</w:t>
    </w:r>
    <w:r>
      <w:rPr>
        <w:lang w:val="en-US"/>
      </w:rPr>
      <w:fldChar w:fldCharType="end"/>
    </w:r>
  </w:p>
  <w:p w:rsidR="004551C7" w:rsidRDefault="004551C7" w:rsidP="004C12FA">
    <w:pPr>
      <w:pStyle w:val="Footer"/>
    </w:pPr>
  </w:p>
  <w:p w:rsidR="004551C7" w:rsidRDefault="004551C7"/>
  <w:p w:rsidR="004551C7" w:rsidRDefault="004551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E3D" w:rsidRDefault="00437E3D" w:rsidP="004C12FA">
      <w:r>
        <w:separator/>
      </w:r>
    </w:p>
  </w:footnote>
  <w:footnote w:type="continuationSeparator" w:id="0">
    <w:p w:rsidR="00437E3D" w:rsidRDefault="00437E3D"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Pr="001F35A4" w:rsidRDefault="004551C7" w:rsidP="004C12FA">
    <w:pPr>
      <w:pStyle w:val="Header"/>
    </w:pPr>
    <w:r>
      <w:t>A Prehistoric Scene of Mars in WebGL</w:t>
    </w:r>
    <w:r w:rsidRPr="001F35A4">
      <w:tab/>
    </w:r>
    <w:r w:rsidRPr="001F35A4">
      <w:tab/>
    </w:r>
    <w:r>
      <w:t>Samuel Snowball</w:t>
    </w:r>
    <w:r w:rsidRPr="001F35A4">
      <w:t xml:space="preserve"> (</w:t>
    </w:r>
    <w:r>
      <w:t>sds10</w:t>
    </w:r>
    <w:r w:rsidRPr="001F35A4">
      <w:t>)</w:t>
    </w:r>
  </w:p>
  <w:p w:rsidR="004551C7" w:rsidRDefault="004551C7"/>
  <w:p w:rsidR="004551C7" w:rsidRDefault="004551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00BF"/>
    <w:rsid w:val="00071B9A"/>
    <w:rsid w:val="00071D9D"/>
    <w:rsid w:val="00072176"/>
    <w:rsid w:val="000814EC"/>
    <w:rsid w:val="0009330B"/>
    <w:rsid w:val="0009699F"/>
    <w:rsid w:val="000A070A"/>
    <w:rsid w:val="000A31B4"/>
    <w:rsid w:val="000A7C0B"/>
    <w:rsid w:val="000B0981"/>
    <w:rsid w:val="000B2A49"/>
    <w:rsid w:val="000B7680"/>
    <w:rsid w:val="000C084E"/>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0A2"/>
    <w:rsid w:val="00176303"/>
    <w:rsid w:val="001804D5"/>
    <w:rsid w:val="0018587C"/>
    <w:rsid w:val="001865D1"/>
    <w:rsid w:val="0019333D"/>
    <w:rsid w:val="001933FA"/>
    <w:rsid w:val="00193A01"/>
    <w:rsid w:val="00195F6D"/>
    <w:rsid w:val="001A08F7"/>
    <w:rsid w:val="001A2523"/>
    <w:rsid w:val="001A761A"/>
    <w:rsid w:val="001B2546"/>
    <w:rsid w:val="001B459E"/>
    <w:rsid w:val="001B7B6B"/>
    <w:rsid w:val="001C6786"/>
    <w:rsid w:val="001D1633"/>
    <w:rsid w:val="001D706D"/>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0E43"/>
    <w:rsid w:val="003F715A"/>
    <w:rsid w:val="00401F13"/>
    <w:rsid w:val="00412426"/>
    <w:rsid w:val="004134FE"/>
    <w:rsid w:val="00414F1B"/>
    <w:rsid w:val="00422FD8"/>
    <w:rsid w:val="00423AEF"/>
    <w:rsid w:val="0042405C"/>
    <w:rsid w:val="00431556"/>
    <w:rsid w:val="00437E3D"/>
    <w:rsid w:val="00437F9C"/>
    <w:rsid w:val="00445C3B"/>
    <w:rsid w:val="00446FD9"/>
    <w:rsid w:val="004500CB"/>
    <w:rsid w:val="004515DB"/>
    <w:rsid w:val="004551C7"/>
    <w:rsid w:val="004603BB"/>
    <w:rsid w:val="00460920"/>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6503C"/>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2D3"/>
    <w:rsid w:val="008C0B31"/>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66119"/>
    <w:rsid w:val="00F76BBC"/>
    <w:rsid w:val="00F77F63"/>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greggman/webg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3dgep.com/wp-content/uploads/2011/07/View-Matrix.png" TargetMode="External"/><Relationship Id="rId54" Type="http://schemas.openxmlformats.org/officeDocument/2006/relationships/hyperlink" Target="https://github.com/jquery/jquery"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ebglfundamentals.or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jquery.com/" TargetMode="External"/><Relationship Id="rId58" Type="http://schemas.openxmlformats.org/officeDocument/2006/relationships/hyperlink" Target="https://github.com/mrdoob/stats.js/" TargetMode="External"/><Relationship Id="rId5" Type="http://schemas.openxmlformats.org/officeDocument/2006/relationships/webSettings" Target="webSettings.xml"/><Relationship Id="rId15" Type="http://schemas.openxmlformats.org/officeDocument/2006/relationships/hyperlink" Target="https://learnopengl.com/#!Getting-started/Coordinate-Systems" TargetMode="External"/><Relationship Id="rId23" Type="http://schemas.openxmlformats.org/officeDocument/2006/relationships/hyperlink" Target="http://www.opengl-tutorial.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github.com/greggman/twgl.js/" TargetMode="External"/><Relationship Id="rId61" Type="http://schemas.openxmlformats.org/officeDocument/2006/relationships/footer" Target="footer1.xml"/><Relationship Id="rId10" Type="http://schemas.openxmlformats.org/officeDocument/2006/relationships/hyperlink" Target="https://www.researchgate.net/figure/279301599_fig12_Figure-1-Right-handed-cartesian-coordinate-system-from-Wikipedia"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dx.doi.org/10.1145/566570.566636"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youtube.com/watch?v=6c1QYZAEP2M&amp;list=PLRwVmtr-pp06qT6ckboaOhnm9FxmzHpb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josephg/noisejs" TargetMode="External"/><Relationship Id="rId8" Type="http://schemas.openxmlformats.org/officeDocument/2006/relationships/hyperlink" Target="mailto:sds10@aber.ac.uk" TargetMode="External"/><Relationship Id="rId51" Type="http://schemas.openxmlformats.org/officeDocument/2006/relationships/hyperlink" Target="http://stackoverflow.com/questions/5915753/generate-a-plane-with-triangle-%09strip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github.com/dataarts/dat.gui/blob/master/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B67EF3-237F-47A7-B268-99167958C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4861</TotalTime>
  <Pages>50</Pages>
  <Words>14584</Words>
  <Characters>83133</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179</cp:revision>
  <cp:lastPrinted>2014-04-04T11:58:00Z</cp:lastPrinted>
  <dcterms:created xsi:type="dcterms:W3CDTF">2017-04-10T11:35:00Z</dcterms:created>
  <dcterms:modified xsi:type="dcterms:W3CDTF">2017-05-01T22:39:00Z</dcterms:modified>
</cp:coreProperties>
</file>