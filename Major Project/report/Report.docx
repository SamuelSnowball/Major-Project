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WebGL</w:t>
      </w:r>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EB1C85" w:rsidP="008A08A1">
      <w:pPr>
        <w:jc w:val="center"/>
      </w:pPr>
      <w:r>
        <w:t>04</w:t>
      </w:r>
      <w:r w:rsidRPr="00EB1C85">
        <w:rPr>
          <w:vertAlign w:val="superscript"/>
        </w:rPr>
        <w:t>th</w:t>
      </w:r>
      <w:r w:rsidR="003E4755">
        <w:t xml:space="preserve"> </w:t>
      </w:r>
      <w:r>
        <w:t>May</w:t>
      </w:r>
      <w:r w:rsidR="003E4755">
        <w:t xml:space="preserve"> 2017</w:t>
      </w:r>
    </w:p>
    <w:p w:rsidR="004E63C0" w:rsidRDefault="004E63C0" w:rsidP="008A08A1">
      <w:pPr>
        <w:jc w:val="center"/>
      </w:pPr>
    </w:p>
    <w:p w:rsidR="004E63C0" w:rsidRDefault="00EB1C85" w:rsidP="008A08A1">
      <w:pPr>
        <w:jc w:val="center"/>
      </w:pPr>
      <w:r>
        <w:t>Version 1.4</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group for designing WebGL and also to Google and Mozilla for keeping their browsers up to date.</w:t>
      </w:r>
      <w:r w:rsidR="00EF1FAD">
        <w:t xml:space="preserve"> Mozilla also has a great tutorial series on the basics of WebGL,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WebGL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WebGL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w:t>
      </w:r>
      <w:r w:rsidR="0065392D">
        <w:rPr>
          <w:lang w:val="en-US"/>
        </w:rPr>
        <w:t xml:space="preserve">extension libraries of </w:t>
      </w:r>
      <w:proofErr w:type="spellStart"/>
      <w:r w:rsidR="0065392D">
        <w:rPr>
          <w:lang w:val="en-US"/>
        </w:rPr>
        <w:t>WebGL</w:t>
      </w:r>
      <w:proofErr w:type="spellEnd"/>
      <w:r w:rsidR="0065392D">
        <w:rPr>
          <w:lang w:val="en-US"/>
        </w:rPr>
        <w:t xml:space="preserve"> (1</w:t>
      </w:r>
      <w:r w:rsidR="000D1D41">
        <w:rPr>
          <w:lang w:val="en-US"/>
        </w:rPr>
        <w:t xml:space="preserve">.0) which are only available in Chrome and Firefox. </w:t>
      </w:r>
    </w:p>
    <w:p w:rsidR="0002785D" w:rsidRDefault="0002785D" w:rsidP="00D61D84">
      <w:pPr>
        <w:jc w:val="both"/>
        <w:rPr>
          <w:lang w:val="en-US"/>
        </w:rPr>
      </w:pPr>
    </w:p>
    <w:p w:rsidR="00832800" w:rsidRPr="00AD70AF" w:rsidRDefault="000D1D41" w:rsidP="00D61D84">
      <w:pPr>
        <w:jc w:val="both"/>
        <w:rPr>
          <w:lang w:val="en-US"/>
        </w:rPr>
      </w:pPr>
      <w:r>
        <w:rPr>
          <w:lang w:val="en-US"/>
        </w:rPr>
        <w:t>You can check if your bro</w:t>
      </w:r>
      <w:r w:rsidR="00E86F6C">
        <w:rPr>
          <w:lang w:val="en-US"/>
        </w:rPr>
        <w:t xml:space="preserve">wser can run </w:t>
      </w:r>
      <w:r w:rsidR="00AD70AF">
        <w:rPr>
          <w:lang w:val="en-US"/>
        </w:rPr>
        <w:t xml:space="preserve">the project by viewing the </w:t>
      </w:r>
      <w:r w:rsidR="00AD70AF" w:rsidRPr="00AD70AF">
        <w:rPr>
          <w:color w:val="FF0000"/>
          <w:lang w:val="en-US"/>
        </w:rPr>
        <w:t xml:space="preserve">user manual []. </w:t>
      </w:r>
      <w:r w:rsidR="00AD70AF">
        <w:rPr>
          <w:lang w:val="en-US"/>
        </w:rPr>
        <w:t xml:space="preserve">An overview of what has been added to the project can be seen by viewing the </w:t>
      </w:r>
      <w:r w:rsidR="00AD70AF" w:rsidRPr="00AD70AF">
        <w:rPr>
          <w:color w:val="FF0000"/>
          <w:lang w:val="en-US"/>
        </w:rPr>
        <w:t>sprint additions file [].</w:t>
      </w:r>
    </w:p>
    <w:p w:rsidR="00E86F6C" w:rsidRDefault="00E86F6C"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w:t>
      </w:r>
      <w:r w:rsidR="00AD70AF">
        <w:rPr>
          <w:lang w:val="en-US"/>
        </w:rPr>
        <w:t>the game aspects of the project were not working</w:t>
      </w:r>
      <w:r w:rsidR="0032007A">
        <w:rPr>
          <w:lang w:val="en-US"/>
        </w:rPr>
        <w:t>,</w:t>
      </w:r>
      <w:r>
        <w:rPr>
          <w:lang w:val="en-US"/>
        </w:rPr>
        <w:t xml:space="preserve"> so</w:t>
      </w:r>
      <w:r w:rsidR="00AD70AF">
        <w:rPr>
          <w:lang w:val="en-US"/>
        </w:rPr>
        <w:t xml:space="preserve"> afterwards the project </w:t>
      </w:r>
      <w:r>
        <w:rPr>
          <w:lang w:val="en-US"/>
        </w:rPr>
        <w:t>just focus</w:t>
      </w:r>
      <w:r w:rsidR="00AD70AF">
        <w:rPr>
          <w:lang w:val="en-US"/>
        </w:rPr>
        <w:t>ed</w:t>
      </w:r>
      <w:r>
        <w:rPr>
          <w:lang w:val="en-US"/>
        </w:rPr>
        <w:t xml:space="preserve">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AD70AF" w:rsidP="00911E8F">
      <w:pPr>
        <w:pStyle w:val="Default"/>
        <w:rPr>
          <w:rFonts w:ascii="Arial" w:hAnsi="Arial" w:cs="Arial"/>
          <w:sz w:val="22"/>
          <w:szCs w:val="22"/>
        </w:rPr>
      </w:pPr>
      <w:r>
        <w:rPr>
          <w:rFonts w:ascii="Arial" w:hAnsi="Arial" w:cs="Arial"/>
          <w:sz w:val="22"/>
          <w:szCs w:val="22"/>
        </w:rPr>
        <w:t>The</w:t>
      </w:r>
      <w:r w:rsidR="00911E8F" w:rsidRPr="00911E8F">
        <w:rPr>
          <w:rFonts w:ascii="Arial" w:hAnsi="Arial" w:cs="Arial"/>
          <w:sz w:val="22"/>
          <w:szCs w:val="22"/>
        </w:rPr>
        <w:t xml:space="preserve"> motivation for the project </w:t>
      </w:r>
      <w:r w:rsidR="00911E8F">
        <w:rPr>
          <w:rFonts w:ascii="Arial" w:hAnsi="Arial" w:cs="Arial"/>
          <w:sz w:val="22"/>
          <w:szCs w:val="22"/>
        </w:rPr>
        <w:t>was</w:t>
      </w:r>
      <w:r w:rsidR="00911E8F" w:rsidRPr="00911E8F">
        <w:rPr>
          <w:rFonts w:ascii="Arial" w:hAnsi="Arial" w:cs="Arial"/>
          <w:sz w:val="22"/>
          <w:szCs w:val="22"/>
        </w:rPr>
        <w:t xml:space="preserve"> </w:t>
      </w:r>
      <w:r w:rsidR="00911E8F">
        <w:rPr>
          <w:rFonts w:ascii="Arial" w:hAnsi="Arial" w:cs="Arial"/>
          <w:sz w:val="22"/>
          <w:szCs w:val="22"/>
        </w:rPr>
        <w:t>to l</w:t>
      </w:r>
      <w:r w:rsidR="000D1D41">
        <w:rPr>
          <w:rFonts w:ascii="Arial" w:hAnsi="Arial" w:cs="Arial"/>
          <w:sz w:val="22"/>
          <w:szCs w:val="22"/>
        </w:rPr>
        <w:t>earn how computer graphics work</w:t>
      </w:r>
      <w:r w:rsidR="00911E8F">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WebGL.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sidR="00AD70AF">
        <w:rPr>
          <w:rFonts w:ascii="Arial" w:hAnsi="Arial" w:cs="Arial"/>
          <w:sz w:val="22"/>
          <w:szCs w:val="22"/>
        </w:rPr>
        <w:t>requires an</w:t>
      </w:r>
      <w:r w:rsidR="00832800">
        <w:rPr>
          <w:rFonts w:ascii="Arial" w:hAnsi="Arial" w:cs="Arial"/>
          <w:sz w:val="22"/>
          <w:szCs w:val="22"/>
        </w:rPr>
        <w:t xml:space="preserve"> </w:t>
      </w:r>
      <w:r w:rsidRPr="00911E8F">
        <w:rPr>
          <w:rFonts w:ascii="Arial" w:hAnsi="Arial" w:cs="Arial"/>
          <w:sz w:val="22"/>
          <w:szCs w:val="22"/>
        </w:rPr>
        <w:t xml:space="preserve">understanding of what’s actually going on </w:t>
      </w:r>
      <w:r w:rsidR="00D32AD2">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WebGL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AD70AF" w:rsidP="00911E8F">
      <w:pPr>
        <w:jc w:val="both"/>
        <w:rPr>
          <w:lang w:val="en-US"/>
        </w:rPr>
      </w:pPr>
      <w:r>
        <w:rPr>
          <w:szCs w:val="22"/>
        </w:rPr>
        <w:t>There have been no</w:t>
      </w:r>
      <w:r w:rsidR="00911E8F" w:rsidRPr="00911E8F">
        <w:rPr>
          <w:szCs w:val="22"/>
        </w:rPr>
        <w:t xml:space="preserve"> </w:t>
      </w:r>
      <w:r w:rsidR="00911E8F">
        <w:rPr>
          <w:szCs w:val="22"/>
        </w:rPr>
        <w:t>similar project</w:t>
      </w:r>
      <w:r>
        <w:rPr>
          <w:szCs w:val="22"/>
        </w:rPr>
        <w:t>s</w:t>
      </w:r>
      <w:r w:rsidR="00911E8F">
        <w:rPr>
          <w:szCs w:val="22"/>
        </w:rPr>
        <w:t xml:space="preserve"> </w:t>
      </w:r>
      <w:r w:rsidR="00911E8F" w:rsidRPr="00911E8F">
        <w:rPr>
          <w:szCs w:val="22"/>
        </w:rPr>
        <w:t xml:space="preserve">built like this before. This is mainly due to </w:t>
      </w:r>
      <w:r>
        <w:rPr>
          <w:szCs w:val="22"/>
        </w:rPr>
        <w:t xml:space="preserve">this project being </w:t>
      </w:r>
      <w:r w:rsidR="00832800">
        <w:rPr>
          <w:szCs w:val="22"/>
        </w:rPr>
        <w:t>in 3D</w:t>
      </w:r>
      <w:r w:rsidR="00911E8F" w:rsidRPr="00911E8F">
        <w:rPr>
          <w:szCs w:val="22"/>
        </w:rPr>
        <w:t xml:space="preserve"> and </w:t>
      </w:r>
      <w:r w:rsidR="00911E8F">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w:t>
      </w:r>
      <w:r w:rsidR="00292D53">
        <w:t>,</w:t>
      </w:r>
      <w:r>
        <w:t xml:space="preserve"> so I was immediately drawn to it. I had created some simple 2D games in the past, however I wanted this project to be in 3D. After the mid-project demonstration </w:t>
      </w:r>
      <w:r w:rsidR="00292D53">
        <w:t xml:space="preserve">the project switched </w:t>
      </w:r>
      <w:r>
        <w:t>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As WebGL is a very new technology, there haven’t been very many games or projects created in it, at least not from scratch.</w:t>
      </w:r>
      <w:r w:rsidR="00292D53">
        <w:t xml:space="preserve"> Most games or scene use the </w:t>
      </w:r>
      <w:r w:rsidR="00292D53" w:rsidRPr="00292D53">
        <w:rPr>
          <w:color w:val="FF0000"/>
        </w:rPr>
        <w:t xml:space="preserve">three.js library [] </w:t>
      </w:r>
      <w:r w:rsidR="00292D53">
        <w:t>to make things easier.</w:t>
      </w:r>
      <w:r>
        <w:t xml:space="preserve"> However as </w:t>
      </w:r>
      <w:proofErr w:type="spellStart"/>
      <w:r>
        <w:t>WebGL</w:t>
      </w:r>
      <w:proofErr w:type="spellEnd"/>
      <w:r>
        <w:t xml:space="preserve"> is based off OpenGL, most OpenGL projects are useful learning resources. The main project that inspired this one was a first person game in </w:t>
      </w:r>
      <w:r w:rsidRPr="00292D53">
        <w:rPr>
          <w:color w:val="FF0000"/>
        </w:rPr>
        <w:t>OpenGL</w:t>
      </w:r>
      <w:r w:rsidR="003139BB" w:rsidRPr="00292D53">
        <w:rPr>
          <w:color w:val="FF0000"/>
        </w:rPr>
        <w:t xml:space="preserve"> []</w:t>
      </w:r>
      <w:r w:rsidRPr="00292D53">
        <w:rPr>
          <w:color w:val="FF0000"/>
        </w:rPr>
        <w:t>.</w:t>
      </w:r>
      <w:r>
        <w:t xml:space="preserve"> The great thing about this project is that it is o</w:t>
      </w:r>
      <w:r w:rsidR="00540E9D">
        <w:t xml:space="preserve">pen source and well commented. </w:t>
      </w: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w:t>
      </w:r>
      <w:r>
        <w:lastRenderedPageBreak/>
        <w:t xml:space="preserve">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w:t>
      </w:r>
      <w:r w:rsidR="006F480A" w:rsidRPr="00292D53">
        <w:rPr>
          <w:color w:val="FF0000"/>
          <w:lang w:val="en-US"/>
        </w:rPr>
        <w:t>T</w:t>
      </w:r>
      <w:r w:rsidR="0024524A" w:rsidRPr="00292D53">
        <w:rPr>
          <w:color w:val="FF0000"/>
          <w:lang w:val="en-US"/>
        </w:rPr>
        <w:t>hree.js</w:t>
      </w:r>
      <w:r w:rsidR="006F480A" w:rsidRPr="00292D53">
        <w:rPr>
          <w:color w:val="FF0000"/>
          <w:lang w:val="en-US"/>
        </w:rPr>
        <w:t xml:space="preserve"> </w:t>
      </w:r>
      <w:r w:rsidR="00292D53">
        <w:rPr>
          <w:lang w:val="en-US"/>
        </w:rPr>
        <w:t xml:space="preserve">[] </w:t>
      </w:r>
      <w:r w:rsidR="006F480A">
        <w:rPr>
          <w:lang w:val="en-US"/>
        </w:rPr>
        <w:t>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WebGL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r>
        <w:t>Vulkan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for the project.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But OpenGL was not the last option, 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JavaScript </w:t>
      </w:r>
      <w:r w:rsidR="00541EB2">
        <w:t xml:space="preserve">is </w:t>
      </w:r>
      <w:r>
        <w:t xml:space="preserve">a beginner friendly language, meaning the WebGL graphics </w:t>
      </w:r>
      <w:r w:rsidR="002654FE">
        <w:t>would be easier to write on top of it.</w:t>
      </w:r>
      <w:r>
        <w:t xml:space="preserve"> </w:t>
      </w:r>
    </w:p>
    <w:p w:rsidR="0048609E" w:rsidRDefault="0048609E" w:rsidP="00207B59">
      <w:pPr>
        <w:jc w:val="both"/>
      </w:pPr>
    </w:p>
    <w:p w:rsidR="0048609E" w:rsidRDefault="0048609E" w:rsidP="00207B59">
      <w:pPr>
        <w:jc w:val="both"/>
      </w:pPr>
      <w:r>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WebGL, GLSL and Jav</w:t>
      </w:r>
      <w:r w:rsidR="009E320D">
        <w:t xml:space="preserve">aScript. </w:t>
      </w:r>
    </w:p>
    <w:p w:rsidR="0068038D" w:rsidRDefault="0068038D" w:rsidP="0068038D">
      <w:pPr>
        <w:pStyle w:val="Heading2"/>
        <w:numPr>
          <w:ilvl w:val="0"/>
          <w:numId w:val="0"/>
        </w:numPr>
        <w:jc w:val="both"/>
      </w:pPr>
      <w:r>
        <w:lastRenderedPageBreak/>
        <w:t>1.1.3.</w:t>
      </w:r>
      <w:r>
        <w:tab/>
        <w:t xml:space="preserve">  WebGL</w:t>
      </w:r>
    </w:p>
    <w:p w:rsidR="0068038D" w:rsidRDefault="0068038D" w:rsidP="00207B59">
      <w:pPr>
        <w:jc w:val="both"/>
      </w:pPr>
    </w:p>
    <w:p w:rsidR="00207B59" w:rsidRDefault="00207B59" w:rsidP="00207B59">
      <w:pPr>
        <w:jc w:val="both"/>
      </w:pPr>
      <w:r>
        <w:t>WebGL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WebGL</w:t>
      </w:r>
      <w:r w:rsidR="008525E4">
        <w:t>,</w:t>
      </w:r>
      <w:r>
        <w:t xml:space="preserve"> as they have existed longer.</w:t>
      </w:r>
      <w:r w:rsidR="008525E4">
        <w:t xml:space="preserve"> </w:t>
      </w:r>
      <w:r w:rsidR="0048609E">
        <w:t>WebGL was designed to run within browsers, rather than other libraries which run on desktop</w:t>
      </w:r>
      <w:r w:rsidR="00541EB2">
        <w:t>s</w:t>
      </w:r>
      <w:r w:rsidR="0048609E">
        <w:t xml:space="preserve">. </w:t>
      </w:r>
    </w:p>
    <w:p w:rsidR="0068038D" w:rsidRDefault="0068038D" w:rsidP="00B34F9D">
      <w:pPr>
        <w:pStyle w:val="Heading2"/>
        <w:numPr>
          <w:ilvl w:val="0"/>
          <w:numId w:val="0"/>
        </w:numPr>
        <w:jc w:val="both"/>
      </w:pPr>
      <w:r>
        <w:t>1.1.3.1</w:t>
      </w:r>
      <w:r w:rsidR="005077F9">
        <w:t>.</w:t>
      </w:r>
      <w:r>
        <w:tab/>
        <w:t xml:space="preserve">  WebGL Requir</w:t>
      </w:r>
      <w:r w:rsidR="00034C43">
        <w:t>e</w:t>
      </w:r>
      <w:r>
        <w:t>ments</w:t>
      </w:r>
    </w:p>
    <w:p w:rsidR="00B34F9D" w:rsidRDefault="00B34F9D" w:rsidP="00207B59">
      <w:pPr>
        <w:jc w:val="both"/>
      </w:pPr>
    </w:p>
    <w:p w:rsidR="00B34F9D" w:rsidRDefault="00B34F9D" w:rsidP="00B34F9D">
      <w:pPr>
        <w:jc w:val="both"/>
      </w:pPr>
      <w:r>
        <w:t xml:space="preserve">To run WebGL scenes, up to date hardware and graphics drivers are required. As WebGL runs within a browser, an update to date version of the browser is required. But still, having an update to date browser might not be enough. As WebGL itself is just a specification (not an actual implementation) it is up to browser companies to implement WebGL themselves. </w:t>
      </w:r>
      <w:r w:rsidR="00541EB2" w:rsidRPr="00541EB2">
        <w:rPr>
          <w:color w:val="FF0000"/>
        </w:rPr>
        <w:t>To see if your browser can run the project, view the user manual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WebGL uses GLSL ES version 1.00, it is supported on the vast majority of hardware. </w:t>
      </w:r>
      <w:r w:rsidR="00FE2CB3">
        <w:t>WebGL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D54AB1">
        <w:t>However with this project, it’s limited to the most up to date version of Chrome and Firefox, due to the extension libraries used.</w:t>
      </w:r>
    </w:p>
    <w:p w:rsidR="00EF1FAD" w:rsidRDefault="00EF1FAD" w:rsidP="00207B59">
      <w:pPr>
        <w:jc w:val="both"/>
      </w:pPr>
    </w:p>
    <w:p w:rsidR="002763A7" w:rsidRDefault="00EF1FAD" w:rsidP="00937B96">
      <w:pPr>
        <w:jc w:val="both"/>
      </w:pPr>
      <w:r>
        <w:t xml:space="preserve">WebGL 2.0 was officially released </w:t>
      </w:r>
      <w:r w:rsidR="004D76B8">
        <w:t>on 11</w:t>
      </w:r>
      <w:r w:rsidR="004D76B8" w:rsidRPr="004D76B8">
        <w:rPr>
          <w:vertAlign w:val="superscript"/>
        </w:rPr>
        <w:t>th</w:t>
      </w:r>
      <w:r w:rsidR="004D76B8">
        <w:t xml:space="preserve"> </w:t>
      </w:r>
      <w:r>
        <w:t xml:space="preserve">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rsidR="00D54AB1">
        <w:t xml:space="preserve"> 2.0</w:t>
      </w:r>
      <w:r>
        <w:t>.</w:t>
      </w:r>
      <w:r w:rsidR="004D76B8">
        <w:t xml:space="preserve"> Additionally, there are no books or papers on the advanced features </w:t>
      </w:r>
      <w:r w:rsidR="00D54AB1">
        <w:t xml:space="preserve">of the </w:t>
      </w:r>
      <w:proofErr w:type="spellStart"/>
      <w:r w:rsidR="00D54AB1">
        <w:t>WebGL</w:t>
      </w:r>
      <w:proofErr w:type="spellEnd"/>
      <w:r w:rsidR="00D54AB1">
        <w:t xml:space="preserve"> extension libraries</w:t>
      </w:r>
      <w:r w:rsidR="004D76B8">
        <w:t xml:space="preserve">, such as instanced rendering or rendering to textures. This is why the references and links used throughout the project are mainly </w:t>
      </w:r>
      <w:r w:rsidR="00D54AB1">
        <w:t>web</w:t>
      </w:r>
      <w:r w:rsidR="004D76B8">
        <w:t xml:space="preserve"> </w:t>
      </w:r>
      <w:r w:rsidR="00D54AB1">
        <w:t>tutorials</w:t>
      </w:r>
      <w:r w:rsidR="004D76B8">
        <w:t>, rather than academic papers or journals.</w:t>
      </w:r>
    </w:p>
    <w:p w:rsidR="0068038D" w:rsidRDefault="0068038D" w:rsidP="0068038D">
      <w:pPr>
        <w:pStyle w:val="Heading2"/>
        <w:numPr>
          <w:ilvl w:val="0"/>
          <w:numId w:val="0"/>
        </w:numPr>
        <w:jc w:val="both"/>
      </w:pPr>
      <w:r>
        <w:t>1.1.3.2</w:t>
      </w:r>
      <w:r>
        <w:tab/>
        <w:t xml:space="preserve">  Benefits of WebGL</w:t>
      </w:r>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r w:rsidR="00B34F9D">
        <w:t xml:space="preserve">WebGL requires no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WebGL is essentially developing graphics from scratch (or as low level as you would ever want to go), you have to understand what you’re doing to use it effectively. </w:t>
      </w:r>
      <w:r w:rsidR="00534309">
        <w:t>With game engines, you don’t have to understand how anything works to create some objects in a 3D scene. This means WebGL is a great learning tool as you have to learn the most important aspects of graphics first. For example t</w:t>
      </w:r>
      <w:r>
        <w:t>he engine components of a 3D scene all need to be build</w:t>
      </w:r>
      <w:r w:rsidR="00534309">
        <w:t xml:space="preserve"> first, before worrying about any other less important features </w:t>
      </w:r>
      <w:r w:rsidR="00D54AB1">
        <w:t>like lighting and texture effects.</w:t>
      </w:r>
      <w:r w:rsidR="00534309">
        <w:t xml:space="preserve"> </w:t>
      </w:r>
    </w:p>
    <w:p w:rsidR="00534309" w:rsidRDefault="00534309" w:rsidP="00937B96">
      <w:pPr>
        <w:jc w:val="both"/>
      </w:pPr>
    </w:p>
    <w:p w:rsidR="00B10C2A" w:rsidRDefault="00534309" w:rsidP="00937B96">
      <w:pPr>
        <w:jc w:val="both"/>
      </w:pPr>
      <w:r>
        <w:t>WebGL (or graphics in general) has many uses such as: games, simulations, augmented reality and data visualization.</w:t>
      </w:r>
    </w:p>
    <w:p w:rsidR="00B10C2A" w:rsidRDefault="00B10C2A" w:rsidP="00B10C2A">
      <w:pPr>
        <w:pStyle w:val="Heading2"/>
        <w:numPr>
          <w:ilvl w:val="0"/>
          <w:numId w:val="0"/>
        </w:numPr>
        <w:jc w:val="both"/>
      </w:pPr>
      <w:r>
        <w:lastRenderedPageBreak/>
        <w:t>1.1.3.3</w:t>
      </w:r>
      <w:r w:rsidR="006326C5">
        <w:t>.</w:t>
      </w:r>
      <w:r>
        <w:t xml:space="preserve"> Benefits of working within a browser</w:t>
      </w:r>
    </w:p>
    <w:p w:rsidR="00B10C2A" w:rsidRDefault="00B10C2A" w:rsidP="00937B96">
      <w:pPr>
        <w:jc w:val="both"/>
      </w:pPr>
    </w:p>
    <w:p w:rsidR="0068038D" w:rsidRDefault="00534309" w:rsidP="00937B96">
      <w:pPr>
        <w:jc w:val="both"/>
      </w:pPr>
      <w:r>
        <w:t xml:space="preserve">WebGL runs within a browser. So </w:t>
      </w:r>
      <w:r w:rsidR="00B34F9D">
        <w:t xml:space="preserve">when working with WebGL,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5A1390"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F90AB1" w:rsidRDefault="00735338" w:rsidP="004A1FA8">
      <w:pPr>
        <w:pStyle w:val="Heading2"/>
        <w:numPr>
          <w:ilvl w:val="0"/>
          <w:numId w:val="0"/>
        </w:numPr>
        <w:jc w:val="both"/>
      </w:pPr>
      <w:r>
        <w:t xml:space="preserve">1.1.4. </w:t>
      </w:r>
      <w:r>
        <w:tab/>
      </w:r>
      <w:r w:rsidR="00E6085D">
        <w:t>C</w:t>
      </w:r>
      <w:r w:rsidR="00F90AB1">
        <w:t>oordinate systems</w:t>
      </w:r>
      <w:r w:rsidR="00E86F6C">
        <w:t xml:space="preserve"> </w:t>
      </w:r>
    </w:p>
    <w:p w:rsidR="004A1FA8" w:rsidRPr="004A1FA8" w:rsidRDefault="004A1FA8" w:rsidP="004A1FA8">
      <w:pPr>
        <w:pStyle w:val="Heading2"/>
        <w:numPr>
          <w:ilvl w:val="0"/>
          <w:numId w:val="0"/>
        </w:numPr>
        <w:jc w:val="both"/>
        <w:rPr>
          <w:sz w:val="22"/>
          <w:szCs w:val="22"/>
        </w:rPr>
      </w:pPr>
      <w:r w:rsidRPr="004A1FA8">
        <w:rPr>
          <w:sz w:val="22"/>
          <w:szCs w:val="22"/>
        </w:rPr>
        <w:t>1.1.4.1.</w:t>
      </w:r>
      <w:r w:rsidR="00735338">
        <w:rPr>
          <w:sz w:val="22"/>
          <w:szCs w:val="22"/>
        </w:rPr>
        <w:tab/>
      </w:r>
      <w:r w:rsidRPr="004A1FA8">
        <w:rPr>
          <w:sz w:val="22"/>
          <w:szCs w:val="22"/>
        </w:rPr>
        <w:t>Vertices and the Cartesian space</w:t>
      </w:r>
    </w:p>
    <w:p w:rsidR="004A1FA8" w:rsidRDefault="00AD70AF"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mso-position-horizontal-relative:text;mso-position-vertical-relative:text;mso-width-relative:page;mso-height-relative:page" wrapcoords="-70 0 -70 21525 21600 21525 21600 0 -70 0">
            <v:imagedata r:id="rId9" o:title="Figure-1-Right-handed-cartesian-coordinate-system-from-Wikipedia"/>
            <w10:wrap type="tight"/>
          </v:shape>
        </w:pict>
      </w:r>
    </w:p>
    <w:p w:rsidR="004A1FA8" w:rsidRDefault="004A1FA8" w:rsidP="00937B96">
      <w:pPr>
        <w:jc w:val="both"/>
      </w:pPr>
      <w:r>
        <w:t xml:space="preserve">A vertex is just a point in </w:t>
      </w:r>
      <w:r w:rsidR="00D54AB1">
        <w:t>a</w:t>
      </w:r>
      <w:r>
        <w:t xml:space="preserve"> space. We usually think of vertices in Cartesian space. This space is just a set of axes which cross at an origin. Points in computer graphics are usually represented in 2D or 3D. </w:t>
      </w:r>
      <w:r w:rsidR="00D54AB1">
        <w:t xml:space="preserve">The vertices can be </w:t>
      </w:r>
      <w:r>
        <w:t>connect</w:t>
      </w:r>
      <w:r w:rsidR="00D54AB1">
        <w:t>ed</w:t>
      </w:r>
      <w:r>
        <w:t xml:space="preserve"> to form meshes, also known as objects. </w:t>
      </w:r>
      <w:r w:rsidRPr="00F63D43">
        <w:rPr>
          <w:color w:val="FF0000"/>
        </w:rPr>
        <w:t>The image on the left []</w:t>
      </w:r>
      <w:r>
        <w:t xml:space="preserve"> shows a rectangular mesh, created by connected several points joined together. The </w:t>
      </w:r>
      <w:r w:rsidR="00D54AB1">
        <w:t>vertices</w:t>
      </w:r>
      <w:r>
        <w:t xml:space="preserve"> are described in the Cartesian space as defined above.</w:t>
      </w:r>
    </w:p>
    <w:p w:rsidR="004A1FA8" w:rsidRPr="004A1FA8" w:rsidRDefault="00735338" w:rsidP="004A1FA8">
      <w:pPr>
        <w:pStyle w:val="Heading2"/>
        <w:numPr>
          <w:ilvl w:val="0"/>
          <w:numId w:val="0"/>
        </w:numPr>
        <w:jc w:val="both"/>
        <w:rPr>
          <w:sz w:val="22"/>
        </w:rPr>
      </w:pPr>
      <w:r>
        <w:rPr>
          <w:sz w:val="22"/>
        </w:rPr>
        <w:t>1.1.4.</w:t>
      </w:r>
      <w:r>
        <w:rPr>
          <w:sz w:val="22"/>
        </w:rPr>
        <w:tab/>
      </w:r>
      <w:r w:rsidR="004A1FA8" w:rsidRPr="004A1FA8">
        <w:rPr>
          <w:sz w:val="22"/>
        </w:rPr>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C24AB3">
        <w:t>are</w:t>
      </w:r>
      <w:r w:rsidR="00491A39">
        <w:t xml:space="preserv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Default="00B76FC2" w:rsidP="00937B96">
      <w:pPr>
        <w:jc w:val="both"/>
      </w:pPr>
      <w:r>
        <w:rPr>
          <w:noProof/>
          <w:lang w:eastAsia="en-GB"/>
        </w:rPr>
        <w:lastRenderedPageBreak/>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E86F6C">
        <w:t xml:space="preserve">This world coordinate system contains all of our objects. Just imagine two coordinate systems within one another. </w:t>
      </w:r>
      <w:r w:rsidR="00E86F6C" w:rsidRPr="00454B36">
        <w:rPr>
          <w:color w:val="FF0000"/>
        </w:rPr>
        <w:t xml:space="preserve">The image to the right [] </w:t>
      </w:r>
      <w:r w:rsidR="00E86F6C">
        <w:t xml:space="preserve">shows just that. This positioning, or translation of the cube is done via a model matrix. Rather than thinking of it as a model matrix, it is easier to think of </w:t>
      </w:r>
      <w:r w:rsidR="00D54AB1">
        <w:t xml:space="preserve">it as the model to world matrix. This model to world matrix </w:t>
      </w:r>
      <w:r w:rsidR="00E86F6C">
        <w:t>m</w:t>
      </w:r>
      <w:r>
        <w:t xml:space="preserve">oves our model into the world. </w:t>
      </w:r>
    </w:p>
    <w:p w:rsidR="00B76FC2" w:rsidRDefault="00B76FC2" w:rsidP="00937B96">
      <w:pPr>
        <w:jc w:val="both"/>
      </w:pPr>
    </w:p>
    <w:p w:rsidR="00412426" w:rsidRDefault="006C304C" w:rsidP="00937B96">
      <w:pPr>
        <w:jc w:val="both"/>
      </w:pPr>
      <w:r>
        <w:t xml:space="preserve">The </w:t>
      </w:r>
      <w:r w:rsidRPr="00454B36">
        <w:rPr>
          <w:color w:val="FF0000"/>
        </w:rPr>
        <w:t xml:space="preserve">below image </w:t>
      </w:r>
      <w:r w:rsidR="00454B36" w:rsidRPr="00454B36">
        <w:rPr>
          <w:color w:val="FF0000"/>
        </w:rPr>
        <w:t xml:space="preserve">[] </w:t>
      </w:r>
      <w:r>
        <w:t xml:space="preserve">shows a 4D </w:t>
      </w:r>
      <w:r w:rsidR="00C24AB3">
        <w:t xml:space="preserve">vertex </w:t>
      </w:r>
      <w:r w:rsidR="00685DDC">
        <w:t>that we want to move</w:t>
      </w:r>
      <w:r w:rsidR="00B76FC2">
        <w:t xml:space="preserve"> into world space</w:t>
      </w:r>
      <w:r w:rsidR="00685DDC">
        <w:t xml:space="preserve">. </w:t>
      </w:r>
      <w:r w:rsidR="00D54AB1">
        <w:t xml:space="preserve">Imagine this is one of the vertices in the left cube image.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proofErr w:type="gramStart"/>
      <w:r w:rsidR="00B76FC2">
        <w:t>point’s</w:t>
      </w:r>
      <w:proofErr w:type="gramEnd"/>
      <w:r w:rsidR="009B5C6C">
        <w:t xml:space="preserve"> </w:t>
      </w:r>
      <w:r w:rsidR="00D2144E">
        <w:t xml:space="preserve">translated </w:t>
      </w:r>
      <w:r w:rsidR="009B5C6C">
        <w:t>position</w:t>
      </w:r>
      <w:r w:rsidR="00B76FC2">
        <w:t xml:space="preserve"> in the world</w:t>
      </w:r>
      <w:r w:rsidR="009B5C6C">
        <w:t>.</w:t>
      </w:r>
    </w:p>
    <w:p w:rsidR="00B85268" w:rsidRDefault="00AD70AF"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1"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5D6142" w:rsidRDefault="005D6142"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The </w:t>
      </w:r>
      <w:r w:rsidRPr="00454B36">
        <w:rPr>
          <w:color w:val="FF0000"/>
        </w:rPr>
        <w:t xml:space="preserve">below </w:t>
      </w:r>
      <w:r w:rsidR="00685DDC" w:rsidRPr="00454B36">
        <w:rPr>
          <w:color w:val="FF0000"/>
        </w:rPr>
        <w:t>image</w:t>
      </w:r>
      <w:r w:rsidR="00454B36" w:rsidRPr="00454B36">
        <w:rPr>
          <w:color w:val="FF0000"/>
        </w:rPr>
        <w:t xml:space="preserve"> []</w:t>
      </w:r>
      <w:r w:rsidR="00685DDC" w:rsidRPr="00454B36">
        <w:rPr>
          <w:color w:val="FF0000"/>
        </w:rPr>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AD70AF"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2"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r w:rsidR="00454B36">
        <w:t xml:space="preserve">. The rotation matrix math is not mentioned here as it isn’t important. </w:t>
      </w:r>
      <w:r w:rsidR="00D2144E">
        <w:t>Besides, a</w:t>
      </w:r>
      <w:r w:rsidR="00B76FC2">
        <w:t>ll of this matrix</w:t>
      </w:r>
      <w:r w:rsidR="00454B36">
        <w:t xml:space="preserve"> math is taken care for us by the </w:t>
      </w:r>
      <w:r w:rsidR="00454B36" w:rsidRPr="00454B36">
        <w:rPr>
          <w:color w:val="FF0000"/>
        </w:rPr>
        <w:t xml:space="preserve">m4.js library [].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w:t>
      </w:r>
      <w:r w:rsidR="00C24AB3">
        <w:lastRenderedPageBreak/>
        <w:t xml:space="preserve">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worlds) then it’s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xml:space="preserve">. You can instead just multiply all the matrices together once, and apply that single matrix with each vertex of the model. </w:t>
      </w:r>
      <w:r w:rsidR="00685DDC">
        <w:t xml:space="preserve">This saves multiplying the matrices together for each point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However this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World to view </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This makes the camera at the center of the world, and 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F50584">
        <w:rPr>
          <w:color w:val="FF0000"/>
          <w:lang w:val="en-US"/>
        </w:rPr>
        <w:t xml:space="preserve">The image below [] </w:t>
      </w:r>
      <w:r>
        <w:rPr>
          <w:lang w:val="en-US"/>
        </w:rPr>
        <w:t>shows the 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lastRenderedPageBreak/>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The camera class of this project has been implemented with the standard yaw</w:t>
      </w:r>
      <w:r w:rsidR="00DF39A1">
        <w:rPr>
          <w:lang w:val="en-US"/>
        </w:rPr>
        <w:t xml:space="preserve"> and</w:t>
      </w:r>
      <w:r w:rsidR="0029749D">
        <w:rPr>
          <w:lang w:val="en-US"/>
        </w:rPr>
        <w:t xml:space="preserve"> pitch values. </w:t>
      </w:r>
      <w:r w:rsidR="0029749D" w:rsidRPr="00CB3D1D">
        <w:rPr>
          <w:color w:val="FF0000"/>
          <w:lang w:val="en-US"/>
        </w:rPr>
        <w:t>Knowledge of this was gained from [] and [].</w:t>
      </w:r>
      <w:r w:rsidR="0029749D">
        <w:rPr>
          <w:color w:val="FF0000"/>
          <w:lang w:val="en-US"/>
        </w:rPr>
        <w:t xml:space="preserve"> </w:t>
      </w:r>
      <w:r w:rsidR="00862A15">
        <w:rPr>
          <w:lang w:val="en-US"/>
        </w:rPr>
        <w:t xml:space="preserve">These values represent the rotations of the camera around its origin. </w:t>
      </w:r>
      <w:r>
        <w:rPr>
          <w:lang w:val="en-US"/>
        </w:rPr>
        <w:t>As seen i</w:t>
      </w:r>
      <w:r w:rsidR="00496817">
        <w:rPr>
          <w:lang w:val="en-US"/>
        </w:rPr>
        <w:t xml:space="preserve">n the below </w:t>
      </w:r>
      <w:proofErr w:type="gramStart"/>
      <w:r w:rsidR="00496817">
        <w:rPr>
          <w:lang w:val="en-US"/>
        </w:rPr>
        <w:t>image[</w:t>
      </w:r>
      <w:proofErr w:type="gramEnd"/>
      <w:r w:rsidR="00496817">
        <w:rPr>
          <w:lang w:val="en-US"/>
        </w:rPr>
        <w:t>], t</w:t>
      </w:r>
      <w:r w:rsidR="00862A15">
        <w:rPr>
          <w:lang w:val="en-US"/>
        </w:rPr>
        <w:t xml:space="preserve">he yaw 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hasn’t been used as rotating around the Z axis is not </w:t>
      </w:r>
      <w:r w:rsidR="00496817">
        <w:rPr>
          <w:lang w:val="en-US"/>
        </w:rPr>
        <w:t>needed</w:t>
      </w:r>
      <w:r w:rsidR="00DF39A1">
        <w:rPr>
          <w:lang w:val="en-US"/>
        </w:rPr>
        <w:t xml:space="preserve">. </w:t>
      </w:r>
    </w:p>
    <w:p w:rsidR="004A1FA8" w:rsidRPr="004A1FA8" w:rsidRDefault="004A1FA8" w:rsidP="004A1FA8">
      <w:pPr>
        <w:pStyle w:val="Heading2"/>
        <w:numPr>
          <w:ilvl w:val="0"/>
          <w:numId w:val="0"/>
        </w:numPr>
        <w:jc w:val="both"/>
        <w:rPr>
          <w:sz w:val="22"/>
        </w:rPr>
      </w:pPr>
      <w:r w:rsidRPr="004A1FA8">
        <w:rPr>
          <w:sz w:val="22"/>
        </w:rPr>
        <w:t>1.1.4.</w:t>
      </w:r>
      <w:r w:rsidRPr="004A1FA8">
        <w:rPr>
          <w:sz w:val="22"/>
        </w:rPr>
        <w:tab/>
        <w:t xml:space="preserve"> View to projection </w:t>
      </w:r>
    </w:p>
    <w:p w:rsidR="004A1FA8" w:rsidRDefault="004A1FA8" w:rsidP="00937B96">
      <w:pPr>
        <w:jc w:val="both"/>
      </w:pPr>
    </w:p>
    <w:p w:rsidR="0098654A" w:rsidRPr="004D517C" w:rsidRDefault="00E800F8" w:rsidP="004D517C">
      <w:pPr>
        <w:jc w:val="both"/>
      </w:pPr>
      <w:r>
        <w:t xml:space="preserve">The projection matrix takes the world coordinates, and squishes them to clip space coordinates. </w:t>
      </w:r>
      <w:r w:rsidR="00110185">
        <w:t xml:space="preserve">These clip space coordinates range from -1 to +1 in all x, y, z </w:t>
      </w:r>
      <w:r w:rsidR="00D2144E">
        <w:t>axes</w:t>
      </w:r>
      <w:r w:rsidR="00110185">
        <w:t>.</w:t>
      </w:r>
      <w:r w:rsidR="00F23861">
        <w:t xml:space="preserve"> </w:t>
      </w:r>
    </w:p>
    <w:p w:rsidR="00B76FC2" w:rsidRPr="0041650A" w:rsidRDefault="0098654A" w:rsidP="0041650A">
      <w:pPr>
        <w:pStyle w:val="Heading2"/>
        <w:numPr>
          <w:ilvl w:val="0"/>
          <w:numId w:val="0"/>
        </w:numPr>
        <w:jc w:val="both"/>
        <w:rPr>
          <w:rFonts w:ascii="Arial" w:hAnsi="Arial" w:cs="Arial"/>
          <w:b w:val="0"/>
          <w:sz w:val="22"/>
          <w:szCs w:val="22"/>
        </w:rPr>
      </w:pPr>
      <w:r w:rsidRPr="0098654A">
        <w:rPr>
          <w:rFonts w:ascii="Arial" w:hAnsi="Arial" w:cs="Arial"/>
          <w:b w:val="0"/>
          <w:color w:val="FF0000"/>
          <w:sz w:val="22"/>
          <w:szCs w:val="22"/>
        </w:rPr>
        <w:t xml:space="preserve">The below image [] </w:t>
      </w:r>
      <w:r>
        <w:rPr>
          <w:rFonts w:ascii="Arial" w:hAnsi="Arial" w:cs="Arial"/>
          <w:b w:val="0"/>
          <w:sz w:val="22"/>
          <w:szCs w:val="22"/>
        </w:rPr>
        <w:t>shows a slightly minified version of how a cube appears on screen. A cube is taken from its own coordinate system, placed into the world</w:t>
      </w:r>
      <w:r w:rsidR="00D2144E">
        <w:rPr>
          <w:rFonts w:ascii="Arial" w:hAnsi="Arial" w:cs="Arial"/>
          <w:b w:val="0"/>
          <w:sz w:val="22"/>
          <w:szCs w:val="22"/>
        </w:rPr>
        <w:t>s</w:t>
      </w:r>
      <w:r>
        <w:rPr>
          <w:rFonts w:ascii="Arial" w:hAnsi="Arial" w:cs="Arial"/>
          <w:b w:val="0"/>
          <w:sz w:val="22"/>
          <w:szCs w:val="22"/>
        </w:rPr>
        <w:t>, transformed into view s</w:t>
      </w:r>
      <w:r w:rsidR="00B76FC2">
        <w:rPr>
          <w:rFonts w:ascii="Arial" w:hAnsi="Arial" w:cs="Arial"/>
          <w:b w:val="0"/>
          <w:sz w:val="22"/>
          <w:szCs w:val="22"/>
        </w:rPr>
        <w:t>pace and</w:t>
      </w:r>
      <w:r w:rsidR="00D2144E">
        <w:rPr>
          <w:rFonts w:ascii="Arial" w:hAnsi="Arial" w:cs="Arial"/>
          <w:b w:val="0"/>
          <w:sz w:val="22"/>
          <w:szCs w:val="22"/>
        </w:rPr>
        <w:t xml:space="preserve"> is then</w:t>
      </w:r>
      <w:r w:rsidR="00B76FC2">
        <w:rPr>
          <w:rFonts w:ascii="Arial" w:hAnsi="Arial" w:cs="Arial"/>
          <w:b w:val="0"/>
          <w:sz w:val="22"/>
          <w:szCs w:val="22"/>
        </w:rPr>
        <w:t xml:space="preserve"> projected into clip space.</w:t>
      </w:r>
      <w:r>
        <w:rPr>
          <w:rFonts w:ascii="Arial" w:hAnsi="Arial" w:cs="Arial"/>
          <w:b w:val="0"/>
          <w:sz w:val="22"/>
          <w:szCs w:val="22"/>
        </w:rPr>
        <w:t xml:space="preserve"> </w:t>
      </w:r>
      <w:r w:rsidR="00B76FC2">
        <w:rPr>
          <w:rFonts w:ascii="Arial" w:hAnsi="Arial" w:cs="Arial"/>
          <w:b w:val="0"/>
          <w:sz w:val="22"/>
          <w:szCs w:val="22"/>
        </w:rPr>
        <w:t>F</w:t>
      </w:r>
      <w:r>
        <w:rPr>
          <w:rFonts w:ascii="Arial" w:hAnsi="Arial" w:cs="Arial"/>
          <w:b w:val="0"/>
          <w:sz w:val="22"/>
          <w:szCs w:val="22"/>
        </w:rPr>
        <w:t xml:space="preserve">inally the viewport transformation is </w:t>
      </w:r>
      <w:r w:rsidR="00B76FC2">
        <w:rPr>
          <w:rFonts w:ascii="Arial" w:hAnsi="Arial" w:cs="Arial"/>
          <w:b w:val="0"/>
          <w:sz w:val="22"/>
          <w:szCs w:val="22"/>
        </w:rPr>
        <w:t>performed to display it on the screen</w:t>
      </w:r>
      <w:r>
        <w:rPr>
          <w:rFonts w:ascii="Arial" w:hAnsi="Arial" w:cs="Arial"/>
          <w:b w:val="0"/>
          <w:sz w:val="22"/>
          <w:szCs w:val="22"/>
        </w:rPr>
        <w:t xml:space="preserve">. </w:t>
      </w:r>
    </w:p>
    <w:p w:rsidR="00B76FC2" w:rsidRDefault="00B76FC2" w:rsidP="00B76FC2"/>
    <w:p w:rsidR="00B76FC2" w:rsidRDefault="00B76FC2" w:rsidP="00B76FC2"/>
    <w:p w:rsidR="00B76FC2" w:rsidRDefault="00B76FC2" w:rsidP="00B76FC2"/>
    <w:p w:rsidR="00B76FC2" w:rsidRDefault="00AD70AF" w:rsidP="00B76FC2">
      <w:r>
        <w:rPr>
          <w:noProof/>
        </w:rPr>
        <w:pict>
          <v:shape id="_x0000_s1027" type="#_x0000_t75" style="position:absolute;margin-left:-.1pt;margin-top:5.8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t xml:space="preserve">The viewport transformation is what converts our 3D world into 2D screen space. After all, how is it possible to display a 3D point on </w:t>
      </w:r>
      <w:r w:rsidR="004A1FA8">
        <w:t>a 2D screen? The answer is, it i</w:t>
      </w:r>
      <w:r>
        <w:t>s impossible. We need to pass the screen, or frame buffer, 2D coordinates to display. This conversion 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B94E8D" w:rsidRDefault="00B94E8D" w:rsidP="00B94E8D">
      <w:pPr>
        <w:pStyle w:val="Heading2"/>
        <w:numPr>
          <w:ilvl w:val="0"/>
          <w:numId w:val="0"/>
        </w:numPr>
        <w:jc w:val="both"/>
      </w:pPr>
      <w:r>
        <w:t>1.1</w:t>
      </w:r>
      <w:proofErr w:type="gramStart"/>
      <w:r>
        <w:t>.X</w:t>
      </w:r>
      <w:proofErr w:type="gramEnd"/>
      <w:r>
        <w:t>.</w:t>
      </w:r>
      <w:r>
        <w:tab/>
        <w:t xml:space="preserve">  Vertex Buffer Objects</w:t>
      </w:r>
    </w:p>
    <w:p w:rsidR="00B94E8D" w:rsidRDefault="00B94E8D" w:rsidP="00B94E8D"/>
    <w:p w:rsidR="008E5711" w:rsidRDefault="00B94E8D" w:rsidP="00A708D7">
      <w:r>
        <w:lastRenderedPageBreak/>
        <w:t>Vertex buffer objects, or VBOs for short, are places in memory on the GPU. We need to put all of our data that we want WebGL to use</w:t>
      </w:r>
      <w:r w:rsidR="00A708D7">
        <w:t xml:space="preserve"> </w:t>
      </w:r>
      <w:r>
        <w:t xml:space="preserve">in these objects. For example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4C02F5" w:rsidRDefault="004C02F5" w:rsidP="004C02F5">
      <w:pPr>
        <w:pStyle w:val="Heading2"/>
        <w:numPr>
          <w:ilvl w:val="0"/>
          <w:numId w:val="0"/>
        </w:numPr>
        <w:jc w:val="both"/>
      </w:pPr>
      <w:r>
        <w:t>1.1</w:t>
      </w:r>
      <w:proofErr w:type="gramStart"/>
      <w:r>
        <w:t>.X</w:t>
      </w:r>
      <w:proofErr w:type="gramEnd"/>
      <w:r>
        <w:t>.</w:t>
      </w:r>
      <w:r>
        <w:tab/>
        <w:t xml:space="preserve">  Shaders and Programs</w:t>
      </w:r>
    </w:p>
    <w:p w:rsidR="004C02F5" w:rsidRDefault="004C02F5" w:rsidP="00A708D7"/>
    <w:p w:rsidR="004C02F5" w:rsidRDefault="004C02F5" w:rsidP="00A708D7">
      <w:proofErr w:type="spellStart"/>
      <w:r>
        <w:t>Shaders</w:t>
      </w:r>
      <w:proofErr w:type="spellEnd"/>
      <w:r>
        <w:t xml:space="preserve"> are programs which are written in GLSL. This is a C style language which allows you to specify how your data should be manipulated on the graphics card. The main types of these are vertex and fragment </w:t>
      </w:r>
      <w:proofErr w:type="spellStart"/>
      <w:r>
        <w:t>shaders</w:t>
      </w:r>
      <w:proofErr w:type="spellEnd"/>
      <w:r>
        <w:t xml:space="preserve">. </w:t>
      </w:r>
      <w:r w:rsidR="00851F9D">
        <w:t xml:space="preserve">These </w:t>
      </w:r>
      <w:proofErr w:type="spellStart"/>
      <w:r w:rsidR="00851F9D">
        <w:t>shaders</w:t>
      </w:r>
      <w:proofErr w:type="spellEnd"/>
      <w:r w:rsidR="00851F9D">
        <w:t xml:space="preserve"> </w:t>
      </w:r>
      <w:r w:rsidR="00851F9D">
        <w:t xml:space="preserve">are needed as they </w:t>
      </w:r>
      <w:r w:rsidR="00851F9D">
        <w:t>process all of our data</w:t>
      </w:r>
      <w:r w:rsidR="00851F9D">
        <w:t>,</w:t>
      </w:r>
      <w:r w:rsidR="00851F9D">
        <w:t xml:space="preserve"> to eventually display it on the screen.</w:t>
      </w:r>
    </w:p>
    <w:p w:rsidR="00464CDF" w:rsidRDefault="00464CDF" w:rsidP="00A708D7"/>
    <w:p w:rsidR="00464CDF" w:rsidRDefault="00464CDF" w:rsidP="00A708D7">
      <w:r>
        <w:t xml:space="preserve">The vertex </w:t>
      </w:r>
      <w:proofErr w:type="spellStart"/>
      <w:r>
        <w:t>shader</w:t>
      </w:r>
      <w:proofErr w:type="spellEnd"/>
      <w:r>
        <w:t xml:space="preserve"> processes all of our vertices and the fragment </w:t>
      </w:r>
      <w:proofErr w:type="spellStart"/>
      <w:r>
        <w:t>shader</w:t>
      </w:r>
      <w:proofErr w:type="spellEnd"/>
      <w:r>
        <w:t xml:space="preserve"> processes the fragments/pixels in-between those vertices.  </w:t>
      </w:r>
    </w:p>
    <w:p w:rsidR="004C02F5" w:rsidRDefault="004C02F5" w:rsidP="00A708D7">
      <w:bookmarkStart w:id="6" w:name="_GoBack"/>
      <w:bookmarkEnd w:id="6"/>
    </w:p>
    <w:p w:rsidR="004C02F5" w:rsidRDefault="004C02F5" w:rsidP="00A708D7">
      <w:r>
        <w:t xml:space="preserve">The </w:t>
      </w:r>
      <w:proofErr w:type="spellStart"/>
      <w:r>
        <w:t>shaders</w:t>
      </w:r>
      <w:proofErr w:type="spellEnd"/>
      <w:r>
        <w:t xml:space="preserve"> used in this project are written in plain text,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in the file in which the </w:t>
      </w:r>
      <w:proofErr w:type="spellStart"/>
      <w:r>
        <w:t>shader</w:t>
      </w:r>
      <w:proofErr w:type="spellEnd"/>
      <w:r>
        <w:t xml:space="preserve"> content is defined, for </w:t>
      </w:r>
      <w:r w:rsidR="007D72E0">
        <w:t>example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to say we want to run this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t xml:space="preserve">, which contain with actual content of the </w:t>
      </w:r>
      <w:proofErr w:type="spellStart"/>
      <w:r>
        <w:t>shaders</w:t>
      </w:r>
      <w:proofErr w:type="spellEnd"/>
      <w:r>
        <w:t>. It’s then linked and afterwards, we can use it.</w:t>
      </w:r>
    </w:p>
    <w:p w:rsidR="007D72E0" w:rsidRDefault="007D72E0"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lastRenderedPageBreak/>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3F54E6">
        <w:t xml:space="preserve">To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pass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3F54E6">
        <w:t xml:space="preserve"> have</w:t>
      </w:r>
      <w:r>
        <w:t xml:space="preserve"> now gotten 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t xml:space="preserve">It’s finally time to send the data to the </w:t>
      </w:r>
      <w:proofErr w:type="spellStart"/>
      <w:r>
        <w:t>shader</w:t>
      </w:r>
      <w:proofErr w:type="spellEnd"/>
      <w:r>
        <w:t xml:space="preserve">. Depending on the variable type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to process.</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 which is the final colour for the fragment/pixel. </w:t>
      </w:r>
    </w:p>
    <w:p w:rsidR="005E0327" w:rsidRPr="00B05613" w:rsidRDefault="005E0327" w:rsidP="005E0327">
      <w:pPr>
        <w:pStyle w:val="Heading2"/>
        <w:numPr>
          <w:ilvl w:val="0"/>
          <w:numId w:val="0"/>
        </w:numPr>
        <w:jc w:val="both"/>
      </w:pPr>
      <w:r>
        <w:t>1.1.4.</w:t>
      </w:r>
      <w:r>
        <w:tab/>
        <w:t xml:space="preserve">  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WebGL uses GLSL ES version 1.00. This means most </w:t>
      </w:r>
      <w:r w:rsidR="001E6C0D">
        <w:lastRenderedPageBreak/>
        <w:t>of the examples and tutorials online are not relevant, as they use a more up to date version of GLSL.</w:t>
      </w:r>
    </w:p>
    <w:p w:rsidR="001E6C0D" w:rsidRDefault="001E6C0D" w:rsidP="00A708D7"/>
    <w:p w:rsidR="005E0327" w:rsidRDefault="005E0327" w:rsidP="00A708D7">
      <w:r>
        <w:t xml:space="preserve">The main types used in this project are attributes and uniforms. Attributes are data that changes over the course of a draw call, for example a vertex position. We wouldn’t want to use the same vertex over an entire draw call. Instead, we would want to change the vertex that is being processed within the draw call – to allow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is a sampler2D. This is a variable that we use to sample a point for a fragment/pixel on an object, for a given texture. </w:t>
      </w:r>
    </w:p>
    <w:p w:rsidR="005E0327" w:rsidRDefault="005E0327" w:rsidP="00A708D7"/>
    <w:p w:rsidR="001D7412" w:rsidRDefault="00405958" w:rsidP="00405958">
      <w:r>
        <w:t xml:space="preserve">GLSL also has the varying keyword. The meaning of this depends on what </w:t>
      </w:r>
      <w:proofErr w:type="spellStart"/>
      <w:r>
        <w:t>shader</w:t>
      </w:r>
      <w:proofErr w:type="spellEnd"/>
      <w:r>
        <w:t xml:space="preserve"> it is used in. If the varying keyword is used in a vertex </w:t>
      </w:r>
      <w:proofErr w:type="spellStart"/>
      <w:r>
        <w:t>shader</w:t>
      </w:r>
      <w:proofErr w:type="spellEnd"/>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xml:space="preserve">. For example sometimes a vertex </w:t>
      </w:r>
      <w:proofErr w:type="spellStart"/>
      <w:r>
        <w:t>shader</w:t>
      </w:r>
      <w:proofErr w:type="spellEnd"/>
      <w:r>
        <w:t xml:space="preserve"> will take in a normal vector, which is used for lighting, but it won’t actually process it. Instead the vertex </w:t>
      </w:r>
      <w:proofErr w:type="spellStart"/>
      <w:r>
        <w:t>shader</w:t>
      </w:r>
      <w:proofErr w:type="spellEnd"/>
      <w:r>
        <w:t xml:space="preserve"> will just pass it along to the fragment </w:t>
      </w:r>
      <w:proofErr w:type="spellStart"/>
      <w:r>
        <w:t>shader</w:t>
      </w:r>
      <w:proofErr w:type="spellEnd"/>
      <w:r>
        <w:t xml:space="preserve"> to get processed. </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r>
        <w:t xml:space="preserve">WebGL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WebGL,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lastRenderedPageBreak/>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 xml:space="preserve">Before I explain the details </w:t>
      </w:r>
      <w:r w:rsidRPr="00454B36">
        <w:rPr>
          <w:color w:val="FF0000"/>
        </w:rPr>
        <w:t xml:space="preserve">of the </w:t>
      </w:r>
      <w:r w:rsidR="00454B36" w:rsidRPr="00454B36">
        <w:rPr>
          <w:color w:val="FF0000"/>
        </w:rPr>
        <w:t xml:space="preserve">above </w:t>
      </w:r>
      <w:r w:rsidRPr="00454B36">
        <w:rPr>
          <w:color w:val="FF0000"/>
        </w:rPr>
        <w:t>pipeline</w:t>
      </w:r>
      <w:r w:rsidR="00454B36" w:rsidRPr="00454B36">
        <w:rPr>
          <w:color w:val="FF0000"/>
        </w:rPr>
        <w:t xml:space="preserve"> []</w:t>
      </w:r>
      <w:r w:rsidRPr="00454B36">
        <w:rPr>
          <w:color w:val="FF0000"/>
        </w:rPr>
        <w:t xml:space="preserve">, </w:t>
      </w:r>
      <w:r>
        <w:t xml:space="preserve">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r w:rsidR="00B62B1F">
        <w:t>WebGL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r w:rsidR="00B62B1F">
        <w:t>WebGL</w:t>
      </w:r>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As WebGL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611380" w:rsidRPr="004A1FA8" w:rsidRDefault="00AD70AF" w:rsidP="00611380">
      <w:pPr>
        <w:pStyle w:val="Heading2"/>
        <w:numPr>
          <w:ilvl w:val="0"/>
          <w:numId w:val="0"/>
        </w:numPr>
        <w:ind w:left="792" w:hanging="792"/>
        <w:rPr>
          <w:sz w:val="22"/>
        </w:rPr>
      </w:pPr>
      <w:r>
        <w:rPr>
          <w:noProof/>
          <w:sz w:val="22"/>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611380" w:rsidRPr="004A1FA8">
        <w:rPr>
          <w:sz w:val="22"/>
        </w:rPr>
        <w:t>1.1.4.1</w:t>
      </w:r>
      <w:proofErr w:type="gramStart"/>
      <w:r w:rsidR="00611380" w:rsidRPr="004A1FA8">
        <w:rPr>
          <w:sz w:val="22"/>
        </w:rPr>
        <w:t>.  Stage</w:t>
      </w:r>
      <w:proofErr w:type="gramEnd"/>
      <w:r w:rsidR="00611380" w:rsidRPr="004A1FA8">
        <w:rPr>
          <w:sz w:val="22"/>
        </w:rPr>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WebGL NDC system is shown in the </w:t>
      </w:r>
      <w:r w:rsidRPr="00454B36">
        <w:rPr>
          <w:color w:val="FF0000"/>
        </w:rPr>
        <w:t>right image</w:t>
      </w:r>
      <w:r w:rsidR="00454B36" w:rsidRPr="00454B36">
        <w:rPr>
          <w:color w:val="FF0000"/>
        </w:rPr>
        <w:t xml:space="preserve"> []</w:t>
      </w:r>
      <w:r w:rsidRPr="00454B36">
        <w:rPr>
          <w:color w:val="FF0000"/>
        </w:rPr>
        <w:t xml:space="preserve">. </w:t>
      </w:r>
      <w:r>
        <w:t xml:space="preserve">It goes from -1 to +1 in all of the x, y and z </w:t>
      </w:r>
      <w:r w:rsidR="006D7593">
        <w:t>axes</w:t>
      </w:r>
      <w:r>
        <w:t>.</w:t>
      </w:r>
    </w:p>
    <w:p w:rsidR="00F2384E" w:rsidRDefault="00F2384E" w:rsidP="00F2384E">
      <w:pPr>
        <w:jc w:val="both"/>
      </w:pPr>
      <w:r>
        <w:tab/>
      </w:r>
    </w:p>
    <w:p w:rsidR="00F2384E" w:rsidRDefault="00F2384E" w:rsidP="00D0044C">
      <w:pPr>
        <w:jc w:val="both"/>
      </w:pPr>
      <w:r>
        <w:t xml:space="preserve">Take the triangle </w:t>
      </w:r>
      <w:r w:rsidRPr="00F830A2">
        <w:rPr>
          <w:color w:val="FF0000"/>
        </w:rPr>
        <w:t>in the image t</w:t>
      </w:r>
      <w:r w:rsidR="00B611D1" w:rsidRPr="00F830A2">
        <w:rPr>
          <w:color w:val="FF0000"/>
        </w:rPr>
        <w:t>o the left</w:t>
      </w:r>
      <w:r w:rsidR="00611380" w:rsidRPr="00F830A2">
        <w:rPr>
          <w:color w:val="FF0000"/>
        </w:rPr>
        <w:t xml:space="preserve"> </w:t>
      </w:r>
      <w:r w:rsidR="00F830A2" w:rsidRPr="00F830A2">
        <w:rPr>
          <w:color w:val="FF0000"/>
        </w:rPr>
        <w:t xml:space="preserve">[] </w:t>
      </w:r>
      <w:r w:rsidR="0061138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AD70AF" w:rsidP="00F2384E">
      <w:pPr>
        <w:jc w:val="both"/>
      </w:pPr>
      <w:r>
        <w:rPr>
          <w:noProof/>
        </w:rPr>
        <w:lastRenderedPageBreak/>
        <w:pict>
          <v:shape id="_x0000_s1031" type="#_x0000_t75" style="position:absolute;left:0;text-align:left;margin-left:284.2pt;margin-top:11.4pt;width:133.75pt;height:83.55pt;z-index:-251644928;mso-position-horizontal-relative:text;mso-position-vertical-relative:text;mso-width-relative:page;mso-height-relative:page"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WebGL to draw something, you have to provide that data and then tell </w:t>
      </w:r>
      <w:r w:rsidR="00FC180C">
        <w:t>WebGL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 xml:space="preserve">by first creating a </w:t>
      </w:r>
      <w:r w:rsidR="001D706D">
        <w:t>VBO</w:t>
      </w:r>
      <w:r w:rsidR="00BF0F52">
        <w:t>, binding that buffer and 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tell WebGL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put the 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Stride, the gap between vertex data. This is used when defining vertices/colours in the same array</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Offset to the first vertex in the array</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BF0F52" w:rsidRDefault="00BF0F52" w:rsidP="00D0044C">
      <w:pPr>
        <w:jc w:val="both"/>
      </w:pPr>
      <w:r>
        <w:t>The process is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should be minimized in render loops. </w:t>
      </w:r>
      <w:r w:rsidR="001D706D">
        <w:t>At render time, t</w:t>
      </w:r>
      <w:r>
        <w:t>he data then needs to be selected from the GPUs memory</w:t>
      </w:r>
      <w:r w:rsidR="001D706D">
        <w:t xml:space="preserve"> 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binding_Target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buffer_name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4909BE" w:rsidRDefault="00607E6F" w:rsidP="004909BE">
      <w:pPr>
        <w:jc w:val="both"/>
      </w:pPr>
      <w:r>
        <w:t xml:space="preserve">Now we can </w:t>
      </w:r>
      <w:r w:rsidR="001D706D">
        <w:t>finally i</w:t>
      </w:r>
      <w:r w:rsidR="009F69C5">
        <w:t>ssu</w:t>
      </w:r>
      <w:r>
        <w:t>e</w:t>
      </w:r>
      <w:r w:rsidR="004B0EC3">
        <w:t xml:space="preserve"> the draw call.</w:t>
      </w:r>
    </w:p>
    <w:p w:rsidR="00607E6F" w:rsidRDefault="00607E6F" w:rsidP="004909BE">
      <w:pPr>
        <w:jc w:val="both"/>
      </w:pPr>
    </w:p>
    <w:p w:rsidR="00607E6F" w:rsidRDefault="00607E6F" w:rsidP="004909BE">
      <w:pPr>
        <w:jc w:val="both"/>
      </w:pPr>
      <w:r>
        <w:t>//drawing modes here?</w:t>
      </w:r>
    </w:p>
    <w:p w:rsidR="00246C26"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2 – Vertex </w:t>
      </w:r>
      <w:proofErr w:type="spellStart"/>
      <w:r w:rsidRPr="004A1FA8">
        <w:rPr>
          <w:sz w:val="22"/>
        </w:rPr>
        <w:t>shader</w:t>
      </w:r>
      <w:proofErr w:type="spellEnd"/>
    </w:p>
    <w:p w:rsidR="00F2384E" w:rsidRDefault="00F2384E" w:rsidP="00207B59">
      <w:pPr>
        <w:jc w:val="both"/>
      </w:pPr>
    </w:p>
    <w:p w:rsidR="00D41C00" w:rsidRDefault="00F2384E" w:rsidP="00D41C00">
      <w:pPr>
        <w:jc w:val="both"/>
      </w:pPr>
      <w:r>
        <w:lastRenderedPageBreak/>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AD70AF" w:rsidP="00D41C00">
      <w:pPr>
        <w:jc w:val="both"/>
      </w:pPr>
      <w:r>
        <w:rPr>
          <w:noProof/>
        </w:rPr>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9"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rsidRPr="00F50584">
        <w:rPr>
          <w:color w:val="FF0000"/>
        </w:rPr>
        <w:t>The viewing frustum is shown in the image</w:t>
      </w:r>
      <w:r w:rsidR="001933FA" w:rsidRPr="00F50584">
        <w:rPr>
          <w:color w:val="FF0000"/>
        </w:rPr>
        <w:t xml:space="preserve"> on the right</w:t>
      </w:r>
      <w:r w:rsidR="00F50584" w:rsidRPr="00F50584">
        <w:rPr>
          <w:color w:val="FF0000"/>
        </w:rPr>
        <w:t xml:space="preserve"> []</w:t>
      </w:r>
      <w:r w:rsidR="006C23FD" w:rsidRPr="00F50584">
        <w:rPr>
          <w:color w:val="FF0000"/>
        </w:rPr>
        <w:t>.</w:t>
      </w:r>
    </w:p>
    <w:p w:rsidR="006C23FD" w:rsidRDefault="006C23FD" w:rsidP="00D41C00">
      <w:pPr>
        <w:jc w:val="both"/>
      </w:pPr>
    </w:p>
    <w:p w:rsidR="00D41C00" w:rsidRDefault="00AD70AF"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20"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w:t>
      </w:r>
      <w:r w:rsidR="006C23FD" w:rsidRPr="00F50584">
        <w:rPr>
          <w:color w:val="FF0000"/>
        </w:rPr>
        <w:t>The image to the left</w:t>
      </w:r>
      <w:r w:rsidR="00F50584" w:rsidRPr="00F50584">
        <w:rPr>
          <w:color w:val="FF0000"/>
        </w:rPr>
        <w:t xml:space="preserve"> []</w:t>
      </w:r>
      <w:r w:rsidR="006C23FD" w:rsidRPr="00F50584">
        <w:rPr>
          <w:color w:val="FF0000"/>
        </w:rPr>
        <w:t xml:space="preserve"> </w:t>
      </w:r>
      <w:r w:rsidR="001933FA" w:rsidRPr="00F50584">
        <w:rPr>
          <w:color w:val="FF0000"/>
        </w:rPr>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3 – Primitive assembly</w:t>
      </w:r>
    </w:p>
    <w:p w:rsidR="00D41C00" w:rsidRDefault="00D41C00" w:rsidP="00207B59">
      <w:pPr>
        <w:jc w:val="both"/>
      </w:pPr>
    </w:p>
    <w:p w:rsidR="00423AEF" w:rsidRDefault="00F85460" w:rsidP="00D41C00">
      <w:pPr>
        <w:jc w:val="both"/>
      </w:pPr>
      <w:r>
        <w:t>Depending on the draw call that was issued, WebGL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4 – Fragment </w:t>
      </w:r>
      <w:proofErr w:type="spellStart"/>
      <w:r w:rsidRPr="004A1FA8">
        <w:rPr>
          <w:sz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WebGL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AD70AF" w:rsidP="00D41C00">
      <w:pPr>
        <w:jc w:val="both"/>
      </w:pPr>
      <w:r>
        <w:rPr>
          <w:noProof/>
        </w:rPr>
        <w:lastRenderedPageBreak/>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8"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4A1FA8" w:rsidRDefault="00A4614C" w:rsidP="00A4614C">
      <w:pPr>
        <w:pStyle w:val="Heading2"/>
        <w:numPr>
          <w:ilvl w:val="0"/>
          <w:numId w:val="0"/>
        </w:numPr>
        <w:ind w:left="792" w:hanging="792"/>
        <w:rPr>
          <w:sz w:val="22"/>
        </w:rPr>
      </w:pPr>
      <w:r w:rsidRPr="004A1FA8">
        <w:rPr>
          <w:sz w:val="22"/>
        </w:rPr>
        <w:t>1.1.4.1</w:t>
      </w:r>
      <w:proofErr w:type="gramStart"/>
      <w:r w:rsidRPr="004A1FA8">
        <w:rPr>
          <w:sz w:val="22"/>
        </w:rPr>
        <w:t>.  Stage</w:t>
      </w:r>
      <w:proofErr w:type="gramEnd"/>
      <w:r w:rsidRPr="004A1FA8">
        <w:rPr>
          <w:sz w:val="22"/>
        </w:rP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680357">
        <w:t>.</w:t>
      </w:r>
    </w:p>
    <w:p w:rsidR="00022CC9" w:rsidRDefault="00022CC9" w:rsidP="00022CC9">
      <w:pPr>
        <w:pStyle w:val="Heading2"/>
        <w:numPr>
          <w:ilvl w:val="0"/>
          <w:numId w:val="0"/>
        </w:numPr>
        <w:jc w:val="both"/>
      </w:pPr>
      <w:r>
        <w:t>1.1</w:t>
      </w:r>
      <w:proofErr w:type="gramStart"/>
      <w:r>
        <w:t>.X</w:t>
      </w:r>
      <w:proofErr w:type="gramEnd"/>
      <w:r>
        <w:t>.</w:t>
      </w:r>
      <w:r>
        <w:tab/>
        <w:t xml:space="preserve">  Texture mapping </w:t>
      </w:r>
    </w:p>
    <w:p w:rsidR="00022CC9" w:rsidRDefault="00022CC9" w:rsidP="00022CC9"/>
    <w:p w:rsidR="00671898" w:rsidRDefault="00671898" w:rsidP="00022CC9"/>
    <w:p w:rsidR="00671898" w:rsidRPr="00671898" w:rsidRDefault="00671898" w:rsidP="00022CC9">
      <w:pPr>
        <w:rPr>
          <w:color w:val="FF0000"/>
        </w:rPr>
      </w:pPr>
      <w:r w:rsidRPr="00671898">
        <w:rPr>
          <w:color w:val="FF0000"/>
        </w:rPr>
        <w:t>Knowledge of texture mapping has been gained from [] [] and [].</w:t>
      </w:r>
    </w:p>
    <w:p w:rsidR="00671898" w:rsidRDefault="00671898" w:rsidP="00022CC9"/>
    <w:p w:rsidR="00022CC9" w:rsidRDefault="00022CC9" w:rsidP="00022CC9">
      <w:r>
        <w:lastRenderedPageBreak/>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WebGL handle filling everything in. </w:t>
      </w:r>
    </w:p>
    <w:p w:rsidR="00022CC9" w:rsidRDefault="00022CC9" w:rsidP="00E77816">
      <w:pPr>
        <w:jc w:val="both"/>
      </w:pPr>
    </w:p>
    <w:p w:rsidR="00022CC9" w:rsidRDefault="00022CC9" w:rsidP="00E77816">
      <w:pPr>
        <w:jc w:val="both"/>
      </w:pPr>
      <w:r w:rsidRPr="00F50584">
        <w:rPr>
          <w:color w:val="FF0000"/>
        </w:rPr>
        <w:t xml:space="preserve">The below image </w:t>
      </w:r>
      <w:r w:rsidR="00F50584" w:rsidRPr="00F50584">
        <w:rPr>
          <w:color w:val="FF0000"/>
        </w:rPr>
        <w:t xml:space="preserve">[] </w:t>
      </w:r>
      <w:r>
        <w:t xml:space="preserve">shows a texture that we want to map onto a 2D square. The 4 vertices of the square need to be assigned UV coordinates. These coordinates tell WebGL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AD70AF"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21"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BD271E" w:rsidRDefault="00BD271E" w:rsidP="00BD271E"/>
    <w:p w:rsidR="00680357" w:rsidRDefault="00680357" w:rsidP="00BD271E"/>
    <w:p w:rsidR="00680357" w:rsidRDefault="00680357" w:rsidP="00680357">
      <w:pPr>
        <w:pStyle w:val="Heading2"/>
        <w:numPr>
          <w:ilvl w:val="0"/>
          <w:numId w:val="0"/>
        </w:numPr>
        <w:jc w:val="both"/>
      </w:pPr>
      <w:r>
        <w:t>1.1</w:t>
      </w:r>
      <w:proofErr w:type="gramStart"/>
      <w:r>
        <w:t>.X</w:t>
      </w:r>
      <w:proofErr w:type="gramEnd"/>
      <w:r>
        <w:t>.</w:t>
      </w:r>
      <w:r>
        <w:tab/>
        <w:t xml:space="preserve">  Noise</w:t>
      </w:r>
    </w:p>
    <w:p w:rsidR="00680357" w:rsidRDefault="00680357" w:rsidP="00BD271E"/>
    <w:p w:rsidR="00680357" w:rsidRDefault="00680357" w:rsidP="00680357">
      <w:r>
        <w:t>There should obviously be terrain for the player to roam around on. So there needed to be some sort of terrain generation. This can be done using noise! Noise is simply a way to generate numbers.</w:t>
      </w:r>
    </w:p>
    <w:p w:rsidR="00680357" w:rsidRDefault="00680357" w:rsidP="00680357"/>
    <w:p w:rsidR="00680357" w:rsidRDefault="00680357" w:rsidP="00680357">
      <w:r>
        <w:t xml:space="preserve">With the generating terrain, there were options of building it using existing height maps or, using </w:t>
      </w:r>
      <w:proofErr w:type="spellStart"/>
      <w:r>
        <w:t>perlin</w:t>
      </w:r>
      <w:proofErr w:type="spellEnd"/>
      <w:r>
        <w:t xml:space="preserve"> noise. The problem with using existing height maps is that there is no technical skill involved, it is literally loading an OBJ into the project. An OBJ file is simply a text file with the vertices and other data relating to an object pre-defined, this means it never changes.</w:t>
      </w:r>
    </w:p>
    <w:p w:rsidR="00680357" w:rsidRDefault="00680357" w:rsidP="00680357"/>
    <w:p w:rsidR="00680357" w:rsidRDefault="00F50584" w:rsidP="00680357">
      <w:r>
        <w:rPr>
          <w:noProof/>
          <w:lang w:eastAsia="en-GB"/>
        </w:rPr>
        <w:lastRenderedPageBreak/>
        <w:drawing>
          <wp:anchor distT="0" distB="0" distL="114300" distR="114300" simplePos="0" relativeHeight="251752448" behindDoc="1" locked="0" layoutInCell="1" allowOverlap="1">
            <wp:simplePos x="0" y="0"/>
            <wp:positionH relativeFrom="column">
              <wp:posOffset>3630956</wp:posOffset>
            </wp:positionH>
            <wp:positionV relativeFrom="paragraph">
              <wp:posOffset>514426</wp:posOffset>
            </wp:positionV>
            <wp:extent cx="1470025" cy="770890"/>
            <wp:effectExtent l="0" t="0" r="0" b="0"/>
            <wp:wrapTight wrapText="bothSides">
              <wp:wrapPolygon edited="0">
                <wp:start x="0" y="0"/>
                <wp:lineTo x="0" y="20817"/>
                <wp:lineTo x="21273" y="20817"/>
                <wp:lineTo x="21273"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2">
                      <a:extLst>
                        <a:ext uri="{28A0092B-C50C-407E-A947-70E740481C1C}">
                          <a14:useLocalDpi xmlns:a14="http://schemas.microsoft.com/office/drawing/2010/main" val="0"/>
                        </a:ext>
                      </a:extLst>
                    </a:blip>
                    <a:srcRect l="50832" t="10025" r="145" b="12532"/>
                    <a:stretch>
                      <a:fillRect/>
                    </a:stretch>
                  </pic:blipFill>
                  <pic:spPr bwMode="auto">
                    <a:xfrm>
                      <a:off x="0" y="0"/>
                      <a:ext cx="1470025" cy="770890"/>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with using </w:t>
      </w:r>
      <w:proofErr w:type="spellStart"/>
      <w:r w:rsidR="00680357">
        <w:t>perlin</w:t>
      </w:r>
      <w:proofErr w:type="spellEnd"/>
      <w:r w:rsidR="00680357">
        <w:t xml:space="preserve"> noise, the terrain generation could be randomized. </w:t>
      </w:r>
      <w:proofErr w:type="spellStart"/>
      <w:r w:rsidR="00680357">
        <w:t>Perlin</w:t>
      </w:r>
      <w:proofErr w:type="spellEnd"/>
      <w:r w:rsidR="00680357">
        <w:t xml:space="preserve"> noise is an algorithm created by Ken </w:t>
      </w:r>
      <w:proofErr w:type="spellStart"/>
      <w:r w:rsidR="00680357">
        <w:t>Perlin</w:t>
      </w:r>
      <w:proofErr w:type="spellEnd"/>
      <w:r w:rsidR="00680357">
        <w:t xml:space="preserve"> </w:t>
      </w:r>
      <w:r w:rsidR="00680357" w:rsidRPr="0006112B">
        <w:rPr>
          <w:color w:val="FF0000"/>
        </w:rPr>
        <w:t xml:space="preserve">reference </w:t>
      </w:r>
      <w:r w:rsidR="00680357">
        <w:t xml:space="preserve">which generates smooth random numbers. These smooth random numbers can be used to set the heights of vertices, which leads to the natural looking terrain. </w:t>
      </w:r>
    </w:p>
    <w:p w:rsidR="00680357" w:rsidRDefault="00680357" w:rsidP="00680357"/>
    <w:p w:rsidR="00680357" w:rsidRDefault="00680357" w:rsidP="00680357">
      <w:r>
        <w:t xml:space="preserve">Imagine you used a </w:t>
      </w:r>
      <w:proofErr w:type="gramStart"/>
      <w:r>
        <w:t>random(</w:t>
      </w:r>
      <w:proofErr w:type="gramEnd"/>
      <w:r>
        <w:t xml:space="preserve">) function, and plotted the result numbers on a graph. </w:t>
      </w:r>
      <w:r w:rsidRPr="00F50584">
        <w:rPr>
          <w:color w:val="FF0000"/>
        </w:rPr>
        <w:t xml:space="preserve">The output would the similar to </w:t>
      </w:r>
      <w:r w:rsidR="00F50584" w:rsidRPr="00F50584">
        <w:rPr>
          <w:color w:val="FF0000"/>
        </w:rPr>
        <w:t>the higher</w:t>
      </w:r>
      <w:r w:rsidRPr="00F50584">
        <w:rPr>
          <w:color w:val="FF0000"/>
        </w:rPr>
        <w:t xml:space="preserve"> graph</w:t>
      </w:r>
      <w:r w:rsidR="00F50584" w:rsidRPr="00F50584">
        <w:rPr>
          <w:color w:val="FF0000"/>
        </w:rPr>
        <w:t xml:space="preserve"> on the right</w:t>
      </w:r>
      <w:r w:rsidR="00F50584">
        <w:rPr>
          <w:color w:val="FF0000"/>
        </w:rPr>
        <w:t xml:space="preserve"> []</w:t>
      </w:r>
      <w:r w:rsidR="00F50584" w:rsidRPr="00F50584">
        <w:rPr>
          <w:color w:val="FF0000"/>
        </w:rPr>
        <w:t>.</w:t>
      </w:r>
    </w:p>
    <w:p w:rsidR="00680357" w:rsidRDefault="00680357" w:rsidP="00680357">
      <w:r>
        <w:rPr>
          <w:noProof/>
          <w:lang w:eastAsia="en-GB"/>
        </w:rPr>
        <w:drawing>
          <wp:anchor distT="0" distB="0" distL="114300" distR="114300" simplePos="0" relativeHeight="251753472" behindDoc="1" locked="0" layoutInCell="1" allowOverlap="1">
            <wp:simplePos x="0" y="0"/>
            <wp:positionH relativeFrom="column">
              <wp:posOffset>3473450</wp:posOffset>
            </wp:positionH>
            <wp:positionV relativeFrom="paragraph">
              <wp:posOffset>34925</wp:posOffset>
            </wp:positionV>
            <wp:extent cx="1725930" cy="909320"/>
            <wp:effectExtent l="0" t="0" r="7620" b="5080"/>
            <wp:wrapTight wrapText="bothSides">
              <wp:wrapPolygon edited="0">
                <wp:start x="0" y="0"/>
                <wp:lineTo x="0" y="21268"/>
                <wp:lineTo x="21457" y="21268"/>
                <wp:lineTo x="21457"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2">
                      <a:extLst>
                        <a:ext uri="{28A0092B-C50C-407E-A947-70E740481C1C}">
                          <a14:useLocalDpi xmlns:a14="http://schemas.microsoft.com/office/drawing/2010/main" val="0"/>
                        </a:ext>
                      </a:extLst>
                    </a:blip>
                    <a:srcRect t="9227" r="50977" b="12967"/>
                    <a:stretch>
                      <a:fillRect/>
                    </a:stretch>
                  </pic:blipFill>
                  <pic:spPr bwMode="auto">
                    <a:xfrm>
                      <a:off x="0" y="0"/>
                      <a:ext cx="1725930" cy="90932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Every number chosen, or point plotted, has no relation to the number before it, or the number after it.</w:t>
      </w:r>
    </w:p>
    <w:p w:rsidR="00680357" w:rsidRDefault="00680357" w:rsidP="00680357"/>
    <w:p w:rsidR="00680357" w:rsidRDefault="00680357" w:rsidP="00680357">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Plotting a </w:t>
      </w:r>
      <w:proofErr w:type="spellStart"/>
      <w:r>
        <w:t>perlin</w:t>
      </w:r>
      <w:proofErr w:type="spellEnd"/>
      <w:r>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returns smooth random numbers, it’s up to us as to what they’re used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r>
        <w:t xml:space="preserve">This gives the terrain a </w:t>
      </w:r>
      <w:r w:rsidRPr="00F50584">
        <w:rPr>
          <w:color w:val="FF0000"/>
        </w:rPr>
        <w:t>smooth natural mesh</w:t>
      </w:r>
      <w:r w:rsidR="00F50584" w:rsidRPr="00F50584">
        <w:rPr>
          <w:color w:val="FF0000"/>
        </w:rPr>
        <w:t xml:space="preserve"> []</w:t>
      </w:r>
      <w:r w:rsidRPr="00F50584">
        <w:rPr>
          <w:color w:val="FF0000"/>
        </w:rPr>
        <w:t xml:space="preserve"> </w:t>
      </w:r>
      <w:r>
        <w:t xml:space="preserve">(a connected set of vertices). Once a texture is placed over the top, you end up with </w:t>
      </w:r>
      <w:r w:rsidR="00F63D43">
        <w:t xml:space="preserve">terrain like in the </w:t>
      </w:r>
      <w:r w:rsidR="00F63D43" w:rsidRPr="00F50584">
        <w:rPr>
          <w:color w:val="FF0000"/>
        </w:rPr>
        <w:t xml:space="preserve">image on </w:t>
      </w:r>
      <w:r w:rsidRPr="00F50584">
        <w:rPr>
          <w:color w:val="FF0000"/>
        </w:rPr>
        <w:t>the right</w:t>
      </w:r>
      <w:r w:rsidR="00F50584" w:rsidRPr="00F50584">
        <w:rPr>
          <w:color w:val="FF0000"/>
        </w:rPr>
        <w:t xml:space="preserve"> []</w:t>
      </w:r>
      <w:r w:rsidRPr="00F50584">
        <w:rPr>
          <w:color w:val="FF0000"/>
        </w:rPr>
        <w:t xml:space="preserve">.  </w:t>
      </w:r>
    </w:p>
    <w:p w:rsidR="00680357" w:rsidRDefault="00680357" w:rsidP="00BD271E"/>
    <w:p w:rsidR="008B5F14" w:rsidRDefault="008B5F14" w:rsidP="008B5F14">
      <w:pPr>
        <w:pStyle w:val="Heading2"/>
        <w:numPr>
          <w:ilvl w:val="0"/>
          <w:numId w:val="0"/>
        </w:numPr>
        <w:jc w:val="both"/>
      </w:pPr>
      <w:r>
        <w:t>1.1</w:t>
      </w:r>
      <w:proofErr w:type="gramStart"/>
      <w:r>
        <w:t>.X</w:t>
      </w:r>
      <w:proofErr w:type="gramEnd"/>
      <w:r>
        <w:t>.</w:t>
      </w:r>
      <w:r>
        <w:tab/>
        <w:t xml:space="preserve">  Vectors</w:t>
      </w:r>
    </w:p>
    <w:p w:rsidR="008B5F14" w:rsidRDefault="008B5F14" w:rsidP="00BD271E"/>
    <w:p w:rsidR="00390B18" w:rsidRDefault="0041650A" w:rsidP="00BD271E">
      <w:r>
        <w:t xml:space="preserve">A vector has a length and a direction. The key difference between a vector and a vertex is that the vector does not have a position. A vector from [0, 0, </w:t>
      </w:r>
      <w:proofErr w:type="gramStart"/>
      <w:r>
        <w:t>0</w:t>
      </w:r>
      <w:proofErr w:type="gramEnd"/>
      <w:r>
        <w:t>] to [1, 1, 1] is exactly the same as the vector from [5, 5, 5] to [6, 6, 6].</w:t>
      </w:r>
      <w:r w:rsidR="00390B18">
        <w:t xml:space="preserve"> The same vector can be used anywhere so long as the length</w:t>
      </w:r>
      <w:r w:rsidR="007C00FE">
        <w:t xml:space="preserve"> and direction</w:t>
      </w:r>
      <w:r w:rsidR="00390B18">
        <w:t xml:space="preserve"> of it doesn’t change. This vector can be used as a displacement for vertices, for example moving the vertices of a cube. </w:t>
      </w:r>
      <w:r w:rsidR="007C00FE">
        <w:t>V</w:t>
      </w:r>
      <w:r w:rsidR="00390B18">
        <w:t xml:space="preserve">ectors and vertices are </w:t>
      </w:r>
      <w:r w:rsidR="007C00FE">
        <w:t xml:space="preserve">also </w:t>
      </w:r>
      <w:r w:rsidR="00390B18">
        <w:t xml:space="preserve">represented in the same [x, y, z] format.  </w:t>
      </w:r>
    </w:p>
    <w:p w:rsidR="00390B18" w:rsidRDefault="00390B18" w:rsidP="00BD271E"/>
    <w:p w:rsidR="00390B18" w:rsidRDefault="00390B18" w:rsidP="00BD271E">
      <w:r>
        <w:t>We can use the dot product to calculate how much two vectors are pointing in the same direction. This is especially useful for things like lighting calculations.</w:t>
      </w:r>
      <w:r w:rsidR="007C00FE">
        <w:t xml:space="preserve"> We can also perform another operation on two vectors, the cross product. This is used to find the normals of surfaces, also useful for lighting. </w:t>
      </w:r>
    </w:p>
    <w:p w:rsidR="008B5F14" w:rsidRDefault="008B5F14" w:rsidP="008B5F14">
      <w:pPr>
        <w:pStyle w:val="Heading2"/>
        <w:numPr>
          <w:ilvl w:val="0"/>
          <w:numId w:val="0"/>
        </w:numPr>
        <w:jc w:val="both"/>
      </w:pPr>
      <w:r>
        <w:lastRenderedPageBreak/>
        <w:t>1.1</w:t>
      </w:r>
      <w:proofErr w:type="gramStart"/>
      <w:r>
        <w:t>.X</w:t>
      </w:r>
      <w:proofErr w:type="gramEnd"/>
      <w:r>
        <w:t>.</w:t>
      </w:r>
      <w:r>
        <w:tab/>
        <w:t xml:space="preserve">  Lighting</w:t>
      </w:r>
    </w:p>
    <w:p w:rsidR="008B3D25" w:rsidRDefault="008B3D25" w:rsidP="00BD271E"/>
    <w:p w:rsidR="002A6309" w:rsidRDefault="002A6309" w:rsidP="00BD271E">
      <w:pPr>
        <w:rPr>
          <w:color w:val="FF0000"/>
        </w:rPr>
      </w:pPr>
      <w:r>
        <w:rPr>
          <w:noProof/>
          <w:lang w:eastAsia="en-GB"/>
        </w:rPr>
        <w:drawing>
          <wp:anchor distT="0" distB="0" distL="114300" distR="114300" simplePos="0" relativeHeight="251781120" behindDoc="1" locked="0" layoutInCell="1" allowOverlap="1">
            <wp:simplePos x="0" y="0"/>
            <wp:positionH relativeFrom="margin">
              <wp:align>right</wp:align>
            </wp:positionH>
            <wp:positionV relativeFrom="paragraph">
              <wp:posOffset>77394</wp:posOffset>
            </wp:positionV>
            <wp:extent cx="1461973" cy="1911373"/>
            <wp:effectExtent l="0" t="0" r="5080" b="0"/>
            <wp:wrapTight wrapText="bothSides">
              <wp:wrapPolygon edited="0">
                <wp:start x="0" y="0"/>
                <wp:lineTo x="0" y="21313"/>
                <wp:lineTo x="21394" y="21313"/>
                <wp:lineTo x="213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107" t="44687" r="70298" b="12091"/>
                    <a:stretch/>
                  </pic:blipFill>
                  <pic:spPr bwMode="auto">
                    <a:xfrm>
                      <a:off x="0" y="0"/>
                      <a:ext cx="1461973" cy="19113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F14">
        <w:t xml:space="preserve">Lighting in the real world is extremely complex. Light can reflect off most </w:t>
      </w:r>
      <w:r w:rsidR="0041650A">
        <w:t>objects</w:t>
      </w:r>
      <w:r w:rsidR="008B5F14">
        <w:t xml:space="preserve"> and </w:t>
      </w:r>
      <w:r w:rsidR="008B5F14" w:rsidRPr="002A6309">
        <w:t>in turn</w:t>
      </w:r>
      <w:r w:rsidR="003605BC" w:rsidRPr="002A6309">
        <w:t>,</w:t>
      </w:r>
      <w:r w:rsidR="008B5F14" w:rsidRPr="002A6309">
        <w:t xml:space="preserve"> those objects become light sources </w:t>
      </w:r>
      <w:r w:rsidR="0041650A" w:rsidRPr="002A6309">
        <w:t>as well</w:t>
      </w:r>
      <w:r w:rsidR="008B5F14" w:rsidRPr="002A6309">
        <w:t xml:space="preserve">. </w:t>
      </w:r>
      <w:r w:rsidR="003605BC" w:rsidRPr="002A6309">
        <w:t>This is known as ambient light, or global illumination</w:t>
      </w:r>
      <w:r w:rsidRPr="002A6309">
        <w:t xml:space="preserve"> []</w:t>
      </w:r>
      <w:r w:rsidR="003605BC" w:rsidRPr="002A6309">
        <w:t xml:space="preserve">. </w:t>
      </w:r>
      <w:r w:rsidR="003605BC">
        <w:t xml:space="preserve">If we tried to calculate lighting vectors as they exist in the real world, the computation time for our scene would be so slow – we might only get 1 frame per second. For this reason, we have to make approximations. </w:t>
      </w:r>
      <w:r>
        <w:t xml:space="preserve">Light sources in this scene are referred to if they give off light directly – rather than through </w:t>
      </w:r>
      <w:r w:rsidRPr="002A6309">
        <w:rPr>
          <w:color w:val="FF0000"/>
        </w:rPr>
        <w:t>reflection [].</w:t>
      </w:r>
      <w:r>
        <w:rPr>
          <w:color w:val="FF0000"/>
        </w:rPr>
        <w:t xml:space="preserve"> The image on the right shows how lighting would be calculated in the real world. The point light [] source would illuminate all objects in view, and in turn those objects become light sources. Therefore the light entering the </w:t>
      </w:r>
      <w:proofErr w:type="gramStart"/>
      <w:r>
        <w:rPr>
          <w:color w:val="FF0000"/>
        </w:rPr>
        <w:t>users</w:t>
      </w:r>
      <w:proofErr w:type="gramEnd"/>
      <w:r>
        <w:rPr>
          <w:color w:val="FF0000"/>
        </w:rPr>
        <w:t xml:space="preserve"> vision is through a combination of these light sources.</w:t>
      </w:r>
    </w:p>
    <w:p w:rsidR="002A6309" w:rsidRDefault="002A6309" w:rsidP="00BD271E">
      <w:pPr>
        <w:rPr>
          <w:color w:val="FF0000"/>
        </w:rPr>
      </w:pPr>
    </w:p>
    <w:p w:rsidR="003605BC" w:rsidRDefault="003605BC" w:rsidP="00BD271E"/>
    <w:p w:rsidR="003605BC" w:rsidRDefault="002A6309" w:rsidP="00BD271E">
      <w:r>
        <w:rPr>
          <w:noProof/>
          <w:lang w:eastAsia="en-GB"/>
        </w:rPr>
        <w:drawing>
          <wp:anchor distT="0" distB="0" distL="114300" distR="114300" simplePos="0" relativeHeight="251780096" behindDoc="1" locked="0" layoutInCell="1" allowOverlap="1">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5BC">
        <w:t xml:space="preserve">Lighting is calculated from normals and light positions. A normal is just a vector pointing in the direction </w:t>
      </w:r>
      <w:r w:rsidR="00287855">
        <w:t>away from the</w:t>
      </w:r>
      <w:r w:rsidR="003605BC">
        <w:t xml:space="preserve"> objects </w:t>
      </w:r>
      <w:r w:rsidR="00287855">
        <w:t>surface</w:t>
      </w:r>
      <w:r w:rsidR="003605BC">
        <w:t>. If the incoming light direction is facing the surfaces normal, then that surface will be fully lit. The less direct the light hits the surface normal, or just the surface, the less lit that surface will be. Therefore the brightness of a point depends on the angle between the surface normal</w:t>
      </w:r>
      <w:r w:rsidR="00287855">
        <w:t xml:space="preserve"> and the light direction vector</w:t>
      </w:r>
      <w:r w:rsidR="003605BC">
        <w:t xml:space="preserve">. </w:t>
      </w:r>
    </w:p>
    <w:p w:rsidR="008B5F14" w:rsidRDefault="008B5F14" w:rsidP="00BD271E"/>
    <w:p w:rsidR="00B7747C" w:rsidRDefault="002A6309" w:rsidP="00AD38B3">
      <w:r w:rsidRPr="002A6309">
        <w:rPr>
          <w:color w:val="FF0000"/>
        </w:rPr>
        <w:t xml:space="preserve">In the image on the right [] </w:t>
      </w:r>
      <w:r>
        <w:t>the angle that light hits the surface is around 45 degrees. Because of this, the surface will be mildly lit, but not completely lit or unlit.</w:t>
      </w: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t xml:space="preserve">All WebGL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WebGL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w:t>
      </w:r>
      <w:r w:rsidR="00F63D43">
        <w:t xml:space="preserve">about specific features </w:t>
      </w:r>
      <w:r w:rsidR="00DE08B0" w:rsidRPr="008279AB">
        <w:t xml:space="preserve">at the beginning wouldn’t be very useful </w:t>
      </w:r>
      <w:r w:rsidR="00AD38B3">
        <w:t>the information</w:t>
      </w:r>
      <w:r w:rsidR="00DE08B0" w:rsidRPr="008279AB">
        <w:t xml:space="preserve"> might not be </w:t>
      </w:r>
      <w:r w:rsidR="00AD38B3">
        <w:t xml:space="preserve">useful </w:t>
      </w:r>
      <w:r w:rsidR="00DE08B0" w:rsidRPr="008279AB">
        <w:t xml:space="preserve">straight away, as other features are needed first. </w:t>
      </w:r>
      <w:r w:rsidR="00F63D43">
        <w:t xml:space="preserve">Also, the knowledge learnt might never get applied as the requirements change. </w:t>
      </w:r>
      <w:r w:rsidR="00DE08B0" w:rsidRPr="008279AB">
        <w:t xml:space="preserve">Working software early is also a priority. </w:t>
      </w:r>
      <w:r w:rsidRPr="008279AB">
        <w:t xml:space="preserve">For this reason the engine components need to be built first, followed by the graphics later on. </w:t>
      </w:r>
    </w:p>
    <w:p w:rsidR="00B80F42" w:rsidRDefault="00B80F42" w:rsidP="00DE08B0"/>
    <w:p w:rsidR="00475A4F" w:rsidRPr="00475A4F" w:rsidRDefault="00B80F42" w:rsidP="00680357">
      <w:pPr>
        <w:rPr>
          <w:color w:val="FF0000"/>
        </w:rPr>
      </w:pPr>
      <w:r>
        <w:lastRenderedPageBreak/>
        <w:t xml:space="preserve">In terms of what the scene should have, there was no defined specification. Because </w:t>
      </w:r>
      <w:r w:rsidR="00DE6A1C">
        <w:t>of this, a specification</w:t>
      </w:r>
      <w:r>
        <w:t xml:space="preserve"> </w:t>
      </w:r>
      <w:r w:rsidRPr="00AD38B3">
        <w:rPr>
          <w:color w:val="FF0000"/>
        </w:rPr>
        <w:t>had to be created</w:t>
      </w:r>
      <w:r w:rsidR="00AD38B3" w:rsidRPr="00AD38B3">
        <w:rPr>
          <w:color w:val="FF0000"/>
        </w:rPr>
        <w:t xml:space="preserve"> []</w:t>
      </w:r>
      <w:r w:rsidRPr="00AD38B3">
        <w:rPr>
          <w:color w:val="FF0000"/>
        </w:rPr>
        <w:t xml:space="preserve"> </w:t>
      </w:r>
      <w:r>
        <w:t xml:space="preserve">with brief details of what the project should contain. The project essentially had infinite potential in terms of what could be added. </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Start work on GUI’s, with a possible (not necessary) minimap,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t xml:space="preserve">Add sunlight, shadows – I’m unsure how to do lighting in WebGL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lastRenderedPageBreak/>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8279AB"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EB6A21">
      <w:pPr>
        <w:pStyle w:val="Heading3"/>
      </w:pPr>
      <w:r>
        <w:t xml:space="preserve">Alternative approaches </w:t>
      </w:r>
    </w:p>
    <w:p w:rsidR="00EB6A21" w:rsidRPr="00EB6A21" w:rsidRDefault="00EB6A21"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With this approach, implementation would start at around sprint 4-5 (at least 1 month into the project). I would have no experience with practical programming of WebGL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lastRenderedPageBreak/>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7" w:name="_Toc476088416"/>
      <w:r>
        <w:t>Process</w:t>
      </w:r>
      <w:bookmarkEnd w:id="7"/>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Since WebGL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WebGL,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t>
      </w:r>
      <w:r>
        <w:rPr>
          <w:lang w:val="en-US"/>
        </w:rPr>
        <w:lastRenderedPageBreak/>
        <w:t xml:space="preserve">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946335"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lastRenderedPageBreak/>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8" w:name="_Toc192777707"/>
      <w:bookmarkStart w:id="9" w:name="_Toc222978596"/>
      <w:bookmarkStart w:id="10" w:name="_Toc476088417"/>
      <w:bookmarkEnd w:id="4"/>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WebGL is a new technology no dedicated IDE’s have been developed to </w:t>
      </w:r>
      <w:r w:rsidR="000F52D0">
        <w:t>use</w:t>
      </w:r>
      <w:r>
        <w:t xml:space="preserve">.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 xml:space="preserve">The design of the project evolved throughout. Agile development does not recommend a large up front design, hence why this project didn’t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8C0B31" w:rsidRDefault="00A11B8A" w:rsidP="008C0B31">
      <w:pPr>
        <w:pStyle w:val="Heading2"/>
      </w:pPr>
      <w:bookmarkStart w:id="11" w:name="_Toc222978597"/>
      <w:bookmarkStart w:id="12" w:name="_Toc476088418"/>
      <w:bookmarkStart w:id="13" w:name="_Toc192777708"/>
      <w:r>
        <w:lastRenderedPageBreak/>
        <w:t>Overall Architecture</w:t>
      </w:r>
      <w:bookmarkEnd w:id="11"/>
      <w:bookmarkEnd w:id="12"/>
    </w:p>
    <w:p w:rsidR="008C0B31" w:rsidRDefault="00AD70AF"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7" o:title="Flow Diagram" croptop="1378f" cropbottom="47910f" cropright="52252f"/>
            <w10:wrap type="tight"/>
          </v:shape>
        </w:pict>
      </w:r>
    </w:p>
    <w:p w:rsidR="008C0B31" w:rsidRDefault="008C0B31" w:rsidP="008C0B31">
      <w:r>
        <w:t xml:space="preserve">The easiest way to understand </w:t>
      </w:r>
      <w:r w:rsidRPr="00E555D8">
        <w:rPr>
          <w:color w:val="FF0000"/>
        </w:rPr>
        <w:t>my scene is to look at the flow diagram</w:t>
      </w:r>
      <w:r w:rsidR="00E555D8" w:rsidRPr="00E555D8">
        <w:rPr>
          <w:color w:val="FF0000"/>
        </w:rPr>
        <w:t xml:space="preserve"> of a </w:t>
      </w:r>
      <w:r w:rsidR="00931846">
        <w:rPr>
          <w:color w:val="FF0000"/>
        </w:rPr>
        <w:t xml:space="preserve">simplified </w:t>
      </w:r>
      <w:r w:rsidR="00E555D8" w:rsidRPr="00E555D8">
        <w:rPr>
          <w:color w:val="FF0000"/>
        </w:rPr>
        <w:t>render pass []</w:t>
      </w:r>
      <w:r w:rsidRPr="00E555D8">
        <w:rPr>
          <w:color w:val="FF0000"/>
        </w:rPr>
        <w:t xml:space="preserve">. </w:t>
      </w:r>
      <w:r>
        <w:t>First, we define a key</w:t>
      </w:r>
      <w:r w:rsidR="002458B9">
        <w:t xml:space="preserve"> (left image)</w:t>
      </w:r>
      <w:r>
        <w:t xml:space="preserve"> for the different 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game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AD70AF" w:rsidP="008C0B31">
      <w:r>
        <w:rPr>
          <w:noProof/>
        </w:rPr>
        <w:pict>
          <v:shape id="_x0000_s1035" type="#_x0000_t75" style="position:absolute;margin-left:50pt;margin-top:8.6pt;width:107.3pt;height:180.35pt;z-index:-251636736;mso-position-horizontal-relative:text;mso-position-vertical-relative:text;mso-width-relative:page;mso-height-relative:page"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AD70AF" w:rsidP="008C0B31">
      <w:r>
        <w:rPr>
          <w:noProof/>
        </w:rPr>
        <w:pict>
          <v:shape id="_x0000_s1037" type="#_x0000_t75" style="position:absolute;margin-left:-.25pt;margin-top:9.35pt;width:291.85pt;height:122.65pt;z-index:-251634688;mso-position-horizontal-relative:text;mso-position-vertical-relative:text;mso-width-relative:page;mso-height-relative:page"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AD70AF" w:rsidP="008C0B31">
      <w:r>
        <w:rPr>
          <w:noProof/>
        </w:rPr>
        <w:lastRenderedPageBreak/>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8"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r w:rsidR="00931846">
        <w:t xml:space="preserve">final position of that vertex. It sets the global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r w:rsidR="00C92235">
        <w:t>If the fragment fails, it is simply discarded as we no longer want to process it.</w:t>
      </w:r>
    </w:p>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frame buffer to update the display.</w:t>
      </w:r>
    </w:p>
    <w:p w:rsidR="0058156D" w:rsidRDefault="00A11B8A" w:rsidP="004C12FA">
      <w:pPr>
        <w:pStyle w:val="Heading2"/>
      </w:pPr>
      <w:bookmarkStart w:id="14" w:name="_Toc222978598"/>
      <w:bookmarkStart w:id="15" w:name="_Toc476088419"/>
      <w:r>
        <w:t>Detailed Design</w:t>
      </w:r>
      <w:bookmarkEnd w:id="14"/>
      <w:bookmarkEnd w:id="15"/>
      <w:r>
        <w:t xml:space="preserve"> </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4A3D6F">
        <w:t>.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355063" w:rsidRDefault="00355063" w:rsidP="004C12FA"/>
    <w:p w:rsidR="008A5CE2" w:rsidRDefault="008A5CE2" w:rsidP="004C12FA">
      <w:r>
        <w:t xml:space="preserve">The benefit of having a simple setup/render method for each class means </w:t>
      </w:r>
      <w:r w:rsidR="00942451">
        <w:t xml:space="preserve">new classes can simply be added on, not changing or effecting the older classes. </w:t>
      </w:r>
    </w:p>
    <w:p w:rsidR="008A5CE2" w:rsidRDefault="008A5CE2" w:rsidP="004C12FA"/>
    <w:p w:rsidR="008A5CE2" w:rsidRDefault="00355063" w:rsidP="004C12FA">
      <w:r>
        <w:t xml:space="preserve">In the documentation folder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XML files can be opened with draw.io.</w:t>
      </w:r>
      <w:r w:rsidRPr="00460920">
        <w:rPr>
          <w:color w:val="FF0000"/>
        </w:rPr>
        <w:t xml:space="preserve"> // reference draw.io here</w:t>
      </w:r>
      <w:r>
        <w:t xml:space="preserve">. </w:t>
      </w:r>
      <w:r w:rsidR="008A5CE2">
        <w:t xml:space="preserve">However this is not necessary. The more brackets a filename has, </w:t>
      </w:r>
      <w:proofErr w:type="gramStart"/>
      <w:r w:rsidR="008A5CE2">
        <w:t>file(</w:t>
      </w:r>
      <w:proofErr w:type="gramEnd"/>
      <w:r w:rsidR="008A5CE2">
        <w:t xml:space="preserve">1)(1)(1), the later it was created. </w:t>
      </w:r>
    </w:p>
    <w:p w:rsidR="00355063" w:rsidRDefault="00355063" w:rsidP="004C12FA"/>
    <w:p w:rsidR="00D806AD" w:rsidRPr="00EA2A56" w:rsidRDefault="008A5CE2" w:rsidP="004C12FA">
      <w:r>
        <w:t xml:space="preserve">In the initial versions of the </w:t>
      </w:r>
      <w:r w:rsidR="00D806AD">
        <w:t>class diagram</w:t>
      </w:r>
      <w:r>
        <w:t xml:space="preserve">, the JavaScript </w:t>
      </w:r>
      <w:proofErr w:type="spellStart"/>
      <w:r>
        <w:t>var</w:t>
      </w:r>
      <w:proofErr w:type="spellEnd"/>
      <w:r>
        <w:t xml:space="preserve"> keyword was used to describe variables. At the end of one of the first sprint retrospectives, it became clear these </w:t>
      </w:r>
      <w:proofErr w:type="spellStart"/>
      <w:r>
        <w:t>var</w:t>
      </w:r>
      <w:proofErr w:type="spellEnd"/>
      <w:r>
        <w:t xml:space="preserve"> keywords </w:t>
      </w:r>
      <w:r w:rsidR="00942451">
        <w:t>littered the diagram and added no detail</w:t>
      </w:r>
      <w:r>
        <w:t xml:space="preserve">. In the final class diagram these </w:t>
      </w:r>
      <w:proofErr w:type="spellStart"/>
      <w:r>
        <w:t>var</w:t>
      </w:r>
      <w:proofErr w:type="spellEnd"/>
      <w:r>
        <w:t xml:space="preserve"> keywords were removed and replaced with actual variables types.</w:t>
      </w:r>
      <w:r w:rsidR="00DA4560">
        <w:t xml:space="preserve"> </w:t>
      </w:r>
    </w:p>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4A3D6F" w:rsidRDefault="004A3D6F" w:rsidP="004C12FA">
      <w:r>
        <w:lastRenderedPageBreak/>
        <w:t>The full class diagram was to</w:t>
      </w:r>
      <w:r w:rsidRPr="00931846">
        <w:rPr>
          <w:color w:val="FF0000"/>
        </w:rPr>
        <w:t xml:space="preserve">o big to include here, so instead it’s in the appendices located here []. </w:t>
      </w:r>
    </w:p>
    <w:p w:rsidR="004A3D6F" w:rsidRDefault="004A3D6F" w:rsidP="004C12FA"/>
    <w:p w:rsidR="00931846" w:rsidRDefault="00AD70AF" w:rsidP="004C12FA">
      <w:r>
        <w:rPr>
          <w:noProof/>
        </w:rPr>
        <w:pict>
          <v:shape id="_x0000_s1047" type="#_x0000_t75" style="position:absolute;margin-left:236.8pt;margin-top:26.7pt;width:178.35pt;height:240.2pt;z-index:-251616256;mso-position-horizontal-relative:text;mso-position-vertical-relative:text;mso-width-relative:page;mso-height-relative:page" wrapcoords="-39 0 -39 21541 21600 21541 21600 0 -39 0">
            <v:imagedata r:id="rId29" o:title="Final class diagram" croptop="832f" cropbottom="56440f" cropright="61493f"/>
            <w10:wrap type="tight"/>
          </v:shape>
        </w:pict>
      </w:r>
      <w:r w:rsidR="004A3D6F" w:rsidRPr="00E555D8">
        <w:rPr>
          <w:color w:val="FF0000"/>
        </w:rPr>
        <w:t xml:space="preserve">The class diagram described below </w:t>
      </w:r>
      <w:r w:rsidR="00E555D8" w:rsidRPr="00E555D8">
        <w:rPr>
          <w:color w:val="FF0000"/>
        </w:rPr>
        <w:t xml:space="preserve">[] </w:t>
      </w:r>
      <w:r w:rsidR="004A3D6F">
        <w:t xml:space="preserve">is a minified version </w:t>
      </w:r>
      <w:r w:rsidR="004A3D6F" w:rsidRPr="00931846">
        <w:t xml:space="preserve">of the actual diagram. </w:t>
      </w:r>
      <w:r w:rsidR="004A3D6F">
        <w:t xml:space="preserve">There have been some small modifications, mainly just removing the variables and methods. However each class, minus the </w:t>
      </w:r>
      <w:proofErr w:type="spellStart"/>
      <w:r w:rsidR="004A3D6F">
        <w:t>shaders</w:t>
      </w:r>
      <w:proofErr w:type="spellEnd"/>
      <w:r w:rsidR="004A3D6F">
        <w:t xml:space="preserve"> and index, has a render and setup method, even if not show</w:t>
      </w:r>
      <w:r w:rsidR="00931846">
        <w:t xml:space="preserve">n. </w:t>
      </w:r>
    </w:p>
    <w:p w:rsidR="004A3D6F" w:rsidRDefault="004A3D6F" w:rsidP="004C12FA"/>
    <w:p w:rsidR="00CE3D27" w:rsidRDefault="00986FC2" w:rsidP="004C12FA">
      <w:r>
        <w:t>The key of my class diagram</w:t>
      </w:r>
      <w:r w:rsidR="00B679AA">
        <w:t>, as shown on the left,</w:t>
      </w:r>
      <w:r>
        <w:t xml:space="preserve"> is defined in the top right of the</w:t>
      </w:r>
      <w:r w:rsidR="004A3D6F">
        <w:t xml:space="preserve"> main</w:t>
      </w:r>
      <w:r>
        <w:t xml:space="preserve"> image. </w:t>
      </w:r>
      <w:r w:rsidR="00CE3D27">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AD70AF" w:rsidP="004C12FA">
      <w:r>
        <w:rPr>
          <w:noProof/>
        </w:rPr>
        <w:pict>
          <v:shape id="_x0000_s1069" type="#_x0000_t75" style="position:absolute;margin-left:165.2pt;margin-top:24.05pt;width:249.95pt;height:135.9pt;z-index:-251568128;mso-position-horizontal-relative:text;mso-position-vertical-relative:text;mso-width-relative:page;mso-height-relative:page" wrapcoords="-39 0 -39 21455 21600 21455 21600 0 -39 0">
            <v:imagedata r:id="rId30" o:title="minified" croptop="18884f" cropright="42416f"/>
            <w10:wrap type="tight"/>
          </v:shape>
        </w:pict>
      </w:r>
      <w:r w:rsidR="00CE3D27">
        <w:t xml:space="preserve">Also the switching of the </w:t>
      </w:r>
      <w:proofErr w:type="spellStart"/>
      <w:r w:rsidR="00CE3D27">
        <w:t>shaders</w:t>
      </w:r>
      <w:proofErr w:type="spellEnd"/>
      <w:r w:rsidR="00CE3D27">
        <w:t xml:space="preserve"> used when rendering different parts of the scene.</w:t>
      </w:r>
    </w:p>
    <w:p w:rsidR="00986FC2" w:rsidRDefault="00986FC2" w:rsidP="004C12FA"/>
    <w:p w:rsidR="00CE3D27" w:rsidRDefault="00B679AA" w:rsidP="004C12FA">
      <w:r>
        <w:t xml:space="preserve">The scene has an index file which creates a </w:t>
      </w:r>
      <w:proofErr w:type="spellStart"/>
      <w:r>
        <w:t>MarsScene</w:t>
      </w:r>
      <w:proofErr w:type="spellEnd"/>
      <w:r>
        <w:t xml:space="preserve"> object. This </w:t>
      </w:r>
      <w:proofErr w:type="spellStart"/>
      <w:r>
        <w:t>MarsScene</w:t>
      </w:r>
      <w:proofErr w:type="spellEnd"/>
      <w:r>
        <w:t xml:space="preserve"> file is where everything starts. It is where all of the game objects are created and contains the main setup/render functions.</w:t>
      </w:r>
    </w:p>
    <w:p w:rsidR="000814EC" w:rsidRDefault="000814EC" w:rsidP="004C12FA"/>
    <w:p w:rsidR="00B679AA" w:rsidRDefault="00B679AA" w:rsidP="004C12FA"/>
    <w:p w:rsidR="00B679AA" w:rsidRDefault="00B679AA" w:rsidP="004C12FA"/>
    <w:p w:rsidR="000814EC" w:rsidRDefault="00B679AA" w:rsidP="004C12FA">
      <w:r>
        <w:t xml:space="preserve">The arrow leading from the MarsScene.js file into the Camera.js file represents the render loop starting. The arrow coming back into the camera class is when the render call finishes. The arrow comes back into the camera class to update ready for the next frame. </w:t>
      </w:r>
    </w:p>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AD70AF" w:rsidP="004C12FA">
      <w:r>
        <w:rPr>
          <w:noProof/>
        </w:rPr>
        <w:lastRenderedPageBreak/>
        <w:pict>
          <v:shape id="_x0000_s1088" type="#_x0000_t75" style="position:absolute;margin-left:176.75pt;margin-top:.05pt;width:238.5pt;height:169.95pt;z-index:-251520000;mso-position-horizontal-relative:text;mso-position-vertical-relative:text;mso-width-relative:page;mso-height-relative:page" wrapcoords="-39 0 -39 21455 21600 21455 21600 0 -39 0">
            <v:imagedata r:id="rId30" o:title="minified" cropleft="15228f" cropright="25615f"/>
            <w10:wrap type="tight"/>
          </v:shape>
        </w:pict>
      </w:r>
      <w:r w:rsidR="00B679AA">
        <w:t xml:space="preserve">Now, the render pass continues. </w:t>
      </w:r>
      <w:r w:rsidR="0026078A">
        <w:t xml:space="preserve">The camera gets updated and the user’s quadrant is calculated. The </w:t>
      </w:r>
      <w:proofErr w:type="gramStart"/>
      <w:r w:rsidR="0026078A">
        <w:t>users</w:t>
      </w:r>
      <w:proofErr w:type="gramEnd"/>
      <w:r w:rsidR="0026078A">
        <w:t xml:space="preserve"> quadrant is needed to render the rocks and the terrain around the user. After the </w:t>
      </w:r>
      <w:proofErr w:type="gramStart"/>
      <w:r w:rsidR="0026078A">
        <w:t>users</w:t>
      </w:r>
      <w:proofErr w:type="gramEnd"/>
      <w:r w:rsidR="0026078A">
        <w:t xml:space="preserve"> quadrant has been calculated, the terrain and rocks can be rendered. Both of these files use the Main program containing the main vertex and fragment </w:t>
      </w:r>
      <w:proofErr w:type="spellStart"/>
      <w:r w:rsidR="0026078A">
        <w:t>shaders</w:t>
      </w:r>
      <w:proofErr w:type="spellEnd"/>
      <w:r w:rsidR="0026078A">
        <w:t xml:space="preserve">. This is opposed to the skybox or water </w:t>
      </w:r>
      <w:proofErr w:type="spellStart"/>
      <w:r w:rsidR="0026078A">
        <w:t>shaders</w:t>
      </w:r>
      <w:proofErr w:type="spellEnd"/>
      <w:r w:rsidR="0026078A">
        <w:t xml:space="preserve">. </w:t>
      </w:r>
    </w:p>
    <w:p w:rsidR="00CE3D27" w:rsidRDefault="00CE3D27" w:rsidP="004C12FA"/>
    <w:p w:rsidR="00B679AA" w:rsidRDefault="0026078A" w:rsidP="004C12FA">
      <w:r>
        <w:rPr>
          <w:noProof/>
          <w:lang w:eastAsia="en-GB"/>
        </w:rPr>
        <w:drawing>
          <wp:anchor distT="0" distB="0" distL="114300" distR="114300" simplePos="0" relativeHeight="251797504" behindDoc="1" locked="0" layoutInCell="1" allowOverlap="1">
            <wp:simplePos x="0" y="0"/>
            <wp:positionH relativeFrom="margin">
              <wp:align>right</wp:align>
            </wp:positionH>
            <wp:positionV relativeFrom="paragraph">
              <wp:posOffset>22888</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After the rocks have rendered, the collision of the scene is tested. This is to stop the player moving through the floor and map boundaries. Next, the water gets rendered and notice how we swap the program, or </w:t>
      </w:r>
      <w:proofErr w:type="spellStart"/>
      <w:r>
        <w:t>shaders</w:t>
      </w:r>
      <w:proofErr w:type="spellEnd"/>
      <w:r>
        <w:t>, currently being used to the water ones.</w:t>
      </w:r>
    </w:p>
    <w:p w:rsidR="0026078A" w:rsidRDefault="0026078A" w:rsidP="004C12FA"/>
    <w:p w:rsidR="0026078A" w:rsidRDefault="0026078A" w:rsidP="004C12FA">
      <w:r>
        <w:t xml:space="preserve">Likewise with the skybox, we have to swap </w:t>
      </w:r>
      <w:proofErr w:type="spellStart"/>
      <w:r>
        <w:t>shaders</w:t>
      </w:r>
      <w:proofErr w:type="spellEnd"/>
      <w:r>
        <w:t xml:space="preserve"> and program to render it. After the skybox is rendered, we swap back to the default </w:t>
      </w:r>
      <w:proofErr w:type="spellStart"/>
      <w:r>
        <w:t>MainProgram</w:t>
      </w:r>
      <w:proofErr w:type="spellEnd"/>
      <w:r>
        <w:t xml:space="preserve"> and </w:t>
      </w:r>
      <w:proofErr w:type="spellStart"/>
      <w:r>
        <w:t>shaders</w:t>
      </w:r>
      <w:proofErr w:type="spellEnd"/>
      <w:r>
        <w:t>. This is the end of a render pass and then it loops from the skybox, back to the camera</w:t>
      </w:r>
      <w:r w:rsidR="003E00E3">
        <w:t xml:space="preserve"> class</w:t>
      </w:r>
      <w:r>
        <w:t xml:space="preserve"> for the next frame. </w:t>
      </w:r>
    </w:p>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3E00E3" w:rsidRDefault="003E00E3" w:rsidP="003E00E3">
      <w:r>
        <w:t>idea1.jpg []</w:t>
      </w:r>
    </w:p>
    <w:p w:rsidR="003E00E3" w:rsidRDefault="003E00E3" w:rsidP="003E00E3">
      <w:r>
        <w:tab/>
        <w:t>This interface gives more room to look around the world, less clutter</w:t>
      </w:r>
    </w:p>
    <w:p w:rsidR="003E00E3" w:rsidRDefault="003E00E3" w:rsidP="003E00E3">
      <w:r>
        <w:tab/>
        <w:t>Quick to build</w:t>
      </w:r>
    </w:p>
    <w:p w:rsidR="003E00E3" w:rsidRDefault="003E00E3" w:rsidP="003E00E3">
      <w:r>
        <w:tab/>
        <w:t>It’s good for small screen</w:t>
      </w:r>
    </w:p>
    <w:p w:rsidR="003E00E3" w:rsidRDefault="003E00E3" w:rsidP="003E00E3"/>
    <w:p w:rsidR="003E00E3" w:rsidRDefault="003E00E3" w:rsidP="003E00E3">
      <w:r>
        <w:t>idea2.jpg []</w:t>
      </w:r>
    </w:p>
    <w:p w:rsidR="003E00E3" w:rsidRDefault="003E00E3" w:rsidP="003E00E3">
      <w:r>
        <w:tab/>
      </w:r>
      <w:r w:rsidR="009E320D">
        <w:t>This design f</w:t>
      </w:r>
      <w:r>
        <w:t xml:space="preserve">eels more interactive, </w:t>
      </w:r>
      <w:r w:rsidR="009E320D">
        <w:t xml:space="preserve">although </w:t>
      </w:r>
      <w:r>
        <w:t xml:space="preserve">perhaps </w:t>
      </w:r>
      <w:r w:rsidR="009E320D">
        <w:t xml:space="preserve">it’s </w:t>
      </w:r>
      <w:r>
        <w:t>too cluttered</w:t>
      </w:r>
    </w:p>
    <w:p w:rsidR="003E00E3" w:rsidRDefault="009E320D" w:rsidP="003E00E3">
      <w:r>
        <w:tab/>
        <w:t>O</w:t>
      </w:r>
      <w:r w:rsidR="003E00E3">
        <w:t xml:space="preserve">r </w:t>
      </w:r>
      <w:proofErr w:type="gramStart"/>
      <w:r w:rsidR="003E00E3">
        <w:t>its</w:t>
      </w:r>
      <w:proofErr w:type="gramEnd"/>
      <w:r w:rsidR="003E00E3">
        <w:t xml:space="preserve"> better because you're immersed</w:t>
      </w:r>
    </w:p>
    <w:p w:rsidR="003E00E3" w:rsidRDefault="003E00E3" w:rsidP="003E00E3">
      <w:r>
        <w:tab/>
        <w:t>Will take longer to implement</w:t>
      </w:r>
    </w:p>
    <w:p w:rsidR="003E00E3" w:rsidRDefault="003E00E3" w:rsidP="003E00E3">
      <w:r>
        <w:tab/>
        <w:t>Might look better on a bigger screen</w:t>
      </w:r>
    </w:p>
    <w:p w:rsidR="003E00E3" w:rsidRDefault="003E00E3" w:rsidP="003E00E3"/>
    <w:p w:rsidR="003E00E3" w:rsidRDefault="003E00E3" w:rsidP="003E00E3">
      <w:proofErr w:type="gramStart"/>
      <w:r>
        <w:t>in-game</w:t>
      </w:r>
      <w:proofErr w:type="gramEnd"/>
      <w:r>
        <w:t xml:space="preserve"> menu.jpg []</w:t>
      </w:r>
    </w:p>
    <w:p w:rsidR="003E00E3" w:rsidRDefault="003E00E3" w:rsidP="003E00E3">
      <w:r>
        <w:tab/>
        <w:t>Would also have a background image</w:t>
      </w:r>
    </w:p>
    <w:p w:rsidR="003E00E3" w:rsidRDefault="003E00E3" w:rsidP="003E00E3">
      <w:r>
        <w:tab/>
        <w:t>Perhaps just the current scene as the background</w:t>
      </w:r>
    </w:p>
    <w:p w:rsidR="003E00E3" w:rsidRDefault="003E00E3" w:rsidP="003E00E3">
      <w:r>
        <w:tab/>
        <w:t>Could also have options: credits</w:t>
      </w:r>
    </w:p>
    <w:p w:rsidR="003E00E3" w:rsidRDefault="003E00E3" w:rsidP="003E00E3"/>
    <w:p w:rsidR="00BE637A" w:rsidRDefault="009E320D" w:rsidP="00BE637A">
      <w:proofErr w:type="gramStart"/>
      <w:r>
        <w:lastRenderedPageBreak/>
        <w:t>m</w:t>
      </w:r>
      <w:r w:rsidR="003E00E3">
        <w:t>ain</w:t>
      </w:r>
      <w:proofErr w:type="gramEnd"/>
      <w:r w:rsidR="003E00E3">
        <w:t xml:space="preserve"> menu.jpg []</w:t>
      </w:r>
    </w:p>
    <w:p w:rsidR="00BE637A" w:rsidRPr="00BE637A" w:rsidRDefault="009E320D" w:rsidP="00BE637A">
      <w:r>
        <w:tab/>
        <w:t>Basic menu, has background image, play button, standard menu</w:t>
      </w:r>
    </w:p>
    <w:p w:rsidR="00EA2A56" w:rsidRDefault="00EA2A56" w:rsidP="004C12FA">
      <w:pPr>
        <w:pStyle w:val="Heading2"/>
      </w:pPr>
      <w:bookmarkStart w:id="20" w:name="_Toc222978601"/>
      <w:bookmarkStart w:id="21" w:name="_Toc476088422"/>
      <w:r>
        <w:t>Other Relevant Sections</w:t>
      </w:r>
      <w:bookmarkEnd w:id="20"/>
      <w:bookmarkEnd w:id="21"/>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2" w:name="_Toc222978602"/>
      <w:bookmarkStart w:id="23" w:name="_Toc476088423"/>
      <w:r>
        <w:t>Implementation</w:t>
      </w:r>
      <w:bookmarkStart w:id="24" w:name="_Toc192777712"/>
      <w:bookmarkEnd w:id="13"/>
      <w:bookmarkEnd w:id="22"/>
      <w:bookmarkEnd w:id="23"/>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t xml:space="preserve">It became clear that the </w:t>
      </w:r>
      <w:r w:rsidR="00C64C54">
        <w:t>game aspects of the project</w:t>
      </w:r>
      <w:r>
        <w:t xml:space="preserve"> were not fun to build</w:t>
      </w:r>
      <w:r w:rsidR="00C64C54">
        <w:t>. There were 2 different things I was working on: the game code written in JavaScript and the graphics code in WebGL.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B7C78" w:rsidP="00D61D84">
      <w:pPr>
        <w:jc w:val="both"/>
      </w:pPr>
      <w:r w:rsidRPr="001B7C78">
        <w:rPr>
          <w:color w:val="FF0000"/>
        </w:rPr>
        <w:t xml:space="preserve">As mentioned in the sprint additions document [], </w:t>
      </w:r>
      <w:r>
        <w:t>t</w:t>
      </w:r>
      <w:r w:rsidR="00145834">
        <w:t>he 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r w:rsidR="00735338">
        <w:t>This document all gives an estimate of how much time was spent on each feature, each sprint.</w:t>
      </w:r>
    </w:p>
    <w:p w:rsidR="00931846" w:rsidRDefault="00931846" w:rsidP="00D61D84">
      <w:pPr>
        <w:jc w:val="both"/>
      </w:pPr>
    </w:p>
    <w:p w:rsidR="00931846" w:rsidRDefault="00931846" w:rsidP="00D61D84">
      <w:pPr>
        <w:jc w:val="both"/>
      </w:pPr>
      <w:r>
        <w:t xml:space="preserve">The full product </w:t>
      </w:r>
      <w:r w:rsidRPr="00931846">
        <w:rPr>
          <w:color w:val="FF0000"/>
        </w:rPr>
        <w:t>backlog containing everything that has been added to the project can be found here [].</w:t>
      </w:r>
      <w:r>
        <w:t xml:space="preserve"> However, the sprint additions document as mentioned above is much easier to read. </w:t>
      </w:r>
    </w:p>
    <w:p w:rsidR="00D27BF1" w:rsidRDefault="00D27BF1" w:rsidP="002D178E">
      <w:pPr>
        <w:pStyle w:val="Heading2"/>
      </w:pPr>
      <w:r>
        <w:t>Setup</w:t>
      </w:r>
    </w:p>
    <w:p w:rsidR="002D178E" w:rsidRPr="002D178E" w:rsidRDefault="002D178E" w:rsidP="002D178E"/>
    <w:p w:rsidR="001D1633" w:rsidRDefault="003826F0" w:rsidP="00D61D84">
      <w:pPr>
        <w:jc w:val="both"/>
        <w:rPr>
          <w:lang w:val="en-US"/>
        </w:rPr>
      </w:pPr>
      <w:r>
        <w:rPr>
          <w:lang w:val="en-US"/>
        </w:rPr>
        <w:t>To be able to interact with the WebGL API, you first need a HTML canvas element. Then, you need to create a WebGL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735338" w:rsidRPr="00735338" w:rsidRDefault="004D67BC" w:rsidP="00735338">
      <w:pPr>
        <w:pStyle w:val="Heading2"/>
      </w:pPr>
      <w:r>
        <w:t>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values)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in the background reading section,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w:t>
      </w:r>
      <w:r w:rsidR="002D178E" w:rsidRPr="002D178E">
        <w:rPr>
          <w:color w:val="FF0000"/>
          <w:lang w:val="en-US"/>
        </w:rPr>
        <w:t xml:space="preserve">This </w:t>
      </w:r>
      <w:proofErr w:type="spellStart"/>
      <w:r w:rsidR="002D178E" w:rsidRPr="002D178E">
        <w:rPr>
          <w:color w:val="FF0000"/>
          <w:lang w:val="en-US"/>
        </w:rPr>
        <w:t>perlin</w:t>
      </w:r>
      <w:proofErr w:type="spellEnd"/>
      <w:r w:rsidRPr="002D178E">
        <w:rPr>
          <w:color w:val="FF0000"/>
          <w:lang w:val="en-US"/>
        </w:rPr>
        <w:t xml:space="preserve"> library</w:t>
      </w:r>
      <w:r w:rsidR="002D178E" w:rsidRPr="002D178E">
        <w:rPr>
          <w:color w:val="FF0000"/>
          <w:lang w:val="en-US"/>
        </w:rPr>
        <w:t xml:space="preserve"> []</w:t>
      </w:r>
      <w:r w:rsidRPr="002D178E">
        <w:rPr>
          <w:color w:val="FF0000"/>
          <w:lang w:val="en-US"/>
        </w:rPr>
        <w:t xml:space="preserve"> </w:t>
      </w:r>
      <w:r w:rsidR="002D178E">
        <w:rPr>
          <w:lang w:val="en-US"/>
        </w:rPr>
        <w:t xml:space="preserve">was used </w:t>
      </w:r>
      <w:r>
        <w:rPr>
          <w:lang w:val="en-US"/>
        </w:rPr>
        <w:t xml:space="preserve">to generate the noise values, </w:t>
      </w:r>
      <w:r w:rsidRPr="00E555D8">
        <w:rPr>
          <w:color w:val="FF0000"/>
          <w:lang w:val="en-US"/>
        </w:rPr>
        <w:t>the result can be seen in the below image</w:t>
      </w:r>
      <w:r w:rsidR="00E555D8" w:rsidRPr="00E555D8">
        <w:rPr>
          <w:color w:val="FF0000"/>
          <w:lang w:val="en-US"/>
        </w:rPr>
        <w:t xml:space="preserve"> []</w:t>
      </w:r>
      <w:r w:rsidRPr="00E555D8">
        <w:rPr>
          <w:color w:val="FF0000"/>
          <w:lang w:val="en-US"/>
        </w:rPr>
        <w:t xml:space="preserve">. </w:t>
      </w:r>
    </w:p>
    <w:p w:rsidR="00FE1B35" w:rsidRDefault="00FE1B35" w:rsidP="002B3B86">
      <w:pPr>
        <w:jc w:val="both"/>
        <w:rPr>
          <w:lang w:val="en-US"/>
        </w:rPr>
      </w:pPr>
    </w:p>
    <w:p w:rsidR="0085470A" w:rsidRDefault="00AD70AF" w:rsidP="002B3B86">
      <w:pPr>
        <w:jc w:val="both"/>
        <w:rPr>
          <w:lang w:val="en-US"/>
        </w:rPr>
      </w:pPr>
      <w:r>
        <w:rPr>
          <w:noProof/>
        </w:rPr>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2"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4900D4"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WebGL. But WebGL also needs to know how to connect those points.</w:t>
      </w:r>
      <w:r w:rsidR="004900D4">
        <w:rPr>
          <w:lang w:val="en-US"/>
        </w:rPr>
        <w:t xml:space="preserve"> This is where the GL_TRIANGLE_STRIP comes in handy.</w:t>
      </w:r>
    </w:p>
    <w:p w:rsidR="004900D4" w:rsidRDefault="00AD70AF"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3"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The GL_TRIANGLE_STRIP will connect triangles between points, given a set of indices to use.</w:t>
      </w:r>
      <w:r w:rsidR="00E555D8">
        <w:rPr>
          <w:lang w:val="en-US"/>
        </w:rPr>
        <w:t xml:space="preserve"> </w:t>
      </w:r>
      <w:r w:rsidR="00E555D8" w:rsidRPr="00E555D8">
        <w:rPr>
          <w:color w:val="FF0000"/>
          <w:lang w:val="en-US"/>
        </w:rPr>
        <w:t>The image above shows the points being connected into triangles</w:t>
      </w:r>
      <w:r w:rsidR="00E555D8">
        <w:rPr>
          <w:lang w:val="en-US"/>
        </w:rPr>
        <w:t xml:space="preserve"> [].</w:t>
      </w:r>
      <w:r>
        <w:rPr>
          <w:lang w:val="en-US"/>
        </w:rPr>
        <w:t xml:space="preserve"> </w:t>
      </w:r>
      <w:r w:rsidRPr="004900D4">
        <w:rPr>
          <w:color w:val="FF0000"/>
          <w:lang w:val="en-US"/>
        </w:rPr>
        <w:t xml:space="preserve">The </w:t>
      </w:r>
      <w:r w:rsidR="004D1054">
        <w:rPr>
          <w:color w:val="FF0000"/>
          <w:lang w:val="en-US"/>
        </w:rPr>
        <w:t xml:space="preserve">code </w:t>
      </w:r>
      <w:r w:rsidR="00E555D8">
        <w:rPr>
          <w:color w:val="FF0000"/>
          <w:lang w:val="en-US"/>
        </w:rPr>
        <w:t>to generate the indices to do this have</w:t>
      </w:r>
      <w:r w:rsidR="004D1054">
        <w:rPr>
          <w:color w:val="FF0000"/>
          <w:lang w:val="en-US"/>
        </w:rPr>
        <w:t xml:space="preserve">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w:t>
      </w:r>
      <w:r w:rsidR="004D1054">
        <w:rPr>
          <w:lang w:val="en-US"/>
        </w:rPr>
        <w:lastRenderedPageBreak/>
        <w:t>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D40150" w:rsidRDefault="00D40150" w:rsidP="004D1054">
      <w:pPr>
        <w:jc w:val="both"/>
        <w:rPr>
          <w:lang w:val="en-US"/>
        </w:rPr>
      </w:pP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7E727D"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w:t>
      </w:r>
      <w:proofErr w:type="spellStart"/>
      <w:r w:rsidR="00145834">
        <w:rPr>
          <w:lang w:val="en-US"/>
        </w:rPr>
        <w:t>colour</w:t>
      </w:r>
      <w:proofErr w:type="spellEnd"/>
      <w:r>
        <w:rPr>
          <w:lang w:val="en-US"/>
        </w:rPr>
        <w:t xml:space="preserve"> values. As usual, they were put into a buffer, sent to the</w:t>
      </w:r>
      <w:r w:rsidR="009E320D">
        <w:rPr>
          <w:lang w:val="en-US"/>
        </w:rPr>
        <w:t xml:space="preserve"> GPU and bound at render time. </w:t>
      </w:r>
    </w:p>
    <w:p w:rsidR="007E727D" w:rsidRDefault="007E727D" w:rsidP="007E727D">
      <w:pPr>
        <w:pStyle w:val="Heading2"/>
      </w:pPr>
      <w:r>
        <w:t>Terrain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WebGL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1C6786" w:rsidRDefault="001C6786" w:rsidP="007E727D"/>
    <w:p w:rsidR="001C6786" w:rsidRDefault="00765BD8" w:rsidP="007E727D">
      <w:r>
        <w:t>T</w:t>
      </w:r>
      <w:r w:rsidR="001C6786">
        <w:t xml:space="preserve">he terrain </w:t>
      </w:r>
      <w:r>
        <w:t xml:space="preserve">here </w:t>
      </w:r>
      <w:r w:rsidR="001C6786">
        <w:t>is not just a simple square</w:t>
      </w:r>
      <w:r>
        <w:t>,</w:t>
      </w:r>
      <w:r w:rsidR="001C6786">
        <w:t xml:space="preserve"> like in the background reading texture mapping example. </w:t>
      </w:r>
      <w:r>
        <w:t>Instead, it is a huge array of 3D vertices. So t</w:t>
      </w:r>
      <w:r w:rsidR="001C6786">
        <w:t>o generate the texture coordinates for the vertices, a slightly more complex algorithm needs to be used.</w:t>
      </w:r>
      <w:r w:rsidR="008727D4">
        <w:t xml:space="preserve"> The below code </w:t>
      </w:r>
      <w:r w:rsidR="00CE509B">
        <w:t xml:space="preserve">from the Terrain.js </w:t>
      </w:r>
      <w:proofErr w:type="spellStart"/>
      <w:r w:rsidR="00CE509B">
        <w:t>createQuadrantUvs</w:t>
      </w:r>
      <w:proofErr w:type="spellEnd"/>
      <w:r w:rsidR="00CE509B">
        <w:t xml:space="preserve"> function </w:t>
      </w:r>
      <w:r w:rsidR="008727D4">
        <w:t xml:space="preserve">shows the UV generation for a singular quadrant (quadrants are discussed </w:t>
      </w:r>
      <w:r w:rsidR="00BD271E">
        <w:t>later</w:t>
      </w:r>
      <w:r w:rsidR="008727D4">
        <w:t xml:space="preserve"> on). For now, just understand that each quadrant has 128 rows and 128 columns (128 * 128 number of vertices each).</w:t>
      </w:r>
    </w:p>
    <w:p w:rsidR="001C6786" w:rsidRDefault="001C6786" w:rsidP="007E727D"/>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Set the start position for the UV coordinates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xUV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yUV</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Loop, (128 * 128) number of times</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quadrantColumnSize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quadrantRowSize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xUV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quadrantUvs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push</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yUV</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xUV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yUV</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incrementSize</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1C6786" w:rsidRDefault="001C6786" w:rsidP="007E727D"/>
    <w:p w:rsidR="00607E6F" w:rsidRDefault="00607E6F" w:rsidP="007E727D"/>
    <w:p w:rsidR="003423C8" w:rsidRDefault="008727D4" w:rsidP="007E727D">
      <w:r>
        <w:t>Since texture coordinates go from 0 to 1, the terrain size also needs to be mapped from 0 to 1. This can be done by dividing 1, by the quadrant row size (which is always 128).</w:t>
      </w:r>
    </w:p>
    <w:p w:rsidR="003423C8" w:rsidRDefault="003423C8" w:rsidP="007E727D"/>
    <w:p w:rsidR="008727D4" w:rsidRDefault="008727D4" w:rsidP="007E727D">
      <w:r>
        <w:t xml:space="preserve">Given a quadrant size of 128, the texture coordinates increment value becomes 1/128 = </w:t>
      </w:r>
      <w:r w:rsidRPr="008727D4">
        <w:t>0.0078125</w:t>
      </w:r>
      <w:r>
        <w:t xml:space="preserve">. So for each new row, the vertices on that row have their respective X texture coordinates incremented by that value. Likewise for each new column, the vertices have their respective Y texture coordinates incremented by the value. </w:t>
      </w:r>
    </w:p>
    <w:p w:rsidR="001C6786" w:rsidRDefault="001C6786" w:rsidP="007E727D"/>
    <w:p w:rsidR="003423C8" w:rsidRDefault="003423C8" w:rsidP="007E727D">
      <w:r>
        <w:t xml:space="preserve">The example below illustrates this. It uses a 4x4 grid, instead of a 128x128 grid, for obvious reasons. The texture coordinate increment size for this grid would be 1 / 4 (row size) = 0.25. The double for loop would start at the bottom left of the grid, with initial values as 0. </w:t>
      </w:r>
    </w:p>
    <w:p w:rsidR="003423C8" w:rsidRDefault="003423C8" w:rsidP="007E727D"/>
    <w:p w:rsidR="003423C8" w:rsidRDefault="00AD70AF" w:rsidP="003423C8">
      <w:r>
        <w:rPr>
          <w:noProof/>
        </w:rPr>
        <w:pict>
          <v:shape id="_x0000_s1056" type="#_x0000_t75" style="position:absolute;margin-left:.15pt;margin-top:.65pt;width:277.35pt;height:2in;z-index:-251595776;mso-position-horizontal-relative:text;mso-position-vertical-relative:text;mso-width-relative:page;mso-height-relative:page" wrapcoords="-58 0 -58 21488 21600 21488 21600 0 -58 0">
            <v:imagedata r:id="rId34" o:title="myuvs"/>
            <w10:wrap type="tight"/>
          </v:shape>
        </w:pict>
      </w:r>
    </w:p>
    <w:p w:rsidR="003423C8" w:rsidRDefault="003423C8" w:rsidP="003423C8"/>
    <w:p w:rsidR="003423C8" w:rsidRDefault="003423C8" w:rsidP="003423C8"/>
    <w:p w:rsidR="003423C8" w:rsidRDefault="003423C8" w:rsidP="003423C8"/>
    <w:p w:rsidR="003423C8" w:rsidRDefault="003423C8" w:rsidP="003423C8"/>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p w:rsidR="003423C8" w:rsidRDefault="003423C8" w:rsidP="007E727D">
      <w:r>
        <w:t>The same principle is applied with the 128x128 terrain grids.</w:t>
      </w:r>
    </w:p>
    <w:p w:rsidR="003423C8" w:rsidRDefault="003423C8" w:rsidP="007E727D"/>
    <w:p w:rsidR="003423C8" w:rsidRDefault="003423C8" w:rsidP="007E727D">
      <w:r w:rsidRPr="00CE509B">
        <w:rPr>
          <w:color w:val="FF0000"/>
        </w:rPr>
        <w:t>The below image</w:t>
      </w:r>
      <w:r w:rsidR="00CE509B" w:rsidRPr="00CE509B">
        <w:rPr>
          <w:color w:val="FF0000"/>
        </w:rPr>
        <w:t xml:space="preserve"> []</w:t>
      </w:r>
      <w:r w:rsidRPr="00CE509B">
        <w:rPr>
          <w:color w:val="FF0000"/>
        </w:rPr>
        <w:t xml:space="preserve"> is </w:t>
      </w:r>
      <w:r>
        <w:t>the result of the terrain being textured.</w:t>
      </w:r>
    </w:p>
    <w:p w:rsidR="003423C8" w:rsidRDefault="00AD70AF" w:rsidP="007E727D">
      <w:r>
        <w:rPr>
          <w:noProof/>
        </w:rPr>
        <w:lastRenderedPageBreak/>
        <w:pict>
          <v:shape id="_x0000_s1057" type="#_x0000_t75" style="position:absolute;margin-left:16.4pt;margin-top:21pt;width:373.8pt;height:173.6pt;z-index:-251593728;mso-position-horizontal-relative:text;mso-position-vertical-relative:text;mso-width-relative:page;mso-height-relative:page" wrapcoords="-39 0 -39 21516 21600 21516 21600 0 -39 0">
            <v:imagedata r:id="rId35" o:title="1"/>
            <w10:wrap type="tight"/>
          </v:shape>
        </w:pict>
      </w:r>
    </w:p>
    <w:p w:rsidR="00A33632" w:rsidRDefault="00A33632" w:rsidP="007E727D"/>
    <w:p w:rsidR="00A33632" w:rsidRDefault="00A33632" w:rsidP="007E727D">
      <w:r>
        <w:t>Each vert</w:t>
      </w:r>
      <w:r w:rsidR="007F7BCE">
        <w:t xml:space="preserve">ex now has its own 3D position </w:t>
      </w:r>
      <w:r>
        <w:t>and 2D texture coordinate.</w:t>
      </w:r>
    </w:p>
    <w:p w:rsidR="00A33632" w:rsidRDefault="00A33632" w:rsidP="007E727D"/>
    <w:p w:rsidR="007E727D" w:rsidRDefault="007F7BCE" w:rsidP="007E727D">
      <w:r>
        <w:t xml:space="preserve">For a sprint or two a procedural </w:t>
      </w:r>
      <w:proofErr w:type="spellStart"/>
      <w:r>
        <w:t>perlin</w:t>
      </w:r>
      <w:proofErr w:type="spellEnd"/>
      <w:r>
        <w:t xml:space="preserve"> noise texture was used on the terrain, </w:t>
      </w:r>
      <w:r w:rsidR="003139BB">
        <w:t xml:space="preserve">the code </w:t>
      </w:r>
      <w:r w:rsidR="003139BB" w:rsidRPr="003139BB">
        <w:rPr>
          <w:color w:val="FF0000"/>
        </w:rPr>
        <w:t>to generate it</w:t>
      </w:r>
      <w:r w:rsidRPr="003139BB">
        <w:rPr>
          <w:color w:val="FF0000"/>
        </w:rPr>
        <w:t xml:space="preserve"> can be seen here [].</w:t>
      </w:r>
      <w:r w:rsidR="003139BB" w:rsidRPr="003139BB">
        <w:rPr>
          <w:color w:val="FF0000"/>
        </w:rPr>
        <w:t xml:space="preserve"> </w:t>
      </w:r>
      <w:r w:rsidR="003139BB">
        <w:t xml:space="preserve">If you open the html page it will generate a new noise texture every time. </w:t>
      </w:r>
      <w:r>
        <w:t>Although technical, it didn’t look much like mars so it was eventually removed.</w:t>
      </w:r>
      <w:r w:rsidR="003139BB">
        <w:t xml:space="preserve"> The below images are examples of the noise textures generated by the code:</w:t>
      </w:r>
    </w:p>
    <w:p w:rsidR="003139BB" w:rsidRDefault="003139BB" w:rsidP="007E727D"/>
    <w:p w:rsidR="003139BB" w:rsidRDefault="003139BB" w:rsidP="007E727D"/>
    <w:p w:rsidR="003139BB" w:rsidRDefault="003139BB" w:rsidP="007E727D">
      <w:r>
        <w:rPr>
          <w:noProof/>
          <w:lang w:eastAsia="en-GB"/>
        </w:rPr>
        <w:drawing>
          <wp:anchor distT="0" distB="0" distL="114300" distR="114300" simplePos="0" relativeHeight="251798528" behindDoc="1" locked="0" layoutInCell="1" allowOverlap="1">
            <wp:simplePos x="0" y="0"/>
            <wp:positionH relativeFrom="margin">
              <wp:posOffset>342900</wp:posOffset>
            </wp:positionH>
            <wp:positionV relativeFrom="paragraph">
              <wp:posOffset>13970</wp:posOffset>
            </wp:positionV>
            <wp:extent cx="2152650" cy="2122805"/>
            <wp:effectExtent l="0" t="0" r="0" b="0"/>
            <wp:wrapTight wrapText="bothSides">
              <wp:wrapPolygon edited="0">
                <wp:start x="0" y="0"/>
                <wp:lineTo x="0" y="21322"/>
                <wp:lineTo x="21409" y="21322"/>
                <wp:lineTo x="2140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0542" t="18645" r="30241" b="12559"/>
                    <a:stretch/>
                  </pic:blipFill>
                  <pic:spPr bwMode="auto">
                    <a:xfrm>
                      <a:off x="0" y="0"/>
                      <a:ext cx="215265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99552" behindDoc="1" locked="0" layoutInCell="1" allowOverlap="1">
            <wp:simplePos x="0" y="0"/>
            <wp:positionH relativeFrom="column">
              <wp:posOffset>2686050</wp:posOffset>
            </wp:positionH>
            <wp:positionV relativeFrom="paragraph">
              <wp:posOffset>13970</wp:posOffset>
            </wp:positionV>
            <wp:extent cx="2000250" cy="2114550"/>
            <wp:effectExtent l="0" t="0" r="0" b="0"/>
            <wp:wrapTight wrapText="bothSides">
              <wp:wrapPolygon edited="0">
                <wp:start x="0" y="0"/>
                <wp:lineTo x="0" y="21405"/>
                <wp:lineTo x="21394" y="21405"/>
                <wp:lineTo x="2139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446" t="17681" r="30602" b="10952"/>
                    <a:stretch/>
                  </pic:blipFill>
                  <pic:spPr bwMode="auto">
                    <a:xfrm>
                      <a:off x="0" y="0"/>
                      <a:ext cx="20002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3139BB" w:rsidRDefault="003139BB" w:rsidP="007E727D"/>
    <w:p w:rsidR="00D94D0C" w:rsidRPr="007E727D" w:rsidRDefault="007E727D" w:rsidP="007E727D">
      <w:pPr>
        <w:pStyle w:val="Heading2"/>
      </w:pPr>
      <w:r>
        <w:t>Terrain FPS issues</w:t>
      </w:r>
      <w:r w:rsidR="00281209">
        <w:t xml:space="preserve"> and </w:t>
      </w:r>
      <w:r w:rsidR="00597E7F">
        <w:t>improving it</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6B3FE4">
        <w:rPr>
          <w:lang w:val="en-US"/>
        </w:rPr>
        <w:t xml:space="preserve"> instead of using a single noise value for each height</w:t>
      </w:r>
      <w:r>
        <w:rPr>
          <w:lang w:val="en-US"/>
        </w:rPr>
        <w:t xml:space="preserve"> like previously in the project</w:t>
      </w:r>
      <w:r w:rsidR="006B3FE4">
        <w:rPr>
          <w:lang w:val="en-US"/>
        </w:rPr>
        <w:t xml:space="preserve">. Stacked noise is essentially taking multiple octaves of </w:t>
      </w:r>
      <w:proofErr w:type="spellStart"/>
      <w:r w:rsidR="006B3FE4">
        <w:rPr>
          <w:lang w:val="en-US"/>
        </w:rPr>
        <w:t>perlin</w:t>
      </w:r>
      <w:proofErr w:type="spellEnd"/>
      <w:r w:rsidR="006B3FE4">
        <w:rPr>
          <w:lang w:val="en-US"/>
        </w:rPr>
        <w:t xml:space="preserve"> noise,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56195">
        <w:rPr>
          <w:lang w:val="en-US"/>
        </w:rPr>
        <w:t xml:space="preserve"> However these values can be used for anything, like setting the heights of vertices for terrain. </w:t>
      </w:r>
    </w:p>
    <w:p w:rsidR="00956195" w:rsidRDefault="00956195" w:rsidP="004D1054">
      <w:pPr>
        <w:jc w:val="both"/>
        <w:rPr>
          <w:lang w:val="en-US"/>
        </w:rPr>
      </w:pPr>
    </w:p>
    <w:p w:rsidR="00956195" w:rsidRDefault="008B3D25" w:rsidP="004D1054">
      <w:pPr>
        <w:jc w:val="both"/>
        <w:rPr>
          <w:lang w:val="en-US"/>
        </w:rPr>
      </w:pPr>
      <w:r>
        <w:rPr>
          <w:lang w:val="en-US"/>
        </w:rPr>
        <w:t xml:space="preserve">For every new </w:t>
      </w:r>
      <w:proofErr w:type="spellStart"/>
      <w:r>
        <w:rPr>
          <w:lang w:val="en-US"/>
        </w:rPr>
        <w:t>perlin</w:t>
      </w:r>
      <w:proofErr w:type="spellEnd"/>
      <w:r>
        <w:rPr>
          <w:lang w:val="en-US"/>
        </w:rPr>
        <w:t xml:space="preserve"> noise octave, we half the maximum possible value, and double the time period in which we pick values. </w:t>
      </w:r>
      <w:r w:rsidR="00956195">
        <w:rPr>
          <w:lang w:val="en-US"/>
        </w:rPr>
        <w:t>The maximum value is the amplitude, and the frequency at which a value is chosen, is just called the frequency. The code f</w:t>
      </w:r>
      <w:r w:rsidR="00593ADA">
        <w:rPr>
          <w:lang w:val="en-US"/>
        </w:rPr>
        <w:t xml:space="preserve">or this is in the terrain class. This will generate </w:t>
      </w:r>
      <w:proofErr w:type="spellStart"/>
      <w:r w:rsidR="00593ADA">
        <w:rPr>
          <w:lang w:val="en-US"/>
        </w:rPr>
        <w:t>numOctaves</w:t>
      </w:r>
      <w:proofErr w:type="spellEnd"/>
      <w:r w:rsidR="00593ADA">
        <w:rPr>
          <w:lang w:val="en-US"/>
        </w:rPr>
        <w:t xml:space="preserve"> amount of noise values, adding them all together to give the final noise value.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956195" w:rsidRDefault="00AD70AF" w:rsidP="004D1054">
      <w:pPr>
        <w:jc w:val="both"/>
        <w:rPr>
          <w:lang w:val="en-US"/>
        </w:rPr>
      </w:pPr>
      <w:r>
        <w:rPr>
          <w:noProof/>
        </w:rPr>
        <w:pict>
          <v:shape id="_x0000_s1077" type="#_x0000_t75" style="position:absolute;left:0;text-align:left;margin-left:214.65pt;margin-top:13pt;width:200.3pt;height:113.4pt;z-index:-251553792;mso-position-horizontal-relative:text;mso-position-vertical-relative:text;mso-width-relative:page;mso-height-relative:page" wrapcoords="-71 0 -71 21474 21600 21474 21600 0 -71 0">
            <v:imagedata r:id="rId38" o:title="perlin2"/>
            <w10:wrap type="tight"/>
          </v:shape>
        </w:pict>
      </w:r>
      <w:r>
        <w:rPr>
          <w:noProof/>
        </w:rPr>
        <w:pict>
          <v:shape id="_x0000_s1076" type="#_x0000_t75" style="position:absolute;left:0;text-align:left;margin-left:-.2pt;margin-top:11.75pt;width:200.3pt;height:113.4pt;z-index:-251555840;mso-position-horizontal-relative:text;mso-position-vertical-relative:text;mso-width-relative:page;mso-height-relative:page" wrapcoords="-71 0 -71 21474 21600 21474 21600 0 -71 0">
            <v:imagedata r:id="rId39" o:title="perlin1"/>
            <w10:wrap type="tight"/>
          </v:shape>
        </w:pict>
      </w:r>
    </w:p>
    <w:p w:rsidR="008B3D25" w:rsidRDefault="00AD70AF" w:rsidP="004D1054">
      <w:pPr>
        <w:jc w:val="both"/>
        <w:rPr>
          <w:lang w:val="en-US"/>
        </w:rPr>
      </w:pPr>
      <w:r>
        <w:rPr>
          <w:noProof/>
        </w:rPr>
        <w:pict>
          <v:shape id="_x0000_s1078" type="#_x0000_t75" style="position:absolute;left:0;text-align:left;margin-left:-.2pt;margin-top:136.2pt;width:200.3pt;height:113.4pt;z-index:-251551744;mso-position-horizontal-relative:text;mso-position-vertical-relative:text;mso-width-relative:page;mso-height-relative:page" wrapcoords="-71 0 -71 21474 21600 21474 21600 0 -71 0">
            <v:imagedata r:id="rId40" o:title="perlin3"/>
            <w10:wrap type="tight"/>
          </v:shape>
        </w:pict>
      </w:r>
    </w:p>
    <w:p w:rsidR="008B3D25" w:rsidRDefault="00593ADA" w:rsidP="004D1054">
      <w:pPr>
        <w:jc w:val="both"/>
        <w:rPr>
          <w:lang w:val="en-US"/>
        </w:rPr>
      </w:pPr>
      <w:r>
        <w:rPr>
          <w:noProof/>
          <w:lang w:eastAsia="en-GB"/>
        </w:rPr>
        <w:lastRenderedPageBreak/>
        <w:drawing>
          <wp:anchor distT="0" distB="0" distL="114300" distR="114300" simplePos="0" relativeHeight="251758592" behindDoc="1" locked="0" layoutInCell="1" allowOverlap="1">
            <wp:simplePos x="0" y="0"/>
            <wp:positionH relativeFrom="margin">
              <wp:align>right</wp:align>
            </wp:positionH>
            <wp:positionV relativeFrom="paragraph">
              <wp:posOffset>1752245</wp:posOffset>
            </wp:positionV>
            <wp:extent cx="2545920" cy="1440000"/>
            <wp:effectExtent l="0" t="0" r="6985" b="8255"/>
            <wp:wrapTight wrapText="bothSides">
              <wp:wrapPolygon edited="0">
                <wp:start x="0" y="0"/>
                <wp:lineTo x="0" y="21438"/>
                <wp:lineTo x="21498" y="21438"/>
                <wp:lineTo x="21498"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92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70AF">
        <w:rPr>
          <w:noProof/>
        </w:rPr>
        <w:pict>
          <v:shape id="_x0000_s1075" type="#_x0000_t75" style="position:absolute;left:0;text-align:left;margin-left:214.5pt;margin-top:5.1pt;width:200.45pt;height:113.4pt;z-index:-251558912;mso-position-horizontal-relative:text;mso-position-vertical-relative:text;mso-width-relative:page;mso-height-relative:page" wrapcoords="-71 0 -71 21474 21600 21474 21600 0 -71 0">
            <v:imagedata r:id="rId42" o:title="perlin4"/>
            <w10:wrap type="tight"/>
          </v:shape>
        </w:pict>
      </w:r>
    </w:p>
    <w:p w:rsidR="008B3D25" w:rsidRDefault="008B3D25" w:rsidP="004D1054">
      <w:pPr>
        <w:jc w:val="both"/>
        <w:rPr>
          <w:lang w:val="en-US"/>
        </w:rPr>
      </w:pPr>
    </w:p>
    <w:p w:rsidR="008B3D25" w:rsidRDefault="00593ADA" w:rsidP="004D1054">
      <w:pPr>
        <w:jc w:val="both"/>
        <w:rPr>
          <w:lang w:val="en-US"/>
        </w:rPr>
      </w:pPr>
      <w:r>
        <w:rPr>
          <w:lang w:val="en-US"/>
        </w:rPr>
        <w:t xml:space="preserve">Take the above graphs, and imagine them added together. </w:t>
      </w:r>
      <w:r w:rsidR="00956195">
        <w:rPr>
          <w:lang w:val="en-US"/>
        </w:rPr>
        <w:t>After all of</w:t>
      </w:r>
      <w:r w:rsidR="00956195" w:rsidRPr="00956195">
        <w:rPr>
          <w:color w:val="FF0000"/>
          <w:lang w:val="en-US"/>
        </w:rPr>
        <w:t xml:space="preserve"> the noise octaves have been added together [], </w:t>
      </w:r>
      <w:r w:rsidR="00956195">
        <w:rPr>
          <w:lang w:val="en-US"/>
        </w:rPr>
        <w:t xml:space="preserve">we get a much more natural looking graph </w:t>
      </w:r>
      <w:r w:rsidR="00956195" w:rsidRPr="00956195">
        <w:rPr>
          <w:color w:val="FF0000"/>
          <w:lang w:val="en-US"/>
        </w:rPr>
        <w:t xml:space="preserve">(as seen in the right image []). </w:t>
      </w:r>
      <w:r w:rsidR="00956195">
        <w:rPr>
          <w:lang w:val="en-US"/>
        </w:rPr>
        <w:t>This is a 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greater</w:t>
      </w:r>
      <w:r w:rsidR="00AE1959">
        <w:rPr>
          <w:lang w:val="en-US"/>
        </w:rPr>
        <w:t xml:space="preserve"> </w:t>
      </w:r>
      <w:r w:rsidR="00AE1959" w:rsidRPr="00CE509B">
        <w:rPr>
          <w:color w:val="FF0000"/>
          <w:lang w:val="en-US"/>
        </w:rPr>
        <w:t>terrain</w:t>
      </w:r>
      <w:r w:rsidRPr="00CE509B">
        <w:rPr>
          <w:color w:val="FF0000"/>
          <w:lang w:val="en-US"/>
        </w:rPr>
        <w:t xml:space="preserve"> detail </w:t>
      </w:r>
      <w:r w:rsidR="00AE1959" w:rsidRPr="00CE509B">
        <w:rPr>
          <w:color w:val="FF0000"/>
          <w:lang w:val="en-US"/>
        </w:rPr>
        <w:t>in</w:t>
      </w:r>
      <w:r w:rsidRPr="00CE509B">
        <w:rPr>
          <w:color w:val="FF0000"/>
          <w:lang w:val="en-US"/>
        </w:rPr>
        <w:t xml:space="preserve"> the image on the right</w:t>
      </w:r>
      <w:r w:rsidR="00CE509B" w:rsidRPr="00CE509B">
        <w:rPr>
          <w:color w:val="FF0000"/>
          <w:lang w:val="en-US"/>
        </w:rPr>
        <w:t xml:space="preserve"> []</w:t>
      </w:r>
      <w:r w:rsidRPr="00CE509B">
        <w:rPr>
          <w:color w:val="FF0000"/>
          <w:lang w:val="en-US"/>
        </w:rPr>
        <w:t xml:space="preserve">. </w:t>
      </w:r>
    </w:p>
    <w:p w:rsidR="006B3FE4" w:rsidRDefault="00AD70AF" w:rsidP="004D1054">
      <w:pPr>
        <w:jc w:val="both"/>
        <w:rPr>
          <w:lang w:val="en-US"/>
        </w:rPr>
      </w:pPr>
      <w:r>
        <w:rPr>
          <w:noProof/>
        </w:rPr>
        <w:pict>
          <v:shape id="_x0000_s1060" type="#_x0000_t75" style="position:absolute;left:0;text-align:left;margin-left:153.2pt;margin-top:14pt;width:274.7pt;height:70.6pt;z-index:-251587584;mso-position-horizontal-relative:text;mso-position-vertical-relative:text;mso-width-relative:page;mso-height-relative:page" wrapcoords="-39 0 -39 21448 21600 21448 21600 0 -39 0">
            <v:imagedata r:id="rId43" o:title="thing"/>
            <w10:wrap type="tight"/>
          </v:shape>
        </w:pict>
      </w:r>
      <w:r>
        <w:rPr>
          <w:noProof/>
        </w:rPr>
        <w:pict>
          <v:shape id="_x0000_s1059" type="#_x0000_t75" style="position:absolute;left:0;text-align:left;margin-left:-7.7pt;margin-top:11.55pt;width:156.65pt;height:72.55pt;z-index:-251589632;mso-position-horizontal-relative:text;mso-position-vertical-relative:text;mso-width-relative:page;mso-height-relative:page" wrapcoords="-39 0 -39 21516 21600 21516 21600 0 -39 0">
            <v:imagedata r:id="rId35" o:title="1"/>
            <w10:wrap type="tight"/>
          </v:shape>
        </w:pict>
      </w:r>
    </w:p>
    <w:p w:rsidR="006B3FE4" w:rsidRDefault="006B3FE4" w:rsidP="004D1054">
      <w:pPr>
        <w:jc w:val="both"/>
        <w:rPr>
          <w:lang w:val="en-US"/>
        </w:rPr>
      </w:pPr>
    </w:p>
    <w:p w:rsidR="008A0DB3" w:rsidRDefault="008A0DB3" w:rsidP="004D1054">
      <w:pPr>
        <w:jc w:val="both"/>
        <w:rPr>
          <w:lang w:val="en-US"/>
        </w:rPr>
      </w:pPr>
      <w:r>
        <w:rPr>
          <w:lang w:val="en-US"/>
        </w:rPr>
        <w:t xml:space="preserve">The texture is also different in the image on the right. This texture was a procedurally generated with </w:t>
      </w:r>
      <w:proofErr w:type="spellStart"/>
      <w:r>
        <w:rPr>
          <w:lang w:val="en-US"/>
        </w:rPr>
        <w:t>perlin</w:t>
      </w:r>
      <w:proofErr w:type="spellEnd"/>
      <w:r>
        <w:rPr>
          <w:lang w:val="en-US"/>
        </w:rPr>
        <w:t xml:space="preserve"> noise. Instead of using </w:t>
      </w:r>
      <w:proofErr w:type="spellStart"/>
      <w:r>
        <w:rPr>
          <w:lang w:val="en-US"/>
        </w:rPr>
        <w:t>perlin</w:t>
      </w:r>
      <w:proofErr w:type="spellEnd"/>
      <w:r>
        <w:rPr>
          <w:lang w:val="en-US"/>
        </w:rPr>
        <w:t xml:space="preserve"> noise values explained above to set the terrain vertices height, we can also use them to set colours. However this noise texture was later removed.</w: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Well actually the terrain size was 2048 by 2048, meaning it had over 4 million vertices. You may be thinking, but surely WebGL would just clip off the vertices that aren’</w:t>
      </w:r>
      <w:r w:rsidR="00523291">
        <w:rPr>
          <w:lang w:val="en-US"/>
        </w:rPr>
        <w:t>t visible</w:t>
      </w:r>
      <w:r>
        <w:rPr>
          <w:lang w:val="en-US"/>
        </w:rPr>
        <w:t xml:space="preserve"> and only a few thousand vertices will get rendered? And the answer is you’re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aren’t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lastRenderedPageBreak/>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BD271E">
        <w:rPr>
          <w:lang w:val="en-US"/>
        </w:rPr>
        <w:t xml:space="preserve">quadrants </w:t>
      </w:r>
      <w:r>
        <w:rPr>
          <w:lang w:val="en-US"/>
        </w:rPr>
        <w:t xml:space="preserve">is the </w:t>
      </w:r>
      <w:r w:rsidR="00BD271E">
        <w:rPr>
          <w:lang w:val="en-US"/>
        </w:rPr>
        <w:t xml:space="preserve">quadrants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281209" w:rsidP="004D1054">
      <w:pPr>
        <w:jc w:val="both"/>
        <w:rPr>
          <w:lang w:val="en-US"/>
        </w:rPr>
      </w:pPr>
      <w:r>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3776" behindDoc="1" locked="0" layoutInCell="1" allowOverlap="1">
            <wp:simplePos x="0" y="0"/>
            <wp:positionH relativeFrom="column">
              <wp:posOffset>1087755</wp:posOffset>
            </wp:positionH>
            <wp:positionV relativeFrom="paragraph">
              <wp:posOffset>131775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 processed. But now, rendering a 3x3 </w:t>
      </w:r>
      <w:r w:rsidR="00BD271E">
        <w:rPr>
          <w:lang w:val="en-US"/>
        </w:rPr>
        <w:t xml:space="preserve">quadrants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contains various bumps, which along with the stacked </w:t>
      </w:r>
      <w:proofErr w:type="spellStart"/>
      <w:r>
        <w:rPr>
          <w:lang w:val="en-US"/>
        </w:rPr>
        <w:t>perlin</w:t>
      </w:r>
      <w:proofErr w:type="spellEnd"/>
      <w:r>
        <w:rPr>
          <w:lang w:val="en-US"/>
        </w:rPr>
        <w:t xml:space="preserve"> noise, gives even more detail to the terrain surface. </w:t>
      </w:r>
    </w:p>
    <w:p w:rsidR="00281209" w:rsidRPr="007E727D" w:rsidRDefault="00281209" w:rsidP="00281209">
      <w:pPr>
        <w:pStyle w:val="Heading2"/>
      </w:pPr>
      <w:r>
        <w:t>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reference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actual texture being used. </w:t>
      </w:r>
      <w:r w:rsidR="00487965" w:rsidRPr="00487965">
        <w:rPr>
          <w:color w:val="FF0000"/>
          <w:lang w:val="en-US"/>
        </w:rPr>
        <w:t>The old terrain rendering code can be found here [].</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setup and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 xml:space="preserve">ually, we can just bind one VAO, which contains the VBOs. </w:t>
      </w:r>
      <w:r w:rsidR="000E583B">
        <w:rPr>
          <w:lang w:val="en-US"/>
        </w:rPr>
        <w:t xml:space="preserve"> </w:t>
      </w:r>
      <w:r w:rsidRPr="00487965">
        <w:rPr>
          <w:color w:val="FF0000"/>
          <w:lang w:val="en-US"/>
        </w:rPr>
        <w:t xml:space="preserve">The </w:t>
      </w:r>
      <w:r>
        <w:rPr>
          <w:color w:val="FF0000"/>
          <w:lang w:val="en-US"/>
        </w:rPr>
        <w:t>new</w:t>
      </w:r>
      <w:r w:rsidRPr="00487965">
        <w:rPr>
          <w:color w:val="FF0000"/>
          <w:lang w:val="en-US"/>
        </w:rPr>
        <w:t xml:space="preserve"> terrain rendering code can be found </w:t>
      </w:r>
      <w:r w:rsidRPr="00487965">
        <w:rPr>
          <w:color w:val="FF0000"/>
          <w:lang w:val="en-US"/>
        </w:rPr>
        <w:lastRenderedPageBreak/>
        <w:t>here [].</w:t>
      </w:r>
      <w:r>
        <w:rPr>
          <w:color w:val="FF0000"/>
          <w:lang w:val="en-US"/>
        </w:rPr>
        <w:t xml:space="preserve"> </w:t>
      </w:r>
      <w:r>
        <w:rPr>
          <w:color w:val="000000" w:themeColor="text1"/>
          <w:lang w:val="en-US"/>
        </w:rPr>
        <w:t>This not only makes the code cleaner by having less buffer binds, but it also more efficient as there as less calls made to the WebGL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is just data. </w:t>
      </w:r>
    </w:p>
    <w:p w:rsidR="00C92235" w:rsidRDefault="00C92235" w:rsidP="004D1054">
      <w:pPr>
        <w:jc w:val="both"/>
        <w:rPr>
          <w:lang w:val="en-US"/>
        </w:rPr>
      </w:pPr>
    </w:p>
    <w:p w:rsidR="00D94D0C" w:rsidRDefault="00AD70AF" w:rsidP="004D1054">
      <w:pPr>
        <w:jc w:val="both"/>
        <w:rPr>
          <w:lang w:val="en-US"/>
        </w:rPr>
      </w:pPr>
      <w:r>
        <w:rPr>
          <w:noProof/>
        </w:rPr>
        <w:pict>
          <v:shape id="_x0000_s1082" type="#_x0000_t75" style="position:absolute;left:0;text-align:left;margin-left:.15pt;margin-top:58.8pt;width:414.7pt;height:92.15pt;z-index:-251537408;mso-position-horizontal-relative:text;mso-position-vertical-relative:text;mso-width-relative:page;mso-height-relative:page" wrapcoords="-39 0 -39 21424 21600 21424 21600 0 -39 0">
            <v:imagedata r:id="rId46"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lists are just slots in the VAO, to store our VBOs containing our actual data. We can include whatever buffers we want here, they don’t have to be the specified: position, coordinate, normals or colours as defined below</w:t>
      </w:r>
    </w:p>
    <w:p w:rsidR="00145834" w:rsidRDefault="00680357" w:rsidP="00F76BBC">
      <w:pPr>
        <w:pStyle w:val="Heading2"/>
      </w:pPr>
      <w:r>
        <w:t>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the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global variables into the </w:t>
      </w:r>
      <w:proofErr w:type="spellStart"/>
      <w:r>
        <w:rPr>
          <w:lang w:val="en-US"/>
        </w:rPr>
        <w:t>shaders</w:t>
      </w:r>
      <w:proofErr w:type="spellEnd"/>
      <w:r>
        <w:rPr>
          <w:lang w:val="en-US"/>
        </w:rPr>
        <w:t xml:space="preserve"> (discussed further on), ready for rendering. </w:t>
      </w:r>
    </w:p>
    <w:p w:rsidR="00D2144E" w:rsidRDefault="00D2144E" w:rsidP="00D2144E">
      <w:pPr>
        <w:jc w:val="both"/>
        <w:rPr>
          <w:lang w:val="en-US"/>
        </w:rPr>
      </w:pPr>
    </w:p>
    <w:p w:rsidR="00D2144E" w:rsidRPr="00680357" w:rsidRDefault="00D2144E" w:rsidP="00D2144E">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them. It loops over the positions of each quadrant checking if the user is inside of it. When it eventually finds the users quadrant, it’s set in the cameras quadrant variable. </w:t>
      </w:r>
    </w:p>
    <w:p w:rsidR="00D2144E" w:rsidRDefault="00D2144E" w:rsidP="002B3B86">
      <w:pPr>
        <w:jc w:val="both"/>
        <w:rPr>
          <w:lang w:val="en-US"/>
        </w:rPr>
      </w:pPr>
    </w:p>
    <w:p w:rsidR="00D75927" w:rsidRDefault="00D75927" w:rsidP="00D75927">
      <w:pPr>
        <w:pStyle w:val="Heading2"/>
      </w:pPr>
      <w:r>
        <w:t>Fog</w:t>
      </w:r>
    </w:p>
    <w:p w:rsidR="00CE509B" w:rsidRDefault="00CE509B" w:rsidP="00C03A8C"/>
    <w:p w:rsidR="00CE509B" w:rsidRPr="00CE509B" w:rsidRDefault="00CE509B" w:rsidP="00C03A8C">
      <w:pPr>
        <w:rPr>
          <w:color w:val="FF0000"/>
        </w:rPr>
      </w:pPr>
      <w:r>
        <w:t>The techniques used for the fog generatio</w:t>
      </w:r>
      <w:r w:rsidRPr="00CE509B">
        <w:rPr>
          <w:color w:val="FF0000"/>
        </w:rPr>
        <w:t xml:space="preserve">n where learnt from []. </w:t>
      </w:r>
      <w:r>
        <w:t xml:space="preserve">The fog image used </w:t>
      </w:r>
      <w:r w:rsidRPr="00CE509B">
        <w:rPr>
          <w:color w:val="FF0000"/>
        </w:rPr>
        <w:t>below is from [].</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background colour. So if an object is close to the camera, its texture isn’t blended with the sky colour at all. This is simply done by calculating the vector from the current vertex to </w:t>
      </w:r>
      <w:r>
        <w:lastRenderedPageBreak/>
        <w:t xml:space="preserve">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The image obviously isn’t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it’s fully visible and not blended with the sky </w:t>
      </w:r>
      <w:proofErr w:type="spellStart"/>
      <w:r w:rsidR="00F66119">
        <w:rPr>
          <w:lang w:val="en-US"/>
        </w:rPr>
        <w:t>colour</w:t>
      </w:r>
      <w:proofErr w:type="spellEnd"/>
      <w:r w:rsidR="00F66119">
        <w:rPr>
          <w:lang w:val="en-US"/>
        </w:rPr>
        <w:t xml:space="preserve"> at all. If its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it’s just the length of the vector. To get the length of the vector, we 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 xml:space="preserve">Now the distance from the current vertex to the camera has been calculated, we can use it to set the vertexes visibility value. We use an exponent </w:t>
      </w:r>
      <w:r w:rsidR="00F66119">
        <w:rPr>
          <w:lang w:val="en-US"/>
        </w:rPr>
        <w:t xml:space="preserve">function </w:t>
      </w:r>
      <w:r>
        <w:rPr>
          <w:lang w:val="en-US"/>
        </w:rPr>
        <w:t xml:space="preserve">here to achieve a realistic effect.  </w:t>
      </w:r>
      <w:r w:rsidR="00F66119">
        <w:rPr>
          <w:lang w:val="en-US"/>
        </w:rPr>
        <w:t xml:space="preserve">The code is: visibility = </w:t>
      </w:r>
      <w:proofErr w:type="gramStart"/>
      <w:r w:rsidR="00F66119">
        <w:rPr>
          <w:lang w:val="en-US"/>
        </w:rPr>
        <w:t>exponential(</w:t>
      </w:r>
      <w:proofErr w:type="gramEnd"/>
      <w:r w:rsidR="00F66119">
        <w:rPr>
          <w:lang w:val="en-US"/>
        </w:rPr>
        <w:t xml:space="preserve"> (distance*density)^gradient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D75927" w:rsidRDefault="00D75927" w:rsidP="00D75927">
      <w:pPr>
        <w:pStyle w:val="Heading2"/>
      </w:pPr>
      <w:r>
        <w:t>Rocks</w:t>
      </w:r>
    </w:p>
    <w:p w:rsidR="004D67BC" w:rsidRDefault="004D67BC"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F39A1" w:rsidRDefault="00DF39A1"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F76BBC" w:rsidP="002B3B86">
      <w:pPr>
        <w:jc w:val="both"/>
        <w:rPr>
          <w:lang w:val="en-US"/>
        </w:rPr>
      </w:pPr>
      <w:r>
        <w:rPr>
          <w:lang w:val="en-US"/>
        </w:rPr>
        <w:t>?</w:t>
      </w:r>
    </w:p>
    <w:p w:rsidR="00D75927" w:rsidRDefault="00D75927" w:rsidP="00D75927">
      <w:pPr>
        <w:pStyle w:val="Heading2"/>
      </w:pPr>
      <w:r>
        <w:t>Skybox</w:t>
      </w:r>
    </w:p>
    <w:p w:rsidR="001D1633" w:rsidRDefault="001D1633" w:rsidP="001D1633"/>
    <w:p w:rsidR="001804D5" w:rsidRDefault="001804D5" w:rsidP="001D1633">
      <w:r>
        <w:t xml:space="preserve">The skybox was added in sprint 6 and overall took 10 hours to implement. </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proofErr w:type="spellStart"/>
      <w:r w:rsidR="0031363E">
        <w:t>shader</w:t>
      </w:r>
      <w:proofErr w:type="spellEnd"/>
      <w:r w:rsidR="0031363E">
        <w:t xml:space="preserve"> is selected as the program to use. We then render the skybox and switch back to the </w:t>
      </w:r>
      <w:proofErr w:type="spellStart"/>
      <w:r w:rsidR="0031363E">
        <w:t>MainProgram</w:t>
      </w:r>
      <w:proofErr w:type="spellEnd"/>
      <w:r w:rsidR="0031363E">
        <w:t xml:space="preserve"> again. </w:t>
      </w:r>
    </w:p>
    <w:p w:rsidR="0066503C" w:rsidRDefault="0066503C" w:rsidP="001D1633"/>
    <w:p w:rsidR="0031363E" w:rsidRDefault="0031363E" w:rsidP="001D1633">
      <w:r>
        <w:t xml:space="preserve">A skybox, as its name suggests, is just a box. The box has textured sides and is placed on the outside of the scene world. The skybox always stays at the edges of the world, so the user can never reach it. </w:t>
      </w:r>
    </w:p>
    <w:p w:rsidR="0031363E" w:rsidRDefault="0031363E" w:rsidP="001D1633"/>
    <w:p w:rsidR="000700BF" w:rsidRDefault="0031363E" w:rsidP="001D1633">
      <w:r>
        <w:t xml:space="preserve">With a usual cube, we would just map different images to each side of the cube individually – and this would work fine. However there is a better approach and that’s using a </w:t>
      </w:r>
      <w:proofErr w:type="spellStart"/>
      <w:r>
        <w:t>CubeMap</w:t>
      </w:r>
      <w:proofErr w:type="spellEnd"/>
      <w:r>
        <w:t xml:space="preserve"> texture. This singular texture is composed of 6 other textures, representing the all sides of the cube. </w:t>
      </w:r>
      <w:r w:rsidR="000B2A49">
        <w:t xml:space="preserve">Now instead of binding one side of the cubes texture, then rendering that side and repeating 5 times. We can 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t xml:space="preserve">This </w:t>
      </w:r>
      <w:r w:rsidR="000B0981">
        <w:t xml:space="preserve">function also </w:t>
      </w:r>
      <w:r>
        <w:t xml:space="preserve">modifies a time variable and different things happen depending on the time of day. </w:t>
      </w:r>
      <w:r w:rsidR="00C72B29">
        <w:t>For example i</w:t>
      </w:r>
      <w:r>
        <w:t xml:space="preserve">f it’s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t xml:space="preserve"> to mix the two day and night skybox textures. If the blend factor is 1, then only the night skybox texture is rendered. If the blend factor is 0, then only the day skybox texture is rendered. If the </w:t>
      </w:r>
      <w:proofErr w:type="spellStart"/>
      <w:r>
        <w:t>blendFact</w:t>
      </w:r>
      <w:r w:rsidR="000B0981">
        <w:t>or</w:t>
      </w:r>
      <w:proofErr w:type="spellEnd"/>
      <w:r w:rsidR="000B0981">
        <w:t xml:space="preserve"> is 0.5, then both the skybox </w:t>
      </w:r>
      <w:r>
        <w:t xml:space="preserve">textures are mixed equally.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doesn’t make sense for the water to have highlights when there is no sun. The fog colour and map boundaries also change based on the time of day.</w:t>
      </w:r>
    </w:p>
    <w:p w:rsidR="00D75927" w:rsidRDefault="001760A2" w:rsidP="00D75927">
      <w:pPr>
        <w:pStyle w:val="Heading2"/>
      </w:pPr>
      <w:r>
        <w:t xml:space="preserve">Old </w:t>
      </w:r>
      <w:r w:rsidR="00D75927">
        <w:t>Water</w:t>
      </w:r>
    </w:p>
    <w:p w:rsidR="003F0E43" w:rsidRDefault="003F0E43" w:rsidP="003F0E43"/>
    <w:p w:rsidR="003F0E43" w:rsidRDefault="003F0E43" w:rsidP="003F0E43">
      <w:r>
        <w:t xml:space="preserve">Water was added to the scene in sprint 1, however it was just a quick implementation with no research of how to do it properly. A very similar method to the terrain generation was used to create it. </w:t>
      </w:r>
      <w:r w:rsidR="004D7650">
        <w:t>A grid of vertices was made, however instead of setting the heights of the vertices once, they were incremented every frame. The result was flowing water, however the movement was awkward. Since the vertices where relatively spread out you could see the different rows and columns in the water. This didn’t yield a realistic effect as you can see on the original water below:</w:t>
      </w:r>
    </w:p>
    <w:p w:rsidR="004D7650" w:rsidRDefault="00AD70AF" w:rsidP="003F0E43">
      <w:r>
        <w:rPr>
          <w:noProof/>
        </w:rPr>
        <w:lastRenderedPageBreak/>
        <w:pict>
          <v:shape id="_x0000_s1063" type="#_x0000_t75" style="position:absolute;margin-left:223.1pt;margin-top:4pt;width:211pt;height:75.35pt;z-index:-251580416;mso-position-horizontal-relative:text;mso-position-vertical-relative:text;mso-width-relative:page;mso-height-relative:page"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3F0E43" w:rsidRDefault="004D7650" w:rsidP="003F0E43">
      <w:r w:rsidRPr="00CE509B">
        <w:rPr>
          <w:color w:val="FF0000"/>
        </w:rPr>
        <w:t>You will notice some specular highlights on the water</w:t>
      </w:r>
      <w:r w:rsidR="00CE509B" w:rsidRPr="00CE509B">
        <w:rPr>
          <w:color w:val="FF0000"/>
        </w:rPr>
        <w:t xml:space="preserve"> []</w:t>
      </w:r>
      <w:r w:rsidRPr="00CE509B">
        <w:rPr>
          <w:color w:val="FF0000"/>
        </w:rPr>
        <w:t xml:space="preserve">, </w:t>
      </w:r>
      <w:r>
        <w:t>as described in the lighting section in the background reading part of the report.</w:t>
      </w:r>
    </w:p>
    <w:p w:rsidR="003F0E43" w:rsidRDefault="003F0E43" w:rsidP="003F0E43"/>
    <w:p w:rsidR="004D7650" w:rsidRDefault="004D7650" w:rsidP="003F0E43">
      <w:r>
        <w:t xml:space="preserve">The worst thing about this water was that every single vertex was being updated on the CPU. The CPU is much worse than the GPU for manipulating vertices as it isn’t parallel, therefore takes longer to change them. </w:t>
      </w:r>
    </w:p>
    <w:p w:rsidR="001760A2" w:rsidRDefault="001760A2" w:rsidP="001760A2">
      <w:pPr>
        <w:pStyle w:val="Heading2"/>
      </w:pPr>
      <w:r>
        <w:t>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 xml:space="preserve">the main features of the scene where done (terrain, rocks, skybox), so the scene was ready for some realistic water. </w:t>
      </w:r>
      <w:r w:rsidR="00CE509B">
        <w:t xml:space="preserve">Knowledge gained to implement this water </w:t>
      </w:r>
      <w:r w:rsidR="00CE509B">
        <w:rPr>
          <w:color w:val="FF0000"/>
        </w:rPr>
        <w:t xml:space="preserve">was from </w:t>
      </w:r>
      <w:proofErr w:type="spellStart"/>
      <w:r w:rsidR="00CE509B">
        <w:rPr>
          <w:color w:val="FF0000"/>
        </w:rPr>
        <w:t>ThinMatrixs</w:t>
      </w:r>
      <w:proofErr w:type="spellEnd"/>
      <w:r w:rsidR="00CE509B">
        <w:rPr>
          <w:color w:val="FF0000"/>
        </w:rPr>
        <w:t xml:space="preserve"> water </w:t>
      </w:r>
      <w:proofErr w:type="gramStart"/>
      <w:r w:rsidR="00CE509B">
        <w:rPr>
          <w:color w:val="FF0000"/>
        </w:rPr>
        <w:t>tutorials[</w:t>
      </w:r>
      <w:proofErr w:type="gramEnd"/>
      <w:r w:rsidR="00CE509B">
        <w:rPr>
          <w:color w:val="FF0000"/>
        </w:rPr>
        <w:t>]. H</w:t>
      </w:r>
      <w:r w:rsidRPr="004D7650">
        <w:rPr>
          <w:color w:val="FF0000"/>
        </w:rPr>
        <w:t xml:space="preserve">owever his project was implemented in Java and OpenGL. </w:t>
      </w:r>
      <w:r w:rsidR="00443031">
        <w:rPr>
          <w:color w:val="FF0000"/>
        </w:rPr>
        <w:t>These tutorials obviously had to be ported to WebGL and JavaScript, which was not an easy task.</w:t>
      </w:r>
      <w:r w:rsidR="00E82289">
        <w:rPr>
          <w:color w:val="FF0000"/>
        </w:rPr>
        <w:t xml:space="preserve"> This was mainly due to the syntax changes and the out of date GLSL version used by WebGL.</w:t>
      </w:r>
    </w:p>
    <w:p w:rsidR="003F0E43" w:rsidRDefault="003F0E43" w:rsidP="003F0E43"/>
    <w:p w:rsidR="001760A2" w:rsidRDefault="001760A2" w:rsidP="003F0E43">
      <w:r>
        <w:t xml:space="preserve">The water in the scene is simply a flat square. Everything that is happening is done via texture effects, this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 do this, we need to use frame buffer objects, or FBOs.</w:t>
      </w:r>
      <w:r w:rsidR="00735338">
        <w:t xml:space="preserve"> The WaterFrameBuffers.js class creates the off screen reflection and refraction textures that we render to.</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 A texture is simply a 2D array of pixels (a frame buffer!). So, we create a FBO, bind it as the one we want to render to, render the scene as usual (which renders it to the off screen FBO, or texture). Then, to render the rest of the scene as usual, we have to switch back to the default frame buffer and ca</w:t>
      </w:r>
      <w:r w:rsidR="005D7AA8">
        <w:t>ll the render methods as usual. A texture and a frame buffer are essentially the same thing.</w:t>
      </w:r>
    </w:p>
    <w:p w:rsidR="00443031" w:rsidRDefault="00443031" w:rsidP="003F0E43"/>
    <w:p w:rsidR="00204E87" w:rsidRDefault="00443031" w:rsidP="003F0E43">
      <w:r>
        <w:t xml:space="preserve">This means to create the water effect, we need to render the scene 3 times per loop iteration. We first render the scene to the reflection texture, then once more to the refraction texture and then finally to the screen (or the default frame buffer). </w:t>
      </w:r>
      <w:r w:rsidR="00204E87">
        <w:t>The important thing with the water is that it is not transparent. Everything below the water actual</w:t>
      </w:r>
      <w:r w:rsidR="0023583D">
        <w:t xml:space="preserve">ly gets rendered onto </w:t>
      </w:r>
      <w:r w:rsidR="00204E87">
        <w:t>the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The </w:t>
      </w:r>
      <w:r w:rsidRPr="00CE509B">
        <w:rPr>
          <w:color w:val="FF0000"/>
        </w:rPr>
        <w:t>below image</w:t>
      </w:r>
      <w:r w:rsidR="00CE509B" w:rsidRPr="00CE509B">
        <w:rPr>
          <w:color w:val="FF0000"/>
        </w:rPr>
        <w:t xml:space="preserve"> []</w:t>
      </w:r>
      <w:r w:rsidRPr="00CE509B">
        <w:rPr>
          <w:color w:val="FF0000"/>
        </w:rPr>
        <w:t xml:space="preserve"> </w:t>
      </w:r>
      <w:r>
        <w:t>shows my scene being rendered to a texture, then that texture being rendered onto a quad in the actual scene, slightly confusing. Ignore that fact that the texture is sideways, it doesn’t matter for now.</w:t>
      </w:r>
    </w:p>
    <w:p w:rsidR="0023583D" w:rsidRDefault="0023583D" w:rsidP="003F0E43"/>
    <w:p w:rsidR="0023583D" w:rsidRDefault="00AD70AF" w:rsidP="003F0E43">
      <w:r>
        <w:rPr>
          <w:noProof/>
        </w:rPr>
        <w:lastRenderedPageBreak/>
        <w:pict>
          <v:shape id="_x0000_s1064" type="#_x0000_t75" style="position:absolute;margin-left:43.35pt;margin-top:10.95pt;width:339.95pt;height:191.6pt;z-index:-251578368;mso-position-horizontal-relative:text;mso-position-vertical-relative:text;mso-width-relative:page;mso-height-relative:page"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 normal is pointing down</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last </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is water height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5D7AA8" w:rsidRDefault="005D7AA8" w:rsidP="005D7AA8"/>
    <w:p w:rsidR="00E82289" w:rsidRDefault="00E82289" w:rsidP="003F0E43"/>
    <w:p w:rsidR="00E82289" w:rsidRDefault="005D7AA8" w:rsidP="003F0E43">
      <w:r>
        <w:t>Once this texture we rendered to later on gets used for the water, it</w:t>
      </w:r>
      <w:r w:rsidR="00E82289">
        <w:t xml:space="preserve"> is actually rendering </w:t>
      </w:r>
      <w:r>
        <w:t>the</w:t>
      </w:r>
      <w:r w:rsidR="00E82289">
        <w:t xml:space="preserve"> scene, within </w:t>
      </w:r>
      <w:r>
        <w:t>the</w:t>
      </w:r>
      <w:r w:rsidR="00E82289">
        <w:t xml:space="preserve"> scene. To avoid an infinite paradox we don’t want to render the water quad within the render passes </w:t>
      </w:r>
      <w:r>
        <w:t>to</w:t>
      </w:r>
      <w:r w:rsidR="00E82289">
        <w:t xml:space="preserve"> the reflection and refraction textures. </w:t>
      </w:r>
      <w:r>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wouldn’t line up with the world and it wouldn’t look realistic. Instead we need to render different parts of the scene at different angles to create the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t>
      </w:r>
      <w:r>
        <w:lastRenderedPageBreak/>
        <w:t>water’s surface. You can see this happening in the image on the left. Everything below 0 is being clipped off. To get the clip planes working, the water’s height was just set to 0 as a temporary value.</w:t>
      </w:r>
    </w:p>
    <w:p w:rsidR="00845310" w:rsidRDefault="00845310" w:rsidP="00845310"/>
    <w:p w:rsidR="00845310" w:rsidRDefault="00845310" w:rsidP="00845310">
      <w:r>
        <w:t xml:space="preserve">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rendered to the quad on the right, only things above a height of 0 (water’s height) get rendered onto the texture. </w:t>
      </w:r>
    </w:p>
    <w:p w:rsidR="00845310" w:rsidRDefault="00AD70AF" w:rsidP="003F0E43">
      <w:r>
        <w:rPr>
          <w:noProof/>
        </w:rPr>
        <w:pict>
          <v:shape id="_x0000_s1065" type="#_x0000_t75" style="position:absolute;margin-left:.15pt;margin-top:5.85pt;width:414.45pt;height:179.7pt;z-index:-251576320;mso-position-horizontal-relative:text;mso-position-vertical-relative:text;mso-width-relative:page;mso-height-relative:page" wrapcoords="-39 0 -39 21510 21600 21510 21600 0 -39 0">
            <v:imagedata r:id="rId50" o:title="2_refraction_and_reflection_textures"/>
            <w10:wrap type="tight"/>
          </v:shape>
        </w:pict>
      </w:r>
    </w:p>
    <w:p w:rsidR="008C69FE" w:rsidRDefault="008C69FE" w:rsidP="003F0E43">
      <w:r>
        <w:t xml:space="preserve">To ensure the reflection and refraction textures line up properly on the water’s surface, we need to use projective texture mapping. In </w:t>
      </w:r>
      <w:r w:rsidRPr="00625C21">
        <w:rPr>
          <w:color w:val="FF0000"/>
        </w:rPr>
        <w:t>the right quad in the above image</w:t>
      </w:r>
      <w:r w:rsidR="00625C21" w:rsidRPr="00625C21">
        <w:rPr>
          <w:color w:val="FF0000"/>
        </w:rPr>
        <w:t xml:space="preserve"> []</w:t>
      </w:r>
      <w:r w:rsidRPr="00625C21">
        <w:rPr>
          <w:color w:val="FF0000"/>
        </w:rPr>
        <w:t xml:space="preserve">, </w:t>
      </w:r>
      <w:r>
        <w:t xml:space="preserve">the reflection texture is actually the wrong way around. The reflection needs to be inversed, as after all, it’s a reflection. </w:t>
      </w:r>
      <w:r w:rsidR="00460B26">
        <w:t xml:space="preserve">We can simply inverse the Y in the </w:t>
      </w:r>
      <w:proofErr w:type="spellStart"/>
      <w:r w:rsidR="00460B26">
        <w:t>shader</w:t>
      </w:r>
      <w:proofErr w:type="spellEnd"/>
      <w:r w:rsidR="00460B26">
        <w:t xml:space="preserve">. To find out what point on the reflection and refraction textures we should use for the current water fragment, we can simply use the screen space coordinates of the water fragment. All we have to do is sample the reflection and refraction textures at this exact screen space coordinate point. Again, this will only work if the reflection texture is flipped upside down like </w:t>
      </w:r>
      <w:proofErr w:type="gramStart"/>
      <w:r w:rsidR="00460B26">
        <w:t>its</w:t>
      </w:r>
      <w:proofErr w:type="gramEnd"/>
      <w:r w:rsidR="00460B26">
        <w:t xml:space="preserve"> meant to be. </w:t>
      </w:r>
    </w:p>
    <w:p w:rsidR="002B65D7" w:rsidRDefault="002B65D7" w:rsidP="003F0E43"/>
    <w:p w:rsidR="00395BB1" w:rsidRDefault="002B65D7" w:rsidP="003F0E43">
      <w:r>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The conversion from clip space to NDC happens here. We now have any point on the water’s surface in the -1 to +1 screen space coordinate system</w:t>
      </w:r>
      <w:r w:rsidR="00395BB1">
        <w:t xml:space="preserve"> shown on the left</w:t>
      </w:r>
      <w:r>
        <w:t>, however the texture coordinate syst</w:t>
      </w:r>
      <w:r w:rsidR="00395BB1">
        <w:t>em is different as shown on the right</w:t>
      </w:r>
      <w:r>
        <w:t>.</w:t>
      </w:r>
    </w:p>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395BB1" w:rsidRDefault="00395BB1" w:rsidP="003F0E43">
      <w:r>
        <w:t xml:space="preserve">We can now use these NDCs to sample the reflection and refraction textures. </w:t>
      </w:r>
      <w:r w:rsidR="00625C21" w:rsidRPr="00625C21">
        <w:rPr>
          <w:color w:val="FF0000"/>
        </w:rPr>
        <w:t>WebGL screen space coordinate system [] and the WebGL texture system [].</w:t>
      </w:r>
    </w:p>
    <w:p w:rsidR="00395BB1" w:rsidRPr="00395BB1" w:rsidRDefault="00395BB1" w:rsidP="003F0E43">
      <w:pPr>
        <w:rPr>
          <w:color w:val="FF0000"/>
        </w:rPr>
      </w:pPr>
    </w:p>
    <w:p w:rsidR="002B65D7" w:rsidRDefault="00AD70AF" w:rsidP="003F0E43">
      <w:r>
        <w:rPr>
          <w:noProof/>
        </w:rPr>
        <w:lastRenderedPageBreak/>
        <w:pict>
          <v:shape id="_x0000_s1068" type="#_x0000_t75" style="position:absolute;margin-left:219.25pt;margin-top:11.35pt;width:139.65pt;height:139.65pt;z-index:-251570176;mso-position-horizontal-relative:text;mso-position-vertical-relative:text;mso-width-relative:page;mso-height-relative:page" wrapcoords="-42 0 -42 21558 21600 21558 21600 0 -42 0">
            <v:imagedata r:id="rId51" o:title="texture-coordinates"/>
            <w10:wrap type="tight"/>
          </v:shape>
        </w:pict>
      </w:r>
      <w:r>
        <w:rPr>
          <w:noProof/>
        </w:rPr>
        <w:pict>
          <v:shape id="_x0000_s1067" type="#_x0000_t75" style="position:absolute;margin-left:-2.35pt;margin-top:1.35pt;width:196.55pt;height:143.4pt;z-index:-251572224;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2B65D7" w:rsidRDefault="002B65D7" w:rsidP="003F0E43"/>
    <w:p w:rsidR="008C69FE" w:rsidRDefault="008C69FE" w:rsidP="003F0E43"/>
    <w:p w:rsidR="0023583D" w:rsidRDefault="00845310" w:rsidP="003F0E43">
      <w:r>
        <w:t>Now that the refraction and reflection</w:t>
      </w:r>
      <w:r w:rsidR="00360722">
        <w:t xml:space="preserve"> fragments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r>
        <w:t xml:space="preserve">At the time there was a bug with the reflection texture however, </w:t>
      </w:r>
      <w:r w:rsidRPr="00625C21">
        <w:rPr>
          <w:color w:val="FF0000"/>
        </w:rPr>
        <w:t>this was the result of doing so</w:t>
      </w:r>
      <w:r w:rsidR="00625C21" w:rsidRPr="00625C21">
        <w:rPr>
          <w:color w:val="FF0000"/>
        </w:rPr>
        <w:t xml:space="preserve"> []</w:t>
      </w:r>
      <w:r w:rsidRPr="00625C21">
        <w:rPr>
          <w:color w:val="FF0000"/>
        </w:rPr>
        <w:t>:</w:t>
      </w:r>
    </w:p>
    <w:p w:rsidR="003F0E43" w:rsidRDefault="00AD70AF" w:rsidP="003F0E43">
      <w:r>
        <w:rPr>
          <w:noProof/>
        </w:rPr>
        <w:pict>
          <v:shape id="_x0000_s1066" type="#_x0000_t75" style="position:absolute;margin-left:.15pt;margin-top:10.05pt;width:413.85pt;height:192.2pt;z-index:-251574272;mso-position-horizontal-relative:text;mso-position-vertical-relative:text;mso-width-relative:page;mso-height-relative:page" wrapcoords="-39 0 -39 21516 21600 21516 21600 0 -39 0">
            <v:imagedata r:id="rId53" o:title="3_bugs_everywhere"/>
            <w10:wrap type="tight"/>
          </v:shape>
        </w:pict>
      </w:r>
    </w:p>
    <w:p w:rsidR="00845310" w:rsidRDefault="00845310" w:rsidP="003F0E43">
      <w:r>
        <w:t xml:space="preserve">The reflection texture bug was fixed later on, essentially the cameras pitch wasn’t being inverted as it should. </w:t>
      </w:r>
    </w:p>
    <w:p w:rsidR="00360722" w:rsidRDefault="0036072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simply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 </w:t>
      </w:r>
      <w:r w:rsidR="00FD0819">
        <w:t xml:space="preserve">over time. </w:t>
      </w:r>
      <w:r w:rsidR="00162AAE">
        <w:t xml:space="preserve">We just need to map the </w:t>
      </w:r>
      <w:proofErr w:type="spellStart"/>
      <w:r w:rsidR="00162AAE">
        <w:t>DuDv</w:t>
      </w:r>
      <w:proofErr w:type="spellEnd"/>
      <w:r w:rsidR="00162AAE">
        <w:t xml:space="preserve"> map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can’t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values by 2, then subtracting 1.</w:t>
      </w:r>
    </w:p>
    <w:p w:rsidR="00162AAE" w:rsidRDefault="00162AAE" w:rsidP="003F0E43"/>
    <w:p w:rsidR="00162AAE" w:rsidRDefault="00162AAE" w:rsidP="003F0E43">
      <w:r>
        <w:t xml:space="preserve">This conversion is </w:t>
      </w:r>
      <w:r w:rsidR="00190A33">
        <w:t>done</w:t>
      </w:r>
      <w:r>
        <w:t xml:space="preserve"> </w:t>
      </w:r>
      <w:r w:rsidRPr="00190A33">
        <w:rPr>
          <w:color w:val="FF0000"/>
        </w:rPr>
        <w:t xml:space="preserve">on line X in </w:t>
      </w:r>
      <w:r>
        <w:t xml:space="preserve">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 xml:space="preserve">If we sampled this </w:t>
      </w:r>
      <w:proofErr w:type="spellStart"/>
      <w:r>
        <w:t>DuDv</w:t>
      </w:r>
      <w:proofErr w:type="spellEnd"/>
      <w:r>
        <w:t xml:space="preserve"> map values every frame, then we would get the same distortion for each fragment, after all – the </w:t>
      </w:r>
      <w:proofErr w:type="spellStart"/>
      <w:r>
        <w:t>DuDv</w:t>
      </w:r>
      <w:proofErr w:type="spellEnd"/>
      <w:r>
        <w:t xml:space="preserve"> map isn’t changing, nor are the waters texture coordinates. So to make the water look likes it’s moving we n</w:t>
      </w:r>
      <w:r w:rsidR="00983FC4">
        <w:t xml:space="preserve">eed some sort of offset value. This is then </w:t>
      </w:r>
      <w:r>
        <w:t>add</w:t>
      </w:r>
      <w:r w:rsidR="00983FC4">
        <w:t>ed</w:t>
      </w:r>
      <w:r>
        <w:t xml:space="preserve"> to the distortion which is then applied to the texture coordinates. </w:t>
      </w:r>
    </w:p>
    <w:p w:rsidR="00FD0819" w:rsidRDefault="00FD0819" w:rsidP="003F0E43"/>
    <w:p w:rsidR="00190A33" w:rsidRDefault="00190A33" w:rsidP="003F0E43">
      <w:r>
        <w:t xml:space="preserve">The </w:t>
      </w:r>
      <w:proofErr w:type="spellStart"/>
      <w:r>
        <w:t>moveFactor</w:t>
      </w:r>
      <w:proofErr w:type="spellEnd"/>
      <w:r>
        <w:t xml:space="preserve"> variable is in the </w:t>
      </w:r>
      <w:proofErr w:type="spellStart"/>
      <w:r>
        <w:t>WaterSystem</w:t>
      </w:r>
      <w:proofErr w:type="spellEnd"/>
      <w:r>
        <w:t xml:space="preserve"> class. The </w:t>
      </w:r>
      <w:proofErr w:type="spellStart"/>
      <w:r>
        <w:t>waterPrograms</w:t>
      </w:r>
      <w:proofErr w:type="spellEnd"/>
      <w:r>
        <w:t xml:space="preserve"> </w:t>
      </w:r>
      <w:proofErr w:type="spellStart"/>
      <w:r>
        <w:t>updateWaterAttributesAndUniforms</w:t>
      </w:r>
      <w:proofErr w:type="spellEnd"/>
      <w:r>
        <w:t xml:space="preserve"> function updates this variable via the getters. It is incremented by a modified </w:t>
      </w:r>
      <w:proofErr w:type="spellStart"/>
      <w:proofErr w:type="gramStart"/>
      <w:r>
        <w:t>Date.now</w:t>
      </w:r>
      <w:proofErr w:type="spellEnd"/>
      <w:r>
        <w:t>(</w:t>
      </w:r>
      <w:proofErr w:type="gramEnd"/>
      <w:r>
        <w:t>) call. Afterwards</w:t>
      </w:r>
      <w:r w:rsidR="004C02F5">
        <w:t>,</w:t>
      </w:r>
      <w:r>
        <w:t xml:space="preserve"> it gets passed into the </w:t>
      </w:r>
      <w:proofErr w:type="spellStart"/>
      <w:r>
        <w:t>shaders</w:t>
      </w:r>
      <w:proofErr w:type="spellEnd"/>
      <w:r>
        <w:t xml:space="preserve"> with the rest of the variables and this gives the illusion that the water is moving. </w:t>
      </w:r>
    </w:p>
    <w:p w:rsidR="00190A33" w:rsidRDefault="00190A33" w:rsidP="003F0E43"/>
    <w:p w:rsidR="00DF39A1" w:rsidRDefault="004C02F5" w:rsidP="003F0E43">
      <w:r>
        <w:t xml:space="preserve">Since we’re incrementing the waters texture coordinates by a positive or negative value, some of the coordinates go below 0 and some go above 1. This causes the texture to wrap around to the opposite side causing a distortion on the edges. The GLSL function clamp is used to ensure the values are kept between 0 and 1. This happens on the lines </w:t>
      </w:r>
      <w:r w:rsidRPr="004C02F5">
        <w:rPr>
          <w:color w:val="FF0000"/>
        </w:rPr>
        <w:t xml:space="preserve">49, 52 and 53 </w:t>
      </w:r>
      <w:r w:rsidR="00DF39A1">
        <w:t xml:space="preserve">of the water fragment </w:t>
      </w:r>
      <w:proofErr w:type="spellStart"/>
      <w:r w:rsidR="00DF39A1">
        <w:t>shader</w:t>
      </w:r>
      <w:proofErr w:type="spellEnd"/>
      <w:r w:rsidR="00DF39A1">
        <w:t>.</w:t>
      </w:r>
    </w:p>
    <w:p w:rsidR="00DF39A1" w:rsidRDefault="00DF39A1" w:rsidP="003F0E43"/>
    <w:p w:rsidR="00496817" w:rsidRDefault="00496817" w:rsidP="003F0E43">
      <w:r>
        <w:t xml:space="preserve">The Fresnel effect has been added to the water’s surface. This changes the waters reflectivity,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496817" w:rsidP="003F0E43">
      <w:r>
        <w:t xml:space="preserve">We have the cameras position, and the waters normal. If we calculate the vector from the water fragment to the camera, then the closer the </w:t>
      </w:r>
      <w:r w:rsidR="007A6AD1">
        <w:t xml:space="preserve">water’s </w:t>
      </w:r>
      <w:r>
        <w:t xml:space="preserve">normal and the </w:t>
      </w:r>
      <w:proofErr w:type="spellStart"/>
      <w:r>
        <w:t>waterVectorToCamera</w:t>
      </w:r>
      <w:proofErr w:type="spellEnd"/>
      <w:r>
        <w:t xml:space="preserve"> is,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shouldn’t be reflective. If the camera was near the brown lines (ground), then the water’s surface would be very reflective as the waters normal and the </w:t>
      </w:r>
      <w:proofErr w:type="spellStart"/>
      <w:r w:rsidR="007A6AD1">
        <w:t>waterFragmentToCamera</w:t>
      </w:r>
      <w:proofErr w:type="spellEnd"/>
      <w:r w:rsidR="007A6AD1">
        <w:t xml:space="preserve"> would be 90 degrees apart. </w:t>
      </w:r>
    </w:p>
    <w:p w:rsidR="00496817" w:rsidRDefault="00496817" w:rsidP="003F0E43"/>
    <w:p w:rsidR="00496817" w:rsidRDefault="00496817" w:rsidP="00496817">
      <w:r>
        <w:rPr>
          <w:noProof/>
          <w:lang w:eastAsia="en-GB"/>
        </w:rPr>
        <w:drawing>
          <wp:anchor distT="0" distB="0" distL="114300" distR="114300" simplePos="0" relativeHeight="251770880" behindDoc="1" locked="0" layoutInCell="1" allowOverlap="1">
            <wp:simplePos x="0" y="0"/>
            <wp:positionH relativeFrom="margin">
              <wp:align>center</wp:align>
            </wp:positionH>
            <wp:positionV relativeFrom="paragraph">
              <wp:posOffset>35281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A6AD1" w:rsidRDefault="007A6AD1" w:rsidP="00496817">
      <w:r>
        <w:t xml:space="preserve">This calculation can be done with the dot product of two vectors. If the dot product of the vectors returns 1, then they’re pointing in the same direction. If it returns 0, then they’re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lastRenderedPageBreak/>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aren’t changing either. </w:t>
      </w:r>
      <w:r w:rsidR="00AC1A36">
        <w:t xml:space="preserve">The below image shows the actual waters normals. </w:t>
      </w:r>
    </w:p>
    <w:p w:rsidR="00587DE8" w:rsidRDefault="00587DE8" w:rsidP="00496817"/>
    <w:p w:rsidR="00587DE8" w:rsidRDefault="00587DE8" w:rsidP="00496817">
      <w:r>
        <w:rPr>
          <w:noProof/>
          <w:lang w:eastAsia="en-GB"/>
        </w:rPr>
        <w:drawing>
          <wp:anchor distT="0" distB="0" distL="114300" distR="114300" simplePos="0" relativeHeight="251771904" behindDoc="1" locked="0" layoutInCell="1" allowOverlap="1">
            <wp:simplePos x="0" y="0"/>
            <wp:positionH relativeFrom="column">
              <wp:posOffset>788137</wp:posOffset>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column">
              <wp:posOffset>784555</wp:posOffset>
            </wp:positionH>
            <wp:positionV relativeFrom="paragraph">
              <wp:posOffset>8890</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AC1A36" w:rsidRDefault="00AC1A36" w:rsidP="00496817"/>
    <w:p w:rsidR="00AC1A36" w:rsidRDefault="00AC1A36" w:rsidP="00496817"/>
    <w:p w:rsidR="00587DE8" w:rsidRDefault="00587DE8" w:rsidP="00496817"/>
    <w:p w:rsidR="00AC1A36" w:rsidRDefault="00AC1A36" w:rsidP="00496817">
      <w:r>
        <w:t xml:space="preserve">We can use a normal map to generate these normal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than colour value into a normal vector for the same fragment. The blue colour of the fragment represents the up axis and should therefore correspond to the Y component of the normal vector, hence why it’s swapped around in the </w:t>
      </w:r>
      <w:proofErr w:type="spellStart"/>
      <w:r w:rsidR="00927630">
        <w:t>shader</w:t>
      </w:r>
      <w:proofErr w:type="spellEnd"/>
      <w:r w:rsidR="00927630">
        <w:t xml:space="preserve">. </w:t>
      </w:r>
    </w:p>
    <w:p w:rsidR="00AC1A36" w:rsidRDefault="00AC1A36" w:rsidP="00496817"/>
    <w:p w:rsidR="000A61B7" w:rsidRDefault="00927630" w:rsidP="00496817">
      <w:r>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Having all of the normals as positive wouldn’t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want the normal to point upwards. </w:t>
      </w:r>
    </w:p>
    <w:p w:rsidR="000A61B7" w:rsidRDefault="000A61B7" w:rsidP="00496817"/>
    <w:p w:rsidR="000A61B7" w:rsidRDefault="000A61B7" w:rsidP="00496817">
      <w:r>
        <w:t>If we overlay the normal map onto the water’s surface, then we can see how the normal for a fragment would get calculated.</w:t>
      </w:r>
    </w:p>
    <w:p w:rsidR="000A61B7" w:rsidRDefault="00AD70AF" w:rsidP="00496817">
      <w:r>
        <w:rPr>
          <w:noProof/>
        </w:rPr>
        <w:lastRenderedPageBreak/>
        <w:pict>
          <v:shape id="_x0000_s1080" type="#_x0000_t75" style="position:absolute;margin-left:0;margin-top:5.75pt;width:243.35pt;height:136.9pt;z-index:-251541504;mso-position-horizontal-relative:text;mso-position-vertical-relative:text;mso-width-relative:page;mso-height-relative:page"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We also add on the lighting value calculated earlier.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AD70AF" w:rsidP="003F0E43">
      <w:r>
        <w:rPr>
          <w:noProof/>
        </w:rPr>
        <w:pict>
          <v:shape id="_x0000_s1081" type="#_x0000_t75" style="position:absolute;margin-left:0;margin-top:8.5pt;width:264.85pt;height:149pt;z-index:-251539456;mso-position-horizontal-relative:text;mso-position-vertical-relative:text;mso-width-relative:page;mso-height-relative:page" wrapcoords="-39 0 -39 21531 21600 21531 21600 0 -39 0">
            <v:imagedata r:id="rId58" o:title="6_specular_highlights"/>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C92235" w:rsidRDefault="00C92235" w:rsidP="003F0E43"/>
    <w:p w:rsidR="00C92235" w:rsidRDefault="00C92235" w:rsidP="003F0E43"/>
    <w:p w:rsidR="003826F0" w:rsidRDefault="003826F0" w:rsidP="003826F0"/>
    <w:p w:rsidR="00C92235" w:rsidRDefault="00C92235" w:rsidP="003826F0">
      <w:r>
        <w:t>// or have this in evaluation probably</w:t>
      </w:r>
    </w:p>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lastRenderedPageBreak/>
        <w:t>// talk about ticking off project deliverables, and how u kept adding new ones</w:t>
      </w:r>
    </w:p>
    <w:p w:rsidR="003826F0" w:rsidRPr="003826F0" w:rsidRDefault="003826F0" w:rsidP="003826F0">
      <w:pPr>
        <w:jc w:val="both"/>
        <w:rPr>
          <w:lang w:val="en-US"/>
        </w:rPr>
      </w:pPr>
      <w:r>
        <w:t>// talk about stupid bug with the black lines on the terrain, say just removed normals</w:t>
      </w:r>
    </w:p>
    <w:p w:rsidR="00F76BBC" w:rsidRDefault="00F76BBC" w:rsidP="00F76BBC">
      <w:pPr>
        <w:jc w:val="both"/>
        <w:rPr>
          <w:lang w:val="en-US"/>
        </w:rPr>
      </w:pPr>
    </w:p>
    <w:p w:rsidR="00F76BBC" w:rsidRDefault="00F76BBC" w:rsidP="00F76BBC">
      <w:pPr>
        <w:jc w:val="both"/>
        <w:rPr>
          <w:lang w:val="en-US"/>
        </w:rPr>
      </w:pPr>
      <w:r>
        <w:rPr>
          <w:lang w:val="en-US"/>
        </w:rPr>
        <w:t xml:space="preserve">// in sprint x, I did this, </w:t>
      </w:r>
    </w:p>
    <w:p w:rsidR="00F76BBC" w:rsidRDefault="00F76BBC" w:rsidP="00F76BBC">
      <w:pPr>
        <w:jc w:val="both"/>
        <w:rPr>
          <w:lang w:val="en-US"/>
        </w:rPr>
      </w:pPr>
      <w:r>
        <w:rPr>
          <w:lang w:val="en-US"/>
        </w:rPr>
        <w:t>// in sprint y, I changed it to this,</w:t>
      </w:r>
    </w:p>
    <w:p w:rsidR="00F76BBC" w:rsidRDefault="00F76BBC" w:rsidP="00F76BBC">
      <w:pPr>
        <w:jc w:val="both"/>
        <w:rPr>
          <w:lang w:val="en-US"/>
        </w:rPr>
      </w:pPr>
      <w:r>
        <w:rPr>
          <w:lang w:val="en-US"/>
        </w:rPr>
        <w:t xml:space="preserve">// not ideal with </w:t>
      </w:r>
      <w:proofErr w:type="gramStart"/>
      <w:r>
        <w:rPr>
          <w:lang w:val="en-US"/>
        </w:rPr>
        <w:t>scrum ,</w:t>
      </w:r>
      <w:proofErr w:type="gramEnd"/>
      <w:r>
        <w:rPr>
          <w:lang w:val="en-US"/>
        </w:rPr>
        <w:t xml:space="preserve"> but no choice, unseen FPS issued </w:t>
      </w:r>
    </w:p>
    <w:p w:rsidR="001F35A4" w:rsidRDefault="001F35A4" w:rsidP="004C12FA"/>
    <w:p w:rsidR="00C92235" w:rsidRDefault="00C92235" w:rsidP="00C92235">
      <w:pPr>
        <w:pStyle w:val="Heading1"/>
      </w:pPr>
      <w:r>
        <w:t>Documentation</w:t>
      </w:r>
    </w:p>
    <w:p w:rsidR="00C92235" w:rsidRDefault="00C92235" w:rsidP="004C12FA"/>
    <w:p w:rsidR="00C92235" w:rsidRDefault="00472FFD" w:rsidP="004C12FA">
      <w:r>
        <w:t>The project</w:t>
      </w:r>
      <w:r w:rsidR="0005073A">
        <w:t xml:space="preserve"> documentation</w:t>
      </w:r>
      <w:r>
        <w:t xml:space="preserve"> is as follows:</w:t>
      </w:r>
    </w:p>
    <w:p w:rsidR="00175754" w:rsidRDefault="00175754" w:rsidP="004C12FA"/>
    <w:p w:rsidR="00472FFD" w:rsidRPr="00175754" w:rsidRDefault="00472FFD" w:rsidP="00472FFD">
      <w:pPr>
        <w:pStyle w:val="ListParagraph"/>
        <w:numPr>
          <w:ilvl w:val="0"/>
          <w:numId w:val="35"/>
        </w:numPr>
        <w:rPr>
          <w:color w:val="FF0000"/>
        </w:rPr>
      </w:pPr>
      <w:r w:rsidRPr="00175754">
        <w:rPr>
          <w:color w:val="FF0000"/>
        </w:rPr>
        <w:t>Product backlog []</w:t>
      </w:r>
    </w:p>
    <w:p w:rsidR="00472FFD" w:rsidRPr="00175754" w:rsidRDefault="00472FFD" w:rsidP="00472FFD">
      <w:pPr>
        <w:pStyle w:val="ListParagraph"/>
        <w:numPr>
          <w:ilvl w:val="0"/>
          <w:numId w:val="35"/>
        </w:numPr>
        <w:rPr>
          <w:color w:val="FF0000"/>
        </w:rPr>
      </w:pPr>
      <w:r w:rsidRPr="00175754">
        <w:rPr>
          <w:color w:val="FF0000"/>
        </w:rPr>
        <w:t>Minified class diagram []</w:t>
      </w:r>
    </w:p>
    <w:p w:rsidR="00472FFD" w:rsidRPr="00175754" w:rsidRDefault="00472FFD" w:rsidP="00472FFD">
      <w:pPr>
        <w:pStyle w:val="ListParagraph"/>
        <w:numPr>
          <w:ilvl w:val="0"/>
          <w:numId w:val="35"/>
        </w:numPr>
        <w:rPr>
          <w:color w:val="FF0000"/>
        </w:rPr>
      </w:pPr>
      <w:r w:rsidRPr="00175754">
        <w:rPr>
          <w:color w:val="FF0000"/>
        </w:rPr>
        <w:t>Full class diagram []</w:t>
      </w:r>
    </w:p>
    <w:p w:rsidR="00472FFD" w:rsidRPr="00175754" w:rsidRDefault="00472FFD" w:rsidP="00472FFD">
      <w:pPr>
        <w:pStyle w:val="ListParagraph"/>
        <w:numPr>
          <w:ilvl w:val="0"/>
          <w:numId w:val="35"/>
        </w:numPr>
        <w:rPr>
          <w:color w:val="FF0000"/>
        </w:rPr>
      </w:pPr>
      <w:r w:rsidRPr="00175754">
        <w:rPr>
          <w:color w:val="FF0000"/>
        </w:rPr>
        <w:t>Flow diagram []</w:t>
      </w:r>
    </w:p>
    <w:p w:rsidR="00472FFD" w:rsidRPr="00175754" w:rsidRDefault="00472FFD" w:rsidP="00472FFD">
      <w:pPr>
        <w:pStyle w:val="ListParagraph"/>
        <w:numPr>
          <w:ilvl w:val="0"/>
          <w:numId w:val="35"/>
        </w:numPr>
        <w:rPr>
          <w:color w:val="FF0000"/>
        </w:rPr>
      </w:pPr>
      <w:r w:rsidRPr="00175754">
        <w:rPr>
          <w:color w:val="FF0000"/>
        </w:rPr>
        <w:t>Minimap design []</w:t>
      </w:r>
    </w:p>
    <w:p w:rsidR="00472FFD" w:rsidRPr="00175754" w:rsidRDefault="00472FFD" w:rsidP="00472FFD">
      <w:pPr>
        <w:pStyle w:val="ListParagraph"/>
        <w:numPr>
          <w:ilvl w:val="0"/>
          <w:numId w:val="35"/>
        </w:numPr>
        <w:rPr>
          <w:color w:val="FF0000"/>
        </w:rPr>
      </w:pPr>
      <w:r w:rsidRPr="00175754">
        <w:rPr>
          <w:color w:val="FF0000"/>
        </w:rPr>
        <w:t>Outline project spec []</w:t>
      </w:r>
    </w:p>
    <w:p w:rsidR="00472FFD" w:rsidRPr="00175754" w:rsidRDefault="00472FFD" w:rsidP="00472FFD">
      <w:pPr>
        <w:pStyle w:val="ListParagraph"/>
        <w:numPr>
          <w:ilvl w:val="0"/>
          <w:numId w:val="35"/>
        </w:numPr>
        <w:rPr>
          <w:color w:val="FF0000"/>
        </w:rPr>
      </w:pPr>
      <w:r w:rsidRPr="00175754">
        <w:rPr>
          <w:color w:val="FF0000"/>
        </w:rPr>
        <w:t>Old test table []</w:t>
      </w:r>
    </w:p>
    <w:p w:rsidR="00472FFD" w:rsidRPr="00175754" w:rsidRDefault="00472FFD" w:rsidP="00472FFD">
      <w:pPr>
        <w:pStyle w:val="ListParagraph"/>
        <w:numPr>
          <w:ilvl w:val="0"/>
          <w:numId w:val="35"/>
        </w:numPr>
        <w:rPr>
          <w:color w:val="FF0000"/>
        </w:rPr>
      </w:pPr>
      <w:r w:rsidRPr="00175754">
        <w:rPr>
          <w:color w:val="FF0000"/>
        </w:rPr>
        <w:t>New test table []</w:t>
      </w:r>
    </w:p>
    <w:p w:rsidR="00472FFD" w:rsidRPr="00175754" w:rsidRDefault="00472FFD" w:rsidP="00472FFD">
      <w:pPr>
        <w:pStyle w:val="ListParagraph"/>
        <w:numPr>
          <w:ilvl w:val="0"/>
          <w:numId w:val="35"/>
        </w:numPr>
        <w:rPr>
          <w:color w:val="FF0000"/>
        </w:rPr>
      </w:pPr>
      <w:r w:rsidRPr="00175754">
        <w:rPr>
          <w:color w:val="FF0000"/>
        </w:rPr>
        <w:t xml:space="preserve">User interface </w:t>
      </w:r>
      <w:r w:rsidR="00175754" w:rsidRPr="00175754">
        <w:rPr>
          <w:color w:val="FF0000"/>
        </w:rPr>
        <w:t>designs</w:t>
      </w:r>
      <w:r w:rsidRPr="00175754">
        <w:rPr>
          <w:color w:val="FF0000"/>
        </w:rPr>
        <w:t xml:space="preserve"> []</w:t>
      </w:r>
    </w:p>
    <w:p w:rsidR="00175754" w:rsidRPr="00175754" w:rsidRDefault="00175754" w:rsidP="00472FFD">
      <w:pPr>
        <w:pStyle w:val="ListParagraph"/>
        <w:numPr>
          <w:ilvl w:val="0"/>
          <w:numId w:val="35"/>
        </w:numPr>
        <w:rPr>
          <w:color w:val="FF0000"/>
        </w:rPr>
      </w:pPr>
      <w:r w:rsidRPr="00175754">
        <w:rPr>
          <w:color w:val="FF0000"/>
        </w:rPr>
        <w:t>Full documentation pages []</w:t>
      </w:r>
    </w:p>
    <w:p w:rsidR="00472FFD" w:rsidRDefault="00472FFD" w:rsidP="00472FFD"/>
    <w:p w:rsidR="00472FFD" w:rsidRDefault="00175754" w:rsidP="00472FFD">
      <w:r>
        <w:t>Full</w:t>
      </w:r>
      <w:r w:rsidR="00472FFD">
        <w:t xml:space="preserve"> pages of docs have also been generated. The </w:t>
      </w:r>
      <w:proofErr w:type="spellStart"/>
      <w:r w:rsidR="00472FFD" w:rsidRPr="00175754">
        <w:rPr>
          <w:color w:val="FF0000"/>
        </w:rPr>
        <w:t>yuidoc</w:t>
      </w:r>
      <w:proofErr w:type="spellEnd"/>
      <w:r w:rsidR="00472FFD" w:rsidRPr="00175754">
        <w:rPr>
          <w:color w:val="FF0000"/>
        </w:rPr>
        <w:t xml:space="preserve"> tool [] </w:t>
      </w:r>
      <w:r w:rsidR="00472FFD">
        <w:t xml:space="preserve">was used to generate documentation from the code comments. It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Explanation of what the function does and what it's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647823" w:rsidP="00472FFD">
      <w:r>
        <w:t xml:space="preserve">This in turn will be added as a function to the HTML generated by the </w:t>
      </w:r>
      <w:proofErr w:type="spellStart"/>
      <w:r>
        <w:t>yuidoc</w:t>
      </w:r>
      <w:proofErr w:type="spellEnd"/>
      <w:r>
        <w:t xml:space="preserve"> tool.</w:t>
      </w:r>
    </w:p>
    <w:p w:rsidR="00647823" w:rsidRDefault="00647823" w:rsidP="00472FFD"/>
    <w:p w:rsidR="00472FFD" w:rsidRDefault="00472FFD" w:rsidP="00472FFD">
      <w:proofErr w:type="spellStart"/>
      <w:r>
        <w:t>Yuidoc</w:t>
      </w:r>
      <w:proofErr w:type="spellEnd"/>
      <w:r>
        <w:t xml:space="preserve"> comments are declared with /** your content here */. Rather than a regular comment /* content */. Notice the extra * needed for </w:t>
      </w:r>
      <w:proofErr w:type="spellStart"/>
      <w:r>
        <w:t>yuidoc</w:t>
      </w:r>
      <w:proofErr w:type="spellEnd"/>
      <w:r>
        <w:t xml:space="preserve"> to recognize the comment. The main </w:t>
      </w:r>
      <w:proofErr w:type="spellStart"/>
      <w:r>
        <w:t>yuidoc</w:t>
      </w:r>
      <w:proofErr w:type="spellEnd"/>
      <w:r>
        <w:t xml:space="preserve"> variables that have been used are: </w:t>
      </w:r>
    </w:p>
    <w:p w:rsidR="00472FFD" w:rsidRDefault="00472FFD" w:rsidP="00472FFD"/>
    <w:p w:rsidR="00472FFD" w:rsidRDefault="00B7580F" w:rsidP="00472FFD">
      <w:pPr>
        <w:pStyle w:val="ListParagraph"/>
        <w:numPr>
          <w:ilvl w:val="0"/>
          <w:numId w:val="36"/>
        </w:numPr>
      </w:pPr>
      <w:r w:rsidRPr="00472FFD">
        <w:rPr>
          <w:rFonts w:ascii="Segoe UI" w:eastAsia="Times New Roman" w:hAnsi="Segoe UI" w:cs="Segoe UI"/>
          <w:noProof/>
          <w:color w:val="0366D6"/>
          <w:sz w:val="24"/>
          <w:lang w:eastAsia="en-GB"/>
        </w:rPr>
        <w:lastRenderedPageBreak/>
        <w:drawing>
          <wp:anchor distT="0" distB="0" distL="114300" distR="114300" simplePos="0" relativeHeight="251783168" behindDoc="1" locked="0" layoutInCell="1" allowOverlap="1">
            <wp:simplePos x="0" y="0"/>
            <wp:positionH relativeFrom="margin">
              <wp:align>right</wp:align>
            </wp:positionH>
            <wp:positionV relativeFrom="paragraph">
              <wp:posOffset>1930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59" tgtFrame="&quot;_blank&quo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2FFD">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Pr="00472FFD">
        <w:rPr>
          <w:rFonts w:eastAsia="Times New Roman"/>
          <w:lang w:eastAsia="en-GB"/>
        </w:rPr>
        <w:t>Get an overview of the classes, and details of the methods </w:t>
      </w:r>
      <w:r w:rsidR="00647823">
        <w:rPr>
          <w:rFonts w:eastAsia="Times New Roman"/>
          <w:lang w:eastAsia="en-GB"/>
        </w:rPr>
        <w:t>by going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AD70AF" w:rsidP="00175754">
      <w:pPr>
        <w:rPr>
          <w:szCs w:val="22"/>
        </w:rPr>
      </w:pPr>
      <w:r>
        <w:rPr>
          <w:noProof/>
        </w:rPr>
        <w:pict>
          <v:shape id="_x0000_s1085" type="#_x0000_t75" style="position:absolute;margin-left:-.8pt;margin-top:63.25pt;width:413.25pt;height:40.75pt;z-index:-251527168;mso-position-horizontal-relative:text;mso-position-vertical-relative:text;mso-width-relative:page;mso-height-relative:page" wrapcoords="-39 0 -39 21207 21600 21207 21600 0 -39 0">
            <v:imagedata r:id="rId61"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panel,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Pr="00472FFD">
        <w:rPr>
          <w:rFonts w:eastAsia="Times New Roman"/>
          <w:lang w:eastAsia="en-GB"/>
        </w:rPr>
        <w:t xml:space="preserve">isn't working properly, when you </w:t>
      </w:r>
      <w:r w:rsidRPr="00472FFD">
        <w:rPr>
          <w:rFonts w:eastAsia="Times New Roman"/>
          <w:szCs w:val="22"/>
          <w:lang w:eastAsia="en-GB"/>
        </w:rPr>
        <w:t>click a method it doesn't re-direct properly. So just go on the "Methods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B7580F" w:rsidRDefault="00AD70AF" w:rsidP="00B7580F">
      <w:pPr>
        <w:spacing w:after="100" w:afterAutospacing="1"/>
        <w:rPr>
          <w:rFonts w:ascii="Segoe UI" w:eastAsia="Times New Roman" w:hAnsi="Segoe UI" w:cs="Segoe UI"/>
          <w:noProof/>
          <w:color w:val="0366D6"/>
          <w:sz w:val="24"/>
          <w:lang w:eastAsia="en-GB"/>
        </w:rPr>
      </w:pPr>
      <w:r>
        <w:rPr>
          <w:noProof/>
        </w:rPr>
        <w:pict>
          <v:shape id="_x0000_s1084" type="#_x0000_t75" style="position:absolute;margin-left:.15pt;margin-top:26.05pt;width:414.7pt;height:194.1pt;z-index:-251529216;mso-position-horizontal-relative:text;mso-position-vertical-relative:text;mso-width-relative:page;mso-height-relative:page" wrapcoords="-39 0 -39 21517 21600 21517 21600 0 -39 0">
            <v:imagedata r:id="rId62"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175754" w:rsidRPr="00B7580F" w:rsidRDefault="00175754"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25" w:name="_Toc222978603"/>
      <w:bookmarkStart w:id="26" w:name="_Toc476088424"/>
      <w:r>
        <w:t>Testing</w:t>
      </w:r>
      <w:bookmarkEnd w:id="24"/>
      <w:bookmarkEnd w:id="25"/>
      <w:bookmarkEnd w:id="26"/>
    </w:p>
    <w:p w:rsidR="00694611" w:rsidRDefault="00694611" w:rsidP="004C12FA">
      <w:pPr>
        <w:pStyle w:val="Heading2"/>
        <w:rPr>
          <w:lang w:val="en-US"/>
        </w:rPr>
      </w:pPr>
      <w:bookmarkStart w:id="27" w:name="_Toc222978604"/>
      <w:bookmarkStart w:id="28" w:name="_Toc476088425"/>
      <w:r>
        <w:rPr>
          <w:lang w:val="en-US"/>
        </w:rPr>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lastRenderedPageBreak/>
        <w:t>All of the WebGL testing and monitoring tools are only for WebGL (v1.0). These cannot be used for this project as it uses vari</w:t>
      </w:r>
      <w:r w:rsidR="002956FE">
        <w:t xml:space="preserve">ous WebGL extension libraries. </w:t>
      </w:r>
      <w:r w:rsidR="00175754">
        <w:t>Most of the testing was done via JavaScript unit tests and through the use of the Chrome developer console.</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625C21">
        <w:rPr>
          <w:color w:val="FF0000"/>
        </w:rPr>
        <w:t>A</w:t>
      </w:r>
      <w:r w:rsidRPr="00625C21">
        <w:rPr>
          <w:color w:val="FF0000"/>
        </w:rPr>
        <w:t>cceptance tests where written in a</w:t>
      </w:r>
      <w:r w:rsidR="00683BF8" w:rsidRPr="00625C21">
        <w:rPr>
          <w:color w:val="FF0000"/>
        </w:rPr>
        <w:t xml:space="preserve"> test table </w:t>
      </w:r>
      <w:r w:rsidR="00625C21" w:rsidRPr="00625C21">
        <w:rPr>
          <w:color w:val="FF0000"/>
        </w:rPr>
        <w:t xml:space="preserve">[] </w:t>
      </w:r>
      <w:r w:rsidRPr="00625C21">
        <w:rPr>
          <w:color w:val="FF0000"/>
        </w:rPr>
        <w:t>to</w:t>
      </w:r>
      <w:r w:rsidR="00683BF8" w:rsidRPr="00625C21">
        <w:rPr>
          <w:color w:val="FF0000"/>
        </w:rPr>
        <w:t xml:space="preserve"> </w:t>
      </w:r>
      <w:r w:rsidR="00683BF8">
        <w:t xml:space="preserve">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w:t>
      </w:r>
      <w:r w:rsidRPr="00625C21">
        <w:rPr>
          <w:color w:val="FF0000"/>
        </w:rPr>
        <w:t>e aspects where stripped out and now most of the test table tests where irrelevant</w:t>
      </w:r>
      <w:r w:rsidR="00625C21" w:rsidRPr="00625C21">
        <w:rPr>
          <w:color w:val="FF0000"/>
        </w:rPr>
        <w:t xml:space="preserve"> []</w:t>
      </w:r>
      <w:r w:rsidRPr="00625C21">
        <w:rPr>
          <w:color w:val="FF0000"/>
        </w:rPr>
        <w:t>.</w:t>
      </w:r>
      <w:r w:rsidR="000D44A4" w:rsidRPr="00625C21">
        <w:rPr>
          <w:color w:val="FF0000"/>
        </w:rPr>
        <w:t xml:space="preserve"> </w:t>
      </w:r>
      <w:r w:rsidR="000D44A4">
        <w:t>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Pr="00625C21" w:rsidRDefault="00EC5459" w:rsidP="00683BF8">
      <w:pPr>
        <w:rPr>
          <w:color w:val="FF0000"/>
        </w:rPr>
      </w:pPr>
      <w:r w:rsidRPr="00625C21">
        <w:rPr>
          <w:color w:val="FF0000"/>
        </w:rPr>
        <w:t>The old test table can be found at []. After the game aspects where removed</w:t>
      </w:r>
      <w:r w:rsidR="000D44A4" w:rsidRPr="00625C21">
        <w:rPr>
          <w:color w:val="FF0000"/>
        </w:rPr>
        <w:t>,</w:t>
      </w:r>
      <w:r w:rsidRPr="00625C21">
        <w:rPr>
          <w:color w:val="FF0000"/>
        </w:rP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EB6A21"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EB6A21"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This is essentially testing the WebGL implementation itself, rather than my application. This is the same as writing a C function, and testing that the compiler converts it into the correct assembly language calls.</w:t>
      </w:r>
      <w:r w:rsidR="00175754">
        <w:t xml:space="preserve"> This is the compilers job not yours, likewise the rendered graphics are </w:t>
      </w:r>
      <w:proofErr w:type="spellStart"/>
      <w:r w:rsidR="00175754">
        <w:t>WebGLs</w:t>
      </w:r>
      <w:proofErr w:type="spellEnd"/>
      <w:r w:rsidR="00175754">
        <w:t xml:space="preserve"> responsibility. Testing the rendering output i</w:t>
      </w:r>
      <w:r>
        <w:t>s simply out of the scope of the project.</w:t>
      </w:r>
    </w:p>
    <w:p w:rsidR="00683BF8" w:rsidRDefault="00683BF8" w:rsidP="00683BF8"/>
    <w:p w:rsidR="00683BF8" w:rsidRDefault="00175754" w:rsidP="00683BF8">
      <w:r>
        <w:t>One</w:t>
      </w:r>
      <w:r w:rsidR="00683BF8">
        <w:t xml:space="preserve"> way to actually test the rendering output is by writing an implementation of the WebGL API</w:t>
      </w:r>
      <w:r>
        <w:t xml:space="preserve"> yourself</w:t>
      </w:r>
      <w:r w:rsidR="00683BF8">
        <w:t>. This would show all the calls made to the graphics hardware</w:t>
      </w:r>
      <w:r>
        <w:t>, and from that, you could test if they’re correct</w:t>
      </w:r>
      <w:r w:rsidR="00683BF8">
        <w:t xml:space="preserve">. This is obviously </w:t>
      </w:r>
      <w:r>
        <w:t>not feasible for this project</w:t>
      </w:r>
      <w:r w:rsidR="00683BF8">
        <w: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users browser, check it can run WebGL 2.0</w:t>
      </w:r>
    </w:p>
    <w:p w:rsidR="00683BF8" w:rsidRDefault="00683BF8" w:rsidP="00683BF8">
      <w:pPr>
        <w:pStyle w:val="ListParagraph"/>
        <w:numPr>
          <w:ilvl w:val="0"/>
          <w:numId w:val="34"/>
        </w:numPr>
        <w:spacing w:after="160" w:line="259" w:lineRule="auto"/>
      </w:pPr>
      <w:r>
        <w:t>WebGL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777027">
      <w:pPr>
        <w:pStyle w:val="ListParagraph"/>
        <w:numPr>
          <w:ilvl w:val="0"/>
          <w:numId w:val="34"/>
        </w:numPr>
        <w:spacing w:after="160" w:line="259" w:lineRule="auto"/>
      </w:pPr>
      <w:r>
        <w:t xml:space="preserve">FPS tests - see how rocks effect this </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EB6A21" w:rsidRPr="00EB6A21" w:rsidRDefault="00EB6A21" w:rsidP="00EB6A21">
      <w:pPr>
        <w:rPr>
          <w:lang w:val="en-US"/>
        </w:rPr>
      </w:pPr>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WebGL.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3352CA" w:rsidRDefault="00B14DDF" w:rsidP="004C12FA">
      <w:pPr>
        <w:rPr>
          <w:lang w:val="en-US"/>
        </w:rPr>
      </w:pPr>
      <w:r>
        <w:rPr>
          <w:lang w:val="en-US"/>
        </w:rPr>
        <w:t xml:space="preserve">The user interface, created with </w:t>
      </w:r>
      <w:r w:rsidRPr="00C10ABC">
        <w:rPr>
          <w:color w:val="FF0000"/>
          <w:lang w:val="en-US"/>
        </w:rPr>
        <w:t xml:space="preserve">the </w:t>
      </w:r>
      <w:proofErr w:type="spellStart"/>
      <w:r w:rsidRPr="00C10ABC">
        <w:rPr>
          <w:color w:val="FF0000"/>
          <w:lang w:val="en-US"/>
        </w:rPr>
        <w:t>dat.gui</w:t>
      </w:r>
      <w:proofErr w:type="spellEnd"/>
      <w:r w:rsidRPr="00C10ABC">
        <w:rPr>
          <w:color w:val="FF0000"/>
          <w:lang w:val="en-US"/>
        </w:rPr>
        <w:t xml:space="preserve"> library [] </w:t>
      </w:r>
      <w:r>
        <w:rPr>
          <w:lang w:val="en-US"/>
        </w:rPr>
        <w:t xml:space="preserve">was tested via the test table. </w:t>
      </w:r>
      <w:r w:rsidR="00687F61">
        <w:rPr>
          <w:lang w:val="en-US"/>
        </w:rPr>
        <w:t xml:space="preserve">The test table defines a series of acceptance tests for changing the interface values. The new </w:t>
      </w:r>
      <w:r w:rsidR="00687F61" w:rsidRPr="00C10ABC">
        <w:rPr>
          <w:color w:val="FF0000"/>
          <w:lang w:val="en-US"/>
        </w:rPr>
        <w:t>test table is located here [].</w:t>
      </w:r>
    </w:p>
    <w:p w:rsidR="00694611" w:rsidRDefault="00694611" w:rsidP="004C12FA">
      <w:pPr>
        <w:pStyle w:val="Heading3"/>
        <w:rPr>
          <w:lang w:val="en-US"/>
        </w:rPr>
      </w:pPr>
      <w:bookmarkStart w:id="35" w:name="_Toc222978608"/>
      <w:bookmarkStart w:id="36" w:name="_Toc476088429"/>
      <w:r>
        <w:rPr>
          <w:lang w:val="en-US"/>
        </w:rPr>
        <w:lastRenderedPageBreak/>
        <w:t>Stress Testing</w:t>
      </w:r>
      <w:bookmarkEnd w:id="35"/>
      <w:bookmarkEnd w:id="36"/>
      <w:r>
        <w:rPr>
          <w:lang w:val="en-US"/>
        </w:rPr>
        <w:t xml:space="preserve"> </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they’re not just rendered once.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r w:rsidR="007E7624">
        <w:rPr>
          <w:lang w:val="en-US"/>
        </w:rPr>
        <w:t>Both of t</w:t>
      </w:r>
      <w:r w:rsidR="007E7624" w:rsidRPr="008802F6">
        <w:rPr>
          <w:color w:val="FF0000"/>
          <w:lang w:val="en-US"/>
        </w:rPr>
        <w:t>hese images can be seen in higher resolution from []</w:t>
      </w:r>
      <w:r w:rsidR="007E7624">
        <w:rPr>
          <w:color w:val="FF0000"/>
          <w:lang w:val="en-US"/>
        </w:rPr>
        <w:t xml:space="preserve"> and []</w:t>
      </w:r>
      <w:r w:rsidR="007E7624" w:rsidRPr="008802F6">
        <w:rPr>
          <w:color w:val="FF0000"/>
          <w:lang w:val="en-US"/>
        </w:rPr>
        <w:t>.</w:t>
      </w:r>
    </w:p>
    <w:p w:rsidR="00541CCA" w:rsidRDefault="00541CCA" w:rsidP="004C12FA">
      <w:pPr>
        <w:rPr>
          <w:lang w:val="en-US"/>
        </w:rPr>
      </w:pPr>
    </w:p>
    <w:p w:rsidR="005025B3" w:rsidRDefault="005025B3" w:rsidP="004C12FA">
      <w:pPr>
        <w:rPr>
          <w:lang w:val="en-US"/>
        </w:rPr>
      </w:pPr>
    </w:p>
    <w:p w:rsidR="005025B3" w:rsidRDefault="00AD70AF"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65" o:title="initial_instancing"/>
            <w10:wrap type="tight"/>
          </v:shape>
        </w:pict>
      </w:r>
    </w:p>
    <w:p w:rsidR="00E908A4" w:rsidRDefault="00AD70AF"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66" o:title="200k_rocks_20fps" cropright="11385f"/>
            <w10:wrap type="tight"/>
          </v:shape>
        </w:pict>
      </w: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694611" w:rsidRDefault="00C10ABC" w:rsidP="004C12FA">
      <w:pPr>
        <w:pStyle w:val="Heading3"/>
        <w:rPr>
          <w:lang w:val="en-US"/>
        </w:rPr>
      </w:pPr>
      <w:r>
        <w:rPr>
          <w:lang w:val="en-US"/>
        </w:rPr>
        <w:t>Testing terrain quadrant clipping</w:t>
      </w:r>
    </w:p>
    <w:p w:rsidR="007E7624" w:rsidRDefault="007E7624" w:rsidP="00981110">
      <w:pPr>
        <w:rPr>
          <w:lang w:val="en-US"/>
        </w:rPr>
      </w:pPr>
      <w:bookmarkStart w:id="37" w:name="_Toc222978610"/>
      <w:bookmarkStart w:id="38" w:name="_Toc476088431"/>
    </w:p>
    <w:p w:rsidR="007E7624" w:rsidRDefault="00C10ABC" w:rsidP="00981110">
      <w:pPr>
        <w:rPr>
          <w:lang w:val="en-US"/>
        </w:rPr>
      </w:pPr>
      <w:r>
        <w:rPr>
          <w:noProof/>
        </w:rPr>
        <w:pict>
          <v:shape id="_x0000_s1092" type="#_x0000_t75" style="position:absolute;margin-left:222.4pt;margin-top:50.95pt;width:192.85pt;height:125.05pt;z-index:-251508736;mso-position-horizontal-relative:text;mso-position-vertical-relative:text;mso-width-relative:page;mso-height-relative:page" wrapcoords="-39 0 -39 21540 21600 21540 21600 0 -39 0">
            <v:imagedata r:id="rId67" o:title="1 cell"/>
            <w10:wrap type="tight"/>
          </v:shape>
        </w:pict>
      </w:r>
      <w:r w:rsidR="007E7624">
        <w:rPr>
          <w:lang w:val="en-US"/>
        </w:rPr>
        <w:t xml:space="preserve">To test the terrain quadrant clipping (only processing 9 quadrants rather than all of them) the minimap from the game was used. This minimap allowed the user to view the scene from a </w:t>
      </w:r>
      <w:r w:rsidR="0005073A">
        <w:rPr>
          <w:lang w:val="en-US"/>
        </w:rPr>
        <w:t>bird’s</w:t>
      </w:r>
      <w:r w:rsidR="007E7624">
        <w:rPr>
          <w:lang w:val="en-US"/>
        </w:rPr>
        <w:t xml:space="preserve"> eye perspective. As the minimap was a game aspect, it was later removed – however it wasn’t completely wasted as it was very useful for testing the terrain clipping. </w:t>
      </w:r>
    </w:p>
    <w:p w:rsidR="007E7624" w:rsidRDefault="007E7624" w:rsidP="00981110">
      <w:pPr>
        <w:rPr>
          <w:lang w:val="en-US"/>
        </w:rPr>
      </w:pPr>
    </w:p>
    <w:p w:rsidR="005025B3" w:rsidRPr="007E7624" w:rsidRDefault="007E7624" w:rsidP="00981110">
      <w:pPr>
        <w:rPr>
          <w:color w:val="FF0000"/>
          <w:lang w:val="en-US"/>
        </w:rPr>
      </w:pPr>
      <w:r>
        <w:rPr>
          <w:lang w:val="en-US"/>
        </w:rPr>
        <w:t>Initially, just one terrain quadrant was processed (</w:t>
      </w:r>
      <w:r w:rsidR="00C10ABC">
        <w:rPr>
          <w:lang w:val="en-US"/>
        </w:rPr>
        <w:t xml:space="preserve">left image, </w:t>
      </w:r>
      <w:r>
        <w:rPr>
          <w:lang w:val="en-US"/>
        </w:rPr>
        <w:t>the one the user was currently in). However this meant, when they were on the edge of that quadrant, they wouldn’t see the further quadrants</w:t>
      </w:r>
      <w:r w:rsidR="00C10ABC">
        <w:rPr>
          <w:lang w:val="en-US"/>
        </w:rPr>
        <w:t xml:space="preserve"> in the distance</w:t>
      </w:r>
      <w:r>
        <w:rPr>
          <w:lang w:val="en-US"/>
        </w:rPr>
        <w:t xml:space="preserve">. </w:t>
      </w:r>
      <w:r w:rsidR="00C10ABC">
        <w:rPr>
          <w:lang w:val="en-US"/>
        </w:rPr>
        <w:t xml:space="preserve">The tiny red </w:t>
      </w:r>
      <w:r w:rsidR="00C10ABC">
        <w:rPr>
          <w:lang w:val="en-US"/>
        </w:rPr>
        <w:lastRenderedPageBreak/>
        <w:t xml:space="preserve">square in the middle of the </w:t>
      </w:r>
      <w:r w:rsidR="00C10ABC">
        <w:rPr>
          <w:noProof/>
        </w:rPr>
        <w:pict>
          <v:shape id="_x0000_s1090" type="#_x0000_t75" style="position:absolute;margin-left:241.2pt;margin-top:.05pt;width:174.05pt;height:149.35pt;z-index:-251512832;mso-position-horizontal-relative:text;mso-position-vertical-relative:text;mso-width-relative:page;mso-height-relative:page" wrapcoords="-39 0 -39 21554 21600 21554 21600 0 -39 0">
            <v:imagedata r:id="rId68" o:title="5 cells"/>
            <w10:wrap type="tight"/>
          </v:shape>
        </w:pict>
      </w:r>
      <w:r w:rsidR="00C10ABC">
        <w:rPr>
          <w:lang w:val="en-US"/>
        </w:rPr>
        <w:t xml:space="preserve">images is the user’s position. </w:t>
      </w:r>
      <w:r w:rsidRPr="007E7624">
        <w:rPr>
          <w:color w:val="FF0000"/>
          <w:lang w:val="en-US"/>
        </w:rPr>
        <w:t>The</w:t>
      </w:r>
      <w:r w:rsidR="00C10ABC">
        <w:rPr>
          <w:color w:val="FF0000"/>
          <w:lang w:val="en-US"/>
        </w:rPr>
        <w:t>se screenshots</w:t>
      </w:r>
      <w:r w:rsidRPr="007E7624">
        <w:rPr>
          <w:color w:val="FF0000"/>
          <w:lang w:val="en-US"/>
        </w:rPr>
        <w:t xml:space="preserve"> can be viewed at []. </w:t>
      </w:r>
    </w:p>
    <w:p w:rsidR="007E7624" w:rsidRDefault="007E7624" w:rsidP="00981110">
      <w:pPr>
        <w:rPr>
          <w:lang w:val="en-US"/>
        </w:rPr>
      </w:pPr>
    </w:p>
    <w:p w:rsidR="00C10ABC" w:rsidRDefault="00C10ABC" w:rsidP="00981110">
      <w:pPr>
        <w:rPr>
          <w:lang w:val="en-US"/>
        </w:rPr>
      </w:pPr>
      <w:r>
        <w:rPr>
          <w:lang w:val="en-US"/>
        </w:rPr>
        <w:t>So just processing 1 terrain quadrant wasn’t enough. The user needed to be able to see the surrounding cells that they could move into. Therefore further array indexing was done to process the current and touching terrain quadrants. In the right image, 5 cells are being processed – but the diagonal quadrants still weren’t being processed.</w:t>
      </w:r>
    </w:p>
    <w:p w:rsidR="00C10ABC" w:rsidRDefault="00C10ABC" w:rsidP="00981110">
      <w:pPr>
        <w:rPr>
          <w:lang w:val="en-US"/>
        </w:rPr>
      </w:pPr>
      <w:r>
        <w:rPr>
          <w:noProof/>
        </w:rPr>
        <w:pict>
          <v:shape id="_x0000_s1091" type="#_x0000_t75" style="position:absolute;margin-left:234.85pt;margin-top:6.5pt;width:172.15pt;height:164.05pt;z-index:-251510784;mso-position-horizontal-relative:text;mso-position-vertical-relative:text;mso-width-relative:page;mso-height-relative:page" wrapcoords="-39 0 -39 21531 21600 21531 21600 0 -39 0">
            <v:imagedata r:id="rId69" o:title="bottom left" croptop="15462f" cropbottom="4041f" cropleft="10775f" cropright="27582f"/>
            <w10:wrap type="tight"/>
          </v:shape>
        </w:pict>
      </w:r>
    </w:p>
    <w:p w:rsidR="00C10ABC" w:rsidRDefault="00C10ABC" w:rsidP="00981110">
      <w:pPr>
        <w:rPr>
          <w:lang w:val="en-US"/>
        </w:rPr>
      </w:pPr>
    </w:p>
    <w:p w:rsidR="007E7624" w:rsidRDefault="00C10ABC" w:rsidP="00981110">
      <w:pPr>
        <w:rPr>
          <w:lang w:val="en-US"/>
        </w:rPr>
      </w:pPr>
      <w:r>
        <w:rPr>
          <w:lang w:val="en-US"/>
        </w:rPr>
        <w:t xml:space="preserve">The image on the right shows the final 3x3 terrain quadrant clipping working. As you can see, only the user’s cell and surrounding 8 cells are sent to the vertex </w:t>
      </w:r>
      <w:proofErr w:type="spellStart"/>
      <w:r>
        <w:rPr>
          <w:lang w:val="en-US"/>
        </w:rPr>
        <w:t>shader</w:t>
      </w:r>
      <w:proofErr w:type="spellEnd"/>
      <w:r>
        <w:rPr>
          <w:lang w:val="en-US"/>
        </w:rPr>
        <w:t xml:space="preserve"> to be processed. This means the user can see into the distance. However the majority of the cells that the user can’t see aren’t processed. </w:t>
      </w:r>
    </w:p>
    <w:p w:rsidR="00C10ABC" w:rsidRDefault="00C10ABC" w:rsidP="00981110">
      <w:pPr>
        <w:rPr>
          <w:lang w:val="en-US"/>
        </w:rPr>
      </w:pPr>
    </w:p>
    <w:p w:rsidR="00C10ABC" w:rsidRDefault="00C10ABC" w:rsidP="00981110">
      <w:pPr>
        <w:rPr>
          <w:lang w:val="en-US"/>
        </w:rPr>
      </w:pPr>
    </w:p>
    <w:p w:rsidR="00C10ABC" w:rsidRDefault="00C10ABC" w:rsidP="00981110">
      <w:pPr>
        <w:rPr>
          <w:lang w:val="en-US"/>
        </w:rPr>
      </w:pPr>
    </w:p>
    <w:p w:rsidR="00C10ABC" w:rsidRPr="00C10ABC" w:rsidRDefault="00C10ABC" w:rsidP="00981110">
      <w:pPr>
        <w:pStyle w:val="Heading3"/>
        <w:rPr>
          <w:lang w:val="en-US"/>
        </w:rPr>
      </w:pPr>
      <w:r>
        <w:rPr>
          <w:lang w:val="en-US"/>
        </w:rPr>
        <w:t>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it has to create</w:t>
      </w:r>
      <w:r w:rsidR="00C10ABC">
        <w:rPr>
          <w:lang w:val="en-US"/>
        </w:rPr>
        <w:t xml:space="preserve"> all of the vertices, normal, UV</w:t>
      </w:r>
      <w:r>
        <w:rPr>
          <w:lang w:val="en-US"/>
        </w:rPr>
        <w:t xml:space="preserve">s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w:t>
      </w:r>
      <w:r w:rsidR="00777027">
        <w:rPr>
          <w:lang w:val="en-US"/>
        </w:rPr>
        <w:t>each containing 16,384 vertices and other data such as normals, UV coordinates and indices.</w:t>
      </w:r>
    </w:p>
    <w:p w:rsidR="006426CA" w:rsidRPr="009E320D" w:rsidRDefault="006C7832" w:rsidP="009E320D">
      <w:pPr>
        <w:pStyle w:val="Heading1"/>
      </w:pPr>
      <w:bookmarkStart w:id="39" w:name="_Toc192777716"/>
      <w:bookmarkStart w:id="40" w:name="_Toc222978612"/>
      <w:bookmarkStart w:id="41" w:name="_Toc476088433"/>
      <w:bookmarkEnd w:id="37"/>
      <w:bookmarkEnd w:id="38"/>
      <w:r>
        <w:lastRenderedPageBreak/>
        <w:t xml:space="preserve">Critical </w:t>
      </w:r>
      <w:r w:rsidR="00711DBE">
        <w:t>Evaluation</w:t>
      </w:r>
      <w:bookmarkEnd w:id="39"/>
      <w:bookmarkEnd w:id="40"/>
      <w:bookmarkEnd w:id="41"/>
    </w:p>
    <w:p w:rsidR="00777027" w:rsidRDefault="00777027" w:rsidP="00777027">
      <w:pPr>
        <w:pStyle w:val="Heading2"/>
        <w:rPr>
          <w:lang w:val="en-US"/>
        </w:rPr>
      </w:pPr>
      <w:r>
        <w:rPr>
          <w:lang w:val="en-US"/>
        </w:rPr>
        <w:t>Initial requirements</w:t>
      </w:r>
    </w:p>
    <w:p w:rsidR="00777027" w:rsidRDefault="00777027" w:rsidP="007322BF"/>
    <w:p w:rsidR="000167F5" w:rsidRDefault="00777027" w:rsidP="004C12FA">
      <w:r>
        <w:t xml:space="preserve">The requirements spec [] developed at the start of the project was </w:t>
      </w:r>
      <w:r w:rsidR="000167F5">
        <w:t>not very realistic</w:t>
      </w:r>
      <w:r>
        <w:t>.</w:t>
      </w:r>
      <w:r w:rsidR="000167F5">
        <w:t xml:space="preserve"> A good 3D </w:t>
      </w:r>
      <w:r w:rsidR="002A29B1">
        <w:t xml:space="preserve">rover </w:t>
      </w:r>
      <w:r w:rsidR="000167F5">
        <w:t>game in WebGL</w:t>
      </w:r>
      <w:r w:rsidR="002A29B1">
        <w:t>, with no prior low level graphics knowledge,</w:t>
      </w:r>
      <w:r w:rsidR="000167F5">
        <w:t xml:space="preserve"> was not possible</w:t>
      </w:r>
      <w:r w:rsidR="002A29B1">
        <w:t xml:space="preserve"> given 400 hours</w:t>
      </w:r>
      <w:r w:rsidR="000167F5">
        <w:t xml:space="preserve"> or even more. If the project continued to be a game</w:t>
      </w:r>
      <w:r w:rsidR="002A29B1">
        <w:t>, then in the end it would had</w:t>
      </w:r>
      <w:r w:rsidR="000167F5">
        <w:t xml:space="preserve"> an ok game, with ok graphics – at best. The playability aspects of the game where the hardest to create, if there was some sort of playability aspect then it would’ve been much better. There was not an obvious task the player could go and do which would have been enjoyable</w:t>
      </w:r>
      <w:r w:rsidR="002A29B1">
        <w:t xml:space="preserve"> for them, and easy to program for me</w:t>
      </w:r>
      <w:r w:rsidR="000167F5">
        <w:t xml:space="preserve">. If the project weren’t a Mars rover game, but instead a space shooter– then the game aspects would have been much easier. A simple high score with shoot to kill aspects would have been great to play and simple to program. </w:t>
      </w:r>
      <w:r w:rsidR="002A29B1">
        <w:t xml:space="preserve">The rover game had infinite potential, but everything took too long to create.  </w:t>
      </w:r>
    </w:p>
    <w:p w:rsidR="000167F5" w:rsidRDefault="000167F5" w:rsidP="004C12FA"/>
    <w:p w:rsidR="002A29B1" w:rsidRDefault="00777027" w:rsidP="004C12FA">
      <w:r>
        <w:t xml:space="preserve">The </w:t>
      </w:r>
      <w:r w:rsidR="002A29B1">
        <w:t xml:space="preserve">initial </w:t>
      </w:r>
      <w:r>
        <w:t xml:space="preserve">requirements where quite simple, the scene needed to be 3D and also have some terrain and rocks. Since I was interested in using a low-level language from the start, libraries and game engines were not suitable. </w:t>
      </w:r>
    </w:p>
    <w:p w:rsidR="00AC3513" w:rsidRDefault="00AC3513" w:rsidP="00AC3513">
      <w:pPr>
        <w:pStyle w:val="Heading2"/>
        <w:rPr>
          <w:lang w:val="en-US"/>
        </w:rPr>
      </w:pPr>
      <w:r>
        <w:rPr>
          <w:lang w:val="en-US"/>
        </w:rPr>
        <w:t>Changing the project direction</w:t>
      </w:r>
    </w:p>
    <w:p w:rsidR="00AC3513" w:rsidRDefault="00AC3513" w:rsidP="00AC3513">
      <w:pPr>
        <w:rPr>
          <w:lang w:val="en-US"/>
        </w:rPr>
      </w:pPr>
    </w:p>
    <w:p w:rsidR="00AC3513" w:rsidRDefault="00AC3513" w:rsidP="00AC3513">
      <w:pPr>
        <w:rPr>
          <w:lang w:val="en-US"/>
        </w:rPr>
      </w:pPr>
      <w:r>
        <w:rPr>
          <w:lang w:val="en-US"/>
        </w:rPr>
        <w:t>As previously mentioned, the project started out as a game and later transitioned into a graphical scene. The game aspects side of the requirements where simply stripped out and no new requirements where added. This was because the graphics of the existing project needed to be massively improved, as shown in the below images:</w:t>
      </w:r>
    </w:p>
    <w:p w:rsidR="00AC3513" w:rsidRDefault="00AD70AF" w:rsidP="004C12FA">
      <w:pPr>
        <w:rPr>
          <w:lang w:val="en-US"/>
        </w:rPr>
      </w:pPr>
      <w:r>
        <w:rPr>
          <w:noProof/>
        </w:rPr>
        <w:pict>
          <v:shape id="_x0000_s1087" type="#_x0000_t75" style="position:absolute;margin-left:216.8pt;margin-top:12.75pt;width:193.85pt;height:123.75pt;z-index:-251523072;mso-position-horizontal-relative:text;mso-position-vertical-relative:text;mso-width-relative:page;mso-height-relative:page" wrapcoords="-39 0 -39 21539 21600 21539 21600 0 -39 0">
            <v:imagedata r:id="rId72" o:title="0_original_water"/>
            <w10:wrap type="tight"/>
          </v:shape>
        </w:pict>
      </w:r>
      <w:r>
        <w:rPr>
          <w:noProof/>
        </w:rPr>
        <w:pict>
          <v:shape id="_x0000_s1086" type="#_x0000_t75" style="position:absolute;margin-left:.05pt;margin-top:23.8pt;width:197.9pt;height:112.3pt;z-index:-251525120;mso-position-horizontal-relative:text;mso-position-vertical-relative:text;mso-width-relative:page;mso-height-relative:page" wrapcoords="-39 0 -39 21531 21600 21531 21600 0 -39 0">
            <v:imagedata r:id="rId73" o:title="5"/>
            <w10:wrap type="tight"/>
          </v:shape>
        </w:pict>
      </w:r>
    </w:p>
    <w:p w:rsidR="00AC3513" w:rsidRDefault="00AC3513" w:rsidP="004C12FA"/>
    <w:p w:rsidR="000167F5" w:rsidRDefault="00AC3513" w:rsidP="004C12FA">
      <w:r>
        <w:t xml:space="preserve">So the project already had some terrain, rocks and water when the </w:t>
      </w:r>
      <w:r w:rsidR="000167F5">
        <w:t>project changed direction</w:t>
      </w:r>
      <w:r>
        <w:t xml:space="preserve">. </w:t>
      </w:r>
      <w:r w:rsidR="000167F5">
        <w:t xml:space="preserve">Now, no longer focusing on the game aspects </w:t>
      </w:r>
      <w:r>
        <w:t>meant the existing graphics could be improved. There were several reasons behind why the graphics in the game weren’t amazing. The first reason was that they were being created from scratch in WebGL, which takes ages</w:t>
      </w:r>
      <w:r w:rsidR="000167F5">
        <w:t>, even</w:t>
      </w:r>
      <w:r>
        <w:t xml:space="preserve"> if you do it right first time – let alone trying to debug with no error messages. </w:t>
      </w:r>
      <w:r w:rsidR="000167F5">
        <w:t xml:space="preserve">The second reason was that the graphics were only half of the problem, there was still an entire game to build. This included UIs, collision and level boundaries, building a minimap, adding user missions and adding XP. Nearly all of these features where removed after the mid-project demonstration. </w:t>
      </w:r>
    </w:p>
    <w:p w:rsidR="00827731" w:rsidRDefault="00BA5E13" w:rsidP="00827731">
      <w:pPr>
        <w:pStyle w:val="Heading2"/>
        <w:rPr>
          <w:lang w:val="en-US"/>
        </w:rPr>
      </w:pPr>
      <w:r>
        <w:rPr>
          <w:lang w:val="en-US"/>
        </w:rPr>
        <w:t>Design decisions</w:t>
      </w:r>
    </w:p>
    <w:p w:rsidR="00827731" w:rsidRDefault="00827731" w:rsidP="004C12FA"/>
    <w:p w:rsidR="00827731" w:rsidRDefault="00827731" w:rsidP="004C12FA">
      <w:r>
        <w:t xml:space="preserve">SCRUM is all </w:t>
      </w:r>
      <w:r w:rsidR="00BA5E13">
        <w:t>about producing working, tested</w:t>
      </w:r>
      <w:r>
        <w:t xml:space="preserve">, documented software at the end of each sprint. This was achieved, however various </w:t>
      </w:r>
      <w:r w:rsidR="00BA5E13">
        <w:t>aspects of the project</w:t>
      </w:r>
      <w:r>
        <w:t xml:space="preserve"> had to be rewritten in later weeks</w:t>
      </w:r>
      <w:r w:rsidR="00BA5E13">
        <w:t>,</w:t>
      </w:r>
      <w:r>
        <w:t xml:space="preserve"> due to unforeseen problems. It was very difficult to know </w:t>
      </w:r>
      <w:r>
        <w:lastRenderedPageBreak/>
        <w:t xml:space="preserve">how efficient something would be until it was already built. For example the original terrain and rocks. </w:t>
      </w:r>
      <w:r w:rsidR="00BA5E13">
        <w:t>There weren’t any</w:t>
      </w:r>
      <w:r>
        <w:t xml:space="preserve"> FPS issues with the terrain until after</w:t>
      </w:r>
      <w:r w:rsidR="00BA5E13">
        <w:t xml:space="preserve"> the rocks had been </w:t>
      </w:r>
      <w:proofErr w:type="gramStart"/>
      <w:r w:rsidR="00BA5E13">
        <w:t>added.</w:t>
      </w:r>
      <w:proofErr w:type="gramEnd"/>
      <w:r>
        <w:t xml:space="preserve"> The rocks themselves contained several thousand vertices, just enough to slow down the frame rate when paired with the terrain. However they weren’t the root of the problem, the FPS drops was due to the terrain. But at the time of implementing the terrain, there didn’t seem to be a problem with it.</w:t>
      </w:r>
    </w:p>
    <w:p w:rsidR="00827731" w:rsidRDefault="00827731" w:rsidP="004C12FA"/>
    <w:p w:rsidR="00827731" w:rsidRDefault="00827731" w:rsidP="004C12FA">
      <w:r>
        <w:t>These FPS issues set the project back, but again you only really have two options. The first option is to try and use a really efficient technique early on and run the risk of it not working at all. Or, you can implement something not very efficient and build on it afterwards.</w:t>
      </w:r>
      <w:r w:rsidR="0090573C">
        <w:t xml:space="preserve"> </w:t>
      </w:r>
      <w:r>
        <w:t xml:space="preserve">Using WebGL was difficult enough already, let alone trying to use complex techniques like instanced rendering from the get go. </w:t>
      </w:r>
      <w:r w:rsidR="00BA5E13">
        <w:t xml:space="preserve">This was why the initial features like the rocks and terrain where implemented in less efficient ways. </w:t>
      </w:r>
    </w:p>
    <w:p w:rsidR="00827731" w:rsidRDefault="00827731" w:rsidP="004C12FA"/>
    <w:p w:rsidR="00D2144E" w:rsidRDefault="00827731" w:rsidP="004C12FA">
      <w:r>
        <w:t xml:space="preserve">Although </w:t>
      </w:r>
      <w:r w:rsidR="00BA5E13">
        <w:t xml:space="preserve">the </w:t>
      </w:r>
      <w:r>
        <w:t>features where constantly changing, this is expected when learning a new language. The first projects or features you make aren’t going to use the most efficient techniques as firstly, you’re simply unaware of them and secondly they would b</w:t>
      </w:r>
      <w:r w:rsidR="009E320D">
        <w:t xml:space="preserve">e too difficult to start with. </w:t>
      </w:r>
    </w:p>
    <w:p w:rsidR="00D86C9B" w:rsidRDefault="00D86C9B" w:rsidP="00D86C9B">
      <w:pPr>
        <w:pStyle w:val="Heading2"/>
        <w:rPr>
          <w:lang w:val="en-US"/>
        </w:rPr>
      </w:pPr>
      <w:r>
        <w:rPr>
          <w:lang w:val="en-US"/>
        </w:rPr>
        <w:t>Starting the project again</w:t>
      </w:r>
    </w:p>
    <w:p w:rsidR="00D86C9B" w:rsidRDefault="00D86C9B" w:rsidP="004C12FA"/>
    <w:p w:rsidR="00D86C9B" w:rsidRDefault="00D86C9B" w:rsidP="00D86C9B">
      <w:r>
        <w:t>Looking back, there should been a clear game p</w:t>
      </w:r>
      <w:r w:rsidR="007E5C33">
        <w:t xml:space="preserve">layability aspect going into it. When the game started to be written, it soon came apparent that creating it was just not feasible given the timeframe. </w:t>
      </w:r>
      <w:r>
        <w:t xml:space="preserve">I was so caught up in creating a 3D scene and engine that the problem only arose when it was time to make the game. Developing low level graphics where what was actually interesting, the game written in JavaScript on top was not. </w:t>
      </w:r>
    </w:p>
    <w:p w:rsidR="00D86C9B" w:rsidRDefault="00D86C9B" w:rsidP="00D86C9B"/>
    <w:p w:rsidR="00D86C9B" w:rsidRDefault="00D86C9B" w:rsidP="004C12FA">
      <w:r>
        <w:t>If the project stayed as a game, then firstly a mid-weight library like three.js, should have been used to help render the graphics. This would’ve allowed more time to focus on the game aspects. Since the graphics would have been less technical, other areas could have been improved to make up for it, such as collision. For example, a pathfinding algorithm like A* could have been implemented with 2D mouse picking. This would allow the user to click to move, automatically avoiding rocks, rather than using keys.</w:t>
      </w:r>
      <w:r w:rsidR="007E5C33">
        <w:t xml:space="preserve"> </w:t>
      </w:r>
      <w:r>
        <w:t>However the project should have focused on WebGL graphics from the start.</w:t>
      </w:r>
    </w:p>
    <w:p w:rsidR="007E5C33" w:rsidRDefault="007E5C33" w:rsidP="004C12FA"/>
    <w:p w:rsidR="00660DAF" w:rsidRDefault="007E5C33" w:rsidP="004C12FA">
      <w:r>
        <w:t>If the project were being made again – then OpenGL would be the language of choice. The reason WebGL was chosen in the first place was due to the base language of JavaScript. But now, OpenGL would be a better fit. OpenGL is much better documented as it has existed for over 20 years. There are many tutorials on advanced OpenGL features, the</w:t>
      </w:r>
      <w:r w:rsidR="003139BB">
        <w:t xml:space="preserve"> same can’t be said for WebGL. </w:t>
      </w:r>
    </w:p>
    <w:p w:rsidR="00660DAF" w:rsidRDefault="00660DAF" w:rsidP="00660DAF">
      <w:pPr>
        <w:pStyle w:val="Heading2"/>
        <w:rPr>
          <w:lang w:val="en-US"/>
        </w:rPr>
      </w:pPr>
      <w:r>
        <w:rPr>
          <w:lang w:val="en-US"/>
        </w:rPr>
        <w:t>Problems faced</w:t>
      </w:r>
    </w:p>
    <w:p w:rsidR="00660DAF" w:rsidRDefault="00660DAF" w:rsidP="004C12FA"/>
    <w:p w:rsidR="00660DAF" w:rsidRDefault="00660DAF" w:rsidP="004C12FA">
      <w:r>
        <w:t>Developing with WebGL is a nightmare, especially for a beginner. For example if you try to get the locati</w:t>
      </w:r>
      <w:r w:rsidR="003139BB">
        <w:t xml:space="preserve">on of a variable in a </w:t>
      </w:r>
      <w:proofErr w:type="spellStart"/>
      <w:r w:rsidR="003139BB">
        <w:t>shader</w:t>
      </w:r>
      <w:proofErr w:type="spellEnd"/>
      <w:r w:rsidR="003139BB">
        <w:t xml:space="preserve"> and</w:t>
      </w:r>
      <w:r>
        <w:t xml:space="preserve"> that </w:t>
      </w:r>
      <w:proofErr w:type="spellStart"/>
      <w:r>
        <w:t>shader</w:t>
      </w:r>
      <w:proofErr w:type="spellEnd"/>
      <w:r>
        <w:t xml:space="preserve"> variable doesn’t exist</w:t>
      </w:r>
      <w:r w:rsidR="003139BB">
        <w:t>,</w:t>
      </w:r>
      <w:r>
        <w:t xml:space="preserve"> you will not get an error. Likewise if you try and pass data from the vertex </w:t>
      </w:r>
      <w:proofErr w:type="spellStart"/>
      <w:r>
        <w:t>shader</w:t>
      </w:r>
      <w:proofErr w:type="spellEnd"/>
      <w:r>
        <w:t xml:space="preserve">, to the fragment </w:t>
      </w:r>
      <w:proofErr w:type="spellStart"/>
      <w:r>
        <w:t>shader</w:t>
      </w:r>
      <w:proofErr w:type="spellEnd"/>
      <w:r>
        <w:t xml:space="preserve">, you won’t get an error if the variables are spelt differently. </w:t>
      </w:r>
    </w:p>
    <w:p w:rsidR="00660DAF" w:rsidRDefault="00660DAF" w:rsidP="004C12FA"/>
    <w:p w:rsidR="00660DAF" w:rsidRDefault="00660DAF" w:rsidP="004C12FA">
      <w:r>
        <w:t>But the worst errors are “</w:t>
      </w:r>
      <w:r w:rsidRPr="00660DAF">
        <w:t>attempt to access out of range vertices in attribute 0</w:t>
      </w:r>
      <w:r>
        <w:t xml:space="preserve">”. This essentially means anything could be wrong with the data you’re trying to draw. WebGL will say attribute 0, which is usually referring to the vertex positions. However </w:t>
      </w:r>
      <w:r>
        <w:lastRenderedPageBreak/>
        <w:t xml:space="preserve">the majority of the time the error won’t be here and could instead be in any attribute, such as attribute 2 which may contain the data for your normals. There is no easy way to solve this. The only way is to step back through every single setup and draw call to eventually find you told WebGL to draw one to many vertices.  </w:t>
      </w:r>
    </w:p>
    <w:p w:rsidR="00660DAF" w:rsidRDefault="00660DAF" w:rsidP="004C12FA"/>
    <w:p w:rsidR="00660DAF" w:rsidRDefault="00660DAF" w:rsidP="004C12FA">
      <w:r>
        <w:t xml:space="preserve">These errors alone probably set the project back at least 30 hours. </w:t>
      </w:r>
    </w:p>
    <w:p w:rsidR="00D86C9B" w:rsidRDefault="00D86C9B" w:rsidP="00D86C9B">
      <w:pPr>
        <w:pStyle w:val="Heading2"/>
        <w:rPr>
          <w:lang w:val="en-US"/>
        </w:rPr>
      </w:pPr>
      <w:r>
        <w:rPr>
          <w:lang w:val="en-US"/>
        </w:rPr>
        <w:t>Future improvements</w:t>
      </w:r>
    </w:p>
    <w:p w:rsidR="00D86C9B" w:rsidRDefault="00D86C9B" w:rsidP="004C12FA"/>
    <w:p w:rsidR="00D86C9B" w:rsidRDefault="007E5C33" w:rsidP="004C12FA">
      <w:r>
        <w:t xml:space="preserve">There are still numerous features still left to add to the scene. The main problem with the scene is its engine. </w:t>
      </w:r>
      <w:r w:rsidR="00362C3C">
        <w:t>The</w:t>
      </w:r>
      <w:r>
        <w:t xml:space="preserve"> viewing distance has been kept between 128 and 256, and everything outside of that is not rendered. However this simply isn’t enough. You can see the terrain coming in and out of view when moving between sections, which is not ideal. Earlier in the project the viewing distance was around 512 and the fog covered the objects instantly appearing in view of the </w:t>
      </w:r>
      <w:r w:rsidR="00FD74FC">
        <w:t>user</w:t>
      </w:r>
      <w:r>
        <w:t>. However this viewing distance and terrain rendering had to be rewritten to improve FPS</w:t>
      </w:r>
      <w:r w:rsidR="00362C3C">
        <w:t>,</w:t>
      </w:r>
      <w:r>
        <w:t xml:space="preserve"> as mentioned in the terrain implementation section. </w:t>
      </w:r>
    </w:p>
    <w:p w:rsidR="00FD74FC" w:rsidRDefault="00FD74FC" w:rsidP="004C12FA"/>
    <w:p w:rsidR="00FD74FC" w:rsidRDefault="00FD74FC" w:rsidP="004C12FA">
      <w:r>
        <w:t xml:space="preserve">Currently, 9 terrain quadrants are processed every frame. But the user can only see around 4 of them. The rest of the quadrants are to the side or behind the player – but those quadrants vertices are still being processed by the vertex </w:t>
      </w:r>
      <w:proofErr w:type="spellStart"/>
      <w:r>
        <w:t>shader</w:t>
      </w:r>
      <w:proofErr w:type="spellEnd"/>
      <w:r>
        <w:t xml:space="preserve">. A solution could involve creating a vector from the middle of each terrain quadrant to the users viewing direction. If the dot product of the viewing direction and the quadrant vector is above a certain value, then that quadrant would get processed. So this dot product would be done for the 9 quadrant cells every frame, </w:t>
      </w:r>
      <w:r w:rsidR="00362C3C">
        <w:t>this would</w:t>
      </w:r>
      <w:r>
        <w:t xml:space="preserve"> remove around half of </w:t>
      </w:r>
      <w:r w:rsidR="00362C3C">
        <w:t xml:space="preserve">the quadrants sent </w:t>
      </w:r>
      <w:r>
        <w:t xml:space="preserve">to the </w:t>
      </w:r>
      <w:proofErr w:type="spellStart"/>
      <w:r>
        <w:t>shader</w:t>
      </w:r>
      <w:proofErr w:type="spellEnd"/>
      <w:r>
        <w:t xml:space="preserve">. </w:t>
      </w:r>
    </w:p>
    <w:p w:rsidR="00FD74FC" w:rsidRDefault="00FD74FC" w:rsidP="004C12FA">
      <w:r>
        <w:rPr>
          <w:noProof/>
          <w:lang w:eastAsia="en-GB"/>
        </w:rPr>
        <w:drawing>
          <wp:anchor distT="0" distB="0" distL="114300" distR="114300" simplePos="0" relativeHeight="251794432" behindDoc="1" locked="0" layoutInCell="1" allowOverlap="1">
            <wp:simplePos x="0" y="0"/>
            <wp:positionH relativeFrom="margin">
              <wp:align>right</wp:align>
            </wp:positionH>
            <wp:positionV relativeFrom="paragraph">
              <wp:posOffset>148231</wp:posOffset>
            </wp:positionV>
            <wp:extent cx="2139315" cy="1597660"/>
            <wp:effectExtent l="0" t="0" r="0" b="2540"/>
            <wp:wrapTight wrapText="bothSides">
              <wp:wrapPolygon edited="0">
                <wp:start x="0" y="0"/>
                <wp:lineTo x="0" y="21377"/>
                <wp:lineTo x="21350" y="21377"/>
                <wp:lineTo x="2135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7350" t="32472" r="45678" b="18404"/>
                    <a:stretch/>
                  </pic:blipFill>
                  <pic:spPr bwMode="auto">
                    <a:xfrm>
                      <a:off x="0" y="0"/>
                      <a:ext cx="213931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4FC" w:rsidRDefault="00FD74FC" w:rsidP="004C12FA">
      <w:r>
        <w:t>The image on the right shows</w:t>
      </w:r>
      <w:r w:rsidR="002D01A9">
        <w:t xml:space="preserve"> a bird’s eye view of the terrain quadrants. T</w:t>
      </w:r>
      <w:r>
        <w:t xml:space="preserve">he users position vector in red. The vector direction is their viewing direction. The black vectors (not all are drawn) are vectors from the centre of the quadrants, to the </w:t>
      </w:r>
      <w:proofErr w:type="gramStart"/>
      <w:r>
        <w:t>users</w:t>
      </w:r>
      <w:proofErr w:type="gramEnd"/>
      <w:r>
        <w:t xml:space="preserve"> vector. If we calculate the dot product of </w:t>
      </w:r>
      <w:r w:rsidR="002D01A9">
        <w:t>the user and quadrant vectors</w:t>
      </w:r>
      <w:r>
        <w:t xml:space="preserve">, then we would only process the quadrants whose dot products with the users vector is above 0. </w:t>
      </w:r>
      <w:r w:rsidR="002D01A9">
        <w:t xml:space="preserve">Essentially this would only make the visible quadrants be processed by the vertex </w:t>
      </w:r>
      <w:proofErr w:type="spellStart"/>
      <w:r w:rsidR="002D01A9">
        <w:t>shader</w:t>
      </w:r>
      <w:proofErr w:type="spellEnd"/>
      <w:r w:rsidR="002D01A9">
        <w:t>. The quadrants behind the user wouldn’t be processed.</w:t>
      </w:r>
    </w:p>
    <w:p w:rsidR="007E5C33" w:rsidRDefault="007E5C33" w:rsidP="004C12FA"/>
    <w:p w:rsidR="00FD74FC" w:rsidRDefault="00362C3C" w:rsidP="004C12FA">
      <w:r>
        <w:t xml:space="preserve">Moving on to improvements for the water, right now the water is just done via texture effects. Instead of using a simple quad for the water, we could use a large grid of vertices, (exactly the same as the terrain) </w:t>
      </w:r>
      <w:r w:rsidR="003920E6">
        <w:t xml:space="preserve">and then </w:t>
      </w:r>
      <w:r>
        <w:t xml:space="preserve">update </w:t>
      </w:r>
      <w:r w:rsidR="003920E6">
        <w:t>those vertices</w:t>
      </w:r>
      <w:r>
        <w:t xml:space="preserve"> on the GPU. </w:t>
      </w:r>
      <w:r w:rsidR="003920E6">
        <w:t xml:space="preserve">The vertices could be updated in the shape of a sine wave to give a fluid motion. This, combines with the texture effects would yield quite realistic water. However as the scene currently isn’t holding a stable 60 FPS, various other efficiency improvements would need to be done first. </w:t>
      </w:r>
    </w:p>
    <w:p w:rsidR="00FD74FC" w:rsidRDefault="00FD74FC" w:rsidP="004C12FA"/>
    <w:p w:rsidR="003920E6" w:rsidRDefault="003920E6" w:rsidP="00362C3C">
      <w:r>
        <w:t xml:space="preserve">Another addition the scene could use is a spot light for the sun. At the moment the sun is represented by a point light, emitting light equally in all directions. The specular highlights on the water should line up </w:t>
      </w:r>
      <w:r w:rsidR="009757CA">
        <w:t>properly</w:t>
      </w:r>
      <w:r>
        <w:t xml:space="preserve"> with the sun, but currently it doesn’t.</w:t>
      </w:r>
    </w:p>
    <w:p w:rsidR="009757CA" w:rsidRDefault="009757CA" w:rsidP="009757CA">
      <w:pPr>
        <w:pStyle w:val="Heading2"/>
        <w:rPr>
          <w:lang w:val="en-US"/>
        </w:rPr>
      </w:pPr>
      <w:r>
        <w:rPr>
          <w:lang w:val="en-US"/>
        </w:rPr>
        <w:lastRenderedPageBreak/>
        <w:t xml:space="preserve">Evaluating project deliverables </w:t>
      </w:r>
    </w:p>
    <w:p w:rsidR="00FD74FC" w:rsidRDefault="00FD74FC" w:rsidP="004C12FA"/>
    <w:p w:rsidR="00676296" w:rsidRDefault="009757CA" w:rsidP="004C12FA">
      <w:bookmarkStart w:id="42"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Camera class, allowing user to move</w:t>
      </w:r>
    </w:p>
    <w:p w:rsidR="009757CA" w:rsidRDefault="009757CA" w:rsidP="009757CA">
      <w:pPr>
        <w:pStyle w:val="ListParagraph"/>
        <w:numPr>
          <w:ilvl w:val="0"/>
          <w:numId w:val="37"/>
        </w:numPr>
      </w:pPr>
      <w:r>
        <w:t>Add in rocks</w:t>
      </w:r>
    </w:p>
    <w:p w:rsidR="009757CA" w:rsidRDefault="009757CA" w:rsidP="004C12FA"/>
    <w:p w:rsidR="009757CA" w:rsidRDefault="009757CA" w:rsidP="004C12FA">
      <w:r>
        <w:t>All of these have been achieved and more. The 3D scene was implemented within the first month of the project (but was started a month early, so it actually took 2 months). Nearly all of this time was spent researching 3D graphics, perhaps only 30 hours of that time was spent implementing it and fixing errors.</w:t>
      </w:r>
      <w:r w:rsidR="009F3D29">
        <w:t xml:space="preserve"> This initial 3D engine file got refactored into the: </w:t>
      </w:r>
      <w:proofErr w:type="spellStart"/>
      <w:r w:rsidR="009F3D29">
        <w:t>MainProgram</w:t>
      </w:r>
      <w:proofErr w:type="spellEnd"/>
      <w:r w:rsidR="009F3D29">
        <w:t xml:space="preserve">, </w:t>
      </w:r>
      <w:proofErr w:type="spellStart"/>
      <w:r w:rsidR="009F3D29">
        <w:t>vertexShader</w:t>
      </w:r>
      <w:proofErr w:type="spellEnd"/>
      <w:r w:rsidR="009F3D29">
        <w:t xml:space="preserve">, </w:t>
      </w:r>
      <w:proofErr w:type="spellStart"/>
      <w:r w:rsidR="009F3D29">
        <w:t>fragmentShader</w:t>
      </w:r>
      <w:proofErr w:type="spellEnd"/>
      <w:r w:rsidR="009F3D29">
        <w:t xml:space="preserve">, camera and </w:t>
      </w:r>
      <w:proofErr w:type="spellStart"/>
      <w:r w:rsidR="009F3D29">
        <w:t>GLSetup</w:t>
      </w:r>
      <w:proofErr w:type="spellEnd"/>
      <w:r w:rsidR="009F3D29">
        <w:t xml:space="preserve"> files.</w:t>
      </w:r>
    </w:p>
    <w:p w:rsidR="003A6778" w:rsidRDefault="003A6778" w:rsidP="004C12FA"/>
    <w:p w:rsidR="003A6778" w:rsidRDefault="003A6778" w:rsidP="004C12FA">
      <w:r>
        <w:t>The terrain</w:t>
      </w:r>
      <w:r w:rsidR="009F3D29">
        <w:t xml:space="preserve"> generation was done</w:t>
      </w:r>
      <w:r>
        <w:t xml:space="preserve"> with </w:t>
      </w:r>
      <w:r w:rsidR="009F3D29">
        <w:t xml:space="preserve">stacked </w:t>
      </w:r>
      <w:proofErr w:type="spellStart"/>
      <w:r w:rsidR="009F3D29">
        <w:t>perlin</w:t>
      </w:r>
      <w:proofErr w:type="spellEnd"/>
      <w:r w:rsidR="009F3D29">
        <w:t xml:space="preserve"> noise. This gives greater detail to the terrain over regular noise. After rewriting the rock generation code several times, the final technique used was instanced rendering. </w:t>
      </w:r>
    </w:p>
    <w:p w:rsidR="00710C2F" w:rsidRDefault="00710C2F" w:rsidP="004C12FA"/>
    <w:p w:rsidR="00B14DDF" w:rsidRPr="00B14DDF" w:rsidRDefault="009F3D29" w:rsidP="004C12FA">
      <w:r>
        <w:t xml:space="preserve">The deliverables added whilst the project was in progress were: adding fog, a skybox and water. </w:t>
      </w:r>
      <w:r w:rsidR="00AC2C89">
        <w:t>All of these features have been implemented to a high standard, especially the water (contrast the initial and final water).</w:t>
      </w:r>
    </w:p>
    <w:p w:rsidR="007F42B8" w:rsidRDefault="00711DBE" w:rsidP="004C12FA">
      <w:pPr>
        <w:pStyle w:val="Heading1"/>
      </w:pPr>
      <w:bookmarkStart w:id="43" w:name="_Toc222978613"/>
      <w:bookmarkStart w:id="44" w:name="_Toc476088434"/>
      <w:r>
        <w:t>Appendices</w:t>
      </w:r>
      <w:bookmarkEnd w:id="42"/>
      <w:bookmarkEnd w:id="43"/>
      <w:bookmarkEnd w:id="44"/>
    </w:p>
    <w:p w:rsidR="00AC2C89" w:rsidRDefault="00AC2C89" w:rsidP="00A17F3B">
      <w:pPr>
        <w:jc w:val="both"/>
      </w:pPr>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Pr="00A17F3B" w:rsidRDefault="00A17F3B" w:rsidP="00AC2C89">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w:t>
      </w:r>
      <w:r w:rsidR="00AC2C89">
        <w:t>ecification for further detail.</w:t>
      </w:r>
    </w:p>
    <w:p w:rsidR="004900D4" w:rsidRDefault="0042405C" w:rsidP="00F77F63">
      <w:pPr>
        <w:pStyle w:val="AppendixSection"/>
      </w:pPr>
      <w:bookmarkStart w:id="45" w:name="_Toc222978614"/>
      <w:bookmarkStart w:id="46" w:name="_Toc476088435"/>
      <w:r w:rsidRPr="004F1DC9">
        <w:t>Libraries</w:t>
      </w:r>
      <w:bookmarkEnd w:id="45"/>
      <w:bookmarkEnd w:id="46"/>
    </w:p>
    <w:p w:rsidR="00F7434E" w:rsidRDefault="00F7434E" w:rsidP="009A54F2"/>
    <w:p w:rsidR="00F6717D" w:rsidRDefault="00F6717D" w:rsidP="009A54F2">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w:t>
      </w:r>
      <w:r>
        <w:tab/>
      </w:r>
      <w:r w:rsidR="004F46ED">
        <w:t xml:space="preserve">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75" w:history="1">
        <w:r w:rsidRPr="00C96769">
          <w:rPr>
            <w:rStyle w:val="Hyperlink"/>
          </w:rPr>
          <w:t>https://jquery.com/</w:t>
        </w:r>
      </w:hyperlink>
    </w:p>
    <w:p w:rsidR="00F6717D" w:rsidRDefault="00F6717D" w:rsidP="00F6717D">
      <w:r>
        <w:tab/>
        <w:t>Source available at:</w:t>
      </w:r>
    </w:p>
    <w:p w:rsidR="00F6717D" w:rsidRDefault="00F6717D" w:rsidP="009A54F2">
      <w:r>
        <w:tab/>
      </w:r>
      <w:hyperlink r:id="rId76" w:history="1">
        <w:r w:rsidRPr="00C96769">
          <w:rPr>
            <w:rStyle w:val="Hyperlink"/>
          </w:rPr>
          <w:t>https://github.com/jquery/jquery</w:t>
        </w:r>
      </w:hyperlink>
    </w:p>
    <w:p w:rsidR="004F46ED" w:rsidRDefault="004F46ED" w:rsidP="009A54F2"/>
    <w:p w:rsidR="000C57CB" w:rsidRDefault="00F6717D" w:rsidP="009A54F2">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lastRenderedPageBreak/>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7"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 xml:space="preserve">terrain. The techniques come from </w:t>
      </w:r>
      <w:r w:rsidR="0009330B" w:rsidRPr="000C57CB">
        <w:rPr>
          <w:color w:val="FF0000"/>
        </w:rPr>
        <w:t xml:space="preserve">Ken </w:t>
      </w:r>
      <w:proofErr w:type="spellStart"/>
      <w:r w:rsidR="0009330B" w:rsidRPr="000C57CB">
        <w:rPr>
          <w:color w:val="FF0000"/>
        </w:rPr>
        <w:t>Perlin</w:t>
      </w:r>
      <w:proofErr w:type="spellEnd"/>
      <w:r w:rsidR="0009330B" w:rsidRPr="000C57CB">
        <w:rPr>
          <w:color w:val="FF0000"/>
        </w:rPr>
        <w:t xml:space="preserve"> in his paper </w:t>
      </w:r>
      <w:r w:rsidR="000C57CB">
        <w:rPr>
          <w:color w:val="FF0000"/>
        </w:rPr>
        <w:tab/>
      </w:r>
      <w:r w:rsidR="0009330B" w:rsidRPr="000C57CB">
        <w:rPr>
          <w:color w:val="FF0000"/>
        </w:rPr>
        <w:t xml:space="preserve">about </w:t>
      </w:r>
      <w:proofErr w:type="spellStart"/>
      <w:r w:rsidR="0009330B" w:rsidRPr="000C57CB">
        <w:rPr>
          <w:color w:val="FF0000"/>
        </w:rPr>
        <w:t>perlin</w:t>
      </w:r>
      <w:proofErr w:type="spellEnd"/>
      <w:r w:rsidR="0009330B" w:rsidRPr="000C57CB">
        <w:rPr>
          <w:color w:val="FF0000"/>
        </w:rPr>
        <w:t xml:space="preserve"> noise</w:t>
      </w:r>
      <w:r w:rsidR="0009330B">
        <w:t xml:space="preserve">. </w:t>
      </w:r>
      <w:r w:rsidR="004F46ED">
        <w:t>This library was used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8" w:history="1">
        <w:r w:rsidRPr="00C96769">
          <w:rPr>
            <w:rStyle w:val="Hyperlink"/>
          </w:rPr>
          <w:t>https://github.com/josephg/noisejs</w:t>
        </w:r>
      </w:hyperlink>
    </w:p>
    <w:p w:rsidR="004F46ED" w:rsidRDefault="004F46ED" w:rsidP="009A54F2"/>
    <w:p w:rsidR="000C57CB" w:rsidRDefault="00F6717D" w:rsidP="009A54F2">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9" w:history="1">
        <w:r w:rsidRPr="00C96769">
          <w:rPr>
            <w:rStyle w:val="Hyperlink"/>
          </w:rPr>
          <w:t>https://github.com/greggman/twgl.js/</w:t>
        </w:r>
      </w:hyperlink>
    </w:p>
    <w:p w:rsidR="00E77ACE" w:rsidRDefault="00E77ACE" w:rsidP="009A54F2"/>
    <w:p w:rsidR="000C57CB" w:rsidRDefault="00F6717D" w:rsidP="00E77ACE">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80" w:history="1">
        <w:r w:rsidRPr="00C96769">
          <w:rPr>
            <w:rStyle w:val="Hyperlink"/>
          </w:rPr>
          <w:t>https://github.com/dataarts/dat.gui/blob/master/LICENSE</w:t>
        </w:r>
      </w:hyperlink>
    </w:p>
    <w:p w:rsidR="00E77ACE" w:rsidRDefault="00E77ACE" w:rsidP="009A54F2"/>
    <w:p w:rsidR="000C57CB" w:rsidRDefault="00F6717D" w:rsidP="004C12FA">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proofErr w:type="spellStart"/>
      <w:r w:rsidR="00E77ACE">
        <w:t>useage</w:t>
      </w:r>
      <w:proofErr w:type="spellEnd"/>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81"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47" w:name="_Toc476088436"/>
      <w:bookmarkStart w:id="48" w:name="_Toc222978615"/>
      <w:r w:rsidRPr="00D61D84">
        <w:t>Ethics Submission</w:t>
      </w:r>
      <w:bookmarkEnd w:id="47"/>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lastRenderedPageBreak/>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Mars Mission Control Game in WebGL</w:t>
      </w:r>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lastRenderedPageBreak/>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49" w:name="_Toc476088437"/>
      <w:r>
        <w:t>Code Samples</w:t>
      </w:r>
      <w:bookmarkEnd w:id="48"/>
      <w:bookmarkEnd w:id="49"/>
    </w:p>
    <w:p w:rsidR="00312BF8" w:rsidRDefault="00312BF8" w:rsidP="001B7C78"/>
    <w:p w:rsidR="001B7C78" w:rsidRDefault="001B7C78" w:rsidP="001B7C78">
      <w:r>
        <w:t>[]</w:t>
      </w:r>
      <w:r>
        <w:tab/>
        <w:t xml:space="preserve">The old terrain rendering code – Can be found in code/old code </w:t>
      </w:r>
      <w:r>
        <w:tab/>
        <w:t>snippets/old_terrain_code.js/</w:t>
      </w:r>
    </w:p>
    <w:p w:rsidR="00312BF8" w:rsidRDefault="00312BF8" w:rsidP="001B7C78"/>
    <w:p w:rsidR="001B7C78" w:rsidRDefault="001B7C78" w:rsidP="001B7C78">
      <w:r>
        <w:t>[]</w:t>
      </w:r>
      <w:r>
        <w:tab/>
        <w:t xml:space="preserve">The new terrain rendering code – Can be found in code/old code </w:t>
      </w:r>
      <w:r>
        <w:tab/>
        <w:t>snippets/new_terrain_code.js/</w:t>
      </w:r>
    </w:p>
    <w:p w:rsidR="002107BB" w:rsidRDefault="002107BB" w:rsidP="002107BB">
      <w:r>
        <w:t>[]</w:t>
      </w:r>
      <w:r>
        <w:tab/>
      </w:r>
      <w:proofErr w:type="spellStart"/>
      <w:r>
        <w:t>Perlin</w:t>
      </w:r>
      <w:proofErr w:type="spellEnd"/>
      <w:r>
        <w:t xml:space="preserve"> noise procedural texture code. Open this page several times to view </w:t>
      </w:r>
      <w:r>
        <w:tab/>
        <w:t>different texture results.</w:t>
      </w:r>
    </w:p>
    <w:p w:rsidR="001B7C78" w:rsidRDefault="002107BB" w:rsidP="001B7C78">
      <w:r>
        <w:tab/>
        <w:t>Available at: Major Project/code/old code snippets/perlin.html</w:t>
      </w:r>
    </w:p>
    <w:p w:rsidR="001B7C78" w:rsidRDefault="001B7C78" w:rsidP="00F7434E">
      <w:pPr>
        <w:pStyle w:val="AppendixSection"/>
      </w:pPr>
      <w:r>
        <w:t xml:space="preserve"> </w:t>
      </w: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82"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tab/>
        <w:t>A simple function to resize a canvas. Used in MarsScene.js.</w:t>
      </w:r>
    </w:p>
    <w:p w:rsidR="004D45DD" w:rsidRDefault="001B7C78" w:rsidP="004C12FA">
      <w:r>
        <w:tab/>
        <w:t xml:space="preserve">Available at: </w:t>
      </w:r>
      <w:r w:rsidR="002D01A9" w:rsidRPr="002D01A9">
        <w:rPr>
          <w:szCs w:val="20"/>
        </w:rPr>
        <w:t>https://goo.gl/3Rm8v5</w:t>
      </w:r>
      <w:bookmarkStart w:id="50" w:name="_Toc192777719"/>
    </w:p>
    <w:p w:rsidR="000F3D72" w:rsidRDefault="00711DBE" w:rsidP="009E320D">
      <w:pPr>
        <w:pStyle w:val="Heading1"/>
        <w:numPr>
          <w:ilvl w:val="0"/>
          <w:numId w:val="0"/>
        </w:numPr>
      </w:pPr>
      <w:bookmarkStart w:id="51" w:name="_Toc222978616"/>
      <w:bookmarkStart w:id="52" w:name="_Toc476088438"/>
      <w:r>
        <w:t>Annotated Bibliography</w:t>
      </w:r>
      <w:bookmarkEnd w:id="50"/>
      <w:bookmarkEnd w:id="51"/>
      <w:bookmarkEnd w:id="52"/>
    </w:p>
    <w:p w:rsidR="00F6717D" w:rsidRDefault="00F6717D" w:rsidP="00F6717D">
      <w:pPr>
        <w:pStyle w:val="AppendixSection"/>
      </w:pPr>
      <w:r>
        <w:t>My references</w:t>
      </w:r>
    </w:p>
    <w:p w:rsidR="00AD38B3" w:rsidRDefault="00AD38B3"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tab/>
        <w:t xml:space="preserve">Full product backlog – This contains everything that was added to the project, </w:t>
      </w:r>
      <w:r>
        <w:tab/>
      </w:r>
      <w:proofErr w:type="gramStart"/>
      <w:r>
        <w:t>including</w:t>
      </w:r>
      <w:proofErr w:type="gramEnd"/>
      <w:r>
        <w:t xml:space="preserve">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9E320D" w:rsidP="00F6717D">
      <w:r>
        <w:t>[]</w:t>
      </w:r>
      <w:r>
        <w:tab/>
        <w:t>UI interface – idea1.jpg</w:t>
      </w:r>
    </w:p>
    <w:p w:rsidR="009E320D" w:rsidRDefault="009E320D" w:rsidP="00F6717D">
      <w:r>
        <w:tab/>
        <w:t>Available at:</w:t>
      </w:r>
      <w:r w:rsidRPr="00E555D8">
        <w:t xml:space="preserve"> </w:t>
      </w:r>
      <w:r>
        <w:t>Major Project/documentation/User interface design/idea1.png</w:t>
      </w:r>
    </w:p>
    <w:p w:rsidR="009E320D" w:rsidRDefault="009E320D" w:rsidP="00F6717D"/>
    <w:p w:rsidR="009E320D" w:rsidRDefault="009E320D" w:rsidP="00F6717D">
      <w:r>
        <w:t>[]</w:t>
      </w:r>
      <w:r>
        <w:tab/>
        <w:t>UI interface – idea2.jpg</w:t>
      </w:r>
    </w:p>
    <w:p w:rsidR="009E320D" w:rsidRDefault="009E320D" w:rsidP="00F6717D">
      <w:r>
        <w:tab/>
        <w:t>Available at:</w:t>
      </w:r>
      <w:r w:rsidRPr="00E555D8">
        <w:t xml:space="preserve"> </w:t>
      </w:r>
      <w:r>
        <w:t>…/User interface design/idea2.png</w:t>
      </w:r>
    </w:p>
    <w:p w:rsidR="009E320D" w:rsidRDefault="009E320D" w:rsidP="00F6717D"/>
    <w:p w:rsidR="009E320D" w:rsidRDefault="009E320D" w:rsidP="00F6717D">
      <w:r>
        <w:t>[]</w:t>
      </w:r>
      <w:r>
        <w:tab/>
        <w:t>UI interface – in-game-menu.jpg</w:t>
      </w:r>
    </w:p>
    <w:p w:rsidR="009E320D" w:rsidRDefault="009E320D" w:rsidP="00F6717D">
      <w:r>
        <w:tab/>
        <w:t>Available at:</w:t>
      </w:r>
      <w:r w:rsidRPr="00E555D8">
        <w:t xml:space="preserve"> </w:t>
      </w:r>
      <w:r>
        <w:t>…/User interface design/</w:t>
      </w:r>
      <w:r w:rsidRPr="009E320D">
        <w:t xml:space="preserve"> in-game menu</w:t>
      </w:r>
      <w:r>
        <w:t>.png</w:t>
      </w:r>
    </w:p>
    <w:p w:rsidR="009E320D" w:rsidRDefault="009E320D" w:rsidP="00F6717D"/>
    <w:p w:rsidR="009E320D" w:rsidRDefault="009E320D" w:rsidP="00F6717D">
      <w:r>
        <w:t>[]</w:t>
      </w:r>
      <w:r>
        <w:tab/>
        <w:t>UI interface – main menu.jpg</w:t>
      </w:r>
    </w:p>
    <w:p w:rsidR="009E320D" w:rsidRDefault="009E320D" w:rsidP="00F6717D">
      <w:r>
        <w:tab/>
        <w:t>Available at:</w:t>
      </w:r>
      <w:r w:rsidRPr="00E555D8">
        <w:t xml:space="preserve"> </w:t>
      </w:r>
      <w:r>
        <w:t>…/User interface design/</w:t>
      </w:r>
      <w:r w:rsidRPr="009E320D">
        <w:t xml:space="preserve"> main menu</w:t>
      </w:r>
      <w:r>
        <w:t>.png</w:t>
      </w:r>
    </w:p>
    <w:p w:rsidR="009E320D" w:rsidRDefault="009E320D" w:rsidP="00F6717D"/>
    <w:p w:rsidR="00E555D8" w:rsidRDefault="00E555D8" w:rsidP="00F6717D">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tab/>
        <w:t>Textured terrain</w:t>
      </w:r>
    </w:p>
    <w:p w:rsidR="00CE509B" w:rsidRDefault="00CE509B" w:rsidP="00F6717D">
      <w:r>
        <w:tab/>
        <w:t>Available at: Major Project/screenshots/terrain/terrain2.png</w:t>
      </w:r>
    </w:p>
    <w:p w:rsidR="003139BB" w:rsidRDefault="003139BB" w:rsidP="00F6717D"/>
    <w:p w:rsidR="00CE509B" w:rsidRDefault="00CE509B" w:rsidP="00F6717D">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F6717D" w:rsidRDefault="00F6717D" w:rsidP="00F6717D">
      <w:r>
        <w:t>[]</w:t>
      </w:r>
      <w:r>
        <w:tab/>
        <w:t>Old test table</w:t>
      </w:r>
    </w:p>
    <w:p w:rsidR="00F6717D" w:rsidRDefault="00F6717D" w:rsidP="00F6717D">
      <w:r>
        <w:tab/>
        <w:t>Available at: Major Project/documentation/Testing/Old test table.docx</w:t>
      </w:r>
    </w:p>
    <w:p w:rsidR="00F6717D" w:rsidRDefault="00F6717D" w:rsidP="00F6717D"/>
    <w:p w:rsidR="00F6717D" w:rsidRDefault="00F6717D" w:rsidP="00F6717D">
      <w:r>
        <w:t>[]</w:t>
      </w:r>
      <w:r>
        <w:tab/>
        <w:t>New test table</w:t>
      </w:r>
    </w:p>
    <w:p w:rsidR="00F6717D" w:rsidRDefault="00F6717D" w:rsidP="00EB6A21">
      <w:r>
        <w:tab/>
        <w:t>Available at: Major Project/documentation/Testing/New test table.docx</w:t>
      </w:r>
    </w:p>
    <w:p w:rsidR="008802F6" w:rsidRDefault="008802F6" w:rsidP="00EB6A21"/>
    <w:p w:rsidR="008802F6" w:rsidRDefault="008802F6" w:rsidP="00EB6A21">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7624" w:rsidRDefault="007E7624" w:rsidP="00EB6A21">
      <w:r>
        <w:lastRenderedPageBreak/>
        <w:t>[]</w:t>
      </w:r>
      <w:r>
        <w:tab/>
        <w:t>Terrain clipping as viewed from the minimap</w:t>
      </w:r>
    </w:p>
    <w:p w:rsidR="007E7624" w:rsidRDefault="007E7624" w:rsidP="00EB6A21">
      <w:r>
        <w:tab/>
        <w:t xml:space="preserve">Available at: </w:t>
      </w:r>
    </w:p>
    <w:p w:rsidR="007E7624" w:rsidRDefault="007E7624" w:rsidP="00EB6A21">
      <w:r>
        <w:tab/>
      </w:r>
      <w:r>
        <w:t>Major Project/screenshots/</w:t>
      </w:r>
      <w:r>
        <w:t>terrain/rendering efficiency/Getting 3x3 working</w:t>
      </w:r>
    </w:p>
    <w:p w:rsidR="00F6717D" w:rsidRDefault="00F6717D" w:rsidP="00F6717D">
      <w:pPr>
        <w:pStyle w:val="AppendixSection"/>
      </w:pPr>
      <w:r>
        <w:t>External references</w:t>
      </w:r>
    </w:p>
    <w:p w:rsidR="001B7C78" w:rsidRDefault="001B7C78" w:rsidP="00D94044"/>
    <w:p w:rsidR="00E86F6C" w:rsidRDefault="00E86F6C" w:rsidP="00E86F6C">
      <w:pPr>
        <w:jc w:val="both"/>
      </w:pPr>
      <w:r>
        <w:t>[]</w:t>
      </w:r>
      <w:r>
        <w:tab/>
        <w:t>To see if the browser can run this project</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Pr="00E86F6C" w:rsidRDefault="00E86F6C" w:rsidP="00E86F6C">
      <w:pPr>
        <w:jc w:val="both"/>
        <w:rPr>
          <w:lang w:val="en-US"/>
        </w:rPr>
      </w:pPr>
      <w:r>
        <w:tab/>
      </w:r>
      <w:r w:rsidRPr="000D1D41">
        <w:rPr>
          <w:lang w:val="en-US"/>
        </w:rPr>
        <w:t>http://webglreport.com/?v=2</w:t>
      </w:r>
    </w:p>
    <w:p w:rsidR="00E86F6C" w:rsidRDefault="00E86F6C" w:rsidP="00D94044"/>
    <w:p w:rsidR="00540E9D" w:rsidRDefault="00540E9D" w:rsidP="00D94044">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r>
      <w:r>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83"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4"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5" w:history="1">
        <w:r w:rsidRPr="00584FBB">
          <w:rPr>
            <w:rStyle w:val="Hyperlink"/>
          </w:rPr>
          <w:t>https://www.khronos.org/opengles/2_X/</w:t>
        </w:r>
      </w:hyperlink>
    </w:p>
    <w:p w:rsidR="00454B36" w:rsidRDefault="00454B36" w:rsidP="00D94044"/>
    <w:p w:rsidR="00454B36" w:rsidRDefault="00454B36" w:rsidP="00D94044">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lastRenderedPageBreak/>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tab/>
        <w:t>Texture knowledge, from Greg Taraves on Stack Overflow</w:t>
      </w:r>
    </w:p>
    <w:p w:rsidR="00671898" w:rsidRDefault="00671898" w:rsidP="00D94044">
      <w:r>
        <w:tab/>
      </w:r>
      <w:r>
        <w:t>Date accessed: 1</w:t>
      </w:r>
      <w:r w:rsidRPr="00454B36">
        <w:rPr>
          <w:vertAlign w:val="superscript"/>
        </w:rPr>
        <w:t>st</w:t>
      </w:r>
      <w:r>
        <w:t xml:space="preserve"> </w:t>
      </w:r>
      <w:r>
        <w:t>February</w:t>
      </w:r>
      <w:r>
        <w:t xml:space="preserve"> 2017</w:t>
      </w:r>
    </w:p>
    <w:p w:rsidR="00671898" w:rsidRDefault="00671898" w:rsidP="00D94044">
      <w:r>
        <w:tab/>
        <w:t>Available at:</w:t>
      </w:r>
    </w:p>
    <w:p w:rsidR="00671898" w:rsidRPr="00671898" w:rsidRDefault="00671898" w:rsidP="00D94044">
      <w:pPr>
        <w:rPr>
          <w:sz w:val="24"/>
        </w:rPr>
      </w:pPr>
      <w:r>
        <w:tab/>
      </w:r>
      <w:hyperlink r:id="rId86" w:history="1">
        <w:r w:rsidRPr="00D25468">
          <w:rPr>
            <w:rStyle w:val="Hyperlink"/>
            <w:szCs w:val="20"/>
          </w:rPr>
          <w:t>https://goo.gl/mT8Ck7</w:t>
        </w:r>
      </w:hyperlink>
    </w:p>
    <w:p w:rsidR="00671898" w:rsidRDefault="00671898" w:rsidP="00D94044"/>
    <w:p w:rsidR="00671898" w:rsidRDefault="00671898" w:rsidP="00D94044">
      <w:r>
        <w:t>[]</w:t>
      </w:r>
      <w:r>
        <w:tab/>
        <w:t>Texture knowledge from the Mozilla tutorial. From various contributors.</w:t>
      </w:r>
    </w:p>
    <w:p w:rsidR="00671898" w:rsidRDefault="00671898" w:rsidP="00D94044">
      <w:r>
        <w:tab/>
      </w:r>
      <w:r>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tab/>
      </w:r>
      <w:r>
        <w:t>Texture knowledge from the Mozilla tutorial</w:t>
      </w:r>
      <w:r>
        <w:t xml:space="preserve"> on GitHub</w:t>
      </w:r>
      <w:r>
        <w:t xml:space="preserve">. </w:t>
      </w:r>
    </w:p>
    <w:p w:rsidR="00671898" w:rsidRDefault="00671898" w:rsidP="00D94044">
      <w:r>
        <w:tab/>
      </w:r>
      <w:r>
        <w:t>From various contributors.</w:t>
      </w:r>
    </w:p>
    <w:p w:rsidR="00671898" w:rsidRDefault="00671898" w:rsidP="00671898">
      <w:r>
        <w:tab/>
      </w:r>
      <w:r>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7"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8" w:history="1">
        <w:r w:rsidRPr="004F7C75">
          <w:rPr>
            <w:rStyle w:val="Hyperlink"/>
            <w:lang w:val="en-US"/>
          </w:rPr>
          <w:t>https://www.3dgep.com/wp-content/uploads/2011/07/View-Matrix.png</w:t>
        </w:r>
      </w:hyperlink>
    </w:p>
    <w:p w:rsidR="00F50584" w:rsidRDefault="00F50584" w:rsidP="00D94044"/>
    <w:p w:rsidR="00F50584" w:rsidRDefault="00F50584" w:rsidP="00D94044">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lastRenderedPageBreak/>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9" w:history="1">
        <w:r w:rsidRPr="00584FBB">
          <w:rPr>
            <w:rStyle w:val="Hyperlink"/>
          </w:rPr>
          <w:t>https://www.youtube.com/watch?v=qslBNLeSPUc&amp;t=141s</w:t>
        </w:r>
      </w:hyperlink>
    </w:p>
    <w:p w:rsidR="00CE509B" w:rsidRDefault="00CE509B" w:rsidP="00D94044">
      <w:r>
        <w:tab/>
      </w:r>
    </w:p>
    <w:p w:rsidR="00CE509B" w:rsidRDefault="00625C21" w:rsidP="00D94044">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tab/>
        <w:t>WebGL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Pr="00674BBC" w:rsidRDefault="00625C21" w:rsidP="00D94044">
      <w:r>
        <w:tab/>
      </w:r>
      <w:r w:rsidR="00674BBC" w:rsidRPr="00674BBC">
        <w:rPr>
          <w:szCs w:val="20"/>
        </w:rPr>
        <w:t>https://goo.gl/vrMTcV</w:t>
      </w:r>
    </w:p>
    <w:p w:rsidR="008A0DB3" w:rsidRDefault="008A0DB3" w:rsidP="00D94044"/>
    <w:p w:rsidR="008A0DB3" w:rsidRDefault="008A0DB3" w:rsidP="00D94044">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90" w:history="1">
        <w:r w:rsidRPr="00584FBB">
          <w:rPr>
            <w:rStyle w:val="Hyperlink"/>
          </w:rPr>
          <w:t>https://www.youtube.com/watch?v=qslBNLeSPUc&amp;t=141s</w:t>
        </w:r>
      </w:hyperlink>
    </w:p>
    <w:p w:rsidR="000F3D72" w:rsidRDefault="000F3D72" w:rsidP="00D94044"/>
    <w:p w:rsidR="0066503C" w:rsidRDefault="000F3D72" w:rsidP="00D94044">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91" w:history="1">
        <w:r w:rsidR="001B7C78" w:rsidRPr="00584FBB">
          <w:rPr>
            <w:rStyle w:val="Hyperlink"/>
          </w:rPr>
          <w:t>https://www.youtube.com/watch?v=_Ix5oN8eC1E</w:t>
        </w:r>
      </w:hyperlink>
    </w:p>
    <w:p w:rsidR="00F6717D" w:rsidRDefault="00F6717D" w:rsidP="00D94044"/>
    <w:p w:rsidR="001B7C78" w:rsidRDefault="001B7C78" w:rsidP="001B7C78">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4A3D6F">
        <w:tab/>
        <w:t xml:space="preserve">draw.io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aren’t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lastRenderedPageBreak/>
        <w:tab/>
        <w:t xml:space="preserve">Available at: </w:t>
      </w:r>
      <w:r w:rsidRPr="006515F6">
        <w:t>https://www.draw.io/</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92"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312BF8">
        <w:rPr>
          <w:szCs w:val="22"/>
          <w:shd w:val="clear" w:color="auto" w:fill="FFFFFF"/>
        </w:rPr>
        <w:t>Abstract</w:t>
      </w:r>
      <w:r w:rsidR="00312BF8" w:rsidRPr="00312BF8">
        <w:rPr>
          <w:szCs w:val="22"/>
          <w:shd w:val="clear" w:color="auto" w:fill="FFFFFF"/>
        </w:rPr>
        <w:t>:</w:t>
      </w:r>
      <w:r w:rsidR="00312BF8" w:rsidRPr="00312BF8">
        <w:rPr>
          <w:rFonts w:ascii="Helvetica" w:hAnsi="Helvetica"/>
          <w:sz w:val="20"/>
          <w:szCs w:val="20"/>
          <w:shd w:val="clear" w:color="auto" w:fill="FFFFFF"/>
        </w:rPr>
        <w:t xml:space="preserve"> </w:t>
      </w:r>
      <w:r w:rsidRPr="00AA5D28">
        <w:rPr>
          <w:szCs w:val="22"/>
          <w:shd w:val="clear" w:color="auto" w:fill="FFFFFF"/>
        </w:rPr>
        <w:t xml:space="preserve">Two deficiencies in the original Noise algorithm are corrected: </w:t>
      </w:r>
      <w:r w:rsidR="00312BF8">
        <w:rPr>
          <w:szCs w:val="22"/>
          <w:shd w:val="clear" w:color="auto" w:fill="FFFFFF"/>
        </w:rPr>
        <w:tab/>
      </w:r>
      <w:r w:rsidRPr="00AA5D28">
        <w:rPr>
          <w:szCs w:val="22"/>
          <w:shd w:val="clear" w:color="auto" w:fill="FFFFFF"/>
        </w:rPr>
        <w:t xml:space="preserve">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t>
      </w:r>
      <w:r w:rsidR="00312BF8">
        <w:rPr>
          <w:szCs w:val="22"/>
          <w:shd w:val="clear" w:color="auto" w:fill="FFFFFF"/>
        </w:rPr>
        <w:tab/>
      </w:r>
      <w:r w:rsidRPr="00AA5D28">
        <w:rPr>
          <w:szCs w:val="22"/>
          <w:shd w:val="clear" w:color="auto" w:fill="FFFFFF"/>
        </w:rPr>
        <w:t xml:space="preserve">With these defects corrected, Noise both looks better and runs faster. The </w:t>
      </w:r>
      <w:r w:rsidR="00312BF8">
        <w:rPr>
          <w:szCs w:val="22"/>
          <w:shd w:val="clear" w:color="auto" w:fill="FFFFFF"/>
        </w:rPr>
        <w:tab/>
      </w:r>
      <w:r w:rsidRPr="00AA5D28">
        <w:rPr>
          <w:szCs w:val="22"/>
          <w:shd w:val="clear" w:color="auto" w:fill="FFFFFF"/>
        </w:rPr>
        <w:t xml:space="preserve">latter </w:t>
      </w:r>
      <w:r w:rsidR="00671898">
        <w:rPr>
          <w:szCs w:val="22"/>
          <w:shd w:val="clear" w:color="auto" w:fill="FFFFFF"/>
        </w:rPr>
        <w:t xml:space="preserve">change also makes it </w:t>
      </w:r>
      <w:r w:rsidRPr="00AA5D28">
        <w:rPr>
          <w:szCs w:val="22"/>
          <w:shd w:val="clear" w:color="auto" w:fill="FFFFFF"/>
        </w:rPr>
        <w:t xml:space="preserve">easier to define a uniform mathematical </w:t>
      </w:r>
      <w:r w:rsidR="00312BF8">
        <w:rPr>
          <w:szCs w:val="22"/>
          <w:shd w:val="clear" w:color="auto" w:fill="FFFFFF"/>
        </w:rPr>
        <w:tab/>
      </w:r>
      <w:r w:rsidRPr="00AA5D28">
        <w:rPr>
          <w:szCs w:val="22"/>
          <w:shd w:val="clear" w:color="auto" w:fill="FFFFFF"/>
        </w:rPr>
        <w:t xml:space="preserve">reference </w:t>
      </w:r>
      <w:r>
        <w:rPr>
          <w:szCs w:val="22"/>
          <w:shd w:val="clear" w:color="auto" w:fill="FFFFFF"/>
        </w:rPr>
        <w:t>standard.</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w:t>
      </w:r>
      <w:r>
        <w:t>January</w:t>
      </w:r>
      <w:r>
        <w:t xml:space="preserve"> – </w:t>
      </w:r>
      <w:r>
        <w:t>1</w:t>
      </w:r>
      <w:r w:rsidRPr="002107BB">
        <w:rPr>
          <w:vertAlign w:val="superscript"/>
        </w:rPr>
        <w:t>st</w:t>
      </w:r>
      <w:r>
        <w:t xml:space="preserve"> April</w:t>
      </w:r>
      <w:r>
        <w:t xml:space="preserve"> 2017</w:t>
      </w:r>
    </w:p>
    <w:p w:rsidR="00674BBC" w:rsidRDefault="006515F6" w:rsidP="00D94044">
      <w:r>
        <w:rPr>
          <w:szCs w:val="22"/>
          <w:shd w:val="clear" w:color="auto" w:fill="FFFFFF"/>
        </w:rPr>
        <w:tab/>
      </w:r>
      <w:r>
        <w:t xml:space="preserve">Available at: </w:t>
      </w:r>
    </w:p>
    <w:p w:rsidR="00F15C85" w:rsidRPr="00904108" w:rsidRDefault="00674BBC" w:rsidP="00E77ACE">
      <w:pPr>
        <w:rPr>
          <w:szCs w:val="22"/>
        </w:rPr>
      </w:pPr>
      <w:r>
        <w:tab/>
      </w:r>
      <w:r w:rsidRPr="00674BBC">
        <w:rPr>
          <w:szCs w:val="20"/>
        </w:rPr>
        <w:t>https://goo.gl/ANVXN0</w:t>
      </w:r>
    </w:p>
    <w:p w:rsidR="00904108" w:rsidRDefault="00904108" w:rsidP="00904108">
      <w:pPr>
        <w:pStyle w:val="AppendixSection"/>
      </w:pPr>
      <w:r>
        <w:t>Scene</w:t>
      </w:r>
      <w:r>
        <w:t xml:space="preserve"> </w:t>
      </w:r>
      <w:r>
        <w:t xml:space="preserve"> resource</w:t>
      </w:r>
      <w:r w:rsidR="002107BB">
        <w:t>s</w:t>
      </w:r>
      <w:r>
        <w:t xml:space="preserve"> </w:t>
      </w:r>
      <w:r>
        <w:t>references</w:t>
      </w:r>
    </w:p>
    <w:p w:rsidR="00F15C85" w:rsidRDefault="00F15C85" w:rsidP="00E77ACE"/>
    <w:p w:rsidR="00904108" w:rsidRDefault="00904108" w:rsidP="00E77ACE">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2107BB">
        <w:tab/>
      </w:r>
      <w:r w:rsidR="00671898">
        <w:t>Skybox day and night textures:</w:t>
      </w:r>
    </w:p>
    <w:p w:rsidR="00671898" w:rsidRDefault="00671898" w:rsidP="00E77ACE">
      <w:r>
        <w:tab/>
      </w:r>
      <w:r>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tab/>
      </w:r>
      <w:r w:rsidR="00671898">
        <w:t xml:space="preserve">Rock </w:t>
      </w:r>
      <w:r w:rsidR="00671898">
        <w:t>OBJ file</w:t>
      </w:r>
      <w:r w:rsidR="00671898">
        <w:t xml:space="preserve"> used and edited from (Public domain): </w:t>
      </w:r>
    </w:p>
    <w:p w:rsidR="00671898" w:rsidRDefault="00671898" w:rsidP="00671898">
      <w:r>
        <w:tab/>
      </w:r>
      <w:r>
        <w:t xml:space="preserve">Date accessed: </w:t>
      </w:r>
      <w:r>
        <w:t>March</w:t>
      </w:r>
      <w:r>
        <w:t xml:space="preserve"> 0</w:t>
      </w:r>
      <w:r>
        <w:t>1</w:t>
      </w:r>
      <w:r w:rsidRPr="00671898">
        <w:rPr>
          <w:vertAlign w:val="superscript"/>
        </w:rPr>
        <w:t>st</w:t>
      </w:r>
      <w:r>
        <w:t xml:space="preserve"> 2017</w:t>
      </w:r>
      <w:r>
        <w:t>.</w:t>
      </w:r>
    </w:p>
    <w:p w:rsidR="00671898" w:rsidRDefault="00671898" w:rsidP="00671898">
      <w:r>
        <w:tab/>
        <w:t>Available at:</w:t>
      </w:r>
    </w:p>
    <w:p w:rsidR="00671898" w:rsidRDefault="00671898" w:rsidP="00671898">
      <w:r>
        <w:t xml:space="preserve"> </w:t>
      </w:r>
      <w:r>
        <w:t xml:space="preserve"> </w:t>
      </w:r>
      <w:r>
        <w:tab/>
        <w:t>http://nobiax.deviantart.com/art/Free-LowPoly-Rocks-set01-587036357</w:t>
      </w:r>
    </w:p>
    <w:p w:rsidR="002107BB" w:rsidRDefault="002107BB" w:rsidP="00E77ACE"/>
    <w:p w:rsidR="00904108" w:rsidRDefault="00904108" w:rsidP="00E77ACE">
      <w:r>
        <w:t>[]</w:t>
      </w:r>
      <w:r w:rsidR="002107BB">
        <w:tab/>
      </w:r>
      <w:r w:rsidR="00671898">
        <w:t>Some r</w:t>
      </w:r>
      <w:r w:rsidR="002107BB">
        <w:t>ock textures</w:t>
      </w:r>
    </w:p>
    <w:p w:rsidR="00671898" w:rsidRDefault="00671898" w:rsidP="00E77ACE">
      <w:r>
        <w:tab/>
      </w:r>
      <w:r>
        <w:t>Date accessed: March 01</w:t>
      </w:r>
      <w:r w:rsidRPr="00671898">
        <w:rPr>
          <w:vertAlign w:val="superscript"/>
        </w:rPr>
        <w:t>st</w:t>
      </w:r>
      <w:r>
        <w:t xml:space="preserve"> 2017</w:t>
      </w:r>
      <w:r>
        <w:t>.</w:t>
      </w:r>
    </w:p>
    <w:p w:rsidR="00671898" w:rsidRDefault="00671898" w:rsidP="00E77ACE">
      <w:r>
        <w:tab/>
      </w:r>
      <w:r>
        <w:t>Available at:</w:t>
      </w:r>
    </w:p>
    <w:p w:rsidR="00671898" w:rsidRDefault="00671898" w:rsidP="00E77ACE">
      <w:r>
        <w:tab/>
      </w:r>
      <w:hyperlink r:id="rId93" w:history="1">
        <w:r w:rsidRPr="00D25468">
          <w:rPr>
            <w:rStyle w:val="Hyperlink"/>
          </w:rPr>
          <w:t>https://www.textures.com/download/rocksarid0035/68071?&amp;secure=login</w:t>
        </w:r>
      </w:hyperlink>
    </w:p>
    <w:p w:rsidR="00671898" w:rsidRDefault="00671898" w:rsidP="00E77ACE">
      <w:r>
        <w:tab/>
      </w:r>
      <w:hyperlink r:id="rId94"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671898">
        <w:tab/>
        <w:t>Terrain sand texture</w:t>
      </w:r>
    </w:p>
    <w:p w:rsidR="00671898" w:rsidRDefault="00671898" w:rsidP="00E77ACE">
      <w:r>
        <w:tab/>
      </w:r>
      <w:r w:rsidR="00D649AC">
        <w:t xml:space="preserve">Date accessed: </w:t>
      </w:r>
      <w:r w:rsidR="00D649AC">
        <w:t>March</w:t>
      </w:r>
      <w:r w:rsidR="00D649AC">
        <w:t xml:space="preserve"> </w:t>
      </w:r>
      <w:r w:rsidR="00D649AC">
        <w:t>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5" w:history="1">
        <w:r w:rsidR="00D649AC" w:rsidRPr="00D25468">
          <w:rPr>
            <w:rStyle w:val="Hyperlink"/>
          </w:rPr>
          <w:t>https://www.textures.com/download/soilbeach0131/106132</w:t>
        </w:r>
      </w:hyperlink>
    </w:p>
    <w:p w:rsidR="00D649AC" w:rsidRDefault="00D649AC" w:rsidP="00E77ACE"/>
    <w:p w:rsidR="00D649AC" w:rsidRDefault="00D649AC" w:rsidP="00E77ACE">
      <w:r>
        <w:t>[]</w:t>
      </w:r>
      <w:r>
        <w:tab/>
        <w:t>Water sound:</w:t>
      </w:r>
    </w:p>
    <w:p w:rsidR="00D649AC" w:rsidRDefault="00D649AC" w:rsidP="00E77ACE">
      <w:r>
        <w:tab/>
      </w:r>
      <w:r>
        <w:t xml:space="preserve">Date accessed: </w:t>
      </w:r>
      <w:r>
        <w:t>April</w:t>
      </w:r>
      <w:r>
        <w:t xml:space="preserve"> </w:t>
      </w:r>
      <w:r>
        <w:t>15</w:t>
      </w:r>
      <w:r w:rsidRPr="00D649AC">
        <w:rPr>
          <w:vertAlign w:val="superscript"/>
        </w:rPr>
        <w:t>th</w:t>
      </w:r>
      <w:r>
        <w:t xml:space="preserve"> 2017.</w:t>
      </w:r>
    </w:p>
    <w:p w:rsidR="00D649AC" w:rsidRDefault="00D649AC" w:rsidP="00E77ACE">
      <w:r>
        <w:tab/>
      </w:r>
      <w:r>
        <w:t>Available at:</w:t>
      </w:r>
    </w:p>
    <w:p w:rsidR="00D649AC" w:rsidRDefault="00D649AC" w:rsidP="00E77ACE">
      <w:r>
        <w:tab/>
      </w:r>
      <w:hyperlink r:id="rId96" w:history="1">
        <w:r w:rsidRPr="00D25468">
          <w:rPr>
            <w:rStyle w:val="Hyperlink"/>
          </w:rPr>
          <w:t>https://www.youtube.com/watch?v=rn6zP4P0his&amp;t=526s</w:t>
        </w:r>
      </w:hyperlink>
    </w:p>
    <w:p w:rsidR="00D649AC" w:rsidRDefault="00D649AC" w:rsidP="00E77ACE"/>
    <w:p w:rsidR="00D649AC" w:rsidRDefault="00D649AC" w:rsidP="00E77ACE">
      <w:r>
        <w:t>[]</w:t>
      </w:r>
      <w:r>
        <w:tab/>
        <w:t xml:space="preserve">Water textures, </w:t>
      </w:r>
      <w:proofErr w:type="spellStart"/>
      <w:r>
        <w:t>DuDv</w:t>
      </w:r>
      <w:proofErr w:type="spellEnd"/>
      <w:r>
        <w:t xml:space="preserve"> map, normal map</w:t>
      </w:r>
    </w:p>
    <w:p w:rsidR="00D649AC" w:rsidRDefault="00D649AC" w:rsidP="00E77ACE">
      <w:r>
        <w:tab/>
      </w:r>
      <w:r>
        <w:t xml:space="preserve">Date accessed: </w:t>
      </w:r>
      <w:r>
        <w:t>March</w:t>
      </w:r>
      <w:r>
        <w:t xml:space="preserve"> </w:t>
      </w:r>
      <w:r>
        <w:t>27</w:t>
      </w:r>
      <w:r w:rsidRPr="00D649AC">
        <w:rPr>
          <w:vertAlign w:val="superscript"/>
        </w:rPr>
        <w:t>th</w:t>
      </w:r>
      <w:r>
        <w:t xml:space="preserve"> 2017.</w:t>
      </w:r>
    </w:p>
    <w:p w:rsidR="00D649AC" w:rsidRDefault="00D649AC" w:rsidP="00E77ACE">
      <w:r>
        <w:lastRenderedPageBreak/>
        <w:tab/>
      </w:r>
      <w:r>
        <w:t>Available at:</w:t>
      </w:r>
    </w:p>
    <w:p w:rsidR="00D649AC" w:rsidRPr="00D649AC" w:rsidRDefault="00D649AC" w:rsidP="00E77ACE">
      <w:r>
        <w:tab/>
      </w:r>
      <w:r w:rsidRPr="00D649AC">
        <w:rPr>
          <w:szCs w:val="20"/>
        </w:rPr>
        <w:t>https://goo.gl/vJB3qO</w:t>
      </w:r>
    </w:p>
    <w:sectPr w:rsidR="00D649AC" w:rsidRPr="00D649AC" w:rsidSect="00D61D84">
      <w:headerReference w:type="default" r:id="rId97"/>
      <w:footerReference w:type="default" r:id="rId98"/>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DFC" w:rsidRDefault="000C7DFC" w:rsidP="004C12FA">
      <w:r>
        <w:separator/>
      </w:r>
    </w:p>
  </w:endnote>
  <w:endnote w:type="continuationSeparator" w:id="0">
    <w:p w:rsidR="000C7DFC" w:rsidRDefault="000C7DFC"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Default="00AD70AF" w:rsidP="004C12FA">
    <w:pPr>
      <w:pStyle w:val="Footer"/>
      <w:jc w:val="center"/>
    </w:pPr>
    <w:r>
      <w:t xml:space="preserve">Page </w:t>
    </w:r>
    <w:r>
      <w:fldChar w:fldCharType="begin"/>
    </w:r>
    <w:r>
      <w:instrText xml:space="preserve"> PAGE  \* MERGEFORMAT </w:instrText>
    </w:r>
    <w:r>
      <w:fldChar w:fldCharType="separate"/>
    </w:r>
    <w:r w:rsidR="00464CDF">
      <w:rPr>
        <w:noProof/>
      </w:rPr>
      <w:t>23</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464CDF">
      <w:rPr>
        <w:noProof/>
        <w:lang w:val="en-US"/>
      </w:rPr>
      <w:t>69</w:t>
    </w:r>
    <w:r>
      <w:rPr>
        <w:lang w:val="en-US"/>
      </w:rPr>
      <w:fldChar w:fldCharType="end"/>
    </w:r>
  </w:p>
  <w:p w:rsidR="00AD70AF" w:rsidRDefault="00AD70AF" w:rsidP="004C12FA">
    <w:pPr>
      <w:pStyle w:val="Footer"/>
    </w:pPr>
  </w:p>
  <w:p w:rsidR="00AD70AF" w:rsidRDefault="00AD70AF"/>
  <w:p w:rsidR="00AD70AF" w:rsidRDefault="00AD70A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DFC" w:rsidRDefault="000C7DFC" w:rsidP="004C12FA">
      <w:r>
        <w:separator/>
      </w:r>
    </w:p>
  </w:footnote>
  <w:footnote w:type="continuationSeparator" w:id="0">
    <w:p w:rsidR="000C7DFC" w:rsidRDefault="000C7DFC"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70AF" w:rsidRPr="001F35A4" w:rsidRDefault="00AD70AF" w:rsidP="004C12FA">
    <w:pPr>
      <w:pStyle w:val="Header"/>
    </w:pPr>
    <w:r>
      <w:t>A Prehistoric Scene of Mars in WebGL</w:t>
    </w:r>
    <w:r w:rsidRPr="001F35A4">
      <w:tab/>
    </w:r>
    <w:r w:rsidRPr="001F35A4">
      <w:tab/>
    </w:r>
    <w:r>
      <w:t>Samuel Snowball</w:t>
    </w:r>
    <w:r w:rsidRPr="001F35A4">
      <w:t xml:space="preserve"> (</w:t>
    </w:r>
    <w:r>
      <w:t>sds10</w:t>
    </w:r>
    <w:r w:rsidRPr="001F35A4">
      <w:t>)</w:t>
    </w:r>
  </w:p>
  <w:p w:rsidR="00AD70AF" w:rsidRDefault="00AD70AF"/>
  <w:p w:rsidR="00AD70AF" w:rsidRDefault="00AD70A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3"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6"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7"/>
  </w:num>
  <w:num w:numId="2">
    <w:abstractNumId w:val="8"/>
  </w:num>
  <w:num w:numId="3">
    <w:abstractNumId w:val="28"/>
  </w:num>
  <w:num w:numId="4">
    <w:abstractNumId w:val="2"/>
  </w:num>
  <w:num w:numId="5">
    <w:abstractNumId w:val="0"/>
  </w:num>
  <w:num w:numId="6">
    <w:abstractNumId w:val="9"/>
  </w:num>
  <w:num w:numId="7">
    <w:abstractNumId w:val="16"/>
  </w:num>
  <w:num w:numId="8">
    <w:abstractNumId w:val="4"/>
  </w:num>
  <w:num w:numId="9">
    <w:abstractNumId w:val="33"/>
  </w:num>
  <w:num w:numId="10">
    <w:abstractNumId w:val="34"/>
  </w:num>
  <w:num w:numId="11">
    <w:abstractNumId w:val="18"/>
  </w:num>
  <w:num w:numId="12">
    <w:abstractNumId w:val="1"/>
  </w:num>
  <w:num w:numId="13">
    <w:abstractNumId w:val="11"/>
  </w:num>
  <w:num w:numId="14">
    <w:abstractNumId w:val="19"/>
  </w:num>
  <w:num w:numId="15">
    <w:abstractNumId w:val="6"/>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31"/>
  </w:num>
  <w:num w:numId="20">
    <w:abstractNumId w:val="21"/>
  </w:num>
  <w:num w:numId="21">
    <w:abstractNumId w:val="24"/>
  </w:num>
  <w:num w:numId="22">
    <w:abstractNumId w:val="32"/>
  </w:num>
  <w:num w:numId="23">
    <w:abstractNumId w:val="22"/>
  </w:num>
  <w:num w:numId="24">
    <w:abstractNumId w:val="7"/>
  </w:num>
  <w:num w:numId="25">
    <w:abstractNumId w:val="35"/>
  </w:num>
  <w:num w:numId="26">
    <w:abstractNumId w:val="14"/>
  </w:num>
  <w:num w:numId="27">
    <w:abstractNumId w:val="3"/>
  </w:num>
  <w:num w:numId="28">
    <w:abstractNumId w:val="23"/>
  </w:num>
  <w:num w:numId="29">
    <w:abstractNumId w:val="29"/>
  </w:num>
  <w:num w:numId="30">
    <w:abstractNumId w:val="26"/>
  </w:num>
  <w:num w:numId="31">
    <w:abstractNumId w:val="12"/>
  </w:num>
  <w:num w:numId="32">
    <w:abstractNumId w:val="27"/>
  </w:num>
  <w:num w:numId="33">
    <w:abstractNumId w:val="20"/>
  </w:num>
  <w:num w:numId="34">
    <w:abstractNumId w:val="25"/>
  </w:num>
  <w:num w:numId="35">
    <w:abstractNumId w:val="5"/>
  </w:num>
  <w:num w:numId="36">
    <w:abstractNumId w:val="3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67F5"/>
    <w:rsid w:val="00017DB9"/>
    <w:rsid w:val="000225B5"/>
    <w:rsid w:val="00022CC9"/>
    <w:rsid w:val="0002785D"/>
    <w:rsid w:val="00031FBA"/>
    <w:rsid w:val="00034C43"/>
    <w:rsid w:val="00037202"/>
    <w:rsid w:val="000465C6"/>
    <w:rsid w:val="0005073A"/>
    <w:rsid w:val="0006112B"/>
    <w:rsid w:val="00065CDE"/>
    <w:rsid w:val="000700BF"/>
    <w:rsid w:val="00071B9A"/>
    <w:rsid w:val="00071D9D"/>
    <w:rsid w:val="00072176"/>
    <w:rsid w:val="000814EC"/>
    <w:rsid w:val="0009330B"/>
    <w:rsid w:val="00096505"/>
    <w:rsid w:val="0009699F"/>
    <w:rsid w:val="000A070A"/>
    <w:rsid w:val="000A31B4"/>
    <w:rsid w:val="000A61B7"/>
    <w:rsid w:val="000A7C0B"/>
    <w:rsid w:val="000B0981"/>
    <w:rsid w:val="000B2A49"/>
    <w:rsid w:val="000B7680"/>
    <w:rsid w:val="000C084E"/>
    <w:rsid w:val="000C57CB"/>
    <w:rsid w:val="000C7DFC"/>
    <w:rsid w:val="000D1D41"/>
    <w:rsid w:val="000D44A4"/>
    <w:rsid w:val="000D5800"/>
    <w:rsid w:val="000E5039"/>
    <w:rsid w:val="000E583B"/>
    <w:rsid w:val="000E69BD"/>
    <w:rsid w:val="000F2F4D"/>
    <w:rsid w:val="000F3D72"/>
    <w:rsid w:val="000F52D0"/>
    <w:rsid w:val="00102CEE"/>
    <w:rsid w:val="00102D97"/>
    <w:rsid w:val="001030D9"/>
    <w:rsid w:val="00106CD8"/>
    <w:rsid w:val="00107B2E"/>
    <w:rsid w:val="00110185"/>
    <w:rsid w:val="0011540E"/>
    <w:rsid w:val="0011636A"/>
    <w:rsid w:val="0012492A"/>
    <w:rsid w:val="001300BF"/>
    <w:rsid w:val="00145834"/>
    <w:rsid w:val="00147038"/>
    <w:rsid w:val="00150B8B"/>
    <w:rsid w:val="00150C0F"/>
    <w:rsid w:val="00153D47"/>
    <w:rsid w:val="001562A2"/>
    <w:rsid w:val="00162AAE"/>
    <w:rsid w:val="00174F97"/>
    <w:rsid w:val="00175754"/>
    <w:rsid w:val="001760A2"/>
    <w:rsid w:val="00176303"/>
    <w:rsid w:val="001804D5"/>
    <w:rsid w:val="0018587C"/>
    <w:rsid w:val="001865D1"/>
    <w:rsid w:val="00190A33"/>
    <w:rsid w:val="0019333D"/>
    <w:rsid w:val="001933FA"/>
    <w:rsid w:val="00193A01"/>
    <w:rsid w:val="00195F6D"/>
    <w:rsid w:val="001A08F7"/>
    <w:rsid w:val="001A2523"/>
    <w:rsid w:val="001A761A"/>
    <w:rsid w:val="001B2546"/>
    <w:rsid w:val="001B459E"/>
    <w:rsid w:val="001B7B6B"/>
    <w:rsid w:val="001B7C78"/>
    <w:rsid w:val="001C6786"/>
    <w:rsid w:val="001D1633"/>
    <w:rsid w:val="001D706D"/>
    <w:rsid w:val="001D7412"/>
    <w:rsid w:val="001D7856"/>
    <w:rsid w:val="001E03A4"/>
    <w:rsid w:val="001E5E69"/>
    <w:rsid w:val="001E6C0D"/>
    <w:rsid w:val="001F0AFB"/>
    <w:rsid w:val="001F35A4"/>
    <w:rsid w:val="001F4C30"/>
    <w:rsid w:val="001F7775"/>
    <w:rsid w:val="00204E87"/>
    <w:rsid w:val="002055FF"/>
    <w:rsid w:val="00207B59"/>
    <w:rsid w:val="002107BB"/>
    <w:rsid w:val="00224D73"/>
    <w:rsid w:val="0023583D"/>
    <w:rsid w:val="002364E1"/>
    <w:rsid w:val="00243A4B"/>
    <w:rsid w:val="0024524A"/>
    <w:rsid w:val="002458B9"/>
    <w:rsid w:val="00246C26"/>
    <w:rsid w:val="00253D57"/>
    <w:rsid w:val="0026078A"/>
    <w:rsid w:val="002634A2"/>
    <w:rsid w:val="002654FE"/>
    <w:rsid w:val="002763A7"/>
    <w:rsid w:val="00281209"/>
    <w:rsid w:val="00285E11"/>
    <w:rsid w:val="00287855"/>
    <w:rsid w:val="002879B5"/>
    <w:rsid w:val="00292D53"/>
    <w:rsid w:val="002956FE"/>
    <w:rsid w:val="0029749D"/>
    <w:rsid w:val="002A0CC6"/>
    <w:rsid w:val="002A29B1"/>
    <w:rsid w:val="002A3835"/>
    <w:rsid w:val="002A6309"/>
    <w:rsid w:val="002B0070"/>
    <w:rsid w:val="002B3B86"/>
    <w:rsid w:val="002B65D7"/>
    <w:rsid w:val="002B67EA"/>
    <w:rsid w:val="002C0343"/>
    <w:rsid w:val="002C5C8C"/>
    <w:rsid w:val="002D01A9"/>
    <w:rsid w:val="002D178E"/>
    <w:rsid w:val="002E0D6E"/>
    <w:rsid w:val="002E3E4F"/>
    <w:rsid w:val="002E4027"/>
    <w:rsid w:val="002E6905"/>
    <w:rsid w:val="002F1A62"/>
    <w:rsid w:val="002F1AF5"/>
    <w:rsid w:val="00300C93"/>
    <w:rsid w:val="00312BF8"/>
    <w:rsid w:val="0031363E"/>
    <w:rsid w:val="003139BB"/>
    <w:rsid w:val="00315F4F"/>
    <w:rsid w:val="00317811"/>
    <w:rsid w:val="0032007A"/>
    <w:rsid w:val="003268BD"/>
    <w:rsid w:val="00334FB0"/>
    <w:rsid w:val="003352CA"/>
    <w:rsid w:val="00340D16"/>
    <w:rsid w:val="00341202"/>
    <w:rsid w:val="0034136E"/>
    <w:rsid w:val="003423C8"/>
    <w:rsid w:val="00345CD6"/>
    <w:rsid w:val="00345ECD"/>
    <w:rsid w:val="003466F8"/>
    <w:rsid w:val="00347FB9"/>
    <w:rsid w:val="00352398"/>
    <w:rsid w:val="00355063"/>
    <w:rsid w:val="00356F4E"/>
    <w:rsid w:val="003605BC"/>
    <w:rsid w:val="00360722"/>
    <w:rsid w:val="00362C3C"/>
    <w:rsid w:val="00362CB1"/>
    <w:rsid w:val="00366643"/>
    <w:rsid w:val="00375125"/>
    <w:rsid w:val="003826F0"/>
    <w:rsid w:val="00383F93"/>
    <w:rsid w:val="00384B01"/>
    <w:rsid w:val="003856E7"/>
    <w:rsid w:val="00387AED"/>
    <w:rsid w:val="00390B18"/>
    <w:rsid w:val="003920E6"/>
    <w:rsid w:val="00395BB1"/>
    <w:rsid w:val="003A6778"/>
    <w:rsid w:val="003B340B"/>
    <w:rsid w:val="003B5D1F"/>
    <w:rsid w:val="003B73E3"/>
    <w:rsid w:val="003C2954"/>
    <w:rsid w:val="003C4254"/>
    <w:rsid w:val="003D172A"/>
    <w:rsid w:val="003D59A8"/>
    <w:rsid w:val="003D628B"/>
    <w:rsid w:val="003E00E3"/>
    <w:rsid w:val="003E4755"/>
    <w:rsid w:val="003F0E43"/>
    <w:rsid w:val="003F54E6"/>
    <w:rsid w:val="003F715A"/>
    <w:rsid w:val="00401F13"/>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7A81"/>
    <w:rsid w:val="00497DE3"/>
    <w:rsid w:val="004A1FA8"/>
    <w:rsid w:val="004A3D6F"/>
    <w:rsid w:val="004A46A5"/>
    <w:rsid w:val="004B08A5"/>
    <w:rsid w:val="004B0EC3"/>
    <w:rsid w:val="004B7B1E"/>
    <w:rsid w:val="004C02F5"/>
    <w:rsid w:val="004C12FA"/>
    <w:rsid w:val="004C18C3"/>
    <w:rsid w:val="004C266A"/>
    <w:rsid w:val="004D1054"/>
    <w:rsid w:val="004D45DD"/>
    <w:rsid w:val="004D517C"/>
    <w:rsid w:val="004D5CBD"/>
    <w:rsid w:val="004D67BC"/>
    <w:rsid w:val="004D7650"/>
    <w:rsid w:val="004D76B8"/>
    <w:rsid w:val="004E168A"/>
    <w:rsid w:val="004E63C0"/>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40D4"/>
    <w:rsid w:val="0058156D"/>
    <w:rsid w:val="00585CE6"/>
    <w:rsid w:val="00586D33"/>
    <w:rsid w:val="00587DE8"/>
    <w:rsid w:val="00593ADA"/>
    <w:rsid w:val="00597E7F"/>
    <w:rsid w:val="005A0731"/>
    <w:rsid w:val="005A1390"/>
    <w:rsid w:val="005A2AFD"/>
    <w:rsid w:val="005A4A1D"/>
    <w:rsid w:val="005B1C14"/>
    <w:rsid w:val="005B76E7"/>
    <w:rsid w:val="005C6858"/>
    <w:rsid w:val="005D061A"/>
    <w:rsid w:val="005D6142"/>
    <w:rsid w:val="005D7AA8"/>
    <w:rsid w:val="005E0327"/>
    <w:rsid w:val="005E2117"/>
    <w:rsid w:val="005E7257"/>
    <w:rsid w:val="00607333"/>
    <w:rsid w:val="00607E6F"/>
    <w:rsid w:val="00611380"/>
    <w:rsid w:val="00625C21"/>
    <w:rsid w:val="0062637B"/>
    <w:rsid w:val="006326C5"/>
    <w:rsid w:val="00637DEC"/>
    <w:rsid w:val="006426CA"/>
    <w:rsid w:val="00647823"/>
    <w:rsid w:val="00647CC8"/>
    <w:rsid w:val="006515F6"/>
    <w:rsid w:val="00651830"/>
    <w:rsid w:val="0065334B"/>
    <w:rsid w:val="00653364"/>
    <w:rsid w:val="0065392D"/>
    <w:rsid w:val="006549E8"/>
    <w:rsid w:val="00654EF2"/>
    <w:rsid w:val="00660DAF"/>
    <w:rsid w:val="0066503C"/>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1ABB"/>
    <w:rsid w:val="006A3C04"/>
    <w:rsid w:val="006B23A9"/>
    <w:rsid w:val="006B3FE4"/>
    <w:rsid w:val="006C108B"/>
    <w:rsid w:val="006C23FD"/>
    <w:rsid w:val="006C304C"/>
    <w:rsid w:val="006C3D5A"/>
    <w:rsid w:val="006C503D"/>
    <w:rsid w:val="006C7832"/>
    <w:rsid w:val="006D7593"/>
    <w:rsid w:val="006E41BB"/>
    <w:rsid w:val="006E79A0"/>
    <w:rsid w:val="006F31F8"/>
    <w:rsid w:val="006F480A"/>
    <w:rsid w:val="006F4FDD"/>
    <w:rsid w:val="007002F8"/>
    <w:rsid w:val="00702F5D"/>
    <w:rsid w:val="00703A8E"/>
    <w:rsid w:val="00710C2F"/>
    <w:rsid w:val="00711DBE"/>
    <w:rsid w:val="0071607D"/>
    <w:rsid w:val="00722155"/>
    <w:rsid w:val="007322BF"/>
    <w:rsid w:val="00735338"/>
    <w:rsid w:val="00740C6B"/>
    <w:rsid w:val="00741B7B"/>
    <w:rsid w:val="007470D2"/>
    <w:rsid w:val="00747D9E"/>
    <w:rsid w:val="007636D6"/>
    <w:rsid w:val="00765BD8"/>
    <w:rsid w:val="00767079"/>
    <w:rsid w:val="00771CDF"/>
    <w:rsid w:val="00776F9C"/>
    <w:rsid w:val="00777027"/>
    <w:rsid w:val="00780F67"/>
    <w:rsid w:val="00792F45"/>
    <w:rsid w:val="007A3E41"/>
    <w:rsid w:val="007A66BC"/>
    <w:rsid w:val="007A6AD1"/>
    <w:rsid w:val="007C00FE"/>
    <w:rsid w:val="007C0C0C"/>
    <w:rsid w:val="007C520A"/>
    <w:rsid w:val="007C5E19"/>
    <w:rsid w:val="007D534D"/>
    <w:rsid w:val="007D72E0"/>
    <w:rsid w:val="007E47EE"/>
    <w:rsid w:val="007E5C33"/>
    <w:rsid w:val="007E727D"/>
    <w:rsid w:val="007E7624"/>
    <w:rsid w:val="007F42B8"/>
    <w:rsid w:val="007F473A"/>
    <w:rsid w:val="007F6CEB"/>
    <w:rsid w:val="007F7BCE"/>
    <w:rsid w:val="0080668C"/>
    <w:rsid w:val="00806CFF"/>
    <w:rsid w:val="00807FA1"/>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68F2"/>
    <w:rsid w:val="0089101B"/>
    <w:rsid w:val="00893256"/>
    <w:rsid w:val="008A08A1"/>
    <w:rsid w:val="008A0DB3"/>
    <w:rsid w:val="008A5CE2"/>
    <w:rsid w:val="008B3A58"/>
    <w:rsid w:val="008B3D25"/>
    <w:rsid w:val="008B5F14"/>
    <w:rsid w:val="008C02D3"/>
    <w:rsid w:val="008C0B31"/>
    <w:rsid w:val="008C69FE"/>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2661"/>
    <w:rsid w:val="00974BDF"/>
    <w:rsid w:val="009757CA"/>
    <w:rsid w:val="009779E7"/>
    <w:rsid w:val="00981110"/>
    <w:rsid w:val="00981B46"/>
    <w:rsid w:val="00982587"/>
    <w:rsid w:val="00983D12"/>
    <w:rsid w:val="00983FC4"/>
    <w:rsid w:val="0098654A"/>
    <w:rsid w:val="00986FC2"/>
    <w:rsid w:val="009939AF"/>
    <w:rsid w:val="009960C0"/>
    <w:rsid w:val="009A1955"/>
    <w:rsid w:val="009A2C26"/>
    <w:rsid w:val="009A54F2"/>
    <w:rsid w:val="009B22B3"/>
    <w:rsid w:val="009B5C6C"/>
    <w:rsid w:val="009B764F"/>
    <w:rsid w:val="009C4BA7"/>
    <w:rsid w:val="009C52EA"/>
    <w:rsid w:val="009D4328"/>
    <w:rsid w:val="009E320D"/>
    <w:rsid w:val="009F3D29"/>
    <w:rsid w:val="009F6341"/>
    <w:rsid w:val="009F69C5"/>
    <w:rsid w:val="00A00CDF"/>
    <w:rsid w:val="00A10C24"/>
    <w:rsid w:val="00A11B8A"/>
    <w:rsid w:val="00A1493B"/>
    <w:rsid w:val="00A17F3B"/>
    <w:rsid w:val="00A20526"/>
    <w:rsid w:val="00A23049"/>
    <w:rsid w:val="00A2325F"/>
    <w:rsid w:val="00A24017"/>
    <w:rsid w:val="00A304C2"/>
    <w:rsid w:val="00A33632"/>
    <w:rsid w:val="00A355E2"/>
    <w:rsid w:val="00A3590C"/>
    <w:rsid w:val="00A42875"/>
    <w:rsid w:val="00A428E0"/>
    <w:rsid w:val="00A4614C"/>
    <w:rsid w:val="00A47403"/>
    <w:rsid w:val="00A65BA2"/>
    <w:rsid w:val="00A701E3"/>
    <w:rsid w:val="00A708D7"/>
    <w:rsid w:val="00A74CF4"/>
    <w:rsid w:val="00A77D80"/>
    <w:rsid w:val="00A82D60"/>
    <w:rsid w:val="00A86248"/>
    <w:rsid w:val="00A93758"/>
    <w:rsid w:val="00AA5D28"/>
    <w:rsid w:val="00AA64E1"/>
    <w:rsid w:val="00AB1193"/>
    <w:rsid w:val="00AB54D8"/>
    <w:rsid w:val="00AC1A36"/>
    <w:rsid w:val="00AC2C89"/>
    <w:rsid w:val="00AC3513"/>
    <w:rsid w:val="00AD154D"/>
    <w:rsid w:val="00AD38B3"/>
    <w:rsid w:val="00AD70AF"/>
    <w:rsid w:val="00AE1959"/>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3414"/>
    <w:rsid w:val="00B443E4"/>
    <w:rsid w:val="00B53C75"/>
    <w:rsid w:val="00B611D1"/>
    <w:rsid w:val="00B62B1F"/>
    <w:rsid w:val="00B679AA"/>
    <w:rsid w:val="00B7580F"/>
    <w:rsid w:val="00B76FC2"/>
    <w:rsid w:val="00B7747C"/>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A92"/>
    <w:rsid w:val="00C4659E"/>
    <w:rsid w:val="00C5112C"/>
    <w:rsid w:val="00C56D44"/>
    <w:rsid w:val="00C64C54"/>
    <w:rsid w:val="00C72B29"/>
    <w:rsid w:val="00C74B6A"/>
    <w:rsid w:val="00C75D3F"/>
    <w:rsid w:val="00C83AD1"/>
    <w:rsid w:val="00C90C85"/>
    <w:rsid w:val="00C92235"/>
    <w:rsid w:val="00CA17CB"/>
    <w:rsid w:val="00CA7A3C"/>
    <w:rsid w:val="00CB3D1D"/>
    <w:rsid w:val="00CB4B31"/>
    <w:rsid w:val="00CB7352"/>
    <w:rsid w:val="00CB7EEA"/>
    <w:rsid w:val="00CC6907"/>
    <w:rsid w:val="00CD43FC"/>
    <w:rsid w:val="00CE3D27"/>
    <w:rsid w:val="00CE509B"/>
    <w:rsid w:val="00CE60E8"/>
    <w:rsid w:val="00CE7988"/>
    <w:rsid w:val="00CF3303"/>
    <w:rsid w:val="00D0044C"/>
    <w:rsid w:val="00D00CD1"/>
    <w:rsid w:val="00D1436B"/>
    <w:rsid w:val="00D20F4D"/>
    <w:rsid w:val="00D2144E"/>
    <w:rsid w:val="00D231AE"/>
    <w:rsid w:val="00D258BA"/>
    <w:rsid w:val="00D27BF1"/>
    <w:rsid w:val="00D32AD2"/>
    <w:rsid w:val="00D35186"/>
    <w:rsid w:val="00D40150"/>
    <w:rsid w:val="00D41C00"/>
    <w:rsid w:val="00D42484"/>
    <w:rsid w:val="00D54529"/>
    <w:rsid w:val="00D54AB1"/>
    <w:rsid w:val="00D54E11"/>
    <w:rsid w:val="00D57678"/>
    <w:rsid w:val="00D60D91"/>
    <w:rsid w:val="00D61D84"/>
    <w:rsid w:val="00D63C70"/>
    <w:rsid w:val="00D64624"/>
    <w:rsid w:val="00D649AC"/>
    <w:rsid w:val="00D75927"/>
    <w:rsid w:val="00D806AD"/>
    <w:rsid w:val="00D86C9B"/>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39A1"/>
    <w:rsid w:val="00DF59A9"/>
    <w:rsid w:val="00DF63D4"/>
    <w:rsid w:val="00E04FB4"/>
    <w:rsid w:val="00E11234"/>
    <w:rsid w:val="00E214AA"/>
    <w:rsid w:val="00E26D0F"/>
    <w:rsid w:val="00E3769D"/>
    <w:rsid w:val="00E40686"/>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23AB"/>
    <w:rsid w:val="00EE54A7"/>
    <w:rsid w:val="00EF1FAD"/>
    <w:rsid w:val="00F10B61"/>
    <w:rsid w:val="00F14961"/>
    <w:rsid w:val="00F15C85"/>
    <w:rsid w:val="00F2384E"/>
    <w:rsid w:val="00F23861"/>
    <w:rsid w:val="00F23BAE"/>
    <w:rsid w:val="00F27A53"/>
    <w:rsid w:val="00F34F05"/>
    <w:rsid w:val="00F36661"/>
    <w:rsid w:val="00F45634"/>
    <w:rsid w:val="00F471E4"/>
    <w:rsid w:val="00F50584"/>
    <w:rsid w:val="00F56705"/>
    <w:rsid w:val="00F5755E"/>
    <w:rsid w:val="00F63D43"/>
    <w:rsid w:val="00F65132"/>
    <w:rsid w:val="00F66119"/>
    <w:rsid w:val="00F6717D"/>
    <w:rsid w:val="00F7434E"/>
    <w:rsid w:val="00F76BBC"/>
    <w:rsid w:val="00F77A96"/>
    <w:rsid w:val="00F77F63"/>
    <w:rsid w:val="00F80671"/>
    <w:rsid w:val="00F830A2"/>
    <w:rsid w:val="00F84901"/>
    <w:rsid w:val="00F85460"/>
    <w:rsid w:val="00F85D4E"/>
    <w:rsid w:val="00F900F8"/>
    <w:rsid w:val="00F90AB1"/>
    <w:rsid w:val="00F91BF3"/>
    <w:rsid w:val="00F96AB6"/>
    <w:rsid w:val="00FA3B4F"/>
    <w:rsid w:val="00FC180C"/>
    <w:rsid w:val="00FD0819"/>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ithub.com/jquery/jquery" TargetMode="External"/><Relationship Id="rId84" Type="http://schemas.openxmlformats.org/officeDocument/2006/relationships/hyperlink" Target="https://learnopengl.com/" TargetMode="External"/><Relationship Id="rId89" Type="http://schemas.openxmlformats.org/officeDocument/2006/relationships/hyperlink" Target="https://www.youtube.com/watch?v=qslBNLeSPUc&amp;t=141s"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dx.doi.org/10.1145/566570.566636"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greggman/twgl.js/" TargetMode="External"/><Relationship Id="rId87" Type="http://schemas.openxmlformats.org/officeDocument/2006/relationships/hyperlink" Target="https://goo.gl/OFMg6n"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oo.gl/9cwkgX" TargetMode="External"/><Relationship Id="rId90" Type="http://schemas.openxmlformats.org/officeDocument/2006/relationships/hyperlink" Target="https://www.youtube.com/watch?v=qslBNLeSPUc&amp;t=141s" TargetMode="External"/><Relationship Id="rId95" Type="http://schemas.openxmlformats.org/officeDocument/2006/relationships/hyperlink" Target="https://www.textures.com/download/soilbeach0131/106132" TargetMode="Externa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greggman/webgl-" TargetMode="External"/><Relationship Id="rId100" Type="http://schemas.openxmlformats.org/officeDocument/2006/relationships/theme" Target="theme/theme1.xm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hyperlink" Target="https://github.com/dataarts/dat.gui/blob/master/LICENSE" TargetMode="External"/><Relationship Id="rId85" Type="http://schemas.openxmlformats.org/officeDocument/2006/relationships/hyperlink" Target="https://www.khronos.org/opengles/2_X/" TargetMode="External"/><Relationship Id="rId93" Type="http://schemas.openxmlformats.org/officeDocument/2006/relationships/hyperlink" Target="https://www.textures.com/download/rocksarid0035/68071?&amp;secure=login"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SamuelSnowball/Major-Project/blob/master/Major%20Project/screenshots/yuidoc/index.png" TargetMode="External"/><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jquery.com/" TargetMode="External"/><Relationship Id="rId83" Type="http://schemas.openxmlformats.org/officeDocument/2006/relationships/hyperlink" Target="https://goo.gl/irYLwA" TargetMode="External"/><Relationship Id="rId88" Type="http://schemas.openxmlformats.org/officeDocument/2006/relationships/hyperlink" Target="https://www.3dgep.com/wp-content/uploads/2011/07/View-Matrix.png" TargetMode="External"/><Relationship Id="rId91" Type="http://schemas.openxmlformats.org/officeDocument/2006/relationships/hyperlink" Target="https://www.youtube.com/watch?v=_Ix5oN8eC1E" TargetMode="External"/><Relationship Id="rId96" Type="http://schemas.openxmlformats.org/officeDocument/2006/relationships/hyperlink" Target="https://www.youtube.com/watch?v=rn6zP4P0his&amp;t=526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josephg/noisejs" TargetMode="External"/><Relationship Id="rId81" Type="http://schemas.openxmlformats.org/officeDocument/2006/relationships/hyperlink" Target="https://github.com/mrdoob/stats.js/" TargetMode="External"/><Relationship Id="rId86" Type="http://schemas.openxmlformats.org/officeDocument/2006/relationships/hyperlink" Target="https://goo.gl/mT8Ck7" TargetMode="External"/><Relationship Id="rId94" Type="http://schemas.openxmlformats.org/officeDocument/2006/relationships/hyperlink" Target="https://www.textures.com/download/rocksarid0048/42217?&amp;secure=login"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3729F-39EC-4FCA-953F-C5FAFE127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6878</TotalTime>
  <Pages>69</Pages>
  <Words>21090</Words>
  <Characters>120214</Characters>
  <Application>Microsoft Office Word</Application>
  <DocSecurity>0</DocSecurity>
  <Lines>1001</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217</cp:revision>
  <cp:lastPrinted>2014-04-04T11:58:00Z</cp:lastPrinted>
  <dcterms:created xsi:type="dcterms:W3CDTF">2017-04-10T11:35:00Z</dcterms:created>
  <dcterms:modified xsi:type="dcterms:W3CDTF">2017-05-04T17:05:00Z</dcterms:modified>
</cp:coreProperties>
</file>