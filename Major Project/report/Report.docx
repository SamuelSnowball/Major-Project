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Aberystwyth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WebGL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 It was created by the youtube user OneGoldenCat.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Vulkan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MacOSX,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shader language. A shader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WebGL,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in 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lastRenderedPageBreak/>
        <w:t>WebGL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9C4BA7" w:rsidRDefault="009C4BA7" w:rsidP="00937B96">
      <w:pPr>
        <w:jc w:val="both"/>
      </w:pPr>
    </w:p>
    <w:p w:rsidR="009C4BA7" w:rsidRDefault="009C4BA7" w:rsidP="009C4BA7">
      <w:pPr>
        <w:pStyle w:val="Heading2"/>
        <w:numPr>
          <w:ilvl w:val="0"/>
          <w:numId w:val="0"/>
        </w:numPr>
        <w:jc w:val="both"/>
      </w:pPr>
      <w:r>
        <w:t>1.1.4.</w:t>
      </w:r>
      <w:r>
        <w:tab/>
        <w:t xml:space="preserve">  </w:t>
      </w:r>
      <w:r w:rsidR="00B53C75">
        <w:t>Vertices and the Cartesian space</w:t>
      </w:r>
    </w:p>
    <w:p w:rsidR="009C4BA7" w:rsidRDefault="00B53C75"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303.95pt;margin-top:4.5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r w:rsidR="009C4BA7">
        <w:t xml:space="preserve">A vertex is just a point in some space. We usually think of vertices in </w:t>
      </w:r>
      <w:r>
        <w:t>Cartesian</w:t>
      </w:r>
      <w:r w:rsidR="009C4BA7">
        <w:t xml:space="preserve"> space. This space is just </w:t>
      </w:r>
      <w:r>
        <w:t xml:space="preserve">a set of axes which cross at an origin. Points in computer graphics are usually represented in 2D or 3D. You can connect these points to form meshes, also known as objects. The image on the left shows a rectangular mesh, created by connected several points together. The points are described in the Cartesian space </w:t>
      </w:r>
      <w:r w:rsidR="00523291">
        <w:t>as described</w:t>
      </w:r>
      <w:r>
        <w:t xml:space="preserve"> above.</w:t>
      </w:r>
    </w:p>
    <w:p w:rsidR="009C4BA7" w:rsidRDefault="009C4BA7" w:rsidP="00937B96">
      <w:pPr>
        <w:jc w:val="both"/>
      </w:pPr>
    </w:p>
    <w:p w:rsidR="00B53C75" w:rsidRDefault="00B53C75" w:rsidP="00937B96">
      <w:pPr>
        <w:jc w:val="both"/>
      </w:pPr>
      <w:r>
        <w:t>// reference</w:t>
      </w:r>
    </w:p>
    <w:p w:rsidR="00B53C75" w:rsidRDefault="00B53C75" w:rsidP="00937B96">
      <w:pPr>
        <w:jc w:val="both"/>
      </w:pPr>
      <w:hyperlink r:id="rId10" w:history="1">
        <w:r w:rsidRPr="004F7C75">
          <w:rPr>
            <w:rStyle w:val="Hyperlink"/>
          </w:rPr>
          <w:t>https://www.researchgate.net/figure/279301599_fig12_Figure-1-Right-handed-cartesian-coordinate-system-from-Wikipedia</w:t>
        </w:r>
      </w:hyperlink>
    </w:p>
    <w:p w:rsidR="00D57678" w:rsidRDefault="00D57678" w:rsidP="00B53C75">
      <w:pPr>
        <w:pStyle w:val="Heading2"/>
        <w:numPr>
          <w:ilvl w:val="0"/>
          <w:numId w:val="0"/>
        </w:numPr>
        <w:jc w:val="both"/>
      </w:pPr>
      <w:r>
        <w:lastRenderedPageBreak/>
        <w:t>1.1.4.</w:t>
      </w:r>
      <w:r>
        <w:tab/>
        <w:t xml:space="preserve">  Coordinate systems overview</w:t>
      </w:r>
    </w:p>
    <w:p w:rsidR="00DB761E" w:rsidRDefault="000D44A4" w:rsidP="00D57678">
      <w:pPr>
        <w:jc w:val="both"/>
      </w:pPr>
      <w:r>
        <w:rPr>
          <w:noProof/>
        </w:rPr>
        <w:pict>
          <v:shape id="_x0000_s1033" type="#_x0000_t75" style="position:absolute;left:0;text-align:left;margin-left:257.7pt;margin-top:9.45pt;width:157.6pt;height:150.8pt;z-index:-251640832;mso-position-horizontal-relative:text;mso-position-vertical-relative:text;mso-width-relative:page;mso-height-relative:page" wrapcoords="-103 0 -103 21493 21600 21493 21600 0 -103 0">
            <v:imagedata r:id="rId11" o:title="IC412718"/>
            <w10:wrap type="tight"/>
          </v:shape>
        </w:pict>
      </w:r>
      <w:r w:rsidR="009C4BA7">
        <w:t>Imagine w</w:t>
      </w:r>
      <w:r w:rsidR="00D57678">
        <w:t xml:space="preserve">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rsidR="003F715A">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w:t>
      </w:r>
      <w:r w:rsidR="00B53C75">
        <w:t>ts moved in front of the camera. Like other objects the camera has a position are orientation in the world.</w:t>
      </w:r>
    </w:p>
    <w:p w:rsidR="00D57678" w:rsidRDefault="00D57678" w:rsidP="00D57678">
      <w:pPr>
        <w:jc w:val="both"/>
      </w:pPr>
    </w:p>
    <w:p w:rsidR="00D57678" w:rsidRDefault="00D57678" w:rsidP="00937B96">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The 3D to 2D conversion is</w:t>
      </w:r>
      <w:r w:rsidR="00523291">
        <w:t xml:space="preserve"> done via a projection matrix. </w:t>
      </w: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t>Imagine you have a 3D cube</w:t>
      </w:r>
      <w:r w:rsidR="006C304C">
        <w:t>. All of its vertices are defined with respective to the cubes origin at (0x, 0y, 0z).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translation matrix. The output on the right is the points new position.</w:t>
      </w:r>
    </w:p>
    <w:p w:rsidR="00B85268" w:rsidRDefault="000D44A4"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2"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 xml:space="preserve">by using a scaling matrix. This takes in (Sx, Sy, Sz) which is a 3D vector containing the scale values for each (x, y, z) point of the vertex. </w:t>
      </w:r>
      <w:r w:rsidR="00685DDC">
        <w:t>For example if we wanted to scale an object by 2 in all x, y and z directions, the scaling vector would be (2, 2, 2).</w:t>
      </w:r>
    </w:p>
    <w:p w:rsidR="005D6142" w:rsidRDefault="000D44A4"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3"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translationMatrix * scaleMatrix * rotationMatrix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r>
        <w:t>matrix4 fullTransforms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worlds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0D44A4" w:rsidP="005D6142">
      <w:pPr>
        <w:jc w:val="both"/>
      </w:pPr>
      <w:r>
        <w:rPr>
          <w:noProof/>
        </w:rPr>
        <w:lastRenderedPageBreak/>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4"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hyperlink r:id="rId15" w:history="1">
        <w:r w:rsidR="00B94E8D" w:rsidRPr="004F7C75">
          <w:rPr>
            <w:rStyle w:val="Hyperlink"/>
          </w:rPr>
          <w:t>https://learnopengl.com/#!Getting-started/Coordinate-Systems</w:t>
        </w:r>
      </w:hyperlink>
    </w:p>
    <w:p w:rsidR="00B94E8D" w:rsidRDefault="00B94E8D" w:rsidP="00937B96">
      <w:pPr>
        <w:jc w:val="both"/>
      </w:pPr>
    </w:p>
    <w:p w:rsidR="00B94E8D" w:rsidRDefault="00B94E8D" w:rsidP="00B94E8D">
      <w:pPr>
        <w:pStyle w:val="Heading2"/>
        <w:numPr>
          <w:ilvl w:val="0"/>
          <w:numId w:val="0"/>
        </w:numPr>
        <w:jc w:val="both"/>
      </w:pPr>
      <w:r>
        <w:t>1.1.X.</w:t>
      </w:r>
      <w:r>
        <w:tab/>
        <w:t xml:space="preserve">  Vertex Buffer Objects</w:t>
      </w:r>
    </w:p>
    <w:p w:rsidR="00B94E8D" w:rsidRDefault="00B94E8D" w:rsidP="00B94E8D"/>
    <w:p w:rsidR="00B94E8D" w:rsidRDefault="00B94E8D" w:rsidP="00B94E8D">
      <w:r>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p>
    <w:p w:rsidR="00B94E8D" w:rsidRDefault="00B94E8D" w:rsidP="00B94E8D"/>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w:t>
      </w:r>
      <w:r w:rsidR="004C266A">
        <w:lastRenderedPageBreak/>
        <w:t xml:space="preserve">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r w:rsidR="00E214AA">
        <w:t>s</w:t>
      </w:r>
      <w:r>
        <w:t xml:space="preserve">haders which replace parts of the graphics pipeline. </w:t>
      </w:r>
      <w:r w:rsidR="004C266A">
        <w:t xml:space="preserve">Shaders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shaders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shaders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ses the fixed function pipeline without customizable shaders.</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w:t>
      </w:r>
      <w:r>
        <w:lastRenderedPageBreak/>
        <w:t xml:space="preserve">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the </w:t>
      </w:r>
      <w:r w:rsidR="00A4614C">
        <w:t xml:space="preserve">its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shaders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0D44A4"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2879B5">
        <w:t>1</w:t>
      </w:r>
      <w:r w:rsidR="00611380">
        <w:t>.1.4.1.  Stage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0D44A4" w:rsidP="00F2384E">
      <w:pPr>
        <w:jc w:val="both"/>
      </w:pPr>
      <w:r>
        <w:rPr>
          <w:noProof/>
        </w:rPr>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F2384E" w:rsidRDefault="00F2384E" w:rsidP="00D0044C">
      <w:pPr>
        <w:jc w:val="both"/>
      </w:pPr>
      <w:r>
        <w:t>var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r>
        <w:t xml:space="preserve">( </w:t>
      </w:r>
      <w:r w:rsidR="00B611D1">
        <w:t>-0.9</w:t>
      </w:r>
      <w:r>
        <w:t xml:space="preserve">x,  </w:t>
      </w:r>
      <w:r w:rsidR="00B611D1">
        <w:t>-0.9</w:t>
      </w:r>
      <w:r>
        <w:t>y, +0.0z), // bottom left vertex</w:t>
      </w:r>
    </w:p>
    <w:p w:rsidR="00F2384E" w:rsidRDefault="00F2384E" w:rsidP="00D0044C">
      <w:pPr>
        <w:ind w:firstLine="240"/>
        <w:jc w:val="both"/>
      </w:pPr>
      <w:r>
        <w:t>(+</w:t>
      </w:r>
      <w:r w:rsidR="00B611D1">
        <w:t>0.8</w:t>
      </w:r>
      <w:r>
        <w:t xml:space="preserve">x,  </w:t>
      </w:r>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r>
        <w:t>var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BF0F52" w:rsidRDefault="00BF0F52" w:rsidP="00D0044C">
      <w:pPr>
        <w:jc w:val="both"/>
      </w:pPr>
      <w:r>
        <w:t>var vertexB</w:t>
      </w:r>
      <w:r w:rsidR="001D706D">
        <w:t>uffer = gl.createBuffer(); // a piece of GPU memory</w:t>
      </w:r>
      <w:r>
        <w:t xml:space="preserve">, </w:t>
      </w:r>
      <w:r w:rsidR="00875DDB">
        <w:t xml:space="preserve">in which </w:t>
      </w:r>
      <w:r>
        <w:t xml:space="preserve">we will store our data </w:t>
      </w:r>
    </w:p>
    <w:p w:rsidR="00BF0F52" w:rsidRDefault="00BF0F52" w:rsidP="00D0044C">
      <w:pPr>
        <w:jc w:val="both"/>
      </w:pPr>
      <w:r>
        <w:t xml:space="preserve">gl.bindBuffer(gl.ARRAY_BUFFER, vertexBuffer); // tell </w:t>
      </w:r>
      <w:r w:rsidR="001D706D">
        <w:t>WebGL</w:t>
      </w:r>
      <w:r>
        <w:t xml:space="preserve"> we want to use the buffer</w:t>
      </w:r>
      <w:r w:rsidR="00875DDB">
        <w:t xml:space="preserve"> we just made</w:t>
      </w:r>
    </w:p>
    <w:p w:rsidR="00BF0F52" w:rsidRDefault="00BF0F52" w:rsidP="00D0044C">
      <w:pPr>
        <w:jc w:val="both"/>
      </w:pPr>
      <w:r>
        <w:t>gl.bufferData(gl.ARRAY_BUFFER,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lastRenderedPageBreak/>
        <w:t>The shader location variable that we are sending it</w:t>
      </w:r>
      <w:r w:rsidR="001D706D">
        <w:t xml:space="preserve"> to</w:t>
      </w:r>
      <w:r>
        <w:t xml:space="preserve">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r w:rsidRPr="00BF0F52">
        <w:t>gl.vertexAttribPointer(</w:t>
      </w:r>
      <w:r>
        <w:t>shader_location</w:t>
      </w:r>
      <w:r w:rsidRPr="00BF0F52">
        <w:t xml:space="preserve">, </w:t>
      </w:r>
      <w:r w:rsidR="00875DDB">
        <w:t>3</w:t>
      </w:r>
      <w:r w:rsidRPr="00BF0F52">
        <w:t>, gl.FLOAT,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t xml:space="preserve"> a call to gl.b</w:t>
      </w:r>
      <w:r w:rsidR="009F69C5">
        <w:t>indBuffer(</w:t>
      </w:r>
      <w:r w:rsidR="006C23FD">
        <w:t>gl.binding_Target, buffer_name</w:t>
      </w:r>
      <w:r w:rsidR="001D706D">
        <w:t>) before finally i</w:t>
      </w:r>
      <w:r w:rsidR="009F69C5">
        <w:t>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  Stage 2 – Vertex shader</w:t>
      </w:r>
    </w:p>
    <w:p w:rsidR="00F2384E" w:rsidRDefault="00F2384E" w:rsidP="00207B59">
      <w:pPr>
        <w:jc w:val="both"/>
      </w:pPr>
    </w:p>
    <w:p w:rsidR="00D41C00" w:rsidRDefault="00F2384E" w:rsidP="00D41C00">
      <w:pPr>
        <w:jc w:val="both"/>
      </w:pPr>
      <w:r>
        <w:t xml:space="preserve">The vertex shader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r w:rsidR="00FC180C">
        <w:t>shader</w:t>
      </w:r>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0D44A4"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shader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shader will clip or cull any vertices that are fully or partially outside of the view of the frustum. </w:t>
      </w:r>
      <w:r w:rsidR="006C23FD">
        <w:t>The viewing frustum is shown in the image</w:t>
      </w:r>
      <w:r w:rsidR="001933FA">
        <w:t xml:space="preserve"> on the right</w:t>
      </w:r>
      <w:r w:rsidR="006C23FD">
        <w:t>.</w:t>
      </w:r>
    </w:p>
    <w:p w:rsidR="006C23FD" w:rsidRDefault="006C23FD" w:rsidP="00D41C00">
      <w:pPr>
        <w:jc w:val="both"/>
      </w:pPr>
    </w:p>
    <w:p w:rsidR="00D41C00" w:rsidRDefault="000D44A4"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rsidR="001933FA">
        <w:t>shows the clipping taking place.</w:t>
      </w:r>
    </w:p>
    <w:p w:rsidR="00D41C00" w:rsidRDefault="00D41C00" w:rsidP="00D41C00">
      <w:pPr>
        <w:jc w:val="both"/>
      </w:pPr>
      <w:r>
        <w:tab/>
      </w:r>
    </w:p>
    <w:p w:rsidR="00900EB3" w:rsidRDefault="00900EB3" w:rsidP="00D41C00">
      <w:pPr>
        <w:jc w:val="both"/>
      </w:pPr>
      <w:r>
        <w:t>After the vertex shader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  Stage 3 – Primitive assembly</w:t>
      </w:r>
    </w:p>
    <w:p w:rsidR="00D41C00" w:rsidRDefault="00D41C00" w:rsidP="00207B59">
      <w:pPr>
        <w:jc w:val="both"/>
      </w:pPr>
    </w:p>
    <w:p w:rsidR="00423AEF" w:rsidRDefault="00F85460" w:rsidP="00D41C00">
      <w:pPr>
        <w:jc w:val="both"/>
      </w:pPr>
      <w:r>
        <w:lastRenderedPageBreak/>
        <w:t>Depending on the draw call that was issued, WebGL will form different primitives from the given vertices.</w:t>
      </w:r>
      <w:r w:rsidR="001933FA">
        <w:t xml:space="preserve"> </w:t>
      </w:r>
      <w:r w:rsidR="00423AEF">
        <w:t>For</w:t>
      </w:r>
      <w:r>
        <w:t xml:space="preserve"> </w:t>
      </w:r>
      <w:r w:rsidR="00423AEF">
        <w:t xml:space="preserve">example </w:t>
      </w:r>
      <w:r>
        <w:t>with draw call: gl.drawArrays(GL.TRIANGLES)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  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0D44A4"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fragment shader</w:t>
      </w:r>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shader runs for each fragment within the given object and outputs an (R,G,B,A)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  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Now the fragment shader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  Stage 6 – Updating the frame buffer</w:t>
      </w:r>
    </w:p>
    <w:p w:rsidR="00D41C00" w:rsidRDefault="00D41C00" w:rsidP="00D41C00">
      <w:pPr>
        <w:jc w:val="both"/>
      </w:pPr>
    </w:p>
    <w:p w:rsidR="009221DE" w:rsidRDefault="00BF292E" w:rsidP="009221DE">
      <w:pPr>
        <w:jc w:val="both"/>
      </w:pPr>
      <w:r>
        <w:lastRenderedPageBreak/>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022CC9" w:rsidRDefault="00022CC9" w:rsidP="00E77816">
      <w:pPr>
        <w:jc w:val="both"/>
      </w:pPr>
    </w:p>
    <w:p w:rsidR="00022CC9" w:rsidRDefault="00022CC9" w:rsidP="00E77816">
      <w:pPr>
        <w:jc w:val="both"/>
      </w:pPr>
    </w:p>
    <w:p w:rsidR="00022CC9" w:rsidRDefault="00022CC9" w:rsidP="00022CC9">
      <w:pPr>
        <w:pStyle w:val="Heading2"/>
        <w:numPr>
          <w:ilvl w:val="0"/>
          <w:numId w:val="0"/>
        </w:numPr>
        <w:jc w:val="both"/>
      </w:pPr>
      <w:r>
        <w:t>1.1.X.</w:t>
      </w:r>
      <w:r>
        <w:tab/>
        <w:t xml:space="preserve">  Texture mapping in computer graphics</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022CC9"/>
    <w:p w:rsidR="00022CC9" w:rsidRPr="00022CC9" w:rsidRDefault="00022CC9" w:rsidP="00022CC9">
      <w:pPr>
        <w:rPr>
          <w:color w:val="FF0000"/>
        </w:rPr>
      </w:pPr>
      <w:r w:rsidRPr="00022CC9">
        <w:rPr>
          <w:color w:val="FF0000"/>
        </w:rPr>
        <w:t>// http://www.c-jump.com/bcc/common/Talk3/OpenGL/Wk07_texture/Wk07_texture.html</w: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r>
        <w:t xml:space="preserve">The below image 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The texture you want to use also needs to be bound. When the draw call is issued, the sampler2D in the shader will fill in the fragments/pixels in the square with the correct texture values.</w:t>
      </w:r>
    </w:p>
    <w:p w:rsidR="00022CC9" w:rsidRDefault="00022CC9" w:rsidP="00E77816">
      <w:pPr>
        <w:jc w:val="both"/>
      </w:pPr>
    </w:p>
    <w:p w:rsidR="00022CC9" w:rsidRDefault="001562A2" w:rsidP="00E77816">
      <w:pPr>
        <w:jc w:val="both"/>
      </w:pPr>
      <w:r>
        <w:rPr>
          <w:noProof/>
        </w:rPr>
        <w:lastRenderedPageBreak/>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BD271E" w:rsidRDefault="00BD271E" w:rsidP="00BD271E"/>
    <w:p w:rsidR="00BD271E" w:rsidRPr="00BD271E" w:rsidRDefault="00BD271E" w:rsidP="00BD271E"/>
    <w:p w:rsidR="0068038D" w:rsidRDefault="0068038D" w:rsidP="0068038D">
      <w:pPr>
        <w:pStyle w:val="Heading2"/>
        <w:numPr>
          <w:ilvl w:val="0"/>
          <w:numId w:val="0"/>
        </w:numPr>
        <w:jc w:val="both"/>
      </w:pPr>
      <w:r>
        <w:t>1.1.X.</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0D44A4" w:rsidP="0011636A">
      <w:pPr>
        <w:jc w:val="both"/>
      </w:pPr>
      <w:hyperlink r:id="rId22"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0D44A4" w:rsidP="0011636A">
      <w:pPr>
        <w:jc w:val="both"/>
      </w:pPr>
      <w:hyperlink r:id="rId23"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To start learning WebGL I used:</w:t>
      </w:r>
    </w:p>
    <w:p w:rsidR="00937B96" w:rsidRDefault="00937B96" w:rsidP="0011636A">
      <w:pPr>
        <w:jc w:val="both"/>
      </w:pPr>
    </w:p>
    <w:p w:rsidR="00B7747C" w:rsidRDefault="000D44A4" w:rsidP="0011636A">
      <w:pPr>
        <w:jc w:val="both"/>
      </w:pPr>
      <w:hyperlink r:id="rId24"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w:t>
      </w:r>
      <w:r>
        <w:lastRenderedPageBreak/>
        <w:t>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perlin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perlin noise, the terrain generation could be randomized. Perlin noise is an algorithm created by Ken Perlin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0D44A4"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5" o:title="noise1" croptop="6570f" cropbottom="8213f" cropleft="33313f" cropright="95f"/>
            <w10:wrap type="tight"/>
          </v:shape>
        </w:pict>
      </w:r>
    </w:p>
    <w:p w:rsidR="0006112B" w:rsidRDefault="0006112B" w:rsidP="00DE08B0">
      <w:r>
        <w:t xml:space="preserve">Imagine you </w:t>
      </w:r>
      <w:r w:rsidR="00D258BA">
        <w:t xml:space="preserve">used a random()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0D44A4" w:rsidP="00DE08B0">
      <w:r>
        <w:rPr>
          <w:noProof/>
        </w:rPr>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5"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perlin function generates smooth random numbers. This means the random number chosen is based on what came before it. Therefore the value picked can never be very far away from the previous value. </w:t>
      </w:r>
      <w:r w:rsidR="002E6905">
        <w:t xml:space="preserve">Plotting a perlin noise values on a graph would look something like the image on the right. </w:t>
      </w:r>
    </w:p>
    <w:p w:rsidR="00DE6A1C" w:rsidRDefault="00DE6A1C" w:rsidP="00DE08B0"/>
    <w:p w:rsidR="00DE6A1C" w:rsidRDefault="00DE6A1C" w:rsidP="00DE08B0">
      <w:r>
        <w:t>The above examples are graphical representations of 1D perlin noise.</w:t>
      </w:r>
      <w:r w:rsidR="00BB77A1">
        <w:t xml:space="preserve"> The perlin function just returns smooth random numbers, it’s up to us as to what they’re used for.</w:t>
      </w:r>
    </w:p>
    <w:p w:rsidR="002E6905" w:rsidRDefault="002E6905" w:rsidP="00DE08B0"/>
    <w:p w:rsidR="00414F1B" w:rsidRPr="00475A4F" w:rsidRDefault="00414F1B" w:rsidP="00DE08B0">
      <w:r>
        <w:t>Imagine a 2D grid</w:t>
      </w:r>
      <w:r w:rsidR="002A0CC6">
        <w:t xml:space="preserve"> rotated into the screen,</w:t>
      </w:r>
      <w:r>
        <w:t xml:space="preserve"> representing the terrain of the world. With a 2D perlin noise function, the </w:t>
      </w:r>
      <w:r w:rsidR="002A0CC6">
        <w:t xml:space="preserve">height </w:t>
      </w:r>
      <w:r>
        <w:t xml:space="preserve">value </w:t>
      </w:r>
      <w:r w:rsidR="002A0CC6">
        <w:t xml:space="preserve">for the cell is chosen, </w:t>
      </w:r>
      <w:r>
        <w:t xml:space="preserve">based on the 8 cells surrounding it. </w:t>
      </w:r>
    </w:p>
    <w:p w:rsidR="002E6905" w:rsidRDefault="000D44A4"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6"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7"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perlin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Add in rocks. I’ve found a procedural rock generation library I could use to generate awesome rocks. However I would rather try implement rocks myself. I could use a sphere geometry and use perlin noise on the vertices to give a bumpy geometry.</w:t>
      </w:r>
    </w:p>
    <w:p w:rsidR="00DE08B0" w:rsidRPr="008279AB" w:rsidRDefault="00DE08B0" w:rsidP="00DE08B0">
      <w:pPr>
        <w:pStyle w:val="ListParagraph"/>
        <w:numPr>
          <w:ilvl w:val="0"/>
          <w:numId w:val="29"/>
        </w:numPr>
      </w:pPr>
      <w:r w:rsidRPr="008279AB">
        <w:t>Start work on GUI’s, with a possible (not necessary) minimap, and other GUI’s showing the rovers stats and location (perhaps just their coordinates). Commands from mission control would get sent here, the user would then complete</w:t>
      </w:r>
      <w:r w:rsidR="00676296" w:rsidRPr="008279AB">
        <w:t xml:space="preserve"> them. Example: go to the X,Y,Z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lastRenderedPageBreak/>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w:t>
      </w:r>
      <w:r>
        <w:rPr>
          <w:lang w:val="en-US"/>
        </w:rPr>
        <w:lastRenderedPageBreak/>
        <w:t xml:space="preserve">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w:t>
      </w:r>
      <w:r w:rsidR="00946335">
        <w:rPr>
          <w:lang w:val="en-US"/>
        </w:rPr>
        <w:lastRenderedPageBreak/>
        <w:t xml:space="preserve">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show the method design, talk about final terrain rendering etc ???</w:t>
      </w:r>
    </w:p>
    <w:p w:rsidR="008C0B31" w:rsidRDefault="00A11B8A" w:rsidP="008C0B31">
      <w:pPr>
        <w:pStyle w:val="Heading2"/>
      </w:pPr>
      <w:bookmarkStart w:id="10" w:name="_Toc222978597"/>
      <w:bookmarkStart w:id="11" w:name="_Toc476088418"/>
      <w:bookmarkStart w:id="12" w:name="_Toc192777708"/>
      <w:r>
        <w:lastRenderedPageBreak/>
        <w:t>Overall Architecture</w:t>
      </w:r>
      <w:bookmarkEnd w:id="10"/>
      <w:bookmarkEnd w:id="11"/>
    </w:p>
    <w:p w:rsidR="008C0B31" w:rsidRDefault="000D44A4"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8"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r w:rsidR="00B34922">
        <w:t>MarsScene class. After the scene data has been setup (terrain, rocks, water) then the render cycle is started.</w:t>
      </w:r>
    </w:p>
    <w:p w:rsidR="008C0B31" w:rsidRDefault="008C0B31" w:rsidP="008C0B31"/>
    <w:p w:rsidR="008C0B31" w:rsidRDefault="008C0B31" w:rsidP="008C0B31"/>
    <w:p w:rsidR="008C0B31" w:rsidRDefault="000D44A4"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8"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0D44A4" w:rsidP="008C0B31">
      <w:r>
        <w:rPr>
          <w:noProof/>
        </w:rPr>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9"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shader. This is done with a call to mainProgram.updateAttributesAndUniforms. </w:t>
      </w:r>
      <w:r>
        <w:lastRenderedPageBreak/>
        <w:t>The shaders can then process the objects in the scene with the correct matrix values.</w:t>
      </w:r>
    </w:p>
    <w:p w:rsidR="00106CD8" w:rsidRDefault="000D44A4"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9" o:title="Flow Diagram (2)" croptop="20356f" cropbottom="6520f" cropleft="32926f" cropright="-1287f"/>
            <w10:wrap type="tight"/>
          </v:shape>
        </w:pict>
      </w:r>
    </w:p>
    <w:p w:rsidR="000F52D0" w:rsidRDefault="00106CD8" w:rsidP="008C0B31">
      <w:r>
        <w:t xml:space="preserve">The vertex shader gets run on every vertex, outputting the gl_position variable. </w:t>
      </w:r>
    </w:p>
    <w:p w:rsidR="000F52D0" w:rsidRDefault="000F52D0" w:rsidP="008C0B31"/>
    <w:p w:rsidR="000F52D0" w:rsidRDefault="00F45634" w:rsidP="008C0B31">
      <w:r>
        <w:t>The</w:t>
      </w:r>
      <w:r w:rsidR="00106CD8">
        <w:t xml:space="preserve"> information that isn’t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106CD8" w:rsidRDefault="00106CD8" w:rsidP="008C0B31"/>
    <w:p w:rsidR="005A2AFD" w:rsidRDefault="005A2AFD" w:rsidP="008C0B31"/>
    <w:p w:rsidR="000F52D0" w:rsidRDefault="000F52D0" w:rsidP="008C0B31"/>
    <w:p w:rsidR="005A2AFD" w:rsidRDefault="005A2AFD" w:rsidP="008C0B31"/>
    <w:p w:rsidR="005A2AFD" w:rsidRPr="008C0B31" w:rsidRDefault="005A2AFD" w:rsidP="008C0B31"/>
    <w:p w:rsidR="0058156D" w:rsidRDefault="00A11B8A" w:rsidP="004C12FA">
      <w:pPr>
        <w:pStyle w:val="Heading2"/>
      </w:pPr>
      <w:bookmarkStart w:id="13" w:name="_Toc222978598"/>
      <w:bookmarkStart w:id="14" w:name="_Toc476088419"/>
      <w:r>
        <w:t>Detailed Design</w:t>
      </w:r>
      <w:bookmarkEnd w:id="13"/>
      <w:bookmarkEnd w:id="14"/>
      <w:r>
        <w:t xml:space="preserve"> </w:t>
      </w:r>
    </w:p>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0F52D0">
        <w:t>. New classes are simply added, containing</w:t>
      </w:r>
      <w:r>
        <w:t xml:space="preserve"> with a setup and render method, then added these </w:t>
      </w:r>
      <w:r w:rsidR="000F52D0">
        <w:t xml:space="preserve">setup and render </w:t>
      </w:r>
      <w:r>
        <w:t xml:space="preserve">method calls into my </w:t>
      </w:r>
      <w:r w:rsidR="002458B9">
        <w:t>main setup function and render loop</w:t>
      </w:r>
      <w:r>
        <w:t xml:space="preserve">. </w:t>
      </w:r>
    </w:p>
    <w:p w:rsidR="00355063" w:rsidRDefault="00355063" w:rsidP="004C12FA"/>
    <w:p w:rsidR="00D806AD" w:rsidRDefault="000D44A4" w:rsidP="004C12FA">
      <w:r>
        <w:rPr>
          <w:noProof/>
        </w:rPr>
        <w:lastRenderedPageBreak/>
        <w:pict>
          <v:shape id="_x0000_s1040" type="#_x0000_t75" style="position:absolute;margin-left:-4.5pt;margin-top:59.35pt;width:414.35pt;height:191.7pt;z-index:-251630592;mso-position-horizontal-relative:text;mso-position-vertical-relative:text;mso-width-relative:page;mso-height-relative:page" wrapcoords="-39 0 -39 21516 21600 21516 21600 0 -39 0">
            <v:imagedata r:id="rId30" o:title="0"/>
            <w10:wrap type="tight"/>
          </v:shape>
        </w:pict>
      </w:r>
      <w:r w:rsidR="00355063">
        <w:t xml:space="preserve">In the documentation folder you will find </w:t>
      </w:r>
      <w:r w:rsidR="002458B9">
        <w:t>lots</w:t>
      </w:r>
      <w:r w:rsidR="00355063">
        <w:t xml:space="preserve"> of XML files. These files contain the class diagram of the scene at different stages of development. These XML files can be opened with draw.io.</w:t>
      </w:r>
      <w:r w:rsidR="00355063" w:rsidRPr="00460920">
        <w:rPr>
          <w:color w:val="FF0000"/>
        </w:rPr>
        <w:t xml:space="preserve"> // reference draw.io here</w:t>
      </w:r>
      <w:r w:rsidR="00355063">
        <w:t xml:space="preserve">. </w:t>
      </w:r>
      <w:r w:rsidR="00D806AD">
        <w:t>In the initial stages of my proje</w:t>
      </w:r>
      <w:r w:rsidR="00355063">
        <w:t>ct, the class diagram was this:</w:t>
      </w:r>
    </w:p>
    <w:p w:rsidR="00355063" w:rsidRDefault="00355063" w:rsidP="004C12FA"/>
    <w:p w:rsidR="00D806AD" w:rsidRDefault="00D806AD" w:rsidP="004C12FA">
      <w:r>
        <w:t>The index file conta</w:t>
      </w:r>
      <w:r w:rsidR="00DA4560">
        <w:t xml:space="preserve">ins </w:t>
      </w:r>
      <w:r>
        <w:t>the setup and render methods used to start the scene. As you can see the class diagram is not very desc</w:t>
      </w:r>
      <w:r w:rsidR="00BA3D71">
        <w:t>riptive just using the JavaScript</w:t>
      </w:r>
      <w:r>
        <w:t xml:space="preserve"> v</w:t>
      </w:r>
      <w:r w:rsidR="00DA4560">
        <w:t xml:space="preserve">ar keyword to define variables. At the end of a SCRUM retrospective it became clear that the class diagram needed better description. This was added to later versions of the diagram. </w:t>
      </w:r>
    </w:p>
    <w:p w:rsidR="00460920" w:rsidRDefault="00460920" w:rsidP="004C12FA"/>
    <w:p w:rsidR="00460920" w:rsidRPr="00460920" w:rsidRDefault="00460920" w:rsidP="004C12FA">
      <w:r>
        <w:t xml:space="preserve">The below image shows a later version of the project around sprint 5. This shows the adaptability of the design. The new classes are simply added on, not changing or effecting the older classes. RockGenerator, </w:t>
      </w:r>
      <w:r w:rsidR="00BD5091">
        <w:t xml:space="preserve">TextureLoader, Texture and Camera classes have all be added. Although the camera class is just the </w:t>
      </w:r>
      <w:r w:rsidR="00B9750F">
        <w:t>refactored player class.</w:t>
      </w:r>
    </w:p>
    <w:p w:rsidR="00D806AD" w:rsidRDefault="00D806AD" w:rsidP="004C12FA"/>
    <w:p w:rsidR="00D806AD" w:rsidRDefault="00D806AD" w:rsidP="004C12FA"/>
    <w:p w:rsidR="00D806AD" w:rsidRDefault="00D806AD" w:rsidP="004C12FA"/>
    <w:p w:rsidR="00D806AD" w:rsidRDefault="00D806AD" w:rsidP="004C12FA"/>
    <w:p w:rsidR="00D806AD" w:rsidRDefault="000D44A4" w:rsidP="004C12FA">
      <w:r>
        <w:rPr>
          <w:noProof/>
        </w:rPr>
        <w:lastRenderedPageBreak/>
        <w:pict>
          <v:shape id="_x0000_s1041" type="#_x0000_t75" style="position:absolute;margin-left:-.05pt;margin-top:13.7pt;width:413.75pt;height:281.55pt;z-index:-251628544;mso-position-horizontal-relative:text;mso-position-vertical-relative:text;mso-width-relative:page;mso-height-relative:page" wrapcoords="-39 0 -39 21542 21600 21542 21600 0 -39 0">
            <v:imagedata r:id="rId31" o:title="1"/>
            <w10:wrap type="tight"/>
          </v:shape>
        </w:pict>
      </w:r>
    </w:p>
    <w:p w:rsidR="00D806AD" w:rsidRDefault="00D806AD" w:rsidP="004C12FA"/>
    <w:p w:rsidR="00D806AD" w:rsidRPr="00EA2A56" w:rsidRDefault="000D44A4" w:rsidP="004C12FA">
      <w:r>
        <w:rPr>
          <w:noProof/>
        </w:rPr>
        <w:pict>
          <v:shape id="_x0000_s1047" type="#_x0000_t75" style="position:absolute;margin-left:286.45pt;margin-top:8.95pt;width:128.55pt;height:185.9pt;z-index:-251616256;mso-position-horizontal-relative:text;mso-position-vertical-relative:text;mso-width-relative:page;mso-height-relative:page" wrapcoords="-39 0 -39 21541 21600 21541 21600 0 -39 0">
            <v:imagedata r:id="rId32" o:title="Final class diagram" cropbottom="55934f" cropright="61161f"/>
            <w10:wrap type="tight"/>
          </v:shape>
        </w:pic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CE3D27" w:rsidRDefault="00986FC2" w:rsidP="004C12FA">
      <w:r>
        <w:t xml:space="preserve">The key of my class diagram is defined in the top right of the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Instead of the regular JavaScript keyword var being used everywhere, it has been replaced with the actual descriptive data type. Using the var keyword in the initial class diagrams added nothing to it. Having the actual type is much easier to read.</w:t>
      </w:r>
    </w:p>
    <w:p w:rsidR="00CE3D27" w:rsidRDefault="00CE3D27" w:rsidP="004C12FA"/>
    <w:p w:rsidR="00986FC2" w:rsidRDefault="00CE3D27" w:rsidP="004C12FA">
      <w:r>
        <w:t>Also the switching of the shaders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0D44A4" w:rsidP="004C12FA">
      <w:r>
        <w:rPr>
          <w:noProof/>
        </w:rPr>
        <w:lastRenderedPageBreak/>
        <w:pict>
          <v:shape id="_x0000_s1049" type="#_x0000_t75" style="position:absolute;margin-left:.25pt;margin-top:2.65pt;width:414.7pt;height:273.05pt;z-index:-251614208;mso-position-horizontal-relative:text;mso-position-vertical-relative:text;mso-width-relative:page;mso-height-relative:page" wrapcoords="-39 0 -39 21541 21600 21541 21600 0 -39 0">
            <v:imagedata r:id="rId33" o:title="Class Diagram final final"/>
            <w10:wrap type="tight"/>
          </v:shape>
        </w:pict>
      </w:r>
    </w:p>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reference ui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lastRenderedPageBreak/>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45834" w:rsidP="00D61D84">
      <w:pPr>
        <w:jc w:val="both"/>
      </w:pPr>
      <w:r>
        <w:t>The background reading and implementation</w:t>
      </w:r>
      <w:r w:rsidR="007E727D">
        <w:t xml:space="preserve"> sections</w:t>
      </w:r>
      <w:r>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p>
    <w:p w:rsidR="00D27BF1" w:rsidRDefault="00D27BF1" w:rsidP="00D27BF1">
      <w:pPr>
        <w:pStyle w:val="Heading2"/>
      </w:pPr>
      <w:r>
        <w:t>Setup</w:t>
      </w:r>
    </w:p>
    <w:p w:rsidR="00D27BF1" w:rsidRDefault="00D27BF1" w:rsidP="00D61D84">
      <w:pPr>
        <w:jc w:val="both"/>
      </w:pPr>
    </w:p>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MarsScene object is then created which starts the render loop.  </w:t>
      </w:r>
    </w:p>
    <w:p w:rsidR="004D67BC" w:rsidRDefault="004D67BC" w:rsidP="00D61D84">
      <w:pPr>
        <w:jc w:val="both"/>
      </w:pPr>
    </w:p>
    <w:p w:rsidR="002B3B86" w:rsidRPr="007E727D" w:rsidRDefault="004D67BC" w:rsidP="007E727D">
      <w:pPr>
        <w:pStyle w:val="Heading2"/>
      </w:pPr>
      <w:r>
        <w:t>Terrain</w:t>
      </w: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heightmapvalue, z)</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perlin noise algorithm [] was used to create natural looking terrain. To summarize, this algorithm generates smooth random numbers, which can then be used to assign the Y position of the vertices. After using a library to generate the perlin noise values, the result can be seen in the below image. </w:t>
      </w:r>
    </w:p>
    <w:p w:rsidR="00FE1B35" w:rsidRDefault="00FE1B35" w:rsidP="002B3B86">
      <w:pPr>
        <w:jc w:val="both"/>
        <w:rPr>
          <w:lang w:val="en-US"/>
        </w:rPr>
      </w:pPr>
    </w:p>
    <w:p w:rsidR="0085470A" w:rsidRDefault="00FE1B35" w:rsidP="002B3B86">
      <w:pPr>
        <w:jc w:val="both"/>
        <w:rPr>
          <w:lang w:val="en-US"/>
        </w:rPr>
      </w:pPr>
      <w:r>
        <w:rPr>
          <w:noProof/>
        </w:rPr>
        <w:lastRenderedPageBreak/>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4" o:title="terrain0" croptop="18069f" cropleft="3652f" cropright="3069f"/>
            <w10:wrap type="tight"/>
          </v:shape>
        </w:pict>
      </w:r>
      <w:r>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FE1B35"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4900D4" w:rsidP="002B3B86">
      <w:pPr>
        <w:jc w:val="both"/>
        <w:rPr>
          <w:lang w:val="en-US"/>
        </w:rPr>
      </w:pPr>
    </w:p>
    <w:p w:rsidR="004900D4" w:rsidRDefault="004900D4" w:rsidP="002B3B86">
      <w:pPr>
        <w:jc w:val="both"/>
        <w:rPr>
          <w:lang w:val="en-US"/>
        </w:rPr>
      </w:pPr>
      <w:r>
        <w:rPr>
          <w:lang w:val="en-US"/>
        </w:rPr>
        <w:t>//</w:t>
      </w:r>
      <w:r w:rsidRPr="004900D4">
        <w:t xml:space="preserve"> </w:t>
      </w:r>
      <w:r w:rsidRPr="004900D4">
        <w:rPr>
          <w:lang w:val="en-US"/>
        </w:rPr>
        <w:t>http://mikeysee.blogspot.co.uk/2011/11/hxaria-terraria-like-terrain-in-haxe.html</w:t>
      </w:r>
    </w:p>
    <w:p w:rsidR="004900D4" w:rsidRDefault="004900D4"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5"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 xml:space="preserve">The GL_TRIANGLE_STRIP will connect triangles between points, given a set of indices to use. </w:t>
      </w:r>
      <w:r w:rsidRPr="004900D4">
        <w:rPr>
          <w:color w:val="FF0000"/>
          <w:lang w:val="en-US"/>
        </w:rPr>
        <w:t>The be</w:t>
      </w:r>
      <w:r w:rsidR="004D1054">
        <w:rPr>
          <w:color w:val="FF0000"/>
          <w:lang w:val="en-US"/>
        </w:rPr>
        <w:t>low code has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4D1054" w:rsidRDefault="004D1054" w:rsidP="002B3B86">
      <w:pPr>
        <w:jc w:val="both"/>
        <w:rPr>
          <w:lang w:val="en-US"/>
        </w:rPr>
      </w:pPr>
      <w:r>
        <w:rPr>
          <w:lang w:val="en-US"/>
        </w:rPr>
        <w:tab/>
      </w:r>
      <w:r>
        <w:rPr>
          <w:lang w:val="en-US"/>
        </w:rPr>
        <w:tab/>
        <w:t>/*</w:t>
      </w:r>
    </w:p>
    <w:p w:rsidR="004D1054" w:rsidRDefault="004D1054" w:rsidP="002B3B86">
      <w:pPr>
        <w:jc w:val="both"/>
        <w:rPr>
          <w:lang w:val="en-US"/>
        </w:rPr>
      </w:pPr>
      <w:r>
        <w:rPr>
          <w:lang w:val="en-US"/>
        </w:rPr>
        <w:tab/>
      </w:r>
      <w:r>
        <w:rPr>
          <w:lang w:val="en-US"/>
        </w:rPr>
        <w:tab/>
        <w:t>Parameters:</w:t>
      </w:r>
    </w:p>
    <w:p w:rsidR="004D1054" w:rsidRDefault="004D1054" w:rsidP="002B3B86">
      <w:pPr>
        <w:jc w:val="both"/>
        <w:rPr>
          <w:lang w:val="en-US"/>
        </w:rPr>
      </w:pPr>
      <w:r>
        <w:rPr>
          <w:lang w:val="en-US"/>
        </w:rPr>
        <w:tab/>
      </w:r>
      <w:r>
        <w:rPr>
          <w:lang w:val="en-US"/>
        </w:rPr>
        <w:tab/>
      </w:r>
      <w:r>
        <w:rPr>
          <w:lang w:val="en-US"/>
        </w:rPr>
        <w:tab/>
        <w:t>The drawing mode we want to use</w:t>
      </w:r>
    </w:p>
    <w:p w:rsidR="004D1054" w:rsidRDefault="004D1054" w:rsidP="002B3B86">
      <w:pPr>
        <w:jc w:val="both"/>
        <w:rPr>
          <w:lang w:val="en-US"/>
        </w:rPr>
      </w:pPr>
      <w:r>
        <w:rPr>
          <w:lang w:val="en-US"/>
        </w:rPr>
        <w:tab/>
      </w:r>
      <w:r>
        <w:rPr>
          <w:lang w:val="en-US"/>
        </w:rPr>
        <w:tab/>
      </w:r>
      <w:r>
        <w:rPr>
          <w:lang w:val="en-US"/>
        </w:rPr>
        <w:tab/>
        <w:t>Number of indices</w:t>
      </w:r>
    </w:p>
    <w:p w:rsidR="004D1054" w:rsidRDefault="004D1054" w:rsidP="002B3B86">
      <w:pPr>
        <w:jc w:val="both"/>
        <w:rPr>
          <w:lang w:val="en-US"/>
        </w:rPr>
      </w:pPr>
      <w:r>
        <w:rPr>
          <w:lang w:val="en-US"/>
        </w:rPr>
        <w:tab/>
      </w:r>
      <w:r>
        <w:rPr>
          <w:lang w:val="en-US"/>
        </w:rPr>
        <w:tab/>
      </w:r>
      <w:r>
        <w:rPr>
          <w:lang w:val="en-US"/>
        </w:rPr>
        <w:tab/>
        <w:t>Type</w:t>
      </w:r>
    </w:p>
    <w:p w:rsidR="004D1054" w:rsidRDefault="004D1054" w:rsidP="002B3B86">
      <w:pPr>
        <w:jc w:val="both"/>
        <w:rPr>
          <w:lang w:val="en-US"/>
        </w:rPr>
      </w:pPr>
      <w:r>
        <w:rPr>
          <w:lang w:val="en-US"/>
        </w:rPr>
        <w:tab/>
      </w:r>
      <w:r>
        <w:rPr>
          <w:lang w:val="en-US"/>
        </w:rPr>
        <w:tab/>
      </w:r>
      <w:r>
        <w:rPr>
          <w:lang w:val="en-US"/>
        </w:rPr>
        <w:tab/>
        <w:t>The indices buffer (or element buffer)</w:t>
      </w:r>
    </w:p>
    <w:p w:rsidR="004D1054" w:rsidRDefault="004D1054" w:rsidP="002B3B86">
      <w:pPr>
        <w:jc w:val="both"/>
        <w:rPr>
          <w:lang w:val="en-US"/>
        </w:rPr>
      </w:pPr>
      <w:r>
        <w:rPr>
          <w:lang w:val="en-US"/>
        </w:rPr>
        <w:tab/>
      </w:r>
      <w:r>
        <w:rPr>
          <w:lang w:val="en-US"/>
        </w:rPr>
        <w:tab/>
        <w:t>*/</w:t>
      </w:r>
    </w:p>
    <w:p w:rsidR="004D1054" w:rsidRPr="004D1054" w:rsidRDefault="004D1054" w:rsidP="004D1054">
      <w:pPr>
        <w:jc w:val="both"/>
        <w:rPr>
          <w:lang w:val="en-US"/>
        </w:rPr>
      </w:pPr>
      <w:r w:rsidRPr="004D1054">
        <w:rPr>
          <w:lang w:val="en-US"/>
        </w:rPr>
        <w:tab/>
      </w:r>
      <w:r w:rsidRPr="004D1054">
        <w:rPr>
          <w:lang w:val="en-US"/>
        </w:rPr>
        <w:tab/>
        <w:t>gl.drawElements(</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t xml:space="preserve">gl.TRIANGLE_STRIP, </w:t>
      </w:r>
    </w:p>
    <w:p w:rsidR="004D1054" w:rsidRPr="004D1054" w:rsidRDefault="004D1054" w:rsidP="004D1054">
      <w:pPr>
        <w:jc w:val="both"/>
        <w:rPr>
          <w:lang w:val="en-US"/>
        </w:rPr>
      </w:pPr>
      <w:r w:rsidRPr="004D1054">
        <w:rPr>
          <w:lang w:val="en-US"/>
        </w:rPr>
        <w:lastRenderedPageBreak/>
        <w:tab/>
      </w:r>
      <w:r w:rsidRPr="004D1054">
        <w:rPr>
          <w:lang w:val="en-US"/>
        </w:rPr>
        <w:tab/>
      </w:r>
      <w:r w:rsidRPr="004D1054">
        <w:rPr>
          <w:lang w:val="en-US"/>
        </w:rPr>
        <w:tab/>
        <w:t>terrainVertices.length / 3 * 2,</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t xml:space="preserve">gl.UNSIGNED_INT, </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t>elementsBuffer</w:t>
      </w:r>
    </w:p>
    <w:p w:rsidR="004D1054" w:rsidRDefault="004D1054" w:rsidP="004D1054">
      <w:pPr>
        <w:jc w:val="both"/>
        <w:rPr>
          <w:lang w:val="en-US"/>
        </w:rPr>
      </w:pPr>
      <w:r w:rsidRPr="004D1054">
        <w:rPr>
          <w:lang w:val="en-US"/>
        </w:rPr>
        <w:tab/>
      </w:r>
      <w:r w:rsidRPr="004D1054">
        <w:rPr>
          <w:lang w:val="en-US"/>
        </w:rPr>
        <w:tab/>
        <w:t xml:space="preserve">); </w:t>
      </w:r>
      <w:r w:rsidRPr="004D1054">
        <w:rPr>
          <w:lang w:val="en-US"/>
        </w:rPr>
        <w:tab/>
      </w:r>
    </w:p>
    <w:p w:rsidR="00D40150" w:rsidRDefault="00D40150" w:rsidP="004D1054">
      <w:pPr>
        <w:jc w:val="both"/>
        <w:rPr>
          <w:lang w:val="en-US"/>
        </w:rPr>
      </w:pPr>
    </w:p>
    <w:p w:rsidR="00D40150" w:rsidRDefault="00D40150" w:rsidP="004D1054">
      <w:pPr>
        <w:jc w:val="both"/>
        <w:rPr>
          <w:lang w:val="en-US"/>
        </w:rPr>
      </w:pPr>
      <w:r>
        <w:rPr>
          <w:lang w:val="en-US"/>
        </w:rPr>
        <w:t xml:space="preserve">You will notice in the above draw call that terrainVertices length is divided by 3. The draw call wants the total number of vertices (each vertex has an x, y, z value), rather than the total number of x, y, z values. As the terrainVertices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colour</w:t>
      </w:r>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765BD8" w:rsidRDefault="00765BD8" w:rsidP="00765BD8">
      <w:r>
        <w:tab/>
        <w:t xml:space="preserve">var incrementSize = 1 / quadrantRowSize; </w:t>
      </w:r>
    </w:p>
    <w:p w:rsidR="00765BD8" w:rsidRDefault="00765BD8" w:rsidP="00765BD8">
      <w:r>
        <w:tab/>
      </w:r>
    </w:p>
    <w:p w:rsidR="008727D4" w:rsidRDefault="008727D4" w:rsidP="008727D4">
      <w:r>
        <w:tab/>
        <w:t>// Set the start position for the UV coordinates</w:t>
      </w:r>
    </w:p>
    <w:p w:rsidR="008727D4" w:rsidRDefault="008727D4" w:rsidP="008727D4">
      <w:r>
        <w:tab/>
        <w:t>var xUV = 0;</w:t>
      </w:r>
    </w:p>
    <w:p w:rsidR="008727D4" w:rsidRDefault="008727D4">
      <w:r>
        <w:tab/>
        <w:t>var yUV = 0;</w:t>
      </w:r>
    </w:p>
    <w:p w:rsidR="008727D4" w:rsidRDefault="008727D4" w:rsidP="008727D4"/>
    <w:p w:rsidR="008727D4" w:rsidRDefault="008727D4" w:rsidP="00765BD8">
      <w:r>
        <w:tab/>
      </w:r>
      <w:r w:rsidR="00765BD8">
        <w:t xml:space="preserve">// </w:t>
      </w:r>
      <w:r>
        <w:t>L</w:t>
      </w:r>
      <w:r w:rsidR="00765BD8">
        <w:t>oop, (128</w:t>
      </w:r>
      <w:r>
        <w:t xml:space="preserve"> </w:t>
      </w:r>
      <w:r w:rsidR="00765BD8">
        <w:t>*</w:t>
      </w:r>
      <w:r>
        <w:t xml:space="preserve"> </w:t>
      </w:r>
      <w:r w:rsidR="00765BD8">
        <w:t>128) number of times</w:t>
      </w:r>
    </w:p>
    <w:p w:rsidR="00765BD8" w:rsidRDefault="008727D4" w:rsidP="00765BD8">
      <w:r>
        <w:tab/>
        <w:t>for(var x=0; x&lt;quadrantColumn</w:t>
      </w:r>
      <w:r w:rsidR="00765BD8">
        <w:t>Size; x++){</w:t>
      </w:r>
    </w:p>
    <w:p w:rsidR="00765BD8" w:rsidRDefault="00765BD8" w:rsidP="00765BD8">
      <w:r>
        <w:tab/>
      </w:r>
      <w:r>
        <w:tab/>
        <w:t>for(var y=0; y&lt;quadrant</w:t>
      </w:r>
      <w:r w:rsidR="008727D4">
        <w:t>Row</w:t>
      </w:r>
      <w:r>
        <w:t>Size; y++){</w:t>
      </w:r>
    </w:p>
    <w:p w:rsidR="00765BD8" w:rsidRDefault="00765BD8" w:rsidP="00765BD8">
      <w:r>
        <w:tab/>
      </w:r>
      <w:r>
        <w:tab/>
      </w:r>
      <w:r>
        <w:tab/>
        <w:t xml:space="preserve">quadrantUvs.push(xUV);  </w:t>
      </w:r>
    </w:p>
    <w:p w:rsidR="00765BD8" w:rsidRDefault="00765BD8" w:rsidP="00765BD8">
      <w:r>
        <w:tab/>
      </w:r>
      <w:r>
        <w:tab/>
      </w:r>
      <w:r>
        <w:tab/>
        <w:t xml:space="preserve">quadrantUvs.push(yUV); </w:t>
      </w:r>
    </w:p>
    <w:p w:rsidR="00765BD8" w:rsidRDefault="00765BD8" w:rsidP="00765BD8">
      <w:r>
        <w:tab/>
      </w:r>
      <w:r>
        <w:tab/>
      </w:r>
      <w:r>
        <w:tab/>
        <w:t>xUV += incrementSize;</w:t>
      </w:r>
    </w:p>
    <w:p w:rsidR="00765BD8" w:rsidRDefault="00765BD8" w:rsidP="00765BD8">
      <w:r>
        <w:tab/>
      </w:r>
      <w:r>
        <w:tab/>
        <w:t>}</w:t>
      </w:r>
    </w:p>
    <w:p w:rsidR="00765BD8" w:rsidRDefault="00765BD8" w:rsidP="00765BD8">
      <w:r>
        <w:tab/>
      </w:r>
      <w:r>
        <w:tab/>
        <w:t>xUV = 0;</w:t>
      </w:r>
    </w:p>
    <w:p w:rsidR="00765BD8" w:rsidRDefault="00765BD8" w:rsidP="00765BD8">
      <w:r>
        <w:tab/>
      </w:r>
      <w:r>
        <w:tab/>
        <w:t>yUV += incrementSize;</w:t>
      </w:r>
    </w:p>
    <w:p w:rsidR="00765BD8" w:rsidRDefault="00765BD8" w:rsidP="00765BD8">
      <w:r>
        <w:tab/>
        <w:t>}</w:t>
      </w:r>
    </w:p>
    <w:p w:rsidR="001C6786" w:rsidRDefault="001C6786" w:rsidP="007E727D"/>
    <w:p w:rsidR="003423C8" w:rsidRDefault="008727D4" w:rsidP="007E727D">
      <w:r>
        <w:lastRenderedPageBreak/>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3423C8"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6"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t>The below image is the result of the terrain being textured.</w:t>
      </w:r>
    </w:p>
    <w:p w:rsidR="003423C8" w:rsidRDefault="003423C8"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7"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For a sprint or two a procedural perlin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lastRenderedPageBreak/>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Stacked noise is essentially taking multiple octaves of perlin noise, and adding them together. This generates numbers which can give much more detail to the terrain.</w:t>
      </w:r>
    </w:p>
    <w:p w:rsidR="006B3FE4" w:rsidRDefault="006B3FE4" w:rsidP="004D1054">
      <w:pPr>
        <w:jc w:val="both"/>
        <w:rPr>
          <w:lang w:val="en-US"/>
        </w:rPr>
      </w:pPr>
    </w:p>
    <w:p w:rsidR="006B3FE4" w:rsidRDefault="006B3FE4" w:rsidP="004D1054">
      <w:pPr>
        <w:jc w:val="both"/>
        <w:rPr>
          <w:lang w:val="en-US"/>
        </w:rPr>
      </w:pPr>
      <w:r>
        <w:rPr>
          <w:lang w:val="en-US"/>
        </w:rPr>
        <w:t>The image on the left is the terrain with singular perlin noise height values. The image on the right is the terrain with stacked perlin noise height values. You can see much greater</w:t>
      </w:r>
      <w:r w:rsidR="00AE1959">
        <w:rPr>
          <w:lang w:val="en-US"/>
        </w:rPr>
        <w:t xml:space="preserve"> terrain</w:t>
      </w:r>
      <w:r>
        <w:rPr>
          <w:lang w:val="en-US"/>
        </w:rPr>
        <w:t xml:space="preserve"> detail </w:t>
      </w:r>
      <w:r w:rsidR="00AE1959">
        <w:rPr>
          <w:lang w:val="en-US"/>
        </w:rPr>
        <w:t>in</w:t>
      </w:r>
      <w:r>
        <w:rPr>
          <w:lang w:val="en-US"/>
        </w:rPr>
        <w:t xml:space="preserve"> the image on the right. </w:t>
      </w:r>
    </w:p>
    <w:p w:rsidR="006B3FE4" w:rsidRDefault="006B3FE4"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38"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7" o:title="1"/>
            <w10:wrap type="tight"/>
          </v:shape>
        </w:pict>
      </w:r>
    </w:p>
    <w:p w:rsidR="006B3FE4" w:rsidRDefault="006B3FE4"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shader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not get rendered, yet the vertex shader was still being asked to process them</w:t>
      </w:r>
      <w:r w:rsidR="008E1D1D">
        <w:rPr>
          <w:lang w:val="en-US"/>
        </w:rPr>
        <w:t xml:space="preserve"> anyway</w:t>
      </w:r>
      <w:r>
        <w:rPr>
          <w:lang w:val="en-US"/>
        </w:rPr>
        <w:t xml:space="preserve"> (as </w:t>
      </w:r>
      <w:r w:rsidR="008E1D1D">
        <w:rPr>
          <w:lang w:val="en-US"/>
        </w:rPr>
        <w:t xml:space="preserve">the vertex </w:t>
      </w:r>
      <w:r>
        <w:rPr>
          <w:lang w:val="en-US"/>
        </w:rPr>
        <w:t xml:space="preserve">shader was being passed the entire terrain data every frame). To improve this, there needs to be a way to cut down on the number of vertices sent to the vertex shader in the first place. This would mean the vertex shader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shader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shader.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lastRenderedPageBreak/>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r w:rsidRPr="00BD271E">
        <w:rPr>
          <w:lang w:val="en-US"/>
        </w:rPr>
        <w:t xml:space="preserve">buildAllTerrainData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perlin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 in pseudo code, is as follows:</w:t>
      </w:r>
    </w:p>
    <w:p w:rsidR="00523291" w:rsidRDefault="00523291" w:rsidP="004D1054">
      <w:pPr>
        <w:jc w:val="both"/>
        <w:rPr>
          <w:lang w:val="en-US"/>
        </w:rPr>
      </w:pPr>
    </w:p>
    <w:p w:rsidR="00523291" w:rsidRDefault="00523291" w:rsidP="004D1054">
      <w:pPr>
        <w:jc w:val="both"/>
        <w:rPr>
          <w:lang w:val="en-US"/>
        </w:rPr>
      </w:pPr>
      <w:r>
        <w:rPr>
          <w:lang w:val="en-US"/>
        </w:rPr>
        <w:tab/>
        <w:t>/*</w:t>
      </w:r>
    </w:p>
    <w:p w:rsidR="00523291" w:rsidRDefault="00523291" w:rsidP="004D1054">
      <w:pPr>
        <w:jc w:val="both"/>
        <w:rPr>
          <w:lang w:val="en-US"/>
        </w:rPr>
      </w:pPr>
      <w:r>
        <w:rPr>
          <w:lang w:val="en-US"/>
        </w:rPr>
        <w:tab/>
        <w:t>Create VAO</w:t>
      </w:r>
    </w:p>
    <w:p w:rsidR="00523291" w:rsidRDefault="00523291" w:rsidP="004D1054">
      <w:pPr>
        <w:jc w:val="both"/>
        <w:rPr>
          <w:lang w:val="en-US"/>
        </w:rPr>
      </w:pPr>
      <w:r>
        <w:rPr>
          <w:lang w:val="en-US"/>
        </w:rPr>
        <w:tab/>
        <w:t>Bind VAO</w:t>
      </w:r>
    </w:p>
    <w:p w:rsidR="00523291" w:rsidRDefault="00523291" w:rsidP="004D1054">
      <w:pPr>
        <w:jc w:val="both"/>
        <w:rPr>
          <w:lang w:val="en-US"/>
        </w:rPr>
      </w:pPr>
      <w:r>
        <w:rPr>
          <w:lang w:val="en-US"/>
        </w:rPr>
        <w:tab/>
        <w:t>Create quadrants data</w:t>
      </w:r>
    </w:p>
    <w:p w:rsidR="00523291" w:rsidRDefault="00523291" w:rsidP="004D1054">
      <w:pPr>
        <w:jc w:val="both"/>
        <w:rPr>
          <w:lang w:val="en-US"/>
        </w:rPr>
      </w:pPr>
      <w:r>
        <w:rPr>
          <w:lang w:val="en-US"/>
        </w:rPr>
        <w:tab/>
        <w:t>Put quadrants data in VBOs (which automatically get bound to the VAO)</w:t>
      </w:r>
    </w:p>
    <w:p w:rsidR="00523291" w:rsidRDefault="00523291" w:rsidP="004D1054">
      <w:pPr>
        <w:jc w:val="both"/>
        <w:rPr>
          <w:lang w:val="en-US"/>
        </w:rPr>
      </w:pPr>
      <w:r>
        <w:rPr>
          <w:lang w:val="en-US"/>
        </w:rPr>
        <w:tab/>
        <w:t>Unbind VAO</w:t>
      </w:r>
    </w:p>
    <w:p w:rsidR="00523291" w:rsidRDefault="00523291" w:rsidP="004D1054">
      <w:pPr>
        <w:jc w:val="both"/>
        <w:rPr>
          <w:lang w:val="en-US"/>
        </w:rPr>
      </w:pPr>
      <w:r>
        <w:rPr>
          <w:lang w:val="en-US"/>
        </w:rPr>
        <w:tab/>
        <w:t>*/</w:t>
      </w:r>
    </w:p>
    <w:p w:rsidR="00523291" w:rsidRDefault="00523291"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0E583B" w:rsidRDefault="000E583B" w:rsidP="004D1054">
      <w:pPr>
        <w:jc w:val="both"/>
        <w:rPr>
          <w:lang w:val="en-US"/>
        </w:rPr>
      </w:pPr>
    </w:p>
    <w:p w:rsidR="00487965" w:rsidRDefault="00487965" w:rsidP="004D1054">
      <w:pPr>
        <w:jc w:val="both"/>
        <w:rPr>
          <w:lang w:val="en-US"/>
        </w:rPr>
      </w:pPr>
    </w:p>
    <w:p w:rsidR="007E727D" w:rsidRDefault="007E727D"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145834" w:rsidRPr="00F76BBC" w:rsidRDefault="00145834" w:rsidP="00F76BBC">
      <w:pPr>
        <w:pStyle w:val="Heading2"/>
      </w:pPr>
      <w:r>
        <w:t>Engine</w:t>
      </w:r>
    </w:p>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E11234" w:rsidRDefault="00E11234" w:rsidP="002B3B86">
      <w:pPr>
        <w:jc w:val="both"/>
        <w:rPr>
          <w:lang w:val="en-US"/>
        </w:rPr>
      </w:pPr>
      <w:r>
        <w:rPr>
          <w:lang w:val="en-US"/>
        </w:rPr>
        <w:t xml:space="preserve">How it’s supposed to be done, and what was later implemented, is by using a camera matrix. We define a camera in our world with a position and orientation, just like any other object. Then, instead of moving the entire world, we just move the camera. This is done by updating the cameras position in its matrix, values 12, 13 and 14. </w:t>
      </w:r>
      <w:r w:rsidR="00C03A8C">
        <w:rPr>
          <w:lang w:val="en-US"/>
        </w:rPr>
        <w:t>The scene is then rendered from the cameras position, so we can see what the camera sees.</w:t>
      </w:r>
    </w:p>
    <w:p w:rsidR="00E11234" w:rsidRDefault="00E11234" w:rsidP="002B3B86">
      <w:pPr>
        <w:jc w:val="both"/>
        <w:rPr>
          <w:lang w:val="en-US"/>
        </w:rPr>
      </w:pPr>
    </w:p>
    <w:p w:rsidR="00E11234" w:rsidRDefault="00E11234" w:rsidP="002B3B86">
      <w:pPr>
        <w:jc w:val="both"/>
        <w:rPr>
          <w:lang w:val="en-US"/>
        </w:rPr>
      </w:pPr>
      <w:r>
        <w:rPr>
          <w:lang w:val="en-US"/>
        </w:rPr>
        <w:t>Now this is where it gets strange, even though we define a camera and move its position in the world – that is not what’s actually happening. The world is still moving around the camera</w:t>
      </w:r>
      <w:r w:rsidR="00C03A8C">
        <w:rPr>
          <w:lang w:val="en-US"/>
        </w:rPr>
        <w:t>, which doesn’t even exist</w:t>
      </w:r>
      <w:r>
        <w:rPr>
          <w:lang w:val="en-US"/>
        </w:rPr>
        <w:t xml:space="preserve">. This is done by the use of a view matrix. The view matrix, is the inverse of the camera matrix. This </w:t>
      </w:r>
      <w:r w:rsidR="00C03A8C">
        <w:rPr>
          <w:lang w:val="en-US"/>
        </w:rPr>
        <w:t xml:space="preserve">actually makes the camera at the center of the world, and moves everything with respect to it. </w:t>
      </w:r>
    </w:p>
    <w:p w:rsidR="00C03A8C" w:rsidRDefault="00C03A8C" w:rsidP="002B3B86">
      <w:pPr>
        <w:jc w:val="both"/>
        <w:rPr>
          <w:lang w:val="en-US"/>
        </w:rPr>
      </w:pPr>
    </w:p>
    <w:p w:rsidR="00C03A8C" w:rsidRDefault="00C03A8C" w:rsidP="002B3B86">
      <w:pPr>
        <w:jc w:val="both"/>
        <w:rPr>
          <w:lang w:val="en-US"/>
        </w:rPr>
      </w:pPr>
      <w:r>
        <w:rPr>
          <w:lang w:val="en-US"/>
        </w:rPr>
        <w:t>//reference</w:t>
      </w:r>
    </w:p>
    <w:p w:rsidR="00C03A8C" w:rsidRDefault="00C03A8C" w:rsidP="002B3B86">
      <w:pPr>
        <w:jc w:val="both"/>
        <w:rPr>
          <w:lang w:val="en-US"/>
        </w:rPr>
      </w:pPr>
      <w:hyperlink r:id="rId41" w:history="1">
        <w:r w:rsidRPr="004F7C75">
          <w:rPr>
            <w:rStyle w:val="Hyperlink"/>
            <w:lang w:val="en-US"/>
          </w:rPr>
          <w:t>https://www.3dgep.com/wp-content/uploads/2011/07/View-Matrix.png</w:t>
        </w:r>
      </w:hyperlink>
    </w:p>
    <w:p w:rsidR="00C03A8C" w:rsidRDefault="00C03A8C" w:rsidP="002B3B86">
      <w:pPr>
        <w:jc w:val="both"/>
        <w:rPr>
          <w:lang w:val="en-US"/>
        </w:rPr>
      </w:pPr>
    </w:p>
    <w:p w:rsidR="00C03A8C" w:rsidRDefault="00C03A8C" w:rsidP="002B3B86">
      <w:pPr>
        <w:jc w:val="both"/>
        <w:rPr>
          <w:lang w:val="en-US"/>
        </w:rPr>
      </w:pPr>
      <w:r>
        <w:rPr>
          <w:noProof/>
        </w:rPr>
        <w:pict>
          <v:shape id="_x0000_s1062" type="#_x0000_t75" style="position:absolute;left:0;text-align:left;margin-left:62.75pt;margin-top:36.85pt;width:288.9pt;height:140.3pt;z-index:-251583488;mso-position-horizontal-relative:text;mso-position-vertical-relative:text;mso-width-relative:page;mso-height-relative:page" wrapcoords="-39 0 -39 21520 21600 21520 21600 0 -39 0">
            <v:imagedata r:id="rId42" o:title="View-Matrix"/>
            <w10:wrap type="tight"/>
          </v:shape>
        </w:pict>
      </w:r>
      <w:r>
        <w:rPr>
          <w:lang w:val="en-US"/>
        </w:rPr>
        <w:t xml:space="preserve">The image below shows the camera in the world position. The view matrix is then applied and the camera becomes the origin of the scene. The world is now in view space. </w:t>
      </w:r>
    </w:p>
    <w:p w:rsidR="00C03A8C" w:rsidRDefault="00C03A8C" w:rsidP="002B3B86">
      <w:pPr>
        <w:jc w:val="both"/>
        <w:rPr>
          <w:lang w:val="en-US"/>
        </w:rPr>
      </w:pPr>
    </w:p>
    <w:p w:rsidR="00C03A8C" w:rsidRDefault="00C03A8C" w:rsidP="002B3B86">
      <w:pPr>
        <w:jc w:val="both"/>
        <w:rPr>
          <w:lang w:val="en-US"/>
        </w:rPr>
      </w:pPr>
    </w:p>
    <w:p w:rsidR="00E11234" w:rsidRDefault="00E11234"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C03A8C" w:rsidRDefault="00C03A8C" w:rsidP="002B3B86">
      <w:pPr>
        <w:jc w:val="both"/>
        <w:rPr>
          <w:lang w:val="en-US"/>
        </w:rPr>
      </w:pPr>
    </w:p>
    <w:p w:rsidR="00E11234" w:rsidRDefault="00E11234" w:rsidP="002B3B86">
      <w:pPr>
        <w:jc w:val="both"/>
        <w:rPr>
          <w:lang w:val="en-US"/>
        </w:rPr>
      </w:pPr>
      <w:r>
        <w:rPr>
          <w:lang w:val="en-US"/>
        </w:rPr>
        <w:t xml:space="preserve">The reason why the camera class exists in 3D graphics is so that it’s easier to think about and program, however it’s definitely not easier to learn. </w:t>
      </w:r>
    </w:p>
    <w:p w:rsidR="00C03A8C" w:rsidRDefault="00C03A8C" w:rsidP="002B3B86">
      <w:pPr>
        <w:jc w:val="both"/>
        <w:rPr>
          <w:lang w:val="en-US"/>
        </w:rPr>
      </w:pPr>
    </w:p>
    <w:p w:rsidR="00C03A8C" w:rsidRDefault="006E79A0" w:rsidP="002B3B86">
      <w:pPr>
        <w:jc w:val="both"/>
        <w:rPr>
          <w:lang w:val="en-US"/>
        </w:rPr>
      </w:pPr>
      <w:r>
        <w:rPr>
          <w:lang w:val="en-US"/>
        </w:rPr>
        <w:lastRenderedPageBreak/>
        <w:t xml:space="preserve">The important parts of the camera class are the updateCamera and the assignCameraQuadrant functions. The updateCamera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6E79A0" w:rsidRDefault="006E79A0" w:rsidP="002B3B86">
      <w:pPr>
        <w:jc w:val="both"/>
        <w:rPr>
          <w:lang w:val="en-US"/>
        </w:rPr>
      </w:pPr>
    </w:p>
    <w:p w:rsidR="006E79A0" w:rsidRDefault="006E79A0" w:rsidP="002B3B86">
      <w:pPr>
        <w:jc w:val="both"/>
        <w:rPr>
          <w:lang w:val="en-US"/>
        </w:rPr>
      </w:pPr>
      <w:r>
        <w:rPr>
          <w:lang w:val="en-US"/>
        </w:rPr>
        <w:t xml:space="preserve">At the end of the updateCamera function, a call to its updateAttributesAndUniforms function is made. This function loads in the matrices and global variables into the shaders, ready for rendering. </w:t>
      </w:r>
    </w:p>
    <w:p w:rsidR="00C03A8C" w:rsidRDefault="00C03A8C" w:rsidP="002B3B86">
      <w:pPr>
        <w:jc w:val="both"/>
        <w:rPr>
          <w:lang w:val="en-US"/>
        </w:rPr>
      </w:pPr>
    </w:p>
    <w:p w:rsidR="006E79A0" w:rsidRDefault="006E79A0" w:rsidP="002B3B86">
      <w:pPr>
        <w:jc w:val="both"/>
        <w:rPr>
          <w:lang w:val="en-US"/>
        </w:rPr>
      </w:pPr>
      <w:r>
        <w:rPr>
          <w:lang w:val="en-US"/>
        </w:rPr>
        <w:t xml:space="preserve">The assignCameraQuadrant function was an addition made when the terrain was rewritten with its new rendering efficiency. The quadrant that the user is currently in needs to be worked out so we can render the 3x3 quadrant cells around them. </w:t>
      </w:r>
      <w:r w:rsidR="00C75D3F">
        <w:rPr>
          <w:lang w:val="en-US"/>
        </w:rPr>
        <w:t xml:space="preserve">It loops over the positions of each quadrant checking if the user is inside of it. When it eventually finds the users quadrant, it’s set in the cameras quadrant variable. </w:t>
      </w:r>
    </w:p>
    <w:p w:rsidR="00C03A8C" w:rsidRDefault="00C03A8C" w:rsidP="002B3B86">
      <w:pPr>
        <w:jc w:val="both"/>
        <w:rPr>
          <w:lang w:val="en-US"/>
        </w:rPr>
      </w:pPr>
    </w:p>
    <w:p w:rsidR="00C03A8C" w:rsidRDefault="00C03A8C" w:rsidP="002B3B86">
      <w:pPr>
        <w:jc w:val="both"/>
        <w:rPr>
          <w:lang w:val="en-US"/>
        </w:rPr>
      </w:pPr>
    </w:p>
    <w:p w:rsidR="00D75927" w:rsidRDefault="00D75927" w:rsidP="00D75927">
      <w:pPr>
        <w:pStyle w:val="Heading2"/>
      </w:pPr>
      <w:r>
        <w:t>Fog</w:t>
      </w:r>
    </w:p>
    <w:p w:rsidR="00C03A8C" w:rsidRDefault="00C03A8C"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66503C" w:rsidRPr="00C03A8C" w:rsidRDefault="0066503C" w:rsidP="0066503C">
      <w:r>
        <w:t>// reference thin matrix fog tutorial</w:t>
      </w:r>
    </w:p>
    <w:p w:rsidR="004551C7" w:rsidRDefault="0066503C" w:rsidP="002B3B86">
      <w:pPr>
        <w:jc w:val="both"/>
        <w:rPr>
          <w:lang w:val="en-US"/>
        </w:rPr>
      </w:pPr>
      <w:r>
        <w:rPr>
          <w:lang w:val="en-US"/>
        </w:rPr>
        <w:t>Knowledge of fog from</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colour at all. If its 0, then the vertex is completed blended with the sky colour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shader.</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viewMatrix, by the worldPosition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The code is: visibility = exponential( (distance*density)^gradient ).</w:t>
      </w:r>
    </w:p>
    <w:p w:rsidR="004551C7" w:rsidRDefault="004551C7" w:rsidP="002B3B86">
      <w:pPr>
        <w:jc w:val="both"/>
        <w:rPr>
          <w:lang w:val="en-US"/>
        </w:rPr>
      </w:pPr>
    </w:p>
    <w:p w:rsidR="004551C7" w:rsidRDefault="00F66119" w:rsidP="002B3B86">
      <w:pPr>
        <w:jc w:val="both"/>
        <w:rPr>
          <w:lang w:val="en-US"/>
        </w:rPr>
      </w:pPr>
      <w:r>
        <w:rPr>
          <w:lang w:val="en-US"/>
        </w:rPr>
        <w:t>This visibility value then gets passed from the vertex shader to the fragment shader. Finally, the fragments colour is set to the GLSL function mix, of the visibility and the skyColour,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rock obj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deicded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Unlike the fog which only required a minor addition to the main shaders, the shader code needed for the skybox was quite different. For this reason, a new vertex and fragment shader</w:t>
      </w:r>
      <w:r w:rsidR="0031363E">
        <w:t xml:space="preserve"> were written</w:t>
      </w:r>
      <w:r>
        <w:t>. These are created and linked in the SkyboxProgram class.</w:t>
      </w:r>
      <w:r w:rsidR="0031363E">
        <w:t xml:space="preserve"> Before rendering the skybox, the skybox shader is selected as the program to use. We then render the skybox and switch back to the MainProgram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CubeMap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shader simply sets the position of the skybox in the world. The fragment shader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updateDay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lastRenderedPageBreak/>
        <w:t xml:space="preserve">This </w:t>
      </w:r>
      <w:r w:rsidR="000B0981">
        <w:t xml:space="preserve">function also </w:t>
      </w:r>
      <w:r>
        <w:t xml:space="preserve">modifies a time variable and different things happen depending on the time of day. </w:t>
      </w:r>
      <w:r w:rsidR="00C72B29">
        <w:t>For example i</w:t>
      </w:r>
      <w:r>
        <w:t>f it’s between 6pm and midnight, then the skybox starts blending to the night texture. This happens by updating the blendFactor variable used in the shader to mix the two day and night skybox textures. If the blend factor is 1, then only the night skybox texture is rendered. If the blend factor is 0, then only the day skybox texture is rendered. If the blendFact</w:t>
      </w:r>
      <w:r w:rsidR="000B0981">
        <w:t xml:space="preserve">or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4D7650" w:rsidP="003F0E43">
      <w:r>
        <w:rPr>
          <w:noProof/>
        </w:rPr>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4" o:title="water"/>
            <w10:wrap type="tight"/>
          </v:shape>
        </w:pict>
      </w:r>
    </w:p>
    <w:p w:rsidR="003F0E43" w:rsidRDefault="004D7650" w:rsidP="003F0E43">
      <w:r>
        <w:t xml:space="preserve">You will notice some specular highlights on the water, as described in the </w:t>
      </w:r>
      <w:r>
        <w:t>lighting</w:t>
      </w:r>
      <w:r>
        <w:t xml:space="preserve">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w:t>
      </w:r>
      <w:r>
        <w:t xml:space="preserve">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Pr="004D7650">
        <w:rPr>
          <w:color w:val="FF0000"/>
        </w:rPr>
        <w:t xml:space="preserve">ThinMatrix’s </w:t>
      </w:r>
      <w:r>
        <w:rPr>
          <w:color w:val="FF0000"/>
        </w:rPr>
        <w:t xml:space="preserve">water </w:t>
      </w:r>
      <w:r w:rsidRPr="004D7650">
        <w:rPr>
          <w:color w:val="FF0000"/>
        </w:rPr>
        <w:t xml:space="preserve">tutorials </w:t>
      </w:r>
      <w:r>
        <w:rPr>
          <w:color w:val="FF0000"/>
        </w:rPr>
        <w:t xml:space="preserve">[] </w:t>
      </w:r>
      <w:r w:rsidRPr="004D7650">
        <w:rPr>
          <w:color w:val="FF0000"/>
        </w:rPr>
        <w:t xml:space="preserve">where heavily used to create the water, however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shaders which are selected at render time. All of the texture effects seen on the water are done within the water shaders.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p>
    <w:p w:rsidR="00443031" w:rsidRDefault="00443031" w:rsidP="003F0E43"/>
    <w:p w:rsidR="00443031" w:rsidRDefault="00443031" w:rsidP="003F0E43">
      <w:r>
        <w:t xml:space="preserve">You may remember the frame buffer. This is the 2D array of pixels displayed on the screen. To create the reflection/refraction textures we need to render the scene to off </w:t>
      </w:r>
      <w:r>
        <w:lastRenderedPageBreak/>
        <w:t xml:space="preserve">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call the render methods as usual. </w:t>
      </w:r>
    </w:p>
    <w:p w:rsidR="00443031" w:rsidRDefault="00443031" w:rsidP="003F0E43"/>
    <w:p w:rsidR="00443031"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p>
    <w:p w:rsidR="00E82289" w:rsidRDefault="00E82289" w:rsidP="003F0E43"/>
    <w:p w:rsidR="00E82289" w:rsidRDefault="00E82289" w:rsidP="003F0E43">
      <w:r>
        <w:t>// show rendering to textures working</w:t>
      </w:r>
    </w:p>
    <w:p w:rsidR="00E82289" w:rsidRDefault="00E82289" w:rsidP="003F0E43"/>
    <w:p w:rsidR="00E82289" w:rsidRDefault="00E82289" w:rsidP="003F0E43">
      <w:r>
        <w:t xml:space="preserve">This is actually rendering my scene, within my scene. To avoid an infinite paradox we don’t want to render the water quad within the render passes in the reflection and refraction textures. </w:t>
      </w:r>
    </w:p>
    <w:p w:rsidR="00E82289" w:rsidRDefault="00E82289" w:rsidP="003F0E43"/>
    <w:p w:rsidR="00E82289" w:rsidRDefault="00E82289" w:rsidP="003F0E43">
      <w:r>
        <w:t>// Show reflection render pass, then show the default render pass</w:t>
      </w:r>
    </w:p>
    <w:p w:rsidR="00E82289" w:rsidRDefault="00E82289" w:rsidP="003F0E43">
      <w:r>
        <w:t>// mention no water rendering in the reflection pass</w:t>
      </w:r>
      <w:bookmarkStart w:id="24" w:name="_GoBack"/>
      <w:bookmarkEnd w:id="24"/>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3F0E43" w:rsidRDefault="003F0E43" w:rsidP="003F0E43"/>
    <w:p w:rsidR="00E82289" w:rsidRDefault="00E82289" w:rsidP="003F0E43">
      <w:r>
        <w:t>//distortion + fake normals, explain why, show water normal map/dudv</w:t>
      </w:r>
    </w:p>
    <w:p w:rsidR="001D1633" w:rsidRDefault="000C084E" w:rsidP="002B3B86">
      <w:pPr>
        <w:jc w:val="both"/>
        <w:rPr>
          <w:lang w:val="en-US"/>
        </w:rPr>
      </w:pPr>
      <w:r>
        <w:rPr>
          <w:lang w:val="en-US"/>
        </w:rPr>
        <w:t>// explain</w:t>
      </w:r>
      <w:r w:rsidR="004D7650">
        <w:rPr>
          <w:lang w:val="en-US"/>
        </w:rPr>
        <w:t xml:space="preserve"> water</w:t>
      </w:r>
      <w:r>
        <w:rPr>
          <w:lang w:val="en-US"/>
        </w:rPr>
        <w:t xml:space="preserve"> shaders</w:t>
      </w:r>
    </w:p>
    <w:p w:rsidR="001D1633" w:rsidRDefault="001D1633" w:rsidP="002B3B86">
      <w:pPr>
        <w:jc w:val="both"/>
        <w:rPr>
          <w:lang w:val="en-US"/>
        </w:rPr>
      </w:pPr>
    </w:p>
    <w:p w:rsidR="000A31B4" w:rsidRDefault="000A31B4" w:rsidP="000A31B4">
      <w:pPr>
        <w:jc w:val="both"/>
      </w:pPr>
    </w:p>
    <w:p w:rsidR="001D1633" w:rsidRDefault="001D1633" w:rsidP="002B3B86">
      <w:pPr>
        <w:jc w:val="both"/>
        <w:rPr>
          <w:lang w:val="en-US"/>
        </w:rPr>
      </w:pPr>
    </w:p>
    <w:p w:rsidR="001D1633" w:rsidRDefault="001D1633" w:rsidP="002B3B86">
      <w:pPr>
        <w:jc w:val="both"/>
        <w:rPr>
          <w:lang w:val="en-US"/>
        </w:rPr>
      </w:pPr>
    </w:p>
    <w:p w:rsidR="001D1633" w:rsidRDefault="001D1633" w:rsidP="002B3B86">
      <w:pPr>
        <w:jc w:val="both"/>
        <w:rPr>
          <w:lang w:val="en-US"/>
        </w:rPr>
      </w:pPr>
    </w:p>
    <w:p w:rsidR="000A31B4" w:rsidRDefault="000A31B4">
      <w:pPr>
        <w:rPr>
          <w:lang w:val="en-US"/>
        </w:rPr>
      </w:pPr>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scrum , but no choice, unseen FPS issued </w:t>
      </w:r>
    </w:p>
    <w:p w:rsidR="001F35A4" w:rsidRDefault="001F35A4" w:rsidP="004C12FA"/>
    <w:p w:rsidR="007A3E41" w:rsidRDefault="00711DBE" w:rsidP="004C12FA">
      <w:pPr>
        <w:pStyle w:val="Heading1"/>
      </w:pPr>
      <w:bookmarkStart w:id="25" w:name="_Toc222978603"/>
      <w:bookmarkStart w:id="26" w:name="_Toc476088424"/>
      <w:r>
        <w:t>Testing</w:t>
      </w:r>
      <w:bookmarkEnd w:id="23"/>
      <w:bookmarkEnd w:id="25"/>
      <w:bookmarkEnd w:id="26"/>
    </w:p>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lastRenderedPageBreak/>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All of the WebGL testing and monitoring tools are only for WebGL (v1.0). These cannot be used for this project as it uses vari</w:t>
      </w:r>
      <w:r w:rsidR="002956FE">
        <w:t xml:space="preserve">ous WebGL extension libraries. </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A</w:t>
      </w:r>
      <w:r>
        <w:t>cceptance tests where written in a</w:t>
      </w:r>
      <w:r w:rsidR="00683BF8">
        <w:t xml:space="preserve"> test table </w:t>
      </w:r>
      <w:r>
        <w:t>to</w:t>
      </w:r>
      <w:r w:rsidR="00683BF8">
        <w:t xml:space="preserve"> 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game aspects where stripped out and now most of the test table tests where irrelevant.</w:t>
      </w:r>
      <w:r w:rsidR="000D44A4">
        <w:t xml:space="preserve"> 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Default="00EC5459" w:rsidP="00683BF8">
      <w:r>
        <w:t>The old test table can be found at []. After the game aspects where removed</w:t>
      </w:r>
      <w:r w:rsidR="000D44A4">
        <w:t>,</w:t>
      </w:r>
      <w: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w:t>
      </w:r>
      <w:r w:rsidR="005241BE">
        <w:lastRenderedPageBreak/>
        <w:t>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VertexBufferObject test, seeing if a buffer was initialized properly. However in the RockGenerator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A way to actually test the rendering output is by writing an implementation of the WebGL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shaders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w:t>
      </w:r>
      <w:r>
        <w:rPr>
          <w:lang w:val="en-US"/>
        </w:rPr>
        <w:lastRenderedPageBreak/>
        <w:t xml:space="preserve">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TesterClass. This class holds all generic testing functions that are used throughout the project.  </w:t>
      </w:r>
    </w:p>
    <w:p w:rsidR="00D35186" w:rsidRDefault="00D35186" w:rsidP="004C12FA">
      <w:pPr>
        <w:rPr>
          <w:lang w:val="en-US"/>
        </w:rPr>
      </w:pP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Tests if location is a WebGLUniformLocation</w:t>
      </w:r>
    </w:p>
    <w:p w:rsidR="008F1952" w:rsidRPr="008F1952" w:rsidRDefault="008F1952" w:rsidP="008F1952">
      <w:pPr>
        <w:rPr>
          <w:lang w:val="en-US"/>
        </w:rPr>
      </w:pPr>
      <w:r w:rsidRPr="008F1952">
        <w:rPr>
          <w:lang w:val="en-US"/>
        </w:rPr>
        <w:tab/>
      </w:r>
    </w:p>
    <w:p w:rsidR="008F1952" w:rsidRPr="008F1952" w:rsidRDefault="008F1952" w:rsidP="008F1952">
      <w:pPr>
        <w:rPr>
          <w:lang w:val="en-US"/>
        </w:rPr>
      </w:pPr>
      <w:r w:rsidRPr="008F1952">
        <w:rPr>
          <w:lang w:val="en-US"/>
        </w:rPr>
        <w:tab/>
        <w:t>@method test_isWebGLUniformLocation</w:t>
      </w:r>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 xml:space="preserve">@param name {string} the name of the attribute to test, so we can print an </w:t>
      </w:r>
      <w:r>
        <w:rPr>
          <w:lang w:val="en-US"/>
        </w:rPr>
        <w:tab/>
      </w:r>
      <w:r>
        <w:rPr>
          <w:lang w:val="en-US"/>
        </w:rPr>
        <w:tab/>
        <w:t xml:space="preserve">   </w:t>
      </w:r>
      <w:r w:rsidRPr="008F1952">
        <w:rPr>
          <w:lang w:val="en-US"/>
        </w:rPr>
        <w:t>error</w:t>
      </w:r>
    </w:p>
    <w:p w:rsidR="008F1952" w:rsidRPr="008F1952" w:rsidRDefault="008F1952" w:rsidP="008F1952">
      <w:pPr>
        <w:rPr>
          <w:lang w:val="en-US"/>
        </w:rPr>
      </w:pPr>
      <w:r w:rsidRPr="008F1952">
        <w:rPr>
          <w:lang w:val="en-US"/>
        </w:rPr>
        <w:tab/>
        <w:t>@param location {buffer} the location value to test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this.test_isWebGLUniformLocation = function(name, location){</w:t>
      </w:r>
    </w:p>
    <w:p w:rsidR="008F1952" w:rsidRPr="008F1952" w:rsidRDefault="008F1952" w:rsidP="008F1952">
      <w:pPr>
        <w:rPr>
          <w:lang w:val="en-US"/>
        </w:rPr>
      </w:pPr>
      <w:r w:rsidRPr="008F1952">
        <w:rPr>
          <w:lang w:val="en-US"/>
        </w:rPr>
        <w:tab/>
      </w:r>
      <w:r w:rsidRPr="008F1952">
        <w:rPr>
          <w:lang w:val="en-US"/>
        </w:rPr>
        <w:tab/>
        <w:t>if(!location instanceof WebGLUniformLocation){</w:t>
      </w:r>
    </w:p>
    <w:p w:rsidR="008F1952" w:rsidRPr="008F1952" w:rsidRDefault="008F1952" w:rsidP="008F1952">
      <w:pPr>
        <w:rPr>
          <w:lang w:val="en-US"/>
        </w:rPr>
      </w:pPr>
      <w:r w:rsidRPr="008F1952">
        <w:rPr>
          <w:lang w:val="en-US"/>
        </w:rPr>
        <w:tab/>
      </w:r>
      <w:r w:rsidRPr="008F1952">
        <w:rPr>
          <w:lang w:val="en-US"/>
        </w:rPr>
        <w:tab/>
      </w:r>
      <w:r w:rsidRPr="008F1952">
        <w:rPr>
          <w:lang w:val="en-US"/>
        </w:rPr>
        <w:tab/>
        <w:t xml:space="preserve">console.error("In test_isWebGLUniformLocation: " + name + ", </w:t>
      </w:r>
      <w:r>
        <w:rPr>
          <w:lang w:val="en-US"/>
        </w:rPr>
        <w:tab/>
      </w:r>
      <w:r>
        <w:rPr>
          <w:lang w:val="en-US"/>
        </w:rPr>
        <w:tab/>
      </w:r>
      <w:r>
        <w:rPr>
          <w:lang w:val="en-US"/>
        </w:rPr>
        <w:tab/>
      </w:r>
      <w:r>
        <w:rPr>
          <w:lang w:val="en-US"/>
        </w:rPr>
        <w:tab/>
      </w:r>
      <w:r>
        <w:rPr>
          <w:lang w:val="en-US"/>
        </w:rPr>
        <w:tab/>
      </w:r>
      <w:r w:rsidRPr="008F1952">
        <w:rPr>
          <w:lang w:val="en-US"/>
        </w:rPr>
        <w:t>is not a WebGLUniformLocation");</w:t>
      </w:r>
    </w:p>
    <w:p w:rsidR="008F1952" w:rsidRPr="008F1952" w:rsidRDefault="008F1952" w:rsidP="008F1952">
      <w:pPr>
        <w:rPr>
          <w:lang w:val="en-US"/>
        </w:rPr>
      </w:pPr>
      <w:r w:rsidRPr="008F1952">
        <w:rPr>
          <w:lang w:val="en-US"/>
        </w:rPr>
        <w:tab/>
      </w:r>
      <w:r w:rsidRPr="008F1952">
        <w:rPr>
          <w:lang w:val="en-US"/>
        </w:rPr>
        <w:tab/>
        <w: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p>
    <w:p w:rsidR="00FE4BDA" w:rsidRPr="008F1952" w:rsidRDefault="008F1952" w:rsidP="00FE4BDA">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terrainVAOs array was filled with WebGLVertexArrayObjectOES objects properly</w:t>
      </w:r>
      <w:r w:rsidR="00FE4BDA">
        <w:rPr>
          <w:lang w:val="en-US"/>
        </w:rPr>
        <w:t xml:space="preserve">. I am only using these </w:t>
      </w:r>
      <w:r w:rsidR="00FE4BDA" w:rsidRPr="008F1952">
        <w:rPr>
          <w:lang w:val="en-US"/>
        </w:rPr>
        <w:t>WebGLVertexArrayObjectOES</w:t>
      </w:r>
      <w:r w:rsidR="00FE4BDA">
        <w:rPr>
          <w:lang w:val="en-US"/>
        </w:rPr>
        <w:t xml:space="preserve"> objects in this class, therefore it makes sense that the testing function is also kept within with class.</w:t>
      </w:r>
    </w:p>
    <w:p w:rsidR="008F1952" w:rsidRPr="008F1952" w:rsidRDefault="008F1952" w:rsidP="008F1952">
      <w:pPr>
        <w:rPr>
          <w:lang w:val="en-US"/>
        </w:rPr>
      </w:pPr>
    </w:p>
    <w:p w:rsidR="008F1952" w:rsidRDefault="008F1952" w:rsidP="008F1952">
      <w:pPr>
        <w:rPr>
          <w:lang w:val="en-US"/>
        </w:rPr>
      </w:pPr>
    </w:p>
    <w:p w:rsidR="008F1952" w:rsidRPr="008F1952" w:rsidRDefault="00FE4BDA" w:rsidP="008F1952">
      <w:pPr>
        <w:rPr>
          <w:lang w:val="en-US"/>
        </w:rPr>
      </w:pPr>
      <w:r>
        <w:rPr>
          <w:lang w:val="en-US"/>
        </w:rPr>
        <w:tab/>
        <w:t>/**</w:t>
      </w:r>
      <w:r w:rsidR="008F1952" w:rsidRPr="008F1952">
        <w:rPr>
          <w:lang w:val="en-US"/>
        </w:rPr>
        <w:tab/>
      </w:r>
    </w:p>
    <w:p w:rsidR="008F1952" w:rsidRPr="008F1952" w:rsidRDefault="008F1952" w:rsidP="008F1952">
      <w:pPr>
        <w:rPr>
          <w:lang w:val="en-US"/>
        </w:rPr>
      </w:pPr>
      <w:r w:rsidRPr="008F1952">
        <w:rPr>
          <w:lang w:val="en-US"/>
        </w:rPr>
        <w:tab/>
        <w:t>@method test_terrainVAOs</w:t>
      </w:r>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this.test_terrainVAOs = function(){</w:t>
      </w:r>
    </w:p>
    <w:p w:rsidR="008F1952" w:rsidRPr="008F1952" w:rsidRDefault="008F1952" w:rsidP="008F1952">
      <w:pPr>
        <w:rPr>
          <w:lang w:val="en-US"/>
        </w:rPr>
      </w:pPr>
      <w:r w:rsidRPr="008F1952">
        <w:rPr>
          <w:lang w:val="en-US"/>
        </w:rPr>
        <w:tab/>
      </w:r>
      <w:r w:rsidRPr="008F1952">
        <w:rPr>
          <w:lang w:val="en-US"/>
        </w:rPr>
        <w:tab/>
        <w:t>for(var i=0; i&lt;numberQuadrantRows * numberQuadrantColumns; i++){</w:t>
      </w:r>
    </w:p>
    <w:p w:rsidR="008F1952" w:rsidRPr="008F1952" w:rsidRDefault="008F1952" w:rsidP="008F1952">
      <w:pPr>
        <w:rPr>
          <w:lang w:val="en-US"/>
        </w:rPr>
      </w:pPr>
      <w:r w:rsidRPr="008F1952">
        <w:rPr>
          <w:lang w:val="en-US"/>
        </w:rPr>
        <w:tab/>
      </w:r>
      <w:r w:rsidRPr="008F1952">
        <w:rPr>
          <w:lang w:val="en-US"/>
        </w:rPr>
        <w:tab/>
      </w:r>
      <w:r w:rsidRPr="008F1952">
        <w:rPr>
          <w:lang w:val="en-US"/>
        </w:rPr>
        <w:tab/>
        <w:t>if(!vao_ext.isVertexArrayOES(terrainVAOs[i])){</w:t>
      </w:r>
    </w:p>
    <w:p w:rsidR="008F1952" w:rsidRPr="008F1952" w:rsidRDefault="008F1952" w:rsidP="008F1952">
      <w:pPr>
        <w:rPr>
          <w:lang w:val="en-US"/>
        </w:rPr>
      </w:pPr>
      <w:r w:rsidRPr="008F1952">
        <w:rPr>
          <w:lang w:val="en-US"/>
        </w:rPr>
        <w:tab/>
      </w:r>
      <w:r w:rsidRPr="008F1952">
        <w:rPr>
          <w:lang w:val="en-US"/>
        </w:rPr>
        <w:tab/>
      </w:r>
      <w:r w:rsidRPr="008F1952">
        <w:rPr>
          <w:lang w:val="en-US"/>
        </w:rPr>
        <w:tab/>
      </w:r>
      <w:r w:rsidRPr="008F1952">
        <w:rPr>
          <w:lang w:val="en-US"/>
        </w:rPr>
        <w:tab/>
        <w:t xml:space="preserve">console.error("In buildAllTerrainData: terrainVAOs not </w:t>
      </w:r>
      <w:r w:rsidR="00FE4BDA">
        <w:rPr>
          <w:lang w:val="en-US"/>
        </w:rPr>
        <w:tab/>
      </w:r>
      <w:r w:rsidR="00FE4BDA">
        <w:rPr>
          <w:lang w:val="en-US"/>
        </w:rPr>
        <w:tab/>
      </w:r>
      <w:r w:rsidR="00FE4BDA">
        <w:rPr>
          <w:lang w:val="en-US"/>
        </w:rPr>
        <w:tab/>
      </w:r>
      <w:r w:rsidR="00FE4BDA">
        <w:rPr>
          <w:lang w:val="en-US"/>
        </w:rPr>
        <w:tab/>
      </w:r>
      <w:r w:rsidR="00FE4BDA">
        <w:rPr>
          <w:lang w:val="en-US"/>
        </w:rPr>
        <w:tab/>
      </w:r>
      <w:r w:rsidR="00FE4BDA">
        <w:rPr>
          <w:lang w:val="en-US"/>
        </w:rPr>
        <w:tab/>
      </w:r>
      <w:r w:rsidRPr="008F1952">
        <w:rPr>
          <w:lang w:val="en-US"/>
        </w:rPr>
        <w:t>created properly");</w:t>
      </w:r>
    </w:p>
    <w:p w:rsidR="008F1952" w:rsidRPr="008F1952" w:rsidRDefault="008F1952" w:rsidP="008F1952">
      <w:pPr>
        <w:rPr>
          <w:lang w:val="en-US"/>
        </w:rPr>
      </w:pPr>
      <w:r w:rsidRPr="008F1952">
        <w:rPr>
          <w:lang w:val="en-US"/>
        </w:rPr>
        <w:tab/>
      </w:r>
      <w:r w:rsidRPr="008F1952">
        <w:rPr>
          <w:lang w:val="en-US"/>
        </w:rPr>
        <w:tab/>
      </w:r>
      <w:r w:rsidRPr="008F1952">
        <w:rPr>
          <w:lang w:val="en-US"/>
        </w:rPr>
        <w:tab/>
        <w:t>}</w:t>
      </w:r>
    </w:p>
    <w:p w:rsidR="008F1952" w:rsidRPr="008F1952" w:rsidRDefault="008F1952" w:rsidP="008F1952">
      <w:pPr>
        <w:rPr>
          <w:lang w:val="en-US"/>
        </w:rPr>
      </w:pPr>
      <w:r w:rsidRPr="008F1952">
        <w:rPr>
          <w:lang w:val="en-US"/>
        </w:rPr>
        <w:tab/>
      </w:r>
      <w:r w:rsidRPr="008F1952">
        <w:rPr>
          <w:lang w:val="en-US"/>
        </w:rPr>
        <w:tab/>
        <w:t>}</w:t>
      </w:r>
      <w:r w:rsidRPr="008F1952">
        <w:rPr>
          <w:lang w:val="en-US"/>
        </w:rPr>
        <w:tab/>
      </w:r>
      <w:r w:rsidRPr="008F1952">
        <w:rPr>
          <w:lang w:val="en-US"/>
        </w:rPr>
        <w:tab/>
      </w:r>
    </w:p>
    <w:p w:rsidR="008F1952" w:rsidRDefault="008F1952" w:rsidP="008F1952">
      <w:pPr>
        <w:rPr>
          <w:lang w:val="en-US"/>
        </w:rPr>
      </w:pPr>
      <w:r w:rsidRPr="008F1952">
        <w:rPr>
          <w:lang w:val="en-US"/>
        </w:rPr>
        <w:tab/>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lastRenderedPageBreak/>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dat.gui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//screenshot test table + ui ?</w:t>
      </w:r>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908A4"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47" o:title="initial_instancing"/>
            <w10:wrap type="tight"/>
          </v:shape>
        </w:pict>
      </w:r>
    </w:p>
    <w:p w:rsidR="00541CCA" w:rsidRDefault="00E908A4"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48" o:title="200k_rocks_20fps" cropright="11385f"/>
            <w10:wrap type="tight"/>
          </v:shape>
        </w:pict>
      </w:r>
    </w:p>
    <w:p w:rsidR="00E908A4" w:rsidRPr="00E908A4" w:rsidRDefault="00E908A4" w:rsidP="004C12FA">
      <w:pPr>
        <w:rPr>
          <w:color w:val="FF0000"/>
          <w:lang w:val="en-US"/>
        </w:rPr>
      </w:pPr>
      <w:r>
        <w:rPr>
          <w:lang w:val="en-US"/>
        </w:rPr>
        <w:t>//</w:t>
      </w:r>
      <w:r>
        <w:rPr>
          <w:color w:val="FF0000"/>
          <w:lang w:val="en-US"/>
        </w:rPr>
        <w:t>reference the images so they can see the bigger version</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give screenshots of the project when loads of rocks etc,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explain minimap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uvs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fillHeightMap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lastRenderedPageBreak/>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honours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had to keep going back and improving things, this isn’t what SCRUM is about. However I couldn’t do anything about this, didn’t forsee the FPS issues, only realized FPS suffered once I implemented it.</w:t>
      </w:r>
    </w:p>
    <w:p w:rsidR="00711DBE" w:rsidRDefault="00711DBE" w:rsidP="004C12FA"/>
    <w:p w:rsidR="00174F97" w:rsidRDefault="00174F97" w:rsidP="004C12FA">
      <w:bookmarkStart w:id="46" w:name="_Toc192777717"/>
      <w:r>
        <w:t>// look into some debugging ide, or use directX for useful tools</w:t>
      </w:r>
    </w:p>
    <w:p w:rsidR="00D60D91" w:rsidRDefault="00174F97" w:rsidP="004C12FA">
      <w:r>
        <w:t>// horrible amounts of time starting at unhelpful webgl errors, offscreen erros in attriubte 0</w:t>
      </w:r>
    </w:p>
    <w:p w:rsidR="00D60D91" w:rsidRDefault="00D60D91" w:rsidP="004C12FA"/>
    <w:p w:rsidR="00D60D91" w:rsidRDefault="00D60D91" w:rsidP="00D60D91">
      <w:pPr>
        <w:jc w:val="both"/>
      </w:pPr>
      <w:r>
        <w:t xml:space="preserve">// Midway through the project I realized Webgl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//couldn’t forsee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1760A2" w:rsidRDefault="007E727D" w:rsidP="004C12FA">
      <w:r>
        <w:t>// 300 hours is only 10 hours a day for a month, was doing minimum 6 a day for the first 3 months, let alone the initial</w:t>
      </w:r>
      <w:r w:rsidR="00487965">
        <w:t xml:space="preserve"> research, and final month.</w:t>
      </w:r>
    </w:p>
    <w:p w:rsidR="001760A2" w:rsidRDefault="001760A2" w:rsidP="004C12FA"/>
    <w:p w:rsidR="009B764F" w:rsidRDefault="001760A2" w:rsidP="004C12FA">
      <w:r>
        <w:t>//improve on water by actually changing vertices, would require lots more GPU time tho</w:t>
      </w:r>
      <w:r w:rsidR="009B764F">
        <w:br w:type="page"/>
      </w:r>
    </w:p>
    <w:p w:rsidR="004D67BC" w:rsidRDefault="004D67BC" w:rsidP="004C12FA"/>
    <w:p w:rsidR="00B14DDF" w:rsidRDefault="00B14DDF" w:rsidP="004C12FA"/>
    <w:p w:rsidR="00AA5D28" w:rsidRDefault="00AA5D28"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//make minimap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4900D4" w:rsidRDefault="002B67EA" w:rsidP="00F77F63">
      <w:pPr>
        <w:pStyle w:val="AppendixSection"/>
      </w:pPr>
      <w:bookmarkStart w:id="49" w:name="_Toc222978614"/>
      <w:bookmarkStart w:id="50" w:name="_Toc476088435"/>
      <w:r w:rsidRPr="004F1DC9">
        <w:t>Thi</w:t>
      </w:r>
      <w:r w:rsidR="00031FBA" w:rsidRPr="004F1DC9">
        <w:t>rd</w:t>
      </w:r>
      <w:r w:rsidR="00F56705" w:rsidRPr="004F1DC9">
        <w:t>-</w:t>
      </w:r>
      <w:r w:rsidRPr="004F1DC9">
        <w:t>Party Code</w:t>
      </w:r>
      <w:r w:rsidR="0042405C" w:rsidRPr="004F1DC9">
        <w:t xml:space="preserve"> and Libraries</w:t>
      </w:r>
      <w:bookmarkEnd w:id="49"/>
      <w:bookmarkEnd w:id="50"/>
    </w:p>
    <w:p w:rsidR="009A54F2" w:rsidRDefault="009A54F2" w:rsidP="009A54F2"/>
    <w:p w:rsidR="004F46ED" w:rsidRDefault="004F46ED" w:rsidP="009A54F2">
      <w:r>
        <w:rPr>
          <w:b/>
        </w:rPr>
        <w:t>JQuery library</w:t>
      </w:r>
      <w:r>
        <w:t xml:space="preserve"> – This is only used to display a message when the user is going off screen. It is open source and available from the JQuery website []. The snippet of JQuery code can be found starting on line 199 of the MyGUI file. This library was used without modification.</w:t>
      </w:r>
    </w:p>
    <w:p w:rsidR="004F46ED" w:rsidRDefault="004F46ED" w:rsidP="009A54F2"/>
    <w:p w:rsidR="004F46ED" w:rsidRDefault="0009330B" w:rsidP="009A54F2">
      <w:r>
        <w:rPr>
          <w:b/>
        </w:rPr>
        <w:t>M4.js library</w:t>
      </w:r>
      <w:r w:rsidR="004F46ED">
        <w:t xml:space="preserve"> – </w:t>
      </w:r>
      <w:r>
        <w:t xml:space="preserve">This is a matrix library created by Greg Tavares. It handles all the matrix operations that are needed in my scene. </w:t>
      </w:r>
      <w:r w:rsidR="004F46ED">
        <w:t>This library was used without modification.</w:t>
      </w:r>
    </w:p>
    <w:p w:rsidR="004F46ED" w:rsidRDefault="004F46ED" w:rsidP="009A54F2"/>
    <w:p w:rsidR="004F46ED" w:rsidRDefault="0009330B" w:rsidP="009A54F2">
      <w:r>
        <w:rPr>
          <w:b/>
        </w:rPr>
        <w:t>Perlin library</w:t>
      </w:r>
      <w:r w:rsidR="004F46ED">
        <w:t xml:space="preserve"> – </w:t>
      </w:r>
      <w:r>
        <w:t xml:space="preserve">This contains the useful perlin functions to generate the terrain. The techniques come from Ken Perlin in his paper about perlin noise. </w:t>
      </w:r>
      <w:r w:rsidR="004F46ED">
        <w:t>This library was used without modification.</w:t>
      </w:r>
    </w:p>
    <w:p w:rsidR="004F46ED" w:rsidRDefault="004F46ED" w:rsidP="009A54F2"/>
    <w:p w:rsidR="004F46ED" w:rsidRDefault="0009330B" w:rsidP="009A54F2">
      <w:r>
        <w:rPr>
          <w:b/>
        </w:rPr>
        <w:t>Webgl-obj-loader</w:t>
      </w:r>
      <w:r w:rsidR="00E77ACE">
        <w:rPr>
          <w:b/>
        </w:rPr>
        <w:t xml:space="preserve"> library</w:t>
      </w:r>
      <w:r w:rsidR="004F46ED">
        <w:t xml:space="preserve"> – </w:t>
      </w:r>
      <w:r>
        <w:t xml:space="preserve">This library has been used to load in the singular </w:t>
      </w:r>
      <w:r w:rsidR="00E77ACE">
        <w:t>OBJ</w:t>
      </w:r>
      <w:r>
        <w:t xml:space="preserve"> rock used for my scene. </w:t>
      </w:r>
      <w:r w:rsidR="004F46ED">
        <w:t>This library</w:t>
      </w:r>
      <w:r>
        <w:t xml:space="preserve"> is open source licensed under MIT and</w:t>
      </w:r>
      <w:r w:rsidR="004F46ED">
        <w:t xml:space="preserve"> was used without modification.</w:t>
      </w:r>
    </w:p>
    <w:p w:rsidR="004F46ED" w:rsidRDefault="004F46ED" w:rsidP="009A54F2"/>
    <w:p w:rsidR="004F46ED" w:rsidRDefault="00E77ACE" w:rsidP="009A54F2">
      <w:r>
        <w:rPr>
          <w:b/>
        </w:rPr>
        <w:lastRenderedPageBreak/>
        <w:t>TWGL.js library</w:t>
      </w:r>
      <w:r w:rsidR="004F46ED">
        <w:t xml:space="preserve"> – </w:t>
      </w:r>
      <w:r>
        <w:t xml:space="preserve">This library was used in the RockGenerator and ParticleSystem classes. It simply made the buffer creation slightly easier. </w:t>
      </w:r>
      <w:r w:rsidR="004F46ED">
        <w:t>This library was used without modification.</w:t>
      </w:r>
    </w:p>
    <w:p w:rsidR="00E77ACE" w:rsidRDefault="00E77ACE" w:rsidP="009A54F2"/>
    <w:p w:rsidR="00E77ACE" w:rsidRDefault="00E77ACE" w:rsidP="00E77ACE">
      <w:r>
        <w:rPr>
          <w:b/>
        </w:rPr>
        <w:t>Dat.gui.js library</w:t>
      </w:r>
      <w:r>
        <w:t xml:space="preserve"> – This library was used for the interaction panel in the top right of the screen. It allows the user to interact and change the scene properties. It is licensed under the Apache version 2.0. This library was used without modification.</w:t>
      </w:r>
    </w:p>
    <w:p w:rsidR="00E77ACE" w:rsidRDefault="00E77ACE" w:rsidP="009A54F2"/>
    <w:p w:rsidR="002458B9" w:rsidRPr="006E41BB" w:rsidRDefault="00E77ACE" w:rsidP="004C12FA">
      <w:r>
        <w:rPr>
          <w:b/>
        </w:rPr>
        <w:t>Stats.js library</w:t>
      </w:r>
      <w:r>
        <w:t xml:space="preserve"> – This library is used for the top left component in the scene. It shows the FPS, and if you click on it, it also shows memory useage. This library was used without modification.</w:t>
      </w:r>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B16BD7" w:rsidRDefault="002B0070" w:rsidP="00487965">
      <w:pPr>
        <w:pStyle w:val="AppendixSection"/>
      </w:pPr>
      <w:bookmarkStart w:id="53" w:name="_Toc476088437"/>
      <w:r>
        <w:lastRenderedPageBreak/>
        <w:t>Code Samples</w:t>
      </w:r>
      <w:bookmarkEnd w:id="52"/>
      <w:bookmarkEnd w:id="53"/>
    </w:p>
    <w:p w:rsidR="00B16BD7" w:rsidRPr="00487965"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Conrod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createQuadrantIndices function in </w:t>
      </w:r>
      <w:r>
        <w:rPr>
          <w:rFonts w:ascii="Arial" w:hAnsi="Arial" w:cs="Arial"/>
          <w:b w:val="0"/>
          <w:sz w:val="22"/>
          <w:szCs w:val="22"/>
        </w:rPr>
        <w:tab/>
        <w:t xml:space="preserve">Terrain.js. </w:t>
      </w:r>
      <w:r w:rsidRPr="004900D4">
        <w:rPr>
          <w:rFonts w:ascii="Arial" w:hAnsi="Arial" w:cs="Arial"/>
          <w:b w:val="0"/>
          <w:sz w:val="22"/>
          <w:szCs w:val="22"/>
        </w:rPr>
        <w:t>The code is available from:</w:t>
      </w:r>
      <w:r>
        <w:rPr>
          <w:rFonts w:ascii="Arial" w:hAnsi="Arial" w:cs="Arial"/>
          <w:b w:val="0"/>
          <w:sz w:val="22"/>
          <w:szCs w:val="22"/>
        </w:rPr>
        <w:t xml:space="preserve"> </w:t>
      </w:r>
      <w:r>
        <w:rPr>
          <w:rFonts w:ascii="Arial" w:hAnsi="Arial" w:cs="Arial"/>
          <w:b w:val="0"/>
          <w:sz w:val="22"/>
          <w:szCs w:val="22"/>
        </w:rPr>
        <w:tab/>
      </w:r>
      <w:hyperlink r:id="rId51" w:history="1">
        <w:r w:rsidRPr="004F7C75">
          <w:rPr>
            <w:rStyle w:val="Hyperlink"/>
            <w:rFonts w:ascii="Arial" w:hAnsi="Arial" w:cs="Arial"/>
            <w:b w:val="0"/>
            <w:sz w:val="22"/>
            <w:szCs w:val="22"/>
          </w:rPr>
          <w:t>http://</w:t>
        </w:r>
        <w:r w:rsidRPr="004F7C75">
          <w:rPr>
            <w:rStyle w:val="Hyperlink"/>
            <w:rFonts w:ascii="Arial" w:hAnsi="Arial" w:cs="Arial"/>
            <w:b w:val="0"/>
            <w:sz w:val="22"/>
            <w:szCs w:val="22"/>
          </w:rPr>
          <w:t>s</w:t>
        </w:r>
        <w:r w:rsidRPr="004F7C75">
          <w:rPr>
            <w:rStyle w:val="Hyperlink"/>
            <w:rFonts w:ascii="Arial" w:hAnsi="Arial" w:cs="Arial"/>
            <w:b w:val="0"/>
            <w:sz w:val="22"/>
            <w:szCs w:val="22"/>
          </w:rPr>
          <w:t>tackoverflow.com/questions/5915753/generate-a-plane-with-triangle-</w:t>
        </w:r>
        <w:r w:rsidRPr="004F7C75">
          <w:rPr>
            <w:rStyle w:val="Hyperlink"/>
            <w:rFonts w:ascii="Arial" w:hAnsi="Arial" w:cs="Arial"/>
            <w:b w:val="0"/>
            <w:sz w:val="22"/>
            <w:szCs w:val="22"/>
          </w:rPr>
          <w:tab/>
          <w:t>strips</w:t>
        </w:r>
      </w:hyperlink>
    </w:p>
    <w:p w:rsidR="006E41BB" w:rsidRDefault="006E41BB" w:rsidP="004C12FA"/>
    <w:p w:rsidR="00F77F63" w:rsidRDefault="00F77F63" w:rsidP="006E41BB">
      <w:r>
        <w:t>[]</w:t>
      </w:r>
      <w:r>
        <w:tab/>
        <w:t xml:space="preserve">The old terrain rendering code – Can be found in code/old code </w:t>
      </w:r>
      <w:r>
        <w:tab/>
        <w:t>snippets/old_terrain_code.js/</w:t>
      </w:r>
    </w:p>
    <w:p w:rsidR="00F77F63" w:rsidRDefault="00F77F63" w:rsidP="006E41BB"/>
    <w:p w:rsidR="00F77F63" w:rsidRDefault="00F77F63" w:rsidP="006E41BB">
      <w:r>
        <w:t>[]</w:t>
      </w:r>
      <w:r>
        <w:tab/>
        <w:t xml:space="preserve">The new terrain rendering code – Can be found in code/old code </w:t>
      </w:r>
      <w:r>
        <w:tab/>
        <w:t>snippets/new_terrain_code.js/</w:t>
      </w:r>
    </w:p>
    <w:p w:rsidR="00F77F63" w:rsidRDefault="00F77F63" w:rsidP="006E41BB"/>
    <w:p w:rsidR="00F77F63" w:rsidRDefault="00F77F63" w:rsidP="006E41BB">
      <w:r>
        <w:t>[]</w:t>
      </w:r>
    </w:p>
    <w:p w:rsidR="00F77F63" w:rsidRDefault="00F77F63" w:rsidP="006E41BB"/>
    <w:p w:rsidR="006E41BB" w:rsidRDefault="006E41BB" w:rsidP="006E41BB">
      <w:r>
        <w:tab/>
      </w:r>
      <w:r>
        <w:tab/>
      </w:r>
    </w:p>
    <w:p w:rsidR="006E41BB" w:rsidRDefault="006E41BB" w:rsidP="006E41BB">
      <w:r>
        <w:t xml:space="preserve">From MarsScene.js, the resize function. </w:t>
      </w:r>
      <w:r w:rsidRPr="001A761A">
        <w:t>https://webglfundamentals.org/webgl/lessons/webgl-resizing-the-canvas.htm</w:t>
      </w:r>
    </w:p>
    <w:p w:rsidR="006E41BB" w:rsidRDefault="006E41BB" w:rsidP="006E41BB"/>
    <w:p w:rsidR="00932C40" w:rsidRDefault="00F77F63" w:rsidP="004C12FA">
      <w:r>
        <w:t>The WATER TUTORIAL SETS</w:t>
      </w:r>
    </w:p>
    <w:p w:rsidR="006E41BB" w:rsidRDefault="006E41BB" w:rsidP="004C12FA"/>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0F3D72" w:rsidRDefault="000F3D72" w:rsidP="00D94044">
      <w:r>
        <w:t>[]</w:t>
      </w:r>
      <w:r w:rsidR="0066503C">
        <w:tab/>
        <w:t xml:space="preserve">ThinMatrix (YouTube name) Fog tutorial, implemented in Java and OpenGL, </w:t>
      </w:r>
      <w:r w:rsidR="0066503C">
        <w:tab/>
        <w:t xml:space="preserve">Available at: </w:t>
      </w:r>
      <w:r w:rsidR="0066503C" w:rsidRPr="0066503C">
        <w:t>https://www.youtube.com/watch?v=qslBNLeSPUc&amp;t=141s</w:t>
      </w:r>
    </w:p>
    <w:p w:rsidR="000F3D72" w:rsidRDefault="000F3D72" w:rsidP="00D94044"/>
    <w:p w:rsidR="0066503C" w:rsidRDefault="000F3D72" w:rsidP="00D94044">
      <w:r>
        <w:t>[]</w:t>
      </w:r>
      <w:r w:rsidR="0066503C">
        <w:tab/>
        <w:t>ThinMatrix (YouTube name) Skybox tutorial, implemented in Java and</w:t>
      </w:r>
    </w:p>
    <w:p w:rsidR="000F3D72" w:rsidRDefault="0066503C" w:rsidP="00D94044">
      <w:r>
        <w:tab/>
        <w:t xml:space="preserve">OpenGL, Available at: </w:t>
      </w:r>
      <w:r w:rsidRPr="0066503C">
        <w:t>https://www.youtube.com/watch?v=_Ix5oN8eC1E</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r>
        <w:tab/>
        <w:t>Old test table</w:t>
      </w:r>
    </w:p>
    <w:p w:rsidR="000F3D72" w:rsidRDefault="000F3D72" w:rsidP="00D94044">
      <w:r>
        <w:tab/>
        <w:t>Major Project/documentation/Testing/Old test table</w:t>
      </w:r>
      <w:r w:rsidR="006E41BB">
        <w:t>.docx</w:t>
      </w:r>
    </w:p>
    <w:p w:rsidR="000F3D72" w:rsidRDefault="000F3D72" w:rsidP="00D94044"/>
    <w:p w:rsidR="000F3D72" w:rsidRDefault="000F3D72" w:rsidP="00D94044">
      <w:r>
        <w:t>[]</w:t>
      </w:r>
      <w:r>
        <w:tab/>
        <w:t>New test table</w:t>
      </w:r>
    </w:p>
    <w:p w:rsidR="000F3D72" w:rsidRDefault="000F3D72" w:rsidP="00D94044">
      <w:r>
        <w:tab/>
        <w:t>Major Project/documentation/Testing/New test table</w:t>
      </w:r>
      <w:r w:rsidR="006E41BB">
        <w:t>.docx</w:t>
      </w:r>
    </w:p>
    <w:p w:rsidR="000F3D72" w:rsidRDefault="000F3D72" w:rsidP="00D94044"/>
    <w:p w:rsidR="00AA5D28" w:rsidRDefault="00D94044" w:rsidP="00D94044">
      <w:r>
        <w:t>[]</w:t>
      </w:r>
      <w:r>
        <w:tab/>
      </w:r>
      <w:r w:rsidR="00AA5D28">
        <w:t>Improving noise, by Ken Perlin</w:t>
      </w:r>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52"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Pr="00AA5D28" w:rsidRDefault="00AA5D28" w:rsidP="00D94044">
      <w:pPr>
        <w:rPr>
          <w:szCs w:val="22"/>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unoptimal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lastRenderedPageBreak/>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D94044" w:rsidRPr="00F15C85" w:rsidRDefault="00D94044" w:rsidP="00D94044"/>
    <w:p w:rsidR="00F15C85" w:rsidRDefault="00F15C85" w:rsidP="00F15C85">
      <w:pPr>
        <w:pStyle w:val="ListParagraph"/>
      </w:pPr>
    </w:p>
    <w:p w:rsidR="00F15C85" w:rsidRDefault="00F15C85" w:rsidP="00F15C85">
      <w:r>
        <w:t>[]</w:t>
      </w:r>
      <w:r>
        <w:tab/>
        <w:t>JQuery – Available at:</w:t>
      </w:r>
    </w:p>
    <w:p w:rsidR="00F15C85" w:rsidRDefault="00F15C85" w:rsidP="00F15C85">
      <w:r>
        <w:tab/>
      </w:r>
      <w:hyperlink r:id="rId53" w:history="1">
        <w:r w:rsidRPr="00C96769">
          <w:rPr>
            <w:rStyle w:val="Hyperlink"/>
          </w:rPr>
          <w:t>https://jquery.com/</w:t>
        </w:r>
      </w:hyperlink>
    </w:p>
    <w:p w:rsidR="00F15C85" w:rsidRDefault="00F15C85" w:rsidP="00F15C85">
      <w:r>
        <w:tab/>
        <w:t>Source available at:</w:t>
      </w:r>
    </w:p>
    <w:p w:rsidR="00F15C85" w:rsidRDefault="00F15C85" w:rsidP="00F15C85">
      <w:r>
        <w:tab/>
      </w:r>
      <w:hyperlink r:id="rId54" w:history="1">
        <w:r w:rsidRPr="00C96769">
          <w:rPr>
            <w:rStyle w:val="Hyperlink"/>
          </w:rPr>
          <w:t>https://github.com/jquery/jquery</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m4.js</w:t>
      </w:r>
    </w:p>
    <w:p w:rsidR="002E4027" w:rsidRDefault="002E4027" w:rsidP="00F15C85">
      <w:r>
        <w:tab/>
        <w:t>(</w:t>
      </w:r>
      <w:r w:rsidR="001E03A4">
        <w:t>R</w:t>
      </w:r>
      <w:r>
        <w:t>emove space between webgl- and fundamentals in url):</w:t>
      </w:r>
    </w:p>
    <w:p w:rsidR="002E4027" w:rsidRDefault="002E4027" w:rsidP="00F15C85">
      <w:r>
        <w:tab/>
        <w:t>Available at:</w:t>
      </w:r>
    </w:p>
    <w:p w:rsidR="00F15C85" w:rsidRDefault="00F15C85" w:rsidP="00F15C85">
      <w:r>
        <w:tab/>
      </w:r>
      <w:hyperlink r:id="rId55" w:history="1">
        <w:r w:rsidRPr="00C96769">
          <w:rPr>
            <w:rStyle w:val="Hyperlink"/>
          </w:rPr>
          <w:t>https://github.com/greggman/webgl-</w:t>
        </w:r>
      </w:hyperlink>
      <w:r w:rsidR="002E4027">
        <w:tab/>
      </w:r>
      <w:r w:rsidRPr="00F15C85">
        <w:t>fundamentals/blob/master/webgl/resources/m4.js</w:t>
      </w:r>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perlin.js (ISC licensed) – Available at:</w:t>
      </w:r>
    </w:p>
    <w:p w:rsidR="00F15C85" w:rsidRDefault="00F15C85" w:rsidP="00F15C85">
      <w:r>
        <w:tab/>
      </w:r>
      <w:hyperlink r:id="rId56" w:history="1">
        <w:r w:rsidRPr="00C96769">
          <w:rPr>
            <w:rStyle w:val="Hyperlink"/>
          </w:rPr>
          <w:t>https://github.com/josephg/noisejs</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Webgl-obj-loader (MIT licensed) – Available at:</w:t>
      </w:r>
    </w:p>
    <w:p w:rsidR="00ED3E31" w:rsidRDefault="006F4FDD" w:rsidP="00F15C85">
      <w:r>
        <w:tab/>
      </w:r>
      <w:r w:rsidRPr="006F4FDD">
        <w:t>https://github.com/frenchtoast747/webgl-obj-loader</w:t>
      </w:r>
    </w:p>
    <w:p w:rsidR="00F15C85" w:rsidRDefault="00F15C85" w:rsidP="00F15C85">
      <w:r>
        <w:tab/>
      </w:r>
      <w:r w:rsidR="00176303">
        <w:t>Accessed: 30</w:t>
      </w:r>
      <w:r w:rsidR="00176303" w:rsidRPr="00F15C85">
        <w:rPr>
          <w:vertAlign w:val="superscript"/>
        </w:rPr>
        <w:t>th</w:t>
      </w:r>
      <w:r w:rsidR="00176303">
        <w:t xml:space="preserve"> April 2017.</w:t>
      </w:r>
    </w:p>
    <w:p w:rsidR="00780F67" w:rsidRDefault="00780F67" w:rsidP="00F15C85"/>
    <w:p w:rsidR="00780F67" w:rsidRDefault="00780F67" w:rsidP="00F15C85">
      <w:r>
        <w:t>[]</w:t>
      </w:r>
      <w:r>
        <w:tab/>
        <w:t>TWGL.js library – Available at:</w:t>
      </w:r>
    </w:p>
    <w:p w:rsidR="00780F67" w:rsidRDefault="00780F67" w:rsidP="00F15C85">
      <w:r>
        <w:tab/>
      </w:r>
      <w:hyperlink r:id="rId57" w:history="1">
        <w:r w:rsidRPr="00C96769">
          <w:rPr>
            <w:rStyle w:val="Hyperlink"/>
          </w:rPr>
          <w:t>https://github.com/greggman/twgl.js/</w:t>
        </w:r>
      </w:hyperlink>
    </w:p>
    <w:p w:rsidR="00780F67" w:rsidRDefault="00780F67" w:rsidP="00F15C85">
      <w:r>
        <w:tab/>
        <w:t>Accessed: 30</w:t>
      </w:r>
      <w:r w:rsidRPr="00F15C85">
        <w:rPr>
          <w:vertAlign w:val="superscript"/>
        </w:rPr>
        <w:t>th</w:t>
      </w:r>
      <w:r>
        <w:t xml:space="preserve"> April 2017.</w:t>
      </w:r>
    </w:p>
    <w:p w:rsidR="00780F67" w:rsidRDefault="00780F67" w:rsidP="00F15C85"/>
    <w:p w:rsidR="00780F67" w:rsidRDefault="00780F67" w:rsidP="00F15C85">
      <w:r>
        <w:t>[]</w:t>
      </w:r>
      <w:r>
        <w:tab/>
        <w:t>Stats.js (MIT licensed) – Available at:</w:t>
      </w:r>
    </w:p>
    <w:p w:rsidR="00780F67" w:rsidRDefault="00780F67" w:rsidP="00F15C85">
      <w:r>
        <w:tab/>
      </w:r>
      <w:hyperlink r:id="rId58" w:history="1">
        <w:r w:rsidRPr="00C96769">
          <w:rPr>
            <w:rStyle w:val="Hyperlink"/>
          </w:rPr>
          <w:t>https://github.com/mrdoob/stats.js/</w:t>
        </w:r>
      </w:hyperlink>
    </w:p>
    <w:p w:rsidR="00780F67" w:rsidRDefault="00780F67" w:rsidP="00F15C85">
      <w:r>
        <w:tab/>
        <w:t>Accessed: 30</w:t>
      </w:r>
      <w:r w:rsidRPr="00F15C85">
        <w:rPr>
          <w:vertAlign w:val="superscript"/>
        </w:rPr>
        <w:t>th</w:t>
      </w:r>
      <w:r>
        <w:t xml:space="preserve"> April 2017.</w:t>
      </w:r>
    </w:p>
    <w:p w:rsidR="00E77ACE" w:rsidRDefault="00780F67" w:rsidP="00E77ACE">
      <w:r>
        <w:tab/>
      </w:r>
    </w:p>
    <w:p w:rsidR="00E77ACE" w:rsidRDefault="00E77ACE" w:rsidP="00E77ACE">
      <w:r>
        <w:t>[]</w:t>
      </w:r>
      <w:r>
        <w:tab/>
      </w:r>
      <w:r w:rsidR="00F15C85">
        <w:t xml:space="preserve">Dat.gui.js – Available at: </w:t>
      </w:r>
      <w:r w:rsidR="00F15C85">
        <w:tab/>
      </w:r>
      <w:hyperlink r:id="rId59" w:history="1">
        <w:r w:rsidR="00F15C85" w:rsidRPr="00C96769">
          <w:rPr>
            <w:rStyle w:val="Hyperlink"/>
          </w:rPr>
          <w:t>https://github.com/dataarts/dat.gui/blob/master/LICENSE</w:t>
        </w:r>
      </w:hyperlink>
    </w:p>
    <w:p w:rsidR="00F15C85" w:rsidRDefault="00F15C85" w:rsidP="00E77ACE">
      <w:r>
        <w:tab/>
        <w:t>Accessed: 30</w:t>
      </w:r>
      <w:r w:rsidRPr="00F15C85">
        <w:rPr>
          <w:vertAlign w:val="superscript"/>
        </w:rPr>
        <w:t>th</w:t>
      </w:r>
      <w:r>
        <w:t xml:space="preserve"> April 2017.</w:t>
      </w:r>
    </w:p>
    <w:p w:rsidR="00F15C85" w:rsidRDefault="00F15C85" w:rsidP="00E77ACE"/>
    <w:p w:rsidR="00F15C85" w:rsidRDefault="00F15C85" w:rsidP="00E77ACE"/>
    <w:sectPr w:rsidR="00F15C85" w:rsidSect="00D61D84">
      <w:headerReference w:type="default" r:id="rId60"/>
      <w:footerReference w:type="default" r:id="rId61"/>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6505" w:rsidRDefault="00096505" w:rsidP="004C12FA">
      <w:r>
        <w:separator/>
      </w:r>
    </w:p>
  </w:endnote>
  <w:endnote w:type="continuationSeparator" w:id="0">
    <w:p w:rsidR="00096505" w:rsidRDefault="00096505"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1C7" w:rsidRDefault="004551C7" w:rsidP="004C12FA">
    <w:pPr>
      <w:pStyle w:val="Footer"/>
      <w:jc w:val="center"/>
    </w:pPr>
    <w:r>
      <w:t xml:space="preserve">Page </w:t>
    </w:r>
    <w:r>
      <w:fldChar w:fldCharType="begin"/>
    </w:r>
    <w:r>
      <w:instrText xml:space="preserve"> PAGE  \* MERGEFORMAT </w:instrText>
    </w:r>
    <w:r>
      <w:fldChar w:fldCharType="separate"/>
    </w:r>
    <w:r w:rsidR="00E82289">
      <w:rPr>
        <w:noProof/>
      </w:rPr>
      <w:t>48</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E82289">
      <w:rPr>
        <w:noProof/>
        <w:lang w:val="en-US"/>
      </w:rPr>
      <w:t>51</w:t>
    </w:r>
    <w:r>
      <w:rPr>
        <w:lang w:val="en-US"/>
      </w:rPr>
      <w:fldChar w:fldCharType="end"/>
    </w:r>
  </w:p>
  <w:p w:rsidR="004551C7" w:rsidRDefault="004551C7" w:rsidP="004C12FA">
    <w:pPr>
      <w:pStyle w:val="Footer"/>
    </w:pPr>
  </w:p>
  <w:p w:rsidR="004551C7" w:rsidRDefault="004551C7"/>
  <w:p w:rsidR="004551C7" w:rsidRDefault="004551C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6505" w:rsidRDefault="00096505" w:rsidP="004C12FA">
      <w:r>
        <w:separator/>
      </w:r>
    </w:p>
  </w:footnote>
  <w:footnote w:type="continuationSeparator" w:id="0">
    <w:p w:rsidR="00096505" w:rsidRDefault="00096505"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51C7" w:rsidRPr="001F35A4" w:rsidRDefault="004551C7" w:rsidP="004C12FA">
    <w:pPr>
      <w:pStyle w:val="Header"/>
    </w:pPr>
    <w:r>
      <w:t>A Prehistoric Scene of Mars in WebGL</w:t>
    </w:r>
    <w:r w:rsidRPr="001F35A4">
      <w:tab/>
    </w:r>
    <w:r w:rsidRPr="001F35A4">
      <w:tab/>
    </w:r>
    <w:r>
      <w:t>Samuel Snowball</w:t>
    </w:r>
    <w:r w:rsidRPr="001F35A4">
      <w:t xml:space="preserve"> (</w:t>
    </w:r>
    <w:r>
      <w:t>sds10</w:t>
    </w:r>
    <w:r w:rsidRPr="001F35A4">
      <w:t>)</w:t>
    </w:r>
  </w:p>
  <w:p w:rsidR="004551C7" w:rsidRDefault="004551C7"/>
  <w:p w:rsidR="004551C7" w:rsidRDefault="004551C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6112B"/>
    <w:rsid w:val="000700BF"/>
    <w:rsid w:val="00071B9A"/>
    <w:rsid w:val="00071D9D"/>
    <w:rsid w:val="00072176"/>
    <w:rsid w:val="000814EC"/>
    <w:rsid w:val="0009330B"/>
    <w:rsid w:val="00096505"/>
    <w:rsid w:val="0009699F"/>
    <w:rsid w:val="000A070A"/>
    <w:rsid w:val="000A31B4"/>
    <w:rsid w:val="000A7C0B"/>
    <w:rsid w:val="000B0981"/>
    <w:rsid w:val="000B2A49"/>
    <w:rsid w:val="000B7680"/>
    <w:rsid w:val="000C084E"/>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74F97"/>
    <w:rsid w:val="001760A2"/>
    <w:rsid w:val="00176303"/>
    <w:rsid w:val="001804D5"/>
    <w:rsid w:val="0018587C"/>
    <w:rsid w:val="001865D1"/>
    <w:rsid w:val="0019333D"/>
    <w:rsid w:val="001933FA"/>
    <w:rsid w:val="00193A01"/>
    <w:rsid w:val="00195F6D"/>
    <w:rsid w:val="001A08F7"/>
    <w:rsid w:val="001A2523"/>
    <w:rsid w:val="001A761A"/>
    <w:rsid w:val="001B2546"/>
    <w:rsid w:val="001B459E"/>
    <w:rsid w:val="001B7B6B"/>
    <w:rsid w:val="001C6786"/>
    <w:rsid w:val="001D1633"/>
    <w:rsid w:val="001D706D"/>
    <w:rsid w:val="001D7856"/>
    <w:rsid w:val="001E03A4"/>
    <w:rsid w:val="001E5E69"/>
    <w:rsid w:val="001F0AFB"/>
    <w:rsid w:val="001F35A4"/>
    <w:rsid w:val="001F4C30"/>
    <w:rsid w:val="001F7775"/>
    <w:rsid w:val="002055FF"/>
    <w:rsid w:val="00207B59"/>
    <w:rsid w:val="00224D73"/>
    <w:rsid w:val="002364E1"/>
    <w:rsid w:val="00243A4B"/>
    <w:rsid w:val="0024524A"/>
    <w:rsid w:val="002458B9"/>
    <w:rsid w:val="00246C26"/>
    <w:rsid w:val="00253D57"/>
    <w:rsid w:val="002634A2"/>
    <w:rsid w:val="002654FE"/>
    <w:rsid w:val="002763A7"/>
    <w:rsid w:val="00281209"/>
    <w:rsid w:val="00285E11"/>
    <w:rsid w:val="002879B5"/>
    <w:rsid w:val="002956FE"/>
    <w:rsid w:val="002A0CC6"/>
    <w:rsid w:val="002A3835"/>
    <w:rsid w:val="002B0070"/>
    <w:rsid w:val="002B3B86"/>
    <w:rsid w:val="002B67EA"/>
    <w:rsid w:val="002C0343"/>
    <w:rsid w:val="002C5C8C"/>
    <w:rsid w:val="002E0D6E"/>
    <w:rsid w:val="002E3E4F"/>
    <w:rsid w:val="002E4027"/>
    <w:rsid w:val="002E6905"/>
    <w:rsid w:val="002F1A62"/>
    <w:rsid w:val="002F1AF5"/>
    <w:rsid w:val="00300C93"/>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2CB1"/>
    <w:rsid w:val="00366643"/>
    <w:rsid w:val="00375125"/>
    <w:rsid w:val="003826F0"/>
    <w:rsid w:val="00383F93"/>
    <w:rsid w:val="00384B01"/>
    <w:rsid w:val="003856E7"/>
    <w:rsid w:val="00387AED"/>
    <w:rsid w:val="003B340B"/>
    <w:rsid w:val="003B5D1F"/>
    <w:rsid w:val="003B73E3"/>
    <w:rsid w:val="003C2954"/>
    <w:rsid w:val="003C4254"/>
    <w:rsid w:val="003D172A"/>
    <w:rsid w:val="003D59A8"/>
    <w:rsid w:val="003D628B"/>
    <w:rsid w:val="003E4755"/>
    <w:rsid w:val="003F0E43"/>
    <w:rsid w:val="003F715A"/>
    <w:rsid w:val="00401F13"/>
    <w:rsid w:val="00412426"/>
    <w:rsid w:val="004134FE"/>
    <w:rsid w:val="00414F1B"/>
    <w:rsid w:val="00422FD8"/>
    <w:rsid w:val="00423AEF"/>
    <w:rsid w:val="0042405C"/>
    <w:rsid w:val="00431556"/>
    <w:rsid w:val="00437F9C"/>
    <w:rsid w:val="00443031"/>
    <w:rsid w:val="00445C3B"/>
    <w:rsid w:val="00446FD9"/>
    <w:rsid w:val="004500CB"/>
    <w:rsid w:val="004515DB"/>
    <w:rsid w:val="004551C7"/>
    <w:rsid w:val="004603BB"/>
    <w:rsid w:val="00460920"/>
    <w:rsid w:val="00462CC0"/>
    <w:rsid w:val="00465C7F"/>
    <w:rsid w:val="004705A5"/>
    <w:rsid w:val="004710AA"/>
    <w:rsid w:val="00475A4F"/>
    <w:rsid w:val="0048609E"/>
    <w:rsid w:val="00487965"/>
    <w:rsid w:val="004900D4"/>
    <w:rsid w:val="004909BE"/>
    <w:rsid w:val="00491A39"/>
    <w:rsid w:val="004936CD"/>
    <w:rsid w:val="00495198"/>
    <w:rsid w:val="00497A81"/>
    <w:rsid w:val="00497DE3"/>
    <w:rsid w:val="004A46A5"/>
    <w:rsid w:val="004B08A5"/>
    <w:rsid w:val="004B0EC3"/>
    <w:rsid w:val="004B7B1E"/>
    <w:rsid w:val="004C12FA"/>
    <w:rsid w:val="004C18C3"/>
    <w:rsid w:val="004C266A"/>
    <w:rsid w:val="004D1054"/>
    <w:rsid w:val="004D45DD"/>
    <w:rsid w:val="004D5CBD"/>
    <w:rsid w:val="004D67BC"/>
    <w:rsid w:val="004D7650"/>
    <w:rsid w:val="004E168A"/>
    <w:rsid w:val="004E63C0"/>
    <w:rsid w:val="004F1DC9"/>
    <w:rsid w:val="004F46ED"/>
    <w:rsid w:val="004F5541"/>
    <w:rsid w:val="005025B3"/>
    <w:rsid w:val="005077F9"/>
    <w:rsid w:val="00513941"/>
    <w:rsid w:val="0052066D"/>
    <w:rsid w:val="00522736"/>
    <w:rsid w:val="00523291"/>
    <w:rsid w:val="005241BE"/>
    <w:rsid w:val="00525B9C"/>
    <w:rsid w:val="00531E1E"/>
    <w:rsid w:val="00534309"/>
    <w:rsid w:val="00534D98"/>
    <w:rsid w:val="00536C05"/>
    <w:rsid w:val="00541CCA"/>
    <w:rsid w:val="00547B8C"/>
    <w:rsid w:val="00551EE0"/>
    <w:rsid w:val="00552956"/>
    <w:rsid w:val="00553DE2"/>
    <w:rsid w:val="00560082"/>
    <w:rsid w:val="005640D4"/>
    <w:rsid w:val="0058156D"/>
    <w:rsid w:val="00585CE6"/>
    <w:rsid w:val="00586D33"/>
    <w:rsid w:val="00597E7F"/>
    <w:rsid w:val="005A0731"/>
    <w:rsid w:val="005A1390"/>
    <w:rsid w:val="005A2AFD"/>
    <w:rsid w:val="005A4A1D"/>
    <w:rsid w:val="005B1C14"/>
    <w:rsid w:val="005B76E7"/>
    <w:rsid w:val="005C6858"/>
    <w:rsid w:val="005D061A"/>
    <w:rsid w:val="005D6142"/>
    <w:rsid w:val="005E2117"/>
    <w:rsid w:val="005E7257"/>
    <w:rsid w:val="00607333"/>
    <w:rsid w:val="00611380"/>
    <w:rsid w:val="0062637B"/>
    <w:rsid w:val="006326C5"/>
    <w:rsid w:val="00637DEC"/>
    <w:rsid w:val="006426CA"/>
    <w:rsid w:val="00651830"/>
    <w:rsid w:val="00653364"/>
    <w:rsid w:val="006549E8"/>
    <w:rsid w:val="00654EF2"/>
    <w:rsid w:val="0066503C"/>
    <w:rsid w:val="00676296"/>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E79A0"/>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C0C0C"/>
    <w:rsid w:val="007C520A"/>
    <w:rsid w:val="007C5E19"/>
    <w:rsid w:val="007D534D"/>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669C"/>
    <w:rsid w:val="008525E4"/>
    <w:rsid w:val="0085470A"/>
    <w:rsid w:val="008606CB"/>
    <w:rsid w:val="00860FB5"/>
    <w:rsid w:val="0086252C"/>
    <w:rsid w:val="008727D4"/>
    <w:rsid w:val="00875DDB"/>
    <w:rsid w:val="00875F45"/>
    <w:rsid w:val="00876154"/>
    <w:rsid w:val="008868F2"/>
    <w:rsid w:val="0089101B"/>
    <w:rsid w:val="00893256"/>
    <w:rsid w:val="008A08A1"/>
    <w:rsid w:val="008B3A58"/>
    <w:rsid w:val="008C02D3"/>
    <w:rsid w:val="008C0B31"/>
    <w:rsid w:val="008D61FB"/>
    <w:rsid w:val="008E1D1D"/>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627"/>
    <w:rsid w:val="00946335"/>
    <w:rsid w:val="00952E6D"/>
    <w:rsid w:val="009538BE"/>
    <w:rsid w:val="00954079"/>
    <w:rsid w:val="00960B95"/>
    <w:rsid w:val="0097080E"/>
    <w:rsid w:val="00972661"/>
    <w:rsid w:val="00974BDF"/>
    <w:rsid w:val="009779E7"/>
    <w:rsid w:val="00981110"/>
    <w:rsid w:val="00981B46"/>
    <w:rsid w:val="00982587"/>
    <w:rsid w:val="00983D12"/>
    <w:rsid w:val="00986FC2"/>
    <w:rsid w:val="009939AF"/>
    <w:rsid w:val="009960C0"/>
    <w:rsid w:val="009A1955"/>
    <w:rsid w:val="009A2C26"/>
    <w:rsid w:val="009A54F2"/>
    <w:rsid w:val="009B22B3"/>
    <w:rsid w:val="009B5C6C"/>
    <w:rsid w:val="009B764F"/>
    <w:rsid w:val="009C4BA7"/>
    <w:rsid w:val="009C52EA"/>
    <w:rsid w:val="009D4328"/>
    <w:rsid w:val="009F6341"/>
    <w:rsid w:val="009F69C5"/>
    <w:rsid w:val="00A00CDF"/>
    <w:rsid w:val="00A10C24"/>
    <w:rsid w:val="00A11B8A"/>
    <w:rsid w:val="00A1493B"/>
    <w:rsid w:val="00A17F3B"/>
    <w:rsid w:val="00A20526"/>
    <w:rsid w:val="00A23049"/>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75E8"/>
    <w:rsid w:val="00C03A8C"/>
    <w:rsid w:val="00C124FC"/>
    <w:rsid w:val="00C16942"/>
    <w:rsid w:val="00C20D08"/>
    <w:rsid w:val="00C23102"/>
    <w:rsid w:val="00C40814"/>
    <w:rsid w:val="00C43A92"/>
    <w:rsid w:val="00C4659E"/>
    <w:rsid w:val="00C5112C"/>
    <w:rsid w:val="00C56D44"/>
    <w:rsid w:val="00C64C54"/>
    <w:rsid w:val="00C72B29"/>
    <w:rsid w:val="00C74B6A"/>
    <w:rsid w:val="00C75D3F"/>
    <w:rsid w:val="00C83AD1"/>
    <w:rsid w:val="00C90C85"/>
    <w:rsid w:val="00CA7A3C"/>
    <w:rsid w:val="00CB7352"/>
    <w:rsid w:val="00CB7EEA"/>
    <w:rsid w:val="00CD43FC"/>
    <w:rsid w:val="00CE3D27"/>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11234"/>
    <w:rsid w:val="00E214AA"/>
    <w:rsid w:val="00E26D0F"/>
    <w:rsid w:val="00E3769D"/>
    <w:rsid w:val="00E40686"/>
    <w:rsid w:val="00E52D6B"/>
    <w:rsid w:val="00E56561"/>
    <w:rsid w:val="00E57018"/>
    <w:rsid w:val="00E6085D"/>
    <w:rsid w:val="00E61859"/>
    <w:rsid w:val="00E61B6D"/>
    <w:rsid w:val="00E77816"/>
    <w:rsid w:val="00E77ACE"/>
    <w:rsid w:val="00E800F8"/>
    <w:rsid w:val="00E82289"/>
    <w:rsid w:val="00E85D25"/>
    <w:rsid w:val="00E873E9"/>
    <w:rsid w:val="00E87D90"/>
    <w:rsid w:val="00E908A4"/>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56705"/>
    <w:rsid w:val="00F5755E"/>
    <w:rsid w:val="00F66119"/>
    <w:rsid w:val="00F76BBC"/>
    <w:rsid w:val="00F77F63"/>
    <w:rsid w:val="00F80671"/>
    <w:rsid w:val="00F84901"/>
    <w:rsid w:val="00F85460"/>
    <w:rsid w:val="00F85D4E"/>
    <w:rsid w:val="00F900F8"/>
    <w:rsid w:val="00F90AB1"/>
    <w:rsid w:val="00F91BF3"/>
    <w:rsid w:val="00F96AB6"/>
    <w:rsid w:val="00FA3B4F"/>
    <w:rsid w:val="00FC180C"/>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semiHidden/>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github.com/greggman/webg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gif"/><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hyperlink" Target="https://www.3dgep.com/wp-content/uploads/2011/07/View-Matrix.png" TargetMode="External"/><Relationship Id="rId54" Type="http://schemas.openxmlformats.org/officeDocument/2006/relationships/hyperlink" Target="https://github.com/jquery/jquery"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ebglfundamentals.org/"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jquery.com/" TargetMode="External"/><Relationship Id="rId58" Type="http://schemas.openxmlformats.org/officeDocument/2006/relationships/hyperlink" Target="https://github.com/mrdoob/stats.js/" TargetMode="External"/><Relationship Id="rId5" Type="http://schemas.openxmlformats.org/officeDocument/2006/relationships/webSettings" Target="webSettings.xml"/><Relationship Id="rId15" Type="http://schemas.openxmlformats.org/officeDocument/2006/relationships/hyperlink" Target="https://learnopengl.com/#!Getting-started/Coordinate-Systems" TargetMode="External"/><Relationship Id="rId23" Type="http://schemas.openxmlformats.org/officeDocument/2006/relationships/hyperlink" Target="http://www.opengl-tutorial.org/"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github.com/greggman/twgl.js/" TargetMode="External"/><Relationship Id="rId61" Type="http://schemas.openxmlformats.org/officeDocument/2006/relationships/footer" Target="footer1.xml"/><Relationship Id="rId10" Type="http://schemas.openxmlformats.org/officeDocument/2006/relationships/hyperlink" Target="https://www.researchgate.net/figure/279301599_fig12_Figure-1-Right-handed-cartesian-coordinate-system-from-Wikipedia" TargetMode="External"/><Relationship Id="rId19" Type="http://schemas.openxmlformats.org/officeDocument/2006/relationships/image" Target="media/image9.gi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dx.doi.org/10.1145/566570.566636"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s://www.youtube.com/watch?v=6c1QYZAEP2M&amp;list=PLRwVmtr-pp06qT6ckboaOhnm9FxmzHpbY"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josephg/noisejs" TargetMode="External"/><Relationship Id="rId8" Type="http://schemas.openxmlformats.org/officeDocument/2006/relationships/hyperlink" Target="mailto:sds10@aber.ac.uk" TargetMode="External"/><Relationship Id="rId51" Type="http://schemas.openxmlformats.org/officeDocument/2006/relationships/hyperlink" Target="http://stackoverflow.com/questions/5915753/generate-a-plane-with-triangle-%09strip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github.com/dataarts/dat.gui/blob/master/LICEN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6D5E09-7D91-42A6-A9B2-F416DE800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4881</TotalTime>
  <Pages>51</Pages>
  <Words>14846</Words>
  <Characters>84623</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180</cp:revision>
  <cp:lastPrinted>2014-04-04T11:58:00Z</cp:lastPrinted>
  <dcterms:created xsi:type="dcterms:W3CDTF">2017-04-10T11:35:00Z</dcterms:created>
  <dcterms:modified xsi:type="dcterms:W3CDTF">2017-05-01T22:59:00Z</dcterms:modified>
</cp:coreProperties>
</file>