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bookmarkStart w:id="0" w:name="_GoBack"/>
      <w:bookmarkEnd w:id="0"/>
    </w:p>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r w:rsidR="00445C3B">
        <w:t>K</w:t>
      </w:r>
      <w:r w:rsidR="00445C3B" w:rsidRPr="00445C3B">
        <w:t xml:space="preserve">hronos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w:t>
      </w:r>
      <w:r w:rsidR="0065392D">
        <w:rPr>
          <w:lang w:val="en-US"/>
        </w:rPr>
        <w:t xml:space="preserve">extension libraries of </w:t>
      </w:r>
      <w:proofErr w:type="spellStart"/>
      <w:r w:rsidR="0065392D">
        <w:rPr>
          <w:lang w:val="en-US"/>
        </w:rPr>
        <w:t>WebGL</w:t>
      </w:r>
      <w:proofErr w:type="spellEnd"/>
      <w:r w:rsidR="0065392D">
        <w:rPr>
          <w:lang w:val="en-US"/>
        </w:rPr>
        <w:t xml:space="preserve"> (1</w:t>
      </w:r>
      <w:r w:rsidR="000D1D41">
        <w:rPr>
          <w:lang w:val="en-US"/>
        </w:rPr>
        <w:t xml:space="preserve">.0) which are only available in Chrome and Firefox. </w:t>
      </w:r>
    </w:p>
    <w:p w:rsidR="0002785D" w:rsidRDefault="0002785D" w:rsidP="00D61D84">
      <w:pPr>
        <w:jc w:val="both"/>
        <w:rPr>
          <w:lang w:val="en-US"/>
        </w:rPr>
      </w:pPr>
    </w:p>
    <w:p w:rsidR="00832800" w:rsidRPr="00AD70AF" w:rsidRDefault="000D1D41" w:rsidP="00D61D84">
      <w:pPr>
        <w:jc w:val="both"/>
        <w:rPr>
          <w:lang w:val="en-US"/>
        </w:rPr>
      </w:pPr>
      <w:r>
        <w:rPr>
          <w:lang w:val="en-US"/>
        </w:rPr>
        <w:t>You can check if your bro</w:t>
      </w:r>
      <w:r w:rsidR="00E86F6C">
        <w:rPr>
          <w:lang w:val="en-US"/>
        </w:rPr>
        <w:t xml:space="preserve">wser can run </w:t>
      </w:r>
      <w:r w:rsidR="00AD70AF">
        <w:rPr>
          <w:lang w:val="en-US"/>
        </w:rPr>
        <w:t xml:space="preserve">the project by viewing the </w:t>
      </w:r>
      <w:r w:rsidR="00AD70AF" w:rsidRPr="00AD70AF">
        <w:rPr>
          <w:color w:val="FF0000"/>
          <w:lang w:val="en-US"/>
        </w:rPr>
        <w:t xml:space="preserve">user manual []. </w:t>
      </w:r>
      <w:r w:rsidR="00AD70AF">
        <w:rPr>
          <w:lang w:val="en-US"/>
        </w:rPr>
        <w:t xml:space="preserve">An overview of what has been added to the project can be seen by viewing the </w:t>
      </w:r>
      <w:r w:rsidR="00AD70AF" w:rsidRPr="00AD70AF">
        <w:rPr>
          <w:color w:val="FF0000"/>
          <w:lang w:val="en-US"/>
        </w:rPr>
        <w:t>sprint additions file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w:t>
      </w:r>
      <w:r w:rsidR="00AD70AF">
        <w:rPr>
          <w:lang w:val="en-US"/>
        </w:rPr>
        <w:t>the game aspects of the project were not working</w:t>
      </w:r>
      <w:r w:rsidR="0032007A">
        <w:rPr>
          <w:lang w:val="en-US"/>
        </w:rPr>
        <w:t>,</w:t>
      </w:r>
      <w:r>
        <w:rPr>
          <w:lang w:val="en-US"/>
        </w:rPr>
        <w:t xml:space="preserve"> so</w:t>
      </w:r>
      <w:r w:rsidR="00AD70AF">
        <w:rPr>
          <w:lang w:val="en-US"/>
        </w:rPr>
        <w:t xml:space="preserve"> afterwards the project </w:t>
      </w:r>
      <w:r>
        <w:rPr>
          <w:lang w:val="en-US"/>
        </w:rPr>
        <w:t>just focus</w:t>
      </w:r>
      <w:r w:rsidR="00AD70AF">
        <w:rPr>
          <w:lang w:val="en-US"/>
        </w:rPr>
        <w:t>ed</w:t>
      </w:r>
      <w:r>
        <w:rPr>
          <w:lang w:val="en-US"/>
        </w:rPr>
        <w:t xml:space="preserve">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AD70AF" w:rsidP="00911E8F">
      <w:pPr>
        <w:pStyle w:val="Default"/>
        <w:rPr>
          <w:rFonts w:ascii="Arial" w:hAnsi="Arial" w:cs="Arial"/>
          <w:sz w:val="22"/>
          <w:szCs w:val="22"/>
        </w:rPr>
      </w:pPr>
      <w:r>
        <w:rPr>
          <w:rFonts w:ascii="Arial" w:hAnsi="Arial" w:cs="Arial"/>
          <w:sz w:val="22"/>
          <w:szCs w:val="22"/>
        </w:rPr>
        <w:t>The</w:t>
      </w:r>
      <w:r w:rsidR="00911E8F" w:rsidRPr="00911E8F">
        <w:rPr>
          <w:rFonts w:ascii="Arial" w:hAnsi="Arial" w:cs="Arial"/>
          <w:sz w:val="22"/>
          <w:szCs w:val="22"/>
        </w:rPr>
        <w:t xml:space="preserve"> motivation for the project </w:t>
      </w:r>
      <w:r w:rsidR="00911E8F">
        <w:rPr>
          <w:rFonts w:ascii="Arial" w:hAnsi="Arial" w:cs="Arial"/>
          <w:sz w:val="22"/>
          <w:szCs w:val="22"/>
        </w:rPr>
        <w:t>was</w:t>
      </w:r>
      <w:r w:rsidR="00911E8F" w:rsidRPr="00911E8F">
        <w:rPr>
          <w:rFonts w:ascii="Arial" w:hAnsi="Arial" w:cs="Arial"/>
          <w:sz w:val="22"/>
          <w:szCs w:val="22"/>
        </w:rPr>
        <w:t xml:space="preserve"> </w:t>
      </w:r>
      <w:r w:rsidR="00911E8F">
        <w:rPr>
          <w:rFonts w:ascii="Arial" w:hAnsi="Arial" w:cs="Arial"/>
          <w:sz w:val="22"/>
          <w:szCs w:val="22"/>
        </w:rPr>
        <w:t>to l</w:t>
      </w:r>
      <w:r w:rsidR="000D1D41">
        <w:rPr>
          <w:rFonts w:ascii="Arial" w:hAnsi="Arial" w:cs="Arial"/>
          <w:sz w:val="22"/>
          <w:szCs w:val="22"/>
        </w:rPr>
        <w:t>earn how computer graphics work</w:t>
      </w:r>
      <w:r w:rsidR="00911E8F">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sidR="00AD70AF">
        <w:rPr>
          <w:rFonts w:ascii="Arial" w:hAnsi="Arial" w:cs="Arial"/>
          <w:sz w:val="22"/>
          <w:szCs w:val="22"/>
        </w:rPr>
        <w:t>requires an</w:t>
      </w:r>
      <w:r w:rsidR="00832800">
        <w:rPr>
          <w:rFonts w:ascii="Arial" w:hAnsi="Arial" w:cs="Arial"/>
          <w:sz w:val="22"/>
          <w:szCs w:val="22"/>
        </w:rPr>
        <w:t xml:space="preserve"> </w:t>
      </w:r>
      <w:r w:rsidRPr="00911E8F">
        <w:rPr>
          <w:rFonts w:ascii="Arial" w:hAnsi="Arial" w:cs="Arial"/>
          <w:sz w:val="22"/>
          <w:szCs w:val="22"/>
        </w:rPr>
        <w:t xml:space="preserve">understanding of what’s actually going on </w:t>
      </w:r>
      <w:r w:rsidR="00D32AD2">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AD70AF" w:rsidP="00911E8F">
      <w:pPr>
        <w:jc w:val="both"/>
        <w:rPr>
          <w:lang w:val="en-US"/>
        </w:rPr>
      </w:pPr>
      <w:r>
        <w:rPr>
          <w:szCs w:val="22"/>
        </w:rPr>
        <w:t>There have been no</w:t>
      </w:r>
      <w:r w:rsidR="00911E8F" w:rsidRPr="00911E8F">
        <w:rPr>
          <w:szCs w:val="22"/>
        </w:rPr>
        <w:t xml:space="preserve"> </w:t>
      </w:r>
      <w:r w:rsidR="00911E8F">
        <w:rPr>
          <w:szCs w:val="22"/>
        </w:rPr>
        <w:t>similar project</w:t>
      </w:r>
      <w:r>
        <w:rPr>
          <w:szCs w:val="22"/>
        </w:rPr>
        <w:t>s</w:t>
      </w:r>
      <w:r w:rsidR="00911E8F">
        <w:rPr>
          <w:szCs w:val="22"/>
        </w:rPr>
        <w:t xml:space="preserve"> </w:t>
      </w:r>
      <w:r w:rsidR="00911E8F" w:rsidRPr="00911E8F">
        <w:rPr>
          <w:szCs w:val="22"/>
        </w:rPr>
        <w:t xml:space="preserve">built like this before. This is mainly due to </w:t>
      </w:r>
      <w:r>
        <w:rPr>
          <w:szCs w:val="22"/>
        </w:rPr>
        <w:t xml:space="preserve">this project being </w:t>
      </w:r>
      <w:r w:rsidR="00832800">
        <w:rPr>
          <w:szCs w:val="22"/>
        </w:rPr>
        <w:t>in 3D</w:t>
      </w:r>
      <w:r w:rsidR="00911E8F" w:rsidRPr="00911E8F">
        <w:rPr>
          <w:szCs w:val="22"/>
        </w:rPr>
        <w:t xml:space="preserve"> and </w:t>
      </w:r>
      <w:r w:rsidR="00911E8F">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1" w:name="_Toc192777705"/>
      <w:bookmarkStart w:id="2" w:name="_Toc222978592"/>
      <w:bookmarkStart w:id="3" w:name="_Toc476088413"/>
      <w:r>
        <w:lastRenderedPageBreak/>
        <w:t xml:space="preserve">Background, Analysis </w:t>
      </w:r>
      <w:r w:rsidR="00711DBE">
        <w:t xml:space="preserve">&amp; </w:t>
      </w:r>
      <w:bookmarkEnd w:id="1"/>
      <w:bookmarkEnd w:id="2"/>
      <w:r>
        <w:t>Process</w:t>
      </w:r>
      <w:bookmarkEnd w:id="3"/>
    </w:p>
    <w:p w:rsidR="00C64C54" w:rsidRDefault="004C12FA" w:rsidP="00D61D84">
      <w:pPr>
        <w:pStyle w:val="Heading2"/>
        <w:jc w:val="both"/>
      </w:pPr>
      <w:bookmarkStart w:id="4" w:name="_Toc476088414"/>
      <w:bookmarkStart w:id="5" w:name="_Toc192777706"/>
      <w:r>
        <w:t>Background</w:t>
      </w:r>
      <w:bookmarkEnd w:id="4"/>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w:t>
      </w:r>
      <w:r w:rsidR="00292D53">
        <w:t>,</w:t>
      </w:r>
      <w:r>
        <w:t xml:space="preserve"> so I was immediately drawn to it. I had created some simple 2D games in the past, however I wanted this project to be in 3D. After the mid-project demonstration </w:t>
      </w:r>
      <w:r w:rsidR="00292D53">
        <w:t xml:space="preserve">the project switched </w:t>
      </w:r>
      <w:r>
        <w:t>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6"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w:t>
      </w:r>
      <w:r w:rsidR="00292D53">
        <w:t xml:space="preserve"> Most games or scene use the </w:t>
      </w:r>
      <w:r w:rsidR="00292D53" w:rsidRPr="00292D53">
        <w:rPr>
          <w:color w:val="FF0000"/>
        </w:rPr>
        <w:t xml:space="preserve">three.js library [] </w:t>
      </w:r>
      <w:r w:rsidR="00292D53">
        <w:t>to make things easier.</w:t>
      </w:r>
      <w:r>
        <w:t xml:space="preserve"> However as </w:t>
      </w:r>
      <w:proofErr w:type="spellStart"/>
      <w:r>
        <w:t>WebGL</w:t>
      </w:r>
      <w:proofErr w:type="spellEnd"/>
      <w:r>
        <w:t xml:space="preserve"> is based off OpenGL, most OpenGL projects are useful learning resources. The main project that inspired this one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this project is that it is o</w:t>
      </w:r>
      <w:r w:rsidR="00540E9D">
        <w:t xml:space="preserve">pen source and well commented. </w:t>
      </w: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w:t>
      </w:r>
      <w:r>
        <w:lastRenderedPageBreak/>
        <w:t xml:space="preserve">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But OpenGL was not the last option, 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JavaScript </w:t>
      </w:r>
      <w:r w:rsidR="00541EB2">
        <w:t xml:space="preserve">is </w:t>
      </w:r>
      <w:r>
        <w:t xml:space="preserve">a beginner friendly language, meaning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Default="0048609E" w:rsidP="00207B59">
      <w:pPr>
        <w:jc w:val="both"/>
      </w:pPr>
      <w:r>
        <w:t xml:space="preserve">All graphics APIs use some form of shader language. A shader is a program than runs on the GPU, processing data that you give to it. GLSL (OpenGL Shading Language) is used with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GLSL and Jav</w:t>
      </w:r>
      <w:r w:rsidR="009E320D">
        <w:t xml:space="preserve">aScript. </w:t>
      </w:r>
    </w:p>
    <w:p w:rsidR="0068038D" w:rsidRDefault="0068038D" w:rsidP="0068038D">
      <w:pPr>
        <w:pStyle w:val="Heading2"/>
        <w:numPr>
          <w:ilvl w:val="0"/>
          <w:numId w:val="0"/>
        </w:numPr>
        <w:jc w:val="both"/>
      </w:pPr>
      <w:r>
        <w:lastRenderedPageBreak/>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w:t>
      </w:r>
      <w:r w:rsidR="00541EB2">
        <w:t>s</w:t>
      </w:r>
      <w:r w:rsidR="0048609E">
        <w:t xml:space="preserve">. </w:t>
      </w: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r w:rsidR="00541EB2" w:rsidRPr="00541EB2">
        <w:rPr>
          <w:color w:val="FF0000"/>
        </w:rPr>
        <w:t>To see if your browser can run the project, view the user manual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rsidR="00D54AB1">
        <w:t xml:space="preserve"> 2.0</w:t>
      </w:r>
      <w:r>
        <w:t>.</w:t>
      </w:r>
      <w:r w:rsidR="004D76B8">
        <w:t xml:space="preserve"> Additionally, there are no books or papers on the advanced features </w:t>
      </w:r>
      <w:r w:rsidR="00D54AB1">
        <w:t xml:space="preserve">of the </w:t>
      </w:r>
      <w:proofErr w:type="spellStart"/>
      <w:r w:rsidR="00D54AB1">
        <w:t>WebGL</w:t>
      </w:r>
      <w:proofErr w:type="spellEnd"/>
      <w:r w:rsidR="00D54AB1">
        <w:t xml:space="preserve"> extension libraries</w:t>
      </w:r>
      <w:r w:rsidR="004D76B8">
        <w:t xml:space="preserve">, such as instanced rendering or rendering to textures. This is why the references and links used throughout the project are mainly </w:t>
      </w:r>
      <w:r w:rsidR="00D54AB1">
        <w:t>web</w:t>
      </w:r>
      <w:r w:rsidR="004D76B8">
        <w:t xml:space="preserve"> </w:t>
      </w:r>
      <w:r w:rsidR="00D54AB1">
        <w:t>tutorials</w:t>
      </w:r>
      <w:r w:rsidR="004D76B8">
        <w:t>, rather than academic papers or journals.</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w:t>
      </w:r>
      <w:r w:rsidR="00D54AB1">
        <w:t>like lighting and texture effects.</w:t>
      </w:r>
      <w:r w:rsidR="00534309">
        <w:t xml:space="preserve"> </w:t>
      </w:r>
    </w:p>
    <w:p w:rsidR="00534309" w:rsidRDefault="00534309" w:rsidP="00937B96">
      <w:pPr>
        <w:jc w:val="both"/>
      </w:pPr>
    </w:p>
    <w:p w:rsidR="00B10C2A" w:rsidRDefault="00534309" w:rsidP="00937B96">
      <w:pPr>
        <w:jc w:val="both"/>
      </w:pPr>
      <w:proofErr w:type="spellStart"/>
      <w:r>
        <w:t>WebGL</w:t>
      </w:r>
      <w:proofErr w:type="spellEnd"/>
      <w:r>
        <w:t xml:space="preserve"> (or graphics in general) has many uses such as: games, simulations, augmented reality and data visualization.</w:t>
      </w:r>
    </w:p>
    <w:p w:rsidR="00B10C2A" w:rsidRDefault="00B10C2A" w:rsidP="00B10C2A">
      <w:pPr>
        <w:pStyle w:val="Heading2"/>
        <w:numPr>
          <w:ilvl w:val="0"/>
          <w:numId w:val="0"/>
        </w:numPr>
        <w:jc w:val="both"/>
      </w:pPr>
      <w:r>
        <w:lastRenderedPageBreak/>
        <w:t>1.1.3.3</w:t>
      </w:r>
      <w:r w:rsidR="006326C5">
        <w:t>.</w:t>
      </w:r>
      <w:r>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2B0A11"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rectangular mesh, created by connected several points joined together. The </w:t>
      </w:r>
      <w:r w:rsidR="00D54AB1">
        <w:t>vertices</w:t>
      </w:r>
      <w:r>
        <w:t xml:space="preserve"> are described in the Cartesian space as defined above.</w:t>
      </w:r>
    </w:p>
    <w:p w:rsidR="003D6A57" w:rsidRPr="004A1FA8" w:rsidRDefault="003D6A57" w:rsidP="003D6A57">
      <w:pPr>
        <w:pStyle w:val="Heading2"/>
        <w:numPr>
          <w:ilvl w:val="0"/>
          <w:numId w:val="0"/>
        </w:numPr>
        <w:jc w:val="both"/>
        <w:rPr>
          <w:sz w:val="22"/>
          <w:szCs w:val="22"/>
        </w:rPr>
      </w:pPr>
      <w:r w:rsidRPr="004A1FA8">
        <w:rPr>
          <w:sz w:val="22"/>
          <w:szCs w:val="22"/>
        </w:rPr>
        <w:t>1.1.4.1.</w:t>
      </w:r>
      <w:r>
        <w:rPr>
          <w:sz w:val="22"/>
          <w:szCs w:val="22"/>
        </w:rPr>
        <w:tab/>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0]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3D6A57" w:rsidP="00937B96">
      <w:pPr>
        <w:jc w:val="both"/>
      </w:pPr>
      <w:r>
        <w:t xml:space="preserve">We can use the dot product to calculate how much two vectors are pointing in the same direction. This is especially useful for things like lighting calculations. We can also perform another operation on two vectors, the cross product. This is used to find the </w:t>
      </w:r>
      <w:proofErr w:type="spellStart"/>
      <w:r>
        <w:t>normals</w:t>
      </w:r>
      <w:proofErr w:type="spellEnd"/>
      <w:r>
        <w:t xml:space="preserve"> of surfaces, also useful for lighting. </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All of its vertices are defined with respective to the cubes origin at (0x, 0y, 0z).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t>
      </w:r>
      <w:r w:rsidR="001D7856">
        <w:lastRenderedPageBreak/>
        <w:t xml:space="preserve">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This model to world matrix </w:t>
      </w:r>
      <w:r w:rsidR="00E86F6C">
        <w:t>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left cube image.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B76FC2">
        <w:t>point’s</w:t>
      </w:r>
      <w:r w:rsidR="009B5C6C">
        <w:t xml:space="preserve"> </w:t>
      </w:r>
      <w:r w:rsidR="00D2144E">
        <w:t xml:space="preserve">translated </w:t>
      </w:r>
      <w:r w:rsidR="009B5C6C">
        <w:t>position</w:t>
      </w:r>
      <w:r w:rsidR="00B76FC2">
        <w:t xml:space="preserve"> in the world</w:t>
      </w:r>
      <w:r w:rsidR="009B5C6C">
        <w:t>.</w:t>
      </w:r>
    </w:p>
    <w:p w:rsidR="00B85268" w:rsidRDefault="002B0A11" w:rsidP="00937B96">
      <w:pPr>
        <w:jc w:val="both"/>
      </w:pPr>
      <w:r>
        <w:rPr>
          <w:noProof/>
        </w:rPr>
        <w:pict>
          <v:shape id="_x0000_s1026" type="#_x0000_t75" style="position:absolute;left:0;text-align:left;margin-left:19.2pt;margin-top:6.7pt;width:240.2pt;height:135.15pt;z-index:-251655168"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For example if we wanted to scale an object by 2 in all x, y and z directions, the scaling vector would be (2, 2, 2).</w:t>
      </w:r>
    </w:p>
    <w:p w:rsidR="005D6142" w:rsidRDefault="002B0A11" w:rsidP="00937B96">
      <w:pPr>
        <w:jc w:val="both"/>
      </w:pPr>
      <w:r>
        <w:rPr>
          <w:noProof/>
        </w:rPr>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D2144E">
        <w:t>Besides, a</w:t>
      </w:r>
      <w:r w:rsidR="00B76FC2">
        <w:t>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lastRenderedPageBreak/>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shader,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xml:space="preserve">. You can instead just multiply all the matrices together once, and apply that single matrix with each vertex of the model. </w:t>
      </w:r>
      <w:r w:rsidR="00685DDC">
        <w:t xml:space="preserve">This saves multiplying the matrices together for each point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However this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r>
        <w:rPr>
          <w:rStyle w:val="HTMLCode"/>
          <w:rFonts w:ascii="Consolas" w:hAnsi="Consolas"/>
          <w:color w:val="242729"/>
          <w:bdr w:val="none" w:sz="0" w:space="0" w:color="auto" w:frame="1"/>
          <w:shd w:val="clear" w:color="auto" w:fill="EFF0F1"/>
        </w:rPr>
        <w:t xml:space="preserve">matrix4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shader.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lastRenderedPageBreak/>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The camera class of this project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Pr>
          <w:lang w:val="en-US"/>
        </w:rPr>
        <w:t>As seen i</w:t>
      </w:r>
      <w:r w:rsidR="00496817">
        <w:rPr>
          <w:lang w:val="en-US"/>
        </w:rPr>
        <w:t>n the below image[],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 xml:space="preserve">These clip space coordinates range from -1 to +1 in all x, y,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2B0A11" w:rsidP="00B76FC2">
      <w:r>
        <w:rPr>
          <w:noProof/>
        </w:rPr>
        <w:lastRenderedPageBreak/>
        <w:pict>
          <v:shape id="_x0000_s1027" type="#_x0000_t75" style="position:absolute;margin-left:-.1pt;margin-top:5.85pt;width:414.2pt;height:204.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1.1.X.</w:t>
      </w:r>
      <w:r>
        <w:tab/>
        <w:t xml:space="preserve">  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r>
        <w:rPr>
          <w:lang w:val="en-US"/>
        </w:rPr>
        <w:t xml:space="preserve">MyVBO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1.1.X.</w:t>
      </w:r>
      <w:r>
        <w:tab/>
        <w:t xml:space="preserve">  Shaders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w:t>
      </w:r>
      <w:r w:rsidR="00851F9D">
        <w:t xml:space="preserve">These </w:t>
      </w:r>
      <w:proofErr w:type="spellStart"/>
      <w:r w:rsidR="00851F9D">
        <w:t>shaders</w:t>
      </w:r>
      <w:proofErr w:type="spellEnd"/>
      <w:r w:rsidR="00851F9D">
        <w:t xml:space="preserve"> are needed as they process all of our data, to eventually display it on the screen.</w:t>
      </w:r>
    </w:p>
    <w:p w:rsidR="00464CDF" w:rsidRDefault="00464CDF" w:rsidP="00A708D7"/>
    <w:p w:rsidR="00464CDF" w:rsidRDefault="00464CDF" w:rsidP="00A708D7">
      <w:r>
        <w:t xml:space="preserve">The vertex shader processes all of our vertices and the fragment shader processes the fragments/pixels in-between those vertices.  </w:t>
      </w:r>
    </w:p>
    <w:p w:rsidR="004C02F5" w:rsidRDefault="004C02F5" w:rsidP="00A708D7"/>
    <w:p w:rsidR="004C02F5" w:rsidRDefault="004C02F5" w:rsidP="00A708D7">
      <w:r>
        <w:t xml:space="preserve">The </w:t>
      </w:r>
      <w:proofErr w:type="spellStart"/>
      <w:r>
        <w:t>shaders</w:t>
      </w:r>
      <w:proofErr w:type="spellEnd"/>
      <w:r>
        <w:t xml:space="preserve"> used in this project are written in plain text, located in s</w:t>
      </w:r>
      <w:r w:rsidR="00851F9D">
        <w:t>eparate JavaScript files. Once</w:t>
      </w:r>
      <w:r>
        <w:t xml:space="preserve"> the shader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shader happens in the file in which the shader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r w:rsidR="007D72E0">
        <w:t>gl.useProgram</w:t>
      </w:r>
      <w:proofErr w:type="spell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r w:rsidR="007D72E0">
        <w:t xml:space="preserve">shader for readability. So when we want to render the skybox, we swap the current program with a call to </w:t>
      </w:r>
      <w:proofErr w:type="spellStart"/>
      <w:r w:rsidR="007D72E0">
        <w:t>gl.useProgram</w:t>
      </w:r>
      <w:proofErr w:type="spellEnd"/>
      <w:r w:rsidR="007D72E0">
        <w:t>(</w:t>
      </w:r>
      <w:proofErr w:type="spellStart"/>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t xml:space="preserve">, which contain with actual content of the </w:t>
      </w:r>
      <w:proofErr w:type="spellStart"/>
      <w:r>
        <w:t>shaders</w:t>
      </w:r>
      <w:proofErr w:type="spellEnd"/>
      <w:r>
        <w:t>. It’s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we need to send data to them. This can be done by getting the location of the variable in the shader</w:t>
      </w:r>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shader.</w:t>
      </w:r>
      <w:r w:rsidR="00851F9D">
        <w:t xml:space="preserve"> </w:t>
      </w:r>
      <w:r w:rsidR="003F54E6">
        <w:t xml:space="preserve">To </w:t>
      </w:r>
      <w:r>
        <w:t xml:space="preserve">send data to a shader, we need a variable located in a shader to send it to. </w:t>
      </w:r>
    </w:p>
    <w:p w:rsidR="001D7412" w:rsidRDefault="001D7412" w:rsidP="00A708D7"/>
    <w:p w:rsidR="001D7412" w:rsidRDefault="001D7412" w:rsidP="00A708D7">
      <w:r>
        <w:t xml:space="preserve">Let’s first define variables in a shader to send data to. The uniform/attribute types are explained later on. The below code is in </w:t>
      </w:r>
      <w:r w:rsidR="00851F9D">
        <w:t xml:space="preserve">a shader,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 xml:space="preserve">'uniform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 xml:space="preserve">'attribute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Now we have some shader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3F54E6">
        <w:t xml:space="preserve"> have</w:t>
      </w:r>
      <w:r>
        <w:t xml:space="preserve"> now gotten the location</w:t>
      </w:r>
      <w:r w:rsidR="003F54E6">
        <w:t xml:space="preserve"> of </w:t>
      </w:r>
      <w:r>
        <w:t>variable in the shader that we want to send the data to.</w:t>
      </w:r>
      <w:r w:rsidR="00851F9D">
        <w:t xml:space="preserve"> </w:t>
      </w:r>
      <w:r>
        <w:t xml:space="preserve">It’s finally time to send the data to the shader. Depending on the variable type in the shader, we call different functions. To send a uniform variable to a shader,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shader variable) </w:t>
      </w:r>
      <w:r w:rsidR="00C05D99">
        <w:t xml:space="preserve">we got earlier. </w:t>
      </w:r>
      <w:r w:rsidR="005E0327">
        <w:t>The data has now been sent to the shader!</w:t>
      </w:r>
      <w:r w:rsidR="00464CDF">
        <w:t xml:space="preserve"> All of the shader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shader. </w:t>
      </w:r>
      <w:r w:rsidR="000465C6">
        <w:t xml:space="preserve">Finally, there are some global variables that a vertex and fragment shader must output. A vertex shader must output the final position of the vertex, this is done by setting the </w:t>
      </w:r>
      <w:proofErr w:type="spellStart"/>
      <w:r w:rsidR="000465C6" w:rsidRPr="000465C6">
        <w:t>gl_Position</w:t>
      </w:r>
      <w:proofErr w:type="spellEnd"/>
      <w:r w:rsidR="000465C6">
        <w:t xml:space="preserve"> variable. The fragment shader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 point fo</w:t>
      </w:r>
      <w:r w:rsidR="006A0E07">
        <w:t>r a fragment/pixel on an object. We have to provide GLSL a texture to sample and also the texture coordinates to sample at.</w:t>
      </w:r>
    </w:p>
    <w:p w:rsidR="005E0327" w:rsidRDefault="005E0327" w:rsidP="00A708D7"/>
    <w:p w:rsidR="00D77F6A" w:rsidRDefault="00D77F6A">
      <w:r>
        <w:t xml:space="preserve">If we want the fragment shader to process something, it must first be passed to the vertex shader (unless it’s a uniform variable). This is what the varying keyword is used for, passing data from the vertex to the fragment shader. </w:t>
      </w:r>
    </w:p>
    <w:p w:rsidR="00D77F6A" w:rsidRDefault="00D77F6A" w:rsidP="00A708D7"/>
    <w:p w:rsidR="006A0E07" w:rsidRDefault="00405958" w:rsidP="00405958">
      <w:r>
        <w:t xml:space="preserve">The meaning of this </w:t>
      </w:r>
      <w:r w:rsidR="00D77F6A">
        <w:t xml:space="preserve">varying keyword </w:t>
      </w:r>
      <w:r>
        <w:t>depends on what shader it is used in. If the varying keyword is used in a vertex shader</w:t>
      </w:r>
      <w:r w:rsidR="006A0E07">
        <w:t>,</w:t>
      </w:r>
      <w:r>
        <w:t xml:space="preserve"> then it means the variable gets passed to the fragment shader. If the varying is in the fragment shader, then it means that variable gets taken in from the vertex shader. For example sometimes a vertex shader will take in a </w:t>
      </w:r>
      <w:r w:rsidR="006A0E07">
        <w:t>colour value</w:t>
      </w:r>
      <w:r>
        <w:t>, but it won’t actually process it.</w:t>
      </w:r>
      <w:r w:rsidR="00D77F6A">
        <w:t xml:space="preserve"> Remember the vertex shader only processes vertices.</w:t>
      </w:r>
      <w:r>
        <w:t xml:space="preserve"> Instead</w:t>
      </w:r>
      <w:r w:rsidR="006A0E07">
        <w:t>,</w:t>
      </w:r>
      <w:r>
        <w:t xml:space="preserve"> the vertex shader will just pass it along to the f</w:t>
      </w:r>
      <w:r w:rsidR="006A0E07">
        <w:t xml:space="preserve">ragment shader as </w:t>
      </w:r>
      <w:r w:rsidR="00D77F6A">
        <w:t>that is where the fragment/pixel colour is calculated.</w:t>
      </w:r>
      <w:r w:rsidR="006A0E07">
        <w:t xml:space="preserve"> </w:t>
      </w:r>
      <w:r>
        <w:t xml:space="preserve"> </w:t>
      </w:r>
    </w:p>
    <w:p w:rsidR="00B05613" w:rsidRPr="00B05613" w:rsidRDefault="0068038D" w:rsidP="00B05613">
      <w:pPr>
        <w:pStyle w:val="Heading2"/>
        <w:numPr>
          <w:ilvl w:val="0"/>
          <w:numId w:val="0"/>
        </w:numPr>
        <w:jc w:val="both"/>
      </w:pPr>
      <w:r>
        <w:lastRenderedPageBreak/>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w:t>
      </w:r>
      <w:r w:rsidR="00D77F6A">
        <w:t>could</w:t>
      </w:r>
      <w:r w:rsidR="00E214AA">
        <w:t xml:space="preserve"> calculate fog, or you could opt out and not use </w:t>
      </w:r>
      <w:r w:rsidR="004C266A">
        <w:t>them</w:t>
      </w:r>
      <w:r w:rsidR="00E214AA">
        <w:t>. However there was no functionality allowing you to customize the operations</w:t>
      </w:r>
      <w:r w:rsidR="00D77F6A">
        <w:t>.</w:t>
      </w:r>
    </w:p>
    <w:p w:rsidR="00E214AA" w:rsidRDefault="00E214AA" w:rsidP="00937B96">
      <w:pPr>
        <w:jc w:val="both"/>
      </w:pPr>
    </w:p>
    <w:p w:rsidR="004C266A" w:rsidRDefault="00D77F6A" w:rsidP="00937B96">
      <w:pPr>
        <w:jc w:val="both"/>
      </w:pPr>
      <w:r>
        <w:t>But now</w:t>
      </w:r>
      <w:r w:rsidR="00937B96">
        <w:t xml:space="preserve"> using the new </w:t>
      </w:r>
      <w:r w:rsidR="00B10C2A">
        <w:t xml:space="preserve">programmable </w:t>
      </w:r>
      <w:r w:rsidR="00937B96">
        <w:t xml:space="preserve">pipeline, </w:t>
      </w:r>
      <w:r>
        <w:t xml:space="preserve">you can use your own programs (containing the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ne. Now you have the ability to manipulate the data in whatever way you want.</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proofErr w:type="spellStart"/>
      <w:r w:rsidR="00D77F6A">
        <w:t>givie</w:t>
      </w:r>
      <w:proofErr w:type="spellEnd"/>
      <w:r>
        <w:t xml:space="preserve"> you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you couldn’t touch the </w:t>
      </w:r>
      <w:proofErr w:type="spellStart"/>
      <w:r w:rsidR="00D77F6A">
        <w:t>shaders</w:t>
      </w:r>
      <w:proofErr w:type="spellEnd"/>
      <w:r w:rsidR="00D77F6A">
        <w:t xml:space="preserve"> as they were fixed. But if you use customizable </w:t>
      </w:r>
      <w:proofErr w:type="spellStart"/>
      <w:r w:rsidR="00D77F6A">
        <w:t>shaders</w:t>
      </w:r>
      <w:proofErr w:type="spellEnd"/>
      <w:r w:rsidR="00D77F6A">
        <w:t xml:space="preserve">, you </w:t>
      </w:r>
      <w:r>
        <w:t>have to manage some stages of the graphics pipeline yourself. For simple applications which aren’t going to do any fancy graphics, then a</w:t>
      </w:r>
      <w:r w:rsidR="00E214AA">
        <w:t>n</w:t>
      </w:r>
      <w:r>
        <w:t xml:space="preserve"> older </w:t>
      </w:r>
      <w:r w:rsidR="00E214AA">
        <w:t>version of OpenGL (pre 2.0) would better suit</w:t>
      </w:r>
      <w:r w:rsidR="00D77F6A">
        <w:t>ed your needs.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t>WebGL</w:t>
      </w:r>
      <w:proofErr w:type="spellEnd"/>
      <w:r w:rsidR="00D77F6A">
        <w:t xml:space="preserve">, you don’t have the option of a fixed function pipeline – so you must define your own </w:t>
      </w:r>
      <w:proofErr w:type="spellStart"/>
      <w:r w:rsidR="00D77F6A">
        <w:t>shaders</w:t>
      </w:r>
      <w:proofErr w:type="spellEnd"/>
      <w:r w:rsidR="00D77F6A">
        <w:t xml:space="preserve">. </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611380" w:rsidRPr="004A1FA8" w:rsidRDefault="002B0A11" w:rsidP="00611380">
      <w:pPr>
        <w:pStyle w:val="Heading2"/>
        <w:numPr>
          <w:ilvl w:val="0"/>
          <w:numId w:val="0"/>
        </w:numPr>
        <w:ind w:left="792" w:hanging="792"/>
        <w:rPr>
          <w:sz w:val="22"/>
        </w:rPr>
      </w:pPr>
      <w:r>
        <w:rPr>
          <w:noProof/>
          <w:sz w:val="22"/>
        </w:rPr>
        <w:pict>
          <v:shape id="_x0000_s1032" type="#_x0000_t75" style="position:absolute;left:0;text-align:left;margin-left:252.3pt;margin-top:0;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  Stage 1 – Data input/data binding</w:t>
      </w:r>
    </w:p>
    <w:p w:rsidR="00A4614C" w:rsidRDefault="00A4614C" w:rsidP="00F2384E">
      <w:pPr>
        <w:jc w:val="both"/>
      </w:pPr>
    </w:p>
    <w:p w:rsidR="00A4614C" w:rsidRDefault="00A4614C" w:rsidP="00A4614C">
      <w:pPr>
        <w:jc w:val="both"/>
      </w:pPr>
      <w:r>
        <w:rPr>
          <w:noProof/>
        </w:rPr>
        <w:t>In this</w:t>
      </w:r>
      <w:r>
        <w:t xml:space="preserve"> example</w:t>
      </w:r>
      <w:r w:rsidR="00355595">
        <w:t xml:space="preserve"> we will render a triangle onto the screen. T</w:t>
      </w:r>
      <w:r>
        <w:t>he triangle</w:t>
      </w:r>
      <w:r w:rsidR="00355595">
        <w:t>s</w:t>
      </w:r>
      <w:r>
        <w:t xml:space="preserve"> vertices will be defined in </w:t>
      </w:r>
      <w:r w:rsidR="00355595">
        <w:t>clip space</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2B0A11"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4B0EC3">
        <w:t xml:space="preserve"> and this is done </w:t>
      </w:r>
      <w:r w:rsidR="00BF0F52">
        <w:t xml:space="preserve">by first creating a </w:t>
      </w:r>
      <w:r w:rsidR="001D706D">
        <w:t>VBO</w:t>
      </w:r>
      <w:r w:rsidR="00355595">
        <w:t xml:space="preserve"> (discussed in earlier section)</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355595">
        <w:rPr>
          <w:rStyle w:val="com"/>
          <w:rFonts w:ascii="Consolas" w:hAnsi="Consolas"/>
          <w:color w:val="858C93"/>
          <w:bdr w:val="none" w:sz="0" w:space="0" w:color="auto" w:frame="1"/>
          <w:shd w:val="clear" w:color="auto" w:fill="EFF0F1"/>
        </w:rPr>
        <w:t xml:space="preserve">vertices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The shader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9F2439">
        <w:rPr>
          <w:rStyle w:val="com"/>
          <w:rFonts w:ascii="Consolas" w:hAnsi="Consolas"/>
          <w:color w:val="858C93"/>
          <w:bdr w:val="none" w:sz="0" w:space="0" w:color="auto" w:frame="1"/>
          <w:shd w:val="clear" w:color="auto" w:fill="EFF0F1"/>
        </w:rPr>
        <w:t>, but we haven’t. So it’s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 xml:space="preserve">At render time, </w:t>
      </w:r>
      <w:r w:rsidR="009F2439">
        <w:t xml:space="preserve">we need to select the buffer on GPU which we created earlier, as it has our stored </w:t>
      </w:r>
      <w:r>
        <w:t>data</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607E6F" w:rsidRDefault="009F2439" w:rsidP="004909BE">
      <w:pPr>
        <w:jc w:val="both"/>
      </w:pPr>
      <w:r>
        <w:t xml:space="preserve">Don’t worry about the first parameter. But the second is the buffer we created earlier. </w:t>
      </w:r>
      <w:r w:rsidR="00607E6F">
        <w:t xml:space="preserve">Now we can </w:t>
      </w:r>
      <w:r w:rsidR="001D706D">
        <w:t>finally i</w:t>
      </w:r>
      <w:r w:rsidR="009F69C5">
        <w:t>ssu</w:t>
      </w:r>
      <w:r w:rsidR="00607E6F">
        <w:t>e</w:t>
      </w:r>
      <w:r w:rsidR="004B0EC3">
        <w:t xml:space="preserve"> the draw call.</w:t>
      </w:r>
      <w:r>
        <w:t xml:space="preserve">. </w:t>
      </w:r>
    </w:p>
    <w:p w:rsidR="00246C26" w:rsidRPr="004A1FA8" w:rsidRDefault="00A4614C" w:rsidP="00A4614C">
      <w:pPr>
        <w:pStyle w:val="Heading2"/>
        <w:numPr>
          <w:ilvl w:val="0"/>
          <w:numId w:val="0"/>
        </w:numPr>
        <w:ind w:left="792" w:hanging="792"/>
        <w:rPr>
          <w:sz w:val="22"/>
        </w:rPr>
      </w:pPr>
      <w:r w:rsidRPr="004A1FA8">
        <w:rPr>
          <w:sz w:val="22"/>
        </w:rPr>
        <w:t>1.1.4.1.  Stage 2 – Vertex shader</w:t>
      </w:r>
    </w:p>
    <w:p w:rsidR="00F2384E" w:rsidRDefault="00F2384E" w:rsidP="00207B59">
      <w:pPr>
        <w:jc w:val="both"/>
      </w:pPr>
    </w:p>
    <w:p w:rsidR="00D41C00" w:rsidRDefault="00F2384E" w:rsidP="00D41C00">
      <w:pPr>
        <w:jc w:val="both"/>
      </w:pPr>
      <w:r>
        <w:t xml:space="preserve">The vertex shader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r w:rsidR="00FC180C">
        <w:t>shader</w:t>
      </w:r>
      <w:r w:rsidR="00882656">
        <w:t xml:space="preserve">. These matrices specify where </w:t>
      </w:r>
      <w:r w:rsidR="00F90AB1">
        <w:t>t</w:t>
      </w:r>
      <w:r w:rsidR="00AB54D8">
        <w:t>he vertices should be positioned</w:t>
      </w:r>
      <w:r w:rsidR="006C23FD">
        <w:t xml:space="preserve"> in the world.</w:t>
      </w:r>
    </w:p>
    <w:p w:rsidR="00D41C00" w:rsidRDefault="00D41C00" w:rsidP="00D41C00">
      <w:pPr>
        <w:jc w:val="both"/>
      </w:pPr>
    </w:p>
    <w:p w:rsidR="006C23FD" w:rsidRPr="009811AC" w:rsidRDefault="002B0A11"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shader </w:t>
      </w:r>
      <w:r w:rsidR="00882656">
        <w:t xml:space="preserve">then </w:t>
      </w:r>
      <w:r w:rsidR="00900EB3">
        <w:t xml:space="preserve">outputs the </w:t>
      </w:r>
      <w:r w:rsidR="00882656">
        <w:t>triangles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882656" w:rsidRPr="009811AC">
        <w:t xml:space="preserve">It contains everything the camera should see. </w:t>
      </w:r>
      <w:r w:rsidR="009811AC" w:rsidRPr="009811AC">
        <w:t xml:space="preserve">The projection matrix converts everything in the viewing frustum to clip space coordinates. When defining a projection matrix, we can specific how much of the scene to process. </w:t>
      </w:r>
      <w:r w:rsidR="009811AC">
        <w:t>In the below example, w</w:t>
      </w:r>
      <w:r w:rsidR="009811AC" w:rsidRPr="009811AC">
        <w:t xml:space="preserve">e want to view from 0.1 units in front of the camera, to 512 units out.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2B0A11" w:rsidP="00D41C00">
      <w:pPr>
        <w:jc w:val="both"/>
      </w:pPr>
      <w:r>
        <w:rPr>
          <w:noProof/>
        </w:rPr>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shapes </w:t>
      </w:r>
      <w:r w:rsidR="00882656">
        <w:t xml:space="preserve">are </w:t>
      </w:r>
      <w:r w:rsidR="009811AC">
        <w:t>completely</w:t>
      </w:r>
      <w:r w:rsidR="005C6858">
        <w:t xml:space="preserve"> outside of the viewing frustum, then they get culled. This means the entire object is discarded as the user can’t see it. It’s important to get rid of any unnecessary vertices as early as poss</w:t>
      </w:r>
      <w:r w:rsidR="00882656">
        <w:t xml:space="preserve">ible, if the user can’t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the visible parts of the objects remain.</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D41C00" w:rsidRDefault="00D41C00" w:rsidP="00D41C00">
      <w:pPr>
        <w:jc w:val="both"/>
      </w:pPr>
      <w:r>
        <w:tab/>
      </w:r>
    </w:p>
    <w:p w:rsidR="00900EB3" w:rsidRDefault="00ED6839" w:rsidP="00D41C00">
      <w:pPr>
        <w:jc w:val="both"/>
      </w:pPr>
      <w:r>
        <w:t>Now we have some colourless shapes on the screen, t</w:t>
      </w:r>
      <w:r w:rsidR="009811AC">
        <w:t>hey need to be filled with</w:t>
      </w:r>
      <w:r>
        <w:t xml:space="preserve">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  Stage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r>
        <w:t>gl.drawArrays</w:t>
      </w:r>
      <w:proofErr w:type="spell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w:t>
      </w:r>
      <w:r w:rsidR="009811AC">
        <w:t>, GL_LINES</w:t>
      </w:r>
      <w:r>
        <w:t xml:space="preserve"> and GL.TRIANGLE_STRIP.</w:t>
      </w:r>
    </w:p>
    <w:p w:rsidR="009811AC" w:rsidRDefault="009811AC" w:rsidP="00D41C00">
      <w:pPr>
        <w:jc w:val="both"/>
      </w:pPr>
    </w:p>
    <w:p w:rsidR="009811AC" w:rsidRDefault="009811AC" w:rsidP="00D41C00">
      <w:pPr>
        <w:jc w:val="both"/>
      </w:pPr>
      <w:r>
        <w:t>For this triangle example, we would issue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AB54D8" w:rsidRDefault="009811AC" w:rsidP="00207B59">
      <w:pPr>
        <w:jc w:val="both"/>
      </w:pPr>
      <w:r>
        <w:t xml:space="preserve">This means we want </w:t>
      </w:r>
      <w:proofErr w:type="spellStart"/>
      <w:r>
        <w:t>WebGL</w:t>
      </w:r>
      <w:proofErr w:type="spellEnd"/>
      <w:r>
        <w:t xml:space="preserve"> to draw triangles between the given points. We also want </w:t>
      </w:r>
      <w:proofErr w:type="spellStart"/>
      <w:r>
        <w:t>WebGL</w:t>
      </w:r>
      <w:proofErr w:type="spellEnd"/>
      <w:r>
        <w:t xml:space="preserve"> to start from the 1</w:t>
      </w:r>
      <w:r w:rsidRPr="009811AC">
        <w:rPr>
          <w:vertAlign w:val="superscript"/>
        </w:rPr>
        <w:t>st</w:t>
      </w:r>
      <w:r>
        <w:t xml:space="preserve"> vertex (0</w:t>
      </w:r>
      <w:r w:rsidR="00C56FD3">
        <w:t xml:space="preserve"> indexed</w:t>
      </w:r>
      <w:r>
        <w:t xml:space="preserve">). And finally we’re saying how many vertices </w:t>
      </w:r>
      <w:proofErr w:type="spellStart"/>
      <w:r>
        <w:t>WebGL</w:t>
      </w:r>
      <w:proofErr w:type="spellEnd"/>
      <w:r>
        <w:t xml:space="preserve"> should draw, since we provided 3, we say 3.</w:t>
      </w:r>
    </w:p>
    <w:p w:rsidR="00A4614C" w:rsidRPr="004A1FA8" w:rsidRDefault="00A4614C" w:rsidP="00A4614C">
      <w:pPr>
        <w:pStyle w:val="Heading2"/>
        <w:numPr>
          <w:ilvl w:val="0"/>
          <w:numId w:val="0"/>
        </w:numPr>
        <w:ind w:left="792" w:hanging="792"/>
        <w:rPr>
          <w:sz w:val="22"/>
        </w:rPr>
      </w:pPr>
      <w:r w:rsidRPr="004A1FA8">
        <w:rPr>
          <w:sz w:val="22"/>
        </w:rPr>
        <w:t>1.1.4.1.  Stage 4 – Fragment shader</w:t>
      </w:r>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A4614C" w:rsidRDefault="002B0A11" w:rsidP="00D41C00">
      <w:pPr>
        <w:jc w:val="both"/>
      </w:pPr>
      <w:r>
        <w:rPr>
          <w:noProof/>
        </w:rPr>
        <w:pict>
          <v:shape id="_x0000_s1030" type="#_x0000_t75" style="position:absolute;left:0;text-align:left;margin-left:269.5pt;margin-top:12.05pt;width:142.5pt;height:88.55pt;z-index:-251646976" wrapcoords="-47 0 -47 21525 21600 21525 21600 0 -47 0">
            <v:imagedata r:id="rId18" o:title="aatriangle"/>
            <w10:wrap type="tight"/>
          </v:shape>
        </w:pict>
      </w:r>
      <w:r w:rsidR="005C6858">
        <w:t xml:space="preserve">The </w:t>
      </w:r>
      <w:r w:rsidR="00E77816">
        <w:t xml:space="preserve">custom </w:t>
      </w:r>
      <w:r w:rsidR="005C6858">
        <w:t>fragment shader</w:t>
      </w:r>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w:t>
      </w:r>
      <w:r w:rsidR="00F23BAE">
        <w:t xml:space="preserve"> </w:t>
      </w:r>
      <w:r w:rsidR="001933FA">
        <w:t xml:space="preserve">The fragment shader runs for each fragment within the given object and outputs an (R,G,B,A) value. </w:t>
      </w:r>
      <w:r w:rsidR="00C56FD3">
        <w:t>A fragment</w:t>
      </w:r>
      <w:r w:rsidR="001865D1">
        <w:t xml:space="preserve"> just means a potential pixel. The fragment hasn’t been tested properly to see if it’s visible, so it might not get rendered. Pixels are things that appear on the screen, a fragment might not. </w:t>
      </w:r>
    </w:p>
    <w:p w:rsidR="00A4614C" w:rsidRPr="004A1FA8" w:rsidRDefault="00A4614C" w:rsidP="00A4614C">
      <w:pPr>
        <w:pStyle w:val="Heading2"/>
        <w:numPr>
          <w:ilvl w:val="0"/>
          <w:numId w:val="0"/>
        </w:numPr>
        <w:ind w:left="792" w:hanging="792"/>
        <w:rPr>
          <w:sz w:val="22"/>
        </w:rPr>
      </w:pPr>
      <w:r w:rsidRPr="004A1FA8">
        <w:rPr>
          <w:sz w:val="22"/>
        </w:rPr>
        <w:t>1.1.4.1.  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w:t>
      </w:r>
      <w:r>
        <w:lastRenderedPageBreak/>
        <w:t>on</w:t>
      </w:r>
      <w:r w:rsidR="00767079">
        <w:t xml:space="preserve"> </w:t>
      </w:r>
      <w:r>
        <w:t xml:space="preserve">top of </w:t>
      </w:r>
      <w:r w:rsidR="00C56FD3">
        <w:t>the fragment</w:t>
      </w:r>
      <w:r>
        <w:t xml:space="preserve"> that’s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1865D1">
        <w:t>, it’s just a huge 2D array</w:t>
      </w:r>
      <w:r w:rsidR="00C56FD3">
        <w:t xml:space="preserve">. Objects in the scene are given depth (or Z values). </w:t>
      </w:r>
      <w:r>
        <w:t>This information is used to determine wha</w:t>
      </w:r>
      <w:r w:rsidR="006433B1">
        <w:t>t fragments should turn into pixels and get rendered.</w:t>
      </w:r>
    </w:p>
    <w:p w:rsidR="00D41C00" w:rsidRDefault="00D41C00" w:rsidP="00D41C00">
      <w:pPr>
        <w:jc w:val="both"/>
      </w:pPr>
    </w:p>
    <w:p w:rsidR="00A4614C" w:rsidRDefault="00BF292E" w:rsidP="00D41C00">
      <w:pPr>
        <w:jc w:val="both"/>
      </w:pPr>
      <w:r>
        <w:t xml:space="preserve">Now the fragment shader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  Stage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t xml:space="preserve">,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022CC9" w:rsidRDefault="00022CC9" w:rsidP="00022CC9">
      <w:pPr>
        <w:pStyle w:val="Heading2"/>
        <w:numPr>
          <w:ilvl w:val="0"/>
          <w:numId w:val="0"/>
        </w:numPr>
        <w:jc w:val="both"/>
      </w:pPr>
      <w:r>
        <w:t>1.1.X.</w:t>
      </w:r>
      <w:r>
        <w:tab/>
        <w:t xml:space="preserve">  Texture mapping </w:t>
      </w:r>
    </w:p>
    <w:p w:rsidR="00671898" w:rsidRDefault="00671898" w:rsidP="00022CC9"/>
    <w:p w:rsidR="00671898" w:rsidRPr="00671898" w:rsidRDefault="00671898" w:rsidP="00022CC9">
      <w:pPr>
        <w:rPr>
          <w:color w:val="FF0000"/>
        </w:rPr>
      </w:pPr>
      <w:r w:rsidRPr="00671898">
        <w:rPr>
          <w:color w:val="FF0000"/>
        </w:rPr>
        <w:t>Knowledge of texture mapping has been gained from []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containing 5000 vertices, we wouldn’t want to go and define a colour for all of them. Instead, we can generate texture coordinates for the model and use a simple image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w:t>
      </w:r>
      <w:r w:rsidR="006433B1">
        <w:t>fragment</w:t>
      </w:r>
      <w:r>
        <w:t xml:space="preserve"> a different UV coordinate. This would mean creating a very large amount of data. Instead</w:t>
      </w:r>
      <w:r w:rsidR="006433B1">
        <w:t>,</w:t>
      </w:r>
      <w:r>
        <w:t xml:space="preserve"> we just assign the vertices texture coordinates, then let </w:t>
      </w:r>
      <w:proofErr w:type="spellStart"/>
      <w:r>
        <w:t>WebGL</w:t>
      </w:r>
      <w:proofErr w:type="spellEnd"/>
      <w:r>
        <w:t xml:space="preserve">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lastRenderedPageBreak/>
        <w:t xml:space="preserve">Like with all data, </w:t>
      </w:r>
      <w:r w:rsidR="00022CC9">
        <w:t xml:space="preserve">the objects UV coordinates need to be </w:t>
      </w:r>
      <w:r w:rsidR="006433B1">
        <w:t xml:space="preserve">created, then </w:t>
      </w:r>
      <w:r w:rsidR="00022CC9">
        <w:t>bound</w:t>
      </w:r>
      <w:r>
        <w:t xml:space="preserve"> at render time</w:t>
      </w:r>
      <w:r w:rsidR="00022CC9">
        <w:t xml:space="preserve">. </w:t>
      </w:r>
      <w:r>
        <w:t>The texture you want to use also needs to be bound. When the draw call is issued, the sampler2D in the shader will fill in the fragments/pixels in the square with the correct texture values.</w:t>
      </w:r>
    </w:p>
    <w:p w:rsidR="00022CC9" w:rsidRDefault="002B0A11" w:rsidP="00E77816">
      <w:pPr>
        <w:jc w:val="both"/>
      </w:pPr>
      <w:r>
        <w:rPr>
          <w:noProof/>
        </w:rPr>
        <w:pict>
          <v:shape id="_x0000_s1055" type="#_x0000_t75" style="position:absolute;left:0;text-align:left;margin-left:40.9pt;margin-top:10.5pt;width:313.85pt;height:165.7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9D5924" w:rsidRDefault="009D5924" w:rsidP="009D5924">
      <w:pPr>
        <w:pStyle w:val="Heading2"/>
        <w:numPr>
          <w:ilvl w:val="0"/>
          <w:numId w:val="0"/>
        </w:numPr>
        <w:jc w:val="both"/>
      </w:pPr>
      <w:r>
        <w:t>1.1.X.</w:t>
      </w:r>
      <w:r>
        <w:tab/>
        <w:t xml:space="preserve">  Lighting</w:t>
      </w:r>
    </w:p>
    <w:p w:rsidR="009D5924" w:rsidRDefault="009D5924" w:rsidP="009D5924"/>
    <w:p w:rsidR="009D5924" w:rsidRDefault="009D5924" w:rsidP="009D5924">
      <w:pPr>
        <w:rPr>
          <w:color w:val="FF0000"/>
        </w:rPr>
      </w:pPr>
      <w:r>
        <w:rPr>
          <w:noProof/>
          <w:lang w:eastAsia="en-GB"/>
        </w:rPr>
        <w:drawing>
          <wp:anchor distT="0" distB="0" distL="114300" distR="114300" simplePos="0" relativeHeight="251810816" behindDoc="1" locked="0" layoutInCell="1" allowOverlap="1" wp14:anchorId="10F59FB0" wp14:editId="39FBDE22">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users vision is through a combination of these light sources.</w:t>
      </w:r>
    </w:p>
    <w:p w:rsidR="009D5924" w:rsidRDefault="009D5924" w:rsidP="009D5924"/>
    <w:p w:rsidR="009D5924" w:rsidRDefault="009D5924" w:rsidP="009D5924">
      <w:r>
        <w:rPr>
          <w:noProof/>
          <w:lang w:eastAsia="en-GB"/>
        </w:rPr>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is calculated from </w:t>
      </w:r>
      <w:proofErr w:type="spellStart"/>
      <w:r>
        <w:t>normals</w:t>
      </w:r>
      <w:proofErr w:type="spellEnd"/>
      <w:r>
        <w:t xml:space="preserve"> and light positions. A normal is just a vector pointing in the direction away from the objects surface.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9D5924" w:rsidRDefault="00680357" w:rsidP="009D5924">
      <w:pPr>
        <w:pStyle w:val="Heading2"/>
        <w:numPr>
          <w:ilvl w:val="0"/>
          <w:numId w:val="0"/>
        </w:numPr>
        <w:jc w:val="both"/>
      </w:pPr>
      <w:r>
        <w:t>1.1.X.</w:t>
      </w:r>
      <w:r>
        <w:tab/>
        <w:t xml:space="preserve">  </w:t>
      </w:r>
      <w:r w:rsidR="0000210B">
        <w:t>Terrain generation with n</w:t>
      </w:r>
      <w:r>
        <w:t>oise</w:t>
      </w:r>
    </w:p>
    <w:p w:rsidR="009D5924" w:rsidRDefault="009D5924" w:rsidP="00BD271E"/>
    <w:p w:rsidR="00680357" w:rsidRDefault="00680357" w:rsidP="00680357">
      <w:r>
        <w:lastRenderedPageBreak/>
        <w:t>There should obviously be terrain for the player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by </w:t>
      </w:r>
      <w:r w:rsidR="00680357" w:rsidRPr="009D5924">
        <w:rPr>
          <w:color w:val="FF0000"/>
        </w:rPr>
        <w:t xml:space="preserve">Ken </w:t>
      </w:r>
      <w:proofErr w:type="spellStart"/>
      <w:r w:rsidR="00680357" w:rsidRPr="009D5924">
        <w:rPr>
          <w:color w:val="FF0000"/>
        </w:rPr>
        <w:t>Perlin</w:t>
      </w:r>
      <w:proofErr w:type="spellEnd"/>
      <w:r w:rsidR="00680357" w:rsidRPr="009D5924">
        <w:rPr>
          <w:color w:val="FF0000"/>
        </w:rPr>
        <w:t xml:space="preserve">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ne you used a random() function</w:t>
      </w:r>
      <w:r>
        <w:t xml:space="preserve"> and plotted the </w:t>
      </w:r>
      <w:r w:rsidR="009D5924">
        <w:t xml:space="preserve">returned numbers </w:t>
      </w:r>
      <w:r>
        <w:t xml:space="preserve">on a graph. </w:t>
      </w:r>
      <w:r w:rsidRPr="00F50584">
        <w:rPr>
          <w:color w:val="FF0000"/>
        </w:rPr>
        <w:t xml:space="preserve">The output would the similar to </w:t>
      </w:r>
      <w:r w:rsidR="0000210B">
        <w:rPr>
          <w:color w:val="FF0000"/>
        </w:rPr>
        <w:t xml:space="preserve">the </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D60D91" w:rsidRDefault="004C12FA" w:rsidP="00816E8D">
      <w:pPr>
        <w:pStyle w:val="Heading2"/>
        <w:jc w:val="both"/>
      </w:pPr>
      <w:r>
        <w:t>Analysis</w:t>
      </w:r>
      <w:bookmarkEnd w:id="6"/>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xml:space="preserve">. There’s no premade 3D scene where </w:t>
      </w:r>
      <w:r>
        <w:lastRenderedPageBreak/>
        <w:t>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Pr="008279AB">
        <w:t>at the beginning wouldn’t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might never get applied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 xml:space="preserve">For this reason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lastRenderedPageBreak/>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X,Y,Z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lastRenderedPageBreak/>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r w:rsidR="00F42147">
        <w:rPr>
          <w:lang w:val="en-US"/>
        </w:rPr>
        <w:t xml:space="preserve">Even if there was somehow a possible code injection, it would just break the scene for the current user. </w:t>
      </w:r>
    </w:p>
    <w:p w:rsidR="0034136E" w:rsidRDefault="004C12FA" w:rsidP="0034136E">
      <w:pPr>
        <w:pStyle w:val="Heading2"/>
        <w:jc w:val="both"/>
      </w:pPr>
      <w:bookmarkStart w:id="7" w:name="_Toc476088416"/>
      <w:r>
        <w:t>Process</w:t>
      </w:r>
      <w:bookmarkEnd w:id="7"/>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WebGL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w:t>
      </w:r>
      <w:r>
        <w:rPr>
          <w:lang w:val="en-US"/>
        </w:rPr>
        <w:lastRenderedPageBreak/>
        <w:t xml:space="preserve">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C23102" w:rsidRDefault="00741B7B" w:rsidP="004C12FA">
      <w:pPr>
        <w:rPr>
          <w:lang w:val="en-US"/>
        </w:rPr>
      </w:pPr>
      <w:r>
        <w:rPr>
          <w:lang w:val="en-US"/>
        </w:rPr>
        <w:t xml:space="preserve">An agile approach allows documentation to be written after the story </w:t>
      </w:r>
      <w:r w:rsidR="00F42147">
        <w:rPr>
          <w:lang w:val="en-US"/>
        </w:rPr>
        <w:t>or feature is complete. This means</w:t>
      </w:r>
      <w:r>
        <w:rPr>
          <w:lang w:val="en-US"/>
        </w:rPr>
        <w:t xml:space="preserve"> it is unlikely that the documentation will have to later be changed. </w:t>
      </w:r>
      <w:r w:rsidR="0034136E">
        <w:rPr>
          <w:lang w:val="en-US"/>
        </w:rPr>
        <w:t>With a waterfall style approach</w:t>
      </w:r>
      <w:r w:rsidR="00F42147">
        <w:rPr>
          <w:lang w:val="en-US"/>
        </w:rPr>
        <w:t xml:space="preserve"> the</w:t>
      </w:r>
      <w:r w:rsidR="0034136E">
        <w:rPr>
          <w:lang w:val="en-US"/>
        </w:rPr>
        <w:t xml:space="preserve">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F42147" w:rsidRDefault="00F42147" w:rsidP="004C12FA">
      <w:pPr>
        <w:rPr>
          <w:lang w:val="en-US"/>
        </w:rPr>
      </w:pPr>
    </w:p>
    <w:p w:rsidR="00946335"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w:t>
      </w:r>
      <w:r w:rsidR="000D5440">
        <w:rPr>
          <w:lang w:val="en-US"/>
        </w:rPr>
        <w:t>ted at the start of the project</w:t>
      </w:r>
      <w:r>
        <w:rPr>
          <w:lang w:val="en-US"/>
        </w:rPr>
        <w:t xml:space="preserve">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0D5440">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 xml:space="preserve">a </w:t>
      </w:r>
      <w:r>
        <w:rPr>
          <w:lang w:val="en-US"/>
        </w:rPr>
        <w:lastRenderedPageBreak/>
        <w:t>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942627">
        <w:rPr>
          <w:lang w:val="en-US"/>
        </w:rPr>
        <w:t xml:space="preserve">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would be implemented. This is adapted from the standard 15 minute SCRUM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8" w:name="_Toc192777707"/>
      <w:bookmarkStart w:id="9" w:name="_Toc222978596"/>
      <w:bookmarkStart w:id="10" w:name="_Toc476088417"/>
      <w:bookmarkEnd w:id="5"/>
      <w:r>
        <w:t>Des</w:t>
      </w:r>
      <w:r w:rsidR="00711DBE">
        <w:t>ign</w:t>
      </w:r>
      <w:bookmarkEnd w:id="8"/>
      <w:bookmarkEnd w:id="9"/>
      <w:bookmarkEnd w:id="10"/>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1" w:name="_Toc222978597"/>
      <w:bookmarkStart w:id="12" w:name="_Toc476088418"/>
      <w:bookmarkStart w:id="13" w:name="_Toc192777708"/>
      <w:r>
        <w:lastRenderedPageBreak/>
        <w:t>Overall Architecture</w:t>
      </w:r>
      <w:bookmarkEnd w:id="11"/>
      <w:bookmarkEnd w:id="12"/>
    </w:p>
    <w:p w:rsidR="008C0B31" w:rsidRDefault="002B0A11" w:rsidP="008C0B31">
      <w:r>
        <w:rPr>
          <w:noProof/>
        </w:rPr>
        <w:pict>
          <v:shape id="_x0000_s1034" type="#_x0000_t75" style="position:absolute;margin-left:286.25pt;margin-top:4.05pt;width:134.75pt;height:197.95pt;z-index:-251638784"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2B0A11" w:rsidP="00B34922">
      <w:r>
        <w:rPr>
          <w:noProof/>
        </w:rPr>
        <w:pict>
          <v:shape id="_x0000_s1035" type="#_x0000_t75" style="position:absolute;margin-left:0;margin-top:65.2pt;width:107.3pt;height:180.35pt;z-index:-251636736"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water)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they’re facing, </w:t>
      </w:r>
      <w:r w:rsidR="00F830B3">
        <w:t>multiplied</w:t>
      </w:r>
      <w:r w:rsidR="004D5CBD">
        <w:t xml:space="preserve"> by the camera speed. The cameras Y position isn’t updated here, instead the user can go up by pressing R (for rise). </w:t>
      </w:r>
    </w:p>
    <w:p w:rsidR="008C0B31" w:rsidRDefault="002B0A11"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After the matrices have been updated for the current frame, they’re passed into the vertex shader. This is done with a call to</w:t>
      </w:r>
      <w:r w:rsidR="00F830B3">
        <w:t xml:space="preserve"> a version of </w:t>
      </w:r>
      <w:proofErr w:type="spellStart"/>
      <w:r>
        <w:t>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2B0A11" w:rsidP="008C0B31">
      <w:r>
        <w:rPr>
          <w:noProof/>
        </w:rPr>
        <w:lastRenderedPageBreak/>
        <w:pict>
          <v:shape id="_x0000_s1038" type="#_x0000_t75" style="position:absolute;margin-left:161.3pt;margin-top:10.3pt;width:253.75pt;height:347.7pt;z-index:-251632640" wrapcoords="-39 0 -39 21568 21600 21568 21600 0 -39 0">
            <v:imagedata r:id="rId28" o:title="Flow Diagram (2)" croptop="20356f" cropbottom="6520f" cropleft="32926f" cropright="-1287f"/>
            <w10:wrap type="tight"/>
          </v:shape>
        </w:pict>
      </w:r>
    </w:p>
    <w:p w:rsidR="000F52D0" w:rsidRDefault="00106CD8" w:rsidP="008C0B31">
      <w:r>
        <w:t>The vertex shader gets run on every vertex</w:t>
      </w:r>
      <w:r w:rsidR="00F830B3">
        <w:t>. This outputs</w:t>
      </w:r>
      <w:r>
        <w:t xml:space="preserve"> the </w:t>
      </w:r>
      <w:r w:rsidR="00F830B3">
        <w:t xml:space="preserve">final position of the vertex by setting </w:t>
      </w:r>
      <w:r w:rsidR="00931846">
        <w:t xml:space="preserve">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shader is passed into the fragment shader.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4" w:name="_Toc222978598"/>
      <w:bookmarkStart w:id="15" w:name="_Toc476088419"/>
      <w:r>
        <w:t>Detailed Design</w:t>
      </w:r>
      <w:bookmarkEnd w:id="14"/>
      <w:bookmarkEnd w:id="15"/>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file(1)(1)(1),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w:t>
      </w:r>
      <w:r w:rsidR="004B011B">
        <w:t>the first sprint retrospectives</w:t>
      </w:r>
      <w:r>
        <w:t xml:space="preserve">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w:t>
      </w:r>
      <w:r w:rsidR="004B011B">
        <w:t>d replaced with actual variable</w:t>
      </w:r>
      <w:r>
        <w:t xml:space="preserve"> types.</w:t>
      </w:r>
      <w:r w:rsidR="00DA4560">
        <w:t xml:space="preserve"> </w:t>
      </w:r>
    </w:p>
    <w:p w:rsidR="00EA2A56" w:rsidRPr="00EA2A56" w:rsidRDefault="00EA2A56" w:rsidP="004C12FA">
      <w:pPr>
        <w:pStyle w:val="Heading3"/>
      </w:pPr>
      <w:bookmarkStart w:id="16" w:name="_Toc222978599"/>
      <w:bookmarkStart w:id="17" w:name="_Toc476088420"/>
      <w:r>
        <w:t>Even More Detail</w:t>
      </w:r>
      <w:bookmarkEnd w:id="16"/>
      <w:bookmarkEnd w:id="17"/>
    </w:p>
    <w:p w:rsidR="00A11B8A" w:rsidRDefault="00A11B8A" w:rsidP="004C12FA"/>
    <w:p w:rsidR="004A3D6F" w:rsidRDefault="004A3D6F" w:rsidP="004C12FA">
      <w:r>
        <w:lastRenderedPageBreak/>
        <w:t>The full class diagram was to</w:t>
      </w:r>
      <w:r w:rsidRPr="00931846">
        <w:rPr>
          <w:color w:val="FF0000"/>
        </w:rPr>
        <w:t xml:space="preserve">o big to include here, so instead it’s in the appendices located here []. </w:t>
      </w:r>
    </w:p>
    <w:p w:rsidR="004A3D6F" w:rsidRDefault="004A3D6F" w:rsidP="004C12FA"/>
    <w:p w:rsidR="00931846" w:rsidRDefault="002B0A11" w:rsidP="004C12FA">
      <w:r>
        <w:rPr>
          <w:noProof/>
        </w:rPr>
        <w:pict>
          <v:shape id="_x0000_s1047" type="#_x0000_t75" style="position:absolute;margin-left:236.8pt;margin-top:26.7pt;width:178.35pt;height:240.2pt;z-index:-251616256"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 xml:space="preserve">There have been some small modifications, mainly just removing the variables and methods. However each class, minus the </w:t>
      </w:r>
      <w:proofErr w:type="spellStart"/>
      <w:r w:rsidR="004A3D6F">
        <w:t>shaders</w:t>
      </w:r>
      <w:proofErr w:type="spellEnd"/>
      <w:r w:rsidR="004A3D6F">
        <w:t xml:space="preserve">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986FC2" w:rsidRDefault="002B0A11" w:rsidP="004C12FA">
      <w:r>
        <w:rPr>
          <w:noProof/>
        </w:rPr>
        <w:pict>
          <v:shape id="_x0000_s1069" type="#_x0000_t75" style="position:absolute;margin-left:165.2pt;margin-top:24.05pt;width:249.95pt;height:135.9pt;z-index:-251568128" wrapcoords="-39 0 -39 21455 21600 21455 21600 0 -39 0">
            <v:imagedata r:id="rId30" o:title="minified" croptop="18884f" cropright="42416f"/>
            <w10:wrap type="tight"/>
          </v:shape>
        </w:pict>
      </w:r>
      <w:r w:rsidR="00CE3D27">
        <w:t xml:space="preserve">Also the switching of the </w:t>
      </w:r>
      <w:proofErr w:type="spellStart"/>
      <w:r w:rsidR="00CE3D27">
        <w:t>shaders</w:t>
      </w:r>
      <w:proofErr w:type="spellEnd"/>
      <w:r w:rsidR="00CE3D27">
        <w:t xml:space="preserve"> used 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2B0A11" w:rsidP="004C12FA">
      <w:r>
        <w:rPr>
          <w:noProof/>
        </w:rPr>
        <w:pict>
          <v:shape id="_x0000_s1088" type="#_x0000_t75" style="position:absolute;margin-left:176.75pt;margin-top:.05pt;width:238.5pt;height:169.95pt;z-index:-251520000"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users quadrant is needed to render the rocks and the terrain around the user. After the users quadrant has been calculated, the terrain and rocks can be rendered. Both of these files use the Main program containing the main vertex and fragment </w:t>
      </w:r>
      <w:proofErr w:type="spellStart"/>
      <w:r w:rsidR="0026078A">
        <w:t>shaders</w:t>
      </w:r>
      <w:proofErr w:type="spellEnd"/>
      <w:r w:rsidR="0026078A">
        <w:t xml:space="preserve">. This is opposed to the skybox or water </w:t>
      </w:r>
      <w:proofErr w:type="spellStart"/>
      <w:r w:rsidR="0026078A">
        <w:t>shaders</w:t>
      </w:r>
      <w:proofErr w:type="spellEnd"/>
      <w:r w:rsidR="0026078A">
        <w:t xml:space="preserve">. </w:t>
      </w:r>
    </w:p>
    <w:p w:rsidR="00CE3D27" w:rsidRDefault="00CE3D27" w:rsidP="004C12FA"/>
    <w:p w:rsidR="00B679AA" w:rsidRDefault="0026078A" w:rsidP="004C12FA">
      <w:r>
        <w:rPr>
          <w:noProof/>
          <w:lang w:eastAsia="en-GB"/>
        </w:rPr>
        <w:lastRenderedPageBreak/>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w:t>
      </w:r>
      <w:proofErr w:type="spellStart"/>
      <w:r>
        <w:t>shaders</w:t>
      </w:r>
      <w:proofErr w:type="spellEnd"/>
      <w:r>
        <w:t xml:space="preserve">, </w:t>
      </w:r>
      <w:r w:rsidR="004B011B">
        <w:t>over</w:t>
      </w:r>
      <w:r>
        <w:t xml:space="preserve"> to the water ones.</w:t>
      </w:r>
    </w:p>
    <w:p w:rsidR="0026078A" w:rsidRDefault="0026078A"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w:t>
      </w:r>
      <w:proofErr w:type="spellStart"/>
      <w:r w:rsidR="0026078A">
        <w:t>shaders</w:t>
      </w:r>
      <w:proofErr w:type="spellEnd"/>
      <w:r w:rsidR="0026078A">
        <w:t>. This is the end of a render pass and it loops from the skybox, back to the camera</w:t>
      </w:r>
      <w:r w:rsidR="003E00E3">
        <w:t xml:space="preserve"> class</w:t>
      </w:r>
      <w:r w:rsidR="0026078A">
        <w:t xml:space="preserve"> for the next frame. </w:t>
      </w:r>
    </w:p>
    <w:p w:rsidR="00A11B8A" w:rsidRDefault="00A11B8A" w:rsidP="004C12FA">
      <w:pPr>
        <w:pStyle w:val="Heading2"/>
      </w:pPr>
      <w:bookmarkStart w:id="18" w:name="_Toc222978600"/>
      <w:bookmarkStart w:id="19" w:name="_Toc476088421"/>
      <w:r>
        <w:t>User Interface Design</w:t>
      </w:r>
      <w:bookmarkEnd w:id="18"/>
      <w:bookmarkEnd w:id="19"/>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Pr="004B011B" w:rsidRDefault="003E00E3" w:rsidP="003E00E3">
      <w:pPr>
        <w:rPr>
          <w:color w:val="FF0000"/>
        </w:rPr>
      </w:pPr>
      <w:r w:rsidRPr="004B011B">
        <w:rPr>
          <w:color w:val="FF0000"/>
        </w:rPr>
        <w:t>idea1.jpg []</w:t>
      </w:r>
    </w:p>
    <w:p w:rsidR="003E00E3" w:rsidRDefault="003E00E3" w:rsidP="003E00E3">
      <w:r>
        <w:tab/>
        <w:t>This interface gives more room to look around the world, less clutter</w:t>
      </w:r>
    </w:p>
    <w:p w:rsidR="003E00E3" w:rsidRDefault="003E00E3" w:rsidP="003E00E3">
      <w:r>
        <w:tab/>
        <w:t>Quick to build</w:t>
      </w:r>
    </w:p>
    <w:p w:rsidR="003E00E3" w:rsidRDefault="003E00E3" w:rsidP="003E00E3">
      <w:r>
        <w:tab/>
        <w:t>It’s good for small screen</w:t>
      </w:r>
    </w:p>
    <w:p w:rsidR="003E00E3" w:rsidRDefault="003E00E3" w:rsidP="003E00E3"/>
    <w:p w:rsidR="003E00E3" w:rsidRPr="004B011B" w:rsidRDefault="003E00E3" w:rsidP="003E00E3">
      <w:pPr>
        <w:rPr>
          <w:color w:val="FF0000"/>
        </w:rPr>
      </w:pPr>
      <w:r w:rsidRPr="004B011B">
        <w:rPr>
          <w:color w:val="FF0000"/>
        </w:rPr>
        <w:t>idea2.jpg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r its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Pr="004B011B" w:rsidRDefault="003E00E3" w:rsidP="003E00E3">
      <w:pPr>
        <w:rPr>
          <w:color w:val="FF0000"/>
        </w:rPr>
      </w:pPr>
      <w:r w:rsidRPr="004B011B">
        <w:rPr>
          <w:color w:val="FF0000"/>
        </w:rPr>
        <w:t>in-game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Pr="004B011B" w:rsidRDefault="009E320D" w:rsidP="00BE637A">
      <w:pPr>
        <w:rPr>
          <w:color w:val="FF0000"/>
        </w:rPr>
      </w:pPr>
      <w:r w:rsidRPr="004B011B">
        <w:rPr>
          <w:color w:val="FF0000"/>
        </w:rPr>
        <w:t>m</w:t>
      </w:r>
      <w:r w:rsidR="003E00E3" w:rsidRPr="004B011B">
        <w:rPr>
          <w:color w:val="FF0000"/>
        </w:rPr>
        <w:t>ain menu.jpg []</w:t>
      </w:r>
    </w:p>
    <w:p w:rsidR="00D27BF1" w:rsidRPr="00E56561" w:rsidRDefault="009E320D" w:rsidP="004C12FA">
      <w:r>
        <w:tab/>
        <w:t>Basic menu, has background image, play button, standard menu</w:t>
      </w:r>
    </w:p>
    <w:p w:rsidR="00C64C54" w:rsidRDefault="00711DBE" w:rsidP="003826F0">
      <w:pPr>
        <w:pStyle w:val="Heading1"/>
      </w:pPr>
      <w:bookmarkStart w:id="20" w:name="_Toc222978602"/>
      <w:bookmarkStart w:id="21" w:name="_Toc476088423"/>
      <w:r>
        <w:t>Implementation</w:t>
      </w:r>
      <w:bookmarkStart w:id="22" w:name="_Toc192777712"/>
      <w:bookmarkEnd w:id="13"/>
      <w:bookmarkEnd w:id="20"/>
      <w:bookmarkEnd w:id="21"/>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w:t>
      </w:r>
      <w:r w:rsidR="009A2597">
        <w:t xml:space="preserve"> that were</w:t>
      </w:r>
      <w:r w:rsidR="00C64C54">
        <w:t xml:space="preserve"> </w:t>
      </w:r>
      <w:r w:rsidR="009A2597">
        <w:t>being</w:t>
      </w:r>
      <w:r w:rsidR="00C64C54">
        <w:t xml:space="preserve"> working on: the game code written in JavaScript and </w:t>
      </w:r>
      <w:r w:rsidR="00C64C54">
        <w:lastRenderedPageBreak/>
        <w:t xml:space="preserve">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rsidR="00C64C54">
        <w:t xml:space="preserve"> </w:t>
      </w:r>
      <w:r w:rsidR="00285E11">
        <w:t xml:space="preserve">and </w:t>
      </w:r>
      <w:r w:rsidR="00D27BF1">
        <w:t xml:space="preserve">afterwards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WebGL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 a</w:t>
      </w:r>
      <w:r>
        <w:t xml:space="preserve"> MarsScene object is then created </w:t>
      </w:r>
      <w:r w:rsidR="009A2597">
        <w:t xml:space="preserve">which starts the render loop.  </w:t>
      </w: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values) was created. It was used to assign the Y (or height) position of 3D vertices. These vertices where connected together and</w:t>
      </w:r>
      <w:r w:rsidR="009A2597">
        <w:rPr>
          <w:lang w:val="en-US"/>
        </w:rPr>
        <w:t xml:space="preserve"> were</w:t>
      </w:r>
      <w:r w:rsidR="0085470A">
        <w:rPr>
          <w:lang w:val="en-US"/>
        </w:rPr>
        <w:t xml:space="preserve">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For every Z value, the loops went over 0 to 2048 in the X, then incremented Z and started looping again. This created a flat grid of vertices spanning outwards into the scene</w:t>
      </w:r>
      <w:r w:rsidR="009A2597">
        <w:rPr>
          <w:lang w:val="en-US"/>
        </w:rPr>
        <w:t>.</w:t>
      </w:r>
      <w:r>
        <w:rPr>
          <w:lang w:val="en-US"/>
        </w:rPr>
        <w:t xml:space="preserve"> The 2D height map created earlier was then assigned to the h</w:t>
      </w:r>
      <w:r w:rsidR="009A2597">
        <w:rPr>
          <w:lang w:val="en-US"/>
        </w:rPr>
        <w:t>eight positions of the vertices. S</w:t>
      </w:r>
      <w:r>
        <w:rPr>
          <w:lang w:val="en-US"/>
        </w:rPr>
        <w:t>o a vertex looked like (x, heightmapvalue, z)</w:t>
      </w:r>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t>This created very bumpy terrain</w:t>
      </w:r>
      <w:r w:rsidR="00FE1B35">
        <w:rPr>
          <w:lang w:val="en-US"/>
        </w:rPr>
        <w:t xml:space="preserve">, as the height values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p>
    <w:p w:rsidR="0085470A" w:rsidRDefault="002B0A11" w:rsidP="002B3B86">
      <w:pPr>
        <w:jc w:val="both"/>
        <w:rPr>
          <w:lang w:val="en-US"/>
        </w:rPr>
      </w:pPr>
      <w:r>
        <w:rPr>
          <w:noProof/>
        </w:rPr>
        <w:lastRenderedPageBreak/>
        <w:pict>
          <v:shape id="_x0000_s1053" type="#_x0000_t75" style="position:absolute;left:0;text-align:left;margin-left:.2pt;margin-top:11.55pt;width:228.3pt;height:128.75pt;z-index:-251601920"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2B0A11" w:rsidP="002B3B86">
      <w:pPr>
        <w:jc w:val="both"/>
        <w:rPr>
          <w:lang w:val="en-US"/>
        </w:rPr>
      </w:pPr>
      <w:r>
        <w:rPr>
          <w:noProof/>
        </w:rPr>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elementsBuffer</w:t>
      </w:r>
      <w:proofErr w:type="spell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terrainVertices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7E727D" w:rsidRDefault="00D94D0C" w:rsidP="004D1054">
      <w:pPr>
        <w:jc w:val="both"/>
        <w:rPr>
          <w:lang w:val="en-US"/>
        </w:rPr>
      </w:pPr>
      <w:r>
        <w:rPr>
          <w:lang w:val="en-US"/>
        </w:rPr>
        <w:lastRenderedPageBreak/>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 xml:space="preserve">The multi-coloured terrain was </w:t>
      </w:r>
      <w:r w:rsidR="009F72B8">
        <w:t>good but not very realistic. Instead of defining colours, a</w:t>
      </w:r>
      <w:r>
        <w:t xml:space="preserve">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 xml:space="preserve">is not just a simple square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createQuadrantUvs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2B0A11" w:rsidP="003423C8">
      <w:r>
        <w:rPr>
          <w:noProof/>
        </w:rPr>
        <w:lastRenderedPageBreak/>
        <w:pict>
          <v:shape id="_x0000_s1056" type="#_x0000_t75" style="position:absolute;margin-left:.15pt;margin-top:.65pt;width:277.35pt;height:2in;z-index:-251595776"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2B0A11" w:rsidP="007E727D">
      <w:r>
        <w:rPr>
          <w:noProof/>
        </w:rPr>
        <w:pict>
          <v:shape id="_x0000_s1057" type="#_x0000_t75" style="position:absolute;margin-left:16.4pt;margin-top:21pt;width:373.8pt;height:173.6pt;z-index:-251593728"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For a sprint or two</w:t>
      </w:r>
      <w:r w:rsidR="009F72B8">
        <w:t>,</w:t>
      </w:r>
      <w:r>
        <w:t xml:space="preserve"> a procedural </w:t>
      </w:r>
      <w:proofErr w:type="spellStart"/>
      <w:r>
        <w:t>perlin</w:t>
      </w:r>
      <w:proofErr w:type="spellEnd"/>
      <w:r>
        <w:t xml:space="preserve"> noise texture w</w:t>
      </w:r>
      <w:r w:rsidR="009F72B8">
        <w:t>as used on the terrain.</w:t>
      </w:r>
      <w:r>
        <w:t xml:space="preserve"> </w:t>
      </w:r>
      <w:r w:rsidR="009F72B8">
        <w:t>T</w:t>
      </w:r>
      <w:r w:rsidR="003139BB">
        <w:t xml:space="preserve">he code </w:t>
      </w:r>
      <w:r w:rsidR="003139BB" w:rsidRPr="003139BB">
        <w:rPr>
          <w:color w:val="FF0000"/>
        </w:rPr>
        <w:t>to generate it</w:t>
      </w:r>
      <w:r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t>Although technical, it didn’t look much like mars so it was eventually removed.</w:t>
      </w:r>
      <w:r w:rsidR="003139BB">
        <w:t xml:space="preserve"> The below images are examples of the noise textures generated by the code:</w:t>
      </w:r>
    </w:p>
    <w:p w:rsidR="003139BB" w:rsidRDefault="003139BB" w:rsidP="007E727D"/>
    <w:p w:rsidR="003139BB" w:rsidRDefault="003139BB" w:rsidP="007E727D"/>
    <w:p w:rsidR="003139BB" w:rsidRDefault="003139BB" w:rsidP="007E727D">
      <w:r>
        <w:rPr>
          <w:noProof/>
          <w:lang w:eastAsia="en-GB"/>
        </w:rPr>
        <w:lastRenderedPageBreak/>
        <w:drawing>
          <wp:anchor distT="0" distB="0" distL="114300" distR="114300" simplePos="0" relativeHeight="251798528" behindDoc="1" locked="0" layoutInCell="1" allowOverlap="1">
            <wp:simplePos x="0" y="0"/>
            <wp:positionH relativeFrom="margin">
              <wp:posOffset>342900</wp:posOffset>
            </wp:positionH>
            <wp:positionV relativeFrom="paragraph">
              <wp:posOffset>13970</wp:posOffset>
            </wp:positionV>
            <wp:extent cx="2152650" cy="2122805"/>
            <wp:effectExtent l="0" t="0" r="0" b="0"/>
            <wp:wrapTight wrapText="bothSides">
              <wp:wrapPolygon edited="0">
                <wp:start x="0" y="0"/>
                <wp:lineTo x="0" y="21322"/>
                <wp:lineTo x="21409" y="21322"/>
                <wp:lineTo x="214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15265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w:t>
      </w:r>
      <w:r w:rsidR="009F72B8">
        <w:rPr>
          <w:lang w:val="en-US"/>
        </w:rPr>
        <w:t>before</w:t>
      </w:r>
      <w:r w:rsidR="006B3FE4">
        <w:rPr>
          <w:lang w:val="en-US"/>
        </w:rPr>
        <w:t>. Stacked noise is essentially taking m</w:t>
      </w:r>
      <w:r w:rsidR="009F72B8">
        <w:rPr>
          <w:lang w:val="en-US"/>
        </w:rPr>
        <w:t>ultiple octaves of perlin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ln"/>
          <w:rFonts w:ascii="Consolas" w:hAnsi="Consolas"/>
          <w:color w:val="303336"/>
          <w:bdr w:val="none" w:sz="0" w:space="0" w:color="auto" w:frame="1"/>
          <w:shd w:val="clear" w:color="auto" w:fill="EFF0F1"/>
        </w:rPr>
        <w:t xml:space="preserve"> stackNoise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return</w:t>
      </w: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2B0A11" w:rsidP="004D1054">
      <w:pPr>
        <w:jc w:val="both"/>
        <w:rPr>
          <w:lang w:val="en-US"/>
        </w:rPr>
      </w:pPr>
      <w:r>
        <w:rPr>
          <w:noProof/>
        </w:rPr>
        <w:lastRenderedPageBreak/>
        <w:pict>
          <v:shape id="_x0000_s1077" type="#_x0000_t75" style="position:absolute;left:0;text-align:left;margin-left:214.65pt;margin-top:13pt;width:200.3pt;height:113.4pt;z-index:-251553792"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 wrapcoords="-71 0 -71 21474 21600 21474 21600 0 -71 0">
            <v:imagedata r:id="rId39" o:title="perlin1"/>
            <w10:wrap type="tight"/>
          </v:shape>
        </w:pict>
      </w:r>
    </w:p>
    <w:p w:rsidR="008B3D25" w:rsidRDefault="002B0A11" w:rsidP="004D1054">
      <w:pPr>
        <w:jc w:val="both"/>
        <w:rPr>
          <w:lang w:val="en-US"/>
        </w:rPr>
      </w:pPr>
      <w:r>
        <w:rPr>
          <w:noProof/>
        </w:rPr>
        <w:pict>
          <v:shape id="_x0000_s1078" type="#_x0000_t75" style="position:absolute;left:0;text-align:left;margin-left:-.2pt;margin-top:136.2pt;width:200.3pt;height:113.4pt;z-index:-251551744" wrapcoords="-71 0 -71 21474 21600 21474 21600 0 -71 0">
            <v:imagedata r:id="rId40" o:title="perlin3"/>
            <w10:wrap type="tight"/>
          </v:shape>
        </w:pict>
      </w:r>
    </w:p>
    <w:p w:rsidR="008B3D25" w:rsidRDefault="00593ADA"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B0A11">
        <w:rPr>
          <w:noProof/>
        </w:rPr>
        <w:pict>
          <v:shape id="_x0000_s1075" type="#_x0000_t75" style="position:absolute;left:0;text-align:left;margin-left:214.5pt;margin-top:5.1pt;width:200.45pt;height:113.4pt;z-index:-251558912;mso-position-horizontal-relative:text;mso-position-vertical-relative:text" wrapcoords="-71 0 -71 21474 21600 21474 21600 0 -71 0">
            <v:imagedata r:id="rId42"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perlin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2B0A11"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35"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shader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lastRenderedPageBreak/>
        <w:t xml:space="preserve">Vertices that are far away from the player will </w:t>
      </w:r>
      <w:r w:rsidR="008E1D1D">
        <w:rPr>
          <w:lang w:val="en-US"/>
        </w:rPr>
        <w:t xml:space="preserve">definitely </w:t>
      </w:r>
      <w:r>
        <w:rPr>
          <w:lang w:val="en-US"/>
        </w:rPr>
        <w:t>not get rendered, yet the vertex shader was still being asked to process them</w:t>
      </w:r>
      <w:r w:rsidR="008E1D1D">
        <w:rPr>
          <w:lang w:val="en-US"/>
        </w:rPr>
        <w:t xml:space="preserve"> anyway</w:t>
      </w:r>
      <w:r>
        <w:rPr>
          <w:lang w:val="en-US"/>
        </w:rPr>
        <w:t xml:space="preserve"> (as </w:t>
      </w:r>
      <w:r w:rsidR="008E1D1D">
        <w:rPr>
          <w:lang w:val="en-US"/>
        </w:rPr>
        <w:t xml:space="preserve">the vertex </w:t>
      </w:r>
      <w:r>
        <w:rPr>
          <w:lang w:val="en-US"/>
        </w:rPr>
        <w:t xml:space="preserve">shader was being passed the entire terrain data every frame). To improve this, there needs to be a way to cut down on the number of vertices sent to the vertex shader in the first place. This would mean the vertex shader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shader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shader.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lastRenderedPageBreak/>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2B0A11"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lists are just slots in the VAO, to store our VBOs containing our actual data. We can include whatever buffers we want here, they don’t have to be the specified: position, coordinate, </w:t>
      </w:r>
      <w:proofErr w:type="spellStart"/>
      <w:r w:rsidR="008E5711">
        <w:rPr>
          <w:lang w:val="en-US"/>
        </w:rPr>
        <w:t>normals</w:t>
      </w:r>
      <w:proofErr w:type="spellEnd"/>
      <w:r w:rsidR="008E5711">
        <w:rPr>
          <w:lang w:val="en-US"/>
        </w:rPr>
        <w:t xml:space="preserve"> or </w:t>
      </w:r>
      <w:proofErr w:type="spellStart"/>
      <w:r w:rsidR="008E5711">
        <w:rPr>
          <w:lang w:val="en-US"/>
        </w:rPr>
        <w:t>colours</w:t>
      </w:r>
      <w:proofErr w:type="spellEnd"/>
      <w:r w:rsidR="008E5711">
        <w:rPr>
          <w:lang w:val="en-US"/>
        </w:rPr>
        <w:t xml:space="preserve">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D75927" w:rsidRDefault="00D75927" w:rsidP="00D75927">
      <w:pPr>
        <w:pStyle w:val="Heading2"/>
      </w:pPr>
      <w:r>
        <w:lastRenderedPageBreak/>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shader.</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shader to the fragment shader.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2B0A11"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8"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the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812A5A">
        <w:rPr>
          <w:color w:val="FF0000"/>
          <w:lang w:val="en-US"/>
        </w:rPr>
        <w:t>Jamie Kings OpenGL instancing tutorial [].</w:t>
      </w:r>
      <w:r w:rsidRPr="00812A5A">
        <w:rPr>
          <w:color w:val="FF0000"/>
          <w:lang w:val="en-US"/>
        </w:rPr>
        <w:t xml:space="preserve"> </w:t>
      </w:r>
      <w:r>
        <w:rPr>
          <w:lang w:val="en-US"/>
        </w:rPr>
        <w:t xml:space="preserve">This </w:t>
      </w:r>
      <w:r w:rsidR="00027AB6">
        <w:rPr>
          <w:lang w:val="en-US"/>
        </w:rPr>
        <w:t xml:space="preserve">allows an object to be rendered multiple times. The GPU is very efficient when drawing 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ot syntacitally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i&lt;numRocks;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colour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the GPU all of our data at once, and 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can’t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and then draw the 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We need to send these full transforms matrices into the vertex shader. However there is no way to send a matrix4 attribute (varying per instance) into the shader. We can only send in a uniform matrix4 (</w:t>
      </w:r>
      <w:r w:rsidR="009979C2">
        <w:rPr>
          <w:lang w:val="en-US"/>
        </w:rPr>
        <w:t xml:space="preserve">the </w:t>
      </w:r>
      <w:r>
        <w:rPr>
          <w:lang w:val="en-US"/>
        </w:rPr>
        <w:t xml:space="preserve">same over the entire draw call). We can’t use a uniform matrix4 because we need the translations to be different for each rock. So instead, we have to send each column of the matrix individually and then build the matrix in the vertex shader.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 we render 9 terrain quadrants</w:t>
      </w:r>
      <w:r w:rsidR="009979C2">
        <w:rPr>
          <w:lang w:val="en-US"/>
        </w:rPr>
        <w:t>. Each</w:t>
      </w:r>
      <w:r>
        <w:rPr>
          <w:lang w:val="en-US"/>
        </w:rPr>
        <w:t xml:space="preserve"> quadrant has its own set of rocks. This was just a fast easy way of doing it and 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shader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w:t>
      </w:r>
      <w:r>
        <w:rPr>
          <w:lang w:val="en-US"/>
        </w:rPr>
        <w:lastRenderedPageBreak/>
        <w:t>variables defined below. The row/column variable names are confusing</w:t>
      </w:r>
      <w:r w:rsidR="009979C2">
        <w:rPr>
          <w:lang w:val="en-US"/>
        </w:rPr>
        <w:t xml:space="preserve"> here</w:t>
      </w:r>
      <w:r>
        <w:rPr>
          <w:lang w:val="en-US"/>
        </w:rPr>
        <w:t>, GLSL actually uses a different row/column 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'uniform bool useInstancing;'</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'attribute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'attribute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'attribute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'attribute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This final matrix is then applied to the world position of the rock vertices.</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 xml:space="preserve">'vec4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2856B0" w:rsidRDefault="00AF48CE" w:rsidP="002B3B86">
      <w:pPr>
        <w:jc w:val="both"/>
        <w:rPr>
          <w:lang w:val="en-US"/>
        </w:rPr>
      </w:pPr>
      <w:r>
        <w:rPr>
          <w:lang w:val="en-US"/>
        </w:rPr>
        <w:t>The vertex shader applies all of the matrices we sent to it</w:t>
      </w:r>
      <w:r w:rsidR="00AC18EC">
        <w:rPr>
          <w:lang w:val="en-US"/>
        </w:rPr>
        <w:t>,</w:t>
      </w:r>
      <w:r>
        <w:rPr>
          <w:lang w:val="en-US"/>
        </w:rPr>
        <w:t xml:space="preserve"> to as ma</w:t>
      </w:r>
      <w:r w:rsidR="00AC18EC">
        <w:rPr>
          <w:lang w:val="en-US"/>
        </w:rPr>
        <w:t xml:space="preserve">ny rocks we told WebGL to draw, </w:t>
      </w:r>
      <w:r w:rsidR="002856B0">
        <w:rPr>
          <w:lang w:val="en-US"/>
        </w:rPr>
        <w:t xml:space="preserve">The below image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A9076D"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9" o:title="200k_rocks_20fps" cropright="11694f"/>
            <w10:wrap type="tight"/>
          </v:shape>
        </w:pict>
      </w:r>
    </w:p>
    <w:p w:rsidR="00D75927" w:rsidRDefault="00D75927" w:rsidP="00D75927">
      <w:pPr>
        <w:pStyle w:val="Heading2"/>
      </w:pPr>
      <w:r>
        <w:t>Skybox</w:t>
      </w:r>
    </w:p>
    <w:p w:rsidR="001804D5" w:rsidRDefault="001804D5" w:rsidP="001D1633"/>
    <w:p w:rsidR="0066503C" w:rsidRDefault="0066503C" w:rsidP="001D1633">
      <w:r>
        <w:t>Unlike the fog which only required a minor addition to the main shaders, the shader code needed for the skybox was quite different. For this reason, a new vertex and fragment shader</w:t>
      </w:r>
      <w:r w:rsidR="0031363E">
        <w:t xml:space="preserve"> were written</w:t>
      </w:r>
      <w:r>
        <w:t xml:space="preserve">. These are created and linked in the </w:t>
      </w:r>
      <w:proofErr w:type="spellStart"/>
      <w:r>
        <w:t>SkyboxProgram</w:t>
      </w:r>
      <w:proofErr w:type="spellEnd"/>
      <w:r>
        <w:t xml:space="preserve"> </w:t>
      </w:r>
      <w:r>
        <w:lastRenderedPageBreak/>
        <w:t>class.</w:t>
      </w:r>
      <w:r w:rsidR="0031363E">
        <w:t xml:space="preserve"> Before rendering the skybox, the skybox shader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With a usual cube, we would just map different images to each side of the cube individually –</w:t>
      </w:r>
      <w:r w:rsidR="00AD7B14">
        <w:t xml:space="preserve"> </w:t>
      </w:r>
      <w:r>
        <w:t>this would work fine. However there is a better approach and tha</w:t>
      </w:r>
      <w:r w:rsidR="00AD7B14">
        <w:t>t is by</w:t>
      </w:r>
      <w:r>
        <w:t xml:space="preserve">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shader simply sets the position of the skybox in the world. The fragment shader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shader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3F0E43" w:rsidRDefault="002B0A11" w:rsidP="003F0E43">
      <w:r>
        <w:rPr>
          <w:noProof/>
        </w:rPr>
        <w:pict>
          <v:shape id="_x0000_s1063" type="#_x0000_t75" style="position:absolute;margin-left:229.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50" o:title="water"/>
            <w10:wrap type="tight"/>
          </v:shape>
        </w:pict>
      </w:r>
    </w:p>
    <w:p w:rsidR="004D7650" w:rsidRDefault="004D7650" w:rsidP="003F0E43">
      <w:r>
        <w:t xml:space="preserve">The worst thing about this water was that every single vertex was being updated on the CPU. The CPU is much worse than the GPU for manipulating vertices as it isn’t parallel, therefore takes longer to </w:t>
      </w:r>
      <w:r w:rsidR="0036478D">
        <w:t>manipulate</w:t>
      </w:r>
      <w:r>
        <w:t xml:space="preserve"> them. </w:t>
      </w:r>
    </w:p>
    <w:p w:rsidR="001760A2" w:rsidRDefault="0036478D" w:rsidP="001760A2">
      <w:pPr>
        <w:pStyle w:val="Heading2"/>
      </w:pPr>
      <w:r>
        <w:lastRenderedPageBreak/>
        <w:t>Realistic</w:t>
      </w:r>
      <w:r w:rsidR="001760A2">
        <w:t xml:space="preserve">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 xml:space="preserve">from </w:t>
      </w:r>
      <w:proofErr w:type="spellStart"/>
      <w:r w:rsidR="00CE509B">
        <w:rPr>
          <w:color w:val="FF0000"/>
        </w:rPr>
        <w:t>ThinMatrixs</w:t>
      </w:r>
      <w:proofErr w:type="spellEnd"/>
      <w:r w:rsidR="00CE509B">
        <w:rPr>
          <w:color w:val="FF0000"/>
        </w:rPr>
        <w:t xml:space="preserve"> water tutorials[].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 xml:space="preserve">ll the render </w:t>
      </w:r>
      <w:r w:rsidR="00A52CCA">
        <w:t>functions</w:t>
      </w:r>
      <w:r w:rsidR="005D7AA8">
        <w:t xml:space="preserve"> as usual. A texture and a frame buffer are essentially the same thing.</w:t>
      </w:r>
    </w:p>
    <w:p w:rsidR="00443031" w:rsidRDefault="00443031" w:rsidP="003F0E43"/>
    <w:p w:rsidR="00204E87" w:rsidRDefault="00443031" w:rsidP="003F0E43">
      <w:r>
        <w:t>This means to create the water effect, we need to render the scene 3 times per</w:t>
      </w:r>
      <w:r w:rsidR="00A52CCA">
        <w:t xml:space="preserve"> render</w:t>
      </w:r>
      <w:r>
        <w:t xml:space="preserve"> loop iteration. We first render the scene to the reflection texture, then once more to the refraction texture and then finally to the screen.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being rendered onto a quad in the actual scene, slightly confusing. Ignore that fact that the texture is sideways, it doesn’t matter for now.</w:t>
      </w:r>
    </w:p>
    <w:p w:rsidR="0023583D" w:rsidRDefault="0023583D" w:rsidP="003F0E43"/>
    <w:p w:rsidR="0023583D" w:rsidRDefault="002B0A11" w:rsidP="003F0E43">
      <w:r>
        <w:rPr>
          <w:noProof/>
        </w:rPr>
        <w:lastRenderedPageBreak/>
        <w:pict>
          <v:shape id="_x0000_s1064" type="#_x0000_t75" style="position:absolute;margin-left:43.35pt;margin-top:10.95pt;width:339.95pt;height:191.6pt;z-index:-251578368" wrapcoords="-39 0 -39 21516 21600 21516 21600 0 -39 0">
            <v:imagedata r:id="rId51"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clipPlane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Unbinds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If we rendered the scene to the water textures as usual, then it wouldn’t line up with the world and it wouldn’t look realistic. Instead we need to render different parts of the scene at different angles to create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t>
      </w:r>
      <w:r>
        <w:lastRenderedPageBreak/>
        <w:t xml:space="preserve">water’s surface. You can see this happening in the image on the left. Everything below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t>
      </w:r>
      <w:r w:rsidR="00A52CCA">
        <w:t xml:space="preserve">the </w:t>
      </w:r>
      <w:r>
        <w:t xml:space="preserve">water’s height) get rendered onto the texture. </w:t>
      </w:r>
    </w:p>
    <w:p w:rsidR="00845310" w:rsidRDefault="002B0A11" w:rsidP="003F0E43">
      <w:r>
        <w:rPr>
          <w:noProof/>
        </w:rPr>
        <w:pict>
          <v:shape id="_x0000_s1065" type="#_x0000_t75" style="position:absolute;margin-left:.15pt;margin-top:5.85pt;width:414.45pt;height:179.7pt;z-index:-251576320" wrapcoords="-39 0 -39 21510 21600 21510 21600 0 -39 0">
            <v:imagedata r:id="rId52"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shader.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A52CCA">
        <w:t>it’s</w:t>
      </w:r>
      <w:r w:rsidR="00460B26">
        <w:t xml:space="preserve"> meant to be. </w:t>
      </w:r>
    </w:p>
    <w:p w:rsidR="002B65D7" w:rsidRDefault="002B65D7" w:rsidP="003F0E43"/>
    <w:p w:rsidR="00395BB1" w:rsidRDefault="002B65D7" w:rsidP="003F0E43">
      <w:r>
        <w:t>In the vertex shader we have the clip space (-1 to +1) position of the vertices in the x, y and z axes. To find the screen space coordinate of a fragment in the shader, we just need to do the perspective divide of these coordinates, which is just each of the coordinates divided by its w component. We need to output the clip space coordinates of the vertex, from the vertex shader to the fragment shader.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Pr="00A52CCA">
        <w:rPr>
          <w:color w:val="FF0000"/>
        </w:rPr>
        <w:t xml:space="preserve">owever </w:t>
      </w:r>
      <w:r>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Pr="00A52CCA">
        <w:rPr>
          <w:color w:val="FF0000"/>
        </w:rPr>
        <w:t>.</w:t>
      </w:r>
    </w:p>
    <w:p w:rsidR="00395BB1" w:rsidRDefault="00395BB1" w:rsidP="003F0E43"/>
    <w:p w:rsidR="00395BB1" w:rsidRDefault="00395BB1" w:rsidP="003F0E43">
      <w:r>
        <w:t>The conversion between these two coordinate systems is simple, we just</w:t>
      </w:r>
      <w:r w:rsidR="002B65D7">
        <w:t xml:space="preserve"> </w:t>
      </w:r>
      <w:r>
        <w:t>divide by 2 then add 0.5. This is done in the water fragment shader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 xml:space="preserve">'vec2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proofErr w:type="spellStart"/>
      <w:r w:rsidR="00625C21" w:rsidRPr="00625C21">
        <w:rPr>
          <w:color w:val="FF0000"/>
        </w:rPr>
        <w:t>WebGL</w:t>
      </w:r>
      <w:proofErr w:type="spellEnd"/>
      <w:r w:rsidR="00625C21" w:rsidRPr="00625C21">
        <w:rPr>
          <w:color w:val="FF0000"/>
        </w:rPr>
        <w:t xml:space="preserve"> screen space coordinate system [] and the </w:t>
      </w:r>
      <w:proofErr w:type="spellStart"/>
      <w:r w:rsidR="00625C21" w:rsidRPr="00625C21">
        <w:rPr>
          <w:color w:val="FF0000"/>
        </w:rPr>
        <w:t>WebGL</w:t>
      </w:r>
      <w:proofErr w:type="spellEnd"/>
      <w:r w:rsidR="00625C21" w:rsidRPr="00625C21">
        <w:rPr>
          <w:color w:val="FF0000"/>
        </w:rPr>
        <w:t xml:space="preserve"> texture system [].</w:t>
      </w:r>
    </w:p>
    <w:p w:rsidR="00395BB1" w:rsidRPr="00395BB1" w:rsidRDefault="00395BB1" w:rsidP="003F0E43">
      <w:pPr>
        <w:rPr>
          <w:color w:val="FF0000"/>
        </w:rPr>
      </w:pPr>
    </w:p>
    <w:p w:rsidR="002B65D7" w:rsidRDefault="002B0A11" w:rsidP="003F0E43">
      <w:r>
        <w:rPr>
          <w:noProof/>
        </w:rPr>
        <w:lastRenderedPageBreak/>
        <w:pict>
          <v:shape id="_x0000_s1068" type="#_x0000_t75" style="position:absolute;margin-left:219.25pt;margin-top:11.35pt;width:139.65pt;height:139.65pt;z-index:-251570176" wrapcoords="-42 0 -42 21558 21600 21558 21600 0 -42 0">
            <v:imagedata r:id="rId53" o:title="texture-coordinates"/>
            <w10:wrap type="tight"/>
          </v:shape>
        </w:pict>
      </w:r>
      <w:r>
        <w:rPr>
          <w:noProof/>
        </w:rPr>
        <w:pict>
          <v:shape id="_x0000_s1067" type="#_x0000_t75" style="position:absolute;margin-left:-2.35pt;margin-top:1.35pt;width:196.55pt;height:143.4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4"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shader.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2B0A11" w:rsidP="003F0E43">
      <w:r>
        <w:rPr>
          <w:noProof/>
        </w:rPr>
        <w:pict>
          <v:shape id="_x0000_s1066" type="#_x0000_t75" style="position:absolute;margin-left:.15pt;margin-top:10.05pt;width:413.85pt;height:192.2pt;z-index:-251574272" wrapcoords="-39 0 -39 21516 21600 21516 21600 0 -39 0">
            <v:imagedata r:id="rId55"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shader:</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lastRenderedPageBreak/>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t>, which is located variable</w:t>
      </w:r>
      <w:r w:rsidR="00190A33">
        <w:t xml:space="preserve"> 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r w:rsidR="00190A33">
        <w:t>Date.now</w:t>
      </w:r>
      <w:proofErr w:type="spellEnd"/>
      <w:r w:rsidR="00190A33">
        <w:t>() call. Afterwards</w:t>
      </w:r>
      <w:r w:rsidR="004C02F5">
        <w:t>,</w:t>
      </w:r>
      <w:r w:rsidR="00190A33">
        <w:t xml:space="preserve"> it gets passed into the </w:t>
      </w:r>
      <w:proofErr w:type="spellStart"/>
      <w:r w:rsidR="00190A33">
        <w:t>shaders</w:t>
      </w:r>
      <w:proofErr w:type="spellEnd"/>
      <w:r w:rsidR="00190A33">
        <w:t xml:space="preserve">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of the water fragment shader.</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t>
      </w:r>
      <w:proofErr w:type="spellStart"/>
      <w:r>
        <w:t>waterVectorToCamera</w:t>
      </w:r>
      <w:proofErr w:type="spellEnd"/>
      <w:r>
        <w:t xml:space="preserve"> is,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This value is used to set the fragments reflectivity in the shader.</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 xml:space="preserve">'vec3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 xml:space="preserve">'float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lastRenderedPageBreak/>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mix(</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w:t>
      </w:r>
      <w:proofErr w:type="spellStart"/>
      <w:r>
        <w:t>normals</w:t>
      </w:r>
      <w:proofErr w:type="spellEnd"/>
      <w:r>
        <w:t xml:space="preserve">. However this would not yield a realistic result. This is because every effect applied to the water is within the texture effects. The waters vertices are never actually being changed and therefore, the waters </w:t>
      </w:r>
      <w:proofErr w:type="spellStart"/>
      <w:r>
        <w:t>normals</w:t>
      </w:r>
      <w:proofErr w:type="spellEnd"/>
      <w:r>
        <w:t xml:space="preserve"> aren’t changing either. </w:t>
      </w:r>
      <w:r w:rsidR="00AC1A36">
        <w:t xml:space="preserve">The below image shows the actual waters </w:t>
      </w:r>
      <w:proofErr w:type="spellStart"/>
      <w:r w:rsidR="00AC1A36">
        <w:t>normals</w:t>
      </w:r>
      <w:proofErr w:type="spellEnd"/>
      <w:r w:rsidR="00AC1A36">
        <w:t xml:space="preserve">.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w:t>
      </w:r>
      <w:proofErr w:type="spellStart"/>
      <w:r>
        <w:t>normals</w:t>
      </w:r>
      <w:proofErr w:type="spellEnd"/>
      <w:r>
        <w:t xml:space="preserve"> and change them over time. </w:t>
      </w:r>
      <w:r w:rsidR="00AC1A36">
        <w:t xml:space="preserve">The below image shows us faking the </w:t>
      </w:r>
      <w:proofErr w:type="spellStart"/>
      <w:r w:rsidR="00AC1A36">
        <w:t>normals</w:t>
      </w:r>
      <w:proofErr w:type="spellEnd"/>
      <w:r w:rsidR="00AC1A36">
        <w:t xml:space="preserve">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w:t>
      </w:r>
      <w:proofErr w:type="spellStart"/>
      <w:r>
        <w:t>normal</w:t>
      </w:r>
      <w:r w:rsidR="00186981">
        <w:t>s</w:t>
      </w:r>
      <w:proofErr w:type="spellEnd"/>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shader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shader.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w:t>
      </w:r>
      <w:proofErr w:type="spellStart"/>
      <w:r w:rsidR="00A2325F">
        <w:t>normals</w:t>
      </w:r>
      <w:proofErr w:type="spellEnd"/>
      <w:r w:rsidR="00A2325F">
        <w:t xml:space="preserve">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2B0A11" w:rsidP="00496817">
      <w:r>
        <w:rPr>
          <w:noProof/>
        </w:rPr>
        <w:lastRenderedPageBreak/>
        <w:pict>
          <v:shape id="_x0000_s1080" type="#_x0000_t75" style="position:absolute;margin-left:0;margin-top:5.75pt;width:326.6pt;height:183.75pt;z-index:-251541504" wrapcoords="-39 0 -39 21531 21600 21531 21600 0 -39 0">
            <v:imagedata r:id="rId59"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'vec4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'vec3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'normal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 xml:space="preserve">'vec3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'float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 xml:space="preserve">'specular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 xml:space="preserve">'vec3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Finally, we add a blue tint to the waters fragment to make it look more realistic. This is the vec4(0.0,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mix(</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2B0A11" w:rsidP="003F0E43">
      <w:r>
        <w:rPr>
          <w:noProof/>
        </w:rPr>
        <w:lastRenderedPageBreak/>
        <w:pict>
          <v:shape id="_x0000_s1081" type="#_x0000_t75" style="position:absolute;margin-left:0;margin-top:1.75pt;width:351.5pt;height:197.75pt;z-index:-251539456" wrapcoords="-39 0 -39 21531 21600 21531 21600 0 -39 0">
            <v:imagedata r:id="rId60"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t>Documentation</w:t>
      </w:r>
    </w:p>
    <w:p w:rsidR="00C92235" w:rsidRDefault="00C92235" w:rsidP="004C12FA"/>
    <w:p w:rsidR="00C92235" w:rsidRDefault="00472FFD" w:rsidP="004C12FA">
      <w:r>
        <w:t>The project</w:t>
      </w:r>
      <w:r w:rsidR="0005073A">
        <w:t xml:space="preserve"> documentation</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101094"/>
          <w:sz w:val="20"/>
          <w:szCs w:val="20"/>
          <w:bdr w:val="none" w:sz="0" w:space="0" w:color="auto" w:frame="1"/>
          <w:shd w:val="clear" w:color="auto" w:fill="EFF0F1"/>
          <w:lang w:eastAsia="en-GB"/>
        </w:rPr>
        <w:t>function</w:t>
      </w:r>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lastRenderedPageBreak/>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1" tgtFrame="&quot;_blank&quo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472FFD" w:rsidP="00A9076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A9076D" w:rsidP="00175754">
      <w:pPr>
        <w:rPr>
          <w:szCs w:val="22"/>
        </w:rPr>
      </w:pPr>
      <w:r>
        <w:rPr>
          <w:noProof/>
        </w:rPr>
        <w:pict>
          <v:shape id="_x0000_s1085" type="#_x0000_t75" style="position:absolute;margin-left:-.8pt;margin-top:54.25pt;width:413.25pt;height:40.75pt;z-index:-251527168" wrapcoords="-39 0 -39 21207 21600 21207 21600 0 -39 0">
            <v:imagedata r:id="rId63"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2B0A11"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 wrapcoords="-39 0 -39 21517 21600 21517 21600 0 -39 0">
            <v:imagedata r:id="rId64"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3" w:name="_Toc222978603"/>
      <w:bookmarkStart w:id="24" w:name="_Toc476088424"/>
      <w:r>
        <w:t>Testing</w:t>
      </w:r>
      <w:bookmarkEnd w:id="22"/>
      <w:bookmarkEnd w:id="23"/>
      <w:bookmarkEnd w:id="24"/>
    </w:p>
    <w:p w:rsidR="00694611" w:rsidRDefault="00694611" w:rsidP="004C12FA">
      <w:pPr>
        <w:pStyle w:val="Heading2"/>
        <w:rPr>
          <w:lang w:val="en-US"/>
        </w:rPr>
      </w:pPr>
      <w:bookmarkStart w:id="25" w:name="_Toc222978604"/>
      <w:bookmarkStart w:id="26" w:name="_Toc476088425"/>
      <w:r>
        <w:rPr>
          <w:lang w:val="en-US"/>
        </w:rPr>
        <w:t>Overall Approach to Testing</w:t>
      </w:r>
      <w:bookmarkEnd w:id="25"/>
      <w:bookmarkEnd w:id="26"/>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lastRenderedPageBreak/>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t>
      </w:r>
      <w:proofErr w:type="spellStart"/>
      <w:r w:rsidR="00683BF8">
        <w:t>WebGL</w:t>
      </w:r>
      <w:proofErr w:type="spellEnd"/>
      <w:r w:rsidR="00683BF8">
        <w:t xml:space="preserve">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7" w:name="_Toc222978605"/>
      <w:bookmarkStart w:id="28" w:name="_Toc476088426"/>
      <w:r>
        <w:rPr>
          <w:lang w:val="en-US"/>
        </w:rPr>
        <w:t>Automated Testing</w:t>
      </w:r>
      <w:bookmarkEnd w:id="27"/>
      <w:bookmarkEnd w:id="28"/>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useTests variable defined in the MarsScene.js file. However the tests that run are not expensive and therefore this isn’t necessary. </w:t>
      </w:r>
    </w:p>
    <w:p w:rsidR="00694611" w:rsidRDefault="00694611" w:rsidP="004C12FA">
      <w:pPr>
        <w:pStyle w:val="Heading3"/>
        <w:rPr>
          <w:lang w:val="en-US"/>
        </w:rPr>
      </w:pPr>
      <w:bookmarkStart w:id="29" w:name="_Toc222978606"/>
      <w:bookmarkStart w:id="30" w:name="_Toc476088427"/>
      <w:r>
        <w:rPr>
          <w:lang w:val="en-US"/>
        </w:rPr>
        <w:t>Unit Tests</w:t>
      </w:r>
      <w:bookmarkEnd w:id="29"/>
      <w:bookmarkEnd w:id="30"/>
    </w:p>
    <w:p w:rsidR="00EB6A21" w:rsidRPr="00EB6A21" w:rsidRDefault="00EB6A21" w:rsidP="00EB6A21">
      <w:pPr>
        <w:rPr>
          <w:lang w:val="en-US"/>
        </w:rPr>
      </w:pPr>
    </w:p>
    <w:p w:rsidR="00D35186" w:rsidRDefault="00D35186" w:rsidP="004C12FA">
      <w:pPr>
        <w:rPr>
          <w:lang w:val="en-US"/>
        </w:rPr>
      </w:pPr>
      <w:r>
        <w:rPr>
          <w:lang w:val="en-US"/>
        </w:rPr>
        <w:lastRenderedPageBreak/>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Tests if location is a WebGLUniformLocation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TesterClass.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@method test_terrainVAOs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lastRenderedPageBreak/>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1" w:name="_Toc222978607"/>
      <w:bookmarkStart w:id="32" w:name="_Toc476088428"/>
      <w:r>
        <w:rPr>
          <w:lang w:val="en-US"/>
        </w:rPr>
        <w:t>User Interface Testing</w:t>
      </w:r>
      <w:bookmarkEnd w:id="31"/>
      <w:bookmarkEnd w:id="32"/>
      <w:r>
        <w:rPr>
          <w:lang w:val="en-US"/>
        </w:rPr>
        <w:t xml:space="preserve"> </w:t>
      </w:r>
    </w:p>
    <w:p w:rsidR="003352CA" w:rsidRDefault="00B14DDF" w:rsidP="004C12FA">
      <w:pPr>
        <w:rPr>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694611" w:rsidRDefault="00694611" w:rsidP="004C12FA">
      <w:pPr>
        <w:pStyle w:val="Heading3"/>
        <w:rPr>
          <w:lang w:val="en-US"/>
        </w:rPr>
      </w:pPr>
      <w:bookmarkStart w:id="33" w:name="_Toc222978608"/>
      <w:bookmarkStart w:id="34" w:name="_Toc476088429"/>
      <w:r>
        <w:rPr>
          <w:lang w:val="en-US"/>
        </w:rPr>
        <w:t>Stress Testing</w:t>
      </w:r>
      <w:bookmarkEnd w:id="33"/>
      <w:bookmarkEnd w:id="34"/>
      <w:r>
        <w:rPr>
          <w:lang w:val="en-US"/>
        </w:rPr>
        <w:t xml:space="preserve"> </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they’re not just rendered once.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2B0A11" w:rsidP="004C12FA">
      <w:pPr>
        <w:rPr>
          <w:lang w:val="en-US"/>
        </w:rPr>
      </w:pPr>
      <w:r>
        <w:rPr>
          <w:noProof/>
        </w:rPr>
        <w:pict>
          <v:shape id="_x0000_s1051" type="#_x0000_t75" style="position:absolute;margin-left:-17.45pt;margin-top:14.45pt;width:221.95pt;height:103.05pt;z-index:-251606016" wrapcoords="-39 0 -39 21516 21600 21516 21600 0 -39 0">
            <v:imagedata r:id="rId67" o:title="initial_instancing"/>
            <w10:wrap type="tight"/>
          </v:shape>
        </w:pict>
      </w:r>
    </w:p>
    <w:p w:rsidR="00E908A4" w:rsidRDefault="002B0A11" w:rsidP="004C12FA">
      <w:pPr>
        <w:rPr>
          <w:lang w:val="en-US"/>
        </w:rPr>
      </w:pPr>
      <w:r>
        <w:rPr>
          <w:noProof/>
        </w:rPr>
        <w:pict>
          <v:shape id="_x0000_s1052" type="#_x0000_t75" style="position:absolute;margin-left:216.85pt;margin-top:1.8pt;width:186.45pt;height:102.95pt;z-index:-251603968" wrapcoords="-39 0 -39 21514 21600 21514 21600 0 -39 0">
            <v:imagedata r:id="rId49"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694611" w:rsidRDefault="00C10ABC" w:rsidP="004C12FA">
      <w:pPr>
        <w:pStyle w:val="Heading3"/>
        <w:rPr>
          <w:lang w:val="en-US"/>
        </w:rPr>
      </w:pPr>
      <w:r>
        <w:rPr>
          <w:lang w:val="en-US"/>
        </w:rPr>
        <w:t>Testing terrain quadrant clipping</w:t>
      </w:r>
    </w:p>
    <w:p w:rsidR="007E7624" w:rsidRDefault="007E7624" w:rsidP="00981110">
      <w:pPr>
        <w:rPr>
          <w:lang w:val="en-US"/>
        </w:rPr>
      </w:pPr>
      <w:bookmarkStart w:id="35" w:name="_Toc222978610"/>
      <w:bookmarkStart w:id="36" w:name="_Toc476088431"/>
    </w:p>
    <w:p w:rsidR="007E7624" w:rsidRDefault="002B0A11" w:rsidP="00981110">
      <w:pPr>
        <w:rPr>
          <w:lang w:val="en-US"/>
        </w:rPr>
      </w:pPr>
      <w:r>
        <w:rPr>
          <w:noProof/>
        </w:rPr>
        <w:lastRenderedPageBreak/>
        <w:pict>
          <v:shape id="_x0000_s1092" type="#_x0000_t75" style="position:absolute;margin-left:222.4pt;margin-top:50.95pt;width:192.85pt;height:125.05pt;z-index:-251508736" wrapcoords="-39 0 -39 21540 21600 21540 21600 0 -39 0">
            <v:imagedata r:id="rId68" o:title="1 cell"/>
            <w10:wrap type="tight"/>
          </v:shape>
        </w:pict>
      </w:r>
      <w:r w:rsidR="007E7624">
        <w:rPr>
          <w:lang w:val="en-US"/>
        </w:rPr>
        <w:t xml:space="preserve">To test the terrain quadrant clipping (only processing 9 quadrants rather than all of them) the </w:t>
      </w:r>
      <w:proofErr w:type="spellStart"/>
      <w:r w:rsidR="007E7624">
        <w:rPr>
          <w:lang w:val="en-US"/>
        </w:rPr>
        <w:t>minimap</w:t>
      </w:r>
      <w:proofErr w:type="spellEnd"/>
      <w:r w:rsidR="007E7624">
        <w:rPr>
          <w:lang w:val="en-US"/>
        </w:rPr>
        <w:t xml:space="preserve"> from the game was used. This </w:t>
      </w:r>
      <w:proofErr w:type="spellStart"/>
      <w:r w:rsidR="007E7624">
        <w:rPr>
          <w:lang w:val="en-US"/>
        </w:rPr>
        <w:t>minimap</w:t>
      </w:r>
      <w:proofErr w:type="spellEnd"/>
      <w:r w:rsidR="007E7624">
        <w:rPr>
          <w:lang w:val="en-US"/>
        </w:rPr>
        <w:t xml:space="preserve"> allowed the user to view the scene from a </w:t>
      </w:r>
      <w:r w:rsidR="0005073A">
        <w:rPr>
          <w:lang w:val="en-US"/>
        </w:rPr>
        <w:t>bird’s</w:t>
      </w:r>
      <w:r w:rsidR="007E7624">
        <w:rPr>
          <w:lang w:val="en-US"/>
        </w:rPr>
        <w:t xml:space="preserve"> eye perspective. As the </w:t>
      </w:r>
      <w:proofErr w:type="spellStart"/>
      <w:r w:rsidR="007E7624">
        <w:rPr>
          <w:lang w:val="en-US"/>
        </w:rPr>
        <w:t>minimap</w:t>
      </w:r>
      <w:proofErr w:type="spellEnd"/>
      <w:r w:rsidR="007E7624">
        <w:rPr>
          <w:lang w:val="en-US"/>
        </w:rPr>
        <w:t xml:space="preserve">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7E7624" w:rsidP="00981110">
      <w:pPr>
        <w:rPr>
          <w:color w:val="FF0000"/>
          <w:lang w:val="en-US"/>
        </w:rPr>
      </w:pPr>
      <w:r>
        <w:rPr>
          <w:lang w:val="en-US"/>
        </w:rPr>
        <w:t>Initially, just one terrain quadrant was processed (</w:t>
      </w:r>
      <w:r w:rsidR="00C10ABC">
        <w:rPr>
          <w:lang w:val="en-US"/>
        </w:rPr>
        <w:t xml:space="preserve">left image, </w:t>
      </w:r>
      <w:r>
        <w:rPr>
          <w:lang w:val="en-US"/>
        </w:rPr>
        <w:t>the one the user was currently in). However this meant, when they were on the edge of that quadrant, they wouldn’t see the further quadrants</w:t>
      </w:r>
      <w:r w:rsidR="00C10ABC">
        <w:rPr>
          <w:lang w:val="en-US"/>
        </w:rPr>
        <w:t xml:space="preserve"> in the distance</w:t>
      </w:r>
      <w:r>
        <w:rPr>
          <w:lang w:val="en-US"/>
        </w:rPr>
        <w:t xml:space="preserve">. </w:t>
      </w:r>
      <w:r w:rsidR="00C10ABC">
        <w:rPr>
          <w:lang w:val="en-US"/>
        </w:rPr>
        <w:t xml:space="preserve">The tiny red square in the middle of the </w:t>
      </w:r>
      <w:r w:rsidR="002B0A11">
        <w:rPr>
          <w:noProof/>
        </w:rPr>
        <w:pict>
          <v:shape id="_x0000_s1090" type="#_x0000_t75" style="position:absolute;margin-left:241.2pt;margin-top:.05pt;width:174.05pt;height:149.35pt;z-index:-251512832;mso-position-horizontal-relative:text;mso-position-vertical-relative:text" wrapcoords="-39 0 -39 21554 21600 21554 21600 0 -39 0">
            <v:imagedata r:id="rId69" o:title="5 cells"/>
            <w10:wrap type="tight"/>
          </v:shape>
        </w:pict>
      </w:r>
      <w:r w:rsidR="00C10ABC">
        <w:rPr>
          <w:lang w:val="en-US"/>
        </w:rPr>
        <w:t xml:space="preserve">images is the user’s position. </w:t>
      </w:r>
      <w:r w:rsidRPr="007E7624">
        <w:rPr>
          <w:color w:val="FF0000"/>
          <w:lang w:val="en-US"/>
        </w:rPr>
        <w:t>The</w:t>
      </w:r>
      <w:r w:rsidR="00C10ABC">
        <w:rPr>
          <w:color w:val="FF0000"/>
          <w:lang w:val="en-US"/>
        </w:rPr>
        <w:t>se screenshots</w:t>
      </w:r>
      <w:r w:rsidRPr="007E7624">
        <w:rPr>
          <w:color w:val="FF0000"/>
          <w:lang w:val="en-US"/>
        </w:rPr>
        <w:t xml:space="preserve"> can be viewed at []. </w:t>
      </w:r>
    </w:p>
    <w:p w:rsidR="007E7624" w:rsidRDefault="007E7624" w:rsidP="00981110">
      <w:pPr>
        <w:rPr>
          <w:lang w:val="en-US"/>
        </w:rPr>
      </w:pPr>
    </w:p>
    <w:p w:rsidR="00C10ABC" w:rsidRDefault="00C10ABC" w:rsidP="00981110">
      <w:pPr>
        <w:rPr>
          <w:lang w:val="en-US"/>
        </w:rPr>
      </w:pPr>
      <w:r>
        <w:rPr>
          <w:lang w:val="en-US"/>
        </w:rPr>
        <w:t>So just processing 1 terrain quadrant wasn’t enough. The user needed to be able to see the surrounding cells that they could move into. Therefore further array indexing was done to process the current and touching terrain quadrants. In the right image, 5 cells are being processed – but the diagonal quadrants still weren’t being processed.</w:t>
      </w:r>
    </w:p>
    <w:p w:rsidR="00C10ABC" w:rsidRDefault="002B0A11" w:rsidP="00981110">
      <w:pPr>
        <w:rPr>
          <w:lang w:val="en-US"/>
        </w:rPr>
      </w:pPr>
      <w:r>
        <w:rPr>
          <w:noProof/>
        </w:rPr>
        <w:pict>
          <v:shape id="_x0000_s1091" type="#_x0000_t75" style="position:absolute;margin-left:234.85pt;margin-top:6.5pt;width:172.15pt;height:164.05pt;z-index:-251510784" wrapcoords="-39 0 -39 21531 21600 21531 21600 0 -39 0">
            <v:imagedata r:id="rId70" o:title="bottom left" croptop="15462f" cropbottom="4041f" cropleft="10775f" cropright="27582f"/>
            <w10:wrap type="tight"/>
          </v:shape>
        </w:pict>
      </w:r>
    </w:p>
    <w:p w:rsidR="00C10ABC" w:rsidRDefault="00C10ABC" w:rsidP="00981110">
      <w:pPr>
        <w:rPr>
          <w:lang w:val="en-US"/>
        </w:rPr>
      </w:pPr>
    </w:p>
    <w:p w:rsidR="007E7624" w:rsidRDefault="00C10ABC" w:rsidP="00981110">
      <w:pPr>
        <w:rPr>
          <w:lang w:val="en-US"/>
        </w:rPr>
      </w:pPr>
      <w:r>
        <w:rPr>
          <w:lang w:val="en-US"/>
        </w:rPr>
        <w:t xml:space="preserve">The image on the right shows the final 3x3 terrain quadrant clipping working. As you can see, only the user’s cell and surrounding 8 cells are sent to the vertex shader to be processed. This means the user can see into the distance. However the majority of the cells that the user can’t see aren’t processed. </w:t>
      </w:r>
    </w:p>
    <w:p w:rsidR="00C10ABC" w:rsidRDefault="00C10ABC" w:rsidP="00981110">
      <w:pPr>
        <w:rPr>
          <w:lang w:val="en-US"/>
        </w:rPr>
      </w:pPr>
    </w:p>
    <w:p w:rsidR="00C10ABC" w:rsidRDefault="00C10ABC" w:rsidP="00981110">
      <w:pPr>
        <w:rPr>
          <w:lang w:val="en-US"/>
        </w:rPr>
      </w:pPr>
    </w:p>
    <w:p w:rsidR="00C10ABC" w:rsidRDefault="00C10ABC" w:rsidP="00981110">
      <w:pPr>
        <w:rPr>
          <w:lang w:val="en-US"/>
        </w:rPr>
      </w:pPr>
    </w:p>
    <w:p w:rsidR="00C10ABC" w:rsidRPr="00C10ABC" w:rsidRDefault="00C10ABC" w:rsidP="00981110">
      <w:pPr>
        <w:pStyle w:val="Heading3"/>
        <w:rPr>
          <w:lang w:val="en-US"/>
        </w:rPr>
      </w:pPr>
      <w:r>
        <w:rPr>
          <w:lang w:val="en-US"/>
        </w:rPr>
        <w:t>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it has to create</w:t>
      </w:r>
      <w:r w:rsidR="00C10ABC">
        <w:rPr>
          <w:lang w:val="en-US"/>
        </w:rPr>
        <w:t xml:space="preserve"> all of the vertices, normal, UV</w:t>
      </w:r>
      <w:r>
        <w:rPr>
          <w:lang w:val="en-US"/>
        </w:rPr>
        <w:t xml:space="preserve">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lastRenderedPageBreak/>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 xml:space="preserve">each containing 16,384 vertices and other data such as </w:t>
      </w:r>
      <w:proofErr w:type="spellStart"/>
      <w:r w:rsidR="00777027">
        <w:rPr>
          <w:lang w:val="en-US"/>
        </w:rPr>
        <w:t>normals</w:t>
      </w:r>
      <w:proofErr w:type="spellEnd"/>
      <w:r w:rsidR="00777027">
        <w:rPr>
          <w:lang w:val="en-US"/>
        </w:rPr>
        <w:t>, UV coordinates and indices.</w:t>
      </w:r>
    </w:p>
    <w:p w:rsidR="006426CA" w:rsidRPr="009E320D" w:rsidRDefault="006C7832" w:rsidP="009E320D">
      <w:pPr>
        <w:pStyle w:val="Heading1"/>
      </w:pPr>
      <w:bookmarkStart w:id="37" w:name="_Toc192777716"/>
      <w:bookmarkStart w:id="38" w:name="_Toc222978612"/>
      <w:bookmarkStart w:id="39" w:name="_Toc476088433"/>
      <w:bookmarkEnd w:id="35"/>
      <w:bookmarkEnd w:id="36"/>
      <w:r>
        <w:t xml:space="preserve">Critical </w:t>
      </w:r>
      <w:r w:rsidR="00711DBE">
        <w:t>Evaluation</w:t>
      </w:r>
      <w:bookmarkEnd w:id="37"/>
      <w:bookmarkEnd w:id="38"/>
      <w:bookmarkEnd w:id="39"/>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w:t>
      </w:r>
      <w:r w:rsidR="00AA409D">
        <w:t>ve</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2B0A11" w:rsidP="004C12FA">
      <w:pPr>
        <w:rPr>
          <w:lang w:val="en-US"/>
        </w:rPr>
      </w:pPr>
      <w:r>
        <w:rPr>
          <w:noProof/>
        </w:rPr>
        <w:pict>
          <v:shape id="_x0000_s1087" type="#_x0000_t75" style="position:absolute;margin-left:216.8pt;margin-top:12.75pt;width:193.85pt;height:123.75pt;z-index:-251523072" wrapcoords="-39 0 -39 21539 21600 21539 21600 0 -39 0">
            <v:imagedata r:id="rId73" o:title="0_original_water"/>
            <w10:wrap type="tight"/>
          </v:shape>
        </w:pict>
      </w:r>
      <w:r>
        <w:rPr>
          <w:noProof/>
        </w:rPr>
        <w:pict>
          <v:shape id="_x0000_s1086" type="#_x0000_t75" style="position:absolute;margin-left:.05pt;margin-top:23.8pt;width:197.9pt;height:112.3pt;z-index:-251525120" wrapcoords="-39 0 -39 21531 21600 21531 21600 0 -39 0">
            <v:imagedata r:id="rId74"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 xml:space="preserve">meant the existing graphics could be improved. There were several reasons behind why the graphics in the game weren’t amazing. The first reason was that they were being created from scratch in </w:t>
      </w:r>
      <w:proofErr w:type="spellStart"/>
      <w:r>
        <w:t>WebGL</w:t>
      </w:r>
      <w:proofErr w:type="spellEnd"/>
      <w:r>
        <w:t>, which takes ages</w:t>
      </w:r>
      <w:r w:rsidR="000167F5">
        <w:t>, even</w:t>
      </w:r>
      <w:r>
        <w:t xml:space="preserve"> if you do it right first time – let alone trying to debug with no error messages. </w:t>
      </w:r>
      <w:r w:rsidR="000167F5">
        <w:t xml:space="preserve">The second reason was that the graphics were only half of </w:t>
      </w:r>
      <w:r w:rsidR="000167F5">
        <w:lastRenderedPageBreak/>
        <w:t xml:space="preserve">the problem, there was still an entire game to build. This included UIs, collision and level boundaries, building a </w:t>
      </w:r>
      <w:proofErr w:type="spellStart"/>
      <w:r w:rsidR="000167F5">
        <w:t>minimap</w:t>
      </w:r>
      <w:proofErr w:type="spellEnd"/>
      <w:r w:rsidR="000167F5">
        <w:t xml:space="preserve">,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added.</w:t>
      </w:r>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t>
      </w:r>
      <w:proofErr w:type="spellStart"/>
      <w:r>
        <w:t>WebGL</w:t>
      </w:r>
      <w:proofErr w:type="spellEnd"/>
      <w:r>
        <w:t xml:space="preserve">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D2144E"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 xml:space="preserve">However the project should have focused on </w:t>
      </w:r>
      <w:proofErr w:type="spellStart"/>
      <w:r>
        <w:t>WebGL</w:t>
      </w:r>
      <w:proofErr w:type="spellEnd"/>
      <w:r>
        <w:t xml:space="preserve"> graphics from the start.</w:t>
      </w:r>
    </w:p>
    <w:p w:rsidR="007E5C33" w:rsidRDefault="007E5C33" w:rsidP="004C12FA"/>
    <w:p w:rsidR="00660DAF" w:rsidRDefault="007E5C33" w:rsidP="004C12FA">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t>
      </w:r>
      <w:proofErr w:type="spellStart"/>
      <w:r w:rsidR="003139BB">
        <w:t>WebGL</w:t>
      </w:r>
      <w:proofErr w:type="spellEnd"/>
      <w:r w:rsidR="003139BB">
        <w:t xml:space="preserve">. </w:t>
      </w:r>
    </w:p>
    <w:p w:rsidR="00660DAF" w:rsidRDefault="00660DAF" w:rsidP="00660DAF">
      <w:pPr>
        <w:pStyle w:val="Heading2"/>
        <w:rPr>
          <w:lang w:val="en-US"/>
        </w:rPr>
      </w:pPr>
      <w:r>
        <w:rPr>
          <w:lang w:val="en-US"/>
        </w:rPr>
        <w:lastRenderedPageBreak/>
        <w:t>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you try to get the locati</w:t>
      </w:r>
      <w:r w:rsidR="003139BB">
        <w:t>on of a variable in a shader and</w:t>
      </w:r>
      <w:r>
        <w:t xml:space="preserve"> that shader variable doesn’t exist</w:t>
      </w:r>
      <w:r w:rsidR="003139BB">
        <w:t>,</w:t>
      </w:r>
      <w:r>
        <w:t xml:space="preserve"> you will not get an error. Likewise if you try and pass data from the vertex shader, to the fragment shader,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t>
      </w:r>
      <w:proofErr w:type="spellStart"/>
      <w:r>
        <w:t>WebGL</w:t>
      </w:r>
      <w:proofErr w:type="spellEnd"/>
      <w:r>
        <w:t xml:space="preserve"> will say attribute 0, which is usually referring to the vertex positions. However the majority of the time the error won’t be here and could instead be in any attribute, such as attribute 2 which may contain the data for your </w:t>
      </w:r>
      <w:proofErr w:type="spellStart"/>
      <w:r>
        <w:t>normals</w:t>
      </w:r>
      <w:proofErr w:type="spellEnd"/>
      <w:r>
        <w:t xml:space="preserve">. There is no easy way to solve this. The only way is to step back through every single setup and draw call to eventually find you told </w:t>
      </w:r>
      <w:proofErr w:type="spellStart"/>
      <w:r>
        <w:t>WebGL</w:t>
      </w:r>
      <w:proofErr w:type="spellEnd"/>
      <w:r>
        <w:t xml:space="preserve">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shader.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shader.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users vector. If we calculate the dot product of </w:t>
      </w:r>
      <w:r w:rsidR="002D01A9">
        <w:t>the user and quadrant vectors</w:t>
      </w:r>
      <w:r>
        <w:t xml:space="preserve">, then we would only process the quadrants whose dot products with the users vector is above 0. </w:t>
      </w:r>
      <w:r w:rsidR="002D01A9">
        <w:t>Essentially this would only make the visible quadrants be processed by the vertex shader.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w:t>
      </w:r>
      <w:r>
        <w:lastRenderedPageBreak/>
        <w:t xml:space="preserve">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40"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All of these have been achieved and more. The 3D scene was implemented within the first month of the project (but was started a month early, so it actually took 2 months). Nearly all of this time was spent researching 3D graphics, perhaps only 30 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186981" w:rsidRDefault="00186981" w:rsidP="004C12FA"/>
    <w:p w:rsidR="00186981" w:rsidRPr="00186981" w:rsidRDefault="00186981" w:rsidP="00186981">
      <w:pPr>
        <w:jc w:val="both"/>
        <w:rPr>
          <w:color w:val="FF0000"/>
          <w:lang w:val="en-US"/>
        </w:rPr>
      </w:pPr>
      <w:r w:rsidRPr="00186981">
        <w:rPr>
          <w:color w:val="FF0000"/>
          <w:lang w:val="en-US"/>
        </w:rPr>
        <w:t>// talk about ticking off project deliverables, and how u kept adding new ones</w:t>
      </w:r>
    </w:p>
    <w:p w:rsidR="00186981" w:rsidRPr="00186981" w:rsidRDefault="00186981" w:rsidP="00186981">
      <w:pPr>
        <w:jc w:val="both"/>
        <w:rPr>
          <w:color w:val="FF0000"/>
          <w:lang w:val="en-US"/>
        </w:rPr>
      </w:pPr>
      <w:r w:rsidRPr="00186981">
        <w:rPr>
          <w:color w:val="FF0000"/>
        </w:rPr>
        <w:t xml:space="preserve">// talk about stupid bug with the black lines on the terrain, say just removed </w:t>
      </w:r>
      <w:proofErr w:type="spellStart"/>
      <w:r w:rsidRPr="00186981">
        <w:rPr>
          <w:color w:val="FF0000"/>
        </w:rPr>
        <w:t>normals</w:t>
      </w:r>
      <w:proofErr w:type="spellEnd"/>
    </w:p>
    <w:p w:rsidR="00186981" w:rsidRDefault="00186981" w:rsidP="004C12FA"/>
    <w:p w:rsidR="00186981" w:rsidRPr="00B14DDF" w:rsidRDefault="00A9076D" w:rsidP="004C12FA">
      <w:r>
        <w:t>// could have used VAOs for everything, didn’t have time</w:t>
      </w:r>
    </w:p>
    <w:p w:rsidR="007F42B8" w:rsidRDefault="00711DBE" w:rsidP="004C12FA">
      <w:pPr>
        <w:pStyle w:val="Heading1"/>
      </w:pPr>
      <w:bookmarkStart w:id="41" w:name="_Toc222978613"/>
      <w:bookmarkStart w:id="42" w:name="_Toc476088434"/>
      <w:r>
        <w:t>Appendices</w:t>
      </w:r>
      <w:bookmarkEnd w:id="40"/>
      <w:bookmarkEnd w:id="41"/>
      <w:bookmarkEnd w:id="42"/>
    </w:p>
    <w:p w:rsidR="00AC2C89" w:rsidRDefault="00AC2C89" w:rsidP="00A17F3B">
      <w:pPr>
        <w:jc w:val="both"/>
      </w:pPr>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Pr="00A17F3B" w:rsidRDefault="00A17F3B" w:rsidP="00AC2C89">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w:t>
      </w:r>
      <w:r w:rsidR="00AC2C89">
        <w:t>ecification for further detail.</w:t>
      </w:r>
    </w:p>
    <w:p w:rsidR="004900D4" w:rsidRDefault="0042405C" w:rsidP="00F77F63">
      <w:pPr>
        <w:pStyle w:val="AppendixSection"/>
      </w:pPr>
      <w:bookmarkStart w:id="43" w:name="_Toc222978614"/>
      <w:bookmarkStart w:id="44" w:name="_Toc476088435"/>
      <w:r w:rsidRPr="004F1DC9">
        <w:t>Libraries</w:t>
      </w:r>
      <w:bookmarkEnd w:id="43"/>
      <w:bookmarkEnd w:id="44"/>
    </w:p>
    <w:p w:rsidR="00F7434E" w:rsidRDefault="00F7434E" w:rsidP="009A54F2"/>
    <w:p w:rsidR="00F6717D" w:rsidRDefault="00F6717D" w:rsidP="009A54F2">
      <w:r w:rsidRPr="00F6717D">
        <w:lastRenderedPageBreak/>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6" w:history="1">
        <w:r w:rsidRPr="00C96769">
          <w:rPr>
            <w:rStyle w:val="Hyperlink"/>
          </w:rPr>
          <w:t>https://jquery.com/</w:t>
        </w:r>
      </w:hyperlink>
    </w:p>
    <w:p w:rsidR="00F6717D" w:rsidRDefault="00F6717D" w:rsidP="00F6717D">
      <w:r>
        <w:tab/>
        <w:t>Source available at:</w:t>
      </w:r>
    </w:p>
    <w:p w:rsidR="00F6717D" w:rsidRDefault="00F6717D" w:rsidP="009A54F2">
      <w:r>
        <w:tab/>
      </w:r>
      <w:hyperlink r:id="rId77"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r>
        <w:t>url</w:t>
      </w:r>
      <w:proofErr w:type="spellEnd"/>
      <w:r>
        <w:t>):</w:t>
      </w:r>
    </w:p>
    <w:p w:rsidR="000C57CB" w:rsidRDefault="000C57CB" w:rsidP="000C57CB">
      <w:r>
        <w:tab/>
        <w:t>Available at:</w:t>
      </w:r>
    </w:p>
    <w:p w:rsidR="000C57CB" w:rsidRDefault="000C57CB" w:rsidP="009A54F2">
      <w:r>
        <w:tab/>
      </w:r>
      <w:hyperlink r:id="rId78"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9"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80"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1"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lastRenderedPageBreak/>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2"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45" w:name="_Toc476088436"/>
      <w:bookmarkStart w:id="46" w:name="_Toc222978615"/>
      <w:r w:rsidRPr="00D61D84">
        <w:t>Ethics Submission</w:t>
      </w:r>
      <w:bookmarkEnd w:id="4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r w:rsidRPr="00312BF8">
        <w:rPr>
          <w:szCs w:val="22"/>
        </w:rPr>
        <w:t>cs</w:t>
      </w:r>
      <w:proofErr w:type="spell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r w:rsidRPr="00312BF8">
        <w:rPr>
          <w:b/>
          <w:bCs/>
          <w:szCs w:val="22"/>
        </w:rPr>
        <w:t>material?</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lastRenderedPageBreak/>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Office advise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r w:rsidRPr="00312BF8">
        <w:rPr>
          <w:b/>
          <w:bCs/>
          <w:szCs w:val="22"/>
        </w:rPr>
        <w:t>require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r w:rsidRPr="00312BF8">
        <w:rPr>
          <w:b/>
          <w:bCs/>
          <w:szCs w:val="22"/>
        </w:rPr>
        <w:t>that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47" w:name="_Toc476088437"/>
      <w:r>
        <w:t>Code Samples</w:t>
      </w:r>
      <w:bookmarkEnd w:id="46"/>
      <w:bookmarkEnd w:id="47"/>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A9076D" w:rsidRDefault="00A9076D" w:rsidP="001B7C78"/>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3"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48" w:name="_Toc192777719"/>
    </w:p>
    <w:p w:rsidR="000F3D72" w:rsidRDefault="00711DBE" w:rsidP="009E320D">
      <w:pPr>
        <w:pStyle w:val="Heading1"/>
        <w:numPr>
          <w:ilvl w:val="0"/>
          <w:numId w:val="0"/>
        </w:numPr>
      </w:pPr>
      <w:bookmarkStart w:id="49" w:name="_Toc222978616"/>
      <w:bookmarkStart w:id="50" w:name="_Toc476088438"/>
      <w:r>
        <w:t>Annotated Bibliography</w:t>
      </w:r>
      <w:bookmarkEnd w:id="48"/>
      <w:bookmarkEnd w:id="49"/>
      <w:bookmarkEnd w:id="50"/>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lastRenderedPageBreak/>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t>[]</w:t>
      </w:r>
      <w:r>
        <w:tab/>
        <w:t xml:space="preserve">Terrain clipping as viewed from the </w:t>
      </w:r>
      <w:proofErr w:type="spellStart"/>
      <w:r>
        <w:t>minimap</w:t>
      </w:r>
      <w:proofErr w:type="spellEnd"/>
    </w:p>
    <w:p w:rsidR="007E7624" w:rsidRDefault="007E7624" w:rsidP="00EB6A21">
      <w:r>
        <w:tab/>
        <w:t xml:space="preserve">Available at: </w:t>
      </w:r>
    </w:p>
    <w:p w:rsidR="007E7624" w:rsidRDefault="007E7624" w:rsidP="00EB6A21">
      <w:r>
        <w:tab/>
        <w:t>Major Project/screenshots/terrain/rendering efficiency/Getting 3x3 working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84"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5"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lastRenderedPageBreak/>
        <w:tab/>
        <w:t xml:space="preserve">Available at: </w:t>
      </w:r>
    </w:p>
    <w:p w:rsidR="00454B36" w:rsidRDefault="00454B36" w:rsidP="00D94044">
      <w:r>
        <w:tab/>
      </w:r>
      <w:hyperlink r:id="rId86"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7"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8"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lastRenderedPageBreak/>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9"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(2nd ed.).</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90" w:history="1">
        <w:r w:rsidRPr="00584FBB">
          <w:rPr>
            <w:rStyle w:val="Hyperlink"/>
          </w:rPr>
          <w:t>https://www.youtube.com/watch?v=qslBNLeSPUc&amp;t=141s</w:t>
        </w:r>
      </w:hyperlink>
    </w:p>
    <w:p w:rsidR="00CE509B" w:rsidRDefault="00CE509B" w:rsidP="00D94044">
      <w:r>
        <w:tab/>
      </w:r>
    </w:p>
    <w:p w:rsidR="00812A5A" w:rsidRDefault="00812A5A" w:rsidP="00D94044">
      <w:r>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lastRenderedPageBreak/>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1"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2"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3"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t>Scene  resource</w:t>
      </w:r>
      <w:r w:rsidR="002107BB">
        <w:t>s</w:t>
      </w:r>
      <w:r>
        <w:t xml:space="preserv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lastRenderedPageBreak/>
        <w:tab/>
      </w:r>
      <w:hyperlink r:id="rId94" w:history="1">
        <w:r w:rsidRPr="00D25468">
          <w:rPr>
            <w:rStyle w:val="Hyperlink"/>
          </w:rPr>
          <w:t>https://www.textures.com/download/rocksarid0035/68071?&amp;secure=login</w:t>
        </w:r>
      </w:hyperlink>
    </w:p>
    <w:p w:rsidR="00671898" w:rsidRDefault="00671898" w:rsidP="00E77ACE">
      <w:r>
        <w:tab/>
      </w:r>
      <w:hyperlink r:id="rId95"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6"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7"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98"/>
      <w:footerReference w:type="default" r:id="rId99"/>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33A8" w:rsidRDefault="007933A8" w:rsidP="004C12FA">
      <w:r>
        <w:separator/>
      </w:r>
    </w:p>
  </w:endnote>
  <w:endnote w:type="continuationSeparator" w:id="0">
    <w:p w:rsidR="007933A8" w:rsidRDefault="007933A8"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A11" w:rsidRDefault="002B0A11" w:rsidP="004C12FA">
    <w:pPr>
      <w:pStyle w:val="Footer"/>
      <w:jc w:val="center"/>
    </w:pPr>
    <w:r>
      <w:t xml:space="preserve">Page </w:t>
    </w:r>
    <w:r>
      <w:fldChar w:fldCharType="begin"/>
    </w:r>
    <w:r>
      <w:instrText xml:space="preserve"> PAGE  \* MERGEFORMAT </w:instrText>
    </w:r>
    <w:r>
      <w:fldChar w:fldCharType="separate"/>
    </w:r>
    <w:r w:rsidR="00670D6E">
      <w:rPr>
        <w:noProof/>
      </w:rPr>
      <w:t>43</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670D6E">
      <w:rPr>
        <w:noProof/>
        <w:lang w:val="en-US"/>
      </w:rPr>
      <w:t>70</w:t>
    </w:r>
    <w:r>
      <w:rPr>
        <w:lang w:val="en-US"/>
      </w:rPr>
      <w:fldChar w:fldCharType="end"/>
    </w:r>
  </w:p>
  <w:p w:rsidR="002B0A11" w:rsidRDefault="002B0A11" w:rsidP="004C12FA">
    <w:pPr>
      <w:pStyle w:val="Footer"/>
    </w:pPr>
  </w:p>
  <w:p w:rsidR="002B0A11" w:rsidRDefault="002B0A11"/>
  <w:p w:rsidR="002B0A11" w:rsidRDefault="002B0A1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33A8" w:rsidRDefault="007933A8" w:rsidP="004C12FA">
      <w:r>
        <w:separator/>
      </w:r>
    </w:p>
  </w:footnote>
  <w:footnote w:type="continuationSeparator" w:id="0">
    <w:p w:rsidR="007933A8" w:rsidRDefault="007933A8"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A11" w:rsidRPr="001F35A4" w:rsidRDefault="002B0A11"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2B0A11" w:rsidRDefault="002B0A11"/>
  <w:p w:rsidR="002B0A11" w:rsidRDefault="002B0A1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1"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4"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9"/>
  </w:num>
  <w:num w:numId="4">
    <w:abstractNumId w:val="2"/>
  </w:num>
  <w:num w:numId="5">
    <w:abstractNumId w:val="0"/>
  </w:num>
  <w:num w:numId="6">
    <w:abstractNumId w:val="9"/>
  </w:num>
  <w:num w:numId="7">
    <w:abstractNumId w:val="16"/>
  </w:num>
  <w:num w:numId="8">
    <w:abstractNumId w:val="4"/>
  </w:num>
  <w:num w:numId="9">
    <w:abstractNumId w:val="34"/>
  </w:num>
  <w:num w:numId="10">
    <w:abstractNumId w:val="35"/>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2"/>
  </w:num>
  <w:num w:numId="20">
    <w:abstractNumId w:val="22"/>
  </w:num>
  <w:num w:numId="21">
    <w:abstractNumId w:val="25"/>
  </w:num>
  <w:num w:numId="22">
    <w:abstractNumId w:val="33"/>
  </w:num>
  <w:num w:numId="23">
    <w:abstractNumId w:val="23"/>
  </w:num>
  <w:num w:numId="24">
    <w:abstractNumId w:val="7"/>
  </w:num>
  <w:num w:numId="25">
    <w:abstractNumId w:val="36"/>
  </w:num>
  <w:num w:numId="26">
    <w:abstractNumId w:val="14"/>
  </w:num>
  <w:num w:numId="27">
    <w:abstractNumId w:val="3"/>
  </w:num>
  <w:num w:numId="28">
    <w:abstractNumId w:val="24"/>
  </w:num>
  <w:num w:numId="29">
    <w:abstractNumId w:val="30"/>
  </w:num>
  <w:num w:numId="30">
    <w:abstractNumId w:val="27"/>
  </w:num>
  <w:num w:numId="31">
    <w:abstractNumId w:val="12"/>
  </w:num>
  <w:num w:numId="32">
    <w:abstractNumId w:val="28"/>
  </w:num>
  <w:num w:numId="33">
    <w:abstractNumId w:val="20"/>
  </w:num>
  <w:num w:numId="34">
    <w:abstractNumId w:val="26"/>
  </w:num>
  <w:num w:numId="35">
    <w:abstractNumId w:val="5"/>
  </w:num>
  <w:num w:numId="36">
    <w:abstractNumId w:val="31"/>
  </w:num>
  <w:num w:numId="37">
    <w:abstractNumId w:val="1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11F27"/>
    <w:rsid w:val="000121A8"/>
    <w:rsid w:val="00012D20"/>
    <w:rsid w:val="000167F5"/>
    <w:rsid w:val="00017DB9"/>
    <w:rsid w:val="000225B5"/>
    <w:rsid w:val="00022CC9"/>
    <w:rsid w:val="0002785D"/>
    <w:rsid w:val="00027AB6"/>
    <w:rsid w:val="00031FBA"/>
    <w:rsid w:val="00034C43"/>
    <w:rsid w:val="00037202"/>
    <w:rsid w:val="000465C6"/>
    <w:rsid w:val="0005073A"/>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7C0B"/>
    <w:rsid w:val="000B0981"/>
    <w:rsid w:val="000B2A49"/>
    <w:rsid w:val="000B7680"/>
    <w:rsid w:val="000C084E"/>
    <w:rsid w:val="000C57CB"/>
    <w:rsid w:val="000D1D41"/>
    <w:rsid w:val="000D44A4"/>
    <w:rsid w:val="000D5440"/>
    <w:rsid w:val="000D5800"/>
    <w:rsid w:val="000E5039"/>
    <w:rsid w:val="000E583B"/>
    <w:rsid w:val="000E69BD"/>
    <w:rsid w:val="000F2F4D"/>
    <w:rsid w:val="000F3D72"/>
    <w:rsid w:val="000F52D0"/>
    <w:rsid w:val="00102CEE"/>
    <w:rsid w:val="00102D97"/>
    <w:rsid w:val="001030D9"/>
    <w:rsid w:val="00106CD8"/>
    <w:rsid w:val="00107B2E"/>
    <w:rsid w:val="00110185"/>
    <w:rsid w:val="0011540E"/>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81209"/>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7EA"/>
    <w:rsid w:val="002C0343"/>
    <w:rsid w:val="002C5C8C"/>
    <w:rsid w:val="002D01A9"/>
    <w:rsid w:val="002D178E"/>
    <w:rsid w:val="002E0D6E"/>
    <w:rsid w:val="002E3E4F"/>
    <w:rsid w:val="002E4027"/>
    <w:rsid w:val="002E6905"/>
    <w:rsid w:val="002F1A62"/>
    <w:rsid w:val="002F1AF5"/>
    <w:rsid w:val="002F32EF"/>
    <w:rsid w:val="00300C93"/>
    <w:rsid w:val="00312BF8"/>
    <w:rsid w:val="0031363E"/>
    <w:rsid w:val="003139BB"/>
    <w:rsid w:val="00315F4F"/>
    <w:rsid w:val="00317811"/>
    <w:rsid w:val="0032007A"/>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D6A57"/>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11B"/>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933A8"/>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1AC"/>
    <w:rsid w:val="00981B46"/>
    <w:rsid w:val="00982587"/>
    <w:rsid w:val="00983D12"/>
    <w:rsid w:val="00983FC4"/>
    <w:rsid w:val="0098654A"/>
    <w:rsid w:val="00986FC2"/>
    <w:rsid w:val="009939AF"/>
    <w:rsid w:val="009960C0"/>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52CCA"/>
    <w:rsid w:val="00A65BA2"/>
    <w:rsid w:val="00A701E3"/>
    <w:rsid w:val="00A708D7"/>
    <w:rsid w:val="00A74CF4"/>
    <w:rsid w:val="00A77D80"/>
    <w:rsid w:val="00A82D60"/>
    <w:rsid w:val="00A86248"/>
    <w:rsid w:val="00A9076D"/>
    <w:rsid w:val="00A93758"/>
    <w:rsid w:val="00AA409D"/>
    <w:rsid w:val="00AA5D28"/>
    <w:rsid w:val="00AA64E1"/>
    <w:rsid w:val="00AB1193"/>
    <w:rsid w:val="00AB54D8"/>
    <w:rsid w:val="00AB6791"/>
    <w:rsid w:val="00AC18EC"/>
    <w:rsid w:val="00AC1A36"/>
    <w:rsid w:val="00AC2C89"/>
    <w:rsid w:val="00AC3513"/>
    <w:rsid w:val="00AD154D"/>
    <w:rsid w:val="00AD38B3"/>
    <w:rsid w:val="00AD70AF"/>
    <w:rsid w:val="00AD7B14"/>
    <w:rsid w:val="00AE1959"/>
    <w:rsid w:val="00AE4F85"/>
    <w:rsid w:val="00AE59D0"/>
    <w:rsid w:val="00AF1FBE"/>
    <w:rsid w:val="00AF48CE"/>
    <w:rsid w:val="00AF61DC"/>
    <w:rsid w:val="00B017FE"/>
    <w:rsid w:val="00B05613"/>
    <w:rsid w:val="00B0712D"/>
    <w:rsid w:val="00B10C2A"/>
    <w:rsid w:val="00B1213E"/>
    <w:rsid w:val="00B14DDF"/>
    <w:rsid w:val="00B16BD7"/>
    <w:rsid w:val="00B27235"/>
    <w:rsid w:val="00B34922"/>
    <w:rsid w:val="00B34F9D"/>
    <w:rsid w:val="00B40716"/>
    <w:rsid w:val="00B43414"/>
    <w:rsid w:val="00B443E4"/>
    <w:rsid w:val="00B53C75"/>
    <w:rsid w:val="00B53CA8"/>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6D44"/>
    <w:rsid w:val="00C56FD3"/>
    <w:rsid w:val="00C64C54"/>
    <w:rsid w:val="00C72B29"/>
    <w:rsid w:val="00C731AA"/>
    <w:rsid w:val="00C74B6A"/>
    <w:rsid w:val="00C75D3F"/>
    <w:rsid w:val="00C83AD1"/>
    <w:rsid w:val="00C90C85"/>
    <w:rsid w:val="00C92235"/>
    <w:rsid w:val="00CA17CB"/>
    <w:rsid w:val="00CA7A3C"/>
    <w:rsid w:val="00CB3D1D"/>
    <w:rsid w:val="00CB4B31"/>
    <w:rsid w:val="00CB7352"/>
    <w:rsid w:val="00CB7EEA"/>
    <w:rsid w:val="00CC2FAF"/>
    <w:rsid w:val="00CC6907"/>
    <w:rsid w:val="00CD43FC"/>
    <w:rsid w:val="00CE3D27"/>
    <w:rsid w:val="00CE509B"/>
    <w:rsid w:val="00CE60E8"/>
    <w:rsid w:val="00CE7988"/>
    <w:rsid w:val="00CF3303"/>
    <w:rsid w:val="00D0044C"/>
    <w:rsid w:val="00D00CD1"/>
    <w:rsid w:val="00D1436B"/>
    <w:rsid w:val="00D20F4D"/>
    <w:rsid w:val="00D2144E"/>
    <w:rsid w:val="00D231AE"/>
    <w:rsid w:val="00D258BA"/>
    <w:rsid w:val="00D27BF1"/>
    <w:rsid w:val="00D32AD2"/>
    <w:rsid w:val="00D35186"/>
    <w:rsid w:val="00D40150"/>
    <w:rsid w:val="00D41C00"/>
    <w:rsid w:val="00D42484"/>
    <w:rsid w:val="00D54529"/>
    <w:rsid w:val="00D54AB1"/>
    <w:rsid w:val="00D54E11"/>
    <w:rsid w:val="00D57678"/>
    <w:rsid w:val="00D60D91"/>
    <w:rsid w:val="00D61D84"/>
    <w:rsid w:val="00D63C70"/>
    <w:rsid w:val="00D64624"/>
    <w:rsid w:val="00D649AC"/>
    <w:rsid w:val="00D75927"/>
    <w:rsid w:val="00D77F6A"/>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2147"/>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jquery.com/" TargetMode="External"/><Relationship Id="rId84" Type="http://schemas.openxmlformats.org/officeDocument/2006/relationships/hyperlink" Target="https://goo.gl/irYLwA" TargetMode="External"/><Relationship Id="rId89" Type="http://schemas.openxmlformats.org/officeDocument/2006/relationships/hyperlink" Target="https://www.3dgep.com/wp-content/uploads/2011/07/View-Matrix.png" TargetMode="External"/><Relationship Id="rId97" Type="http://schemas.openxmlformats.org/officeDocument/2006/relationships/hyperlink" Target="https://www.youtube.com/watch?v=rn6zP4P0his&amp;t=526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youtube.com/watch?v=_Ix5oN8eC1E"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josephg/noisejs" TargetMode="External"/><Relationship Id="rId87" Type="http://schemas.openxmlformats.org/officeDocument/2006/relationships/hyperlink" Target="https://goo.gl/mT8Ck7" TargetMode="External"/><Relationship Id="rId5" Type="http://schemas.openxmlformats.org/officeDocument/2006/relationships/webSettings" Target="webSettings.xml"/><Relationship Id="rId61" Type="http://schemas.openxmlformats.org/officeDocument/2006/relationships/hyperlink" Target="https://github.com/SamuelSnowball/Major-Project/blob/master/Major%20Project/screenshots/yuidoc/index.png" TargetMode="External"/><Relationship Id="rId82" Type="http://schemas.openxmlformats.org/officeDocument/2006/relationships/hyperlink" Target="https://github.com/mrdoob/stats.js/" TargetMode="External"/><Relationship Id="rId90" Type="http://schemas.openxmlformats.org/officeDocument/2006/relationships/hyperlink" Target="https://www.youtube.com/watch?v=qslBNLeSPUc&amp;t=141s" TargetMode="External"/><Relationship Id="rId95" Type="http://schemas.openxmlformats.org/officeDocument/2006/relationships/hyperlink" Target="https://www.textures.com/download/rocksarid0048/42217?&amp;secure=login"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jquery/jquery" TargetMode="External"/><Relationship Id="rId100" Type="http://schemas.openxmlformats.org/officeDocument/2006/relationships/fontTable" Target="fontTable.xm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greggman/twgl.js/" TargetMode="External"/><Relationship Id="rId85" Type="http://schemas.openxmlformats.org/officeDocument/2006/relationships/hyperlink" Target="https://learnopengl.com/" TargetMode="External"/><Relationship Id="rId93" Type="http://schemas.openxmlformats.org/officeDocument/2006/relationships/hyperlink" Target="http://dx.doi.org/10.1145/566570.566636"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oo.gl/9cwkgX" TargetMode="External"/><Relationship Id="rId88" Type="http://schemas.openxmlformats.org/officeDocument/2006/relationships/hyperlink" Target="https://goo.gl/OFMg6n" TargetMode="External"/><Relationship Id="rId91" Type="http://schemas.openxmlformats.org/officeDocument/2006/relationships/hyperlink" Target="https://www.youtube.com/watch?v=qslBNLeSPUc&amp;t=141s" TargetMode="External"/><Relationship Id="rId96" Type="http://schemas.openxmlformats.org/officeDocument/2006/relationships/hyperlink" Target="https://www.textures.com/download/soilbeach0131/1061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greggman/webgl-" TargetMode="External"/><Relationship Id="rId81" Type="http://schemas.openxmlformats.org/officeDocument/2006/relationships/hyperlink" Target="https://github.com/dataarts/dat.gui/blob/master/LICENSE" TargetMode="External"/><Relationship Id="rId86" Type="http://schemas.openxmlformats.org/officeDocument/2006/relationships/hyperlink" Target="https://www.khronos.org/opengles/2_X/" TargetMode="External"/><Relationship Id="rId94" Type="http://schemas.openxmlformats.org/officeDocument/2006/relationships/hyperlink" Target="https://www.textures.com/download/rocksarid0035/68071?&amp;secure=login"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DCDB99-5A7B-4EBB-BAD3-6A5A3C7AE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7423</TotalTime>
  <Pages>70</Pages>
  <Words>21635</Words>
  <Characters>123323</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cp:revision>
  <cp:lastPrinted>2014-04-04T11:58:00Z</cp:lastPrinted>
  <dcterms:created xsi:type="dcterms:W3CDTF">2017-04-10T11:35:00Z</dcterms:created>
  <dcterms:modified xsi:type="dcterms:W3CDTF">2017-05-05T11:53:00Z</dcterms:modified>
</cp:coreProperties>
</file>