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9C4BA7" w:rsidRDefault="009C4BA7" w:rsidP="00937B96">
      <w:pPr>
        <w:jc w:val="both"/>
      </w:pPr>
    </w:p>
    <w:p w:rsidR="009C4BA7" w:rsidRDefault="009C4BA7" w:rsidP="009C4BA7">
      <w:pPr>
        <w:pStyle w:val="Heading2"/>
        <w:numPr>
          <w:ilvl w:val="0"/>
          <w:numId w:val="0"/>
        </w:numPr>
        <w:jc w:val="both"/>
      </w:pPr>
      <w:r>
        <w:t>1.1.4.</w:t>
      </w:r>
      <w:r>
        <w:tab/>
        <w:t xml:space="preserve">  </w:t>
      </w:r>
      <w:r w:rsidR="00B53C75">
        <w:t>Vertices and the Cartesian space</w:t>
      </w:r>
    </w:p>
    <w:p w:rsidR="00EB6A21" w:rsidRPr="00EB6A21" w:rsidRDefault="00F63D43" w:rsidP="00EB6A2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margin-left:305.1pt;margin-top:6.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9C4BA7" w:rsidRDefault="009C4BA7" w:rsidP="00937B96">
      <w:pPr>
        <w:jc w:val="both"/>
      </w:pPr>
      <w:r>
        <w:t xml:space="preserve">A vertex is just a point in some space. We usually think of vertices in </w:t>
      </w:r>
      <w:r w:rsidR="00B53C75">
        <w:t>Cartesian</w:t>
      </w:r>
      <w:r>
        <w:t xml:space="preserve"> space. This space is just </w:t>
      </w:r>
      <w:r w:rsidR="00B53C75">
        <w:t xml:space="preserve">a set of axes which cross at an origin. Points in computer graphics are usually represented in 2D or 3D. You can connect these points to form meshes, also known as objects. </w:t>
      </w:r>
      <w:r w:rsidR="00B53C75" w:rsidRPr="00F63D43">
        <w:rPr>
          <w:color w:val="FF0000"/>
        </w:rPr>
        <w:t>The image on the left</w:t>
      </w:r>
      <w:r w:rsidR="00F63D43" w:rsidRPr="00F63D43">
        <w:rPr>
          <w:color w:val="FF0000"/>
        </w:rPr>
        <w:t xml:space="preserve"> []</w:t>
      </w:r>
      <w:r w:rsidR="00B53C75">
        <w:t xml:space="preserve"> shows a rectangular mesh, created by connected several points together. The points are described in the Cartesian space </w:t>
      </w:r>
      <w:r w:rsidR="00523291">
        <w:t>as described</w:t>
      </w:r>
      <w:r w:rsidR="00B53C75">
        <w:t xml:space="preserve"> above.</w:t>
      </w:r>
    </w:p>
    <w:p w:rsidR="00D57678" w:rsidRDefault="00D57678" w:rsidP="00B53C75">
      <w:pPr>
        <w:pStyle w:val="Heading2"/>
        <w:numPr>
          <w:ilvl w:val="0"/>
          <w:numId w:val="0"/>
        </w:numPr>
        <w:jc w:val="both"/>
      </w:pPr>
      <w:r>
        <w:t>1.1.4.</w:t>
      </w:r>
      <w:r>
        <w:tab/>
        <w:t xml:space="preserve">  Coordinate systems overview</w:t>
      </w:r>
    </w:p>
    <w:p w:rsidR="00EB6A21" w:rsidRPr="00EB6A21" w:rsidRDefault="00EB6A21" w:rsidP="00EB6A21"/>
    <w:p w:rsidR="00DB761E" w:rsidRDefault="002D178E" w:rsidP="00D57678">
      <w:pPr>
        <w:jc w:val="both"/>
      </w:pPr>
      <w:r>
        <w:rPr>
          <w:noProof/>
        </w:rPr>
        <w:pict>
          <v:shape id="_x0000_s1033" type="#_x0000_t75" style="position:absolute;left:0;text-align:left;margin-left:257.7pt;margin-top:9.45pt;width:157.6pt;height:150.8pt;z-index:-251640832;mso-position-horizontal-relative:text;mso-position-vertical-relative:text;mso-width-relative:page;mso-height-relative:page" wrapcoords="-103 0 -103 21493 21600 21493 21600 0 -103 0">
            <v:imagedata r:id="rId10" o:title="IC412718"/>
            <w10:wrap type="tight"/>
          </v:shape>
        </w:pict>
      </w:r>
      <w:r w:rsidR="009C4BA7">
        <w:t>Imagine w</w:t>
      </w:r>
      <w:r w:rsidR="00D57678">
        <w:t xml:space="preserve">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w:t>
      </w:r>
      <w:r w:rsidR="00110185" w:rsidRPr="00454B36">
        <w:rPr>
          <w:color w:val="FF0000"/>
        </w:rPr>
        <w:t>The</w:t>
      </w:r>
      <w:r w:rsidR="003F715A" w:rsidRPr="00454B36">
        <w:rPr>
          <w:color w:val="FF0000"/>
        </w:rPr>
        <w:t xml:space="preserve"> image to the right </w:t>
      </w:r>
      <w:r w:rsidR="00454B36" w:rsidRPr="00454B36">
        <w:rPr>
          <w:color w:val="FF0000"/>
        </w:rPr>
        <w:t xml:space="preserve">[] </w:t>
      </w:r>
      <w:r w:rsidR="003F715A">
        <w:t>shows just that.</w:t>
      </w:r>
    </w:p>
    <w:p w:rsidR="00D57678" w:rsidRDefault="00D57678" w:rsidP="00D57678">
      <w:pPr>
        <w:jc w:val="both"/>
      </w:pPr>
    </w:p>
    <w:p w:rsidR="00D57678" w:rsidRDefault="00D57678" w:rsidP="00D57678">
      <w:pPr>
        <w:jc w:val="both"/>
      </w:pPr>
      <w:r>
        <w:t xml:space="preserve">We then look at the world from the view of the camera. This is called the view matrix but again, it’s </w:t>
      </w:r>
      <w:r>
        <w:lastRenderedPageBreak/>
        <w:t>easier to think of it as the world to view matrix. As the entire world ge</w:t>
      </w:r>
      <w:r w:rsidR="00B53C75">
        <w:t>ts moved in front of the camera. Like other objects the camera has a position are orientation in the world.</w:t>
      </w:r>
    </w:p>
    <w:p w:rsidR="00D57678" w:rsidRDefault="00D57678" w:rsidP="00D57678">
      <w:pPr>
        <w:jc w:val="both"/>
      </w:pPr>
    </w:p>
    <w:p w:rsidR="00D57678" w:rsidRDefault="00D57678" w:rsidP="00937B96">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The 3D to 2D conversion is</w:t>
      </w:r>
      <w:r w:rsidR="00523291">
        <w:t xml:space="preserve"> done via a projection matrix. </w:t>
      </w: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2D178E"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2D178E" w:rsidP="00937B96">
      <w:pPr>
        <w:jc w:val="both"/>
      </w:pPr>
      <w:r>
        <w:rPr>
          <w:noProof/>
        </w:rPr>
        <w:lastRenderedPageBreak/>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The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w:t>
      </w:r>
      <w:r w:rsidRPr="00454B36">
        <w:rPr>
          <w:color w:val="FF0000"/>
        </w:rPr>
        <w:t>below image</w:t>
      </w:r>
      <w:r w:rsidR="00454B36" w:rsidRPr="00454B36">
        <w:rPr>
          <w:color w:val="FF0000"/>
        </w:rPr>
        <w:t xml:space="preserve"> []</w:t>
      </w:r>
      <w:r w:rsidRPr="00454B36">
        <w:rPr>
          <w:color w:val="FF0000"/>
        </w:rPr>
        <w:t xml:space="preserve"> </w:t>
      </w:r>
      <w:r>
        <w:t xml:space="preserve">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2D178E" w:rsidP="005D6142">
      <w:pPr>
        <w:jc w:val="both"/>
      </w:pPr>
      <w:r>
        <w:rPr>
          <w:noProof/>
        </w:rPr>
        <w:lastRenderedPageBreak/>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3"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F23861" w:rsidRDefault="00F23861" w:rsidP="00110185">
      <w:pPr>
        <w:jc w:val="both"/>
      </w:pPr>
    </w:p>
    <w:p w:rsidR="00F23861" w:rsidRDefault="00F23861" w:rsidP="00110185">
      <w:pPr>
        <w:jc w:val="both"/>
      </w:pPr>
      <w:r>
        <w:t xml:space="preserve">To finally transform the 3D scene </w:t>
      </w:r>
      <w:r w:rsidR="0065334B">
        <w:t>in</w:t>
      </w:r>
      <w:r>
        <w:t xml:space="preserve">to a 2D image, </w:t>
      </w:r>
      <w:r w:rsidR="0065334B">
        <w:t>a viewport transformation is performed. T</w:t>
      </w:r>
      <w:r>
        <w:t>he Z coordinates are used to sort the X and Y pixels.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B94E8D" w:rsidRDefault="00B94E8D" w:rsidP="00B94E8D">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 xml:space="preserve">in these objects. For example all of our vertices and colours need to go in these VBOs before we can render </w:t>
      </w:r>
      <w:r w:rsidR="00A708D7">
        <w:t>the data on the screen.</w:t>
      </w:r>
    </w:p>
    <w:p w:rsidR="00B94E8D" w:rsidRDefault="00B94E8D" w:rsidP="00B94E8D"/>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lastRenderedPageBreak/>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2D178E"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5"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BF6855"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6"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xml:space="preserve">// bottom left </w:t>
      </w:r>
      <w:r>
        <w:rPr>
          <w:rStyle w:val="com"/>
          <w:rFonts w:ascii="Consolas" w:hAnsi="Consolas"/>
          <w:color w:val="858C93"/>
          <w:bdr w:val="none" w:sz="0" w:space="0" w:color="auto" w:frame="1"/>
          <w:shd w:val="clear" w:color="auto" w:fill="EFF0F1"/>
        </w:rPr>
        <w:t>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lastRenderedPageBreak/>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2D178E"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7"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2D178E"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8"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lastRenderedPageBreak/>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2D178E"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6"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w:t>
      </w:r>
      <w:r>
        <w:lastRenderedPageBreak/>
        <w:t xml:space="preserve">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2D178E"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9"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BD271E" w:rsidRDefault="00BD271E" w:rsidP="00BD271E"/>
    <w:p w:rsidR="00BD271E" w:rsidRDefault="00BD271E" w:rsidP="00BD271E"/>
    <w:p w:rsidR="00680357" w:rsidRDefault="00680357" w:rsidP="00680357">
      <w:pPr>
        <w:pStyle w:val="Heading2"/>
        <w:numPr>
          <w:ilvl w:val="0"/>
          <w:numId w:val="0"/>
        </w:numPr>
        <w:jc w:val="both"/>
      </w:pPr>
      <w:r>
        <w:t>1.1</w:t>
      </w:r>
      <w:proofErr w:type="gramStart"/>
      <w:r>
        <w:t>.X</w:t>
      </w:r>
      <w:proofErr w:type="gramEnd"/>
      <w:r>
        <w:t>.</w:t>
      </w:r>
      <w:r>
        <w:tab/>
        <w:t xml:space="preserve">  Cameras</w:t>
      </w:r>
    </w:p>
    <w:p w:rsidR="00680357" w:rsidRDefault="00680357" w:rsidP="00BD271E"/>
    <w:p w:rsidR="00680357" w:rsidRDefault="00680357" w:rsidP="00680357">
      <w:pPr>
        <w:jc w:val="both"/>
        <w:rPr>
          <w:lang w:val="en-US"/>
        </w:rPr>
      </w:pPr>
      <w:r>
        <w:rPr>
          <w:lang w:val="en-US"/>
        </w:rPr>
        <w:t xml:space="preserve">A camera is an object like any other, it has a position and orientation in the world. </w:t>
      </w:r>
    </w:p>
    <w:p w:rsidR="00680357" w:rsidRDefault="00680357" w:rsidP="00680357">
      <w:pPr>
        <w:jc w:val="both"/>
        <w:rPr>
          <w:lang w:val="en-US"/>
        </w:rPr>
      </w:pPr>
      <w:r>
        <w:rPr>
          <w:lang w:val="en-US"/>
        </w:rPr>
        <w:lastRenderedPageBreak/>
        <w:t>This is represented by a camera matrix. The camera can be moved by updating the cameras position in its matrix, values 12, 13 and 14. The scene is then rendered from the cameras position, so we can see what the camera sees.</w:t>
      </w:r>
    </w:p>
    <w:p w:rsidR="00680357" w:rsidRDefault="00680357" w:rsidP="00680357">
      <w:pPr>
        <w:jc w:val="both"/>
        <w:rPr>
          <w:lang w:val="en-US"/>
        </w:rPr>
      </w:pPr>
    </w:p>
    <w:p w:rsidR="00680357" w:rsidRDefault="00680357" w:rsidP="00680357">
      <w:pPr>
        <w:jc w:val="both"/>
        <w:rPr>
          <w:lang w:val="en-US"/>
        </w:rPr>
      </w:pPr>
      <w:r>
        <w:rPr>
          <w:lang w:val="en-US"/>
        </w:rPr>
        <w:t xml:space="preserve">Now this is where it gets strange, even though we define a camera and move its position in the world – that is not what’s actually happening. The world is still moving around the camera, which doesn’t even exist. This is done by the use of a view matrix. The view matrix, is the inverse of the camera matrix. This actually makes the camera at the center of the world, and moves everything with respect to it. </w:t>
      </w:r>
    </w:p>
    <w:p w:rsidR="00680357" w:rsidRDefault="00680357" w:rsidP="00680357">
      <w:pPr>
        <w:jc w:val="both"/>
        <w:rPr>
          <w:lang w:val="en-US"/>
        </w:rPr>
      </w:pPr>
    </w:p>
    <w:p w:rsidR="00680357" w:rsidRDefault="00680357" w:rsidP="00680357">
      <w:pPr>
        <w:jc w:val="both"/>
        <w:rPr>
          <w:lang w:val="en-US"/>
        </w:rPr>
      </w:pPr>
      <w:r w:rsidRPr="00F50584">
        <w:rPr>
          <w:noProof/>
          <w:color w:val="FF0000"/>
          <w:lang w:eastAsia="en-GB"/>
        </w:rPr>
        <w:drawing>
          <wp:anchor distT="0" distB="0" distL="114300" distR="114300" simplePos="0" relativeHeight="251750400" behindDoc="1" locked="0" layoutInCell="1" allowOverlap="1">
            <wp:simplePos x="0" y="0"/>
            <wp:positionH relativeFrom="column">
              <wp:posOffset>796925</wp:posOffset>
            </wp:positionH>
            <wp:positionV relativeFrom="paragraph">
              <wp:posOffset>467995</wp:posOffset>
            </wp:positionV>
            <wp:extent cx="3669030" cy="1781810"/>
            <wp:effectExtent l="0" t="0" r="7620" b="8890"/>
            <wp:wrapTight wrapText="bothSides">
              <wp:wrapPolygon edited="0">
                <wp:start x="0" y="0"/>
                <wp:lineTo x="0" y="21477"/>
                <wp:lineTo x="21533" y="21477"/>
                <wp:lineTo x="21533"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9030" cy="1781810"/>
                    </a:xfrm>
                    <a:prstGeom prst="rect">
                      <a:avLst/>
                    </a:prstGeom>
                    <a:noFill/>
                  </pic:spPr>
                </pic:pic>
              </a:graphicData>
            </a:graphic>
            <wp14:sizeRelH relativeFrom="page">
              <wp14:pctWidth>0</wp14:pctWidth>
            </wp14:sizeRelH>
            <wp14:sizeRelV relativeFrom="page">
              <wp14:pctHeight>0</wp14:pctHeight>
            </wp14:sizeRelV>
          </wp:anchor>
        </w:drawing>
      </w:r>
      <w:r w:rsidRPr="00F50584">
        <w:rPr>
          <w:color w:val="FF0000"/>
          <w:lang w:val="en-US"/>
        </w:rPr>
        <w:t xml:space="preserve">The image below </w:t>
      </w:r>
      <w:r w:rsidR="00F50584" w:rsidRPr="00F50584">
        <w:rPr>
          <w:color w:val="FF0000"/>
          <w:lang w:val="en-US"/>
        </w:rPr>
        <w:t xml:space="preserve">[] </w:t>
      </w:r>
      <w:r>
        <w:rPr>
          <w:lang w:val="en-US"/>
        </w:rPr>
        <w:t xml:space="preserve">shows the camera in the world position. The view matrix is then applied and the camera becomes the origin of the scene. The world is now in view space. </w:t>
      </w: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p>
    <w:p w:rsidR="00680357" w:rsidRDefault="00680357" w:rsidP="00680357">
      <w:pPr>
        <w:jc w:val="both"/>
        <w:rPr>
          <w:lang w:val="en-US"/>
        </w:rPr>
      </w:pPr>
      <w:r>
        <w:rPr>
          <w:lang w:val="en-US"/>
        </w:rPr>
        <w:t xml:space="preserve">The reason why the camera class exists in 3D graphics is so that it’s easier to think about and program, however it’s definitely not easier to learn. </w:t>
      </w:r>
    </w:p>
    <w:p w:rsidR="00680357" w:rsidRDefault="00680357" w:rsidP="00680357">
      <w:pPr>
        <w:jc w:val="both"/>
        <w:rPr>
          <w:lang w:val="en-US"/>
        </w:rPr>
      </w:pPr>
    </w:p>
    <w:p w:rsidR="00680357" w:rsidRDefault="00680357" w:rsidP="00680357">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680357" w:rsidRDefault="00680357" w:rsidP="00680357">
      <w:pPr>
        <w:jc w:val="both"/>
        <w:rPr>
          <w:lang w:val="en-US"/>
        </w:rPr>
      </w:pPr>
    </w:p>
    <w:p w:rsidR="00680357" w:rsidRDefault="00680357" w:rsidP="00680357">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680357" w:rsidRDefault="00680357" w:rsidP="00680357">
      <w:pPr>
        <w:jc w:val="both"/>
        <w:rPr>
          <w:lang w:val="en-US"/>
        </w:rPr>
      </w:pPr>
    </w:p>
    <w:p w:rsidR="00680357" w:rsidRPr="00680357" w:rsidRDefault="00680357" w:rsidP="00680357">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1">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1">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Pr="00BD271E" w:rsidRDefault="00680357" w:rsidP="00BD271E"/>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r w:rsidR="00680357">
        <w:t xml:space="preserve"> //reference links in appendices</w:t>
      </w:r>
    </w:p>
    <w:p w:rsidR="00937B96" w:rsidRDefault="002D178E" w:rsidP="0011636A">
      <w:pPr>
        <w:jc w:val="both"/>
      </w:pPr>
      <w:hyperlink r:id="rId24"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2D178E" w:rsidP="0011636A">
      <w:pPr>
        <w:jc w:val="both"/>
      </w:pPr>
      <w:hyperlink r:id="rId25"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2D178E" w:rsidP="0011636A">
      <w:pPr>
        <w:jc w:val="both"/>
      </w:pPr>
      <w:hyperlink r:id="rId26"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as I might not be able to apply the information 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lastRenderedPageBreak/>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lastRenderedPageBreak/>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w:t>
      </w:r>
      <w:r>
        <w:rPr>
          <w:lang w:val="en-US"/>
        </w:rPr>
        <w:lastRenderedPageBreak/>
        <w:t xml:space="preserve">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2D178E"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2D178E"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lastRenderedPageBreak/>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2D178E" w:rsidP="008C0B31">
      <w:r>
        <w:rPr>
          <w:noProof/>
        </w:rPr>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2D178E"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5A2AFD" w:rsidRPr="008C0B31" w:rsidRDefault="005A2AFD" w:rsidP="008C0B31"/>
    <w:p w:rsidR="0058156D" w:rsidRDefault="00A11B8A" w:rsidP="004C12FA">
      <w:pPr>
        <w:pStyle w:val="Heading2"/>
      </w:pPr>
      <w:bookmarkStart w:id="13" w:name="_Toc222978598"/>
      <w:bookmarkStart w:id="14" w:name="_Toc476088419"/>
      <w:r>
        <w:lastRenderedPageBreak/>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containing</w:t>
      </w:r>
      <w:r>
        <w:t xml:space="preserve"> setup and render </w:t>
      </w:r>
      <w:r w:rsidR="004A3D6F">
        <w:t>functions. These functions are then</w:t>
      </w:r>
      <w:r>
        <w:t xml:space="preserve"> added </w:t>
      </w:r>
      <w:r w:rsidR="004A3D6F">
        <w:t>into the</w:t>
      </w:r>
      <w:r>
        <w:t xml:space="preserve"> </w:t>
      </w:r>
      <w:r w:rsidR="002458B9">
        <w:t>main setup function and 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 xml:space="preserve">The full class diagram was too big to include here, so instead it’s in the appendices located here []. </w:t>
      </w:r>
    </w:p>
    <w:p w:rsidR="004A3D6F" w:rsidRDefault="004A3D6F" w:rsidP="004C12FA"/>
    <w:p w:rsidR="004A3D6F" w:rsidRDefault="004A3D6F" w:rsidP="004C12FA">
      <w:r w:rsidRPr="00E555D8">
        <w:rPr>
          <w:color w:val="FF0000"/>
        </w:rPr>
        <w:t xml:space="preserve">The class diagram described below </w:t>
      </w:r>
      <w:r w:rsidR="00E555D8" w:rsidRPr="00E555D8">
        <w:rPr>
          <w:color w:val="FF0000"/>
        </w:rPr>
        <w:t xml:space="preserve">[] </w:t>
      </w:r>
      <w:r>
        <w:t xml:space="preserve">is a minified version of the actual diagram. There have been some small modifications, mainly just removing the variables and methods. However each class, minus the </w:t>
      </w:r>
      <w:proofErr w:type="spellStart"/>
      <w:r>
        <w:t>shaders</w:t>
      </w:r>
      <w:proofErr w:type="spellEnd"/>
      <w:r>
        <w:t xml:space="preserve"> and index, has a render and setup method, even if not show. </w:t>
      </w:r>
    </w:p>
    <w:p w:rsidR="004A3D6F" w:rsidRDefault="004A3D6F" w:rsidP="004C12FA"/>
    <w:p w:rsidR="004A3D6F" w:rsidRDefault="004A3D6F" w:rsidP="004C12FA"/>
    <w:p w:rsidR="004A3D6F" w:rsidRDefault="004A3D6F" w:rsidP="004C12FA">
      <w:r>
        <w:rPr>
          <w:noProof/>
        </w:rPr>
        <w:pict>
          <v:shape id="_x0000_s1069" type="#_x0000_t75" style="position:absolute;margin-left:.1pt;margin-top:9.35pt;width:146.3pt;height:79.55pt;z-index:-251568128;mso-position-horizontal-relative:text;mso-position-vertical-relative:text;mso-width-relative:page;mso-height-relative:page" wrapcoords="-39 0 -39 21455 21600 21455 21600 0 -39 0">
            <v:imagedata r:id="rId29" o:title="minified" croptop="18884f" cropright="42416f"/>
            <w10:wrap type="tight"/>
          </v:shape>
        </w:pict>
      </w:r>
    </w:p>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p w:rsidR="004A3D6F" w:rsidRDefault="004A3D6F" w:rsidP="004C12FA">
      <w:r>
        <w:rPr>
          <w:noProof/>
        </w:rPr>
        <w:lastRenderedPageBreak/>
        <w:pict>
          <v:shape id="_x0000_s1047" type="#_x0000_t75" style="position:absolute;margin-left:286.45pt;margin-top:12.2pt;width:128.55pt;height:185.9pt;z-index:-251616256;mso-position-horizontal-relative:text;mso-position-vertical-relative:text;mso-width-relative:page;mso-height-relative:page" wrapcoords="-39 0 -39 21541 21600 21541 21600 0 -39 0">
            <v:imagedata r:id="rId30" o:title="Final class diagram" cropbottom="55934f" cropright="61161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w:t>
      </w:r>
      <w:r>
        <w:lastRenderedPageBreak/>
        <w:t xml:space="preserve">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Default="004D67BC" w:rsidP="007E727D">
      <w:pPr>
        <w:pStyle w:val="Heading2"/>
      </w:pPr>
      <w:r>
        <w:t>Terrain</w:t>
      </w:r>
    </w:p>
    <w:p w:rsidR="002D178E" w:rsidRPr="002D178E" w:rsidRDefault="002D178E" w:rsidP="002D178E"/>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2D178E"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2D178E"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2D178E"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2D178E" w:rsidP="007E727D">
      <w:r>
        <w:rPr>
          <w:noProof/>
        </w:rPr>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lastRenderedPageBreak/>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2D178E"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35"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lastRenderedPageBreak/>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 xml:space="preserve">function in the terrain class that does this. This function loops over the number of quadrants we should have and creates the data for each of them. The data created for each quadrant includes its: vertices, indices, UVs and </w:t>
      </w:r>
      <w:proofErr w:type="spellStart"/>
      <w:r>
        <w:rPr>
          <w:lang w:val="en-US"/>
        </w:rPr>
        <w:t>normals</w:t>
      </w:r>
      <w:proofErr w:type="spellEnd"/>
      <w:r>
        <w:rPr>
          <w:lang w:val="en-US"/>
        </w:rPr>
        <w:t>.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w:t>
      </w:r>
      <w:proofErr w:type="spellStart"/>
      <w:r>
        <w:rPr>
          <w:lang w:val="en-US"/>
        </w:rPr>
        <w:t>normals</w:t>
      </w:r>
      <w:proofErr w:type="spellEnd"/>
      <w:r>
        <w:rPr>
          <w:lang w:val="en-US"/>
        </w:rPr>
        <w:t xml:space="preserve">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523291" w:rsidRDefault="00523291" w:rsidP="004D1054">
      <w:pPr>
        <w:jc w:val="both"/>
        <w:rPr>
          <w:lang w:val="en-US"/>
        </w:rPr>
      </w:pP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0E583B" w:rsidRDefault="000E583B" w:rsidP="004D1054">
      <w:pPr>
        <w:jc w:val="both"/>
        <w:rPr>
          <w:lang w:val="en-US"/>
        </w:rPr>
      </w:pPr>
    </w:p>
    <w:p w:rsidR="00487965" w:rsidRDefault="00487965"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680357"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p>
    <w:p w:rsidR="00C03A8C" w:rsidRDefault="00C03A8C" w:rsidP="002B3B86">
      <w:pPr>
        <w:jc w:val="both"/>
        <w:rPr>
          <w:lang w:val="en-US"/>
        </w:rPr>
      </w:pP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lastRenderedPageBreak/>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2D178E"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39"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lastRenderedPageBreak/>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2D178E"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0"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2D178E" w:rsidP="003F0E43">
      <w:r>
        <w:rPr>
          <w:noProof/>
        </w:rPr>
        <w:lastRenderedPageBreak/>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1"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proofErr w:type="spellStart"/>
      <w:r w:rsidR="00625C21" w:rsidRPr="00625C21">
        <w:rPr>
          <w:color w:val="FF0000"/>
        </w:rPr>
        <w:t>WebGL</w:t>
      </w:r>
      <w:proofErr w:type="spellEnd"/>
      <w:r w:rsidR="00625C21" w:rsidRPr="00625C21">
        <w:rPr>
          <w:color w:val="FF0000"/>
        </w:rPr>
        <w:t xml:space="preserve"> screen space coordinate system [] and the </w:t>
      </w:r>
      <w:proofErr w:type="spellStart"/>
      <w:r w:rsidR="00625C21" w:rsidRPr="00625C21">
        <w:rPr>
          <w:color w:val="FF0000"/>
        </w:rPr>
        <w:t>WebGL</w:t>
      </w:r>
      <w:proofErr w:type="spellEnd"/>
      <w:r w:rsidR="00625C21" w:rsidRPr="00625C21">
        <w:rPr>
          <w:color w:val="FF0000"/>
        </w:rPr>
        <w:t xml:space="preserve"> texture system [].</w:t>
      </w:r>
    </w:p>
    <w:p w:rsidR="00395BB1" w:rsidRPr="00395BB1" w:rsidRDefault="00395BB1" w:rsidP="003F0E43">
      <w:pPr>
        <w:rPr>
          <w:color w:val="FF0000"/>
        </w:rPr>
      </w:pPr>
    </w:p>
    <w:p w:rsidR="002B65D7" w:rsidRDefault="002D178E"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2"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3"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2D178E"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44"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w:t>
      </w:r>
      <w:r>
        <w:lastRenderedPageBreak/>
        <w:t>colour values from -1 to +1. This can be done by multiplying the colour values by 2, then subtracting 1.</w:t>
      </w:r>
    </w:p>
    <w:p w:rsidR="00162AAE" w:rsidRDefault="00162AAE" w:rsidP="003F0E43"/>
    <w:p w:rsidR="00162AAE" w:rsidRDefault="00162AAE" w:rsidP="003F0E43">
      <w:r>
        <w:t xml:space="preserve">This conversion is code on line X in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FD0819" w:rsidRDefault="00983FC4" w:rsidP="003F0E43">
      <w:r>
        <w:t xml:space="preserve">// </w:t>
      </w:r>
      <w:proofErr w:type="spellStart"/>
      <w:r>
        <w:t>moveFactor</w:t>
      </w:r>
      <w:proofErr w:type="spellEnd"/>
      <w:r>
        <w:t xml:space="preserve">, is increased each frame, </w:t>
      </w:r>
      <w:proofErr w:type="gramStart"/>
      <w:r>
        <w:t>Fro</w:t>
      </w:r>
      <w:r w:rsidR="00F471E4">
        <w:t>m</w:t>
      </w:r>
      <w:proofErr w:type="gramEnd"/>
      <w:r w:rsidR="00F471E4">
        <w:t xml:space="preserve"> 0 to 1, then from 1 back to 0</w:t>
      </w:r>
    </w:p>
    <w:p w:rsidR="00FD0819" w:rsidRDefault="00FD0819" w:rsidP="003F0E43"/>
    <w:p w:rsidR="00983FC4" w:rsidRDefault="00983FC4" w:rsidP="00983FC4">
      <w:r>
        <w:t>// Talk about clamping</w:t>
      </w:r>
    </w:p>
    <w:p w:rsidR="00983FC4" w:rsidRDefault="00983FC4">
      <w:r>
        <w:br w:type="page"/>
      </w:r>
    </w:p>
    <w:p w:rsidR="00983FC4" w:rsidRDefault="00983FC4" w:rsidP="003F0E43"/>
    <w:p w:rsidR="00FD0819" w:rsidRDefault="00983FC4" w:rsidP="003F0E43">
      <w:r>
        <w:t>Finally add blue tint to waters colour</w:t>
      </w:r>
    </w:p>
    <w:p w:rsidR="00FD0819" w:rsidRDefault="00FD0819" w:rsidP="003F0E43"/>
    <w:p w:rsidR="00845310" w:rsidRDefault="00845310" w:rsidP="003F0E43"/>
    <w:p w:rsidR="00360722" w:rsidRDefault="00360722" w:rsidP="003F0E43"/>
    <w:p w:rsidR="00360722" w:rsidRDefault="00360722" w:rsidP="003F0E43"/>
    <w:p w:rsidR="00360722" w:rsidRDefault="00360722" w:rsidP="003F0E43">
      <w:r>
        <w:t>Show normal map</w:t>
      </w:r>
    </w:p>
    <w:p w:rsidR="00845310" w:rsidRDefault="00845310" w:rsidP="003F0E43"/>
    <w:p w:rsidR="00E82289" w:rsidRDefault="00E82289" w:rsidP="003F0E43">
      <w:r>
        <w:t xml:space="preserve">//distortion + fake </w:t>
      </w:r>
      <w:proofErr w:type="spellStart"/>
      <w:r>
        <w:t>normals</w:t>
      </w:r>
      <w:proofErr w:type="spellEnd"/>
      <w:r>
        <w:t>, explain why, show water normal map/</w:t>
      </w:r>
      <w:proofErr w:type="spellStart"/>
      <w:r>
        <w:t>dudv</w:t>
      </w:r>
      <w:proofErr w:type="spellEnd"/>
    </w:p>
    <w:p w:rsidR="000A31B4" w:rsidRDefault="000C084E" w:rsidP="00983FC4">
      <w:pPr>
        <w:jc w:val="both"/>
        <w:rPr>
          <w:lang w:val="en-US"/>
        </w:rPr>
      </w:pPr>
      <w:r>
        <w:rPr>
          <w:lang w:val="en-US"/>
        </w:rPr>
        <w:t>// explain</w:t>
      </w:r>
      <w:r w:rsidR="004D7650">
        <w:rPr>
          <w:lang w:val="en-US"/>
        </w:rPr>
        <w:t xml:space="preserve"> </w:t>
      </w:r>
      <w:r w:rsidR="00360722">
        <w:rPr>
          <w:lang w:val="en-US"/>
        </w:rPr>
        <w:t xml:space="preserve">+ reference </w:t>
      </w:r>
      <w:r w:rsidR="004D7650">
        <w:rPr>
          <w:lang w:val="en-US"/>
        </w:rPr>
        <w:t>water</w:t>
      </w:r>
      <w:r>
        <w:rPr>
          <w:lang w:val="en-US"/>
        </w:rPr>
        <w:t xml:space="preserve"> </w:t>
      </w:r>
      <w:proofErr w:type="spellStart"/>
      <w:r>
        <w:rPr>
          <w:lang w:val="en-US"/>
        </w:rPr>
        <w:t>shaders</w:t>
      </w:r>
      <w:proofErr w:type="spellEnd"/>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7A3E41" w:rsidRDefault="00711DBE" w:rsidP="004C12FA">
      <w:pPr>
        <w:pStyle w:val="Heading1"/>
      </w:pPr>
      <w:bookmarkStart w:id="24" w:name="_Toc222978603"/>
      <w:bookmarkStart w:id="25" w:name="_Toc476088424"/>
      <w:r>
        <w:t>Testing</w:t>
      </w:r>
      <w:bookmarkEnd w:id="23"/>
      <w:bookmarkEnd w:id="24"/>
      <w:bookmarkEnd w:id="25"/>
    </w:p>
    <w:p w:rsidR="00EB6A21" w:rsidRPr="00EB6A21" w:rsidRDefault="00EB6A21" w:rsidP="00EB6A21"/>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lastRenderedPageBreak/>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w:t>
      </w:r>
      <w:r>
        <w:rPr>
          <w:rStyle w:val="com"/>
          <w:rFonts w:ascii="Consolas" w:hAnsi="Consolas"/>
          <w:color w:val="858C93"/>
          <w:bdr w:val="none" w:sz="0" w:space="0" w:color="auto" w:frame="1"/>
          <w:shd w:val="clear" w:color="auto" w:fill="EFF0F1"/>
        </w:rPr>
        <w:t xml:space="preserve">est, so we can print an        </w:t>
      </w:r>
      <w:r>
        <w:rPr>
          <w:rStyle w:val="com"/>
          <w:rFonts w:ascii="Consolas" w:hAnsi="Consolas"/>
          <w:color w:val="858C93"/>
          <w:bdr w:val="none" w:sz="0" w:space="0" w:color="auto" w:frame="1"/>
          <w:shd w:val="clear" w:color="auto" w:fill="EFF0F1"/>
        </w:rPr>
        <w:t>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bookmarkStart w:id="32" w:name="_GoBack"/>
      <w:bookmarkEnd w:id="32"/>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lastRenderedPageBreak/>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2D178E"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47" o:title="initial_instancing"/>
            <w10:wrap type="tight"/>
          </v:shape>
        </w:pict>
      </w:r>
    </w:p>
    <w:p w:rsidR="00541CCA" w:rsidRDefault="002D178E"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48"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lastRenderedPageBreak/>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lastRenderedPageBreak/>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51" w:history="1">
        <w:r w:rsidRPr="00C96769">
          <w:rPr>
            <w:rStyle w:val="Hyperlink"/>
          </w:rPr>
          <w:t>https://jquery.com/</w:t>
        </w:r>
      </w:hyperlink>
    </w:p>
    <w:p w:rsidR="00F6717D" w:rsidRDefault="00F6717D" w:rsidP="00F6717D">
      <w:r>
        <w:tab/>
        <w:t>Source available at:</w:t>
      </w:r>
    </w:p>
    <w:p w:rsidR="00F6717D" w:rsidRDefault="00F6717D" w:rsidP="009A54F2">
      <w:r>
        <w:tab/>
      </w:r>
      <w:hyperlink r:id="rId52"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53"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54"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lastRenderedPageBreak/>
        <w:tab/>
      </w:r>
      <w:hyperlink r:id="rId55"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56"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57"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3" w:name="_Toc476088437"/>
      <w:r>
        <w:t>Code Samples</w:t>
      </w:r>
      <w:bookmarkEnd w:id="52"/>
      <w:bookmarkEnd w:id="53"/>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58"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59"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Default="00EB6A21"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w:t>
      </w:r>
      <w:r>
        <w:t>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r>
      <w:r>
        <w:t>Available at:</w:t>
      </w:r>
      <w:r>
        <w:t xml:space="preserve"> </w:t>
      </w:r>
      <w:r>
        <w:t>Major Project/documentation/</w:t>
      </w:r>
      <w:r>
        <w:t>Class diagram/minified.png</w:t>
      </w:r>
    </w:p>
    <w:p w:rsidR="00E555D8" w:rsidRDefault="00E555D8" w:rsidP="00F6717D"/>
    <w:p w:rsidR="00E555D8" w:rsidRDefault="00E555D8" w:rsidP="00F6717D">
      <w:r>
        <w:t>[]</w:t>
      </w:r>
      <w:r>
        <w:tab/>
        <w:t>Full class diagram</w:t>
      </w:r>
    </w:p>
    <w:p w:rsidR="00E555D8" w:rsidRDefault="00E555D8" w:rsidP="00F6717D">
      <w:r>
        <w:tab/>
      </w:r>
      <w:r>
        <w:t>Available at:</w:t>
      </w:r>
      <w:r w:rsidRPr="00E555D8">
        <w:t xml:space="preserve"> </w:t>
      </w:r>
      <w:r>
        <w:t>Major Project/documentation/Class diagram/</w:t>
      </w:r>
      <w:r>
        <w:t>final.png</w:t>
      </w:r>
    </w:p>
    <w:p w:rsidR="00F6717D" w:rsidRDefault="00F6717D" w:rsidP="00F6717D"/>
    <w:p w:rsidR="00E555D8" w:rsidRDefault="00E555D8" w:rsidP="00F6717D">
      <w:r>
        <w:t>[]</w:t>
      </w:r>
      <w:r>
        <w:tab/>
        <w:t>Initial multi-coloured terrain</w:t>
      </w:r>
    </w:p>
    <w:p w:rsidR="00E555D8" w:rsidRDefault="00E555D8" w:rsidP="00F6717D">
      <w:r>
        <w:tab/>
        <w:t xml:space="preserve">Available at: </w:t>
      </w:r>
      <w:r>
        <w:t>Major Project/</w:t>
      </w:r>
      <w:r>
        <w:t>screenshots</w:t>
      </w:r>
      <w:r>
        <w:t>/</w:t>
      </w:r>
      <w:r>
        <w:t>terrain/terrain0.png</w:t>
      </w:r>
    </w:p>
    <w:p w:rsidR="00E555D8" w:rsidRDefault="00E555D8" w:rsidP="00F6717D"/>
    <w:p w:rsidR="00CE509B" w:rsidRDefault="00CE509B" w:rsidP="00F6717D">
      <w:r>
        <w:t>[]</w:t>
      </w:r>
      <w:r>
        <w:tab/>
        <w:t>Textured terrain</w:t>
      </w:r>
    </w:p>
    <w:p w:rsidR="00CE509B" w:rsidRDefault="00CE509B" w:rsidP="00F6717D">
      <w:r>
        <w:tab/>
        <w:t xml:space="preserve">Available at: </w:t>
      </w:r>
      <w:r>
        <w:t>Major Project/screenshots/</w:t>
      </w:r>
      <w:r>
        <w:t>terrain/terrain2</w:t>
      </w:r>
      <w:r>
        <w:t>.png</w:t>
      </w:r>
    </w:p>
    <w:p w:rsidR="00CE509B" w:rsidRDefault="00CE509B" w:rsidP="00F6717D"/>
    <w:p w:rsidR="00CE509B" w:rsidRDefault="00CE509B" w:rsidP="00F6717D">
      <w:r>
        <w:t>[]</w:t>
      </w:r>
      <w:r>
        <w:tab/>
        <w:t>Stacked noise terrain</w:t>
      </w:r>
    </w:p>
    <w:p w:rsidR="00CE509B" w:rsidRDefault="00CE509B" w:rsidP="00CE509B">
      <w:r>
        <w:tab/>
      </w:r>
      <w:r>
        <w:t>Available at: Major Project/screenshots/terrain/</w:t>
      </w:r>
      <w:r>
        <w:t>stacked noise</w:t>
      </w:r>
      <w:r>
        <w:t>.png</w:t>
      </w:r>
    </w:p>
    <w:p w:rsidR="00CE509B" w:rsidRDefault="00CE509B" w:rsidP="00F6717D"/>
    <w:p w:rsidR="00CE509B" w:rsidRDefault="00CE509B" w:rsidP="00F6717D">
      <w:r>
        <w:t>[]</w:t>
      </w:r>
      <w:r>
        <w:tab/>
        <w:t>Old water image</w:t>
      </w:r>
    </w:p>
    <w:p w:rsidR="00CE509B" w:rsidRDefault="00CE509B" w:rsidP="00F6717D">
      <w:r>
        <w:lastRenderedPageBreak/>
        <w:tab/>
        <w:t xml:space="preserve">Available at: </w:t>
      </w:r>
      <w:r>
        <w:t>Major Project/</w:t>
      </w:r>
      <w:r>
        <w: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 xml:space="preserve">Available at: </w:t>
      </w:r>
      <w:r>
        <w:t>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 xml:space="preserve">Available at: </w:t>
      </w:r>
      <w:r>
        <w:t>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r>
      <w:r>
        <w:t>Available at: Major Project/screenshots</w:t>
      </w:r>
      <w:r>
        <w:t>/rocks/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r>
      <w:r>
        <w:t>Available at: Major Project/</w:t>
      </w:r>
      <w:r>
        <w:t>screenshots/rocks/</w:t>
      </w:r>
      <w:r w:rsidRPr="008802F6">
        <w:t>200k_rocks_20fps</w:t>
      </w:r>
      <w:r>
        <w:t>.png</w:t>
      </w:r>
    </w:p>
    <w:p w:rsidR="00F6717D" w:rsidRDefault="00F6717D" w:rsidP="00F6717D">
      <w:pPr>
        <w:pStyle w:val="AppendixSection"/>
      </w:pPr>
      <w:r>
        <w:t>External references</w:t>
      </w:r>
    </w:p>
    <w:p w:rsidR="001B7C78" w:rsidRDefault="001B7C78"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tab/>
      </w:r>
      <w:hyperlink r:id="rId60"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1"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62"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63"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64"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65" w:history="1">
        <w:r w:rsidRPr="00584FBB">
          <w:rPr>
            <w:rStyle w:val="Hyperlink"/>
          </w:rPr>
          <w:t>http://www.c-</w:t>
        </w:r>
      </w:hyperlink>
      <w:r>
        <w:tab/>
      </w:r>
      <w:r w:rsidRPr="00F50584">
        <w:t>jump.com/bcc/common/Talk3/OpenGL/Wk07_texture/Wk07_texture.html</w:t>
      </w:r>
    </w:p>
    <w:p w:rsidR="00F50584" w:rsidRDefault="00F50584"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66"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graphic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F50584" w:rsidRDefault="00E555D8" w:rsidP="00D94044">
      <w:r>
        <w:t>[]</w:t>
      </w:r>
      <w:r>
        <w:tab/>
        <w:t>GL_TRIANGLE_STRIP image</w:t>
      </w:r>
    </w:p>
    <w:p w:rsidR="00E555D8" w:rsidRDefault="00E555D8" w:rsidP="00E555D8">
      <w:r>
        <w:tab/>
      </w:r>
      <w:r>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tab/>
      </w:r>
      <w:r>
        <w:t>Date accessed: 1</w:t>
      </w:r>
      <w:r w:rsidRPr="00F50584">
        <w:rPr>
          <w:vertAlign w:val="superscript"/>
        </w:rPr>
        <w:t>st</w:t>
      </w:r>
      <w:r>
        <w:t xml:space="preserve"> May 2017</w:t>
      </w:r>
    </w:p>
    <w:p w:rsidR="00CE509B" w:rsidRDefault="00CE509B" w:rsidP="00D94044">
      <w:r>
        <w:tab/>
      </w:r>
      <w:r>
        <w:t>Available at</w:t>
      </w:r>
      <w:r>
        <w:t xml:space="preserve"> (taken as a snapshot at: 2:21)</w:t>
      </w:r>
      <w:r>
        <w:t>:</w:t>
      </w:r>
    </w:p>
    <w:p w:rsidR="00CE509B" w:rsidRDefault="00CE509B" w:rsidP="00D94044">
      <w:r>
        <w:lastRenderedPageBreak/>
        <w:tab/>
      </w:r>
      <w:hyperlink r:id="rId67" w:history="1">
        <w:r w:rsidRPr="00584FBB">
          <w:rPr>
            <w:rStyle w:val="Hyperlink"/>
          </w:rPr>
          <w:t>https://www.youtube.com/</w:t>
        </w:r>
        <w:r w:rsidRPr="00584FBB">
          <w:rPr>
            <w:rStyle w:val="Hyperlink"/>
          </w:rPr>
          <w:t>w</w:t>
        </w:r>
        <w:r w:rsidRPr="00584FBB">
          <w:rPr>
            <w:rStyle w:val="Hyperlink"/>
          </w:rPr>
          <w:t>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r>
      <w:r>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r>
      <w:r>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68" w:history="1">
        <w:r w:rsidRPr="00584FBB">
          <w:rPr>
            <w:rStyle w:val="Hyperlink"/>
          </w:rPr>
          <w:t>http://www.learnopengles.com/android-lesson-four-introducing-basic-</w:t>
        </w:r>
      </w:hyperlink>
      <w:r>
        <w:tab/>
      </w:r>
      <w:r w:rsidRPr="00625C21">
        <w:t>texturing/texture-coordinates/</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69"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70"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7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w:t>
      </w:r>
      <w:r w:rsidRPr="006515F6">
        <w:lastRenderedPageBreak/>
        <w:t>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72"/>
      <w:footerReference w:type="default" r:id="rId7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1E68" w:rsidRDefault="00E01E68" w:rsidP="004C12FA">
      <w:r>
        <w:separator/>
      </w:r>
    </w:p>
  </w:endnote>
  <w:endnote w:type="continuationSeparator" w:id="0">
    <w:p w:rsidR="00E01E68" w:rsidRDefault="00E01E68"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Default="00F50584" w:rsidP="004C12FA">
    <w:pPr>
      <w:pStyle w:val="Footer"/>
      <w:jc w:val="center"/>
    </w:pPr>
    <w:r>
      <w:t xml:space="preserve">Page </w:t>
    </w:r>
    <w:r>
      <w:fldChar w:fldCharType="begin"/>
    </w:r>
    <w:r>
      <w:instrText xml:space="preserve"> PAGE  \* MERGEFORMAT </w:instrText>
    </w:r>
    <w:r>
      <w:fldChar w:fldCharType="separate"/>
    </w:r>
    <w:r w:rsidR="00607E6F">
      <w:rPr>
        <w:noProof/>
      </w:rPr>
      <w:t>42</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607E6F">
      <w:rPr>
        <w:noProof/>
        <w:lang w:val="en-US"/>
      </w:rPr>
      <w:t>57</w:t>
    </w:r>
    <w:r>
      <w:rPr>
        <w:lang w:val="en-US"/>
      </w:rPr>
      <w:fldChar w:fldCharType="end"/>
    </w:r>
  </w:p>
  <w:p w:rsidR="00F50584" w:rsidRDefault="00F50584" w:rsidP="004C12FA">
    <w:pPr>
      <w:pStyle w:val="Footer"/>
    </w:pPr>
  </w:p>
  <w:p w:rsidR="00F50584" w:rsidRDefault="00F50584"/>
  <w:p w:rsidR="00F50584" w:rsidRDefault="00F505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1E68" w:rsidRDefault="00E01E68" w:rsidP="004C12FA">
      <w:r>
        <w:separator/>
      </w:r>
    </w:p>
  </w:footnote>
  <w:footnote w:type="continuationSeparator" w:id="0">
    <w:p w:rsidR="00E01E68" w:rsidRDefault="00E01E68"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584" w:rsidRPr="001F35A4" w:rsidRDefault="00F50584"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F50584" w:rsidRDefault="00F50584"/>
  <w:p w:rsidR="00F50584" w:rsidRDefault="00F5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00BF"/>
    <w:rsid w:val="00071B9A"/>
    <w:rsid w:val="00071D9D"/>
    <w:rsid w:val="00072176"/>
    <w:rsid w:val="000814EC"/>
    <w:rsid w:val="0009330B"/>
    <w:rsid w:val="00096505"/>
    <w:rsid w:val="0009699F"/>
    <w:rsid w:val="000A070A"/>
    <w:rsid w:val="000A31B4"/>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60A2"/>
    <w:rsid w:val="00176303"/>
    <w:rsid w:val="001804D5"/>
    <w:rsid w:val="0018587C"/>
    <w:rsid w:val="001865D1"/>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856"/>
    <w:rsid w:val="001E03A4"/>
    <w:rsid w:val="001E5E69"/>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9B5"/>
    <w:rsid w:val="002956FE"/>
    <w:rsid w:val="002A0CC6"/>
    <w:rsid w:val="002A3835"/>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722"/>
    <w:rsid w:val="00362CB1"/>
    <w:rsid w:val="00366643"/>
    <w:rsid w:val="00375125"/>
    <w:rsid w:val="003826F0"/>
    <w:rsid w:val="00383F93"/>
    <w:rsid w:val="00384B01"/>
    <w:rsid w:val="003856E7"/>
    <w:rsid w:val="00387AED"/>
    <w:rsid w:val="00395BB1"/>
    <w:rsid w:val="003B340B"/>
    <w:rsid w:val="003B5D1F"/>
    <w:rsid w:val="003B73E3"/>
    <w:rsid w:val="003C2954"/>
    <w:rsid w:val="003C4254"/>
    <w:rsid w:val="003D172A"/>
    <w:rsid w:val="003D59A8"/>
    <w:rsid w:val="003D628B"/>
    <w:rsid w:val="003E4755"/>
    <w:rsid w:val="003F0E43"/>
    <w:rsid w:val="003F715A"/>
    <w:rsid w:val="00401F13"/>
    <w:rsid w:val="00412426"/>
    <w:rsid w:val="004134FE"/>
    <w:rsid w:val="00414F1B"/>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5A4F"/>
    <w:rsid w:val="0048609E"/>
    <w:rsid w:val="00487965"/>
    <w:rsid w:val="004900D4"/>
    <w:rsid w:val="004909BE"/>
    <w:rsid w:val="00491A39"/>
    <w:rsid w:val="004936CD"/>
    <w:rsid w:val="00495198"/>
    <w:rsid w:val="00497A81"/>
    <w:rsid w:val="00497DE3"/>
    <w:rsid w:val="004A3D6F"/>
    <w:rsid w:val="004A46A5"/>
    <w:rsid w:val="004B08A5"/>
    <w:rsid w:val="004B0EC3"/>
    <w:rsid w:val="004B7B1E"/>
    <w:rsid w:val="004C12FA"/>
    <w:rsid w:val="004C18C3"/>
    <w:rsid w:val="004C266A"/>
    <w:rsid w:val="004D1054"/>
    <w:rsid w:val="004D45DD"/>
    <w:rsid w:val="004D5CBD"/>
    <w:rsid w:val="004D67BC"/>
    <w:rsid w:val="004D7650"/>
    <w:rsid w:val="004E168A"/>
    <w:rsid w:val="004E63C0"/>
    <w:rsid w:val="004F1DC9"/>
    <w:rsid w:val="004F46ED"/>
    <w:rsid w:val="004F5541"/>
    <w:rsid w:val="005025B3"/>
    <w:rsid w:val="005077F9"/>
    <w:rsid w:val="00513941"/>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97E7F"/>
    <w:rsid w:val="005A0731"/>
    <w:rsid w:val="005A1390"/>
    <w:rsid w:val="005A2AFD"/>
    <w:rsid w:val="005A4A1D"/>
    <w:rsid w:val="005B1C14"/>
    <w:rsid w:val="005B76E7"/>
    <w:rsid w:val="005C6858"/>
    <w:rsid w:val="005D061A"/>
    <w:rsid w:val="005D6142"/>
    <w:rsid w:val="005D7AA8"/>
    <w:rsid w:val="005E2117"/>
    <w:rsid w:val="005E7257"/>
    <w:rsid w:val="00607333"/>
    <w:rsid w:val="00607E6F"/>
    <w:rsid w:val="00611380"/>
    <w:rsid w:val="00625C21"/>
    <w:rsid w:val="0062637B"/>
    <w:rsid w:val="006326C5"/>
    <w:rsid w:val="00637DEC"/>
    <w:rsid w:val="006426CA"/>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23FD"/>
    <w:rsid w:val="006C304C"/>
    <w:rsid w:val="006C3D5A"/>
    <w:rsid w:val="006C503D"/>
    <w:rsid w:val="006C7832"/>
    <w:rsid w:val="006D7593"/>
    <w:rsid w:val="006E41BB"/>
    <w:rsid w:val="006E79A0"/>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5BD8"/>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7F7BCE"/>
    <w:rsid w:val="0080668C"/>
    <w:rsid w:val="00806CFF"/>
    <w:rsid w:val="00807FA1"/>
    <w:rsid w:val="00816392"/>
    <w:rsid w:val="00816C29"/>
    <w:rsid w:val="00816E8D"/>
    <w:rsid w:val="00825062"/>
    <w:rsid w:val="008279AB"/>
    <w:rsid w:val="00832800"/>
    <w:rsid w:val="00845310"/>
    <w:rsid w:val="0084669C"/>
    <w:rsid w:val="008525E4"/>
    <w:rsid w:val="0085470A"/>
    <w:rsid w:val="008606CB"/>
    <w:rsid w:val="00860FB5"/>
    <w:rsid w:val="0086252C"/>
    <w:rsid w:val="008727D4"/>
    <w:rsid w:val="00875DDB"/>
    <w:rsid w:val="00875F45"/>
    <w:rsid w:val="00876154"/>
    <w:rsid w:val="008802F6"/>
    <w:rsid w:val="008868F2"/>
    <w:rsid w:val="0089101B"/>
    <w:rsid w:val="00893256"/>
    <w:rsid w:val="008A08A1"/>
    <w:rsid w:val="008A5CE2"/>
    <w:rsid w:val="008B3A58"/>
    <w:rsid w:val="008C02D3"/>
    <w:rsid w:val="008C0B31"/>
    <w:rsid w:val="008C69FE"/>
    <w:rsid w:val="008D6025"/>
    <w:rsid w:val="008D61FB"/>
    <w:rsid w:val="008E1D1D"/>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451"/>
    <w:rsid w:val="00942627"/>
    <w:rsid w:val="00946335"/>
    <w:rsid w:val="00952E6D"/>
    <w:rsid w:val="009538BE"/>
    <w:rsid w:val="00954079"/>
    <w:rsid w:val="00960B95"/>
    <w:rsid w:val="0097080E"/>
    <w:rsid w:val="00972661"/>
    <w:rsid w:val="00974BDF"/>
    <w:rsid w:val="009779E7"/>
    <w:rsid w:val="00981110"/>
    <w:rsid w:val="00981B46"/>
    <w:rsid w:val="00982587"/>
    <w:rsid w:val="00983D12"/>
    <w:rsid w:val="00983FC4"/>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D154D"/>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124FC"/>
    <w:rsid w:val="00C16942"/>
    <w:rsid w:val="00C20D08"/>
    <w:rsid w:val="00C23102"/>
    <w:rsid w:val="00C40814"/>
    <w:rsid w:val="00C43A92"/>
    <w:rsid w:val="00C4659E"/>
    <w:rsid w:val="00C5112C"/>
    <w:rsid w:val="00C56D44"/>
    <w:rsid w:val="00C64C54"/>
    <w:rsid w:val="00C72B29"/>
    <w:rsid w:val="00C74B6A"/>
    <w:rsid w:val="00C75D3F"/>
    <w:rsid w:val="00C83AD1"/>
    <w:rsid w:val="00C90C85"/>
    <w:rsid w:val="00CA7A3C"/>
    <w:rsid w:val="00CB4B31"/>
    <w:rsid w:val="00CB7352"/>
    <w:rsid w:val="00CB7EEA"/>
    <w:rsid w:val="00CD43FC"/>
    <w:rsid w:val="00CE3D27"/>
    <w:rsid w:val="00CE509B"/>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01E68"/>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5C85"/>
    <w:rsid w:val="00F2384E"/>
    <w:rsid w:val="00F23861"/>
    <w:rsid w:val="00F23BAE"/>
    <w:rsid w:val="00F27A53"/>
    <w:rsid w:val="00F34F05"/>
    <w:rsid w:val="00F45634"/>
    <w:rsid w:val="00F471E4"/>
    <w:rsid w:val="00F50584"/>
    <w:rsid w:val="00F56705"/>
    <w:rsid w:val="00F5755E"/>
    <w:rsid w:val="00F63D43"/>
    <w:rsid w:val="00F65132"/>
    <w:rsid w:val="00F66119"/>
    <w:rsid w:val="00F6717D"/>
    <w:rsid w:val="00F7434E"/>
    <w:rsid w:val="00F76BBC"/>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ebglfundamentals.or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github.com/greggman/twgl.js/" TargetMode="External"/><Relationship Id="rId63" Type="http://schemas.openxmlformats.org/officeDocument/2006/relationships/hyperlink" Target="https://www.khronos.org/opengles/2_X/" TargetMode="External"/><Relationship Id="rId68" Type="http://schemas.openxmlformats.org/officeDocument/2006/relationships/hyperlink" Target="http://www.learnopengles.com/android-lesson-four-introducing-basic-" TargetMode="External"/><Relationship Id="rId7" Type="http://schemas.openxmlformats.org/officeDocument/2006/relationships/endnotes" Target="endnotes.xml"/><Relationship Id="rId71"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www.youtube.com/watch?v=6c1QYZAEP2M&amp;list=PLRwVmtr-pp06qT6ckboaOhnm9FxmzHpbY"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greggman/webgl-" TargetMode="External"/><Relationship Id="rId58" Type="http://schemas.openxmlformats.org/officeDocument/2006/relationships/hyperlink" Target="http://stackoverflow.com/questions/5915753/generate-a-plane-with-triangle-%20%20%09strips" TargetMode="External"/><Relationship Id="rId66" Type="http://schemas.openxmlformats.org/officeDocument/2006/relationships/hyperlink" Target="https://www.3dgep.com/wp-content/uploads/2011/07/View-Matrix.png"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mrdoob/stats.js/" TargetMode="External"/><Relationship Id="rId61" Type="http://schemas.openxmlformats.org/officeDocument/2006/relationships/hyperlink" Target="https://msdn.microsoft.com/e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jquery/jquery" TargetMode="External"/><Relationship Id="rId60" Type="http://schemas.openxmlformats.org/officeDocument/2006/relationships/hyperlink" Target="https://www.researchgate.net/figure/279301599_fig12_Figure-1-Right-%09handed-cartesian-coordinate-system-from-Wikipedia" TargetMode="External"/><Relationship Id="rId65" Type="http://schemas.openxmlformats.org/officeDocument/2006/relationships/hyperlink" Target="http://www.c-"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dataarts/dat.gui/blob/master/LICENSE" TargetMode="External"/><Relationship Id="rId64" Type="http://schemas.openxmlformats.org/officeDocument/2006/relationships/hyperlink" Target="https://www.scratchapixel.com/lessons/3d-basic-rendering/perspective-and-orthographic-projection-matrix/projection-matrix-GPU-rendering-pipeline-clipping" TargetMode="External"/><Relationship Id="rId69" Type="http://schemas.openxmlformats.org/officeDocument/2006/relationships/hyperlink" Target="https://www.youtube.com/watch?v=qslBNLeSPUc&amp;t=141s" TargetMode="External"/><Relationship Id="rId8" Type="http://schemas.openxmlformats.org/officeDocument/2006/relationships/hyperlink" Target="mailto:sds10@aber.ac.uk" TargetMode="External"/><Relationship Id="rId51" Type="http://schemas.openxmlformats.org/officeDocument/2006/relationships/hyperlink" Target="https://jquery.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hyperlink" Target="http://www.opengl-tutorial.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ebglfundamentals.org/webgl/lessons/webgl-resizing-the-" TargetMode="External"/><Relationship Id="rId67" Type="http://schemas.openxmlformats.org/officeDocument/2006/relationships/hyperlink" Target="https://www.youtube.com/watch?v=qslBNLeSPUc&amp;t=141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github.com/josephg/noisejs" TargetMode="External"/><Relationship Id="rId62" Type="http://schemas.openxmlformats.org/officeDocument/2006/relationships/hyperlink" Target="https://learnopengl.com/" TargetMode="External"/><Relationship Id="rId70" Type="http://schemas.openxmlformats.org/officeDocument/2006/relationships/hyperlink" Target="https://www.youtube.com/watch?v=_Ix5oN8eC1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02B9B-5BF4-4025-9FE3-56A1D2F0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5426</TotalTime>
  <Pages>57</Pages>
  <Words>16962</Words>
  <Characters>96689</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188</cp:revision>
  <cp:lastPrinted>2014-04-04T11:58:00Z</cp:lastPrinted>
  <dcterms:created xsi:type="dcterms:W3CDTF">2017-04-10T11:35:00Z</dcterms:created>
  <dcterms:modified xsi:type="dcterms:W3CDTF">2017-05-02T19:30:00Z</dcterms:modified>
</cp:coreProperties>
</file>