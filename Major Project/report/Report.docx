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676296" w:rsidP="008A08A1">
      <w:pPr>
        <w:jc w:val="center"/>
      </w:pPr>
      <w:r>
        <w:t>30</w:t>
      </w:r>
      <w:r w:rsidR="003E4755" w:rsidRPr="003E4755">
        <w:rPr>
          <w:vertAlign w:val="superscript"/>
        </w:rPr>
        <w:t>th</w:t>
      </w:r>
      <w:r w:rsidR="003E4755">
        <w:t xml:space="preserve"> April 2017</w:t>
      </w:r>
    </w:p>
    <w:p w:rsidR="004E63C0" w:rsidRDefault="004E63C0" w:rsidP="008A08A1">
      <w:pPr>
        <w:jc w:val="center"/>
      </w:pPr>
    </w:p>
    <w:p w:rsidR="004E63C0" w:rsidRDefault="00676296" w:rsidP="008A08A1">
      <w:pPr>
        <w:jc w:val="center"/>
      </w:pPr>
      <w:r>
        <w:t>Version 1.1</w:t>
      </w:r>
      <w:r w:rsidR="004E63C0">
        <w:t xml:space="preserve"> (Draft)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150B8B" w:rsidP="004C12FA">
      <w:r>
        <w:t xml:space="preserve">I’d like to thank my supervisor Dr Helen Miles for </w:t>
      </w:r>
      <w:r w:rsidR="00EF1FAD">
        <w:t xml:space="preserve">assigning me the project and also for </w:t>
      </w:r>
      <w:r>
        <w:t>her c</w:t>
      </w:r>
      <w:r w:rsidR="00EF1FAD">
        <w:t>ontinuous support throughout</w:t>
      </w:r>
      <w:r>
        <w:t xml:space="preserve">. </w:t>
      </w:r>
    </w:p>
    <w:p w:rsidR="00A20526" w:rsidRDefault="00A20526" w:rsidP="004C12FA"/>
    <w:p w:rsidR="00150B8B" w:rsidRDefault="00150B8B" w:rsidP="004C12FA">
      <w:r>
        <w:t>Last but not least I’d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D61D84">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The project uses some features of </w:t>
      </w:r>
      <w:proofErr w:type="spellStart"/>
      <w:r w:rsidR="000D1D41">
        <w:rPr>
          <w:lang w:val="en-US"/>
        </w:rPr>
        <w:t>WebGL</w:t>
      </w:r>
      <w:proofErr w:type="spellEnd"/>
      <w:r w:rsidR="000D1D41">
        <w:rPr>
          <w:lang w:val="en-US"/>
        </w:rPr>
        <w:t xml:space="preserve"> (2.0) which are only available in Chrome and Firefox. </w:t>
      </w:r>
    </w:p>
    <w:p w:rsidR="0002785D" w:rsidRDefault="0002785D" w:rsidP="00D61D84">
      <w:pPr>
        <w:jc w:val="both"/>
        <w:rPr>
          <w:lang w:val="en-US"/>
        </w:rPr>
      </w:pPr>
    </w:p>
    <w:p w:rsidR="000D1D41" w:rsidRDefault="000D1D41" w:rsidP="00D61D84">
      <w:pPr>
        <w:jc w:val="both"/>
        <w:rPr>
          <w:lang w:val="en-US"/>
        </w:rPr>
      </w:pPr>
      <w:r>
        <w:rPr>
          <w:lang w:val="en-US"/>
        </w:rPr>
        <w:t>You can check if your bro</w:t>
      </w:r>
      <w:r w:rsidR="0002785D">
        <w:rPr>
          <w:lang w:val="en-US"/>
        </w:rPr>
        <w:t xml:space="preserve">wser can run the project here: </w:t>
      </w:r>
    </w:p>
    <w:p w:rsidR="00911E8F" w:rsidRDefault="000D1D41" w:rsidP="00D61D84">
      <w:pPr>
        <w:jc w:val="both"/>
        <w:rPr>
          <w:lang w:val="en-US"/>
        </w:rPr>
      </w:pPr>
      <w:r w:rsidRPr="000D1D41">
        <w:rPr>
          <w:lang w:val="en-US"/>
        </w:rPr>
        <w:t>http://webglreport.com/?v=2</w:t>
      </w:r>
    </w:p>
    <w:p w:rsidR="00832800" w:rsidRDefault="00832800" w:rsidP="00D61D84">
      <w:pPr>
        <w:jc w:val="both"/>
        <w:rPr>
          <w:lang w:val="en-US"/>
        </w:rPr>
      </w:pPr>
    </w:p>
    <w:p w:rsidR="00832800" w:rsidRPr="00911E8F" w:rsidRDefault="00832800" w:rsidP="00D61D84">
      <w:pPr>
        <w:jc w:val="both"/>
        <w:rPr>
          <w:lang w:val="en-US"/>
        </w:rPr>
      </w:pPr>
      <w:r w:rsidRPr="00911E8F">
        <w:rPr>
          <w:lang w:val="en-US"/>
        </w:rPr>
        <w:t xml:space="preserve">The original aim of this project was to create an interactive Mars mission control game, where the user would roam around Mars as a rover completing various tasks. </w:t>
      </w:r>
      <w:r>
        <w:rPr>
          <w:lang w:val="en-US"/>
        </w:rPr>
        <w:t>The project direction changed after</w:t>
      </w:r>
      <w:r w:rsidR="0002785D">
        <w:rPr>
          <w:lang w:val="en-US"/>
        </w:rPr>
        <w:t xml:space="preserve"> the mid project demonstration, I</w:t>
      </w:r>
      <w:r>
        <w:rPr>
          <w:lang w:val="en-US"/>
        </w:rPr>
        <w:t xml:space="preserve">t became clear I </w:t>
      </w:r>
      <w:r w:rsidR="0032007A">
        <w:rPr>
          <w:lang w:val="en-US"/>
        </w:rPr>
        <w:t>did not</w:t>
      </w:r>
      <w:r>
        <w:rPr>
          <w:lang w:val="en-US"/>
        </w:rPr>
        <w:t xml:space="preserve"> enjoy creating the game aspects</w:t>
      </w:r>
      <w:r w:rsidR="0002785D">
        <w:rPr>
          <w:lang w:val="en-US"/>
        </w:rPr>
        <w:t xml:space="preserve"> of the project</w:t>
      </w:r>
      <w:r w:rsidR="0032007A">
        <w:rPr>
          <w:lang w:val="en-US"/>
        </w:rPr>
        <w:t>,</w:t>
      </w:r>
      <w:r>
        <w:rPr>
          <w:lang w:val="en-US"/>
        </w:rPr>
        <w:t xml:space="preserve"> so </w:t>
      </w:r>
      <w:r w:rsidR="00825062">
        <w:rPr>
          <w:lang w:val="en-US"/>
        </w:rPr>
        <w:t xml:space="preserve">I </w:t>
      </w:r>
      <w:r>
        <w:rPr>
          <w:lang w:val="en-US"/>
        </w:rPr>
        <w:t>decided to just focus on the graphics</w:t>
      </w:r>
      <w:r w:rsidR="0032007A">
        <w:rPr>
          <w:lang w:val="en-US"/>
        </w:rPr>
        <w:t xml:space="preserve"> instead</w:t>
      </w:r>
      <w:r>
        <w:rPr>
          <w:lang w:val="en-US"/>
        </w:rPr>
        <w:t xml:space="preserve">. </w:t>
      </w:r>
    </w:p>
    <w:p w:rsidR="00911E8F" w:rsidRPr="00911E8F" w:rsidRDefault="00911E8F" w:rsidP="00D61D84">
      <w:pPr>
        <w:jc w:val="both"/>
        <w:rPr>
          <w:lang w:val="en-US"/>
        </w:rPr>
      </w:pPr>
    </w:p>
    <w:p w:rsidR="00952E6D" w:rsidRDefault="00911E8F" w:rsidP="00911E8F">
      <w:pPr>
        <w:pStyle w:val="Default"/>
        <w:rPr>
          <w:rFonts w:ascii="Arial" w:hAnsi="Arial" w:cs="Arial"/>
          <w:sz w:val="22"/>
          <w:szCs w:val="22"/>
        </w:rPr>
      </w:pPr>
      <w:r w:rsidRPr="00911E8F">
        <w:rPr>
          <w:rFonts w:ascii="Arial" w:hAnsi="Arial" w:cs="Arial"/>
          <w:sz w:val="22"/>
          <w:szCs w:val="22"/>
        </w:rPr>
        <w:t xml:space="preserve">My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to l</w:t>
      </w:r>
      <w:r w:rsidR="000D1D41">
        <w:rPr>
          <w:rFonts w:ascii="Arial" w:hAnsi="Arial" w:cs="Arial"/>
          <w:sz w:val="22"/>
          <w:szCs w:val="22"/>
        </w:rPr>
        <w:t>earn how computer graphics work</w:t>
      </w:r>
      <w:r>
        <w:rPr>
          <w:rFonts w:ascii="Arial" w:hAnsi="Arial" w:cs="Arial"/>
          <w:sz w:val="22"/>
          <w:szCs w:val="22"/>
        </w:rPr>
        <w:t>.</w:t>
      </w:r>
      <w:r w:rsidR="00952E6D">
        <w:rPr>
          <w:rFonts w:ascii="Arial" w:hAnsi="Arial" w:cs="Arial"/>
          <w:sz w:val="22"/>
          <w:szCs w:val="22"/>
        </w:rPr>
        <w:t xml:space="preserve"> At the start of this project I had next to no experience with GLSL and no experience with </w:t>
      </w:r>
      <w:proofErr w:type="spellStart"/>
      <w:r w:rsidR="00952E6D">
        <w:rPr>
          <w:rFonts w:ascii="Arial" w:hAnsi="Arial" w:cs="Arial"/>
          <w:sz w:val="22"/>
          <w:szCs w:val="22"/>
        </w:rPr>
        <w:t>WebGL</w:t>
      </w:r>
      <w:proofErr w:type="spellEnd"/>
      <w:r w:rsidR="00952E6D">
        <w:rPr>
          <w:rFonts w:ascii="Arial" w:hAnsi="Arial" w:cs="Arial"/>
          <w:sz w:val="22"/>
          <w:szCs w:val="22"/>
        </w:rPr>
        <w:t xml:space="preserve">. Learning these new languages whilst going along was challenging, however my desire to learn outweighed the </w:t>
      </w:r>
      <w:r w:rsidR="00832800">
        <w:rPr>
          <w:rFonts w:ascii="Arial" w:hAnsi="Arial" w:cs="Arial"/>
          <w:sz w:val="22"/>
          <w:szCs w:val="22"/>
        </w:rPr>
        <w:t>problems</w:t>
      </w:r>
      <w:r w:rsidR="00952E6D">
        <w:rPr>
          <w:rFonts w:ascii="Arial" w:hAnsi="Arial" w:cs="Arial"/>
          <w:sz w:val="22"/>
          <w:szCs w:val="22"/>
        </w:rPr>
        <w:t xml:space="preserve"> I </w:t>
      </w:r>
      <w:r w:rsidR="00825062">
        <w:rPr>
          <w:rFonts w:ascii="Arial" w:hAnsi="Arial" w:cs="Arial"/>
          <w:sz w:val="22"/>
          <w:szCs w:val="22"/>
        </w:rPr>
        <w:t>faced</w:t>
      </w:r>
      <w:r w:rsidR="00952E6D">
        <w:rPr>
          <w:rFonts w:ascii="Arial" w:hAnsi="Arial" w:cs="Arial"/>
          <w:sz w:val="22"/>
          <w:szCs w:val="22"/>
        </w:rPr>
        <w:t xml:space="preserve">. </w:t>
      </w:r>
    </w:p>
    <w:p w:rsidR="00243A4B" w:rsidRDefault="00243A4B" w:rsidP="00911E8F">
      <w:pPr>
        <w:pStyle w:val="Default"/>
        <w:rPr>
          <w:rFonts w:ascii="Arial" w:hAnsi="Arial" w:cs="Arial"/>
          <w:sz w:val="22"/>
          <w:szCs w:val="22"/>
        </w:rPr>
      </w:pPr>
    </w:p>
    <w:p w:rsidR="00911E8F" w:rsidRDefault="00911E8F" w:rsidP="00911E8F">
      <w:pPr>
        <w:pStyle w:val="Default"/>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will help me gain </w:t>
      </w:r>
      <w:r w:rsidR="00832800">
        <w:rPr>
          <w:rFonts w:ascii="Arial" w:hAnsi="Arial" w:cs="Arial"/>
          <w:sz w:val="22"/>
          <w:szCs w:val="22"/>
        </w:rPr>
        <w:t xml:space="preserve">an </w:t>
      </w:r>
      <w:r w:rsidRPr="00911E8F">
        <w:rPr>
          <w:rFonts w:ascii="Arial" w:hAnsi="Arial" w:cs="Arial"/>
          <w:sz w:val="22"/>
          <w:szCs w:val="22"/>
        </w:rPr>
        <w:t xml:space="preserve">understanding of what’s actually going on </w:t>
      </w:r>
      <w:r w:rsidR="00243A4B">
        <w:rPr>
          <w:rFonts w:ascii="Arial" w:hAnsi="Arial" w:cs="Arial"/>
          <w:sz w:val="22"/>
          <w:szCs w:val="22"/>
        </w:rPr>
        <w:t>at the low level,</w:t>
      </w:r>
      <w:r w:rsidR="00832800">
        <w:rPr>
          <w:rFonts w:ascii="Arial" w:hAnsi="Arial" w:cs="Arial"/>
          <w:sz w:val="22"/>
          <w:szCs w:val="22"/>
        </w:rPr>
        <w:t xml:space="preserve">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sidR="00832800">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sidR="00832800">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sidR="00832800">
        <w:rPr>
          <w:rFonts w:ascii="Arial" w:hAnsi="Arial" w:cs="Arial"/>
          <w:sz w:val="22"/>
          <w:szCs w:val="22"/>
        </w:rPr>
        <w:t>W</w:t>
      </w:r>
      <w:r w:rsidRPr="00911E8F">
        <w:rPr>
          <w:rFonts w:ascii="Arial" w:hAnsi="Arial" w:cs="Arial"/>
          <w:sz w:val="22"/>
          <w:szCs w:val="22"/>
        </w:rPr>
        <w:t xml:space="preserve">indows. </w:t>
      </w:r>
    </w:p>
    <w:p w:rsidR="00911E8F" w:rsidRPr="00911E8F" w:rsidRDefault="00911E8F" w:rsidP="00911E8F">
      <w:pPr>
        <w:pStyle w:val="Default"/>
        <w:rPr>
          <w:rFonts w:ascii="Arial" w:hAnsi="Arial" w:cs="Arial"/>
          <w:sz w:val="22"/>
          <w:szCs w:val="22"/>
        </w:rPr>
      </w:pPr>
    </w:p>
    <w:p w:rsidR="00911E8F" w:rsidRPr="00911E8F" w:rsidRDefault="00911E8F" w:rsidP="00911E8F">
      <w:pPr>
        <w:jc w:val="both"/>
        <w:rPr>
          <w:lang w:val="en-US"/>
        </w:rPr>
      </w:pPr>
      <w:r w:rsidRPr="00911E8F">
        <w:rPr>
          <w:szCs w:val="22"/>
        </w:rPr>
        <w:t xml:space="preserve">I haven’t been able to </w:t>
      </w:r>
      <w:r>
        <w:rPr>
          <w:szCs w:val="22"/>
        </w:rPr>
        <w:t xml:space="preserve">find </w:t>
      </w:r>
      <w:r w:rsidRPr="00911E8F">
        <w:rPr>
          <w:szCs w:val="22"/>
        </w:rPr>
        <w:t xml:space="preserve">a </w:t>
      </w:r>
      <w:r>
        <w:rPr>
          <w:szCs w:val="22"/>
        </w:rPr>
        <w:t xml:space="preserve">similar project </w:t>
      </w:r>
      <w:r w:rsidRPr="00911E8F">
        <w:rPr>
          <w:szCs w:val="22"/>
        </w:rPr>
        <w:t xml:space="preserve">built like this before. This is mainly due to </w:t>
      </w:r>
      <w:r w:rsidR="00832800">
        <w:rPr>
          <w:szCs w:val="22"/>
        </w:rPr>
        <w:t>it being in 3D</w:t>
      </w:r>
      <w:r w:rsidRPr="00911E8F">
        <w:rPr>
          <w:szCs w:val="22"/>
        </w:rPr>
        <w:t xml:space="preserve"> and </w:t>
      </w:r>
      <w:r>
        <w:rPr>
          <w:szCs w:val="22"/>
        </w:rPr>
        <w:t>the low level languages used.</w:t>
      </w:r>
    </w:p>
    <w:p w:rsidR="00911E8F" w:rsidRPr="00911E8F" w:rsidRDefault="00911E8F" w:rsidP="00D61D84">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3B73E3">
        <w:rPr>
          <w:noProof/>
        </w:rPr>
        <w:t>Background, Analysis &amp; Process</w:t>
      </w:r>
      <w:r w:rsidR="003B73E3">
        <w:rPr>
          <w:noProof/>
        </w:rPr>
        <w:tab/>
      </w:r>
      <w:r w:rsidR="003B73E3">
        <w:rPr>
          <w:noProof/>
        </w:rPr>
        <w:fldChar w:fldCharType="begin"/>
      </w:r>
      <w:r w:rsidR="003B73E3">
        <w:rPr>
          <w:noProof/>
        </w:rPr>
        <w:instrText xml:space="preserve"> PAGEREF _Toc476088413 \h </w:instrText>
      </w:r>
      <w:r w:rsidR="003B73E3">
        <w:rPr>
          <w:noProof/>
        </w:rPr>
      </w:r>
      <w:r w:rsidR="003B73E3">
        <w:rPr>
          <w:noProof/>
        </w:rPr>
        <w:fldChar w:fldCharType="separate"/>
      </w:r>
      <w:r w:rsidR="003E4755">
        <w:rPr>
          <w:noProof/>
        </w:rPr>
        <w:t>3</w:t>
      </w:r>
      <w:r w:rsidR="003B73E3">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1.1.</w:t>
      </w:r>
      <w:r>
        <w:rPr>
          <w:rFonts w:asciiTheme="minorHAnsi" w:hAnsiTheme="minorHAnsi" w:cstheme="minorBidi"/>
          <w:smallCaps w:val="0"/>
          <w:noProof/>
          <w:sz w:val="24"/>
          <w:szCs w:val="24"/>
          <w:lang w:val="en-US" w:eastAsia="en-US"/>
        </w:rPr>
        <w:tab/>
      </w:r>
      <w:r>
        <w:rPr>
          <w:noProof/>
        </w:rPr>
        <w:t>Background</w:t>
      </w:r>
      <w:r>
        <w:rPr>
          <w:noProof/>
        </w:rPr>
        <w:tab/>
      </w:r>
      <w:r>
        <w:rPr>
          <w:noProof/>
        </w:rPr>
        <w:fldChar w:fldCharType="begin"/>
      </w:r>
      <w:r>
        <w:rPr>
          <w:noProof/>
        </w:rPr>
        <w:instrText xml:space="preserve"> PAGEREF _Toc476088414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1.2.</w:t>
      </w:r>
      <w:r>
        <w:rPr>
          <w:rFonts w:asciiTheme="minorHAnsi" w:hAnsiTheme="minorHAnsi" w:cstheme="minorBidi"/>
          <w:smallCaps w:val="0"/>
          <w:noProof/>
          <w:sz w:val="24"/>
          <w:szCs w:val="24"/>
          <w:lang w:val="en-US" w:eastAsia="en-US"/>
        </w:rPr>
        <w:tab/>
      </w:r>
      <w:r>
        <w:rPr>
          <w:noProof/>
        </w:rPr>
        <w:t>Analysis</w:t>
      </w:r>
      <w:r>
        <w:rPr>
          <w:noProof/>
        </w:rPr>
        <w:tab/>
      </w:r>
      <w:r>
        <w:rPr>
          <w:noProof/>
        </w:rPr>
        <w:fldChar w:fldCharType="begin"/>
      </w:r>
      <w:r>
        <w:rPr>
          <w:noProof/>
        </w:rPr>
        <w:instrText xml:space="preserve"> PAGEREF _Toc476088415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1.3.</w:t>
      </w:r>
      <w:r>
        <w:rPr>
          <w:rFonts w:asciiTheme="minorHAnsi" w:hAnsiTheme="minorHAnsi" w:cstheme="minorBidi"/>
          <w:smallCaps w:val="0"/>
          <w:noProof/>
          <w:sz w:val="24"/>
          <w:szCs w:val="24"/>
          <w:lang w:val="en-US" w:eastAsia="en-US"/>
        </w:rPr>
        <w:tab/>
      </w:r>
      <w:r>
        <w:rPr>
          <w:noProof/>
        </w:rPr>
        <w:t>Process</w:t>
      </w:r>
      <w:r>
        <w:rPr>
          <w:noProof/>
        </w:rPr>
        <w:tab/>
      </w:r>
      <w:r>
        <w:rPr>
          <w:noProof/>
        </w:rPr>
        <w:fldChar w:fldCharType="begin"/>
      </w:r>
      <w:r>
        <w:rPr>
          <w:noProof/>
        </w:rPr>
        <w:instrText xml:space="preserve"> PAGEREF _Toc476088416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Pr>
          <w:noProof/>
        </w:rPr>
        <w:fldChar w:fldCharType="begin"/>
      </w:r>
      <w:r>
        <w:rPr>
          <w:noProof/>
        </w:rPr>
        <w:instrText xml:space="preserve"> PAGEREF _Toc476088417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2.1.</w:t>
      </w:r>
      <w:r>
        <w:rPr>
          <w:rFonts w:asciiTheme="minorHAnsi" w:hAnsiTheme="minorHAnsi" w:cstheme="minorBidi"/>
          <w:smallCaps w:val="0"/>
          <w:noProof/>
          <w:sz w:val="24"/>
          <w:szCs w:val="24"/>
          <w:lang w:val="en-US" w:eastAsia="en-US"/>
        </w:rPr>
        <w:tab/>
      </w:r>
      <w:r>
        <w:rPr>
          <w:noProof/>
        </w:rPr>
        <w:t>Overall Architecture</w:t>
      </w:r>
      <w:r>
        <w:rPr>
          <w:noProof/>
        </w:rPr>
        <w:tab/>
      </w:r>
      <w:r>
        <w:rPr>
          <w:noProof/>
        </w:rPr>
        <w:fldChar w:fldCharType="begin"/>
      </w:r>
      <w:r>
        <w:rPr>
          <w:noProof/>
        </w:rPr>
        <w:instrText xml:space="preserve"> PAGEREF _Toc476088418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2.2.</w:t>
      </w:r>
      <w:r>
        <w:rPr>
          <w:rFonts w:asciiTheme="minorHAnsi" w:hAnsiTheme="minorHAnsi" w:cstheme="minorBidi"/>
          <w:smallCaps w:val="0"/>
          <w:noProof/>
          <w:sz w:val="24"/>
          <w:szCs w:val="24"/>
          <w:lang w:val="en-US" w:eastAsia="en-US"/>
        </w:rPr>
        <w:tab/>
      </w:r>
      <w:r>
        <w:rPr>
          <w:noProof/>
        </w:rPr>
        <w:t>Detailed Design</w:t>
      </w:r>
      <w:r>
        <w:rPr>
          <w:noProof/>
        </w:rPr>
        <w:tab/>
      </w:r>
      <w:r>
        <w:rPr>
          <w:noProof/>
        </w:rPr>
        <w:fldChar w:fldCharType="begin"/>
      </w:r>
      <w:r>
        <w:rPr>
          <w:noProof/>
        </w:rPr>
        <w:instrText xml:space="preserve"> PAGEREF _Toc476088419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Pr>
          <w:noProof/>
        </w:rPr>
        <w:t>2.2.1.</w:t>
      </w:r>
      <w:r>
        <w:rPr>
          <w:rFonts w:asciiTheme="minorHAnsi" w:hAnsiTheme="minorHAnsi" w:cstheme="minorBidi"/>
          <w:i w:val="0"/>
          <w:noProof/>
          <w:sz w:val="24"/>
          <w:szCs w:val="24"/>
          <w:lang w:val="en-US" w:eastAsia="en-US"/>
        </w:rPr>
        <w:tab/>
      </w:r>
      <w:r>
        <w:rPr>
          <w:noProof/>
        </w:rPr>
        <w:t>Even More Detail</w:t>
      </w:r>
      <w:r>
        <w:rPr>
          <w:noProof/>
        </w:rPr>
        <w:tab/>
      </w:r>
      <w:r>
        <w:rPr>
          <w:noProof/>
        </w:rPr>
        <w:fldChar w:fldCharType="begin"/>
      </w:r>
      <w:r>
        <w:rPr>
          <w:noProof/>
        </w:rPr>
        <w:instrText xml:space="preserve"> PAGEREF _Toc476088420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2.3.</w:t>
      </w:r>
      <w:r>
        <w:rPr>
          <w:rFonts w:asciiTheme="minorHAnsi" w:hAnsiTheme="minorHAnsi" w:cstheme="minorBidi"/>
          <w:smallCaps w:val="0"/>
          <w:noProof/>
          <w:sz w:val="24"/>
          <w:szCs w:val="24"/>
          <w:lang w:val="en-US" w:eastAsia="en-US"/>
        </w:rPr>
        <w:tab/>
      </w:r>
      <w:r>
        <w:rPr>
          <w:noProof/>
        </w:rPr>
        <w:t>User Interface Design</w:t>
      </w:r>
      <w:r>
        <w:rPr>
          <w:noProof/>
        </w:rPr>
        <w:tab/>
      </w:r>
      <w:r>
        <w:rPr>
          <w:noProof/>
        </w:rPr>
        <w:fldChar w:fldCharType="begin"/>
      </w:r>
      <w:r>
        <w:rPr>
          <w:noProof/>
        </w:rPr>
        <w:instrText xml:space="preserve"> PAGEREF _Toc476088421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2.4.</w:t>
      </w:r>
      <w:r>
        <w:rPr>
          <w:rFonts w:asciiTheme="minorHAnsi" w:hAnsiTheme="minorHAnsi" w:cstheme="minorBidi"/>
          <w:smallCaps w:val="0"/>
          <w:noProof/>
          <w:sz w:val="24"/>
          <w:szCs w:val="24"/>
          <w:lang w:val="en-US" w:eastAsia="en-US"/>
        </w:rPr>
        <w:tab/>
      </w:r>
      <w:r>
        <w:rPr>
          <w:noProof/>
        </w:rPr>
        <w:t>Other Relevant Sections</w:t>
      </w:r>
      <w:r>
        <w:rPr>
          <w:noProof/>
        </w:rPr>
        <w:tab/>
      </w:r>
      <w:r>
        <w:rPr>
          <w:noProof/>
        </w:rPr>
        <w:fldChar w:fldCharType="begin"/>
      </w:r>
      <w:r>
        <w:rPr>
          <w:noProof/>
        </w:rPr>
        <w:instrText xml:space="preserve"> PAGEREF _Toc476088422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4.</w:t>
      </w:r>
      <w:r>
        <w:rPr>
          <w:rFonts w:asciiTheme="minorHAnsi" w:hAnsiTheme="minorHAnsi" w:cstheme="minorBidi"/>
          <w:b w:val="0"/>
          <w:caps w:val="0"/>
          <w:noProof/>
          <w:sz w:val="24"/>
          <w:szCs w:val="24"/>
          <w:lang w:val="en-US" w:eastAsia="en-US"/>
        </w:rPr>
        <w:tab/>
      </w:r>
      <w:r>
        <w:rPr>
          <w:noProof/>
        </w:rPr>
        <w:t>Testing</w:t>
      </w:r>
      <w:r>
        <w:rPr>
          <w:noProof/>
        </w:rPr>
        <w:tab/>
      </w:r>
      <w:r>
        <w:rPr>
          <w:noProof/>
        </w:rPr>
        <w:fldChar w:fldCharType="begin"/>
      </w:r>
      <w:r>
        <w:rPr>
          <w:noProof/>
        </w:rPr>
        <w:instrText xml:space="preserve"> PAGEREF _Toc476088424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4.1.</w:t>
      </w:r>
      <w:r>
        <w:rPr>
          <w:rFonts w:asciiTheme="minorHAnsi" w:hAnsiTheme="minorHAnsi" w:cstheme="minorBidi"/>
          <w:smallCaps w:val="0"/>
          <w:noProof/>
          <w:sz w:val="24"/>
          <w:szCs w:val="24"/>
          <w:lang w:val="en-US" w:eastAsia="en-US"/>
        </w:rPr>
        <w:tab/>
      </w:r>
      <w:r w:rsidRPr="009C0CCF">
        <w:rPr>
          <w:noProof/>
          <w:lang w:val="en-US"/>
        </w:rPr>
        <w:t>Overall Approach to Testing</w:t>
      </w:r>
      <w:r>
        <w:rPr>
          <w:noProof/>
        </w:rPr>
        <w:tab/>
      </w:r>
      <w:r>
        <w:rPr>
          <w:noProof/>
        </w:rPr>
        <w:fldChar w:fldCharType="begin"/>
      </w:r>
      <w:r>
        <w:rPr>
          <w:noProof/>
        </w:rPr>
        <w:instrText xml:space="preserve"> PAGEREF _Toc476088425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4.2.</w:t>
      </w:r>
      <w:r>
        <w:rPr>
          <w:rFonts w:asciiTheme="minorHAnsi" w:hAnsiTheme="minorHAnsi" w:cstheme="minorBidi"/>
          <w:smallCaps w:val="0"/>
          <w:noProof/>
          <w:sz w:val="24"/>
          <w:szCs w:val="24"/>
          <w:lang w:val="en-US" w:eastAsia="en-US"/>
        </w:rPr>
        <w:tab/>
      </w:r>
      <w:r w:rsidRPr="009C0CCF">
        <w:rPr>
          <w:noProof/>
          <w:lang w:val="en-US"/>
        </w:rPr>
        <w:t>Automated Testing</w:t>
      </w:r>
      <w:r>
        <w:rPr>
          <w:noProof/>
        </w:rPr>
        <w:tab/>
      </w:r>
      <w:r>
        <w:rPr>
          <w:noProof/>
        </w:rPr>
        <w:fldChar w:fldCharType="begin"/>
      </w:r>
      <w:r>
        <w:rPr>
          <w:noProof/>
        </w:rPr>
        <w:instrText xml:space="preserve"> PAGEREF _Toc476088426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4.2.1.</w:t>
      </w:r>
      <w:r>
        <w:rPr>
          <w:rFonts w:asciiTheme="minorHAnsi" w:hAnsiTheme="minorHAnsi" w:cstheme="minorBidi"/>
          <w:i w:val="0"/>
          <w:noProof/>
          <w:sz w:val="24"/>
          <w:szCs w:val="24"/>
          <w:lang w:val="en-US" w:eastAsia="en-US"/>
        </w:rPr>
        <w:tab/>
      </w:r>
      <w:r w:rsidRPr="009C0CCF">
        <w:rPr>
          <w:noProof/>
          <w:lang w:val="en-US"/>
        </w:rPr>
        <w:t>Unit Tests</w:t>
      </w:r>
      <w:r>
        <w:rPr>
          <w:noProof/>
        </w:rPr>
        <w:tab/>
      </w:r>
      <w:r>
        <w:rPr>
          <w:noProof/>
        </w:rPr>
        <w:fldChar w:fldCharType="begin"/>
      </w:r>
      <w:r>
        <w:rPr>
          <w:noProof/>
        </w:rPr>
        <w:instrText xml:space="preserve"> PAGEREF _Toc476088427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4.2.2.</w:t>
      </w:r>
      <w:r>
        <w:rPr>
          <w:rFonts w:asciiTheme="minorHAnsi" w:hAnsiTheme="minorHAnsi" w:cstheme="minorBidi"/>
          <w:i w:val="0"/>
          <w:noProof/>
          <w:sz w:val="24"/>
          <w:szCs w:val="24"/>
          <w:lang w:val="en-US" w:eastAsia="en-US"/>
        </w:rPr>
        <w:tab/>
      </w:r>
      <w:r w:rsidRPr="009C0CCF">
        <w:rPr>
          <w:noProof/>
          <w:lang w:val="en-US"/>
        </w:rPr>
        <w:t>User Interface Testing</w:t>
      </w:r>
      <w:r>
        <w:rPr>
          <w:noProof/>
        </w:rPr>
        <w:tab/>
      </w:r>
      <w:r>
        <w:rPr>
          <w:noProof/>
        </w:rPr>
        <w:fldChar w:fldCharType="begin"/>
      </w:r>
      <w:r>
        <w:rPr>
          <w:noProof/>
        </w:rPr>
        <w:instrText xml:space="preserve"> PAGEREF _Toc476088428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4.2.3.</w:t>
      </w:r>
      <w:r>
        <w:rPr>
          <w:rFonts w:asciiTheme="minorHAnsi" w:hAnsiTheme="minorHAnsi" w:cstheme="minorBidi"/>
          <w:i w:val="0"/>
          <w:noProof/>
          <w:sz w:val="24"/>
          <w:szCs w:val="24"/>
          <w:lang w:val="en-US" w:eastAsia="en-US"/>
        </w:rPr>
        <w:tab/>
      </w:r>
      <w:r w:rsidRPr="009C0CCF">
        <w:rPr>
          <w:noProof/>
          <w:lang w:val="en-US"/>
        </w:rPr>
        <w:t>Stress Testing</w:t>
      </w:r>
      <w:r>
        <w:rPr>
          <w:noProof/>
        </w:rPr>
        <w:tab/>
      </w:r>
      <w:r>
        <w:rPr>
          <w:noProof/>
        </w:rPr>
        <w:fldChar w:fldCharType="begin"/>
      </w:r>
      <w:r>
        <w:rPr>
          <w:noProof/>
        </w:rPr>
        <w:instrText xml:space="preserve"> PAGEREF _Toc476088429 \h </w:instrText>
      </w:r>
      <w:r>
        <w:rPr>
          <w:noProof/>
        </w:rPr>
      </w:r>
      <w:r>
        <w:rPr>
          <w:noProof/>
        </w:rPr>
        <w:fldChar w:fldCharType="separate"/>
      </w:r>
      <w:r w:rsidR="003E4755">
        <w:rPr>
          <w:noProof/>
        </w:rPr>
        <w:t>3</w:t>
      </w:r>
      <w:r>
        <w:rPr>
          <w:noProof/>
        </w:rPr>
        <w:fldChar w:fldCharType="end"/>
      </w:r>
    </w:p>
    <w:p w:rsidR="003B73E3" w:rsidRDefault="003B73E3">
      <w:pPr>
        <w:pStyle w:val="TOC3"/>
        <w:tabs>
          <w:tab w:val="left" w:pos="1320"/>
          <w:tab w:val="right" w:leader="dot" w:pos="8290"/>
        </w:tabs>
        <w:rPr>
          <w:rFonts w:asciiTheme="minorHAnsi" w:hAnsiTheme="minorHAnsi" w:cstheme="minorBidi"/>
          <w:i w:val="0"/>
          <w:noProof/>
          <w:sz w:val="24"/>
          <w:szCs w:val="24"/>
          <w:lang w:val="en-US" w:eastAsia="en-US"/>
        </w:rPr>
      </w:pPr>
      <w:r w:rsidRPr="009C0CCF">
        <w:rPr>
          <w:noProof/>
          <w:lang w:val="en-US"/>
        </w:rPr>
        <w:t>4.2.4.</w:t>
      </w:r>
      <w:r>
        <w:rPr>
          <w:rFonts w:asciiTheme="minorHAnsi" w:hAnsiTheme="minorHAnsi" w:cstheme="minorBidi"/>
          <w:i w:val="0"/>
          <w:noProof/>
          <w:sz w:val="24"/>
          <w:szCs w:val="24"/>
          <w:lang w:val="en-US" w:eastAsia="en-US"/>
        </w:rPr>
        <w:tab/>
      </w:r>
      <w:r w:rsidRPr="009C0CCF">
        <w:rPr>
          <w:noProof/>
          <w:lang w:val="en-US"/>
        </w:rPr>
        <w:t>Other Types of Testing</w:t>
      </w:r>
      <w:r>
        <w:rPr>
          <w:noProof/>
        </w:rPr>
        <w:tab/>
      </w:r>
      <w:r>
        <w:rPr>
          <w:noProof/>
        </w:rPr>
        <w:fldChar w:fldCharType="begin"/>
      </w:r>
      <w:r>
        <w:rPr>
          <w:noProof/>
        </w:rPr>
        <w:instrText xml:space="preserve"> PAGEREF _Toc476088430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4.3.</w:t>
      </w:r>
      <w:r>
        <w:rPr>
          <w:rFonts w:asciiTheme="minorHAnsi" w:hAnsiTheme="minorHAnsi" w:cstheme="minorBidi"/>
          <w:smallCaps w:val="0"/>
          <w:noProof/>
          <w:sz w:val="24"/>
          <w:szCs w:val="24"/>
          <w:lang w:val="en-US" w:eastAsia="en-US"/>
        </w:rPr>
        <w:tab/>
      </w:r>
      <w:r w:rsidRPr="009C0CCF">
        <w:rPr>
          <w:noProof/>
          <w:lang w:val="en-US"/>
        </w:rPr>
        <w:t>Integration Testing</w:t>
      </w:r>
      <w:r>
        <w:rPr>
          <w:noProof/>
        </w:rPr>
        <w:tab/>
      </w:r>
      <w:r>
        <w:rPr>
          <w:noProof/>
        </w:rPr>
        <w:fldChar w:fldCharType="begin"/>
      </w:r>
      <w:r>
        <w:rPr>
          <w:noProof/>
        </w:rPr>
        <w:instrText xml:space="preserve"> PAGEREF _Toc476088431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sidRPr="009C0CCF">
        <w:rPr>
          <w:noProof/>
          <w:lang w:val="en-US"/>
        </w:rPr>
        <w:t>4.4.</w:t>
      </w:r>
      <w:r>
        <w:rPr>
          <w:rFonts w:asciiTheme="minorHAnsi" w:hAnsiTheme="minorHAnsi" w:cstheme="minorBidi"/>
          <w:smallCaps w:val="0"/>
          <w:noProof/>
          <w:sz w:val="24"/>
          <w:szCs w:val="24"/>
          <w:lang w:val="en-US" w:eastAsia="en-US"/>
        </w:rPr>
        <w:tab/>
      </w:r>
      <w:r w:rsidRPr="009C0CCF">
        <w:rPr>
          <w:noProof/>
          <w:lang w:val="en-US"/>
        </w:rPr>
        <w:t>User Testing</w:t>
      </w:r>
      <w:r>
        <w:rPr>
          <w:noProof/>
        </w:rPr>
        <w:tab/>
      </w:r>
      <w:r>
        <w:rPr>
          <w:noProof/>
        </w:rPr>
        <w:fldChar w:fldCharType="begin"/>
      </w:r>
      <w:r>
        <w:rPr>
          <w:noProof/>
        </w:rPr>
        <w:instrText xml:space="preserve"> PAGEREF _Toc476088432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5.</w:t>
      </w:r>
      <w:r>
        <w:rPr>
          <w:rFonts w:asciiTheme="minorHAnsi" w:hAnsiTheme="minorHAnsi" w:cstheme="minorBidi"/>
          <w:b w:val="0"/>
          <w:caps w:val="0"/>
          <w:noProof/>
          <w:sz w:val="24"/>
          <w:szCs w:val="24"/>
          <w:lang w:val="en-US" w:eastAsia="en-US"/>
        </w:rPr>
        <w:tab/>
      </w:r>
      <w:r>
        <w:rPr>
          <w:noProof/>
        </w:rPr>
        <w:t>Critical Evaluation</w:t>
      </w:r>
      <w:r>
        <w:rPr>
          <w:noProof/>
        </w:rPr>
        <w:tab/>
      </w:r>
      <w:r>
        <w:rPr>
          <w:noProof/>
        </w:rPr>
        <w:fldChar w:fldCharType="begin"/>
      </w:r>
      <w:r>
        <w:rPr>
          <w:noProof/>
        </w:rPr>
        <w:instrText xml:space="preserve"> PAGEREF _Toc476088433 \h </w:instrText>
      </w:r>
      <w:r>
        <w:rPr>
          <w:noProof/>
        </w:rPr>
      </w:r>
      <w:r>
        <w:rPr>
          <w:noProof/>
        </w:rPr>
        <w:fldChar w:fldCharType="separate"/>
      </w:r>
      <w:r w:rsidR="003E4755">
        <w:rPr>
          <w:noProof/>
        </w:rPr>
        <w:t>3</w:t>
      </w:r>
      <w:r>
        <w:rPr>
          <w:noProof/>
        </w:rPr>
        <w:fldChar w:fldCharType="end"/>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6.</w:t>
      </w:r>
      <w:r>
        <w:rPr>
          <w:rFonts w:asciiTheme="minorHAnsi" w:hAnsiTheme="minorHAnsi" w:cstheme="minorBidi"/>
          <w:b w:val="0"/>
          <w:caps w:val="0"/>
          <w:noProof/>
          <w:sz w:val="24"/>
          <w:szCs w:val="24"/>
          <w:lang w:val="en-US" w:eastAsia="en-US"/>
        </w:rPr>
        <w:tab/>
      </w:r>
      <w:r>
        <w:rPr>
          <w:noProof/>
        </w:rPr>
        <w:t>Appendices</w:t>
      </w:r>
      <w:r>
        <w:rPr>
          <w:noProof/>
        </w:rPr>
        <w:tab/>
      </w:r>
      <w:r>
        <w:rPr>
          <w:noProof/>
        </w:rPr>
        <w:fldChar w:fldCharType="begin"/>
      </w:r>
      <w:r>
        <w:rPr>
          <w:noProof/>
        </w:rPr>
        <w:instrText xml:space="preserve"> PAGEREF _Toc476088434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Pr>
          <w:rFonts w:asciiTheme="minorHAnsi" w:hAnsiTheme="minorHAnsi" w:cstheme="minorBidi"/>
          <w:smallCaps w:val="0"/>
          <w:noProof/>
          <w:sz w:val="24"/>
          <w:szCs w:val="24"/>
          <w:lang w:val="en-US" w:eastAsia="en-US"/>
        </w:rPr>
        <w:tab/>
      </w:r>
      <w:r>
        <w:rPr>
          <w:noProof/>
        </w:rPr>
        <w:t>Third-Party Code and Libraries</w:t>
      </w:r>
      <w:r>
        <w:rPr>
          <w:noProof/>
        </w:rPr>
        <w:tab/>
      </w:r>
      <w:r>
        <w:rPr>
          <w:noProof/>
        </w:rPr>
        <w:fldChar w:fldCharType="begin"/>
      </w:r>
      <w:r>
        <w:rPr>
          <w:noProof/>
        </w:rPr>
        <w:instrText xml:space="preserve"> PAGEREF _Toc476088435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Pr>
          <w:rFonts w:asciiTheme="minorHAnsi" w:hAnsiTheme="minorHAnsi" w:cstheme="minorBidi"/>
          <w:smallCaps w:val="0"/>
          <w:noProof/>
          <w:sz w:val="24"/>
          <w:szCs w:val="24"/>
          <w:lang w:val="en-US" w:eastAsia="en-US"/>
        </w:rPr>
        <w:tab/>
      </w:r>
      <w:r>
        <w:rPr>
          <w:noProof/>
        </w:rPr>
        <w:t>Ethics Submission</w:t>
      </w:r>
      <w:r>
        <w:rPr>
          <w:noProof/>
        </w:rPr>
        <w:tab/>
      </w:r>
      <w:r>
        <w:rPr>
          <w:noProof/>
        </w:rPr>
        <w:fldChar w:fldCharType="begin"/>
      </w:r>
      <w:r>
        <w:rPr>
          <w:noProof/>
        </w:rPr>
        <w:instrText xml:space="preserve"> PAGEREF _Toc476088436 \h </w:instrText>
      </w:r>
      <w:r>
        <w:rPr>
          <w:noProof/>
        </w:rPr>
      </w:r>
      <w:r>
        <w:rPr>
          <w:noProof/>
        </w:rPr>
        <w:fldChar w:fldCharType="separate"/>
      </w:r>
      <w:r w:rsidR="003E4755">
        <w:rPr>
          <w:noProof/>
        </w:rPr>
        <w:t>3</w:t>
      </w:r>
      <w:r>
        <w:rPr>
          <w:noProof/>
        </w:rPr>
        <w:fldChar w:fldCharType="end"/>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Pr>
          <w:rFonts w:asciiTheme="minorHAnsi" w:hAnsiTheme="minorHAnsi" w:cstheme="minorBidi"/>
          <w:smallCaps w:val="0"/>
          <w:noProof/>
          <w:sz w:val="24"/>
          <w:szCs w:val="24"/>
          <w:lang w:val="en-US" w:eastAsia="en-US"/>
        </w:rPr>
        <w:tab/>
      </w:r>
      <w:r>
        <w:rPr>
          <w:noProof/>
        </w:rPr>
        <w:t>Code Samples</w:t>
      </w:r>
      <w:r>
        <w:rPr>
          <w:noProof/>
        </w:rPr>
        <w:tab/>
      </w:r>
      <w:r>
        <w:rPr>
          <w:noProof/>
        </w:rPr>
        <w:fldChar w:fldCharType="begin"/>
      </w:r>
      <w:r>
        <w:rPr>
          <w:noProof/>
        </w:rPr>
        <w:instrText xml:space="preserve"> PAGEREF _Toc476088437 \h </w:instrText>
      </w:r>
      <w:r>
        <w:rPr>
          <w:noProof/>
        </w:rPr>
      </w:r>
      <w:r>
        <w:rPr>
          <w:noProof/>
        </w:rPr>
        <w:fldChar w:fldCharType="separate"/>
      </w:r>
      <w:r w:rsidR="003E4755">
        <w:rPr>
          <w:noProof/>
        </w:rPr>
        <w:t>3</w:t>
      </w:r>
      <w:r>
        <w:rPr>
          <w:noProof/>
        </w:rPr>
        <w:fldChar w:fldCharType="end"/>
      </w:r>
    </w:p>
    <w:p w:rsidR="003B73E3" w:rsidRDefault="003B73E3">
      <w:pPr>
        <w:pStyle w:val="TOC1"/>
        <w:tabs>
          <w:tab w:val="right" w:leader="dot" w:pos="8290"/>
        </w:tabs>
        <w:rPr>
          <w:rFonts w:asciiTheme="minorHAnsi" w:hAnsiTheme="minorHAnsi" w:cstheme="minorBidi"/>
          <w:b w:val="0"/>
          <w:caps w:val="0"/>
          <w:noProof/>
          <w:sz w:val="24"/>
          <w:szCs w:val="24"/>
          <w:lang w:val="en-US" w:eastAsia="en-US"/>
        </w:rPr>
      </w:pPr>
      <w:r>
        <w:rPr>
          <w:noProof/>
        </w:rPr>
        <w:t>Annotated Bibliography</w:t>
      </w:r>
      <w:r>
        <w:rPr>
          <w:noProof/>
        </w:rPr>
        <w:tab/>
      </w:r>
      <w:r>
        <w:rPr>
          <w:noProof/>
        </w:rPr>
        <w:fldChar w:fldCharType="begin"/>
      </w:r>
      <w:r>
        <w:rPr>
          <w:noProof/>
        </w:rPr>
        <w:instrText xml:space="preserve"> PAGEREF _Toc476088438 \h </w:instrText>
      </w:r>
      <w:r>
        <w:rPr>
          <w:noProof/>
        </w:rPr>
      </w:r>
      <w:r>
        <w:rPr>
          <w:noProof/>
        </w:rPr>
        <w:fldChar w:fldCharType="separate"/>
      </w:r>
      <w:r w:rsidR="003E4755">
        <w:rPr>
          <w:noProof/>
        </w:rPr>
        <w:t>3</w:t>
      </w:r>
      <w:r>
        <w:rPr>
          <w:noProof/>
        </w:rPr>
        <w:fldChar w:fldCharType="end"/>
      </w:r>
    </w:p>
    <w:p w:rsidR="007A3E41" w:rsidRDefault="004C12FA" w:rsidP="004C12FA">
      <w:r>
        <w:fldChar w:fldCharType="end"/>
      </w:r>
    </w:p>
    <w:p w:rsidR="00740C6B" w:rsidRDefault="00740C6B" w:rsidP="004C12FA">
      <w:r>
        <w:br w:type="page"/>
      </w:r>
    </w:p>
    <w:p w:rsidR="00806CFF" w:rsidRPr="00806CFF" w:rsidRDefault="004C12FA" w:rsidP="004C12FA">
      <w:pPr>
        <w:pStyle w:val="Heading1"/>
      </w:pPr>
      <w:bookmarkStart w:id="0" w:name="_Toc192777705"/>
      <w:bookmarkStart w:id="1" w:name="_Toc222978592"/>
      <w:bookmarkStart w:id="2" w:name="_Toc476088413"/>
      <w:r>
        <w:lastRenderedPageBreak/>
        <w:t xml:space="preserve">Background, Analysis </w:t>
      </w:r>
      <w:r w:rsidR="00711DBE">
        <w:t xml:space="preserve">&amp; </w:t>
      </w:r>
      <w:bookmarkEnd w:id="0"/>
      <w:bookmarkEnd w:id="1"/>
      <w:r>
        <w:t>Process</w:t>
      </w:r>
      <w:bookmarkEnd w:id="2"/>
    </w:p>
    <w:p w:rsidR="00C64C54" w:rsidRDefault="004C12FA" w:rsidP="00D61D84">
      <w:pPr>
        <w:pStyle w:val="Heading2"/>
        <w:jc w:val="both"/>
      </w:pPr>
      <w:bookmarkStart w:id="3" w:name="_Toc476088414"/>
      <w:bookmarkStart w:id="4" w:name="_Toc192777706"/>
      <w:r>
        <w:t>Background</w:t>
      </w:r>
      <w:bookmarkEnd w:id="3"/>
      <w:r w:rsidR="008A08A1">
        <w:t xml:space="preserve"> </w:t>
      </w:r>
    </w:p>
    <w:p w:rsidR="00C64C54" w:rsidRDefault="00C64C54" w:rsidP="00C64C54">
      <w:pPr>
        <w:jc w:val="both"/>
      </w:pPr>
    </w:p>
    <w:p w:rsidR="00C64C54" w:rsidRDefault="00C64C54" w:rsidP="00C64C54">
      <w:pPr>
        <w:jc w:val="both"/>
      </w:pPr>
      <w:r>
        <w:t>The original project involved making a game which was something I had some experience in so I was immediately drawn to it. I had created some simple 2D games in the past, however I wanted this project to be in 3D. After the mid-project demonstration I switched the project from a game, to a graphical scene.</w:t>
      </w:r>
    </w:p>
    <w:p w:rsidR="00C64C54" w:rsidRDefault="00C64C54" w:rsidP="00D61D84">
      <w:pPr>
        <w:jc w:val="both"/>
      </w:pPr>
    </w:p>
    <w:p w:rsidR="00860FB5" w:rsidRDefault="00860FB5" w:rsidP="00D61D84">
      <w:pPr>
        <w:jc w:val="both"/>
      </w:pPr>
      <w:r>
        <w:t>3D graphics had always fascinated me, how could you display 3D objects on a 2D screen?  I had some experience</w:t>
      </w:r>
      <w:r w:rsidR="00C64C54">
        <w:t xml:space="preserve"> in 3D graphics</w:t>
      </w:r>
      <w:r>
        <w:t xml:space="preserve"> with game engines and libraries</w:t>
      </w:r>
      <w:r w:rsidR="00C64C54">
        <w:t>,</w:t>
      </w:r>
      <w:r>
        <w:t xml:space="preserve"> but I never found enjoyment in using them. These tools covered up the details of how the scene was actually being displayed, which was the main thing I always wanted to learn.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11636A"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I knew regardless of if I got this project, developing low level graphics was a skill I wanted to have. </w:t>
      </w:r>
      <w:r w:rsidR="00B0712D">
        <w:t xml:space="preserve">Luckily I got assigned this project, and with my head start in graphics programming I was confident to </w:t>
      </w:r>
      <w:r w:rsidR="00C64C54">
        <w:t>start</w:t>
      </w:r>
      <w:r w:rsidR="00B0712D">
        <w:t xml:space="preserve">. </w:t>
      </w:r>
    </w:p>
    <w:p w:rsidR="00747D9E" w:rsidRDefault="00747D9E" w:rsidP="0011636A">
      <w:pPr>
        <w:jc w:val="both"/>
      </w:pPr>
    </w:p>
    <w:p w:rsidR="00747D9E" w:rsidRDefault="00747D9E" w:rsidP="00747D9E">
      <w:pPr>
        <w:pStyle w:val="Heading2"/>
        <w:numPr>
          <w:ilvl w:val="0"/>
          <w:numId w:val="0"/>
        </w:numPr>
        <w:jc w:val="both"/>
      </w:pPr>
      <w:r>
        <w:t>1.1.1.</w:t>
      </w:r>
      <w:r>
        <w:tab/>
        <w:t xml:space="preserve">  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anything I could learn from this as it had obviously built </w:t>
      </w:r>
      <w:r w:rsidR="00207B59">
        <w:t>in a rush</w:t>
      </w:r>
      <w:r w:rsidR="0011636A">
        <w:t xml:space="preserve">, being 2D and lacking game playability. </w:t>
      </w:r>
    </w:p>
    <w:p w:rsidR="00C40814" w:rsidRDefault="00C40814" w:rsidP="0011636A">
      <w:pPr>
        <w:jc w:val="both"/>
      </w:pPr>
    </w:p>
    <w:p w:rsidR="00C40814" w:rsidRDefault="00C40814" w:rsidP="0011636A">
      <w:pPr>
        <w:jc w:val="both"/>
      </w:pPr>
      <w:r>
        <w:t xml:space="preserve">As </w:t>
      </w:r>
      <w:proofErr w:type="spellStart"/>
      <w:r>
        <w:t>WebGL</w:t>
      </w:r>
      <w:proofErr w:type="spellEnd"/>
      <w:r>
        <w:t xml:space="preserve"> is a very new technology, there haven’t been very many games or projects created in it, at least not from scratch. However as </w:t>
      </w:r>
      <w:proofErr w:type="spellStart"/>
      <w:r>
        <w:t>WebGL</w:t>
      </w:r>
      <w:proofErr w:type="spellEnd"/>
      <w:r>
        <w:t xml:space="preserve"> is based off OpenGL, most OpenGL projects are useful learning resources. The main project that inspired this one was a first person game in OpenGL. It was created by the </w:t>
      </w:r>
      <w:proofErr w:type="spellStart"/>
      <w:r>
        <w:t>youtube</w:t>
      </w:r>
      <w:proofErr w:type="spellEnd"/>
      <w:r>
        <w:t xml:space="preserve"> user </w:t>
      </w:r>
      <w:proofErr w:type="spellStart"/>
      <w:r>
        <w:t>OneGoldenCat</w:t>
      </w:r>
      <w:proofErr w:type="spellEnd"/>
      <w:r>
        <w:t xml:space="preserve">. The great thing about this project is that it is open source and well commented. </w:t>
      </w:r>
    </w:p>
    <w:p w:rsidR="00747D9E" w:rsidRDefault="00747D9E" w:rsidP="0011636A">
      <w:pPr>
        <w:jc w:val="both"/>
      </w:pPr>
    </w:p>
    <w:p w:rsidR="00C40814" w:rsidRDefault="00C40814" w:rsidP="0011636A">
      <w:pPr>
        <w:jc w:val="both"/>
      </w:pPr>
      <w:r>
        <w:t xml:space="preserve">//reference this </w:t>
      </w:r>
      <w:r w:rsidRPr="00C40814">
        <w:t>https://www.youtube.com/watch?v=aviL3HX3UEc&amp;t=267s</w:t>
      </w:r>
    </w:p>
    <w:p w:rsidR="00C40814" w:rsidRDefault="00C40814" w:rsidP="0011636A">
      <w:pPr>
        <w:jc w:val="both"/>
      </w:pPr>
    </w:p>
    <w:p w:rsidR="00747D9E" w:rsidRDefault="00747D9E" w:rsidP="00747D9E">
      <w:pPr>
        <w:pStyle w:val="Heading2"/>
        <w:numPr>
          <w:ilvl w:val="0"/>
          <w:numId w:val="0"/>
        </w:numPr>
        <w:jc w:val="both"/>
      </w:pPr>
      <w:r>
        <w:t>1.1.2.</w:t>
      </w:r>
      <w:r>
        <w:tab/>
        <w:t xml:space="preserve">  </w:t>
      </w:r>
      <w:r w:rsidR="0068038D">
        <w:t>Language Research and Comparison</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 xml:space="preserve">However, complex </w:t>
      </w:r>
      <w:r>
        <w:rPr>
          <w:lang w:val="en-US"/>
        </w:rPr>
        <w:t xml:space="preserve">engines and libraries covered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you. </w:t>
      </w:r>
      <w:r w:rsidR="00FE2CB3">
        <w:t xml:space="preserve">Most often, engines </w:t>
      </w:r>
      <w:r w:rsidR="00C40814">
        <w:t>will have sub-engines, handling</w:t>
      </w:r>
      <w:r w:rsidR="00FE2CB3">
        <w:t xml:space="preserve"> complex physics and collision detection. </w:t>
      </w:r>
      <w:r w:rsidR="00BC3B10">
        <w:t>Having all of these pre-built features</w:t>
      </w:r>
      <w:r w:rsidR="00C64C54">
        <w:t xml:space="preserve"> allows you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them effectively. It </w:t>
      </w:r>
      <w:r w:rsidR="00207B59">
        <w:t xml:space="preserve">might take too long to complete the project </w:t>
      </w:r>
      <w:r>
        <w:t>after learning how to use an engine</w:t>
      </w:r>
      <w:r w:rsidR="00207B59">
        <w:t xml:space="preserve">. </w:t>
      </w:r>
      <w:r w:rsidR="00C64C54">
        <w:t>Engines also</w:t>
      </w:r>
      <w:r w:rsidR="000D1D41">
        <w:t xml:space="preserve"> require lots of memory, </w:t>
      </w:r>
      <w:r w:rsidR="00C64C54">
        <w:t xml:space="preserve">have </w:t>
      </w:r>
      <w:r w:rsidR="000D1D41">
        <w:t xml:space="preserve">long installation times </w:t>
      </w:r>
      <w:r w:rsidR="000D1D41">
        <w:lastRenderedPageBreak/>
        <w:t xml:space="preserve">and are very computationally expensive. </w:t>
      </w:r>
      <w:r>
        <w:t xml:space="preserve">As this was a relatively small project, rather than an AAA sized game, the overhead of using an engine was not worth it. With a game engine there is also less flexibility, you can’t fix bugs or render more efficiently (unless it’s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you a lower level option than game engines. T</w:t>
      </w:r>
      <w:r w:rsidR="0024524A">
        <w:rPr>
          <w:lang w:val="en-US"/>
        </w:rPr>
        <w:t>hree.js</w:t>
      </w:r>
      <w:r w:rsidR="006F480A">
        <w:rPr>
          <w:lang w:val="en-US"/>
        </w:rPr>
        <w:t xml:space="preserve"> is 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Pr>
          <w:lang w:val="en-US"/>
        </w:rPr>
        <w:t>These libraries</w:t>
      </w:r>
      <w:r w:rsidR="006F480A">
        <w:rPr>
          <w:lang w:val="en-US"/>
        </w:rPr>
        <w:t xml:space="preserve"> are much lighter weight than full game engines, but</w:t>
      </w:r>
      <w:r>
        <w:rPr>
          <w:lang w:val="en-US"/>
        </w:rPr>
        <w:t xml:space="preserve"> still cover up the details of the graphics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t>, which</w:t>
      </w:r>
      <w:r w:rsidR="00497DE3">
        <w:t xml:space="preserve"> is an API built to render graphics on Windows</w:t>
      </w:r>
      <w:r w:rsidR="00B443E4">
        <w:t xml:space="preserve"> machines</w:t>
      </w:r>
      <w:r w:rsidR="00497DE3">
        <w:t>.</w:t>
      </w:r>
      <w:r>
        <w:t xml:space="preserve"> </w:t>
      </w:r>
      <w:r w:rsidR="00560082">
        <w:t>If you want</w:t>
      </w:r>
      <w:r w:rsidR="002654FE">
        <w:t>ed</w:t>
      </w:r>
      <w:r w:rsidR="00560082">
        <w:t xml:space="preserve"> to create a game</w:t>
      </w:r>
      <w:r w:rsidR="00C64C54">
        <w:t xml:space="preserve"> or display graphics</w:t>
      </w:r>
      <w:r w:rsidR="00560082">
        <w:t xml:space="preserve"> with </w:t>
      </w:r>
      <w:r w:rsidR="002654FE">
        <w:t>this</w:t>
      </w:r>
      <w:r w:rsidR="00560082">
        <w:t xml:space="preserve"> </w:t>
      </w:r>
      <w:r w:rsidR="002654FE">
        <w:t>on</w:t>
      </w:r>
      <w:r w:rsidR="00560082">
        <w:t xml:space="preserve"> multiple platforms, you can’t. Still, m</w:t>
      </w:r>
      <w:r w:rsidR="00BC3B10">
        <w:t xml:space="preserve">ost games are written in Direct3D due to its solid Microsoft framework and developer toolsets. It can make use of the other DirectX libraries </w:t>
      </w:r>
      <w:r w:rsidR="002654FE">
        <w:t xml:space="preserve">such as </w:t>
      </w:r>
      <w:r w:rsidR="00BC3B10">
        <w:t xml:space="preserve">(DirectSound) </w:t>
      </w:r>
      <w:r w:rsidR="00C64C54">
        <w:t>as well</w:t>
      </w:r>
      <w:r w:rsidR="00BC3B10">
        <w:t xml:space="preserve">. </w:t>
      </w:r>
      <w:r w:rsidR="0002785D">
        <w:t>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F84901" w:rsidRDefault="00F84901" w:rsidP="00207B59">
      <w:pPr>
        <w:jc w:val="both"/>
      </w:pPr>
    </w:p>
    <w:p w:rsidR="00F84901" w:rsidRDefault="00F84901" w:rsidP="00207B59">
      <w:pPr>
        <w:jc w:val="both"/>
      </w:pPr>
      <w:proofErr w:type="spellStart"/>
      <w:r>
        <w:t>Vulkan</w:t>
      </w:r>
      <w:proofErr w:type="spellEnd"/>
      <w:r>
        <w:t xml:space="preserve"> is another API for rendering graphics. It is</w:t>
      </w:r>
      <w:r w:rsidR="005B1C14">
        <w:t xml:space="preserve"> new and</w:t>
      </w:r>
      <w:r>
        <w:t xml:space="preserve"> much lower level than OpenGL</w:t>
      </w:r>
      <w:r w:rsidR="005B1C14">
        <w:t>, meaning it</w:t>
      </w:r>
      <w:r>
        <w:t xml:space="preserve"> will run more efficiently on the hardware. </w:t>
      </w:r>
      <w:r w:rsidR="005B1C14">
        <w:t>It has a much cleaner API than OpenGL</w:t>
      </w:r>
      <w:r w:rsidR="00012D20">
        <w:t>,</w:t>
      </w:r>
      <w:r w:rsidR="005B1C14">
        <w:t xml:space="preserve"> which has had things thrown on top of it ever </w:t>
      </w:r>
      <w:r w:rsidR="00CB7EEA">
        <w:t>since its introduction in 1992.</w:t>
      </w:r>
      <w:r w:rsidR="002654FE">
        <w:t xml:space="preserve"> As </w:t>
      </w:r>
      <w:proofErr w:type="spellStart"/>
      <w:r w:rsidR="002654FE">
        <w:t>Vulkan</w:t>
      </w:r>
      <w:proofErr w:type="spellEnd"/>
      <w:r w:rsidR="002654FE">
        <w:t xml:space="preserve"> is very low level, it would be extremely difficult to learn with no real graphics knowledge. Because of this, it wasn’t suitable to use for the project. </w:t>
      </w:r>
    </w:p>
    <w:p w:rsidR="00207B59" w:rsidRDefault="00207B59" w:rsidP="00207B59">
      <w:pPr>
        <w:jc w:val="both"/>
      </w:pPr>
    </w:p>
    <w:p w:rsidR="00FE2CB3" w:rsidRDefault="00B443E4" w:rsidP="00207B59">
      <w:pPr>
        <w:jc w:val="both"/>
      </w:pPr>
      <w:r>
        <w:t xml:space="preserve">A </w:t>
      </w:r>
      <w:r w:rsidR="00CB7EEA">
        <w:t xml:space="preserve">more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2654FE" w:rsidP="0048609E">
      <w:pPr>
        <w:jc w:val="both"/>
      </w:pPr>
      <w:r>
        <w:t xml:space="preserve">Using </w:t>
      </w:r>
      <w:r w:rsidR="0048609E">
        <w:t xml:space="preserve">OpenGL </w:t>
      </w:r>
      <w:r>
        <w:t xml:space="preserve">for graphics </w:t>
      </w:r>
      <w:r w:rsidR="0048609E">
        <w:t>requires</w:t>
      </w:r>
      <w:r>
        <w:t xml:space="preserve"> you to use</w:t>
      </w:r>
      <w:r w:rsidR="0048609E">
        <w:t xml:space="preserve"> a base language of C++. </w:t>
      </w:r>
      <w:r>
        <w:t>However t</w:t>
      </w:r>
      <w:r w:rsidR="0048609E">
        <w:t xml:space="preserve">here was an alternative </w:t>
      </w:r>
      <w:r>
        <w:t xml:space="preserve">to OpenGL </w:t>
      </w:r>
      <w:r w:rsidR="0048609E">
        <w:t xml:space="preserve">called </w:t>
      </w:r>
      <w:proofErr w:type="spellStart"/>
      <w:r w:rsidR="0048609E">
        <w:t>WebGL</w:t>
      </w:r>
      <w:proofErr w:type="spellEnd"/>
      <w:r w:rsidR="0048609E">
        <w:t>. This is a JavaScript API for rendering graphics within a browser</w:t>
      </w:r>
      <w:r>
        <w:t xml:space="preserve"> and is </w:t>
      </w:r>
      <w:r w:rsidR="0048609E">
        <w:t>based off an older version of OpenGL. This means the base code</w:t>
      </w:r>
      <w:r>
        <w:t xml:space="preserve"> of the project</w:t>
      </w:r>
      <w:r w:rsidR="0048609E">
        <w:t xml:space="preserve"> would be in JavaScript, rather than the base code being in C++ using OpenGL. </w:t>
      </w:r>
    </w:p>
    <w:p w:rsidR="00CB7EEA" w:rsidRDefault="00CB7EEA" w:rsidP="00207B59">
      <w:pPr>
        <w:jc w:val="both"/>
      </w:pPr>
    </w:p>
    <w:p w:rsidR="00CB7EEA" w:rsidRDefault="00CB7EEA" w:rsidP="00207B59">
      <w:pPr>
        <w:jc w:val="both"/>
      </w:pPr>
      <w:r>
        <w:t xml:space="preserve">The graphics </w:t>
      </w:r>
      <w:r w:rsidR="0048609E">
        <w:t xml:space="preserve">aspect </w:t>
      </w:r>
      <w:r>
        <w:t xml:space="preserve">alone will be difficult for this project, therefore having a good knowledge of the base language is critical to the project’s success. </w:t>
      </w:r>
      <w:r w:rsidR="0048609E">
        <w:t xml:space="preserve">If the base code was poor, then the graphics would suffer as well. </w:t>
      </w:r>
      <w:r>
        <w:t xml:space="preserve">C++ is a complex language to use, handling your own memory and pointers are just a few of the main </w:t>
      </w:r>
      <w:r w:rsidR="0048609E">
        <w:t>examples</w:t>
      </w:r>
      <w:r>
        <w:t xml:space="preserve">. JavaScript on the other hand is a beginner friendly language, meaning the </w:t>
      </w:r>
      <w:proofErr w:type="spellStart"/>
      <w:r>
        <w:t>WebGL</w:t>
      </w:r>
      <w:proofErr w:type="spellEnd"/>
      <w:r>
        <w:t xml:space="preserve"> graphics </w:t>
      </w:r>
      <w:r w:rsidR="002654FE">
        <w:t>would be easier to write on top of it.</w:t>
      </w:r>
      <w:r>
        <w:t xml:space="preserve"> </w:t>
      </w:r>
    </w:p>
    <w:p w:rsidR="00CB7EEA" w:rsidRDefault="00CB7EEA" w:rsidP="00207B59">
      <w:pPr>
        <w:jc w:val="both"/>
      </w:pPr>
    </w:p>
    <w:p w:rsidR="00207B59" w:rsidRDefault="00012D20" w:rsidP="00207B59">
      <w:pPr>
        <w:jc w:val="both"/>
      </w:pPr>
      <w:r>
        <w:t xml:space="preserve">The standard </w:t>
      </w:r>
      <w:r w:rsidR="0048609E">
        <w:t xml:space="preserve">graphics </w:t>
      </w:r>
      <w:r>
        <w:t xml:space="preserve">APIs like OpenGL and Direct3D would have been perfect </w:t>
      </w:r>
      <w:r w:rsidR="0048609E">
        <w:t>if C++ was a forgiving language. However</w:t>
      </w:r>
      <w:r>
        <w:t xml:space="preserve"> the benefits of the</w:t>
      </w:r>
      <w:r w:rsidR="0048609E">
        <w:t>se</w:t>
      </w:r>
      <w:r>
        <w:t xml:space="preserve"> APIs did not matter </w:t>
      </w:r>
      <w:r w:rsidR="00B7747C">
        <w:t>as</w:t>
      </w:r>
      <w:r>
        <w:t xml:space="preserve"> I couldn’t use C++ </w:t>
      </w:r>
      <w:r w:rsidR="0048609E">
        <w:t>effectively</w:t>
      </w:r>
      <w:r>
        <w:t xml:space="preserve">.  </w:t>
      </w:r>
    </w:p>
    <w:p w:rsidR="0048609E" w:rsidRDefault="0048609E" w:rsidP="00207B59">
      <w:pPr>
        <w:jc w:val="both"/>
      </w:pPr>
    </w:p>
    <w:p w:rsidR="0048609E" w:rsidRDefault="0048609E" w:rsidP="00207B59">
      <w:pPr>
        <w:jc w:val="both"/>
      </w:pPr>
      <w:r>
        <w:lastRenderedPageBreak/>
        <w:t xml:space="preserve">All graphics APIs use some form of </w:t>
      </w:r>
      <w:proofErr w:type="spellStart"/>
      <w:r>
        <w:t>shader</w:t>
      </w:r>
      <w:proofErr w:type="spellEnd"/>
      <w:r>
        <w:t xml:space="preserve"> language. A </w:t>
      </w:r>
      <w:proofErr w:type="spellStart"/>
      <w:r>
        <w:t>shader</w:t>
      </w:r>
      <w:proofErr w:type="spellEnd"/>
      <w:r>
        <w:t xml:space="preserve"> is a program than runs on the GPU, processing data that you give to it. GLSL (OpenGL Shading Language) is used with OpenGL and is therefore used in </w:t>
      </w:r>
      <w:proofErr w:type="spellStart"/>
      <w:r>
        <w:t>WebGL</w:t>
      </w:r>
      <w:proofErr w:type="spellEnd"/>
      <w:r>
        <w:t xml:space="preserve">. </w:t>
      </w:r>
    </w:p>
    <w:p w:rsidR="00207B59" w:rsidRDefault="00207B59" w:rsidP="00207B59">
      <w:pPr>
        <w:jc w:val="both"/>
      </w:pPr>
    </w:p>
    <w:p w:rsidR="00207B59" w:rsidRDefault="00207B59" w:rsidP="00207B59">
      <w:pPr>
        <w:jc w:val="both"/>
      </w:pPr>
      <w:r>
        <w:t xml:space="preserve">Hence the final languages I decided </w:t>
      </w:r>
      <w:r w:rsidR="004B7B1E">
        <w:t>to use</w:t>
      </w:r>
      <w:r>
        <w:t xml:space="preserve"> where: </w:t>
      </w:r>
      <w:proofErr w:type="spellStart"/>
      <w:r>
        <w:t>WebGL</w:t>
      </w:r>
      <w:proofErr w:type="spellEnd"/>
      <w:r>
        <w:t xml:space="preserve">, GLSL and JavaScript. </w:t>
      </w:r>
    </w:p>
    <w:p w:rsidR="00207B59" w:rsidRDefault="00207B59" w:rsidP="00207B59">
      <w:pPr>
        <w:jc w:val="both"/>
      </w:pPr>
    </w:p>
    <w:p w:rsidR="0068038D" w:rsidRDefault="0068038D" w:rsidP="0068038D">
      <w:pPr>
        <w:pStyle w:val="Heading2"/>
        <w:numPr>
          <w:ilvl w:val="0"/>
          <w:numId w:val="0"/>
        </w:numPr>
        <w:jc w:val="both"/>
      </w:pPr>
      <w:r>
        <w:t>1.1.3.</w:t>
      </w:r>
      <w:r>
        <w:tab/>
        <w:t xml:space="preserve">  </w:t>
      </w: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than </w:t>
      </w:r>
      <w:proofErr w:type="spellStart"/>
      <w:r>
        <w:t>WebGL</w:t>
      </w:r>
      <w:proofErr w:type="spellEnd"/>
      <w:r w:rsidR="008525E4">
        <w:t>,</w:t>
      </w:r>
      <w:r>
        <w:t xml:space="preserve"> as they have existed longer.</w:t>
      </w:r>
      <w:r w:rsidR="008525E4">
        <w:t xml:space="preserve"> </w:t>
      </w:r>
      <w:proofErr w:type="spellStart"/>
      <w:r w:rsidR="0048609E">
        <w:t>WebGL</w:t>
      </w:r>
      <w:proofErr w:type="spellEnd"/>
      <w:r w:rsidR="0048609E">
        <w:t xml:space="preserve"> was designed to run within browsers, rather than other libraries which run on desktop. </w:t>
      </w:r>
    </w:p>
    <w:p w:rsidR="00207B59" w:rsidRDefault="00207B59" w:rsidP="00207B59">
      <w:pPr>
        <w:jc w:val="both"/>
      </w:pPr>
    </w:p>
    <w:p w:rsidR="0068038D" w:rsidRDefault="0068038D" w:rsidP="00B34F9D">
      <w:pPr>
        <w:pStyle w:val="Heading2"/>
        <w:numPr>
          <w:ilvl w:val="0"/>
          <w:numId w:val="0"/>
        </w:numPr>
        <w:jc w:val="both"/>
      </w:pPr>
      <w:r>
        <w:t>1.1.3.1</w:t>
      </w:r>
      <w:r w:rsidR="005077F9">
        <w:t>.</w:t>
      </w:r>
      <w:r>
        <w:tab/>
        <w:t xml:space="preserve">  </w:t>
      </w:r>
      <w:proofErr w:type="spellStart"/>
      <w:r>
        <w:t>WebGL</w:t>
      </w:r>
      <w:proofErr w:type="spellEnd"/>
      <w:r>
        <w:t xml:space="preserve"> Requir</w:t>
      </w:r>
      <w:r w:rsidR="00034C43">
        <w:t>e</w:t>
      </w:r>
      <w:r>
        <w:t>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required. But still, having an update to date browser might not be enough. As </w:t>
      </w:r>
      <w:proofErr w:type="spellStart"/>
      <w:r>
        <w:t>WebGL</w:t>
      </w:r>
      <w:proofErr w:type="spellEnd"/>
      <w:r>
        <w:t xml:space="preserve"> itself is just a specification (not an actual implementation) it is up to browser companies to implement </w:t>
      </w:r>
      <w:proofErr w:type="spellStart"/>
      <w:r>
        <w:t>WebGL</w:t>
      </w:r>
      <w:proofErr w:type="spellEnd"/>
      <w:r>
        <w:t xml:space="preserve"> themselves. </w:t>
      </w:r>
    </w:p>
    <w:p w:rsidR="00B34F9D" w:rsidRDefault="00B34F9D" w:rsidP="00207B59">
      <w:pPr>
        <w:jc w:val="both"/>
      </w:pPr>
    </w:p>
    <w:p w:rsidR="00207B59"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513941">
        <w:t xml:space="preserve">IOS, Android, Chrome, Firefox, Edge and Safari. </w:t>
      </w:r>
      <w:r w:rsidR="00560082">
        <w:t>All of this happens with no plugins</w:t>
      </w:r>
      <w:r w:rsidR="00513941">
        <w:t xml:space="preserve"> or installation. </w:t>
      </w:r>
    </w:p>
    <w:p w:rsidR="00EF1FAD" w:rsidRDefault="00EF1FAD" w:rsidP="00207B59">
      <w:pPr>
        <w:jc w:val="both"/>
      </w:pPr>
    </w:p>
    <w:p w:rsidR="002763A7" w:rsidRDefault="00EF1FAD" w:rsidP="00937B96">
      <w:pPr>
        <w:jc w:val="both"/>
      </w:pPr>
      <w:proofErr w:type="spellStart"/>
      <w:r>
        <w:t>WebGL</w:t>
      </w:r>
      <w:proofErr w:type="spellEnd"/>
      <w:r>
        <w:t xml:space="preserve"> 2.0 was officially released in April 2017, therefore most browsers haven’t implemented the full specification </w:t>
      </w:r>
      <w:r w:rsidR="00B34F9D">
        <w:t>fully</w:t>
      </w:r>
      <w:r>
        <w:t xml:space="preserve">. Internet Explorer, Edge and Safari are all examples of browsers that lack up to date versions of </w:t>
      </w:r>
      <w:proofErr w:type="spellStart"/>
      <w:r>
        <w:t>WebGL</w:t>
      </w:r>
      <w:proofErr w:type="spellEnd"/>
      <w:r>
        <w:t>. For this reason, my project only runs in Chrome and Firefox.</w:t>
      </w:r>
    </w:p>
    <w:p w:rsidR="0068038D" w:rsidRDefault="0068038D" w:rsidP="0068038D">
      <w:pPr>
        <w:pStyle w:val="Heading2"/>
        <w:numPr>
          <w:ilvl w:val="0"/>
          <w:numId w:val="0"/>
        </w:numPr>
        <w:jc w:val="both"/>
      </w:pPr>
      <w:r>
        <w:t>1.1.3.2</w:t>
      </w:r>
      <w:r>
        <w:tab/>
        <w:t xml:space="preserve">  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as all you need is a browser, rather </w:t>
      </w:r>
      <w:r w:rsidR="00534309">
        <w:t>than a</w:t>
      </w:r>
      <w:r>
        <w:t xml:space="preserve"> full game engine or library. </w:t>
      </w:r>
      <w:proofErr w:type="spellStart"/>
      <w:r w:rsidR="00B34F9D">
        <w:t>WebGL</w:t>
      </w:r>
      <w:proofErr w:type="spellEnd"/>
      <w:r w:rsidR="00B34F9D">
        <w:t xml:space="preserve"> requires no installation or heavy loading times, making it much better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you’re doing to use it effectively. </w:t>
      </w:r>
      <w:r w:rsidR="00534309">
        <w:t xml:space="preserve">With game engines, you don’t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 t</w:t>
      </w:r>
      <w:r>
        <w:t>he engine components of a 3D scene all need to be build</w:t>
      </w:r>
      <w:r w:rsidR="00534309">
        <w:t xml:space="preserve"> first, before worrying about any other less important features (lighting, texture effects). </w:t>
      </w:r>
    </w:p>
    <w:p w:rsidR="00534309" w:rsidRDefault="00534309" w:rsidP="00937B96">
      <w:pPr>
        <w:jc w:val="both"/>
      </w:pPr>
    </w:p>
    <w:p w:rsidR="00B10C2A" w:rsidRDefault="00534309" w:rsidP="00937B96">
      <w:pPr>
        <w:jc w:val="both"/>
      </w:pPr>
      <w:proofErr w:type="spellStart"/>
      <w:r>
        <w:lastRenderedPageBreak/>
        <w:t>WebGL</w:t>
      </w:r>
      <w:proofErr w:type="spellEnd"/>
      <w:r>
        <w:t xml:space="preserve"> (or graphics in general) has many uses such as: games, simulations, augmented reality and data visualization.</w:t>
      </w:r>
    </w:p>
    <w:p w:rsidR="00B10C2A" w:rsidRDefault="00B10C2A" w:rsidP="00937B96">
      <w:pPr>
        <w:jc w:val="both"/>
      </w:pPr>
    </w:p>
    <w:p w:rsidR="00B10C2A" w:rsidRDefault="00B10C2A" w:rsidP="00B10C2A">
      <w:pPr>
        <w:pStyle w:val="Heading2"/>
        <w:numPr>
          <w:ilvl w:val="0"/>
          <w:numId w:val="0"/>
        </w:numPr>
        <w:jc w:val="both"/>
      </w:pPr>
      <w:r>
        <w:t>1.1.3.3</w:t>
      </w:r>
      <w:r w:rsidR="006326C5">
        <w:t>.</w:t>
      </w:r>
      <w:r>
        <w:tab/>
        <w:t xml:space="preserve">  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B34F9D">
        <w:t>, local storage, text rendering</w:t>
      </w:r>
      <w:r>
        <w:t xml:space="preserve"> and</w:t>
      </w:r>
      <w:r w:rsidR="00960B95">
        <w:t xml:space="preserve"> methods to easily</w:t>
      </w:r>
      <w:r>
        <w:t xml:space="preserve"> </w:t>
      </w:r>
      <w:r w:rsidR="00960B95">
        <w:t>get</w:t>
      </w:r>
      <w:r>
        <w:t xml:space="preserve"> user input. </w:t>
      </w:r>
    </w:p>
    <w:p w:rsidR="005A1390" w:rsidRDefault="005A1390" w:rsidP="00937B96">
      <w:pPr>
        <w:jc w:val="both"/>
      </w:pPr>
    </w:p>
    <w:p w:rsidR="00960B95" w:rsidRDefault="00960B95" w:rsidP="00937B96">
      <w:pPr>
        <w:jc w:val="both"/>
      </w:pPr>
      <w:r>
        <w:t>If I didn’t switch the project direction from 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it’s easy to interoperate with web applications due to the ease of networking. </w:t>
      </w:r>
      <w:r>
        <w:t xml:space="preserve">You can </w:t>
      </w:r>
      <w:r w:rsidR="006326C5">
        <w:t xml:space="preserve">also </w:t>
      </w:r>
      <w:r>
        <w:t>get resources</w:t>
      </w:r>
      <w:r w:rsidR="006326C5">
        <w:t xml:space="preserve"> at runtime</w:t>
      </w:r>
      <w:r>
        <w:t xml:space="preserve"> from URLs instead of having large a</w:t>
      </w:r>
      <w:r w:rsidR="006326C5">
        <w:t xml:space="preserve">mounts of memory pre allocated </w:t>
      </w:r>
      <w:r>
        <w:t>for textures</w:t>
      </w:r>
      <w:r w:rsidR="00547B8C">
        <w:t xml:space="preserve"> and</w:t>
      </w:r>
      <w:r w:rsidR="006326C5">
        <w:t xml:space="preserve"> video</w:t>
      </w:r>
      <w:r w:rsidR="00547B8C">
        <w:t>.</w:t>
      </w:r>
    </w:p>
    <w:p w:rsidR="005A1390" w:rsidRDefault="005A1390" w:rsidP="00937B96">
      <w:pPr>
        <w:jc w:val="both"/>
      </w:pPr>
    </w:p>
    <w:p w:rsidR="00F90AB1" w:rsidRDefault="00960B95" w:rsidP="00937B96">
      <w:pPr>
        <w:jc w:val="both"/>
      </w:pPr>
      <w:r>
        <w:t xml:space="preserve">Web applications are </w:t>
      </w:r>
      <w:r w:rsidR="006326C5">
        <w:t xml:space="preserve">also </w:t>
      </w:r>
      <w:r>
        <w:t>easier to test. J</w:t>
      </w:r>
      <w:r w:rsidR="005A1390">
        <w:t xml:space="preserve">ust test </w:t>
      </w:r>
      <w:r>
        <w:t xml:space="preserve">on </w:t>
      </w:r>
      <w:r w:rsidR="005A1390">
        <w:t>one</w:t>
      </w:r>
      <w:r>
        <w:t>, or a few,</w:t>
      </w:r>
      <w:r w:rsidR="005A1390">
        <w:t xml:space="preserve"> browser</w:t>
      </w:r>
      <w:r>
        <w:t xml:space="preserve">s and that’s all you need. </w:t>
      </w:r>
      <w:r w:rsidR="006326C5">
        <w:t>You no longer need to test on multiple different operating systems. If your application works fine on chrome in Windows, then it will work exactly the same in chrome on Linux. The operating systems don’t matter, it is all within the browser. Browsers</w:t>
      </w:r>
      <w:r>
        <w:t xml:space="preserve"> are accessible through most devices, phones, tablets, laptops, essentially anything with an int</w:t>
      </w:r>
      <w:r w:rsidR="006326C5">
        <w:t xml:space="preserve">ernet connection. More often than not they are lighter weight than desktop applications. All you have to do with a </w:t>
      </w:r>
      <w:proofErr w:type="spellStart"/>
      <w:r w:rsidR="006326C5">
        <w:t>WebGL</w:t>
      </w:r>
      <w:proofErr w:type="spellEnd"/>
      <w:r w:rsidR="006326C5">
        <w:t xml:space="preserve"> scene is just open the page, n</w:t>
      </w:r>
      <w:r w:rsidR="00CE60E8">
        <w:t>o installation or download</w:t>
      </w:r>
      <w:r>
        <w:t xml:space="preserve"> needed. </w:t>
      </w:r>
    </w:p>
    <w:p w:rsidR="00F90AB1" w:rsidRDefault="00F90AB1" w:rsidP="00937B96">
      <w:pPr>
        <w:jc w:val="both"/>
      </w:pPr>
    </w:p>
    <w:p w:rsidR="00D57678" w:rsidRDefault="00D57678" w:rsidP="00D57678">
      <w:pPr>
        <w:pStyle w:val="Heading2"/>
        <w:numPr>
          <w:ilvl w:val="0"/>
          <w:numId w:val="0"/>
        </w:numPr>
        <w:jc w:val="both"/>
      </w:pPr>
      <w:r>
        <w:t>1.1.4.</w:t>
      </w:r>
      <w:r>
        <w:tab/>
        <w:t xml:space="preserve">  Coordinate systems overview</w:t>
      </w:r>
    </w:p>
    <w:p w:rsidR="00D57678" w:rsidRDefault="00D57678"/>
    <w:p w:rsidR="00DB761E" w:rsidRDefault="000D44A4" w:rsidP="00D57678">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257.7pt;margin-top:21.15pt;width:157.6pt;height:150.8pt;z-index:-251640832;mso-position-horizontal-relative:text;mso-position-vertical-relative:text;mso-width-relative:page;mso-height-relative:page" wrapcoords="-103 0 -103 21493 21600 21493 21600 0 -103 0">
            <v:imagedata r:id="rId9" o:title="IC412718"/>
            <w10:wrap type="tight"/>
          </v:shape>
        </w:pict>
      </w:r>
      <w:r w:rsidR="00D57678">
        <w:t xml:space="preserve">We define a cube with some vertices, then use a 4x4 matrix to position it in our world. This positioning, or translation, is done via the model matrix. </w:t>
      </w:r>
      <w:r w:rsidR="00DB761E">
        <w:t>Rather than thinking of it as the model matrix, i</w:t>
      </w:r>
      <w:r w:rsidR="00D57678">
        <w:t xml:space="preserve">t is easier to think of it as the model to world matrix, as </w:t>
      </w:r>
      <w:r w:rsidR="00DB761E">
        <w:t>the matrix</w:t>
      </w:r>
      <w:r w:rsidR="00D57678">
        <w:t xml:space="preserve"> moves our model into the world. This world coordinate system contains all of our objects. </w:t>
      </w:r>
      <w:r w:rsidR="00DB761E">
        <w:t>Just imagine two coordinate systems within one another.</w:t>
      </w:r>
      <w:r w:rsidR="00110185">
        <w:t xml:space="preserve"> The</w:t>
      </w:r>
      <w:r w:rsidR="003F715A">
        <w:t xml:space="preserve"> image to the right shows just that.</w:t>
      </w:r>
    </w:p>
    <w:p w:rsidR="00D57678" w:rsidRDefault="00D57678" w:rsidP="00D57678">
      <w:pPr>
        <w:jc w:val="both"/>
      </w:pPr>
    </w:p>
    <w:p w:rsidR="00D57678" w:rsidRDefault="00D57678" w:rsidP="00D57678">
      <w:pPr>
        <w:jc w:val="both"/>
      </w:pPr>
      <w:r>
        <w:t>We then look at the world from the view of the camera. This is called the view matrix but again, it’s easier to think of it as the world to view matrix. As the entire world gets moved in front of the camera.</w:t>
      </w:r>
    </w:p>
    <w:p w:rsidR="00D57678" w:rsidRDefault="00D57678" w:rsidP="00D57678">
      <w:pPr>
        <w:jc w:val="both"/>
      </w:pPr>
    </w:p>
    <w:p w:rsidR="00D57678" w:rsidRDefault="00D57678" w:rsidP="00110185">
      <w:pPr>
        <w:jc w:val="both"/>
      </w:pPr>
      <w:r>
        <w:t xml:space="preserve">Finally, to display the world on the screen we need to convert our 3D virtual world into 2D screen space. After all, how is it possible to display a 3D point on a 2D screen? The answer is, it is impossible. We need to pass the screen, or frame buffer, </w:t>
      </w:r>
      <w:r w:rsidR="00110185">
        <w:t>2D coordinates to display</w:t>
      </w:r>
      <w:r>
        <w:t xml:space="preserve">. The 3D to 2D conversion is done via a projection matrix. </w:t>
      </w:r>
    </w:p>
    <w:p w:rsidR="00D57678" w:rsidRDefault="00D57678" w:rsidP="00937B96">
      <w:pPr>
        <w:jc w:val="both"/>
      </w:pPr>
    </w:p>
    <w:p w:rsidR="00F90AB1" w:rsidRDefault="00F90AB1" w:rsidP="00F90AB1">
      <w:pPr>
        <w:pStyle w:val="Heading2"/>
        <w:numPr>
          <w:ilvl w:val="0"/>
          <w:numId w:val="0"/>
        </w:numPr>
        <w:jc w:val="both"/>
      </w:pPr>
      <w:r>
        <w:t>1.1.4.</w:t>
      </w:r>
      <w:r>
        <w:tab/>
        <w:t xml:space="preserve">  </w:t>
      </w:r>
      <w:r w:rsidR="00E6085D">
        <w:t>C</w:t>
      </w:r>
      <w:r>
        <w:t>oordinate systems</w:t>
      </w:r>
      <w:r w:rsidR="00D57678">
        <w:t xml:space="preserve"> in-depth</w:t>
      </w:r>
    </w:p>
    <w:p w:rsidR="00F90AB1" w:rsidRDefault="00F90AB1" w:rsidP="00937B96">
      <w:pPr>
        <w:jc w:val="both"/>
      </w:pPr>
    </w:p>
    <w:p w:rsidR="006C304C" w:rsidRDefault="00491A39" w:rsidP="00937B96">
      <w:pPr>
        <w:jc w:val="both"/>
      </w:pPr>
      <w:r>
        <w:lastRenderedPageBreak/>
        <w:t>Imagine you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1D7856" w:rsidRDefault="006C304C" w:rsidP="00937B96">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be done by applying 4x4 matrices to the vertices of the cube.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1D7856" w:rsidRDefault="001D7856" w:rsidP="00937B96">
      <w:pPr>
        <w:jc w:val="both"/>
      </w:pPr>
    </w:p>
    <w:p w:rsidR="00FD3E2E" w:rsidRDefault="006C304C" w:rsidP="00937B96">
      <w:pPr>
        <w:jc w:val="both"/>
      </w:pPr>
      <w:r>
        <w:t xml:space="preserve">//not correct? … </w:t>
      </w:r>
      <w:r w:rsidR="00412426">
        <w:t>T</w:t>
      </w:r>
      <w:r w:rsidR="00FD3E2E">
        <w:t>he original 3D point</w:t>
      </w:r>
      <w:r w:rsidR="00412426">
        <w:t>s</w:t>
      </w:r>
      <w:r w:rsidR="001D7856">
        <w:t xml:space="preserve"> </w:t>
      </w:r>
      <w:r w:rsidR="00412426">
        <w:t xml:space="preserve">needs to be converted into </w:t>
      </w:r>
      <w:r w:rsidR="001D7856">
        <w:t>4D point</w:t>
      </w:r>
      <w:r w:rsidR="00412426">
        <w:t xml:space="preserve">s </w:t>
      </w:r>
      <w:r w:rsidR="001D7856">
        <w:t>before doing so</w:t>
      </w:r>
      <w:r w:rsidR="00412426">
        <w:t xml:space="preserve">. The forth column holds the values needed for translation. </w:t>
      </w:r>
    </w:p>
    <w:p w:rsidR="00412426" w:rsidRDefault="00412426" w:rsidP="00937B96">
      <w:pPr>
        <w:jc w:val="both"/>
      </w:pPr>
    </w:p>
    <w:p w:rsidR="00412426" w:rsidRDefault="006C304C" w:rsidP="00937B96">
      <w:pPr>
        <w:jc w:val="both"/>
      </w:pPr>
      <w:r>
        <w:t xml:space="preserve">The below image shows a 4D </w:t>
      </w:r>
      <w:r w:rsidR="009B5C6C">
        <w:t>point</w:t>
      </w:r>
      <w:r w:rsidR="00685DDC">
        <w:t xml:space="preserve"> that we want to move. To do this, it gets</w:t>
      </w:r>
      <w:r>
        <w:t xml:space="preserve"> multiplied by a </w:t>
      </w:r>
      <w:r w:rsidR="009B5C6C">
        <w:t xml:space="preserve">translation matrix. The output on the right is the </w:t>
      </w:r>
      <w:proofErr w:type="gramStart"/>
      <w:r w:rsidR="009B5C6C">
        <w:t>points</w:t>
      </w:r>
      <w:proofErr w:type="gramEnd"/>
      <w:r w:rsidR="009B5C6C">
        <w:t xml:space="preserve"> new position.</w:t>
      </w:r>
    </w:p>
    <w:p w:rsidR="00B85268" w:rsidRDefault="000D44A4" w:rsidP="00937B96">
      <w:pPr>
        <w:jc w:val="both"/>
      </w:pPr>
      <w:r>
        <w:rPr>
          <w:noProof/>
        </w:rPr>
        <w:pict>
          <v:shape id="_x0000_s1026" type="#_x0000_t75" style="position:absolute;left:0;text-align:left;margin-left:19.2pt;margin-top:6.7pt;width:240.2pt;height:135.15pt;z-index:-251655168;mso-position-horizontal-relative:text;mso-position-vertical-relative:text;mso-width-relative:page;mso-height-relative:page" wrapcoords="-68 0 -68 21480 21600 21480 21600 0 -68 0">
            <v:imagedata r:id="rId10" o:title="Vb23q"/>
            <w10:wrap type="tight"/>
          </v:shape>
        </w:pict>
      </w: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B85268" w:rsidRDefault="00B85268" w:rsidP="00937B96">
      <w:pPr>
        <w:jc w:val="both"/>
      </w:pPr>
    </w:p>
    <w:p w:rsidR="006C304C" w:rsidRDefault="006C304C" w:rsidP="00937B96">
      <w:pPr>
        <w:jc w:val="both"/>
      </w:pPr>
      <w:r>
        <w:t>//credit this image</w:t>
      </w:r>
    </w:p>
    <w:p w:rsidR="005D6142" w:rsidRDefault="005D6142" w:rsidP="00937B96">
      <w:pPr>
        <w:jc w:val="both"/>
      </w:pPr>
    </w:p>
    <w:p w:rsidR="005D6142" w:rsidRDefault="005D6142" w:rsidP="00937B96">
      <w:pPr>
        <w:jc w:val="both"/>
      </w:pPr>
      <w:r>
        <w:t xml:space="preserve">Not only can we use matrices to move the vertices of an object, but we can also use them to scale the vertices as well. The below </w:t>
      </w:r>
      <w:r w:rsidR="00685DDC">
        <w:t xml:space="preserve">image shows how you can scale an object </w:t>
      </w:r>
      <w:r>
        <w:t>by using a scaling matrix. This takes in (</w:t>
      </w:r>
      <w:proofErr w:type="spellStart"/>
      <w:r>
        <w:t>Sx</w:t>
      </w:r>
      <w:proofErr w:type="spellEnd"/>
      <w:r>
        <w:t xml:space="preserve">, </w:t>
      </w:r>
      <w:proofErr w:type="spellStart"/>
      <w:r>
        <w:t>Sy</w:t>
      </w:r>
      <w:proofErr w:type="spellEnd"/>
      <w:r>
        <w:t xml:space="preserve">, </w:t>
      </w:r>
      <w:proofErr w:type="spellStart"/>
      <w:r>
        <w:t>Sz</w:t>
      </w:r>
      <w:proofErr w:type="spellEnd"/>
      <w:r>
        <w:t xml:space="preserve">) which is a 3D vector containing the scale values for each (x, y, z) point of the vertex.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0D44A4" w:rsidP="00937B96">
      <w:pPr>
        <w:jc w:val="both"/>
      </w:pPr>
      <w:r>
        <w:rPr>
          <w:noProof/>
        </w:rPr>
        <w:pict>
          <v:shape id="_x0000_s1028" type="#_x0000_t75" style="position:absolute;left:0;text-align:left;margin-left:0;margin-top:14.85pt;width:414.65pt;height:109.95pt;z-index:-251651072;mso-position-horizontal-relative:text;mso-position-vertical-relative:text;mso-width-relative:page;mso-height-relative:page" wrapcoords="-39 0 -39 21453 21600 21453 21600 0 -39 0">
            <v:imagedata r:id="rId11" o:title="scaling"/>
            <w10:wrap type="tight"/>
          </v:shape>
        </w:pict>
      </w:r>
    </w:p>
    <w:p w:rsidR="005D6142" w:rsidRDefault="005D6142" w:rsidP="00937B96">
      <w:pPr>
        <w:jc w:val="both"/>
      </w:pPr>
    </w:p>
    <w:p w:rsidR="005D6142" w:rsidRDefault="005D6142" w:rsidP="00937B96">
      <w:pPr>
        <w:jc w:val="both"/>
      </w:pPr>
    </w:p>
    <w:p w:rsidR="00D54E11" w:rsidRDefault="005D6142" w:rsidP="00937B96">
      <w:pPr>
        <w:jc w:val="both"/>
      </w:pPr>
      <w:r>
        <w:t xml:space="preserve">Lastly, </w:t>
      </w:r>
      <w:r w:rsidR="000A7C0B">
        <w:t>rotation</w:t>
      </w:r>
      <w:r>
        <w:t xml:space="preserve"> </w:t>
      </w:r>
      <w:r w:rsidR="000A7C0B">
        <w:t>matrices can be applied to vertices</w:t>
      </w:r>
    </w:p>
    <w:p w:rsidR="005D6142" w:rsidRDefault="000A7C0B" w:rsidP="00937B96">
      <w:pPr>
        <w:jc w:val="both"/>
      </w:pPr>
      <w:r>
        <w:t xml:space="preserve"> </w:t>
      </w:r>
      <w:r w:rsidR="005D6142">
        <w:t xml:space="preserve"> </w:t>
      </w:r>
    </w:p>
    <w:p w:rsidR="000A7C0B" w:rsidRDefault="00D54E11" w:rsidP="00937B96">
      <w:pPr>
        <w:jc w:val="both"/>
      </w:pPr>
      <w:r>
        <w:t xml:space="preserve">By performing these translations, the cube is now in the world’s coordinate system. </w:t>
      </w:r>
    </w:p>
    <w:p w:rsidR="000A7C0B" w:rsidRDefault="000A7C0B" w:rsidP="00937B96">
      <w:pPr>
        <w:jc w:val="both"/>
      </w:pPr>
    </w:p>
    <w:p w:rsidR="00384B01" w:rsidRDefault="00D54E11" w:rsidP="00937B96">
      <w:pPr>
        <w:jc w:val="both"/>
      </w:pPr>
      <w:r>
        <w:t>A</w:t>
      </w:r>
      <w:r w:rsidR="00384B01">
        <w:t xml:space="preserve"> benefit</w:t>
      </w:r>
      <w:r w:rsidR="000A7C0B">
        <w:t xml:space="preserve"> of matrices is instead of </w:t>
      </w:r>
      <w:r w:rsidR="00685DDC">
        <w:t>multiplying them all together</w:t>
      </w:r>
      <w:r w:rsidR="00384B01">
        <w:t xml:space="preserve"> then </w:t>
      </w:r>
      <w:r w:rsidR="00685DDC">
        <w:t xml:space="preserve">lastly </w:t>
      </w:r>
      <w:r w:rsidR="00384B01">
        <w:t>with the vertex</w:t>
      </w:r>
      <w:r w:rsidR="00685DDC">
        <w:t>,</w:t>
      </w:r>
      <w:r w:rsidR="000A7C0B">
        <w:t xml:space="preserve"> </w:t>
      </w:r>
      <w:r w:rsidR="00384B01">
        <w:t xml:space="preserve">like so: </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 You can instead just multiply all the matrices together once, and apply that single matrix with each vertex of the model. </w:t>
      </w:r>
      <w:r w:rsidR="00685DDC">
        <w:t xml:space="preserve">This saves multiplying the matrices together for each point you want to translate. </w:t>
      </w:r>
      <w:r w:rsidR="00384B01">
        <w:t>The final matrix containing the translation/scale/rotation values is usually called</w:t>
      </w:r>
      <w:r w:rsidR="005B76E7">
        <w:t xml:space="preserve"> model matrix, or</w:t>
      </w:r>
      <w:r w:rsidR="00384B01">
        <w:t xml:space="preserve"> the 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Default="00384B01" w:rsidP="00937B96">
      <w:pPr>
        <w:jc w:val="both"/>
      </w:pPr>
      <w:proofErr w:type="gramStart"/>
      <w:r>
        <w:t>matrix4</w:t>
      </w:r>
      <w:proofErr w:type="gramEnd"/>
      <w:r>
        <w:t xml:space="preserve"> </w:t>
      </w:r>
      <w:proofErr w:type="spellStart"/>
      <w:r>
        <w:t>fullTransforms</w:t>
      </w:r>
      <w:proofErr w:type="spellEnd"/>
      <w:r>
        <w:t xml:space="preserve"> = translate * rotate * scale</w:t>
      </w:r>
      <w:r w:rsidR="00E800F8">
        <w:t xml:space="preserve"> (read from right to left)</w:t>
      </w:r>
      <w:r>
        <w:t xml:space="preserve">. </w:t>
      </w:r>
    </w:p>
    <w:p w:rsidR="00685DDC" w:rsidRDefault="00685DDC"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6C304C" w:rsidRDefault="006C304C" w:rsidP="00937B96">
      <w:pPr>
        <w:jc w:val="both"/>
      </w:pPr>
    </w:p>
    <w:p w:rsidR="005D6142" w:rsidRDefault="005D6142" w:rsidP="005D6142">
      <w:pPr>
        <w:jc w:val="both"/>
      </w:pPr>
      <w:r>
        <w:t xml:space="preserve">The below image shows a cube, in its own coordinate system, that we want to move into world space. This is done by applying a model matrix containing the combination of the translation/scaling/rotation matrices </w:t>
      </w:r>
      <w:r w:rsidR="00D57678">
        <w:t xml:space="preserve">as </w:t>
      </w:r>
      <w:r>
        <w:t>explained above.</w:t>
      </w:r>
      <w:r w:rsidR="009B5C6C">
        <w:t xml:space="preserve"> After this is done, the model is in the </w:t>
      </w:r>
      <w:proofErr w:type="gramStart"/>
      <w:r w:rsidR="009B5C6C">
        <w:t>worlds</w:t>
      </w:r>
      <w:proofErr w:type="gramEnd"/>
      <w:r w:rsidR="009B5C6C">
        <w:t xml:space="preserve"> coordinate system. This is where all objects in the scene are placed. The objects have their own coordinate system, starting from</w:t>
      </w:r>
      <w:r w:rsidR="002055FF">
        <w:t xml:space="preserve"> their</w:t>
      </w:r>
      <w:r w:rsidR="009B5C6C">
        <w:t xml:space="preserve"> origin, but we p</w:t>
      </w:r>
      <w:r w:rsidR="002055FF">
        <w:t>osition them into the world’s coordinate system. This is so all objects are now defined with the same origin (0x, 0y, 0z).</w:t>
      </w:r>
      <w:r w:rsidR="00D57678">
        <w:t xml:space="preserve"> If all objects are within the same coordinate system (worlds) then it’s easy to move all of them at the same time. This is useful for moving the world, looking like the user is moving within the world.  </w:t>
      </w:r>
    </w:p>
    <w:p w:rsidR="009B5C6C" w:rsidRDefault="009B5C6C" w:rsidP="005D6142">
      <w:pPr>
        <w:jc w:val="both"/>
      </w:pPr>
    </w:p>
    <w:p w:rsidR="002055FF" w:rsidRDefault="000D44A4" w:rsidP="005D6142">
      <w:pPr>
        <w:jc w:val="both"/>
      </w:pPr>
      <w:r>
        <w:rPr>
          <w:noProof/>
        </w:rPr>
        <w:pict>
          <v:shape id="_x0000_s1027" type="#_x0000_t75" style="position:absolute;left:0;text-align:left;margin-left:.45pt;margin-top:10.75pt;width:414.2pt;height:204.4pt;z-index:-251653120;mso-position-horizontal-relative:text;mso-position-vertical-relative:text;mso-width-relative:page;mso-height-relative:page"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2" o:title="coordinate_systems"/>
            <w10:wrap type="tight"/>
          </v:shape>
        </w:pict>
      </w: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2055FF" w:rsidRDefault="002055FF" w:rsidP="005D6142">
      <w:pPr>
        <w:jc w:val="both"/>
      </w:pPr>
    </w:p>
    <w:p w:rsidR="005D6142" w:rsidRDefault="005D6142" w:rsidP="00937B96">
      <w:pPr>
        <w:jc w:val="both"/>
      </w:pPr>
    </w:p>
    <w:p w:rsidR="00E800F8" w:rsidRDefault="00E800F8" w:rsidP="00937B96">
      <w:pPr>
        <w:jc w:val="both"/>
      </w:pPr>
      <w:r>
        <w:t xml:space="preserve">A </w:t>
      </w:r>
      <w:r w:rsidR="00D54E11">
        <w:t>camera</w:t>
      </w:r>
      <w:r>
        <w:t xml:space="preserve"> matrix is then used </w:t>
      </w:r>
      <w:r w:rsidR="002055FF">
        <w:t>to move everything in the world</w:t>
      </w:r>
      <w:r>
        <w:t xml:space="preserve"> in front the camera</w:t>
      </w:r>
      <w:r w:rsidR="00D54E11">
        <w:t>. T</w:t>
      </w:r>
      <w:r>
        <w:t xml:space="preserve">he camera </w:t>
      </w:r>
      <w:r w:rsidR="00D54E11">
        <w:t xml:space="preserve">is defined and </w:t>
      </w:r>
      <w:r>
        <w:t>has its own positi</w:t>
      </w:r>
      <w:r w:rsidR="00D54E11">
        <w:t>on and orientation in the world</w:t>
      </w:r>
      <w:r w:rsidR="002055FF">
        <w:t>, just like a regular object</w:t>
      </w:r>
      <w:r>
        <w:t xml:space="preserve">. </w:t>
      </w:r>
      <w:r w:rsidR="00D54E11">
        <w:t xml:space="preserve">We want to render everything in front of where the camera is looking. </w:t>
      </w:r>
      <w:r>
        <w:t xml:space="preserve">However a step the below diagram misses out is </w:t>
      </w:r>
      <w:r w:rsidR="00D54E11">
        <w:t xml:space="preserve">creating the view matrix, by taking the inverse of the camera matrix. This </w:t>
      </w:r>
      <w:r>
        <w:t>move</w:t>
      </w:r>
      <w:r w:rsidR="00D54E11">
        <w:t>s</w:t>
      </w:r>
      <w:r>
        <w:t xml:space="preserve"> the entire world in front of the camera, as this is actually what happens in graphics. </w:t>
      </w:r>
    </w:p>
    <w:p w:rsidR="005D6142" w:rsidRDefault="005D6142" w:rsidP="00937B96">
      <w:pPr>
        <w:jc w:val="both"/>
      </w:pPr>
    </w:p>
    <w:p w:rsidR="00E800F8" w:rsidRDefault="00E800F8" w:rsidP="00937B96">
      <w:pPr>
        <w:jc w:val="both"/>
      </w:pPr>
      <w:r>
        <w:t xml:space="preserve">The projection matrix takes the world coordinates, and squishes them to clip space coordinates. </w:t>
      </w:r>
      <w:r w:rsidR="00110185">
        <w:t xml:space="preserve">These clip space coordinates range from -1 to +1 in all x, y, z spaces. A perspective division is done </w:t>
      </w:r>
    </w:p>
    <w:p w:rsidR="00110185" w:rsidRDefault="00110185" w:rsidP="00937B96">
      <w:pPr>
        <w:jc w:val="both"/>
      </w:pPr>
    </w:p>
    <w:p w:rsidR="00110185" w:rsidRDefault="00110185" w:rsidP="00110185">
      <w:pPr>
        <w:jc w:val="both"/>
      </w:pPr>
      <w:r>
        <w:t>View to projection (NDC) done with projection matrix. Multiply by projection matrix = Clip space, then perspective divide (divide by w) = NDC coordinates</w:t>
      </w:r>
    </w:p>
    <w:p w:rsidR="009F69C5" w:rsidRDefault="009F69C5" w:rsidP="00937B96">
      <w:pPr>
        <w:jc w:val="both"/>
      </w:pPr>
    </w:p>
    <w:p w:rsidR="005D6142" w:rsidRDefault="009F69C5" w:rsidP="00937B96">
      <w:pPr>
        <w:jc w:val="both"/>
      </w:pPr>
      <w:r>
        <w:t>//where does</w:t>
      </w:r>
      <w:r w:rsidR="00611380">
        <w:t xml:space="preserve"> the 3d to 2d conversion happen</w:t>
      </w:r>
    </w:p>
    <w:p w:rsidR="00F90AB1" w:rsidRDefault="005D6142" w:rsidP="00937B96">
      <w:pPr>
        <w:jc w:val="both"/>
      </w:pPr>
      <w:r>
        <w:t xml:space="preserve">// </w:t>
      </w:r>
      <w:r w:rsidRPr="005D6142">
        <w:t>https://learnopengl.com/#!Getting-started/Coordinate-Systems</w:t>
      </w:r>
    </w:p>
    <w:p w:rsidR="00B05613" w:rsidRPr="00B05613" w:rsidRDefault="0068038D" w:rsidP="00B05613">
      <w:pPr>
        <w:pStyle w:val="Heading2"/>
        <w:numPr>
          <w:ilvl w:val="0"/>
          <w:numId w:val="0"/>
        </w:numPr>
        <w:jc w:val="both"/>
      </w:pPr>
      <w:r>
        <w:t>1.1.4.</w:t>
      </w:r>
      <w:r>
        <w:tab/>
        <w:t xml:space="preserve">  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 xml:space="preserve">This newer pipeline was implemented into versions of OpenGL </w:t>
      </w:r>
      <w:r w:rsidR="00D20F4D">
        <w:t xml:space="preserve">including and </w:t>
      </w:r>
      <w:r w:rsidR="004C266A">
        <w:t xml:space="preserve">after 2.0. Hence the new pipeline is in </w:t>
      </w:r>
      <w:proofErr w:type="spellStart"/>
      <w:r w:rsidR="004C266A">
        <w:t>WebGL</w:t>
      </w:r>
      <w:proofErr w:type="spellEnd"/>
      <w:r w:rsidR="004C266A">
        <w:t xml:space="preserve">, as it uses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D20F4D">
        <w:t xml:space="preserve"> and not customizable</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E214AA">
        <w:t xml:space="preserve">You could opt in for the features that you wanted, for example the pipeline should calculate fog, or you could opt out and not use </w:t>
      </w:r>
      <w:r w:rsidR="004C266A">
        <w:t>them</w:t>
      </w:r>
      <w:r w:rsidR="00E214AA">
        <w:t xml:space="preserve">. However there was no functionality allowing you to customize the operations, </w:t>
      </w:r>
      <w:r w:rsidR="00D20F4D">
        <w:t xml:space="preserve">only </w:t>
      </w:r>
      <w:r w:rsidR="004C266A">
        <w:t>ones to</w:t>
      </w:r>
      <w:r w:rsidR="00E214AA">
        <w:t xml:space="preserve"> enable or disable them.</w:t>
      </w:r>
    </w:p>
    <w:p w:rsidR="00E214AA" w:rsidRDefault="00E214AA" w:rsidP="00937B96">
      <w:pPr>
        <w:jc w:val="both"/>
      </w:pPr>
    </w:p>
    <w:p w:rsidR="004C266A" w:rsidRDefault="00937B96" w:rsidP="00937B96">
      <w:pPr>
        <w:jc w:val="both"/>
      </w:pPr>
      <w:r>
        <w:t xml:space="preserve">But now, using the new </w:t>
      </w:r>
      <w:r w:rsidR="00B10C2A">
        <w:t xml:space="preserve">programmable </w:t>
      </w:r>
      <w:r>
        <w:t xml:space="preserve">pipeline, </w:t>
      </w:r>
      <w:r w:rsidR="004C266A">
        <w:t xml:space="preserve">it allows you to </w:t>
      </w:r>
      <w:r>
        <w:t xml:space="preserve">write programs called </w:t>
      </w:r>
      <w:proofErr w:type="spellStart"/>
      <w:r w:rsidR="00E214AA">
        <w:t>s</w:t>
      </w:r>
      <w:r>
        <w:t>haders</w:t>
      </w:r>
      <w:proofErr w:type="spellEnd"/>
      <w:r>
        <w:t xml:space="preserve"> which replace parts of the graphics pipeline. </w:t>
      </w:r>
      <w:proofErr w:type="spellStart"/>
      <w:r w:rsidR="004C266A">
        <w:t>Shaders</w:t>
      </w:r>
      <w:proofErr w:type="spellEnd"/>
      <w:r w:rsidR="004C266A">
        <w:t xml:space="preserve"> are programs which are written in GLSL. This is a C style language which allows you to specify how your data should be manipulated on the graphics card. </w:t>
      </w:r>
    </w:p>
    <w:p w:rsidR="004C266A" w:rsidRDefault="004C266A" w:rsidP="00937B96">
      <w:pPr>
        <w:jc w:val="both"/>
      </w:pPr>
    </w:p>
    <w:p w:rsidR="002879B5" w:rsidRDefault="00937B96" w:rsidP="00937B96">
      <w:pPr>
        <w:jc w:val="both"/>
      </w:pPr>
      <w:r>
        <w:t xml:space="preserve">These </w:t>
      </w:r>
      <w:proofErr w:type="spellStart"/>
      <w:r>
        <w:t>shaders</w:t>
      </w:r>
      <w:proofErr w:type="spellEnd"/>
      <w:r>
        <w:t xml:space="preserve"> </w:t>
      </w:r>
      <w:r w:rsidR="00E214AA">
        <w:t>allow programmers</w:t>
      </w:r>
      <w:r w:rsidR="00DE08B0">
        <w:t xml:space="preserve"> t</w:t>
      </w:r>
      <w:r w:rsidR="00E214AA">
        <w:t xml:space="preserve">o </w:t>
      </w:r>
      <w:r w:rsidR="00DE08B0">
        <w:t>manipulate</w:t>
      </w:r>
      <w:r>
        <w:t xml:space="preserve"> </w:t>
      </w:r>
      <w:r w:rsidR="00DE08B0">
        <w:t xml:space="preserve">the </w:t>
      </w:r>
      <w:r>
        <w:t>data</w:t>
      </w:r>
      <w:r w:rsidR="00DE08B0">
        <w:t xml:space="preserve"> how they want</w:t>
      </w:r>
      <w:r>
        <w:t xml:space="preserve">, giving you much more power over what gets rendered. The disadvantage of these </w:t>
      </w:r>
      <w:proofErr w:type="spellStart"/>
      <w:r>
        <w:t>shaders</w:t>
      </w:r>
      <w:proofErr w:type="spellEnd"/>
      <w:r>
        <w:t xml:space="preserve"> is that they add </w:t>
      </w:r>
      <w:r w:rsidR="00E214AA">
        <w:t>complexity to application</w:t>
      </w:r>
      <w:r>
        <w:t>, as you now have to manage some stages of the graphics pipeline yourself. For simple applications which aren’t going to do any fancy graphics, then a</w:t>
      </w:r>
      <w:r w:rsidR="00E214AA">
        <w:t>n</w:t>
      </w:r>
      <w:r>
        <w:t xml:space="preserve"> older </w:t>
      </w:r>
      <w:r w:rsidR="00E214AA">
        <w:t>version of OpenGL (pre 2.0) would better suit your needs, as it u</w:t>
      </w:r>
      <w:r w:rsidR="00D20F4D">
        <w:t xml:space="preserve">ses the fixed function pipeline without customizable </w:t>
      </w:r>
      <w:proofErr w:type="spellStart"/>
      <w:r w:rsidR="00D20F4D">
        <w:t>shaders</w:t>
      </w:r>
      <w:proofErr w:type="spellEnd"/>
      <w:r w:rsidR="00D20F4D">
        <w:t>.</w:t>
      </w:r>
    </w:p>
    <w:p w:rsidR="002879B5" w:rsidRPr="002879B5" w:rsidRDefault="002879B5" w:rsidP="002879B5">
      <w:pPr>
        <w:pStyle w:val="Heading2"/>
        <w:numPr>
          <w:ilvl w:val="0"/>
          <w:numId w:val="0"/>
        </w:numPr>
        <w:ind w:left="792" w:hanging="792"/>
      </w:pPr>
      <w:r w:rsidRPr="002879B5">
        <w:lastRenderedPageBreak/>
        <w:t>1</w:t>
      </w:r>
      <w:r w:rsidR="009F69C5">
        <w:t>.1.4.1.</w:t>
      </w:r>
      <w:r w:rsidR="009F69C5">
        <w:tab/>
        <w:t xml:space="preserve">  Programmable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F96AB6" w:rsidP="00937B96">
      <w:pPr>
        <w:jc w:val="both"/>
      </w:pPr>
      <w:r>
        <w:t>//credit image</w:t>
      </w:r>
    </w:p>
    <w:p w:rsidR="00F96AB6" w:rsidRDefault="00F96AB6" w:rsidP="00937B96">
      <w:pPr>
        <w:jc w:val="both"/>
      </w:pPr>
    </w:p>
    <w:p w:rsidR="002879B5" w:rsidRDefault="002879B5" w:rsidP="00937B96">
      <w:pPr>
        <w:jc w:val="both"/>
      </w:pPr>
      <w:r>
        <w:t xml:space="preserve"> </w:t>
      </w:r>
    </w:p>
    <w:p w:rsidR="002879B5" w:rsidRDefault="002879B5" w:rsidP="00937B96">
      <w:pPr>
        <w:jc w:val="both"/>
      </w:pPr>
      <w:r>
        <w:t xml:space="preserve">Before I explain the details of the pipeline, it is 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4F5541"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the programmer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t xml:space="preserve"> through the calls to </w:t>
      </w:r>
      <w:proofErr w:type="gramStart"/>
      <w:r>
        <w:t xml:space="preserve">the </w:t>
      </w:r>
      <w:r w:rsidR="00A4614C">
        <w:t>its</w:t>
      </w:r>
      <w:proofErr w:type="gramEnd"/>
      <w:r w:rsidR="00A4614C">
        <w:t xml:space="preserve">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it’s the </w:t>
      </w:r>
      <w:r w:rsidR="004909BE">
        <w:t>programmer’s</w:t>
      </w:r>
      <w:r w:rsidR="00B62B1F">
        <w:t xml:space="preserve"> job to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D0044C" w:rsidRDefault="00D0044C" w:rsidP="00207B59">
      <w:pPr>
        <w:jc w:val="both"/>
      </w:pPr>
    </w:p>
    <w:p w:rsidR="00F2384E" w:rsidRDefault="00F2384E" w:rsidP="00207B59">
      <w:pPr>
        <w:jc w:val="both"/>
      </w:pPr>
    </w:p>
    <w:p w:rsidR="00611380" w:rsidRPr="002879B5" w:rsidRDefault="000D44A4" w:rsidP="00611380">
      <w:pPr>
        <w:pStyle w:val="Heading2"/>
        <w:numPr>
          <w:ilvl w:val="0"/>
          <w:numId w:val="0"/>
        </w:numPr>
        <w:ind w:left="792" w:hanging="792"/>
      </w:pPr>
      <w:r>
        <w:rPr>
          <w:noProof/>
        </w:rPr>
        <w:pict>
          <v:shape id="_x0000_s1032" type="#_x0000_t75" style="position:absolute;left:0;text-align:left;margin-left:252.3pt;margin-top:0;width:171.6pt;height:125.2pt;z-index:-251642880;mso-position-horizontal-relative:text;mso-position-vertical-relative:text;mso-width-relative:page;mso-height-relative:page"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4" o:title="screenspace"/>
            <w10:wrap type="tight"/>
          </v:shape>
        </w:pict>
      </w:r>
      <w:r w:rsidR="00611380" w:rsidRPr="002879B5">
        <w:t>1</w:t>
      </w:r>
      <w:r w:rsidR="00611380">
        <w:t>.1.4.1</w:t>
      </w:r>
      <w:proofErr w:type="gramStart"/>
      <w:r w:rsidR="00611380">
        <w:t>.  Stage</w:t>
      </w:r>
      <w:proofErr w:type="gramEnd"/>
      <w:r w:rsidR="00611380">
        <w:t xml:space="preserve"> 1 – Data input/data binding</w:t>
      </w:r>
    </w:p>
    <w:p w:rsidR="00A4614C" w:rsidRDefault="00A4614C" w:rsidP="00F2384E">
      <w:pPr>
        <w:jc w:val="both"/>
      </w:pPr>
    </w:p>
    <w:p w:rsidR="00A4614C" w:rsidRDefault="00A4614C" w:rsidP="00A4614C">
      <w:pPr>
        <w:jc w:val="both"/>
      </w:pPr>
      <w:r>
        <w:rPr>
          <w:noProof/>
        </w:rPr>
        <w:t>In this</w:t>
      </w:r>
      <w:r>
        <w:t xml:space="preserve"> example, the triangle vertices will be defined in normalized device coordinates (NDC). The </w:t>
      </w:r>
      <w:proofErr w:type="spellStart"/>
      <w:r>
        <w:t>WebGL</w:t>
      </w:r>
      <w:proofErr w:type="spellEnd"/>
      <w:r>
        <w:t xml:space="preserve"> NDC system is shown in the right image. It goes from -1 to +1 in all of the x, y and z </w:t>
      </w:r>
      <w:r w:rsidR="006D7593">
        <w:t>axes</w:t>
      </w:r>
      <w:r>
        <w:t>.</w:t>
      </w:r>
    </w:p>
    <w:p w:rsidR="00F2384E" w:rsidRDefault="00F2384E" w:rsidP="00F2384E">
      <w:pPr>
        <w:jc w:val="both"/>
      </w:pPr>
      <w:r>
        <w:tab/>
      </w:r>
    </w:p>
    <w:p w:rsidR="00F2384E" w:rsidRDefault="00F2384E" w:rsidP="00D0044C">
      <w:pPr>
        <w:jc w:val="both"/>
      </w:pPr>
      <w:r>
        <w:t>Take the triangle in the image t</w:t>
      </w:r>
      <w:r w:rsidR="00B611D1">
        <w:t>o the left</w:t>
      </w:r>
      <w:r w:rsidR="00611380">
        <w:t xml:space="preserve"> 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0D44A4" w:rsidP="00F2384E">
      <w:pPr>
        <w:jc w:val="both"/>
      </w:pPr>
      <w:r>
        <w:rPr>
          <w:noProof/>
        </w:rPr>
        <w:lastRenderedPageBreak/>
        <w:pict>
          <v:shape id="_x0000_s1031" type="#_x0000_t75" style="position:absolute;left:0;text-align:left;margin-left:271.7pt;margin-top:21.2pt;width:133.75pt;height:83.55pt;z-index:-251644928;mso-position-horizontal-relative:text;mso-position-vertical-relative:text;mso-width-relative:page;mso-height-relative:page" wrapcoords="-39 0 -39 21537 21600 21537 21600 0 -39 0">
            <v:imagedata r:id="rId15" o:title="aatriangle"/>
            <w10:wrap type="tight"/>
          </v:shape>
        </w:pict>
      </w:r>
    </w:p>
    <w:p w:rsidR="00F2384E" w:rsidRDefault="00F2384E" w:rsidP="00D0044C">
      <w:pPr>
        <w:jc w:val="both"/>
      </w:pPr>
      <w:proofErr w:type="spellStart"/>
      <w:proofErr w:type="gramStart"/>
      <w:r>
        <w:t>var</w:t>
      </w:r>
      <w:proofErr w:type="spellEnd"/>
      <w:proofErr w:type="gramEnd"/>
      <w:r>
        <w:t xml:space="preserve"> vertices = [</w:t>
      </w:r>
    </w:p>
    <w:p w:rsidR="00F2384E" w:rsidRDefault="00F2384E" w:rsidP="00D0044C">
      <w:pPr>
        <w:ind w:firstLine="240"/>
        <w:jc w:val="both"/>
      </w:pPr>
      <w:r>
        <w:t>(</w:t>
      </w:r>
      <w:r w:rsidR="00B611D1">
        <w:t>-0.3</w:t>
      </w:r>
      <w:r>
        <w:t>x, +</w:t>
      </w:r>
      <w:r w:rsidR="00B611D1">
        <w:t>0.8</w:t>
      </w:r>
      <w:r>
        <w:t>y, +0.0z), // top middle vertex</w:t>
      </w:r>
    </w:p>
    <w:p w:rsidR="00F2384E" w:rsidRDefault="00F2384E" w:rsidP="00D0044C">
      <w:pPr>
        <w:ind w:firstLine="240"/>
        <w:jc w:val="both"/>
      </w:pPr>
      <w:proofErr w:type="gramStart"/>
      <w:r>
        <w:t xml:space="preserve">( </w:t>
      </w:r>
      <w:r w:rsidR="00B611D1">
        <w:t>-</w:t>
      </w:r>
      <w:proofErr w:type="gramEnd"/>
      <w:r w:rsidR="00B611D1">
        <w:t>0.9</w:t>
      </w:r>
      <w:r>
        <w:t xml:space="preserve">x,  </w:t>
      </w:r>
      <w:r w:rsidR="00B611D1">
        <w:t>-0.9</w:t>
      </w:r>
      <w:r>
        <w:t>y, +0.0z), // bottom left vertex</w:t>
      </w:r>
    </w:p>
    <w:p w:rsidR="00F2384E" w:rsidRDefault="00F2384E" w:rsidP="00D0044C">
      <w:pPr>
        <w:ind w:firstLine="240"/>
        <w:jc w:val="both"/>
      </w:pPr>
      <w:r>
        <w:t>(+</w:t>
      </w:r>
      <w:r w:rsidR="00B611D1">
        <w:t>0.8</w:t>
      </w:r>
      <w:r>
        <w:t>x</w:t>
      </w:r>
      <w:proofErr w:type="gramStart"/>
      <w:r>
        <w:t xml:space="preserve">,  </w:t>
      </w:r>
      <w:r w:rsidR="00B611D1">
        <w:t>-</w:t>
      </w:r>
      <w:proofErr w:type="gramEnd"/>
      <w:r w:rsidR="00B611D1">
        <w:t>0.3</w:t>
      </w:r>
      <w:r>
        <w:t>y, +0.0z)  // bottom right vertex</w:t>
      </w:r>
    </w:p>
    <w:p w:rsidR="00F2384E" w:rsidRDefault="00F2384E" w:rsidP="00D0044C">
      <w:pPr>
        <w:jc w:val="both"/>
      </w:pPr>
      <w: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D0044C" w:rsidRDefault="00D0044C" w:rsidP="00D0044C">
      <w:pPr>
        <w:jc w:val="both"/>
      </w:pPr>
      <w:proofErr w:type="spellStart"/>
      <w:proofErr w:type="gramStart"/>
      <w:r>
        <w:t>var</w:t>
      </w:r>
      <w:proofErr w:type="spellEnd"/>
      <w:proofErr w:type="gramEnd"/>
      <w:r>
        <w:t xml:space="preserve"> colours = [</w:t>
      </w:r>
    </w:p>
    <w:p w:rsidR="00F2384E" w:rsidRDefault="00BF0F52" w:rsidP="00D0044C">
      <w:pPr>
        <w:jc w:val="both"/>
      </w:pPr>
      <w:r>
        <w:t xml:space="preserve">    </w:t>
      </w:r>
      <w:r w:rsidR="00F2384E">
        <w:t xml:space="preserve">(0 red, </w:t>
      </w:r>
      <w:r w:rsidR="00B611D1">
        <w:t>0 green, 255</w:t>
      </w:r>
      <w:r w:rsidR="00F2384E">
        <w:t xml:space="preserve"> blue), // top middle</w:t>
      </w:r>
    </w:p>
    <w:p w:rsidR="00F2384E" w:rsidRDefault="00BF0F52" w:rsidP="00D0044C">
      <w:pPr>
        <w:jc w:val="both"/>
      </w:pPr>
      <w:r>
        <w:t xml:space="preserve">    </w:t>
      </w:r>
      <w:r w:rsidR="00B611D1">
        <w:t>(255</w:t>
      </w:r>
      <w:r w:rsidR="00F2384E">
        <w:t xml:space="preserve"> red, 0 green, </w:t>
      </w:r>
      <w:r w:rsidR="00B611D1">
        <w:t>0</w:t>
      </w:r>
      <w:r w:rsidR="00F2384E">
        <w:t xml:space="preserve"> blue), // bottom left</w:t>
      </w:r>
    </w:p>
    <w:p w:rsidR="00F2384E" w:rsidRDefault="00BF0F52" w:rsidP="00F2384E">
      <w:pPr>
        <w:jc w:val="both"/>
      </w:pPr>
      <w:r>
        <w:t xml:space="preserve">    </w:t>
      </w:r>
      <w:r w:rsidR="00F2384E">
        <w:t>(0 red, 255 green, 0 blue) // bottom right</w:t>
      </w:r>
    </w:p>
    <w:p w:rsidR="00D0044C" w:rsidRDefault="00F2384E" w:rsidP="00D0044C">
      <w:pPr>
        <w:jc w:val="both"/>
      </w:pPr>
      <w: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F90AB1">
        <w:t xml:space="preserve"> example. These needs to be </w:t>
      </w:r>
      <w:r w:rsidR="004B0EC3">
        <w:t xml:space="preserve">put into </w:t>
      </w:r>
      <w:r w:rsidR="00BF0F52">
        <w:t>GPU memory</w:t>
      </w:r>
      <w:r w:rsidR="004B0EC3">
        <w:t xml:space="preserve"> and this is done </w:t>
      </w:r>
      <w:r w:rsidR="00BF0F52">
        <w:t>by first creating a buffer, binding that buffer and finally putting our data in the buffer.</w:t>
      </w:r>
      <w:r w:rsidR="004B0EC3">
        <w:t xml:space="preserve"> </w:t>
      </w:r>
    </w:p>
    <w:p w:rsidR="00BF0F52" w:rsidRDefault="00BF0F52" w:rsidP="00D0044C">
      <w:pPr>
        <w:jc w:val="both"/>
      </w:pPr>
    </w:p>
    <w:p w:rsidR="00BF0F52" w:rsidRDefault="00BF0F52" w:rsidP="00D0044C">
      <w:pPr>
        <w:jc w:val="both"/>
      </w:pPr>
      <w:proofErr w:type="spellStart"/>
      <w:proofErr w:type="gramStart"/>
      <w:r>
        <w:t>var</w:t>
      </w:r>
      <w:proofErr w:type="spellEnd"/>
      <w:proofErr w:type="gramEnd"/>
      <w:r>
        <w:t xml:space="preserve"> </w:t>
      </w:r>
      <w:proofErr w:type="spellStart"/>
      <w:r>
        <w:t>vertexBuffer</w:t>
      </w:r>
      <w:proofErr w:type="spellEnd"/>
      <w:r>
        <w:t xml:space="preserve"> = </w:t>
      </w:r>
      <w:proofErr w:type="spellStart"/>
      <w:r>
        <w:t>gl.createBuffer</w:t>
      </w:r>
      <w:proofErr w:type="spellEnd"/>
      <w:r>
        <w:t xml:space="preserve">(); // an array, </w:t>
      </w:r>
      <w:r w:rsidR="00875DDB">
        <w:t xml:space="preserve">in which </w:t>
      </w:r>
      <w:r>
        <w:t xml:space="preserve">we will store our data </w:t>
      </w:r>
    </w:p>
    <w:p w:rsidR="00BF0F52" w:rsidRDefault="00BF0F52" w:rsidP="00D0044C">
      <w:pPr>
        <w:jc w:val="both"/>
      </w:pPr>
      <w:proofErr w:type="spellStart"/>
      <w:proofErr w:type="gramStart"/>
      <w:r>
        <w:t>gl.bindBuffer</w:t>
      </w:r>
      <w:proofErr w:type="spellEnd"/>
      <w:r>
        <w:t>(</w:t>
      </w:r>
      <w:proofErr w:type="spellStart"/>
      <w:proofErr w:type="gramEnd"/>
      <w:r>
        <w:t>gl.ARRAY_BUFFER</w:t>
      </w:r>
      <w:proofErr w:type="spellEnd"/>
      <w:r>
        <w:t xml:space="preserve">, </w:t>
      </w:r>
      <w:proofErr w:type="spellStart"/>
      <w:r>
        <w:t>vertexBuffer</w:t>
      </w:r>
      <w:proofErr w:type="spellEnd"/>
      <w:r>
        <w:t xml:space="preserve">); // tell </w:t>
      </w:r>
      <w:proofErr w:type="spellStart"/>
      <w:r>
        <w:t>webgl</w:t>
      </w:r>
      <w:proofErr w:type="spellEnd"/>
      <w:r>
        <w:t xml:space="preserve"> we want to use the buffer</w:t>
      </w:r>
      <w:r w:rsidR="00875DDB">
        <w:t xml:space="preserve"> we just made</w:t>
      </w:r>
    </w:p>
    <w:p w:rsidR="00BF0F52" w:rsidRDefault="00BF0F52" w:rsidP="00D0044C">
      <w:pPr>
        <w:jc w:val="both"/>
      </w:pPr>
      <w:proofErr w:type="spellStart"/>
      <w:proofErr w:type="gramStart"/>
      <w:r>
        <w:t>gl.bufferData</w:t>
      </w:r>
      <w:proofErr w:type="spellEnd"/>
      <w:r>
        <w:t>(</w:t>
      </w:r>
      <w:proofErr w:type="spellStart"/>
      <w:proofErr w:type="gramEnd"/>
      <w:r>
        <w:t>gl.ARRAY_BUFFER</w:t>
      </w:r>
      <w:proofErr w:type="spellEnd"/>
      <w:r>
        <w:t>, vertices); // put the data into the buffer, which gets sent onto the GPU</w:t>
      </w:r>
    </w:p>
    <w:p w:rsidR="006C23FD" w:rsidRDefault="006C23FD" w:rsidP="00D0044C">
      <w:pPr>
        <w:jc w:val="both"/>
      </w:pPr>
    </w:p>
    <w:p w:rsidR="00875DDB" w:rsidRDefault="00875DDB" w:rsidP="00D0044C">
      <w:pPr>
        <w:jc w:val="both"/>
      </w:pPr>
      <w:r>
        <w:t>/*</w:t>
      </w:r>
    </w:p>
    <w:p w:rsidR="00875DDB" w:rsidRDefault="00875DDB" w:rsidP="00D0044C">
      <w:pPr>
        <w:jc w:val="both"/>
      </w:pPr>
      <w:r>
        <w:t>This call describes the data that we just sent to the GPU</w:t>
      </w:r>
    </w:p>
    <w:p w:rsidR="006C23FD" w:rsidRDefault="006C23FD" w:rsidP="00D0044C">
      <w:pPr>
        <w:jc w:val="both"/>
      </w:pPr>
    </w:p>
    <w:p w:rsidR="00875DDB" w:rsidRDefault="00875DDB" w:rsidP="00D0044C">
      <w:pPr>
        <w:jc w:val="both"/>
      </w:pPr>
      <w:r>
        <w:t>Parameters:</w:t>
      </w:r>
    </w:p>
    <w:p w:rsidR="00875DDB" w:rsidRDefault="00875DDB" w:rsidP="00D0044C">
      <w:pPr>
        <w:jc w:val="both"/>
      </w:pPr>
      <w:r>
        <w:t xml:space="preserve">The </w:t>
      </w:r>
      <w:proofErr w:type="spellStart"/>
      <w:r>
        <w:t>shader</w:t>
      </w:r>
      <w:proofErr w:type="spellEnd"/>
      <w:r>
        <w:t xml:space="preserve"> location variable that we are sending it (position location, colour location)</w:t>
      </w:r>
    </w:p>
    <w:p w:rsidR="00875DDB" w:rsidRDefault="00875DDB" w:rsidP="00D0044C">
      <w:pPr>
        <w:jc w:val="both"/>
      </w:pPr>
      <w:r>
        <w:t>The size of the data</w:t>
      </w:r>
    </w:p>
    <w:p w:rsidR="00875DDB" w:rsidRDefault="006C23FD" w:rsidP="00D0044C">
      <w:pPr>
        <w:jc w:val="both"/>
      </w:pPr>
      <w:r>
        <w:t>Data type of each component in the array</w:t>
      </w:r>
    </w:p>
    <w:p w:rsidR="006C23FD" w:rsidRDefault="006C23FD" w:rsidP="00D0044C">
      <w:pPr>
        <w:jc w:val="both"/>
      </w:pPr>
      <w:r>
        <w:t>Whether to normalize the data or not</w:t>
      </w:r>
    </w:p>
    <w:p w:rsidR="006C23FD" w:rsidRDefault="006C23FD" w:rsidP="00D0044C">
      <w:pPr>
        <w:jc w:val="both"/>
      </w:pPr>
      <w:r>
        <w:t>Stride, the gap between vertex data. This is used when defining vertices/colours in the same array</w:t>
      </w:r>
    </w:p>
    <w:p w:rsidR="006C23FD" w:rsidRDefault="006C23FD" w:rsidP="00D0044C">
      <w:pPr>
        <w:jc w:val="both"/>
      </w:pPr>
      <w:r>
        <w:t>Offset to the first vertex in the array</w:t>
      </w:r>
    </w:p>
    <w:p w:rsidR="00875DDB" w:rsidRDefault="00875DDB" w:rsidP="00D0044C">
      <w:pPr>
        <w:jc w:val="both"/>
      </w:pPr>
      <w:r>
        <w:t>*/</w:t>
      </w:r>
    </w:p>
    <w:p w:rsidR="00BF0F52" w:rsidRDefault="00BF0F52" w:rsidP="00D0044C">
      <w:pPr>
        <w:jc w:val="both"/>
      </w:pPr>
      <w:proofErr w:type="spellStart"/>
      <w:proofErr w:type="gramStart"/>
      <w:r w:rsidRPr="00BF0F52">
        <w:t>gl.vertexAttribPointer</w:t>
      </w:r>
      <w:proofErr w:type="spellEnd"/>
      <w:r w:rsidRPr="00BF0F52">
        <w:t>(</w:t>
      </w:r>
      <w:proofErr w:type="spellStart"/>
      <w:proofErr w:type="gramEnd"/>
      <w:r>
        <w:t>shader_location</w:t>
      </w:r>
      <w:proofErr w:type="spellEnd"/>
      <w:r w:rsidRPr="00BF0F52">
        <w:t xml:space="preserve">, </w:t>
      </w:r>
      <w:r w:rsidR="00875DDB">
        <w:t>3</w:t>
      </w:r>
      <w:r w:rsidRPr="00BF0F52">
        <w:t xml:space="preserve">, </w:t>
      </w:r>
      <w:proofErr w:type="spellStart"/>
      <w:r w:rsidRPr="00BF0F52">
        <w:t>gl.FLOAT</w:t>
      </w:r>
      <w:proofErr w:type="spellEnd"/>
      <w:r w:rsidRPr="00BF0F52">
        <w:t>, false, 0, 0);</w:t>
      </w:r>
    </w:p>
    <w:p w:rsidR="00BF0F52" w:rsidRDefault="00BF0F52" w:rsidP="00D0044C">
      <w:pPr>
        <w:jc w:val="both"/>
      </w:pPr>
    </w:p>
    <w:p w:rsidR="00BF0F52" w:rsidRDefault="00BF0F52" w:rsidP="00D0044C">
      <w:pPr>
        <w:jc w:val="both"/>
      </w:pPr>
      <w:r>
        <w:t>The process is then repeated for the colour data as well.</w:t>
      </w:r>
    </w:p>
    <w:p w:rsidR="00BF0F52" w:rsidRDefault="00BF0F52" w:rsidP="00D0044C">
      <w:pPr>
        <w:jc w:val="both"/>
      </w:pPr>
    </w:p>
    <w:p w:rsidR="00D0044C" w:rsidRDefault="004B0EC3" w:rsidP="00D0044C">
      <w:pPr>
        <w:jc w:val="both"/>
      </w:pPr>
      <w:r>
        <w:t>This process of uploading data to the GPU is slow, so should be minimized in render loops. The data then needs to be selected from the GPUs memory</w:t>
      </w:r>
      <w:r w:rsidR="00F90AB1">
        <w:t xml:space="preserve"> at render time</w:t>
      </w:r>
      <w:r>
        <w:t xml:space="preserve"> with a call to </w:t>
      </w:r>
      <w:proofErr w:type="spellStart"/>
      <w:proofErr w:type="gramStart"/>
      <w:r>
        <w:t>gl.b</w:t>
      </w:r>
      <w:r w:rsidR="009F69C5">
        <w:t>indBuffer</w:t>
      </w:r>
      <w:proofErr w:type="spellEnd"/>
      <w:r w:rsidR="009F69C5">
        <w:t>(</w:t>
      </w:r>
      <w:proofErr w:type="spellStart"/>
      <w:proofErr w:type="gramEnd"/>
      <w:r w:rsidR="006C23FD">
        <w:t>gl.binding_Target</w:t>
      </w:r>
      <w:proofErr w:type="spellEnd"/>
      <w:r w:rsidR="006C23FD">
        <w:t xml:space="preserve">, </w:t>
      </w:r>
      <w:proofErr w:type="spellStart"/>
      <w:r w:rsidR="006C23FD">
        <w:t>buffer_name</w:t>
      </w:r>
      <w:proofErr w:type="spellEnd"/>
      <w:r w:rsidR="009F69C5">
        <w:t>) before issu</w:t>
      </w:r>
      <w:r>
        <w:t>ing the draw call.</w:t>
      </w:r>
    </w:p>
    <w:p w:rsidR="004909BE" w:rsidRDefault="004909BE" w:rsidP="004909BE">
      <w:pPr>
        <w:jc w:val="both"/>
      </w:pPr>
    </w:p>
    <w:p w:rsidR="00246C26" w:rsidRDefault="00A4614C" w:rsidP="00A4614C">
      <w:pPr>
        <w:pStyle w:val="Heading2"/>
        <w:numPr>
          <w:ilvl w:val="0"/>
          <w:numId w:val="0"/>
        </w:numPr>
        <w:ind w:left="792" w:hanging="792"/>
      </w:pPr>
      <w:r w:rsidRPr="002879B5">
        <w:t>1</w:t>
      </w:r>
      <w:r>
        <w:t>.1.4.1</w:t>
      </w:r>
      <w:proofErr w:type="gramStart"/>
      <w:r>
        <w:t>.  Stage</w:t>
      </w:r>
      <w:proofErr w:type="gramEnd"/>
      <w:r>
        <w:t xml:space="preserve"> 2 – Vertex </w:t>
      </w:r>
      <w:proofErr w:type="spellStart"/>
      <w: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t>
      </w:r>
      <w:r w:rsidR="006C23FD">
        <w:t xml:space="preserve">(orange component in above pipeline diagram) </w:t>
      </w:r>
      <w:r>
        <w:t xml:space="preserve">will get run for each vertex (3 vertices in this </w:t>
      </w:r>
      <w:r w:rsidR="006C23FD">
        <w:t>triangle example)</w:t>
      </w:r>
      <w:r w:rsidR="00F90AB1">
        <w:t>. You can also input 4x4 matrices</w:t>
      </w:r>
      <w:r w:rsidR="00FC180C">
        <w:t xml:space="preserve"> into </w:t>
      </w:r>
      <w:r w:rsidR="006C23FD">
        <w:t>the</w:t>
      </w:r>
      <w:r w:rsidR="00224D73">
        <w:t xml:space="preserve"> </w:t>
      </w:r>
      <w:proofErr w:type="spellStart"/>
      <w:r w:rsidR="00FC180C">
        <w:t>shader</w:t>
      </w:r>
      <w:proofErr w:type="spellEnd"/>
      <w:r w:rsidR="00F90AB1">
        <w:t xml:space="preserve"> to say where and how t</w:t>
      </w:r>
      <w:r w:rsidR="00AB54D8">
        <w:t>he vertices should be positioned</w:t>
      </w:r>
      <w:r w:rsidR="006C23FD">
        <w:t xml:space="preserve"> in the world.</w:t>
      </w:r>
    </w:p>
    <w:p w:rsidR="00D41C00" w:rsidRDefault="00D41C00" w:rsidP="00D41C00">
      <w:pPr>
        <w:jc w:val="both"/>
      </w:pPr>
    </w:p>
    <w:p w:rsidR="006C23FD" w:rsidRDefault="000D44A4" w:rsidP="00D41C00">
      <w:pPr>
        <w:jc w:val="both"/>
      </w:pPr>
      <w:r>
        <w:rPr>
          <w:noProof/>
        </w:rPr>
        <w:lastRenderedPageBreak/>
        <w:pict>
          <v:shape id="_x0000_s1029" type="#_x0000_t75" style="position:absolute;left:0;text-align:left;margin-left:271.1pt;margin-top:3.85pt;width:144.1pt;height:114.5pt;z-index:-251649024;mso-position-horizontal-relative:text;mso-position-vertical-relative:text;mso-width-relative:page;mso-height-relative:page" wrapcoords="-54 0 -54 21532 21600 21532 21600 0 -54 0">
            <v:imagedata r:id="rId16" o:title="projection"/>
            <w10:wrap type="tight"/>
          </v:shape>
        </w:pict>
      </w:r>
      <w:r w:rsidR="00900EB3">
        <w:t xml:space="preserve">The vertex </w:t>
      </w:r>
      <w:proofErr w:type="spellStart"/>
      <w:r w:rsidR="00900EB3">
        <w:t>shader</w:t>
      </w:r>
      <w:proofErr w:type="spellEnd"/>
      <w:r w:rsidR="00900EB3">
        <w:t xml:space="preserve"> outputs the game/scene coordinates in clip space, ranging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 xml:space="preserve">Once the clip space coordinates of the vertices have been calculated, the </w:t>
      </w:r>
      <w:proofErr w:type="spellStart"/>
      <w:r w:rsidR="00AB54D8">
        <w:t>shader</w:t>
      </w:r>
      <w:proofErr w:type="spellEnd"/>
      <w:r w:rsidR="00AB54D8">
        <w:t xml:space="preserve"> will clip or cull any vertices that are fully or partially outside of the view of the frustum. </w:t>
      </w:r>
      <w:r w:rsidR="006C23FD">
        <w:t>The viewing frustum is shown in the image</w:t>
      </w:r>
      <w:r w:rsidR="001933FA">
        <w:t xml:space="preserve"> on the right</w:t>
      </w:r>
      <w:r w:rsidR="006C23FD">
        <w:t>.</w:t>
      </w:r>
    </w:p>
    <w:p w:rsidR="006C23FD" w:rsidRDefault="006C23FD" w:rsidP="00D41C00">
      <w:pPr>
        <w:jc w:val="both"/>
      </w:pPr>
    </w:p>
    <w:p w:rsidR="00D41C00" w:rsidRDefault="000D44A4" w:rsidP="00D41C00">
      <w:pPr>
        <w:jc w:val="both"/>
      </w:pPr>
      <w:r>
        <w:rPr>
          <w:noProof/>
        </w:rPr>
        <w:pict>
          <v:shape id="_x0000_s1042" type="#_x0000_t75" style="position:absolute;left:0;text-align:left;margin-left:324.45pt;margin-top:31.15pt;width:85pt;height:151.05pt;z-index:-251626496;mso-position-horizontal-relative:text;mso-position-vertical-relative:text;mso-width-relative:page;mso-height-relative:page" wrapcoords="-54 0 -54 21570 21600 21570 21600 0 -54 0">
            <v:imagedata r:id="rId17" o:title="clipping2"/>
            <w10:wrap type="tight"/>
          </v:shape>
        </w:pict>
      </w:r>
      <w:r w:rsidR="006C23FD">
        <w:t>I</w:t>
      </w:r>
      <w:r w:rsidR="005C6858">
        <w:t>f any of the shapes where outside of the viewing frustum, then they get culled. This means the entire object is discarded as the user can’t see it. It’s important to get rid of any unnecessary vertices as early as possible, if the user can’t see them – why waste time processing them through further stages of the pipeline? If the shape is partly in view, then the vertices that are out of view get clipped and recalculated, then only the visible parts of the objects remain.</w:t>
      </w:r>
      <w:r w:rsidR="006C23FD">
        <w:t xml:space="preserve"> The image to the left </w:t>
      </w:r>
      <w:r w:rsidR="001933FA">
        <w:t>shows the clipping taking place.</w:t>
      </w:r>
    </w:p>
    <w:p w:rsidR="00D41C00" w:rsidRDefault="00D41C00" w:rsidP="00D41C00">
      <w:pPr>
        <w:jc w:val="both"/>
      </w:pPr>
      <w:r>
        <w:tab/>
      </w:r>
    </w:p>
    <w:p w:rsidR="00900EB3" w:rsidRDefault="00900EB3" w:rsidP="00D41C00">
      <w:pPr>
        <w:jc w:val="both"/>
      </w:pPr>
      <w:r>
        <w:t xml:space="preserve">After the vertex </w:t>
      </w:r>
      <w:proofErr w:type="spellStart"/>
      <w:r>
        <w:t>shader</w:t>
      </w:r>
      <w:proofErr w:type="spellEnd"/>
      <w:r>
        <w:t xml:space="preserve"> has culled and clipped any out of range vertices, a step called perspective division happens which turns the 3D frustum (sho</w:t>
      </w:r>
      <w:r w:rsidR="00ED6839">
        <w:t xml:space="preserve">wn above) into 2D screen space. </w:t>
      </w:r>
      <w:r>
        <w:t>Essentially this squishes</w:t>
      </w:r>
      <w:r w:rsidR="00ED6839">
        <w:t>, or projects,</w:t>
      </w:r>
      <w:r>
        <w:t xml:space="preserve"> the 3D scene into a 2D image so</w:t>
      </w:r>
      <w:r w:rsidR="00D41C00">
        <w:t xml:space="preserve"> </w:t>
      </w:r>
      <w:r>
        <w:t>it can be displayed on screen</w:t>
      </w:r>
      <w:r w:rsidR="00ED6839">
        <w:t xml:space="preserve"> (as shown above)</w:t>
      </w:r>
      <w:r>
        <w:t xml:space="preserve">. </w:t>
      </w:r>
      <w:r w:rsidR="00ED6839">
        <w:t>Now we have some colourless shapes on the screen, they need to be filled with their colour.</w:t>
      </w:r>
    </w:p>
    <w:p w:rsidR="00D41C00" w:rsidRDefault="00D41C00"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r w:rsidR="00423AEF">
        <w:t>For</w:t>
      </w:r>
      <w:r>
        <w:t xml:space="preserve"> </w:t>
      </w:r>
      <w:r w:rsidR="00423AEF">
        <w:t xml:space="preserve">example </w:t>
      </w:r>
      <w:r>
        <w:t xml:space="preserve">with draw call: </w:t>
      </w:r>
      <w:proofErr w:type="spellStart"/>
      <w:proofErr w:type="gramStart"/>
      <w:r>
        <w:t>gl.drawArrays</w:t>
      </w:r>
      <w:proofErr w:type="spellEnd"/>
      <w:r>
        <w:t>(</w:t>
      </w:r>
      <w:proofErr w:type="gramEnd"/>
      <w:r>
        <w:t xml:space="preserve">GL.TRIANGLES) </w:t>
      </w:r>
      <w:proofErr w:type="spellStart"/>
      <w:r>
        <w:t>WebGL</w:t>
      </w:r>
      <w:proofErr w:type="spellEnd"/>
      <w:r>
        <w:t xml:space="preserve"> will construct a triangle between every 3 vertices given.</w:t>
      </w:r>
      <w:r w:rsidR="00423AEF">
        <w:t xml:space="preserve"> </w:t>
      </w:r>
      <w:r>
        <w:t>There are also other drawing modes such as GL.POINTS and GL.TRIANGLE_STRIP.</w:t>
      </w:r>
    </w:p>
    <w:p w:rsidR="00AB54D8" w:rsidRDefault="00AB54D8" w:rsidP="00207B59">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4 – Fragment </w:t>
      </w:r>
      <w:proofErr w:type="spellStart"/>
      <w: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D41C00">
        <w:t xml:space="preserve"> we only have </w:t>
      </w:r>
      <w:r>
        <w:t xml:space="preserve">3 colours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 xml:space="preserve">the points in the middle of the triangle, their colour is blended between all of the vertices colours. This is only noticeable when a triangle is this big, usually objects are made of thousands of triangles so the user wouldn’t notice this interpolation. </w:t>
      </w:r>
      <w:r>
        <w:t xml:space="preserve"> </w:t>
      </w:r>
    </w:p>
    <w:p w:rsidR="00D41C00" w:rsidRDefault="00D41C00" w:rsidP="00D41C00">
      <w:pPr>
        <w:jc w:val="both"/>
      </w:pPr>
    </w:p>
    <w:p w:rsidR="00D41C00" w:rsidRDefault="000D44A4" w:rsidP="00D41C00">
      <w:pPr>
        <w:jc w:val="both"/>
      </w:pPr>
      <w:r>
        <w:rPr>
          <w:noProof/>
        </w:rPr>
        <w:pict>
          <v:shape id="_x0000_s1030" type="#_x0000_t75" style="position:absolute;left:0;text-align:left;margin-left:269.5pt;margin-top:15.2pt;width:142.5pt;height:88.55pt;z-index:-251646976;mso-position-horizontal-relative:text;mso-position-vertical-relative:text;mso-width-relative:page;mso-height-relative:page" wrapcoords="-47 0 -47 21525 21600 21525 21600 0 -47 0">
            <v:imagedata r:id="rId15" o:title="aatriangle"/>
            <w10:wrap type="tight"/>
          </v:shape>
        </w:pict>
      </w:r>
      <w:r w:rsidR="005C6858">
        <w:t xml:space="preserve">The </w:t>
      </w:r>
      <w:r w:rsidR="00E77816">
        <w:t xml:space="preserve">programmers custom </w:t>
      </w:r>
      <w:r w:rsidR="005C6858">
        <w:t xml:space="preserve">fragment </w:t>
      </w:r>
      <w:proofErr w:type="spellStart"/>
      <w:r w:rsidR="005C6858">
        <w:t>shader</w:t>
      </w:r>
      <w:proofErr w:type="spellEnd"/>
      <w:r w:rsidR="001865D1">
        <w:t xml:space="preserve">, </w:t>
      </w:r>
      <w:r w:rsidR="005C6858">
        <w:t>part of rasterization</w:t>
      </w:r>
      <w:r w:rsidR="001865D1">
        <w:t xml:space="preserve"> (or colouring in) stage of the pipeline</w:t>
      </w:r>
      <w:r w:rsidR="001933FA">
        <w:t>,</w:t>
      </w:r>
      <w:r w:rsidR="00F23BAE">
        <w:t xml:space="preserve"> then gets run</w:t>
      </w:r>
      <w:r w:rsidR="00E77816">
        <w:t xml:space="preserve"> </w:t>
      </w:r>
      <w:r w:rsidR="005C6858">
        <w:t xml:space="preserve">and </w:t>
      </w:r>
      <w:r w:rsidR="00224D73">
        <w:t>sets the colou</w:t>
      </w:r>
      <w:r w:rsidR="001933FA">
        <w:t>r of t</w:t>
      </w:r>
      <w:r w:rsidR="00E77816">
        <w:t>he fragments between the defined vertices on the 2D image.</w:t>
      </w:r>
      <w:r w:rsidR="00F23BAE">
        <w:t xml:space="preserve"> </w:t>
      </w:r>
      <w:r w:rsidR="001933FA">
        <w:t xml:space="preserve">The fragment </w:t>
      </w:r>
      <w:proofErr w:type="spellStart"/>
      <w:r w:rsidR="001933FA">
        <w:t>shader</w:t>
      </w:r>
      <w:proofErr w:type="spellEnd"/>
      <w:r w:rsidR="001933FA">
        <w:t xml:space="preserve"> runs for each fragment within the given object and outputs an (R</w:t>
      </w:r>
      <w:proofErr w:type="gramStart"/>
      <w:r w:rsidR="001933FA">
        <w:t>,G,B,A</w:t>
      </w:r>
      <w:proofErr w:type="gramEnd"/>
      <w:r w:rsidR="001933FA">
        <w:t xml:space="preserve">) value. </w:t>
      </w:r>
      <w:r w:rsidR="001865D1">
        <w:t xml:space="preserve">A fragment, just means a potential pixel. The fragment hasn’t been tested properly to see if it’s visible, so it might not get rendered. Pixels are things that appear on the screen, a fragment might not. </w:t>
      </w:r>
    </w:p>
    <w:p w:rsidR="00A4614C" w:rsidRDefault="00A4614C" w:rsidP="00D41C00">
      <w:pPr>
        <w:jc w:val="both"/>
      </w:pP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1865D1">
        <w:t>alculate the fragments/</w:t>
      </w:r>
      <w:r w:rsidR="00767079">
        <w:t>colour values for</w:t>
      </w:r>
      <w:r>
        <w:t xml:space="preserve"> an object (take the blue pyramid in the above example) – but then </w:t>
      </w:r>
      <w:r w:rsidR="00767079">
        <w:t>calculate</w:t>
      </w:r>
      <w:r>
        <w:t xml:space="preserve"> another object</w:t>
      </w:r>
      <w:r w:rsidR="00767079">
        <w:t>s colour</w:t>
      </w:r>
      <w:r>
        <w:t xml:space="preserve"> that is in front it (take the yellow sphere in the above example)</w:t>
      </w:r>
      <w:r w:rsidR="00037202">
        <w:t>.</w:t>
      </w:r>
      <w:r>
        <w:t xml:space="preserve"> The object that is closer to the camera needs to get rendered on</w:t>
      </w:r>
      <w:r w:rsidR="00767079">
        <w:t xml:space="preserve"> </w:t>
      </w:r>
      <w:r>
        <w:t>top of something that’s behind it.</w:t>
      </w:r>
      <w:r w:rsidR="00767079">
        <w:t xml:space="preserve"> So in this case, the yellow sphere should</w:t>
      </w:r>
      <w:r w:rsidR="00037202">
        <w:t xml:space="preserve"> partly</w:t>
      </w:r>
      <w:r w:rsidR="00767079">
        <w:t xml:space="preserve"> render over the blue pyramid. There needs to be some sort of test to see which objects are closer than others. This is where the depth buffer comes in handy.</w:t>
      </w:r>
    </w:p>
    <w:p w:rsidR="00A428E0" w:rsidRDefault="00A428E0" w:rsidP="00D41C00">
      <w:pPr>
        <w:jc w:val="both"/>
      </w:pPr>
    </w:p>
    <w:p w:rsidR="00D41C00" w:rsidRDefault="00037202" w:rsidP="00D41C00">
      <w:pPr>
        <w:jc w:val="both"/>
      </w:pPr>
      <w:r>
        <w:t>//depth</w:t>
      </w:r>
      <w:r w:rsidR="00A428E0">
        <w:t xml:space="preserve"> values are probably wrong here</w:t>
      </w:r>
    </w:p>
    <w:p w:rsidR="00D41C00" w:rsidRDefault="00037202" w:rsidP="00D41C00">
      <w:pPr>
        <w:jc w:val="both"/>
      </w:pPr>
      <w:r>
        <w:t>The depth buffer stores all of the depth information for the entire scene</w:t>
      </w:r>
      <w:r w:rsidR="001865D1">
        <w:t>, it’s just a huge 2D array</w:t>
      </w:r>
      <w:r>
        <w:t xml:space="preserve">. For example the blue pyramids vertices would be stored with a depth of around </w:t>
      </w:r>
      <w:r w:rsidR="001865D1">
        <w:t>-0.5.</w:t>
      </w:r>
      <w:r>
        <w:t xml:space="preserve"> </w:t>
      </w:r>
      <w:r w:rsidR="001865D1">
        <w:t>T</w:t>
      </w:r>
      <w:r>
        <w:t xml:space="preserve">he yellow spheres vertices would be stored with a depth value of around +0.5, meaning they’re closer to the camera. This information is used to determine what the colour of the fragments should be. As the yellow sphere is closer, its fragments are chosen over the blue pyramids fragments.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and has finished. All of these fragments are stored into the colour buffer, which is another huge 2D array of pixels. The fragments turn into pixels here as they’re no longer potential pixels, but actual pixels. Their depth has been tested and they’re definitely go</w:t>
      </w:r>
      <w:r w:rsidR="00A428E0">
        <w:t xml:space="preserve">ing to be rendered this frame. </w:t>
      </w:r>
    </w:p>
    <w:p w:rsidR="00A4614C" w:rsidRPr="002879B5" w:rsidRDefault="00A4614C" w:rsidP="00A4614C">
      <w:pPr>
        <w:pStyle w:val="Heading2"/>
        <w:numPr>
          <w:ilvl w:val="0"/>
          <w:numId w:val="0"/>
        </w:numPr>
        <w:ind w:left="792" w:hanging="792"/>
      </w:pPr>
      <w:r w:rsidRPr="002879B5">
        <w:t>1</w:t>
      </w:r>
      <w:r>
        <w:t>.1.4.1</w:t>
      </w:r>
      <w:proofErr w:type="gramStart"/>
      <w:r>
        <w:t>.  Stage</w:t>
      </w:r>
      <w:proofErr w:type="gramEnd"/>
      <w:r>
        <w:t xml:space="preserve"> 6 – Updating the frame buffer</w:t>
      </w:r>
    </w:p>
    <w:p w:rsidR="00D41C00" w:rsidRDefault="00D41C00" w:rsidP="00D41C00">
      <w:pPr>
        <w:jc w:val="both"/>
      </w:pPr>
    </w:p>
    <w:p w:rsidR="009221DE" w:rsidRDefault="00BF292E" w:rsidP="009221DE">
      <w:pPr>
        <w:jc w:val="both"/>
      </w:pPr>
      <w:r>
        <w:t>The frame buffer is the final 2D image that’s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 it can be swapped with the current frame buffer to show the newly updated frame. </w:t>
      </w:r>
      <w:r w:rsidR="001030D9">
        <w:t xml:space="preserve">This technique is called double buffering. </w:t>
      </w:r>
      <w:r>
        <w:t xml:space="preserve">The pixels don’t render onto the screen directly as it would result in parts of the scene being drawn before others. It’s better to wait for the entire scene to be </w:t>
      </w:r>
      <w:r w:rsidR="001030D9">
        <w:t>rendered to an off screen buffer, before swapping it with the current frame buffer</w:t>
      </w:r>
      <w:r>
        <w:t xml:space="preserve">. </w:t>
      </w:r>
    </w:p>
    <w:p w:rsidR="00E77816" w:rsidRDefault="00E77816" w:rsidP="00E77816">
      <w:pPr>
        <w:jc w:val="both"/>
      </w:pPr>
    </w:p>
    <w:p w:rsidR="009221DE" w:rsidRDefault="00A4614C" w:rsidP="00E77816">
      <w:pPr>
        <w:jc w:val="both"/>
      </w:pPr>
      <w:r>
        <w:t>T</w:t>
      </w:r>
      <w:r w:rsidR="009221DE">
        <w:t xml:space="preserve">he vertices </w:t>
      </w:r>
      <w:r w:rsidR="001030D9">
        <w:t xml:space="preserve">and data </w:t>
      </w:r>
      <w:r w:rsidR="009221DE">
        <w:t>in my scene</w:t>
      </w:r>
      <w:r w:rsidR="001030D9">
        <w:t xml:space="preserve"> goes through this graphics pipeline</w:t>
      </w:r>
      <w:r w:rsidR="009221DE">
        <w:t xml:space="preserve">, ideally upwards of 30 times per second, for </w:t>
      </w:r>
      <w:r>
        <w:t xml:space="preserve">rendering </w:t>
      </w:r>
      <w:r w:rsidR="009221DE">
        <w:t>30</w:t>
      </w:r>
      <w:r>
        <w:t xml:space="preserve"> frames per second</w:t>
      </w:r>
      <w:r w:rsidR="009221DE">
        <w:t>.</w:t>
      </w:r>
    </w:p>
    <w:p w:rsidR="00022CC9" w:rsidRDefault="00022CC9" w:rsidP="00E77816">
      <w:pPr>
        <w:jc w:val="both"/>
      </w:pPr>
    </w:p>
    <w:p w:rsidR="00022CC9" w:rsidRDefault="00022CC9" w:rsidP="00E77816">
      <w:pPr>
        <w:jc w:val="both"/>
      </w:pPr>
    </w:p>
    <w:p w:rsidR="00022CC9" w:rsidRDefault="00022CC9" w:rsidP="00022CC9">
      <w:pPr>
        <w:pStyle w:val="Heading2"/>
        <w:numPr>
          <w:ilvl w:val="0"/>
          <w:numId w:val="0"/>
        </w:numPr>
        <w:jc w:val="both"/>
      </w:pPr>
      <w:r>
        <w:t>1.1</w:t>
      </w:r>
      <w:proofErr w:type="gramStart"/>
      <w:r>
        <w:t>.X</w:t>
      </w:r>
      <w:proofErr w:type="gramEnd"/>
      <w:r>
        <w:t>.</w:t>
      </w:r>
      <w:r>
        <w:tab/>
        <w:t xml:space="preserve">  </w:t>
      </w:r>
      <w:r>
        <w:t>Texture mapping in computer graphics</w:t>
      </w:r>
    </w:p>
    <w:p w:rsidR="00022CC9" w:rsidRDefault="00022CC9" w:rsidP="00022CC9"/>
    <w:p w:rsidR="00022CC9" w:rsidRDefault="00022CC9" w:rsidP="00022CC9">
      <w:r>
        <w:t xml:space="preserve">Defining colours of vertices, like we did in the previous example, is good to get things to display on the screen – but not practical in applications. Let’s say we had a model containing 5000 vertices, we wouldn’t want to go and define a colour for all of them. Instead, we can generate texture coordinates for the model and use a simple image file to wrap around it. Texture coordinates, sometimes referred to as UV coordinates, are 2D coordinates assigned to vertices.  </w:t>
      </w:r>
    </w:p>
    <w:p w:rsidR="00022CC9" w:rsidRDefault="00022CC9" w:rsidP="00022CC9"/>
    <w:p w:rsidR="00022CC9" w:rsidRDefault="00022CC9" w:rsidP="00022CC9">
      <w:r>
        <w:t xml:space="preserve">Like with colour information, we don’t give each fragment/pixel a different UV coordinate. This would mean creating a very large amount of data. Instead we just assign the vertices texture coordinates, then let </w:t>
      </w:r>
      <w:proofErr w:type="spellStart"/>
      <w:r>
        <w:t>WebGL</w:t>
      </w:r>
      <w:proofErr w:type="spellEnd"/>
      <w:r>
        <w:t xml:space="preserve"> handle filling everything in. </w:t>
      </w:r>
    </w:p>
    <w:p w:rsidR="00022CC9" w:rsidRDefault="00022CC9" w:rsidP="00022CC9"/>
    <w:p w:rsidR="00022CC9" w:rsidRPr="00022CC9" w:rsidRDefault="00022CC9" w:rsidP="00022CC9">
      <w:pPr>
        <w:rPr>
          <w:color w:val="FF0000"/>
        </w:rPr>
      </w:pPr>
      <w:r w:rsidRPr="00022CC9">
        <w:rPr>
          <w:color w:val="FF0000"/>
        </w:rPr>
        <w:t>// http://www.c-jump.com/bcc/common/Talk3/OpenGL/Wk07_texture/Wk07_texture.html</w: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r>
        <w:t xml:space="preserve">The below image shows a texture that we want to map onto a 2D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562A2" w:rsidRDefault="00022CC9" w:rsidP="00E77816">
      <w:pPr>
        <w:jc w:val="both"/>
      </w:pPr>
      <w:r>
        <w:t>The bottom left coordinate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 we used previously.</w:t>
      </w:r>
    </w:p>
    <w:p w:rsidR="001562A2" w:rsidRDefault="001562A2" w:rsidP="00E77816">
      <w:pPr>
        <w:jc w:val="both"/>
      </w:pPr>
    </w:p>
    <w:p w:rsidR="00022CC9" w:rsidRDefault="001562A2" w:rsidP="00E77816">
      <w:pPr>
        <w:jc w:val="both"/>
      </w:pPr>
      <w:r>
        <w:t xml:space="preserve">Like with all data, </w:t>
      </w:r>
      <w:r w:rsidR="00022CC9">
        <w:t>the objects UV coordinates need to be bound</w:t>
      </w:r>
      <w:r>
        <w:t xml:space="preserve"> at render time</w:t>
      </w:r>
      <w:r w:rsidR="00022CC9">
        <w:t xml:space="preserve">. </w:t>
      </w:r>
      <w:r>
        <w:t xml:space="preserve">The texture you want to use also needs to be bound. </w:t>
      </w:r>
      <w:r>
        <w:t>When the draw call is issued</w:t>
      </w:r>
      <w:r>
        <w:t xml:space="preserve">, the sampler2D in the </w:t>
      </w:r>
      <w:proofErr w:type="spellStart"/>
      <w:r>
        <w:t>shader</w:t>
      </w:r>
      <w:proofErr w:type="spellEnd"/>
      <w:r>
        <w:t xml:space="preserve"> will fill in the fragments/pixels in the square with the correct texture values.</w:t>
      </w:r>
    </w:p>
    <w:p w:rsidR="00022CC9" w:rsidRDefault="00022CC9" w:rsidP="00E77816">
      <w:pPr>
        <w:jc w:val="both"/>
      </w:pPr>
    </w:p>
    <w:p w:rsidR="00022CC9" w:rsidRDefault="001562A2" w:rsidP="00E77816">
      <w:pPr>
        <w:jc w:val="both"/>
      </w:pPr>
      <w:r>
        <w:rPr>
          <w:noProof/>
        </w:rPr>
        <w:pict>
          <v:shape id="_x0000_s1055" type="#_x0000_t75" style="position:absolute;left:0;text-align:left;margin-left:40.9pt;margin-top:1.45pt;width:313.85pt;height:165.7pt;z-index:-251597824;mso-position-horizontal-relative:text;mso-position-vertical-relative:text;mso-width-relative:page;mso-height-relative:page" wrapcoords="-39 0 -39 21526 21600 21526 21600 0 -39 0">
            <v:imagedata r:id="rId18" o:title="uvs"/>
            <w10:wrap type="tight"/>
          </v:shape>
        </w:pict>
      </w: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p>
    <w:p w:rsidR="00022CC9" w:rsidRDefault="00022CC9" w:rsidP="00E77816">
      <w:pPr>
        <w:jc w:val="both"/>
      </w:pPr>
      <w:bookmarkStart w:id="6" w:name="_GoBack"/>
      <w:bookmarkEnd w:id="6"/>
    </w:p>
    <w:p w:rsidR="0068038D" w:rsidRDefault="0068038D" w:rsidP="0068038D">
      <w:pPr>
        <w:pStyle w:val="Heading2"/>
        <w:numPr>
          <w:ilvl w:val="0"/>
          <w:numId w:val="0"/>
        </w:numPr>
        <w:jc w:val="both"/>
      </w:pPr>
      <w:r>
        <w:t>1.1</w:t>
      </w:r>
      <w:proofErr w:type="gramStart"/>
      <w:r>
        <w:t>.X</w:t>
      </w:r>
      <w:proofErr w:type="gramEnd"/>
      <w:r>
        <w:t>.</w:t>
      </w:r>
      <w:r>
        <w:tab/>
        <w:t xml:space="preserve">  Learning resources</w:t>
      </w:r>
    </w:p>
    <w:p w:rsidR="00E214AA" w:rsidRDefault="00E214AA" w:rsidP="0011636A">
      <w:pPr>
        <w:jc w:val="both"/>
      </w:pPr>
    </w:p>
    <w:p w:rsidR="00937B96" w:rsidRDefault="00937B96" w:rsidP="0011636A">
      <w:pPr>
        <w:jc w:val="both"/>
      </w:pPr>
      <w:r>
        <w:t>To start learning OpenGL I used:</w:t>
      </w:r>
    </w:p>
    <w:p w:rsidR="00937B96" w:rsidRDefault="000D44A4" w:rsidP="0011636A">
      <w:pPr>
        <w:jc w:val="both"/>
      </w:pPr>
      <w:hyperlink r:id="rId19" w:history="1">
        <w:r w:rsidR="00937B96" w:rsidRPr="00AE7406">
          <w:rPr>
            <w:rStyle w:val="Hyperlink"/>
          </w:rPr>
          <w:t>https://www.youtube.com/watch?v=6c1QYZAEP2M&amp;list=PLRwVmtr-pp06qT6ckboaOhnm9FxmzHpbY</w:t>
        </w:r>
      </w:hyperlink>
    </w:p>
    <w:p w:rsidR="00937B96" w:rsidRDefault="00937B96" w:rsidP="0011636A">
      <w:pPr>
        <w:jc w:val="both"/>
      </w:pPr>
    </w:p>
    <w:p w:rsidR="00937B96" w:rsidRDefault="000D44A4" w:rsidP="0011636A">
      <w:pPr>
        <w:jc w:val="both"/>
      </w:pPr>
      <w:hyperlink r:id="rId20" w:history="1">
        <w:r w:rsidR="00937B96" w:rsidRPr="00AE7406">
          <w:rPr>
            <w:rStyle w:val="Hyperlink"/>
          </w:rPr>
          <w:t>http://www.opengl-tutorial.org/</w:t>
        </w:r>
      </w:hyperlink>
    </w:p>
    <w:p w:rsidR="00937B96" w:rsidRDefault="00937B96" w:rsidP="0011636A">
      <w:pPr>
        <w:jc w:val="both"/>
      </w:pPr>
    </w:p>
    <w:p w:rsidR="00937B96" w:rsidRDefault="00937B96" w:rsidP="0011636A">
      <w:pPr>
        <w:jc w:val="both"/>
      </w:pPr>
      <w:r w:rsidRPr="00937B96">
        <w:t>https://learnopengl.com/</w:t>
      </w:r>
    </w:p>
    <w:p w:rsidR="00937B96" w:rsidRDefault="00937B96" w:rsidP="0011636A">
      <w:pPr>
        <w:jc w:val="both"/>
      </w:pPr>
    </w:p>
    <w:p w:rsidR="00937B96" w:rsidRDefault="00B7747C" w:rsidP="0011636A">
      <w:pPr>
        <w:jc w:val="both"/>
      </w:pPr>
      <w:r>
        <w:t xml:space="preserve">To start learning </w:t>
      </w:r>
      <w:proofErr w:type="spellStart"/>
      <w:r>
        <w:t>WebGL</w:t>
      </w:r>
      <w:proofErr w:type="spellEnd"/>
      <w:r>
        <w:t xml:space="preserve"> I used:</w:t>
      </w:r>
    </w:p>
    <w:p w:rsidR="00937B96" w:rsidRDefault="00937B96" w:rsidP="0011636A">
      <w:pPr>
        <w:jc w:val="both"/>
      </w:pPr>
    </w:p>
    <w:p w:rsidR="00B7747C" w:rsidRDefault="000D44A4" w:rsidP="0011636A">
      <w:pPr>
        <w:jc w:val="both"/>
      </w:pPr>
      <w:hyperlink r:id="rId21" w:history="1">
        <w:r w:rsidR="00937B96" w:rsidRPr="00AE7406">
          <w:rPr>
            <w:rStyle w:val="Hyperlink"/>
          </w:rPr>
          <w:t>https://webglfundamentals.org/</w:t>
        </w:r>
      </w:hyperlink>
    </w:p>
    <w:p w:rsidR="00B7747C" w:rsidRDefault="00B7747C" w:rsidP="0011636A">
      <w:pPr>
        <w:jc w:val="both"/>
      </w:pPr>
    </w:p>
    <w:p w:rsidR="00D60D91" w:rsidRDefault="004C12FA" w:rsidP="00816E8D">
      <w:pPr>
        <w:pStyle w:val="Heading2"/>
        <w:jc w:val="both"/>
      </w:pPr>
      <w:r>
        <w:t>Analysis</w:t>
      </w:r>
      <w:bookmarkEnd w:id="5"/>
      <w:r>
        <w:t xml:space="preserve"> </w:t>
      </w:r>
    </w:p>
    <w:p w:rsidR="00611380" w:rsidRPr="00611380" w:rsidRDefault="00611380" w:rsidP="00611380"/>
    <w:p w:rsidR="00816E8D" w:rsidRDefault="00816E8D" w:rsidP="00816E8D">
      <w:pPr>
        <w:jc w:val="both"/>
      </w:pPr>
      <w:r>
        <w:lastRenderedPageBreak/>
        <w:t xml:space="preserve">All </w:t>
      </w:r>
      <w:proofErr w:type="spellStart"/>
      <w:r>
        <w:t>WebGL</w:t>
      </w:r>
      <w:proofErr w:type="spellEnd"/>
      <w:r>
        <w:t xml:space="preserve"> allows you to do is draw </w:t>
      </w:r>
      <w:r w:rsidR="001030D9">
        <w:t xml:space="preserve">points, line segments and </w:t>
      </w:r>
      <w:r>
        <w:t>triangles</w:t>
      </w:r>
      <w:r w:rsidR="001030D9">
        <w:t xml:space="preserve"> on the screen. Apart from that it handles nothing else for you</w:t>
      </w:r>
      <w:r>
        <w:t>. There’s no premade 3D scene where you can drag and drop objects with nice textures and lighting, it i</w:t>
      </w:r>
      <w:r w:rsidR="004B0EC3">
        <w:t>s extremely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4A46A5">
        <w:t xml:space="preserve"> However for me, these are not </w:t>
      </w:r>
      <w:r w:rsidR="004A46A5" w:rsidRPr="00DE08B0">
        <w:t xml:space="preserve">disadvantages. Instead, these are rewarding tasks that I can </w:t>
      </w:r>
      <w:r w:rsidR="00816E8D" w:rsidRPr="00DE08B0">
        <w:t>implement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DE08B0" w:rsidRDefault="001300BF" w:rsidP="00DE08B0">
      <w:r w:rsidRPr="008279AB">
        <w:t>Features and techniques used will be resear</w:t>
      </w:r>
      <w:r w:rsidR="0080668C" w:rsidRPr="008279AB">
        <w:t xml:space="preserve">ched throughout the project. </w:t>
      </w:r>
      <w:r w:rsidR="00DE08B0" w:rsidRPr="008279AB">
        <w:t xml:space="preserve">Researching lots at the beginning wouldn’t be very useful as I might not be able to apply the information straight away, as other features are needed first. Working software early is also a priority. </w:t>
      </w:r>
      <w:r w:rsidRPr="008279AB">
        <w:t xml:space="preserve">For this reason the engine components need to be built first, followed by the graphics later on. </w:t>
      </w:r>
    </w:p>
    <w:p w:rsidR="00B80F42" w:rsidRDefault="00B80F42" w:rsidP="00DE08B0"/>
    <w:p w:rsidR="00B80F42" w:rsidRDefault="00B80F42" w:rsidP="00DE08B0">
      <w:r>
        <w:t xml:space="preserve">In terms of what the scene should have, there was no defined specification. Because </w:t>
      </w:r>
      <w:r w:rsidR="00DE6A1C">
        <w:t>of this, a specification</w:t>
      </w:r>
      <w:r>
        <w:t xml:space="preserve"> had to be created with brief details of what the project should contain. The project essentially had infinite potential in terms of what could be added. There should obviously be terrain for the player to roam around on. So there needed to be some sort of terrain generation.</w:t>
      </w:r>
    </w:p>
    <w:p w:rsidR="00807FA1" w:rsidRDefault="00807FA1" w:rsidP="00DE08B0"/>
    <w:p w:rsidR="00807FA1" w:rsidRDefault="00807FA1" w:rsidP="00DE08B0">
      <w:r>
        <w:t xml:space="preserve">With the </w:t>
      </w:r>
      <w:r w:rsidR="00B80F42">
        <w:t>generating terrain</w:t>
      </w:r>
      <w:r>
        <w:t>, there were options of building it using existing height maps or</w:t>
      </w:r>
      <w:r w:rsidR="00E26D0F">
        <w:t>,</w:t>
      </w:r>
      <w:r>
        <w:t xml:space="preserve"> using </w:t>
      </w:r>
      <w:proofErr w:type="spellStart"/>
      <w:r>
        <w:t>perlin</w:t>
      </w:r>
      <w:proofErr w:type="spellEnd"/>
      <w:r>
        <w:t xml:space="preserve"> noise. The problem with using existing height maps is that there is no technical skill involved, it is literally loading an OBJ</w:t>
      </w:r>
      <w:r w:rsidR="00E26D0F">
        <w:t xml:space="preserve"> into the project</w:t>
      </w:r>
      <w:r>
        <w:t>. An OBJ file is simply a text file with the vertices and other data re</w:t>
      </w:r>
      <w:r w:rsidR="00E26D0F">
        <w:t>lating to an object pre-defined, this means it never changes.</w:t>
      </w:r>
    </w:p>
    <w:p w:rsidR="00807FA1" w:rsidRDefault="00807FA1" w:rsidP="00DE08B0"/>
    <w:p w:rsidR="00E26D0F" w:rsidRDefault="00E26D0F" w:rsidP="00DE08B0">
      <w:r>
        <w:t xml:space="preserve">However with using </w:t>
      </w:r>
      <w:proofErr w:type="spellStart"/>
      <w:r>
        <w:t>perlin</w:t>
      </w:r>
      <w:proofErr w:type="spellEnd"/>
      <w:r>
        <w:t xml:space="preserve"> noise, the terrain generation could be randomized. </w:t>
      </w:r>
      <w:proofErr w:type="spellStart"/>
      <w:r>
        <w:t>Perlin</w:t>
      </w:r>
      <w:proofErr w:type="spellEnd"/>
      <w:r>
        <w:t xml:space="preserve"> noise is an algorithm created by Ken </w:t>
      </w:r>
      <w:proofErr w:type="spellStart"/>
      <w:r>
        <w:t>Perlin</w:t>
      </w:r>
      <w:proofErr w:type="spellEnd"/>
      <w:r>
        <w:t xml:space="preserve"> </w:t>
      </w:r>
      <w:r w:rsidR="0006112B" w:rsidRPr="0006112B">
        <w:rPr>
          <w:color w:val="FF0000"/>
        </w:rPr>
        <w:t xml:space="preserve">reference </w:t>
      </w:r>
      <w:r>
        <w:t xml:space="preserve">which generates smooth random numbers. These smooth random numbers can be used to set the heights of vertices, which leads to the natural looking terrain. </w:t>
      </w:r>
    </w:p>
    <w:p w:rsidR="0006112B" w:rsidRDefault="000D44A4" w:rsidP="00DE08B0">
      <w:r>
        <w:rPr>
          <w:noProof/>
        </w:rPr>
        <w:pict>
          <v:shape id="_x0000_s1043" type="#_x0000_t75" style="position:absolute;margin-left:283.6pt;margin-top:1.45pt;width:115.75pt;height:60.7pt;z-index:-251624448;mso-position-horizontal-relative:text;mso-position-vertical-relative:text;mso-width-relative:page;mso-height-relative:page" wrapcoords="-39 0 -39 21483 21600 21483 21600 0 -39 0">
            <v:imagedata r:id="rId22" o:title="noise1" croptop="6570f" cropbottom="8213f" cropleft="33313f" cropright="95f"/>
            <w10:wrap type="tight"/>
          </v:shape>
        </w:pict>
      </w:r>
    </w:p>
    <w:p w:rsidR="0006112B" w:rsidRDefault="0006112B" w:rsidP="00DE08B0">
      <w:r>
        <w:t xml:space="preserve">Imagine you </w:t>
      </w:r>
      <w:r w:rsidR="00D258BA">
        <w:t xml:space="preserve">used a </w:t>
      </w:r>
      <w:proofErr w:type="gramStart"/>
      <w:r w:rsidR="00D258BA">
        <w:t>random(</w:t>
      </w:r>
      <w:proofErr w:type="gramEnd"/>
      <w:r w:rsidR="00D258BA">
        <w:t xml:space="preserve">) function, and </w:t>
      </w:r>
      <w:r>
        <w:t>p</w:t>
      </w:r>
      <w:r w:rsidR="00D258BA">
        <w:t>lotted the result numbers on a graph. The output would the similar to this graph:</w:t>
      </w:r>
    </w:p>
    <w:p w:rsidR="00D258BA" w:rsidRPr="002E6905" w:rsidRDefault="002E6905" w:rsidP="00DE08B0">
      <w:pPr>
        <w:rPr>
          <w:color w:val="FF0000"/>
        </w:rPr>
      </w:pPr>
      <w:r w:rsidRPr="002E6905">
        <w:rPr>
          <w:color w:val="FF0000"/>
        </w:rPr>
        <w:t>//http://stackoverflow.com/questions/25816351/java-2d-perlin-noise-for-random-terrain-generation</w:t>
      </w:r>
    </w:p>
    <w:p w:rsidR="0006112B" w:rsidRDefault="000D44A4" w:rsidP="00DE08B0">
      <w:r>
        <w:rPr>
          <w:noProof/>
        </w:rPr>
        <w:pict>
          <v:shape id="_x0000_s1044" type="#_x0000_t75" style="position:absolute;margin-left:273.5pt;margin-top:2.75pt;width:135.9pt;height:71.6pt;z-index:-251622400;mso-position-horizontal-relative:text;mso-position-vertical-relative:text;mso-width-relative:page;mso-height-relative:page" wrapcoords="-39 0 -39 21483 21600 21483 21600 0 -39 0">
            <v:imagedata r:id="rId22" o:title="noise1" croptop="6047f" cropbottom="8498f" cropright="33408f"/>
            <w10:wrap type="tight"/>
          </v:shape>
        </w:pict>
      </w:r>
    </w:p>
    <w:p w:rsidR="0006112B" w:rsidRDefault="00D258BA" w:rsidP="00DE08B0">
      <w:r>
        <w:t>Every number chosen</w:t>
      </w:r>
      <w:r w:rsidR="002E6905">
        <w:t>, or point plotted,</w:t>
      </w:r>
      <w:r>
        <w:t xml:space="preserve"> has no relation to the number before it, or the number after it.</w:t>
      </w:r>
    </w:p>
    <w:p w:rsidR="0006112B" w:rsidRDefault="0006112B" w:rsidP="00DE08B0"/>
    <w:p w:rsidR="0006112B" w:rsidRDefault="00D258BA" w:rsidP="00DE08B0">
      <w:r>
        <w:t xml:space="preserve">However a </w:t>
      </w:r>
      <w:proofErr w:type="spellStart"/>
      <w:r>
        <w:t>perlin</w:t>
      </w:r>
      <w:proofErr w:type="spellEnd"/>
      <w:r>
        <w:t xml:space="preserve"> function generates smooth random numbers. This means the random number chosen is based on what came before it. Therefore the value picked can never be very far away from the previous value. </w:t>
      </w:r>
      <w:r w:rsidR="002E6905">
        <w:t xml:space="preserve">Plotting a </w:t>
      </w:r>
      <w:proofErr w:type="spellStart"/>
      <w:r w:rsidR="002E6905">
        <w:t>perlin</w:t>
      </w:r>
      <w:proofErr w:type="spellEnd"/>
      <w:r w:rsidR="002E6905">
        <w:t xml:space="preserve"> noise values on a graph would look something like the image on the right. </w:t>
      </w:r>
    </w:p>
    <w:p w:rsidR="00DE6A1C" w:rsidRDefault="00DE6A1C" w:rsidP="00DE08B0"/>
    <w:p w:rsidR="00DE6A1C" w:rsidRDefault="00DE6A1C" w:rsidP="00DE08B0">
      <w:r>
        <w:t xml:space="preserve">The above examples are graphical representations of 1D </w:t>
      </w:r>
      <w:proofErr w:type="spellStart"/>
      <w:r>
        <w:t>perlin</w:t>
      </w:r>
      <w:proofErr w:type="spellEnd"/>
      <w:r>
        <w:t xml:space="preserve"> noise.</w:t>
      </w:r>
      <w:r w:rsidR="00BB77A1">
        <w:t xml:space="preserve"> The </w:t>
      </w:r>
      <w:proofErr w:type="spellStart"/>
      <w:r w:rsidR="00BB77A1">
        <w:t>perlin</w:t>
      </w:r>
      <w:proofErr w:type="spellEnd"/>
      <w:r w:rsidR="00BB77A1">
        <w:t xml:space="preserve"> function just returns smooth random numbers, it’s up to us as to what they’re used for.</w:t>
      </w:r>
    </w:p>
    <w:p w:rsidR="002E6905" w:rsidRDefault="002E6905" w:rsidP="00DE08B0"/>
    <w:p w:rsidR="00414F1B" w:rsidRPr="00475A4F" w:rsidRDefault="00414F1B" w:rsidP="00DE08B0">
      <w:r>
        <w:lastRenderedPageBreak/>
        <w:t>Imagine a 2D grid</w:t>
      </w:r>
      <w:r w:rsidR="002A0CC6">
        <w:t xml:space="preserve"> rotated into the screen,</w:t>
      </w:r>
      <w:r>
        <w:t xml:space="preserve"> representing the terrain of the world. With a 2D </w:t>
      </w:r>
      <w:proofErr w:type="spellStart"/>
      <w:r>
        <w:t>perlin</w:t>
      </w:r>
      <w:proofErr w:type="spellEnd"/>
      <w:r>
        <w:t xml:space="preserve"> noise function, the </w:t>
      </w:r>
      <w:r w:rsidR="002A0CC6">
        <w:t xml:space="preserve">height </w:t>
      </w:r>
      <w:r>
        <w:t xml:space="preserve">value </w:t>
      </w:r>
      <w:r w:rsidR="002A0CC6">
        <w:t xml:space="preserve">for the cell is chosen, </w:t>
      </w:r>
      <w:r>
        <w:t xml:space="preserve">based on the 8 cells surrounding it. </w:t>
      </w:r>
    </w:p>
    <w:p w:rsidR="002E6905" w:rsidRDefault="000D44A4" w:rsidP="00DE08B0">
      <w:r>
        <w:rPr>
          <w:noProof/>
        </w:rPr>
        <w:pict>
          <v:shape id="_x0000_s1046" type="#_x0000_t75" style="position:absolute;margin-left:67.05pt;margin-top:11.45pt;width:145.9pt;height:110.45pt;z-index:-251618304;mso-position-horizontal-relative:text;mso-position-vertical-relative:text;mso-width-relative:page;mso-height-relative:page" wrapcoords="-39 0 -39 21548 21600 21548 21600 0 -39 0">
            <v:imagedata r:id="rId23" o:title="heightmap"/>
            <w10:wrap type="tight"/>
          </v:shape>
        </w:pict>
      </w:r>
      <w:r>
        <w:rPr>
          <w:noProof/>
        </w:rPr>
        <w:pict>
          <v:shape id="_x0000_s1045" type="#_x0000_t75" style="position:absolute;margin-left:220pt;margin-top:11.45pt;width:135.5pt;height:111.2pt;z-index:-251620352;mso-position-horizontal-relative:text;mso-position-vertical-relative:text;mso-width-relative:page;mso-height-relative:page" wrapcoords="-39 0 -39 21552 21600 21552 21600 0 -39 0">
            <v:imagedata r:id="rId24" o:title="rotated heightmap"/>
            <w10:wrap type="tight"/>
          </v:shape>
        </w:pict>
      </w:r>
    </w:p>
    <w:p w:rsidR="002E6905" w:rsidRDefault="002E6905"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p w:rsidR="00475A4F" w:rsidRDefault="00475A4F" w:rsidP="00DE08B0">
      <w:r>
        <w:t xml:space="preserve">This gives the terrain a smooth natural mesh (a connected set of vertices). Once a texture is placed over the top, you end up with the image on the right.  </w:t>
      </w:r>
    </w:p>
    <w:p w:rsidR="00475A4F" w:rsidRDefault="00475A4F" w:rsidP="00DE08B0"/>
    <w:p w:rsidR="00475A4F" w:rsidRPr="00475A4F" w:rsidRDefault="00475A4F" w:rsidP="00DE08B0">
      <w:pPr>
        <w:rPr>
          <w:color w:val="FF0000"/>
        </w:rPr>
      </w:pPr>
      <w:r w:rsidRPr="00475A4F">
        <w:rPr>
          <w:color w:val="FF0000"/>
        </w:rPr>
        <w:t>//http://www.mbsoftworks.sk/index.php?page=tutorials&amp;series=1&amp;tutorial=8</w:t>
      </w:r>
    </w:p>
    <w:p w:rsidR="001300BF" w:rsidRPr="008279AB" w:rsidRDefault="001300BF" w:rsidP="00DE08B0"/>
    <w:p w:rsidR="001300BF" w:rsidRPr="008279AB" w:rsidRDefault="001300BF" w:rsidP="00DE08B0">
      <w:r w:rsidRPr="008279AB">
        <w:t xml:space="preserve">This was the initial </w:t>
      </w:r>
      <w:r w:rsidR="00F5755E" w:rsidRPr="008279AB">
        <w:t>set of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DE08B0" w:rsidP="00DE08B0">
      <w:pPr>
        <w:pStyle w:val="ListParagraph"/>
        <w:numPr>
          <w:ilvl w:val="0"/>
          <w:numId w:val="29"/>
        </w:numPr>
      </w:pPr>
      <w:r w:rsidRPr="008279AB">
        <w:t>I will need to test and cater for multiple browsers</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Translations and rotations should be applied to the world when the camera is moving.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r w:rsidRPr="008279AB">
        <w:t>This terrain building process would probably be ongoing, as I add new areas and such throughout the project.</w:t>
      </w:r>
    </w:p>
    <w:p w:rsidR="00DE08B0" w:rsidRPr="008279AB" w:rsidRDefault="00DE08B0" w:rsidP="00DE08B0">
      <w:pPr>
        <w:pStyle w:val="ListParagraph"/>
        <w:numPr>
          <w:ilvl w:val="0"/>
          <w:numId w:val="29"/>
        </w:numPr>
      </w:pPr>
      <w:r w:rsidRPr="008279AB">
        <w:t>Allow user to move around terrain, camera class needed</w:t>
      </w:r>
      <w:r w:rsidR="008279AB">
        <w:t>.</w:t>
      </w:r>
    </w:p>
    <w:p w:rsidR="00DE08B0" w:rsidRPr="008279AB" w:rsidRDefault="00DE08B0" w:rsidP="00DE08B0">
      <w:pPr>
        <w:pStyle w:val="ListParagraph"/>
        <w:numPr>
          <w:ilvl w:val="0"/>
          <w:numId w:val="29"/>
        </w:numPr>
      </w:pPr>
      <w:r w:rsidRPr="008279AB">
        <w:t>Add collision with terrain, rather than flying over it. Possibly connect terrain vertices with quad strip for more realistic collision, rather than existing triangle strip</w:t>
      </w:r>
      <w:r w:rsidR="008279AB">
        <w:t>.</w:t>
      </w:r>
    </w:p>
    <w:p w:rsidR="00DE08B0" w:rsidRPr="008279AB" w:rsidRDefault="00DE08B0" w:rsidP="00DE08B0">
      <w:pPr>
        <w:pStyle w:val="ListParagraph"/>
        <w:numPr>
          <w:ilvl w:val="0"/>
          <w:numId w:val="29"/>
        </w:numPr>
      </w:pPr>
      <w:r w:rsidRPr="008279AB">
        <w:t>Give terrain texture, procedurally generated perhaps</w:t>
      </w:r>
      <w:r w:rsidR="008279AB">
        <w:t>.</w:t>
      </w:r>
    </w:p>
    <w:p w:rsidR="00DE08B0" w:rsidRPr="008279AB" w:rsidRDefault="00DE08B0" w:rsidP="00DE08B0">
      <w:pPr>
        <w:pStyle w:val="ListParagraph"/>
        <w:numPr>
          <w:ilvl w:val="0"/>
          <w:numId w:val="29"/>
        </w:numPr>
      </w:pPr>
      <w:r w:rsidRPr="008279AB">
        <w:t xml:space="preserve">Add in rocks. I’ve found a procedural rock generation library I could use to generate awesome rocks. However I would rather try implement rocks myself. I could use a sphere geometry and use </w:t>
      </w:r>
      <w:proofErr w:type="spellStart"/>
      <w:r w:rsidRPr="008279AB">
        <w:t>perlin</w:t>
      </w:r>
      <w:proofErr w:type="spellEnd"/>
      <w:r w:rsidRPr="008279AB">
        <w:t xml:space="preserve"> noise on the vertices to give a bumpy geometry.</w:t>
      </w:r>
    </w:p>
    <w:p w:rsidR="00DE08B0" w:rsidRPr="008279AB" w:rsidRDefault="00DE08B0" w:rsidP="00DE08B0">
      <w:pPr>
        <w:pStyle w:val="ListParagraph"/>
        <w:numPr>
          <w:ilvl w:val="0"/>
          <w:numId w:val="29"/>
        </w:numPr>
      </w:pPr>
      <w:r w:rsidRPr="008279AB">
        <w:t xml:space="preserve">Start work on GUI’s, with a possible (not necessary) </w:t>
      </w:r>
      <w:proofErr w:type="spellStart"/>
      <w:r w:rsidRPr="008279AB">
        <w:t>minimap</w:t>
      </w:r>
      <w:proofErr w:type="spellEnd"/>
      <w:r w:rsidRPr="008279AB">
        <w:t>, and other GUI’s showing the rovers stats and location (perhaps just their coordinates). Commands from mission control would get sent here, the user would then complete</w:t>
      </w:r>
      <w:r w:rsidR="00676296" w:rsidRPr="008279AB">
        <w:t xml:space="preserve"> them. Example: go to the X</w:t>
      </w:r>
      <w:proofErr w:type="gramStart"/>
      <w:r w:rsidR="00676296" w:rsidRPr="008279AB">
        <w:t>,Y,Z</w:t>
      </w:r>
      <w:proofErr w:type="gramEnd"/>
      <w:r w:rsidR="00676296" w:rsidRPr="008279AB">
        <w:t xml:space="preserve"> </w:t>
      </w:r>
      <w:r w:rsidRPr="008279AB">
        <w:t>quadrant, find and sample X rock.</w:t>
      </w:r>
    </w:p>
    <w:p w:rsidR="00DE08B0" w:rsidRPr="008279AB" w:rsidRDefault="00DE08B0" w:rsidP="00DE08B0">
      <w:pPr>
        <w:pStyle w:val="ListParagraph"/>
        <w:numPr>
          <w:ilvl w:val="0"/>
          <w:numId w:val="29"/>
        </w:numPr>
      </w:pPr>
      <w:r w:rsidRPr="008279AB">
        <w:t xml:space="preserve">Add in various missions for the player to complete, perhaps adding in levelling mechanics. For example once the player has completed x number of missions he can access new areas. </w:t>
      </w:r>
    </w:p>
    <w:p w:rsidR="00DE08B0" w:rsidRPr="008279AB" w:rsidRDefault="00DE08B0" w:rsidP="00DE08B0">
      <w:pPr>
        <w:pStyle w:val="ListParagraph"/>
        <w:numPr>
          <w:ilvl w:val="0"/>
          <w:numId w:val="29"/>
        </w:numPr>
      </w:pPr>
      <w:r w:rsidRPr="008279AB">
        <w:t>Add audio</w:t>
      </w:r>
      <w:r w:rsidR="008279AB">
        <w:t>.</w:t>
      </w:r>
    </w:p>
    <w:p w:rsidR="00DE08B0" w:rsidRPr="008279AB" w:rsidRDefault="00DE08B0" w:rsidP="00DE08B0">
      <w:pPr>
        <w:pStyle w:val="ListParagraph"/>
        <w:numPr>
          <w:ilvl w:val="0"/>
          <w:numId w:val="29"/>
        </w:numPr>
      </w:pPr>
      <w:r w:rsidRPr="008279AB">
        <w:t>Add clouds</w:t>
      </w:r>
      <w:r w:rsidR="008279AB">
        <w:t>.</w:t>
      </w:r>
    </w:p>
    <w:p w:rsidR="00DE08B0" w:rsidRPr="008279AB" w:rsidRDefault="00DE08B0" w:rsidP="00DE08B0">
      <w:pPr>
        <w:pStyle w:val="ListParagraph"/>
        <w:numPr>
          <w:ilvl w:val="0"/>
          <w:numId w:val="29"/>
        </w:numPr>
      </w:pPr>
      <w:r w:rsidRPr="008279AB">
        <w:lastRenderedPageBreak/>
        <w:t xml:space="preserve">Add sunlight, shadows – I’m unsure how to do lighting in </w:t>
      </w:r>
      <w:proofErr w:type="spellStart"/>
      <w:r w:rsidRPr="008279AB">
        <w:t>WebGL</w:t>
      </w:r>
      <w:proofErr w:type="spellEnd"/>
      <w:r w:rsidRPr="008279AB">
        <w:t xml:space="preserve"> so would require a lot of research, perhaps taking up a whole sprint. Or it might not </w:t>
      </w:r>
      <w:r w:rsidR="008279AB">
        <w:t xml:space="preserve">be feasible to do this at all, </w:t>
      </w:r>
      <w:r w:rsidRPr="008279AB">
        <w:t>just an idea.</w:t>
      </w:r>
    </w:p>
    <w:p w:rsidR="00DE08B0" w:rsidRPr="008279AB" w:rsidRDefault="00DE08B0" w:rsidP="00DE08B0">
      <w:pPr>
        <w:pStyle w:val="ListParagraph"/>
        <w:numPr>
          <w:ilvl w:val="0"/>
          <w:numId w:val="29"/>
        </w:numPr>
      </w:pPr>
      <w:r w:rsidRPr="008279AB">
        <w:t xml:space="preserve">Add initial loading scene, rover jetpacks into the landing site, terrain comes towards player. This wouldn’t take long. </w:t>
      </w:r>
    </w:p>
    <w:p w:rsidR="004A46A5" w:rsidRPr="008279AB" w:rsidRDefault="00DE08B0" w:rsidP="00F5755E">
      <w:pPr>
        <w:pStyle w:val="ListParagraph"/>
        <w:numPr>
          <w:ilvl w:val="0"/>
          <w:numId w:val="29"/>
        </w:numPr>
      </w:pPr>
      <w:r w:rsidRPr="008279AB">
        <w:t xml:space="preserve">Add water, I imagine this would take a whole sprint in itself but it’s something that would be good to add, from a technical and graphical side. I would have to use various tutorials and resources to be able to do this.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703A8E" w:rsidRDefault="00F5755E" w:rsidP="0080668C">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rsidRPr="00DE08B0">
        <w:t xml:space="preserve"> </w:t>
      </w:r>
      <w:r>
        <w:t xml:space="preserve">The great thing about this project being a game, and later a graphical scene, </w:t>
      </w:r>
      <w:r w:rsidR="008279AB">
        <w:t>is</w:t>
      </w:r>
      <w:r>
        <w:t xml:space="preserve"> that</w:t>
      </w:r>
      <w:r w:rsidR="00401F13">
        <w:t xml:space="preserve"> it </w:t>
      </w:r>
      <w:r w:rsidR="008279AB">
        <w:t>can</w:t>
      </w:r>
      <w:r w:rsidR="00401F13">
        <w:t xml:space="preserve"> be released with whatever </w:t>
      </w:r>
      <w:r w:rsidR="008279AB">
        <w:t>it has</w:t>
      </w:r>
      <w:r w:rsidR="00401F13">
        <w:t xml:space="preserve"> at the time.</w:t>
      </w:r>
      <w:r>
        <w:t xml:space="preserve"> </w:t>
      </w:r>
    </w:p>
    <w:p w:rsidR="008279AB" w:rsidRDefault="008279AB" w:rsidP="0080668C"/>
    <w:p w:rsidR="008279AB" w:rsidRDefault="008279AB" w:rsidP="008279AB">
      <w:pPr>
        <w:pStyle w:val="Heading2"/>
        <w:numPr>
          <w:ilvl w:val="0"/>
          <w:numId w:val="0"/>
        </w:numPr>
        <w:jc w:val="both"/>
      </w:pPr>
      <w:r>
        <w:t xml:space="preserve">1.2.1. Alternative approaches </w:t>
      </w:r>
    </w:p>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struggle with the advanced techniques I had chosen. They might have been the best and most efficient techniques to use, however if I could not implement them, the design would have been a waste of time.</w:t>
      </w:r>
    </w:p>
    <w:p w:rsidR="00C43A92" w:rsidRDefault="00C43A92" w:rsidP="0080668C"/>
    <w:p w:rsidR="008279AB" w:rsidRDefault="007C520A" w:rsidP="0080668C">
      <w:r>
        <w:t>This is a</w:t>
      </w:r>
      <w:r w:rsidR="00816C29">
        <w:t xml:space="preserve"> dangerous approach for this project</w:t>
      </w:r>
      <w:r>
        <w:t xml:space="preserve"> and is discussed further</w:t>
      </w:r>
      <w:r w:rsidR="00816C29">
        <w:t xml:space="preserve"> in the Process section (</w:t>
      </w:r>
      <w:r w:rsidR="00816C29" w:rsidRPr="00816C29">
        <w:rPr>
          <w:color w:val="FF0000"/>
        </w:rPr>
        <w:t>1.3</w:t>
      </w:r>
      <w:r w:rsidR="00816C29">
        <w:t>).</w:t>
      </w:r>
    </w:p>
    <w:p w:rsidR="008279AB" w:rsidRDefault="008279AB" w:rsidP="0080668C"/>
    <w:p w:rsidR="008279AB" w:rsidRPr="00DE08B0" w:rsidRDefault="008279AB" w:rsidP="008279AB">
      <w:pPr>
        <w:pStyle w:val="Heading2"/>
        <w:numPr>
          <w:ilvl w:val="0"/>
          <w:numId w:val="0"/>
        </w:numPr>
        <w:jc w:val="both"/>
      </w:pPr>
      <w:r>
        <w:t>1.2.2. 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If this were the case</w:t>
      </w:r>
      <w:r w:rsidR="00072176">
        <w:rPr>
          <w:lang w:val="en-US"/>
        </w:rPr>
        <w:t>,</w:t>
      </w:r>
      <w:r w:rsidR="0080668C">
        <w:rPr>
          <w:lang w:val="en-US"/>
        </w:rPr>
        <w:t xml:space="preserv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072176" w:rsidRDefault="00072176" w:rsidP="00D61D84">
      <w:pPr>
        <w:jc w:val="both"/>
        <w:rPr>
          <w:lang w:val="en-US"/>
        </w:rPr>
      </w:pPr>
    </w:p>
    <w:p w:rsidR="00072176" w:rsidRPr="00DE08B0" w:rsidRDefault="00072176" w:rsidP="00D61D84">
      <w:pPr>
        <w:jc w:val="both"/>
        <w:rPr>
          <w:lang w:val="en-US"/>
        </w:rPr>
      </w:pPr>
      <w:r>
        <w:rPr>
          <w:lang w:val="en-US"/>
        </w:rPr>
        <w:t xml:space="preserve">There is no place to execute a code injection attack, as the scene as no unchecked input boxes. The GUI that is being used is an open source library, used by thousands of people, this is safe from a code injection attack. </w:t>
      </w:r>
    </w:p>
    <w:p w:rsidR="0034136E" w:rsidRDefault="004C12FA" w:rsidP="0034136E">
      <w:pPr>
        <w:pStyle w:val="Heading2"/>
        <w:jc w:val="both"/>
      </w:pPr>
      <w:bookmarkStart w:id="7" w:name="_Toc476088416"/>
      <w:r>
        <w:t>Process</w:t>
      </w:r>
      <w:bookmarkEnd w:id="7"/>
      <w:r>
        <w:t xml:space="preserve"> </w:t>
      </w:r>
    </w:p>
    <w:p w:rsidR="0034136E" w:rsidRDefault="0034136E"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This was due to several reasons</w:t>
      </w:r>
      <w:r w:rsidR="002364E1">
        <w:rPr>
          <w:lang w:val="en-US"/>
        </w:rPr>
        <w:t>, the</w:t>
      </w:r>
      <w:r>
        <w:rPr>
          <w:lang w:val="en-US"/>
        </w:rPr>
        <w:t xml:space="preserve"> biggest reason </w:t>
      </w:r>
      <w:r w:rsidR="002364E1">
        <w:rPr>
          <w:lang w:val="en-US"/>
        </w:rPr>
        <w:t xml:space="preserve">being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w:t>
      </w:r>
      <w:r>
        <w:rPr>
          <w:rFonts w:eastAsiaTheme="majorEastAsia"/>
          <w:szCs w:val="22"/>
        </w:rPr>
        <w:lastRenderedPageBreak/>
        <w:t xml:space="preserve">problems is not going to happen. </w:t>
      </w:r>
      <w:r>
        <w:rPr>
          <w:lang w:val="en-US"/>
        </w:rPr>
        <w:t>If the requirements and languages of the project were well known at the start, then a waterfall style approach would have been suitable.</w:t>
      </w:r>
    </w:p>
    <w:p w:rsidR="00D1436B" w:rsidRDefault="00D1436B" w:rsidP="004C12FA">
      <w:pPr>
        <w:rPr>
          <w:lang w:val="en-US"/>
        </w:rPr>
      </w:pPr>
    </w:p>
    <w:p w:rsidR="00741B7B" w:rsidRDefault="00741B7B" w:rsidP="004C12FA">
      <w:pPr>
        <w:rPr>
          <w:lang w:val="en-US"/>
        </w:rPr>
      </w:pPr>
      <w:r>
        <w:rPr>
          <w:lang w:val="en-US"/>
        </w:rPr>
        <w:t xml:space="preserve">As with all software, writing documentation is essential. However documentation should only be written if it adds value to the project. It should not hinder the development process. An agile approach allows documentation to be written after the story is complete, meaning it is unlikely that the documentation will have to later be changed. </w:t>
      </w:r>
      <w:r w:rsidR="0034136E">
        <w:rPr>
          <w:lang w:val="en-US"/>
        </w:rPr>
        <w:t>With a waterfall style approach documentation is written early</w:t>
      </w:r>
      <w:r w:rsidR="00A74CF4">
        <w:rPr>
          <w:lang w:val="en-US"/>
        </w:rPr>
        <w:t>,</w:t>
      </w:r>
      <w:r w:rsidR="0034136E">
        <w:rPr>
          <w:lang w:val="en-US"/>
        </w:rPr>
        <w:t xml:space="preserve"> even before the code is implemented. If there are any problems implementing the design and an alternative approach</w:t>
      </w:r>
      <w:r w:rsidR="00A74CF4">
        <w:rPr>
          <w:lang w:val="en-US"/>
        </w:rPr>
        <w:t xml:space="preserve"> ends up being</w:t>
      </w:r>
      <w:r w:rsidR="0034136E">
        <w:rPr>
          <w:lang w:val="en-US"/>
        </w:rPr>
        <w:t xml:space="preserve"> used, then the documentation also has to be rewritten wasting lots of time. </w:t>
      </w:r>
    </w:p>
    <w:p w:rsidR="00DF59A9" w:rsidRDefault="00DF59A9" w:rsidP="004C12FA">
      <w:pPr>
        <w:rPr>
          <w:lang w:val="en-US"/>
        </w:rPr>
      </w:pPr>
    </w:p>
    <w:p w:rsidR="00DF59A9" w:rsidRDefault="00DF59A9" w:rsidP="004C12FA">
      <w:pPr>
        <w:rPr>
          <w:lang w:val="en-US"/>
        </w:rPr>
      </w:pPr>
      <w:r>
        <w:rPr>
          <w:lang w:val="en-US"/>
        </w:rPr>
        <w:t xml:space="preserve">Pair programming is a major component of XPs development model. It involves a navigator and driver (inspector and programmer) sitting down helping each other write the code, on one machine. </w:t>
      </w:r>
      <w:r w:rsidR="008E44F6">
        <w:rPr>
          <w:lang w:val="en-US"/>
        </w:rPr>
        <w:t xml:space="preserve">However this obviously requires 2 people and therefore was not suitable for this project. </w:t>
      </w:r>
    </w:p>
    <w:p w:rsidR="00C23102" w:rsidRDefault="00C23102" w:rsidP="004C12FA">
      <w:pPr>
        <w:rPr>
          <w:lang w:val="en-US"/>
        </w:rPr>
      </w:pPr>
    </w:p>
    <w:p w:rsidR="00C23102" w:rsidRDefault="00C23102" w:rsidP="004C12FA">
      <w:pPr>
        <w:rPr>
          <w:lang w:val="en-US"/>
        </w:rPr>
      </w:pPr>
      <w:r>
        <w:rPr>
          <w:lang w:val="en-US"/>
        </w:rPr>
        <w:t>Since XPs principles</w:t>
      </w:r>
      <w:r w:rsidR="008B3A58">
        <w:rPr>
          <w:lang w:val="en-US"/>
        </w:rPr>
        <w:t xml:space="preserve"> mainly</w:t>
      </w:r>
      <w:r>
        <w:rPr>
          <w:lang w:val="en-US"/>
        </w:rPr>
        <w:t xml:space="preserve"> rely on a team (code inspection, collective code ownership, pair programming) and since SCRUM is just a flexible framework, it made the most sense to use SCRUM for the project. SCRUM allows </w:t>
      </w:r>
      <w:r w:rsidR="008B3A58">
        <w:rPr>
          <w:lang w:val="en-US"/>
        </w:rPr>
        <w:t xml:space="preserve">the developer to pick and choose which agile processes he will use. For example, you have the option to use TDD, rather than it being enforced by the methodology. </w:t>
      </w:r>
    </w:p>
    <w:p w:rsidR="00946335" w:rsidRDefault="00946335" w:rsidP="004C12FA">
      <w:pPr>
        <w:rPr>
          <w:lang w:val="en-US"/>
        </w:rPr>
      </w:pPr>
    </w:p>
    <w:p w:rsidR="00A355E2" w:rsidRDefault="00611380" w:rsidP="00611380">
      <w:pPr>
        <w:pStyle w:val="Heading2"/>
        <w:numPr>
          <w:ilvl w:val="0"/>
          <w:numId w:val="0"/>
        </w:numPr>
        <w:jc w:val="both"/>
      </w:pPr>
      <w:r>
        <w:t xml:space="preserve">1.3.1. </w:t>
      </w:r>
      <w:r w:rsidR="00A355E2">
        <w:t>SCRUM</w:t>
      </w:r>
    </w:p>
    <w:p w:rsidR="00A355E2" w:rsidRDefault="00A355E2" w:rsidP="004C12FA">
      <w:pPr>
        <w:rPr>
          <w:lang w:val="en-US"/>
        </w:rPr>
      </w:pPr>
    </w:p>
    <w:p w:rsidR="00153D47" w:rsidRDefault="00153D47" w:rsidP="004C12FA">
      <w:pPr>
        <w:rPr>
          <w:lang w:val="en-US"/>
        </w:rPr>
      </w:pPr>
      <w:r>
        <w:rPr>
          <w:lang w:val="en-US"/>
        </w:rPr>
        <w:t>A task list, or story list, was created at the start of the project, as described in the analysis section. However these stories can be added throughout the project.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4515DB">
        <w:rPr>
          <w:lang w:val="en-US"/>
        </w:rPr>
        <w:t xml:space="preserve"> each week,</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317811">
        <w:rPr>
          <w:lang w:val="en-US"/>
        </w:rPr>
        <w:t xml:space="preserve">need to be added, and have already been added, to the project. </w:t>
      </w:r>
      <w:r>
        <w:rPr>
          <w:lang w:val="en-US"/>
        </w:rPr>
        <w:t>It also contains information about every sprint</w:t>
      </w:r>
      <w:r w:rsidR="00317811">
        <w:rPr>
          <w:lang w:val="en-US"/>
        </w:rPr>
        <w:t xml:space="preserve"> including what was implemented.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looking back over the weeks work,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 then </w:t>
      </w:r>
      <w:r>
        <w:rPr>
          <w:lang w:val="en-US"/>
        </w:rPr>
        <w:t xml:space="preserve">the language choice </w:t>
      </w:r>
      <w:r w:rsidR="002364E1">
        <w:rPr>
          <w:lang w:val="en-US"/>
        </w:rPr>
        <w:t xml:space="preserve">could have easily </w:t>
      </w:r>
      <w:r>
        <w:rPr>
          <w:lang w:val="en-US"/>
        </w:rPr>
        <w:t xml:space="preserve">been </w:t>
      </w:r>
      <w:r w:rsidR="002364E1">
        <w:rPr>
          <w:lang w:val="en-US"/>
        </w:rPr>
        <w:t xml:space="preserve">adapted </w:t>
      </w:r>
      <w:r>
        <w:rPr>
          <w:lang w:val="en-US"/>
        </w:rPr>
        <w:t>to use</w:t>
      </w:r>
      <w:r w:rsidR="002364E1">
        <w:rPr>
          <w:lang w:val="en-US"/>
        </w:rPr>
        <w:t xml:space="preserve"> a mid-weight library such as three.js. </w:t>
      </w:r>
      <w:r>
        <w:rPr>
          <w:lang w:val="en-US"/>
        </w:rPr>
        <w:t xml:space="preserve">If </w:t>
      </w:r>
      <w:r w:rsidR="008E4A9E">
        <w:rPr>
          <w:lang w:val="en-US"/>
        </w:rPr>
        <w:t xml:space="preserve">the language choice hindered the project with </w:t>
      </w:r>
      <w:r>
        <w:rPr>
          <w:lang w:val="en-US"/>
        </w:rPr>
        <w:t xml:space="preserve">a </w:t>
      </w:r>
      <w:r>
        <w:rPr>
          <w:lang w:val="en-US"/>
        </w:rPr>
        <w:lastRenderedPageBreak/>
        <w:t>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 xml:space="preserve">The adaptability of SCRUM proved useful when changing the project from a game to a graphical scene. The classes were simply refactored and some documentation and tests were removed. </w:t>
      </w:r>
      <w:r w:rsidR="00942627">
        <w:rPr>
          <w:lang w:val="en-US"/>
        </w:rPr>
        <w:t xml:space="preserve">Agile methodologies also value responding to change, this was especially important as when a new technique was learned, it was implemented into the project. For example the rocks where initially rendered with a draw call for each of them. Later on, instanced rendering was used to reduce the draw calls. </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was done, laying out a foundation for how the code would be implemented. This is adapted from the standard 15 minute SCRUM standup – as there are no people to standup and discuss with. </w:t>
      </w:r>
    </w:p>
    <w:p w:rsidR="00942627" w:rsidRDefault="00942627" w:rsidP="004C12FA">
      <w:pPr>
        <w:rPr>
          <w:lang w:val="en-US"/>
        </w:rPr>
      </w:pPr>
    </w:p>
    <w:p w:rsidR="008E4A9E" w:rsidRDefault="004515DB" w:rsidP="004C12FA">
      <w:pPr>
        <w:rPr>
          <w:lang w:val="en-US"/>
        </w:rPr>
      </w:pPr>
      <w:r>
        <w:rPr>
          <w:lang w:val="en-US"/>
        </w:rPr>
        <w:t xml:space="preserve">At the end of a sprint, working, tested, documented software is meant to be released. However with this project, new techniques and methods </w:t>
      </w:r>
      <w:r w:rsidR="0084669C">
        <w:rPr>
          <w:lang w:val="en-US"/>
        </w:rPr>
        <w:t>were</w:t>
      </w:r>
      <w:r>
        <w:rPr>
          <w:lang w:val="en-US"/>
        </w:rPr>
        <w:t xml:space="preserve"> constantly being discovered, meaning it </w:t>
      </w:r>
      <w:r w:rsidR="0084669C">
        <w:rPr>
          <w:lang w:val="en-US"/>
        </w:rPr>
        <w:t>was</w:t>
      </w:r>
      <w:r>
        <w:rPr>
          <w:lang w:val="en-US"/>
        </w:rPr>
        <w:t xml:space="preserve"> a difficult thing to achieve. </w:t>
      </w:r>
      <w:r w:rsidR="00946335">
        <w:rPr>
          <w:lang w:val="en-US"/>
        </w:rPr>
        <w:t xml:space="preserve">For example the rock generation was rewritten several times over, as new methods were learnt that improved the rendering efficiency. </w:t>
      </w:r>
      <w:r w:rsidR="00942627">
        <w:rPr>
          <w:lang w:val="en-US"/>
        </w:rPr>
        <w:t xml:space="preserve">A release version is also published at the end of every sprint (minus one version, as I forgot) showing the sprints progress. </w:t>
      </w:r>
    </w:p>
    <w:p w:rsidR="002364E1" w:rsidRDefault="002364E1" w:rsidP="004C12FA">
      <w:pPr>
        <w:rPr>
          <w:lang w:val="en-US"/>
        </w:rPr>
      </w:pPr>
    </w:p>
    <w:p w:rsidR="00A74CF4" w:rsidRDefault="00A74CF4" w:rsidP="00A74CF4">
      <w:pPr>
        <w:rPr>
          <w:lang w:val="en-US"/>
        </w:rPr>
      </w:pPr>
      <w:r>
        <w:rPr>
          <w:lang w:val="en-US"/>
        </w:rPr>
        <w:t xml:space="preserve">Due to this project being developed independently, most agile processes were altered, or removed completely.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A74CF4" w:rsidRDefault="00A74CF4" w:rsidP="00A74CF4">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for techniques and tasks that were not well understood. </w:t>
      </w:r>
    </w:p>
    <w:p w:rsidR="00936834" w:rsidRDefault="00936834" w:rsidP="004C12FA"/>
    <w:p w:rsidR="00816C29" w:rsidRPr="00F900F8" w:rsidRDefault="00F900F8" w:rsidP="004C12FA">
      <w:r>
        <w:t>On a side note,</w:t>
      </w:r>
      <w:r w:rsidR="00942627">
        <w:t xml:space="preserve"> GitHub was</w:t>
      </w:r>
      <w:r w:rsidR="00611380">
        <w:t xml:space="preserve"> used</w:t>
      </w:r>
      <w:r w:rsidR="00942627">
        <w:t xml:space="preserve"> for version control. This </w:t>
      </w:r>
      <w:r>
        <w:t>provided</w:t>
      </w:r>
      <w:r w:rsidR="00942627">
        <w:t xml:space="preserve"> </w:t>
      </w:r>
      <w:r w:rsidR="00611380">
        <w:t xml:space="preserve">various </w:t>
      </w:r>
      <w:r w:rsidR="00942627">
        <w:t>backups and restore points for the project. It also allowed my supervisor to easily come and see the progress of the project, without having to download the latest version.</w:t>
      </w:r>
      <w:r>
        <w:t xml:space="preserve"> </w:t>
      </w:r>
    </w:p>
    <w:p w:rsidR="00806CFF" w:rsidRDefault="00F900F8" w:rsidP="004C12FA">
      <w:pPr>
        <w:pStyle w:val="Heading1"/>
      </w:pPr>
      <w:bookmarkStart w:id="8" w:name="_Toc192777707"/>
      <w:bookmarkStart w:id="9" w:name="_Toc222978596"/>
      <w:bookmarkStart w:id="10" w:name="_Toc476088417"/>
      <w:bookmarkEnd w:id="4"/>
      <w:r>
        <w:t>Des</w:t>
      </w:r>
      <w:r w:rsidR="00711DBE">
        <w:t>ign</w:t>
      </w:r>
      <w:bookmarkEnd w:id="8"/>
      <w:bookmarkEnd w:id="9"/>
      <w:bookmarkEnd w:id="10"/>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to </w:t>
      </w:r>
      <w:r w:rsidR="000F52D0">
        <w:t>use</w:t>
      </w:r>
      <w:r>
        <w:t>. The only thing you can use is the browser developer console, you can view this by pressing F12 whilst in Chrome/Firefox. This developer console contains a useful debugger and also features to view: resource loading times, code execution times and memory usage. These features where used throughout the testing process.</w:t>
      </w:r>
    </w:p>
    <w:p w:rsidR="00E56561" w:rsidRDefault="00E56561" w:rsidP="00D61D84">
      <w:pPr>
        <w:jc w:val="both"/>
      </w:pPr>
    </w:p>
    <w:p w:rsidR="00B9184D" w:rsidRDefault="00E56561" w:rsidP="00D61D84">
      <w:pPr>
        <w:jc w:val="both"/>
      </w:pPr>
      <w:r>
        <w:t xml:space="preserve">The design of the project evolved throughout. Agile development does not recommend a large up front design, hence why this project didn’t have one. Tasks would be taken </w:t>
      </w:r>
      <w:r>
        <w:lastRenderedPageBreak/>
        <w:t xml:space="preserve">from the product backlog then they would be: researched, designed, built, tested and finally documented. There was 15 minutes of dedicated design </w:t>
      </w:r>
      <w:r w:rsidR="000F52D0">
        <w:t xml:space="preserve">per day, </w:t>
      </w:r>
      <w:r>
        <w:t>on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9538BE" w:rsidRDefault="009538BE" w:rsidP="00D61D84">
      <w:pPr>
        <w:jc w:val="both"/>
      </w:pPr>
    </w:p>
    <w:p w:rsidR="00816C29" w:rsidRDefault="009538BE" w:rsidP="00D61D84">
      <w:pPr>
        <w:jc w:val="both"/>
      </w:pPr>
      <w:r>
        <w:t>//show how the design ev</w:t>
      </w:r>
      <w:r w:rsidR="000F52D0">
        <w:t>olved over the project?</w:t>
      </w:r>
    </w:p>
    <w:p w:rsidR="00816C29" w:rsidRDefault="00816C29" w:rsidP="00D61D84">
      <w:pPr>
        <w:jc w:val="both"/>
      </w:pPr>
      <w:r>
        <w:t xml:space="preserve">// show the method design, talk about final terrain rendering </w:t>
      </w:r>
      <w:proofErr w:type="spellStart"/>
      <w:proofErr w:type="gramStart"/>
      <w:r>
        <w:t>etc</w:t>
      </w:r>
      <w:proofErr w:type="spellEnd"/>
      <w:r>
        <w:t xml:space="preserve"> ???</w:t>
      </w:r>
      <w:proofErr w:type="gramEnd"/>
    </w:p>
    <w:p w:rsidR="008C0B31" w:rsidRDefault="00A11B8A" w:rsidP="008C0B31">
      <w:pPr>
        <w:pStyle w:val="Heading2"/>
      </w:pPr>
      <w:bookmarkStart w:id="11" w:name="_Toc222978597"/>
      <w:bookmarkStart w:id="12" w:name="_Toc476088418"/>
      <w:bookmarkStart w:id="13" w:name="_Toc192777708"/>
      <w:r>
        <w:t>Overall Architecture</w:t>
      </w:r>
      <w:bookmarkEnd w:id="11"/>
      <w:bookmarkEnd w:id="12"/>
    </w:p>
    <w:p w:rsidR="008C0B31" w:rsidRDefault="000D44A4" w:rsidP="008C0B31">
      <w:r>
        <w:rPr>
          <w:noProof/>
        </w:rPr>
        <w:pict>
          <v:shape id="_x0000_s1034" type="#_x0000_t75" style="position:absolute;margin-left:286.25pt;margin-top:4.05pt;width:134.75pt;height:197.95pt;z-index:-251638784;mso-position-horizontal-relative:text;mso-position-vertical-relative:text;mso-width-relative:page;mso-height-relative:page" wrapcoords="-39 0 -39 21568 21600 21568 21600 0 -39 0">
            <v:imagedata r:id="rId25" o:title="Flow Diagram" croptop="1378f" cropbottom="47910f" cropright="52252f"/>
            <w10:wrap type="tight"/>
          </v:shape>
        </w:pict>
      </w:r>
    </w:p>
    <w:p w:rsidR="008C0B31" w:rsidRDefault="008C0B31" w:rsidP="008C0B31">
      <w:r>
        <w:t>The easiest way to understand my scene is to look at the flow diagram. First, we define a key</w:t>
      </w:r>
      <w:r w:rsidR="002458B9">
        <w:t xml:space="preserve"> (left image)</w:t>
      </w:r>
      <w:r>
        <w:t xml:space="preserve"> for the different components of the diagram.</w:t>
      </w:r>
    </w:p>
    <w:p w:rsidR="008C0B31" w:rsidRDefault="008C0B31" w:rsidP="008C0B31"/>
    <w:p w:rsidR="00B34922" w:rsidRDefault="008C0B31" w:rsidP="00B34922">
      <w:r>
        <w:t xml:space="preserve">The scene begins by creating all of the game objects and vertex data. This is done within the </w:t>
      </w:r>
      <w:proofErr w:type="spellStart"/>
      <w:r w:rsidR="00B34922">
        <w:t>MarsScene</w:t>
      </w:r>
      <w:proofErr w:type="spellEnd"/>
      <w:r w:rsidR="00B34922">
        <w:t xml:space="preserve"> class. After the scene data has been setup (terrain, rocks, </w:t>
      </w:r>
      <w:proofErr w:type="gramStart"/>
      <w:r w:rsidR="00B34922">
        <w:t>water</w:t>
      </w:r>
      <w:proofErr w:type="gramEnd"/>
      <w:r w:rsidR="00B34922">
        <w:t>) then the render cycle is started.</w:t>
      </w:r>
    </w:p>
    <w:p w:rsidR="008C0B31" w:rsidRDefault="008C0B31" w:rsidP="008C0B31"/>
    <w:p w:rsidR="008C0B31" w:rsidRDefault="008C0B31" w:rsidP="008C0B31"/>
    <w:p w:rsidR="008C0B31" w:rsidRDefault="000D44A4" w:rsidP="008C0B31">
      <w:r>
        <w:rPr>
          <w:noProof/>
        </w:rPr>
        <w:pict>
          <v:shape id="_x0000_s1035" type="#_x0000_t75" style="position:absolute;margin-left:48.85pt;margin-top:12.1pt;width:107.3pt;height:180.35pt;z-index:-251636736;mso-position-horizontal-relative:text;mso-position-vertical-relative:text;mso-width-relative:page;mso-height-relative:page" wrapcoords="-39 0 -39 21568 21600 21568 21600 0 -39 0">
            <v:imagedata r:id="rId25" o:title="Flow Diagram" croptop="1024f" cropbottom="53433f" cropleft="24346f" cropright="33262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8C0B31" w:rsidRDefault="00B34922" w:rsidP="008C0B31">
      <w:r>
        <w:t xml:space="preserve">At the start of the render loop, the entire screen is cleared, ready for drawing the new frame. </w:t>
      </w:r>
      <w:r w:rsidR="004D5CBD">
        <w:t xml:space="preserve">The program then checks if the user is currently pressing down a key (W for forward). The global matrices (defined in program.js) are then updated appropriately. If the user was trying to move forward then the cameras X and Z position is updated by the direction in which they’re facing, times by the camera speed. The cameras Y position isn’t updated here, instead the user can go up by pressing R (for rise). </w:t>
      </w:r>
    </w:p>
    <w:p w:rsidR="008C0B31" w:rsidRDefault="008C0B31" w:rsidP="008C0B31"/>
    <w:p w:rsidR="008C0B31" w:rsidRDefault="000D44A4" w:rsidP="008C0B31">
      <w:r>
        <w:rPr>
          <w:noProof/>
        </w:rPr>
        <w:lastRenderedPageBreak/>
        <w:pict>
          <v:shape id="_x0000_s1037" type="#_x0000_t75" style="position:absolute;margin-left:-19.3pt;margin-top:6.05pt;width:291.85pt;height:122.65pt;z-index:-251634688;mso-position-horizontal-relative:text;mso-position-vertical-relative:text;mso-width-relative:page;mso-height-relative:page" wrapcoords="-39 0 -39 21567 21600 21567 21600 0 -39 0">
            <v:imagedata r:id="rId26"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B34922" w:rsidRDefault="00B34922" w:rsidP="008C0B31"/>
    <w:p w:rsidR="008C0B31" w:rsidRDefault="008C0B31" w:rsidP="008C0B31"/>
    <w:p w:rsidR="008C0B31" w:rsidRDefault="008C0B31" w:rsidP="008C0B31"/>
    <w:p w:rsidR="00106CD8" w:rsidRDefault="00106CD8" w:rsidP="008C0B31"/>
    <w:p w:rsidR="00106CD8" w:rsidRDefault="00106CD8" w:rsidP="008C0B31">
      <w:r>
        <w:t xml:space="preserve">After the matrices have been updated for the current frame, they’re passed into the vertex </w:t>
      </w:r>
      <w:proofErr w:type="spellStart"/>
      <w:r>
        <w:t>shader</w:t>
      </w:r>
      <w:proofErr w:type="spellEnd"/>
      <w:r>
        <w:t xml:space="preserve">. This is done with a call to </w:t>
      </w:r>
      <w:proofErr w:type="spellStart"/>
      <w:r>
        <w:t>mainProgram.updateAttributesAndUniforms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0D44A4" w:rsidP="008C0B31">
      <w:r>
        <w:rPr>
          <w:noProof/>
        </w:rPr>
        <w:pict>
          <v:shape id="_x0000_s1038" type="#_x0000_t75" style="position:absolute;margin-left:161.3pt;margin-top:10.3pt;width:253.75pt;height:347.7pt;z-index:-251632640;mso-position-horizontal-relative:text;mso-position-vertical-relative:text;mso-width-relative:page;mso-height-relative:page" wrapcoords="-39 0 -39 21568 21600 21568 21600 0 -39 0">
            <v:imagedata r:id="rId26" o:title="Flow Diagram (2)" croptop="20356f" cropbottom="6520f" cropleft="32926f" cropright="-1287f"/>
            <w10:wrap type="tight"/>
          </v:shape>
        </w:pict>
      </w:r>
    </w:p>
    <w:p w:rsidR="000F52D0" w:rsidRDefault="00106CD8" w:rsidP="008C0B31">
      <w:r>
        <w:t xml:space="preserve">The vertex </w:t>
      </w:r>
      <w:proofErr w:type="spellStart"/>
      <w:r>
        <w:t>shader</w:t>
      </w:r>
      <w:proofErr w:type="spellEnd"/>
      <w:r>
        <w:t xml:space="preserve"> gets run on every vertex, outputting the </w:t>
      </w:r>
      <w:proofErr w:type="spellStart"/>
      <w:r>
        <w:t>gl_position</w:t>
      </w:r>
      <w:proofErr w:type="spellEnd"/>
      <w:r>
        <w:t xml:space="preserve"> variable. </w:t>
      </w:r>
    </w:p>
    <w:p w:rsidR="000F52D0" w:rsidRDefault="000F52D0" w:rsidP="008C0B31"/>
    <w:p w:rsidR="000F52D0" w:rsidRDefault="00F45634" w:rsidP="008C0B31">
      <w:r>
        <w:t>The</w:t>
      </w:r>
      <w:r w:rsidR="00106CD8">
        <w:t xml:space="preserve"> information that isn’t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xml:space="preserve">. </w:t>
      </w:r>
    </w:p>
    <w:p w:rsidR="000F52D0" w:rsidRDefault="000F52D0" w:rsidP="008C0B31"/>
    <w:p w:rsidR="000F52D0" w:rsidRDefault="00106CD8" w:rsidP="008C0B31">
      <w:r>
        <w:t xml:space="preserve">This in turn performs the depth test, discarding fragments that </w:t>
      </w:r>
      <w:r w:rsidR="002458B9">
        <w:t>can’t be seen</w:t>
      </w:r>
      <w:r>
        <w:t xml:space="preserve">. This is shown with the decision (diamond) box in the below diagram. </w:t>
      </w:r>
    </w:p>
    <w:p w:rsidR="000F52D0" w:rsidRDefault="000F52D0" w:rsidP="008C0B31"/>
    <w:p w:rsidR="000F52D0" w:rsidRDefault="00F45634" w:rsidP="008C0B31">
      <w:r>
        <w:t xml:space="preserve">If the current fragment passes, then it is written into the colour buffer. </w:t>
      </w:r>
    </w:p>
    <w:p w:rsidR="000F52D0" w:rsidRDefault="000F52D0" w:rsidP="008C0B31"/>
    <w:p w:rsidR="005A2AFD" w:rsidRDefault="00F45634" w:rsidP="008C0B31">
      <w:r>
        <w:t>Once all objects in the scene have been drawn to the colour buffer, it is swapped with the frame buffer to update the display.</w:t>
      </w:r>
    </w:p>
    <w:p w:rsidR="005A2AFD" w:rsidRDefault="005A2AFD" w:rsidP="008C0B31"/>
    <w:p w:rsidR="00106CD8" w:rsidRDefault="00F45634" w:rsidP="008C0B31">
      <w:r>
        <w:t xml:space="preserve"> </w:t>
      </w:r>
    </w:p>
    <w:p w:rsidR="00106CD8" w:rsidRDefault="00106CD8" w:rsidP="008C0B31"/>
    <w:p w:rsidR="00106CD8" w:rsidRDefault="00106CD8" w:rsidP="008C0B31"/>
    <w:p w:rsidR="005A2AFD" w:rsidRDefault="005A2AFD" w:rsidP="008C0B31"/>
    <w:p w:rsidR="000F52D0" w:rsidRDefault="000F52D0" w:rsidP="008C0B31"/>
    <w:p w:rsidR="005A2AFD" w:rsidRDefault="005A2AFD" w:rsidP="008C0B31"/>
    <w:p w:rsidR="005A2AFD" w:rsidRPr="008C0B31" w:rsidRDefault="005A2AFD" w:rsidP="008C0B31"/>
    <w:p w:rsidR="0058156D" w:rsidRDefault="00A11B8A" w:rsidP="004C12FA">
      <w:pPr>
        <w:pStyle w:val="Heading2"/>
      </w:pPr>
      <w:bookmarkStart w:id="14" w:name="_Toc222978598"/>
      <w:bookmarkStart w:id="15" w:name="_Toc476088419"/>
      <w:r>
        <w:lastRenderedPageBreak/>
        <w:t>Detailed Design</w:t>
      </w:r>
      <w:bookmarkEnd w:id="14"/>
      <w:bookmarkEnd w:id="15"/>
      <w:r>
        <w:t xml:space="preserve"> </w:t>
      </w:r>
    </w:p>
    <w:p w:rsidR="0058156D" w:rsidRDefault="0058156D" w:rsidP="004C12FA">
      <w:r>
        <w:t>Since this project was developed with SCRUM, the design of the project was constantly</w:t>
      </w:r>
      <w:r w:rsidR="00366643">
        <w:t xml:space="preserve"> evolving</w:t>
      </w:r>
      <w:r>
        <w:t xml:space="preserve">. </w:t>
      </w:r>
      <w:r w:rsidR="00366643">
        <w:t>A game/scene allows for a very adaptable design</w:t>
      </w:r>
      <w:r w:rsidR="000F52D0">
        <w:t>. New classes are simply added, containing</w:t>
      </w:r>
      <w:r>
        <w:t xml:space="preserve"> with a setup and render method, then added these </w:t>
      </w:r>
      <w:r w:rsidR="000F52D0">
        <w:t xml:space="preserve">setup and render </w:t>
      </w:r>
      <w:r>
        <w:t xml:space="preserve">method calls into my </w:t>
      </w:r>
      <w:r w:rsidR="002458B9">
        <w:t>main setup function and render loop</w:t>
      </w:r>
      <w:r>
        <w:t xml:space="preserve">. </w:t>
      </w:r>
    </w:p>
    <w:p w:rsidR="00355063" w:rsidRDefault="00355063" w:rsidP="004C12FA"/>
    <w:p w:rsidR="00D806AD" w:rsidRDefault="000D44A4" w:rsidP="004C12FA">
      <w:r>
        <w:rPr>
          <w:noProof/>
        </w:rPr>
        <w:pict>
          <v:shape id="_x0000_s1040" type="#_x0000_t75" style="position:absolute;margin-left:-4.5pt;margin-top:59.35pt;width:414.35pt;height:191.7pt;z-index:-251630592;mso-position-horizontal-relative:text;mso-position-vertical-relative:text;mso-width-relative:page;mso-height-relative:page" wrapcoords="-39 0 -39 21516 21600 21516 21600 0 -39 0">
            <v:imagedata r:id="rId27" o:title="0"/>
            <w10:wrap type="tight"/>
          </v:shape>
        </w:pict>
      </w:r>
      <w:r w:rsidR="00355063">
        <w:t xml:space="preserve">In the documentation folder you will find </w:t>
      </w:r>
      <w:r w:rsidR="002458B9">
        <w:t>lots</w:t>
      </w:r>
      <w:r w:rsidR="00355063">
        <w:t xml:space="preserve"> of XML files. These files contain the class diagram of the scene at different stages of development. These XML files can be opened with draw.io.</w:t>
      </w:r>
      <w:r w:rsidR="00355063" w:rsidRPr="00460920">
        <w:rPr>
          <w:color w:val="FF0000"/>
        </w:rPr>
        <w:t xml:space="preserve"> // reference draw.io here</w:t>
      </w:r>
      <w:r w:rsidR="00355063">
        <w:t xml:space="preserve">. </w:t>
      </w:r>
      <w:r w:rsidR="00D806AD">
        <w:t>In the initial stages of my proje</w:t>
      </w:r>
      <w:r w:rsidR="00355063">
        <w:t>ct, the class diagram was this:</w:t>
      </w:r>
    </w:p>
    <w:p w:rsidR="00355063" w:rsidRDefault="00355063" w:rsidP="004C12FA"/>
    <w:p w:rsidR="00D806AD" w:rsidRDefault="00D806AD" w:rsidP="004C12FA">
      <w:r>
        <w:t>The index file conta</w:t>
      </w:r>
      <w:r w:rsidR="00DA4560">
        <w:t xml:space="preserve">ins </w:t>
      </w:r>
      <w:r>
        <w:t>the setup and render methods used to start the scene. As you can see the class diagram is not very desc</w:t>
      </w:r>
      <w:r w:rsidR="00BA3D71">
        <w:t>riptive just using the JavaScript</w:t>
      </w:r>
      <w:r>
        <w:t xml:space="preserve"> </w:t>
      </w:r>
      <w:proofErr w:type="spellStart"/>
      <w:r>
        <w:t>v</w:t>
      </w:r>
      <w:r w:rsidR="00DA4560">
        <w:t>ar</w:t>
      </w:r>
      <w:proofErr w:type="spellEnd"/>
      <w:r w:rsidR="00DA4560">
        <w:t xml:space="preserve"> keyword to define variables. At the end of a SCRUM retrospective it became clear that the class diagram needed better description. This was added to later versions of the diagram. </w:t>
      </w:r>
    </w:p>
    <w:p w:rsidR="00460920" w:rsidRDefault="00460920" w:rsidP="004C12FA"/>
    <w:p w:rsidR="00460920" w:rsidRPr="00460920" w:rsidRDefault="00460920" w:rsidP="004C12FA">
      <w:r>
        <w:t xml:space="preserve">The below image shows a later version of the project around sprint 5. This shows the adaptability of the design. The new classes are simply added on, not changing or effecting the older classes. </w:t>
      </w:r>
      <w:proofErr w:type="spellStart"/>
      <w:r>
        <w:t>RockGenerator</w:t>
      </w:r>
      <w:proofErr w:type="spellEnd"/>
      <w:r>
        <w:t xml:space="preserve">, </w:t>
      </w:r>
      <w:proofErr w:type="spellStart"/>
      <w:r w:rsidR="00BD5091">
        <w:t>TextureLoader</w:t>
      </w:r>
      <w:proofErr w:type="spellEnd"/>
      <w:r w:rsidR="00BD5091">
        <w:t xml:space="preserve">, Texture and Camera classes have all be added. Although the camera class is just the </w:t>
      </w:r>
      <w:r w:rsidR="00B9750F">
        <w:t>refactored player class.</w:t>
      </w:r>
    </w:p>
    <w:p w:rsidR="00D806AD" w:rsidRDefault="00D806AD" w:rsidP="004C12FA"/>
    <w:p w:rsidR="00D806AD" w:rsidRDefault="00D806AD" w:rsidP="004C12FA"/>
    <w:p w:rsidR="00D806AD" w:rsidRDefault="00D806AD" w:rsidP="004C12FA"/>
    <w:p w:rsidR="00D806AD" w:rsidRDefault="00D806AD" w:rsidP="004C12FA"/>
    <w:p w:rsidR="00D806AD" w:rsidRDefault="000D44A4" w:rsidP="004C12FA">
      <w:r>
        <w:rPr>
          <w:noProof/>
        </w:rPr>
        <w:lastRenderedPageBreak/>
        <w:pict>
          <v:shape id="_x0000_s1041" type="#_x0000_t75" style="position:absolute;margin-left:-.05pt;margin-top:13.7pt;width:413.75pt;height:281.55pt;z-index:-251628544;mso-position-horizontal-relative:text;mso-position-vertical-relative:text;mso-width-relative:page;mso-height-relative:page" wrapcoords="-39 0 -39 21542 21600 21542 21600 0 -39 0">
            <v:imagedata r:id="rId28" o:title="1"/>
            <w10:wrap type="tight"/>
          </v:shape>
        </w:pict>
      </w:r>
    </w:p>
    <w:p w:rsidR="00D806AD" w:rsidRDefault="00D806AD" w:rsidP="004C12FA"/>
    <w:p w:rsidR="00D806AD" w:rsidRPr="00EA2A56" w:rsidRDefault="000D44A4" w:rsidP="004C12FA">
      <w:r>
        <w:rPr>
          <w:noProof/>
        </w:rPr>
        <w:pict>
          <v:shape id="_x0000_s1047" type="#_x0000_t75" style="position:absolute;margin-left:286.45pt;margin-top:8.95pt;width:128.55pt;height:185.9pt;z-index:-251616256;mso-position-horizontal-relative:text;mso-position-vertical-relative:text;mso-width-relative:page;mso-height-relative:page" wrapcoords="-39 0 -39 21541 21600 21541 21600 0 -39 0">
            <v:imagedata r:id="rId29" o:title="Final class diagram" cropbottom="55934f" cropright="61161f"/>
            <w10:wrap type="tight"/>
          </v:shape>
        </w:pict>
      </w:r>
    </w:p>
    <w:p w:rsidR="00EA2A56" w:rsidRPr="00EA2A56" w:rsidRDefault="00EA2A56" w:rsidP="004C12FA">
      <w:pPr>
        <w:pStyle w:val="Heading3"/>
      </w:pPr>
      <w:bookmarkStart w:id="16" w:name="_Toc222978599"/>
      <w:bookmarkStart w:id="17" w:name="_Toc476088420"/>
      <w:r>
        <w:t>Even More Detail</w:t>
      </w:r>
      <w:bookmarkEnd w:id="16"/>
      <w:bookmarkEnd w:id="17"/>
    </w:p>
    <w:p w:rsidR="00A11B8A" w:rsidRDefault="00A11B8A" w:rsidP="004C12FA"/>
    <w:p w:rsidR="00CE3D27" w:rsidRDefault="00986FC2" w:rsidP="004C12FA">
      <w:r>
        <w:t xml:space="preserve">The key of my class diagram is defined in the top right of the image. </w:t>
      </w:r>
    </w:p>
    <w:p w:rsidR="00CE3D27" w:rsidRDefault="00CE3D27" w:rsidP="004C12FA"/>
    <w:p w:rsidR="00CE3D27" w:rsidRDefault="00CE3D27" w:rsidP="004C12FA">
      <w:r>
        <w:t xml:space="preserve">The important parts of each of my classes in the diagram are the setup and render methods.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actual type is much easier to read.</w:t>
      </w:r>
    </w:p>
    <w:p w:rsidR="00CE3D27" w:rsidRDefault="00CE3D27" w:rsidP="004C12FA"/>
    <w:p w:rsidR="00986FC2" w:rsidRDefault="00CE3D27" w:rsidP="004C12FA">
      <w:r>
        <w:t xml:space="preserve">Also the switching of the </w:t>
      </w:r>
      <w:proofErr w:type="spellStart"/>
      <w:r>
        <w:t>shaders</w:t>
      </w:r>
      <w:proofErr w:type="spellEnd"/>
      <w:r>
        <w:t xml:space="preserve"> used when rendering different parts of the scene.</w:t>
      </w:r>
    </w:p>
    <w:p w:rsidR="00986FC2" w:rsidRDefault="00986FC2" w:rsidP="004C12FA"/>
    <w:p w:rsidR="00986FC2" w:rsidRDefault="00986FC2" w:rsidP="004C12FA"/>
    <w:p w:rsidR="00CE3D27" w:rsidRDefault="00CE3D27"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0814EC" w:rsidRDefault="000814EC" w:rsidP="004C12FA"/>
    <w:p w:rsidR="00CE3D27" w:rsidRDefault="000D44A4" w:rsidP="004C12FA">
      <w:r>
        <w:rPr>
          <w:noProof/>
        </w:rPr>
        <w:lastRenderedPageBreak/>
        <w:pict>
          <v:shape id="_x0000_s1049" type="#_x0000_t75" style="position:absolute;margin-left:.25pt;margin-top:2.65pt;width:414.7pt;height:273.05pt;z-index:-251614208;mso-position-horizontal-relative:text;mso-position-vertical-relative:text;mso-width-relative:page;mso-height-relative:page" wrapcoords="-39 0 -39 21541 21600 21541 21600 0 -39 0">
            <v:imagedata r:id="rId30" o:title="Class Diagram final final"/>
            <w10:wrap type="tight"/>
          </v:shape>
        </w:pict>
      </w:r>
    </w:p>
    <w:p w:rsidR="00986FC2" w:rsidRDefault="00986FC2" w:rsidP="004C12FA"/>
    <w:p w:rsidR="00A11B8A" w:rsidRDefault="00A11B8A" w:rsidP="004C12FA">
      <w:pPr>
        <w:pStyle w:val="Heading2"/>
      </w:pPr>
      <w:bookmarkStart w:id="18" w:name="_Toc222978600"/>
      <w:bookmarkStart w:id="19" w:name="_Toc476088421"/>
      <w:r>
        <w:t>User Interface Design</w:t>
      </w:r>
      <w:bookmarkEnd w:id="18"/>
      <w:bookmarkEnd w:id="19"/>
      <w:r>
        <w:t xml:space="preserve"> </w:t>
      </w:r>
    </w:p>
    <w:p w:rsidR="00BE637A" w:rsidRDefault="00BE637A" w:rsidP="00BE637A"/>
    <w:p w:rsidR="00DA22B6" w:rsidRDefault="00BE637A" w:rsidP="00BE637A">
      <w:r>
        <w:t>Before the project direction changed from a game to a graphical scene</w:t>
      </w:r>
      <w:r w:rsidR="00DA22B6">
        <w:t xml:space="preserve"> various user interfaces where designed. </w:t>
      </w:r>
    </w:p>
    <w:p w:rsidR="00BE637A" w:rsidRDefault="00BE637A" w:rsidP="00BE637A"/>
    <w:p w:rsidR="00BE637A" w:rsidRDefault="00DA22B6" w:rsidP="00BE637A">
      <w:r>
        <w:t xml:space="preserve">// </w:t>
      </w:r>
      <w:r w:rsidR="00D27BF1">
        <w:t xml:space="preserve">reference </w:t>
      </w:r>
      <w:proofErr w:type="spellStart"/>
      <w:r w:rsidR="00D27BF1">
        <w:t>ui</w:t>
      </w:r>
      <w:proofErr w:type="spellEnd"/>
      <w:r w:rsidR="00D27BF1">
        <w:t xml:space="preserve"> images rather than having them here, as they weren’t even used</w:t>
      </w:r>
    </w:p>
    <w:p w:rsidR="00BE637A" w:rsidRDefault="00BE637A" w:rsidP="00BE637A"/>
    <w:p w:rsidR="00BE637A" w:rsidRDefault="00BE637A" w:rsidP="00BE637A"/>
    <w:p w:rsidR="00BE637A" w:rsidRDefault="00BE637A" w:rsidP="00BE637A"/>
    <w:p w:rsidR="00BE637A" w:rsidRDefault="00BE637A" w:rsidP="00BE637A"/>
    <w:p w:rsidR="00BE637A" w:rsidRDefault="00BE637A" w:rsidP="00BE637A"/>
    <w:p w:rsidR="00BE637A" w:rsidRPr="00BE637A" w:rsidRDefault="00BE637A" w:rsidP="00BE637A"/>
    <w:p w:rsidR="00EA2A56" w:rsidRDefault="00EA2A56" w:rsidP="004C12FA">
      <w:pPr>
        <w:pStyle w:val="Heading2"/>
      </w:pPr>
      <w:bookmarkStart w:id="20" w:name="_Toc222978601"/>
      <w:bookmarkStart w:id="21" w:name="_Toc476088422"/>
      <w:r>
        <w:t>Other Relevant Sections</w:t>
      </w:r>
      <w:bookmarkEnd w:id="20"/>
      <w:bookmarkEnd w:id="21"/>
    </w:p>
    <w:p w:rsidR="00A11B8A" w:rsidRDefault="00A11B8A" w:rsidP="004C12FA"/>
    <w:p w:rsidR="00E56561" w:rsidRDefault="00E56561" w:rsidP="004C12FA">
      <w:r>
        <w:t>// terrain rendering design?</w:t>
      </w:r>
    </w:p>
    <w:p w:rsidR="00D27BF1" w:rsidRPr="00E56561" w:rsidRDefault="00D27BF1" w:rsidP="004C12FA"/>
    <w:p w:rsidR="00C64C54" w:rsidRDefault="00711DBE" w:rsidP="003826F0">
      <w:pPr>
        <w:pStyle w:val="Heading1"/>
      </w:pPr>
      <w:bookmarkStart w:id="22" w:name="_Toc222978602"/>
      <w:bookmarkStart w:id="23" w:name="_Toc476088423"/>
      <w:r>
        <w:t>Implementation</w:t>
      </w:r>
      <w:bookmarkStart w:id="24" w:name="_Toc192777712"/>
      <w:bookmarkEnd w:id="13"/>
      <w:bookmarkEnd w:id="22"/>
      <w:bookmarkEnd w:id="23"/>
    </w:p>
    <w:p w:rsidR="003826F0" w:rsidRDefault="003826F0" w:rsidP="00D61D84">
      <w:pPr>
        <w:jc w:val="both"/>
      </w:pPr>
    </w:p>
    <w:p w:rsidR="003826F0" w:rsidRDefault="003826F0" w:rsidP="00D61D84">
      <w:pPr>
        <w:jc w:val="both"/>
      </w:pPr>
      <w:r>
        <w:t xml:space="preserve">This project started out as a game and continued this way until around sprint 5 where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145834" w:rsidP="00D61D84">
      <w:pPr>
        <w:jc w:val="both"/>
      </w:pPr>
      <w:r>
        <w:lastRenderedPageBreak/>
        <w:t xml:space="preserve">It became clear that the </w:t>
      </w:r>
      <w:r w:rsidR="00C64C54">
        <w:t>game aspects of the project</w:t>
      </w:r>
      <w:r>
        <w:t xml:space="preserve"> were not fun to build</w:t>
      </w:r>
      <w:r w:rsidR="00C64C54">
        <w:t xml:space="preserve">. There were 2 different things I was working on: the game code written in JavaScript and the graphics code in </w:t>
      </w:r>
      <w:proofErr w:type="spellStart"/>
      <w:r w:rsidR="00C64C54">
        <w:t>WebGL</w:t>
      </w:r>
      <w:proofErr w:type="spellEnd"/>
      <w:r w:rsidR="00C64C54">
        <w:t>. Since the graphics were what I was interested in, writing thousands of JavaScript lines to create a gam</w:t>
      </w:r>
      <w:r w:rsidR="003826F0">
        <w:t>e was not interesting. The game</w:t>
      </w:r>
      <w:r w:rsidR="00C64C54">
        <w:t xml:space="preserve"> </w:t>
      </w:r>
      <w:r w:rsidR="003826F0">
        <w:t>features</w:t>
      </w:r>
      <w:r w:rsidR="00C64C54">
        <w:t xml:space="preserve"> also took so long to write and because of this, the graphics of the game suffered. </w:t>
      </w:r>
      <w:r w:rsidR="00D27BF1">
        <w:t>This lead to the game elements being stripped out</w:t>
      </w:r>
      <w:r w:rsidR="00C64C54">
        <w:t xml:space="preserve"> </w:t>
      </w:r>
      <w:r w:rsidR="00285E11">
        <w:t xml:space="preserve">and </w:t>
      </w:r>
      <w:r w:rsidR="00D27BF1">
        <w:t xml:space="preserve">afterwards </w:t>
      </w:r>
      <w:r w:rsidR="00285E11">
        <w:t>just focus</w:t>
      </w:r>
      <w:r w:rsidR="00D27BF1">
        <w:t>ing</w:t>
      </w:r>
      <w:r w:rsidR="00285E11">
        <w:t xml:space="preserve"> on the graphics.</w:t>
      </w:r>
    </w:p>
    <w:p w:rsidR="001D1633" w:rsidRDefault="001D1633" w:rsidP="00D61D84">
      <w:pPr>
        <w:jc w:val="both"/>
      </w:pPr>
    </w:p>
    <w:p w:rsidR="00145834" w:rsidRDefault="00145834" w:rsidP="00D61D84">
      <w:pPr>
        <w:jc w:val="both"/>
      </w:pPr>
      <w:r>
        <w:t>The background reading and implementation</w:t>
      </w:r>
      <w:r w:rsidR="007E727D">
        <w:t xml:space="preserve"> sections</w:t>
      </w:r>
      <w:r>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and getting a head start was crucial. </w:t>
      </w:r>
    </w:p>
    <w:p w:rsidR="00D27BF1" w:rsidRDefault="00D27BF1" w:rsidP="00D27BF1">
      <w:pPr>
        <w:pStyle w:val="Heading2"/>
      </w:pPr>
      <w:r>
        <w:t>Setup</w:t>
      </w:r>
    </w:p>
    <w:p w:rsidR="00D27BF1" w:rsidRDefault="00D27BF1" w:rsidP="00D61D84">
      <w:pPr>
        <w:jc w:val="both"/>
      </w:pPr>
    </w:p>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you first need a HTML canvas element. Then, you need to create a </w:t>
      </w:r>
      <w:proofErr w:type="spellStart"/>
      <w:r>
        <w:rPr>
          <w:lang w:val="en-US"/>
        </w:rPr>
        <w:t>WebGL</w:t>
      </w:r>
      <w:proofErr w:type="spellEnd"/>
      <w:r>
        <w:rPr>
          <w:lang w:val="en-US"/>
        </w:rPr>
        <w:t xml:space="preserve"> context to allow you to draw on it. This is done in the GLSetup.js file.</w:t>
      </w:r>
    </w:p>
    <w:p w:rsidR="004D67BC" w:rsidRDefault="004D67BC" w:rsidP="00D61D84">
      <w:pPr>
        <w:jc w:val="both"/>
        <w:rPr>
          <w:lang w:val="en-US"/>
        </w:rPr>
      </w:pPr>
    </w:p>
    <w:p w:rsidR="003826F0" w:rsidRDefault="003826F0" w:rsidP="00D61D84">
      <w:pPr>
        <w:jc w:val="both"/>
      </w:pPr>
      <w:r>
        <w:t xml:space="preserve">The scene starts in the index.html by loading in the various project files. </w:t>
      </w:r>
      <w:r w:rsidR="00D27BF1">
        <w:t xml:space="preserve">The scene objects are created and in their constructors, the data for them is made. </w:t>
      </w:r>
      <w:r>
        <w:t>A</w:t>
      </w:r>
      <w:r w:rsidR="00D27BF1">
        <w:t>fter this a</w:t>
      </w:r>
      <w:r>
        <w:t xml:space="preserve"> </w:t>
      </w:r>
      <w:proofErr w:type="spellStart"/>
      <w:r>
        <w:t>MarsScene</w:t>
      </w:r>
      <w:proofErr w:type="spellEnd"/>
      <w:r>
        <w:t xml:space="preserve"> object is then created which starts the render loop.  </w:t>
      </w:r>
    </w:p>
    <w:p w:rsidR="004D67BC" w:rsidRDefault="004D67BC" w:rsidP="00D61D84">
      <w:pPr>
        <w:jc w:val="both"/>
      </w:pPr>
    </w:p>
    <w:p w:rsidR="002B3B86" w:rsidRPr="007E727D" w:rsidRDefault="004D67BC" w:rsidP="007E727D">
      <w:pPr>
        <w:pStyle w:val="Heading2"/>
      </w:pPr>
      <w:r>
        <w:t>Terrain</w:t>
      </w:r>
    </w:p>
    <w:p w:rsidR="0085470A" w:rsidRDefault="00145834" w:rsidP="002B3B86">
      <w:pPr>
        <w:jc w:val="both"/>
        <w:rPr>
          <w:lang w:val="en-US"/>
        </w:rPr>
      </w:pPr>
      <w:r>
        <w:rPr>
          <w:lang w:val="en-US"/>
        </w:rPr>
        <w:t>To create the initial terrain,</w:t>
      </w:r>
      <w:r w:rsidR="0085470A">
        <w:rPr>
          <w:lang w:val="en-US"/>
        </w:rPr>
        <w:t xml:space="preserve"> a 2D height map (</w:t>
      </w:r>
      <w:r w:rsidR="0085470A">
        <w:rPr>
          <w:lang w:val="en-US"/>
        </w:rPr>
        <w:t>an array containing some values</w:t>
      </w:r>
      <w:r w:rsidR="0085470A">
        <w:rPr>
          <w:lang w:val="en-US"/>
        </w:rPr>
        <w:t xml:space="preserve">) was created. It was used to assign the Y (or height) position of 3D vertices. These vertices where connected together and used to create the terrain. Using a simple double for loop could achieve this. </w:t>
      </w:r>
    </w:p>
    <w:p w:rsidR="0085470A" w:rsidRDefault="0085470A" w:rsidP="002B3B86">
      <w:pPr>
        <w:jc w:val="both"/>
        <w:rPr>
          <w:lang w:val="en-US"/>
        </w:rPr>
      </w:pPr>
    </w:p>
    <w:p w:rsidR="0085470A" w:rsidRDefault="0085470A" w:rsidP="002B3B86">
      <w:pPr>
        <w:jc w:val="both"/>
        <w:rPr>
          <w:lang w:val="en-US"/>
        </w:rPr>
      </w:pPr>
      <w:r>
        <w:rPr>
          <w:lang w:val="en-US"/>
        </w:rPr>
        <w:t xml:space="preserve">For every Z value, the loops went over 0 to 2048 in the X, then incremented Z and started looping again. This created a flat grid of vertices spanning outwards into the scene as currently, the vertices height (or y value) was just set to 0. The 2D height map created earlier was then assigned to the height positions of the vertices, so a vertex looked like (x, </w:t>
      </w:r>
      <w:proofErr w:type="spellStart"/>
      <w:r>
        <w:rPr>
          <w:lang w:val="en-US"/>
        </w:rPr>
        <w:t>heightmapvalue</w:t>
      </w:r>
      <w:proofErr w:type="spellEnd"/>
      <w:r>
        <w:rPr>
          <w:lang w:val="en-US"/>
        </w:rPr>
        <w:t xml:space="preserve">, </w:t>
      </w:r>
      <w:proofErr w:type="gramStart"/>
      <w:r>
        <w:rPr>
          <w:lang w:val="en-US"/>
        </w:rPr>
        <w:t>z</w:t>
      </w:r>
      <w:proofErr w:type="gramEnd"/>
      <w:r>
        <w:rPr>
          <w:lang w:val="en-US"/>
        </w:rPr>
        <w:t>)</w:t>
      </w:r>
      <w:r w:rsidR="00FE1B35">
        <w:rPr>
          <w:lang w:val="en-US"/>
        </w:rPr>
        <w:t>.</w:t>
      </w:r>
    </w:p>
    <w:p w:rsidR="0085470A" w:rsidRDefault="0085470A" w:rsidP="002B3B86">
      <w:pPr>
        <w:jc w:val="both"/>
        <w:rPr>
          <w:lang w:val="en-US"/>
        </w:rPr>
      </w:pPr>
    </w:p>
    <w:p w:rsidR="0085470A" w:rsidRDefault="00FE1B35" w:rsidP="002B3B86">
      <w:pPr>
        <w:jc w:val="both"/>
        <w:rPr>
          <w:lang w:val="en-US"/>
        </w:rPr>
      </w:pPr>
      <w:r>
        <w:rPr>
          <w:lang w:val="en-US"/>
        </w:rPr>
        <w:t xml:space="preserve">However this created a very bumpy effect, as the height values where just random. There had to be an alternative approach. As mentioned </w:t>
      </w:r>
      <w:r>
        <w:rPr>
          <w:lang w:val="en-US"/>
        </w:rPr>
        <w:t>in the background reading section</w:t>
      </w:r>
      <w:r>
        <w:rPr>
          <w:lang w:val="en-US"/>
        </w:rPr>
        <w:t xml:space="preserve">, the </w:t>
      </w:r>
      <w:proofErr w:type="spellStart"/>
      <w:r>
        <w:rPr>
          <w:lang w:val="en-US"/>
        </w:rPr>
        <w:t>perlin</w:t>
      </w:r>
      <w:proofErr w:type="spellEnd"/>
      <w:r>
        <w:rPr>
          <w:lang w:val="en-US"/>
        </w:rPr>
        <w:t xml:space="preserve"> noise algorithm [] was used to create natural looking terrain. To summarize, this algorithm generates smooth random numbers, which can then be used to assign the Y position of the vertices. After using a library to generate the </w:t>
      </w:r>
      <w:proofErr w:type="spellStart"/>
      <w:r>
        <w:rPr>
          <w:lang w:val="en-US"/>
        </w:rPr>
        <w:t>perlin</w:t>
      </w:r>
      <w:proofErr w:type="spellEnd"/>
      <w:r>
        <w:rPr>
          <w:lang w:val="en-US"/>
        </w:rPr>
        <w:t xml:space="preserve"> noise values, the result can be seen in the below image. </w:t>
      </w:r>
    </w:p>
    <w:p w:rsidR="00FE1B35" w:rsidRDefault="00FE1B35" w:rsidP="002B3B86">
      <w:pPr>
        <w:jc w:val="both"/>
        <w:rPr>
          <w:lang w:val="en-US"/>
        </w:rPr>
      </w:pPr>
    </w:p>
    <w:p w:rsidR="0085470A" w:rsidRDefault="00FE1B35" w:rsidP="002B3B86">
      <w:pPr>
        <w:jc w:val="both"/>
        <w:rPr>
          <w:lang w:val="en-US"/>
        </w:rPr>
      </w:pPr>
      <w:r>
        <w:rPr>
          <w:noProof/>
        </w:rPr>
        <w:lastRenderedPageBreak/>
        <w:pict>
          <v:shape id="_x0000_s1053" type="#_x0000_t75" style="position:absolute;left:0;text-align:left;margin-left:.2pt;margin-top:11.55pt;width:228.3pt;height:128.75pt;z-index:-251601920;mso-position-horizontal-relative:text;mso-position-vertical-relative:text;mso-width-relative:page;mso-height-relative:page" wrapcoords="-39 0 -39 21540 21600 21540 21600 0 -39 0">
            <v:imagedata r:id="rId31" o:title="terrain0" croptop="18069f" cropleft="3652f" cropright="3069f"/>
            <w10:wrap type="tight"/>
          </v:shape>
        </w:pict>
      </w:r>
      <w:r>
        <w:rPr>
          <w:lang w:val="en-US"/>
        </w:rPr>
        <w:t xml:space="preserve">The terrain here is much more natural because of the smooth random numbers generated by the noise algorithm. The terrain looks like some smooth rolling hills. </w:t>
      </w:r>
    </w:p>
    <w:p w:rsidR="00341202" w:rsidRDefault="00341202"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a cliff in the distance. This is achieved by adding </w:t>
      </w:r>
      <w:r w:rsidR="004900D4">
        <w:rPr>
          <w:lang w:val="en-US"/>
        </w:rPr>
        <w:t>+</w:t>
      </w:r>
      <w:r>
        <w:rPr>
          <w:lang w:val="en-US"/>
        </w:rPr>
        <w:t>5 to the height value</w:t>
      </w:r>
      <w:r w:rsidR="004900D4">
        <w:rPr>
          <w:lang w:val="en-US"/>
        </w:rPr>
        <w:t>s</w:t>
      </w:r>
      <w:r>
        <w:rPr>
          <w:lang w:val="en-US"/>
        </w:rPr>
        <w:t xml:space="preserve"> generated by the noise</w:t>
      </w:r>
      <w:r w:rsidR="004900D4">
        <w:rPr>
          <w:lang w:val="en-US"/>
        </w:rPr>
        <w:t xml:space="preserve"> algorithm. This is only done</w:t>
      </w:r>
      <w:r>
        <w:rPr>
          <w:lang w:val="en-US"/>
        </w:rPr>
        <w:t xml:space="preserve"> after a certain Z position has been reached</w:t>
      </w:r>
      <w:r w:rsidR="004900D4">
        <w:rPr>
          <w:lang w:val="en-US"/>
        </w:rPr>
        <w:t>,</w:t>
      </w:r>
      <w:r>
        <w:rPr>
          <w:lang w:val="en-US"/>
        </w:rPr>
        <w:t xml:space="preserve"> </w:t>
      </w:r>
      <w:r w:rsidR="004900D4">
        <w:rPr>
          <w:lang w:val="en-US"/>
        </w:rPr>
        <w:t>otherwise every value generated would be +5 higher, and you wouldn’t notice the cliff</w:t>
      </w:r>
      <w:r>
        <w:rPr>
          <w:lang w:val="en-US"/>
        </w:rPr>
        <w:t xml:space="preserve">. </w:t>
      </w:r>
    </w:p>
    <w:p w:rsidR="0085470A" w:rsidRDefault="0085470A" w:rsidP="002B3B86">
      <w:pPr>
        <w:jc w:val="both"/>
        <w:rPr>
          <w:lang w:val="en-US"/>
        </w:rPr>
      </w:pPr>
    </w:p>
    <w:p w:rsidR="00FE1B35" w:rsidRDefault="00FE1B35" w:rsidP="002B3B86">
      <w:pPr>
        <w:jc w:val="both"/>
        <w:rPr>
          <w:lang w:val="en-US"/>
        </w:rPr>
      </w:pPr>
      <w:r>
        <w:rPr>
          <w:lang w:val="en-US"/>
        </w:rPr>
        <w:t>However</w:t>
      </w:r>
      <w:r w:rsidR="004900D4">
        <w:rPr>
          <w:lang w:val="en-US"/>
        </w:rPr>
        <w:t>,</w:t>
      </w:r>
      <w:r>
        <w:rPr>
          <w:lang w:val="en-US"/>
        </w:rPr>
        <w:t xml:space="preserve"> if you remember from the background reading section, all the above</w:t>
      </w:r>
      <w:r w:rsidR="004900D4">
        <w:rPr>
          <w:lang w:val="en-US"/>
        </w:rPr>
        <w:t xml:space="preserve"> information</w:t>
      </w:r>
      <w:r>
        <w:rPr>
          <w:lang w:val="en-US"/>
        </w:rPr>
        <w:t xml:space="preserve"> has described what points we have sent to </w:t>
      </w:r>
      <w:proofErr w:type="spellStart"/>
      <w:r>
        <w:rPr>
          <w:lang w:val="en-US"/>
        </w:rPr>
        <w:t>WebGL</w:t>
      </w:r>
      <w:proofErr w:type="spellEnd"/>
      <w:r>
        <w:rPr>
          <w:lang w:val="en-US"/>
        </w:rPr>
        <w:t xml:space="preserve">. But </w:t>
      </w:r>
      <w:proofErr w:type="spellStart"/>
      <w:r>
        <w:rPr>
          <w:lang w:val="en-US"/>
        </w:rPr>
        <w:t>WebGL</w:t>
      </w:r>
      <w:proofErr w:type="spellEnd"/>
      <w:r>
        <w:rPr>
          <w:lang w:val="en-US"/>
        </w:rPr>
        <w:t xml:space="preserve"> also needs to know how to connect those points.</w:t>
      </w:r>
      <w:r w:rsidR="004900D4">
        <w:rPr>
          <w:lang w:val="en-US"/>
        </w:rPr>
        <w:t xml:space="preserve"> This is where the GL_TRIANGLE_STRIP comes in handy.</w:t>
      </w:r>
    </w:p>
    <w:p w:rsidR="004900D4" w:rsidRDefault="004900D4" w:rsidP="002B3B86">
      <w:pPr>
        <w:jc w:val="both"/>
        <w:rPr>
          <w:lang w:val="en-US"/>
        </w:rPr>
      </w:pPr>
    </w:p>
    <w:p w:rsidR="004900D4" w:rsidRDefault="004900D4" w:rsidP="002B3B86">
      <w:pPr>
        <w:jc w:val="both"/>
        <w:rPr>
          <w:lang w:val="en-US"/>
        </w:rPr>
      </w:pPr>
      <w:r>
        <w:rPr>
          <w:lang w:val="en-US"/>
        </w:rPr>
        <w:t>//</w:t>
      </w:r>
      <w:r w:rsidRPr="004900D4">
        <w:t xml:space="preserve"> </w:t>
      </w:r>
      <w:r w:rsidRPr="004900D4">
        <w:rPr>
          <w:lang w:val="en-US"/>
        </w:rPr>
        <w:t>http://mikeysee.blogspot.co.uk/2011/11/hxaria-terraria-like-terrain-in-haxe.html</w:t>
      </w:r>
    </w:p>
    <w:p w:rsidR="004900D4" w:rsidRDefault="004900D4" w:rsidP="002B3B86">
      <w:pPr>
        <w:jc w:val="both"/>
        <w:rPr>
          <w:lang w:val="en-US"/>
        </w:rPr>
      </w:pPr>
      <w:r>
        <w:rPr>
          <w:noProof/>
        </w:rPr>
        <w:pict>
          <v:shape id="_x0000_s1054" type="#_x0000_t75" style="position:absolute;left:0;text-align:left;margin-left:.15pt;margin-top:0;width:207.25pt;height:192.85pt;z-index:-251599872;mso-position-horizontal:absolute;mso-position-horizontal-relative:text;mso-position-vertical:top;mso-position-vertical-relative:text;mso-width-relative:page;mso-height-relative:page"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2" o:title="strip"/>
            <w10:wrap type="tight"/>
          </v:shape>
        </w:pict>
      </w: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FE1B35" w:rsidRDefault="00FE1B35" w:rsidP="002B3B86">
      <w:pPr>
        <w:jc w:val="both"/>
        <w:rPr>
          <w:lang w:val="en-US"/>
        </w:rPr>
      </w:pPr>
    </w:p>
    <w:p w:rsidR="004900D4" w:rsidRDefault="004900D4" w:rsidP="002B3B86">
      <w:pPr>
        <w:jc w:val="both"/>
        <w:rPr>
          <w:lang w:val="en-US"/>
        </w:rPr>
      </w:pP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set of indices to use. </w:t>
      </w:r>
      <w:r w:rsidRPr="004900D4">
        <w:rPr>
          <w:color w:val="FF0000"/>
          <w:lang w:val="en-US"/>
        </w:rPr>
        <w:t>The be</w:t>
      </w:r>
      <w:r w:rsidR="004D1054">
        <w:rPr>
          <w:color w:val="FF0000"/>
          <w:lang w:val="en-US"/>
        </w:rPr>
        <w:t>low code has been taken from []</w:t>
      </w:r>
      <w:r>
        <w:rPr>
          <w:lang w:val="en-US"/>
        </w:rPr>
        <w:t xml:space="preserve">. </w:t>
      </w:r>
      <w:r w:rsidR="004D1054">
        <w:rPr>
          <w:lang w:val="en-US"/>
        </w:rPr>
        <w:t>This code</w:t>
      </w:r>
      <w:r>
        <w:rPr>
          <w:lang w:val="en-US"/>
        </w:rPr>
        <w:t xml:space="preserve"> simply generates the indices for the vertices created above</w:t>
      </w:r>
      <w:r w:rsidR="004D1054">
        <w:rPr>
          <w:lang w:val="en-US"/>
        </w:rPr>
        <w:t xml:space="preserve"> (not the image)</w:t>
      </w:r>
      <w:r>
        <w:rPr>
          <w:lang w:val="en-US"/>
        </w:rPr>
        <w:t>.</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4D1054" w:rsidRDefault="004D1054" w:rsidP="002B3B86">
      <w:pPr>
        <w:jc w:val="both"/>
        <w:rPr>
          <w:lang w:val="en-US"/>
        </w:rPr>
      </w:pPr>
      <w:r>
        <w:rPr>
          <w:lang w:val="en-US"/>
        </w:rPr>
        <w:tab/>
      </w:r>
      <w:r>
        <w:rPr>
          <w:lang w:val="en-US"/>
        </w:rPr>
        <w:tab/>
        <w:t>/*</w:t>
      </w:r>
    </w:p>
    <w:p w:rsidR="004D1054" w:rsidRDefault="004D1054" w:rsidP="002B3B86">
      <w:pPr>
        <w:jc w:val="both"/>
        <w:rPr>
          <w:lang w:val="en-US"/>
        </w:rPr>
      </w:pPr>
      <w:r>
        <w:rPr>
          <w:lang w:val="en-US"/>
        </w:rPr>
        <w:tab/>
      </w:r>
      <w:r>
        <w:rPr>
          <w:lang w:val="en-US"/>
        </w:rPr>
        <w:tab/>
        <w:t>Parameters:</w:t>
      </w:r>
    </w:p>
    <w:p w:rsidR="004D1054" w:rsidRDefault="004D1054" w:rsidP="002B3B86">
      <w:pPr>
        <w:jc w:val="both"/>
        <w:rPr>
          <w:lang w:val="en-US"/>
        </w:rPr>
      </w:pPr>
      <w:r>
        <w:rPr>
          <w:lang w:val="en-US"/>
        </w:rPr>
        <w:tab/>
      </w:r>
      <w:r>
        <w:rPr>
          <w:lang w:val="en-US"/>
        </w:rPr>
        <w:tab/>
      </w:r>
      <w:r>
        <w:rPr>
          <w:lang w:val="en-US"/>
        </w:rPr>
        <w:tab/>
        <w:t>The drawing mode we want to use</w:t>
      </w:r>
    </w:p>
    <w:p w:rsidR="004D1054" w:rsidRDefault="004D1054" w:rsidP="002B3B86">
      <w:pPr>
        <w:jc w:val="both"/>
        <w:rPr>
          <w:lang w:val="en-US"/>
        </w:rPr>
      </w:pPr>
      <w:r>
        <w:rPr>
          <w:lang w:val="en-US"/>
        </w:rPr>
        <w:tab/>
      </w:r>
      <w:r>
        <w:rPr>
          <w:lang w:val="en-US"/>
        </w:rPr>
        <w:tab/>
      </w:r>
      <w:r>
        <w:rPr>
          <w:lang w:val="en-US"/>
        </w:rPr>
        <w:tab/>
        <w:t>Number of indices</w:t>
      </w:r>
    </w:p>
    <w:p w:rsidR="004D1054" w:rsidRDefault="004D1054" w:rsidP="002B3B86">
      <w:pPr>
        <w:jc w:val="both"/>
        <w:rPr>
          <w:lang w:val="en-US"/>
        </w:rPr>
      </w:pPr>
      <w:r>
        <w:rPr>
          <w:lang w:val="en-US"/>
        </w:rPr>
        <w:tab/>
      </w:r>
      <w:r>
        <w:rPr>
          <w:lang w:val="en-US"/>
        </w:rPr>
        <w:tab/>
      </w:r>
      <w:r>
        <w:rPr>
          <w:lang w:val="en-US"/>
        </w:rPr>
        <w:tab/>
        <w:t>Type</w:t>
      </w:r>
    </w:p>
    <w:p w:rsidR="004D1054" w:rsidRDefault="004D1054" w:rsidP="002B3B86">
      <w:pPr>
        <w:jc w:val="both"/>
        <w:rPr>
          <w:lang w:val="en-US"/>
        </w:rPr>
      </w:pPr>
      <w:r>
        <w:rPr>
          <w:lang w:val="en-US"/>
        </w:rPr>
        <w:tab/>
      </w:r>
      <w:r>
        <w:rPr>
          <w:lang w:val="en-US"/>
        </w:rPr>
        <w:tab/>
      </w:r>
      <w:r>
        <w:rPr>
          <w:lang w:val="en-US"/>
        </w:rPr>
        <w:tab/>
        <w:t>The indices buffer (or element buffer)</w:t>
      </w:r>
    </w:p>
    <w:p w:rsidR="004D1054" w:rsidRDefault="004D1054" w:rsidP="002B3B86">
      <w:pPr>
        <w:jc w:val="both"/>
        <w:rPr>
          <w:lang w:val="en-US"/>
        </w:rPr>
      </w:pPr>
      <w:r>
        <w:rPr>
          <w:lang w:val="en-US"/>
        </w:rPr>
        <w:tab/>
      </w:r>
      <w:r>
        <w:rPr>
          <w:lang w:val="en-US"/>
        </w:rPr>
        <w:tab/>
        <w:t>*/</w:t>
      </w:r>
    </w:p>
    <w:p w:rsidR="004D1054" w:rsidRPr="004D1054" w:rsidRDefault="004D1054" w:rsidP="004D1054">
      <w:pPr>
        <w:jc w:val="both"/>
        <w:rPr>
          <w:lang w:val="en-US"/>
        </w:rPr>
      </w:pPr>
      <w:r w:rsidRPr="004D1054">
        <w:rPr>
          <w:lang w:val="en-US"/>
        </w:rPr>
        <w:tab/>
      </w:r>
      <w:r w:rsidRPr="004D1054">
        <w:rPr>
          <w:lang w:val="en-US"/>
        </w:rPr>
        <w:tab/>
      </w:r>
      <w:proofErr w:type="spellStart"/>
      <w:proofErr w:type="gramStart"/>
      <w:r w:rsidRPr="004D1054">
        <w:rPr>
          <w:lang w:val="en-US"/>
        </w:rPr>
        <w:t>gl.drawElements</w:t>
      </w:r>
      <w:proofErr w:type="spellEnd"/>
      <w:r w:rsidRPr="004D1054">
        <w:rPr>
          <w:lang w:val="en-US"/>
        </w:rPr>
        <w:t>(</w:t>
      </w:r>
      <w:proofErr w:type="gramEnd"/>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gl.TRIANGLE_STRIP</w:t>
      </w:r>
      <w:proofErr w:type="spellEnd"/>
      <w:r w:rsidRPr="004D1054">
        <w:rPr>
          <w:lang w:val="en-US"/>
        </w:rPr>
        <w:t xml:space="preserve">, </w:t>
      </w:r>
    </w:p>
    <w:p w:rsidR="004D1054" w:rsidRPr="004D1054" w:rsidRDefault="004D1054" w:rsidP="004D1054">
      <w:pPr>
        <w:jc w:val="both"/>
        <w:rPr>
          <w:lang w:val="en-US"/>
        </w:rPr>
      </w:pPr>
      <w:r w:rsidRPr="004D1054">
        <w:rPr>
          <w:lang w:val="en-US"/>
        </w:rPr>
        <w:lastRenderedPageBreak/>
        <w:tab/>
      </w:r>
      <w:r w:rsidRPr="004D1054">
        <w:rPr>
          <w:lang w:val="en-US"/>
        </w:rPr>
        <w:tab/>
      </w:r>
      <w:r w:rsidRPr="004D1054">
        <w:rPr>
          <w:lang w:val="en-US"/>
        </w:rPr>
        <w:tab/>
      </w:r>
      <w:proofErr w:type="spellStart"/>
      <w:r w:rsidRPr="004D1054">
        <w:rPr>
          <w:lang w:val="en-US"/>
        </w:rPr>
        <w:t>terrainVertices.length</w:t>
      </w:r>
      <w:proofErr w:type="spellEnd"/>
      <w:r w:rsidRPr="004D1054">
        <w:rPr>
          <w:lang w:val="en-US"/>
        </w:rPr>
        <w:t xml:space="preserve"> / 3 * 2,</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r w:rsidRPr="004D1054">
        <w:rPr>
          <w:lang w:val="en-US"/>
        </w:rPr>
        <w:t>gl.UNSIGNED_INT</w:t>
      </w:r>
      <w:proofErr w:type="spellEnd"/>
      <w:r w:rsidRPr="004D1054">
        <w:rPr>
          <w:lang w:val="en-US"/>
        </w:rPr>
        <w:t xml:space="preserve">, </w:t>
      </w:r>
    </w:p>
    <w:p w:rsidR="004D1054" w:rsidRPr="004D1054" w:rsidRDefault="004D1054" w:rsidP="004D1054">
      <w:pPr>
        <w:jc w:val="both"/>
        <w:rPr>
          <w:lang w:val="en-US"/>
        </w:rPr>
      </w:pPr>
      <w:r w:rsidRPr="004D1054">
        <w:rPr>
          <w:lang w:val="en-US"/>
        </w:rPr>
        <w:tab/>
      </w:r>
      <w:r w:rsidRPr="004D1054">
        <w:rPr>
          <w:lang w:val="en-US"/>
        </w:rPr>
        <w:tab/>
      </w:r>
      <w:r w:rsidRPr="004D1054">
        <w:rPr>
          <w:lang w:val="en-US"/>
        </w:rPr>
        <w:tab/>
      </w:r>
      <w:proofErr w:type="spellStart"/>
      <w:proofErr w:type="gramStart"/>
      <w:r w:rsidRPr="004D1054">
        <w:rPr>
          <w:lang w:val="en-US"/>
        </w:rPr>
        <w:t>elementsBuffer</w:t>
      </w:r>
      <w:proofErr w:type="spellEnd"/>
      <w:proofErr w:type="gramEnd"/>
    </w:p>
    <w:p w:rsidR="004D1054" w:rsidRDefault="004D1054" w:rsidP="004D1054">
      <w:pPr>
        <w:jc w:val="both"/>
        <w:rPr>
          <w:lang w:val="en-US"/>
        </w:rPr>
      </w:pPr>
      <w:r w:rsidRPr="004D1054">
        <w:rPr>
          <w:lang w:val="en-US"/>
        </w:rPr>
        <w:tab/>
      </w:r>
      <w:r w:rsidRPr="004D1054">
        <w:rPr>
          <w:lang w:val="en-US"/>
        </w:rPr>
        <w:tab/>
        <w:t xml:space="preserve">); </w:t>
      </w:r>
      <w:r w:rsidRPr="004D1054">
        <w:rPr>
          <w:lang w:val="en-US"/>
        </w:rPr>
        <w:tab/>
      </w:r>
    </w:p>
    <w:p w:rsidR="00D40150" w:rsidRDefault="00D40150"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w:t>
      </w:r>
      <w:r>
        <w:rPr>
          <w:lang w:val="en-US"/>
        </w:rPr>
        <w:t xml:space="preserve"> The draw call wants the total number of vertices (each vertex has an x, y, z value), rather than the total number of x, y, z values. As the </w:t>
      </w:r>
      <w:proofErr w:type="spellStart"/>
      <w:r>
        <w:rPr>
          <w:lang w:val="en-US"/>
        </w:rPr>
        <w:t>terrainVertices</w:t>
      </w:r>
      <w:proofErr w:type="spellEnd"/>
      <w:r>
        <w:rPr>
          <w:lang w:val="en-US"/>
        </w:rPr>
        <w:t xml:space="preserve"> array contains the 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always be twice as many indices, as there are vertices. This is why for the number of indices parameter in the above code, is the number of terrain vertices / 3 * 2. </w:t>
      </w:r>
    </w:p>
    <w:p w:rsidR="00D40150" w:rsidRDefault="00D40150" w:rsidP="004D1054">
      <w:pPr>
        <w:jc w:val="both"/>
        <w:rPr>
          <w:lang w:val="en-US"/>
        </w:rPr>
      </w:pPr>
    </w:p>
    <w:p w:rsidR="00D94D0C" w:rsidRDefault="00D94D0C" w:rsidP="004D1054">
      <w:pPr>
        <w:jc w:val="both"/>
        <w:rPr>
          <w:lang w:val="en-US"/>
        </w:rPr>
      </w:pPr>
      <w:r>
        <w:rPr>
          <w:lang w:val="en-US"/>
        </w:rPr>
        <w:t xml:space="preserve">The colours for each vertex are also defined in an array, however at this point </w:t>
      </w:r>
      <w:r w:rsidR="00145834">
        <w:rPr>
          <w:lang w:val="en-US"/>
        </w:rPr>
        <w:t>they were just assigned random (red</w:t>
      </w:r>
      <w:r>
        <w:rPr>
          <w:lang w:val="en-US"/>
        </w:rPr>
        <w:t>,</w:t>
      </w:r>
      <w:r w:rsidR="00145834">
        <w:rPr>
          <w:lang w:val="en-US"/>
        </w:rPr>
        <w:t xml:space="preserve"> green</w:t>
      </w:r>
      <w:r>
        <w:rPr>
          <w:lang w:val="en-US"/>
        </w:rPr>
        <w:t>,</w:t>
      </w:r>
      <w:r w:rsidR="00145834">
        <w:rPr>
          <w:lang w:val="en-US"/>
        </w:rPr>
        <w:t xml:space="preserve"> blue) colour</w:t>
      </w:r>
      <w:r>
        <w:rPr>
          <w:lang w:val="en-US"/>
        </w:rPr>
        <w:t xml:space="preserve"> values. As usual, they were put into a buffer, sent to the GPU and bound at render time. </w:t>
      </w:r>
    </w:p>
    <w:p w:rsidR="007E727D" w:rsidRDefault="007E727D" w:rsidP="004D1054">
      <w:pPr>
        <w:jc w:val="both"/>
        <w:rPr>
          <w:lang w:val="en-US"/>
        </w:rPr>
      </w:pPr>
    </w:p>
    <w:p w:rsidR="007E727D" w:rsidRDefault="007E727D" w:rsidP="007E727D">
      <w:pPr>
        <w:pStyle w:val="Heading2"/>
      </w:pPr>
      <w:r>
        <w:t>Terrain</w:t>
      </w:r>
      <w:r>
        <w:t xml:space="preserve"> texture mapping</w:t>
      </w:r>
    </w:p>
    <w:p w:rsidR="007E727D" w:rsidRDefault="007E727D" w:rsidP="007E727D"/>
    <w:p w:rsidR="007E727D" w:rsidRDefault="007E727D" w:rsidP="007E727D">
      <w:r>
        <w:t>The multi-coloured terrain was a bit of fun after all, some colour data h</w:t>
      </w:r>
      <w:r w:rsidR="00022CC9">
        <w:t>ad</w:t>
      </w:r>
      <w:r>
        <w:t xml:space="preserve"> to be sent to </w:t>
      </w:r>
      <w:proofErr w:type="spellStart"/>
      <w:r>
        <w:t>WebGL</w:t>
      </w:r>
      <w:proofErr w:type="spellEnd"/>
      <w:r>
        <w:t xml:space="preserve"> so that the terrain was visible on the screen. </w:t>
      </w:r>
      <w:r w:rsidR="00022CC9">
        <w:t>Realistically,</w:t>
      </w:r>
      <w:r>
        <w:t xml:space="preserve"> a texture needed to be mapped on</w:t>
      </w:r>
      <w:r w:rsidR="00022CC9">
        <w:t xml:space="preserve"> </w:t>
      </w:r>
      <w:r>
        <w:t>top of it.</w:t>
      </w:r>
      <w:r w:rsidR="00022CC9">
        <w:t xml:space="preserve"> As explained in the background reading section, texture mapping in computer graphics is done by assigning vertices texture coordinates. </w:t>
      </w:r>
    </w:p>
    <w:p w:rsidR="007E727D" w:rsidRDefault="007E727D" w:rsidP="007E727D"/>
    <w:p w:rsidR="007E727D" w:rsidRDefault="007E727D" w:rsidP="007E727D">
      <w:r>
        <w:t xml:space="preserve">// Reference </w:t>
      </w:r>
      <w:proofErr w:type="spellStart"/>
      <w:r>
        <w:t>perlin</w:t>
      </w:r>
      <w:proofErr w:type="spellEnd"/>
      <w:r>
        <w:t xml:space="preserve"> texture and also the code to generate it.</w:t>
      </w:r>
    </w:p>
    <w:p w:rsidR="00D94D0C" w:rsidRPr="007E727D" w:rsidRDefault="007E727D" w:rsidP="007E727D">
      <w:pPr>
        <w:pStyle w:val="Heading2"/>
      </w:pPr>
      <w:r>
        <w:t>Terrain</w:t>
      </w:r>
      <w:r>
        <w:t xml:space="preserve"> FPS issues</w:t>
      </w:r>
    </w:p>
    <w:p w:rsidR="00D94D0C" w:rsidRDefault="00D94D0C" w:rsidP="004D1054">
      <w:pPr>
        <w:jc w:val="both"/>
        <w:rPr>
          <w:lang w:val="en-US"/>
        </w:rPr>
      </w:pPr>
      <w:r>
        <w:rPr>
          <w:lang w:val="en-US"/>
        </w:rPr>
        <w:t xml:space="preserve">This initial terrain was good, especially since it was done before the start of the project. </w:t>
      </w:r>
      <w:r w:rsidR="007E727D">
        <w:rPr>
          <w:lang w:val="en-US"/>
        </w:rPr>
        <w:t>However it soon came apparent that the FPS on the scene was terrible. The FPS was averaging 20-30 frames. How? The terrain size was only 2048.</w:t>
      </w:r>
    </w:p>
    <w:p w:rsidR="007E727D" w:rsidRDefault="007E727D" w:rsidP="004D1054">
      <w:pPr>
        <w:jc w:val="both"/>
        <w:rPr>
          <w:lang w:val="en-US"/>
        </w:rPr>
      </w:pPr>
    </w:p>
    <w:p w:rsidR="007E727D" w:rsidRPr="007E727D" w:rsidRDefault="007E727D" w:rsidP="007E727D">
      <w:pPr>
        <w:pStyle w:val="Heading2"/>
      </w:pPr>
      <w:r>
        <w:t>Improved terrain</w:t>
      </w:r>
    </w:p>
    <w:p w:rsidR="007E727D" w:rsidRDefault="007E727D" w:rsidP="004D1054">
      <w:pPr>
        <w:jc w:val="both"/>
        <w:rPr>
          <w:lang w:val="en-US"/>
        </w:rPr>
      </w:pPr>
    </w:p>
    <w:p w:rsidR="007E727D" w:rsidRDefault="007E727D" w:rsidP="004D1054">
      <w:pPr>
        <w:jc w:val="both"/>
        <w:rPr>
          <w:lang w:val="en-US"/>
        </w:rPr>
      </w:pPr>
    </w:p>
    <w:p w:rsidR="007E727D" w:rsidRDefault="007E727D"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D94D0C" w:rsidRDefault="00D94D0C" w:rsidP="004D1054">
      <w:pPr>
        <w:jc w:val="both"/>
        <w:rPr>
          <w:lang w:val="en-US"/>
        </w:rPr>
      </w:pPr>
    </w:p>
    <w:p w:rsidR="00FE1B35" w:rsidRDefault="00FE1B35" w:rsidP="002B3B86">
      <w:pPr>
        <w:jc w:val="both"/>
        <w:rPr>
          <w:lang w:val="en-US"/>
        </w:rPr>
      </w:pPr>
    </w:p>
    <w:p w:rsidR="0085470A" w:rsidRDefault="0085470A" w:rsidP="002B3B86">
      <w:pPr>
        <w:jc w:val="both"/>
        <w:rPr>
          <w:lang w:val="en-US"/>
        </w:rPr>
      </w:pPr>
    </w:p>
    <w:p w:rsidR="004D67BC" w:rsidRDefault="004D67BC" w:rsidP="002B3B86">
      <w:pPr>
        <w:jc w:val="both"/>
        <w:rPr>
          <w:lang w:val="en-US"/>
        </w:rPr>
      </w:pPr>
      <w:r>
        <w:rPr>
          <w:lang w:val="en-US"/>
        </w:rPr>
        <w:t xml:space="preserve">// in sprint x, I did this, </w:t>
      </w:r>
    </w:p>
    <w:p w:rsidR="004D67BC" w:rsidRDefault="004D67BC" w:rsidP="002B3B86">
      <w:pPr>
        <w:jc w:val="both"/>
        <w:rPr>
          <w:lang w:val="en-US"/>
        </w:rPr>
      </w:pPr>
      <w:r>
        <w:rPr>
          <w:lang w:val="en-US"/>
        </w:rPr>
        <w:t>// in sprint y, I changed it to this,</w:t>
      </w:r>
    </w:p>
    <w:p w:rsidR="004D67BC" w:rsidRDefault="004D67BC" w:rsidP="002B3B86">
      <w:pPr>
        <w:jc w:val="both"/>
        <w:rPr>
          <w:lang w:val="en-US"/>
        </w:rPr>
      </w:pPr>
      <w:r>
        <w:rPr>
          <w:lang w:val="en-US"/>
        </w:rPr>
        <w:t xml:space="preserve">// no ideal with </w:t>
      </w:r>
      <w:proofErr w:type="gramStart"/>
      <w:r>
        <w:rPr>
          <w:lang w:val="en-US"/>
        </w:rPr>
        <w:t>scrum ,</w:t>
      </w:r>
      <w:proofErr w:type="gramEnd"/>
      <w:r>
        <w:rPr>
          <w:lang w:val="en-US"/>
        </w:rPr>
        <w:t xml:space="preserve"> but no choice, unseen FPS issued </w:t>
      </w:r>
    </w:p>
    <w:p w:rsidR="00D75927" w:rsidRDefault="00D75927" w:rsidP="002B3B86">
      <w:pPr>
        <w:jc w:val="both"/>
        <w:rPr>
          <w:lang w:val="en-US"/>
        </w:rPr>
      </w:pPr>
      <w:r>
        <w:rPr>
          <w:lang w:val="en-US"/>
        </w:rPr>
        <w:t>// show progression screenshots</w:t>
      </w:r>
    </w:p>
    <w:p w:rsidR="0085470A" w:rsidRDefault="0085470A" w:rsidP="002B3B86">
      <w:pPr>
        <w:jc w:val="both"/>
        <w:rPr>
          <w:lang w:val="en-US"/>
        </w:rPr>
      </w:pPr>
      <w:r>
        <w:rPr>
          <w:lang w:val="en-US"/>
        </w:rPr>
        <w:t xml:space="preserve">//reference the final functions used and what lines </w:t>
      </w:r>
      <w:proofErr w:type="spellStart"/>
      <w:r>
        <w:rPr>
          <w:lang w:val="en-US"/>
        </w:rPr>
        <w:t>theyre</w:t>
      </w:r>
      <w:proofErr w:type="spellEnd"/>
      <w:r>
        <w:rPr>
          <w:lang w:val="en-US"/>
        </w:rPr>
        <w:t xml:space="preserve"> on </w:t>
      </w:r>
      <w:proofErr w:type="spellStart"/>
      <w:r>
        <w:rPr>
          <w:lang w:val="en-US"/>
        </w:rPr>
        <w:t>etc</w:t>
      </w:r>
      <w:proofErr w:type="spellEnd"/>
      <w:r>
        <w:rPr>
          <w:lang w:val="en-US"/>
        </w:rPr>
        <w:t>, when describing final code used</w:t>
      </w:r>
    </w:p>
    <w:p w:rsidR="004D67BC" w:rsidRDefault="004D67BC" w:rsidP="002B3B86">
      <w:pPr>
        <w:jc w:val="both"/>
        <w:rPr>
          <w:lang w:val="en-US"/>
        </w:rPr>
      </w:pPr>
    </w:p>
    <w:p w:rsidR="004D67BC" w:rsidRDefault="004D67BC" w:rsidP="002B3B86">
      <w:pPr>
        <w:jc w:val="both"/>
        <w:rPr>
          <w:lang w:val="en-US"/>
        </w:rPr>
      </w:pPr>
      <w:r>
        <w:rPr>
          <w:lang w:val="en-US"/>
        </w:rPr>
        <w:t xml:space="preserve">// should the </w:t>
      </w:r>
      <w:proofErr w:type="spellStart"/>
      <w:r>
        <w:rPr>
          <w:lang w:val="en-US"/>
        </w:rPr>
        <w:t>perlin</w:t>
      </w:r>
      <w:proofErr w:type="spellEnd"/>
      <w:r>
        <w:rPr>
          <w:lang w:val="en-US"/>
        </w:rPr>
        <w:t xml:space="preserve"> noise section be here, or in the background reading section?</w:t>
      </w:r>
    </w:p>
    <w:p w:rsidR="004D67BC" w:rsidRDefault="004D67BC" w:rsidP="002B3B86">
      <w:pPr>
        <w:jc w:val="both"/>
        <w:rPr>
          <w:lang w:val="en-US"/>
        </w:rPr>
      </w:pPr>
      <w:r>
        <w:rPr>
          <w:lang w:val="en-US"/>
        </w:rPr>
        <w:t xml:space="preserve">// perhaps briefly mention </w:t>
      </w:r>
      <w:proofErr w:type="spellStart"/>
      <w:r>
        <w:rPr>
          <w:lang w:val="en-US"/>
        </w:rPr>
        <w:t>perlin</w:t>
      </w:r>
      <w:proofErr w:type="spellEnd"/>
      <w:r>
        <w:rPr>
          <w:lang w:val="en-US"/>
        </w:rPr>
        <w:t xml:space="preserve"> noise there, but describe it here</w:t>
      </w:r>
    </w:p>
    <w:p w:rsidR="004D67BC" w:rsidRDefault="004D67BC" w:rsidP="002B3B86">
      <w:pPr>
        <w:jc w:val="both"/>
        <w:rPr>
          <w:lang w:val="en-US"/>
        </w:rPr>
      </w:pPr>
    </w:p>
    <w:p w:rsidR="00D75927" w:rsidRDefault="00D75927" w:rsidP="002B3B86">
      <w:pPr>
        <w:jc w:val="both"/>
        <w:rPr>
          <w:lang w:val="en-US"/>
        </w:rPr>
      </w:pPr>
      <w:r>
        <w:rPr>
          <w:lang w:val="en-US"/>
        </w:rPr>
        <w:t>/*</w:t>
      </w:r>
    </w:p>
    <w:p w:rsidR="00D75927" w:rsidRDefault="00D75927" w:rsidP="002B3B86">
      <w:pPr>
        <w:jc w:val="both"/>
        <w:rPr>
          <w:lang w:val="en-US"/>
        </w:rPr>
      </w:pPr>
      <w:r>
        <w:rPr>
          <w:lang w:val="en-US"/>
        </w:rPr>
        <w:t>Initial terrain rendering</w:t>
      </w:r>
    </w:p>
    <w:p w:rsidR="00D75927" w:rsidRDefault="00D75927" w:rsidP="002B3B86">
      <w:pPr>
        <w:jc w:val="both"/>
        <w:rPr>
          <w:lang w:val="en-US"/>
        </w:rPr>
      </w:pPr>
      <w:r>
        <w:rPr>
          <w:lang w:val="en-US"/>
        </w:rPr>
        <w:t>Triangle strip, INDICES USED CODE REFERENCE</w:t>
      </w:r>
    </w:p>
    <w:p w:rsidR="00D75927" w:rsidRDefault="00D75927" w:rsidP="002B3B86">
      <w:pPr>
        <w:jc w:val="both"/>
        <w:rPr>
          <w:lang w:val="en-US"/>
        </w:rPr>
      </w:pPr>
      <w:r>
        <w:rPr>
          <w:lang w:val="en-US"/>
        </w:rPr>
        <w:t>2048x2048</w:t>
      </w:r>
    </w:p>
    <w:p w:rsidR="00D75927" w:rsidRDefault="00D75927" w:rsidP="002B3B86">
      <w:pPr>
        <w:jc w:val="both"/>
        <w:rPr>
          <w:lang w:val="en-US"/>
        </w:rPr>
      </w:pPr>
      <w:r>
        <w:rPr>
          <w:lang w:val="en-US"/>
        </w:rPr>
        <w:t xml:space="preserve">Show screenshot of </w:t>
      </w:r>
      <w:proofErr w:type="spellStart"/>
      <w:r>
        <w:rPr>
          <w:lang w:val="en-US"/>
        </w:rPr>
        <w:t>multicoloured</w:t>
      </w:r>
      <w:proofErr w:type="spellEnd"/>
      <w:r>
        <w:rPr>
          <w:lang w:val="en-US"/>
        </w:rPr>
        <w:t xml:space="preserve"> section</w:t>
      </w:r>
    </w:p>
    <w:p w:rsidR="00D75927" w:rsidRDefault="00D75927" w:rsidP="002B3B86">
      <w:pPr>
        <w:jc w:val="both"/>
        <w:rPr>
          <w:lang w:val="en-US"/>
        </w:rPr>
      </w:pPr>
      <w:r>
        <w:rPr>
          <w:lang w:val="en-US"/>
        </w:rPr>
        <w:t>Then calculated texture coordinates, section on this</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 xml:space="preserve">Then realized it was very </w:t>
      </w:r>
      <w:proofErr w:type="spellStart"/>
      <w:r>
        <w:rPr>
          <w:lang w:val="en-US"/>
        </w:rPr>
        <w:t>inefficienct</w:t>
      </w:r>
      <w:proofErr w:type="spellEnd"/>
      <w:r>
        <w:rPr>
          <w:lang w:val="en-US"/>
        </w:rPr>
        <w:t>,</w:t>
      </w:r>
    </w:p>
    <w:p w:rsidR="001D1633" w:rsidRDefault="00D75927" w:rsidP="001D1633">
      <w:pPr>
        <w:jc w:val="both"/>
        <w:rPr>
          <w:lang w:val="en-US"/>
        </w:rPr>
      </w:pPr>
      <w:r>
        <w:rPr>
          <w:lang w:val="en-US"/>
        </w:rPr>
        <w:t xml:space="preserve">Talk about vertex </w:t>
      </w:r>
      <w:proofErr w:type="spellStart"/>
      <w:r>
        <w:rPr>
          <w:lang w:val="en-US"/>
        </w:rPr>
        <w:t>shader</w:t>
      </w:r>
      <w:proofErr w:type="spellEnd"/>
      <w:r>
        <w:rPr>
          <w:lang w:val="en-US"/>
        </w:rPr>
        <w:t xml:space="preserve"> processing</w:t>
      </w:r>
    </w:p>
    <w:p w:rsidR="001D1633" w:rsidRDefault="001D1633" w:rsidP="001D1633">
      <w:pPr>
        <w:jc w:val="both"/>
      </w:pPr>
      <w:r>
        <w:t xml:space="preserve">// talk about 2048x2048 grid, why so </w:t>
      </w:r>
      <w:proofErr w:type="spellStart"/>
      <w:r>
        <w:t>inefficnet</w:t>
      </w:r>
      <w:proofErr w:type="spellEnd"/>
      <w:r>
        <w:t xml:space="preserve">? Realized </w:t>
      </w:r>
      <w:proofErr w:type="spellStart"/>
      <w:r>
        <w:t>shaders</w:t>
      </w:r>
      <w:proofErr w:type="spellEnd"/>
      <w:r>
        <w:t xml:space="preserve"> still have to process 4m vertices each frame just to discard them, needed to cut down number sent in the first place. </w:t>
      </w:r>
    </w:p>
    <w:p w:rsidR="001D1633" w:rsidRDefault="001D1633" w:rsidP="002B3B86">
      <w:pPr>
        <w:jc w:val="both"/>
        <w:rPr>
          <w:lang w:val="en-US"/>
        </w:rPr>
      </w:pPr>
    </w:p>
    <w:p w:rsidR="001D1633" w:rsidRDefault="001D1633" w:rsidP="002B3B86">
      <w:pPr>
        <w:jc w:val="both"/>
        <w:rPr>
          <w:lang w:val="en-US"/>
        </w:rPr>
      </w:pPr>
    </w:p>
    <w:p w:rsidR="00D75927" w:rsidRDefault="00D75927" w:rsidP="002B3B86">
      <w:pPr>
        <w:jc w:val="both"/>
        <w:rPr>
          <w:lang w:val="en-US"/>
        </w:rPr>
      </w:pPr>
      <w:r>
        <w:rPr>
          <w:lang w:val="en-US"/>
        </w:rPr>
        <w:t>Then talk about ideas to improve efficiency,</w:t>
      </w:r>
    </w:p>
    <w:p w:rsidR="00D75927" w:rsidRDefault="00D75927" w:rsidP="002B3B86">
      <w:pPr>
        <w:jc w:val="both"/>
        <w:rPr>
          <w:lang w:val="en-US"/>
        </w:rPr>
      </w:pPr>
      <w:r>
        <w:rPr>
          <w:lang w:val="en-US"/>
        </w:rPr>
        <w:t>Mention further ideas to improve, perhaps talk about it somewhere else</w:t>
      </w:r>
    </w:p>
    <w:p w:rsidR="00D75927" w:rsidRDefault="00D75927" w:rsidP="002B3B86">
      <w:pPr>
        <w:jc w:val="both"/>
        <w:rPr>
          <w:lang w:val="en-US"/>
        </w:rPr>
      </w:pPr>
    </w:p>
    <w:p w:rsidR="00D75927" w:rsidRDefault="00D75927" w:rsidP="002B3B86">
      <w:pPr>
        <w:jc w:val="both"/>
        <w:rPr>
          <w:lang w:val="en-US"/>
        </w:rPr>
      </w:pPr>
      <w:r>
        <w:rPr>
          <w:lang w:val="en-US"/>
        </w:rPr>
        <w:t>*/</w:t>
      </w:r>
    </w:p>
    <w:p w:rsidR="00145834" w:rsidRDefault="00145834" w:rsidP="002B3B86">
      <w:pPr>
        <w:jc w:val="both"/>
        <w:rPr>
          <w:lang w:val="en-US"/>
        </w:rPr>
      </w:pPr>
    </w:p>
    <w:p w:rsidR="00145834" w:rsidRDefault="00145834" w:rsidP="00145834">
      <w:pPr>
        <w:pStyle w:val="Heading2"/>
      </w:pPr>
      <w:r>
        <w:t>Engine</w:t>
      </w:r>
    </w:p>
    <w:p w:rsidR="00145834" w:rsidRDefault="00145834" w:rsidP="002B3B86">
      <w:pPr>
        <w:jc w:val="both"/>
        <w:rPr>
          <w:lang w:val="en-US"/>
        </w:rPr>
      </w:pPr>
    </w:p>
    <w:p w:rsidR="00145834" w:rsidRDefault="00145834" w:rsidP="002B3B86">
      <w:pPr>
        <w:jc w:val="both"/>
        <w:rPr>
          <w:lang w:val="en-US"/>
        </w:rPr>
      </w:pPr>
      <w:r>
        <w:rPr>
          <w:lang w:val="en-US"/>
        </w:rPr>
        <w:t xml:space="preserve">// when user pressed key, entire world move forwards, found camera matrix </w:t>
      </w:r>
      <w:proofErr w:type="spellStart"/>
      <w:r>
        <w:rPr>
          <w:lang w:val="en-US"/>
        </w:rPr>
        <w:t>etc</w:t>
      </w:r>
      <w:proofErr w:type="spellEnd"/>
    </w:p>
    <w:p w:rsidR="004D67BC" w:rsidRDefault="00145834" w:rsidP="002B3B86">
      <w:pPr>
        <w:jc w:val="both"/>
        <w:rPr>
          <w:lang w:val="en-US"/>
        </w:rPr>
      </w:pPr>
      <w:r>
        <w:rPr>
          <w:lang w:val="en-US"/>
        </w:rPr>
        <w:t>// when user rotated, it rotated around the origin, then move it to rotate around the player position.</w:t>
      </w:r>
    </w:p>
    <w:p w:rsidR="00D75927" w:rsidRDefault="00D75927" w:rsidP="00D75927">
      <w:pPr>
        <w:pStyle w:val="Heading2"/>
      </w:pPr>
      <w:r>
        <w:t>Fog</w:t>
      </w:r>
    </w:p>
    <w:p w:rsidR="004D67BC" w:rsidRDefault="004D67BC" w:rsidP="002B3B86">
      <w:pPr>
        <w:jc w:val="both"/>
        <w:rPr>
          <w:lang w:val="en-US"/>
        </w:rPr>
      </w:pP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Rocks</w:t>
      </w:r>
    </w:p>
    <w:p w:rsidR="004D67BC" w:rsidRDefault="004D67BC" w:rsidP="002B3B86">
      <w:pPr>
        <w:jc w:val="both"/>
        <w:rPr>
          <w:lang w:val="en-US"/>
        </w:rPr>
      </w:pPr>
    </w:p>
    <w:p w:rsidR="00D75927" w:rsidRDefault="00D75927" w:rsidP="002B3B86">
      <w:pPr>
        <w:jc w:val="both"/>
        <w:rPr>
          <w:lang w:val="en-US"/>
        </w:rPr>
      </w:pPr>
      <w:r>
        <w:rPr>
          <w:lang w:val="en-US"/>
        </w:rPr>
        <w:t>// show sphere indented</w:t>
      </w:r>
    </w:p>
    <w:p w:rsidR="00D75927" w:rsidRDefault="00D75927" w:rsidP="002B3B86">
      <w:pPr>
        <w:jc w:val="both"/>
        <w:rPr>
          <w:lang w:val="en-US"/>
        </w:rPr>
      </w:pPr>
      <w:r>
        <w:rPr>
          <w:lang w:val="en-US"/>
        </w:rPr>
        <w:t xml:space="preserve">// rock </w:t>
      </w:r>
      <w:proofErr w:type="spellStart"/>
      <w:r>
        <w:rPr>
          <w:lang w:val="en-US"/>
        </w:rPr>
        <w:t>obj</w:t>
      </w:r>
      <w:proofErr w:type="spellEnd"/>
      <w:r>
        <w:rPr>
          <w:lang w:val="en-US"/>
        </w:rPr>
        <w:t xml:space="preserve"> library didn’t end up using it</w:t>
      </w:r>
    </w:p>
    <w:p w:rsidR="00D75927" w:rsidRDefault="00D75927" w:rsidP="002B3B86">
      <w:pPr>
        <w:jc w:val="both"/>
        <w:rPr>
          <w:lang w:val="en-US"/>
        </w:rPr>
      </w:pPr>
      <w:r>
        <w:rPr>
          <w:lang w:val="en-US"/>
        </w:rPr>
        <w:t>// triangle rocks</w:t>
      </w:r>
    </w:p>
    <w:p w:rsidR="001D1633" w:rsidRDefault="00D75927" w:rsidP="002B3B86">
      <w:pPr>
        <w:jc w:val="both"/>
        <w:rPr>
          <w:lang w:val="en-US"/>
        </w:rPr>
      </w:pPr>
      <w:r>
        <w:rPr>
          <w:lang w:val="en-US"/>
        </w:rPr>
        <w:t>// talk about game aspects and removing it eventually?</w:t>
      </w:r>
    </w:p>
    <w:p w:rsidR="001D1633" w:rsidRDefault="00D75927" w:rsidP="002B3B86">
      <w:pPr>
        <w:jc w:val="both"/>
        <w:rPr>
          <w:lang w:val="en-US"/>
        </w:rPr>
      </w:pPr>
      <w:r>
        <w:rPr>
          <w:lang w:val="en-US"/>
        </w:rPr>
        <w:t>// realized sphere code 2k vertices each, horrible</w:t>
      </w:r>
    </w:p>
    <w:p w:rsidR="00D75927" w:rsidRDefault="00D75927" w:rsidP="002B3B86">
      <w:pPr>
        <w:jc w:val="both"/>
        <w:rPr>
          <w:lang w:val="en-US"/>
        </w:rPr>
      </w:pPr>
      <w:r>
        <w:rPr>
          <w:lang w:val="en-US"/>
        </w:rPr>
        <w:t xml:space="preserve">// </w:t>
      </w:r>
      <w:proofErr w:type="spellStart"/>
      <w:r>
        <w:rPr>
          <w:lang w:val="en-US"/>
        </w:rPr>
        <w:t>deicded</w:t>
      </w:r>
      <w:proofErr w:type="spellEnd"/>
      <w:r>
        <w:rPr>
          <w:lang w:val="en-US"/>
        </w:rPr>
        <w:t xml:space="preserve"> to use low poly instanced rendered</w:t>
      </w:r>
    </w:p>
    <w:p w:rsidR="001D1633" w:rsidRPr="001D1633" w:rsidRDefault="00D75927" w:rsidP="001D1633">
      <w:pPr>
        <w:jc w:val="both"/>
        <w:rPr>
          <w:lang w:val="en-US"/>
        </w:rPr>
      </w:pPr>
      <w:r>
        <w:rPr>
          <w:lang w:val="en-US"/>
        </w:rPr>
        <w:t>// show progression</w:t>
      </w:r>
    </w:p>
    <w:p w:rsidR="001D1633" w:rsidRDefault="001D1633" w:rsidP="002B3B86">
      <w:pPr>
        <w:jc w:val="both"/>
        <w:rPr>
          <w:lang w:val="en-US"/>
        </w:rPr>
      </w:pPr>
    </w:p>
    <w:p w:rsidR="00D75927" w:rsidRDefault="00D75927" w:rsidP="002B3B86">
      <w:pPr>
        <w:jc w:val="both"/>
        <w:rPr>
          <w:lang w:val="en-US"/>
        </w:rPr>
      </w:pPr>
    </w:p>
    <w:p w:rsidR="00D75927" w:rsidRDefault="00D75927" w:rsidP="00D75927">
      <w:pPr>
        <w:pStyle w:val="Heading2"/>
      </w:pPr>
      <w:r>
        <w:t>Removing game aspects</w:t>
      </w:r>
    </w:p>
    <w:p w:rsidR="00D75927" w:rsidRDefault="00D75927" w:rsidP="002B3B86">
      <w:pPr>
        <w:jc w:val="both"/>
        <w:rPr>
          <w:lang w:val="en-US"/>
        </w:rPr>
      </w:pPr>
    </w:p>
    <w:p w:rsidR="00D75927" w:rsidRDefault="00D75927" w:rsidP="002B3B86">
      <w:pPr>
        <w:jc w:val="both"/>
        <w:rPr>
          <w:lang w:val="en-US"/>
        </w:rPr>
      </w:pPr>
    </w:p>
    <w:p w:rsidR="00D75927" w:rsidRDefault="00D75927" w:rsidP="00D75927">
      <w:pPr>
        <w:pStyle w:val="Heading2"/>
      </w:pPr>
      <w:r>
        <w:lastRenderedPageBreak/>
        <w:t>Skybox</w:t>
      </w:r>
    </w:p>
    <w:p w:rsidR="001D1633" w:rsidRDefault="001D1633" w:rsidP="001D1633"/>
    <w:p w:rsidR="00D75927" w:rsidRDefault="00D75927" w:rsidP="00D75927"/>
    <w:p w:rsidR="00D75927" w:rsidRDefault="00D75927" w:rsidP="00D75927">
      <w:pPr>
        <w:pStyle w:val="Heading2"/>
      </w:pPr>
      <w:r>
        <w:t>Water</w:t>
      </w:r>
    </w:p>
    <w:p w:rsidR="00D75927" w:rsidRPr="00D75927" w:rsidRDefault="00D75927" w:rsidP="00D75927">
      <w:r>
        <w:t>// show and explain old water code, just tried it myself</w:t>
      </w:r>
    </w:p>
    <w:p w:rsidR="00D75927" w:rsidRDefault="00D75927" w:rsidP="002B3B86">
      <w:pPr>
        <w:jc w:val="both"/>
        <w:rPr>
          <w:lang w:val="en-US"/>
        </w:rPr>
      </w:pPr>
      <w:r>
        <w:rPr>
          <w:lang w:val="en-US"/>
        </w:rPr>
        <w:t>//had quickly implemented lighting early on didn’t use it</w:t>
      </w:r>
    </w:p>
    <w:p w:rsidR="00D75927" w:rsidRDefault="00D75927" w:rsidP="002B3B86">
      <w:pPr>
        <w:jc w:val="both"/>
        <w:rPr>
          <w:lang w:val="en-US"/>
        </w:rPr>
      </w:pPr>
      <w:r>
        <w:rPr>
          <w:lang w:val="en-US"/>
        </w:rPr>
        <w:t>// show the specular on the old water</w:t>
      </w:r>
    </w:p>
    <w:p w:rsidR="00D75927" w:rsidRDefault="00D75927" w:rsidP="002B3B86">
      <w:pPr>
        <w:jc w:val="both"/>
        <w:rPr>
          <w:lang w:val="en-US"/>
        </w:rPr>
      </w:pPr>
    </w:p>
    <w:p w:rsidR="00D75927" w:rsidRDefault="00D75927" w:rsidP="002B3B86">
      <w:pPr>
        <w:jc w:val="both"/>
        <w:rPr>
          <w:lang w:val="en-US"/>
        </w:rPr>
      </w:pPr>
      <w:r>
        <w:rPr>
          <w:lang w:val="en-US"/>
        </w:rPr>
        <w:t>// REFERENCE WATER TUTORIALS, PORTED TO JS AND WEBGL</w:t>
      </w:r>
    </w:p>
    <w:p w:rsidR="001D1633" w:rsidRDefault="001D1633" w:rsidP="002B3B86">
      <w:pPr>
        <w:jc w:val="both"/>
        <w:rPr>
          <w:lang w:val="en-US"/>
        </w:rPr>
      </w:pPr>
    </w:p>
    <w:p w:rsidR="001D1633" w:rsidRDefault="001D1633" w:rsidP="002B3B86">
      <w:pPr>
        <w:jc w:val="both"/>
        <w:rPr>
          <w:lang w:val="en-US"/>
        </w:rPr>
      </w:pPr>
    </w:p>
    <w:p w:rsidR="000A31B4" w:rsidRDefault="000A31B4" w:rsidP="000A31B4">
      <w:pPr>
        <w:jc w:val="both"/>
      </w:pPr>
    </w:p>
    <w:p w:rsidR="001D1633" w:rsidRDefault="001D1633" w:rsidP="002B3B86">
      <w:pPr>
        <w:jc w:val="both"/>
        <w:rPr>
          <w:lang w:val="en-US"/>
        </w:rPr>
      </w:pPr>
    </w:p>
    <w:p w:rsidR="001D1633" w:rsidRDefault="001D1633" w:rsidP="002B3B86">
      <w:pPr>
        <w:jc w:val="both"/>
        <w:rPr>
          <w:lang w:val="en-US"/>
        </w:rPr>
      </w:pPr>
    </w:p>
    <w:p w:rsidR="001D1633" w:rsidRDefault="001D1633" w:rsidP="002B3B86">
      <w:pPr>
        <w:jc w:val="both"/>
        <w:rPr>
          <w:lang w:val="en-US"/>
        </w:rPr>
      </w:pPr>
    </w:p>
    <w:p w:rsidR="000A31B4" w:rsidRDefault="000A31B4">
      <w:pPr>
        <w:rPr>
          <w:lang w:val="en-US"/>
        </w:rPr>
      </w:pPr>
    </w:p>
    <w:p w:rsidR="003826F0" w:rsidRDefault="003826F0" w:rsidP="003826F0">
      <w:pPr>
        <w:pStyle w:val="Heading2"/>
      </w:pPr>
      <w:r>
        <w:t>Implementation review</w:t>
      </w:r>
    </w:p>
    <w:p w:rsidR="003826F0" w:rsidRDefault="003826F0" w:rsidP="003826F0"/>
    <w:p w:rsidR="003826F0" w:rsidRPr="001D1633" w:rsidRDefault="003826F0" w:rsidP="003826F0">
      <w:pPr>
        <w:jc w:val="both"/>
      </w:pPr>
      <w:r>
        <w:t>// say how didn’t know about camera matrix</w:t>
      </w:r>
    </w:p>
    <w:p w:rsidR="003826F0" w:rsidRDefault="003826F0" w:rsidP="003826F0">
      <w:pPr>
        <w:jc w:val="both"/>
        <w:rPr>
          <w:lang w:val="en-US"/>
        </w:rPr>
      </w:pPr>
      <w:r>
        <w:rPr>
          <w:lang w:val="en-US"/>
        </w:rPr>
        <w:t>// talk about ticking off project deliverables, and how u kept adding new ones</w:t>
      </w:r>
    </w:p>
    <w:p w:rsidR="003826F0" w:rsidRPr="003826F0" w:rsidRDefault="003826F0" w:rsidP="003826F0">
      <w:pPr>
        <w:jc w:val="both"/>
        <w:rPr>
          <w:lang w:val="en-US"/>
        </w:rPr>
      </w:pPr>
      <w:r>
        <w:t xml:space="preserve">// talk about stupid bug with the black lines on the terrain, say just removed </w:t>
      </w:r>
      <w:proofErr w:type="spellStart"/>
      <w:r>
        <w:t>normals</w:t>
      </w:r>
      <w:proofErr w:type="spellEnd"/>
    </w:p>
    <w:p w:rsidR="003826F0" w:rsidRDefault="003826F0">
      <w:pPr>
        <w:rPr>
          <w:lang w:val="en-US"/>
        </w:rPr>
      </w:pPr>
    </w:p>
    <w:p w:rsidR="001F35A4" w:rsidRDefault="001F35A4" w:rsidP="004C12FA"/>
    <w:p w:rsidR="007A3E41" w:rsidRDefault="00711DBE" w:rsidP="004C12FA">
      <w:pPr>
        <w:pStyle w:val="Heading1"/>
      </w:pPr>
      <w:bookmarkStart w:id="25" w:name="_Toc222978603"/>
      <w:bookmarkStart w:id="26" w:name="_Toc476088424"/>
      <w:r>
        <w:t>Testing</w:t>
      </w:r>
      <w:bookmarkEnd w:id="24"/>
      <w:bookmarkEnd w:id="25"/>
      <w:bookmarkEnd w:id="26"/>
    </w:p>
    <w:p w:rsidR="00DD40B2" w:rsidRPr="00DA0529" w:rsidRDefault="00DD40B2" w:rsidP="00DD40B2">
      <w:r w:rsidRPr="00DA0529">
        <w:t>Detailed descriptions of every test case are definitely not what is required here. What is important is to show that you adopted a sensible strategy that was, in principle, capable of testing the system adequately even if you did not have the time to test the system fully.</w:t>
      </w:r>
    </w:p>
    <w:p w:rsidR="00DD40B2" w:rsidRDefault="00DD40B2" w:rsidP="00DD40B2">
      <w:pPr>
        <w:jc w:val="both"/>
      </w:pPr>
    </w:p>
    <w:p w:rsidR="00DD40B2" w:rsidRDefault="00DD40B2" w:rsidP="00DD40B2">
      <w:pPr>
        <w:jc w:val="both"/>
      </w:pPr>
      <w:r w:rsidRPr="00DA0529">
        <w:t>Provide information in the body of your report and the appendix to explain the testing that has been performed. How does this testing address the requirements and design for the project?</w:t>
      </w:r>
    </w:p>
    <w:p w:rsidR="00DD40B2" w:rsidRDefault="00DD40B2" w:rsidP="00DD40B2">
      <w:pPr>
        <w:jc w:val="both"/>
      </w:pPr>
    </w:p>
    <w:p w:rsidR="00DD40B2" w:rsidRPr="00DA0529" w:rsidRDefault="00DD40B2" w:rsidP="00DD40B2">
      <w:pPr>
        <w:jc w:val="both"/>
      </w:pPr>
      <w:r w:rsidRPr="00DA0529">
        <w:t>How comprehensive is the testing within the constraints of the project? Are you testing the normal working behaviour? Are you testing the exceptional behaviour, e.g. error conditions? Are you testing security issues if they are relevant for your project?</w:t>
      </w:r>
    </w:p>
    <w:p w:rsidR="00DD40B2" w:rsidRDefault="00DD40B2" w:rsidP="00DD40B2">
      <w:pPr>
        <w:jc w:val="both"/>
      </w:pPr>
    </w:p>
    <w:p w:rsidR="00DD40B2" w:rsidRPr="00DA0529" w:rsidRDefault="00DD40B2" w:rsidP="00DD40B2">
      <w:pPr>
        <w:jc w:val="both"/>
      </w:pPr>
      <w:r w:rsidRPr="00DA0529">
        <w:t>Have you tested your system on “real users”? For example, if your system is supposed to solve a problem for a business, then it would be appropriate to present your approach to involve</w:t>
      </w:r>
      <w:r>
        <w:t xml:space="preserve"> </w:t>
      </w:r>
      <w:r w:rsidRPr="00DA0529">
        <w:t>the users in the testing process and to record the results that you obtained. Depending on the level of detail, it is likely that you would put any detailed results in an appendix.</w:t>
      </w:r>
    </w:p>
    <w:p w:rsidR="00683BF8" w:rsidRDefault="00683BF8" w:rsidP="00DD40B2">
      <w:pPr>
        <w:jc w:val="both"/>
        <w:rPr>
          <w:lang w:val="en-US"/>
        </w:rPr>
      </w:pPr>
    </w:p>
    <w:p w:rsidR="00683BF8" w:rsidRPr="000E69BD" w:rsidRDefault="000E69BD" w:rsidP="00DD40B2">
      <w:pPr>
        <w:jc w:val="both"/>
        <w:rPr>
          <w:color w:val="FF0000"/>
          <w:lang w:val="en-US"/>
        </w:rPr>
      </w:pPr>
      <w:r>
        <w:rPr>
          <w:color w:val="FF0000"/>
          <w:lang w:val="en-US"/>
        </w:rPr>
        <w:t>MAKE A THREE.JS SCENE WITH A BUNCH OF CUBES AND A FPS, COUNTER, COMPARE IT? COMPARE DATA BUILDING TIMES AS WELL!</w:t>
      </w:r>
    </w:p>
    <w:p w:rsidR="000E69BD" w:rsidRDefault="000E69BD" w:rsidP="00DD40B2">
      <w:pPr>
        <w:jc w:val="both"/>
        <w:rPr>
          <w:lang w:val="en-US"/>
        </w:rPr>
      </w:pPr>
    </w:p>
    <w:p w:rsidR="000A070A" w:rsidRDefault="000A070A" w:rsidP="00DD40B2">
      <w:pPr>
        <w:jc w:val="both"/>
        <w:rPr>
          <w:lang w:val="en-US"/>
        </w:rPr>
      </w:pPr>
      <w:r>
        <w:rPr>
          <w:lang w:val="en-US"/>
        </w:rPr>
        <w:t>How does this testing meet requirements and design of the projec</w:t>
      </w:r>
      <w:r w:rsidR="000D44A4">
        <w:rPr>
          <w:lang w:val="en-US"/>
        </w:rPr>
        <w:t>t? Was valid in the test table.</w:t>
      </w:r>
    </w:p>
    <w:p w:rsidR="00694611" w:rsidRDefault="00694611" w:rsidP="004C12FA">
      <w:pPr>
        <w:pStyle w:val="Heading2"/>
        <w:rPr>
          <w:lang w:val="en-US"/>
        </w:rPr>
      </w:pPr>
      <w:bookmarkStart w:id="27" w:name="_Toc222978604"/>
      <w:bookmarkStart w:id="28" w:name="_Toc476088425"/>
      <w:r>
        <w:rPr>
          <w:lang w:val="en-US"/>
        </w:rPr>
        <w:lastRenderedPageBreak/>
        <w:t>Overall Approach to Testing</w:t>
      </w:r>
      <w:bookmarkEnd w:id="27"/>
      <w:bookmarkEnd w:id="28"/>
      <w:r>
        <w:rPr>
          <w:lang w:val="en-US"/>
        </w:rPr>
        <w:t xml:space="preserve"> </w:t>
      </w:r>
    </w:p>
    <w:p w:rsidR="00334FB0" w:rsidRDefault="00334FB0" w:rsidP="004C12FA">
      <w:pPr>
        <w:rPr>
          <w:lang w:val="en-US"/>
        </w:rPr>
      </w:pPr>
    </w:p>
    <w:p w:rsidR="00334FB0" w:rsidRPr="002956FE" w:rsidRDefault="00334FB0" w:rsidP="004C12FA">
      <w:r>
        <w:t xml:space="preserve">All of the </w:t>
      </w:r>
      <w:proofErr w:type="spellStart"/>
      <w:r>
        <w:t>WebGL</w:t>
      </w:r>
      <w:proofErr w:type="spellEnd"/>
      <w:r>
        <w:t xml:space="preserve"> testing and monitoring tools are only for </w:t>
      </w:r>
      <w:proofErr w:type="spellStart"/>
      <w:r>
        <w:t>WebGL</w:t>
      </w:r>
      <w:proofErr w:type="spellEnd"/>
      <w:r>
        <w:t xml:space="preserve"> (v1.0). These cannot be used for this project as it uses vari</w:t>
      </w:r>
      <w:r w:rsidR="002956FE">
        <w:t xml:space="preserve">ous </w:t>
      </w:r>
      <w:proofErr w:type="spellStart"/>
      <w:r w:rsidR="002956FE">
        <w:t>WebGL</w:t>
      </w:r>
      <w:proofErr w:type="spellEnd"/>
      <w:r w:rsidR="002956FE">
        <w:t xml:space="preserve"> extension libraries. </w:t>
      </w:r>
    </w:p>
    <w:p w:rsidR="00683BF8" w:rsidRDefault="00683BF8" w:rsidP="00683BF8">
      <w:pPr>
        <w:pStyle w:val="Heading2"/>
        <w:rPr>
          <w:lang w:val="en-US"/>
        </w:rPr>
      </w:pPr>
      <w:r>
        <w:rPr>
          <w:lang w:val="en-US"/>
        </w:rPr>
        <w:t>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A</w:t>
      </w:r>
      <w:r>
        <w:t>cceptance tests where written in a</w:t>
      </w:r>
      <w:r w:rsidR="00683BF8">
        <w:t xml:space="preserve"> test table </w:t>
      </w:r>
      <w:r>
        <w:t>to</w:t>
      </w:r>
      <w:r w:rsidR="00683BF8">
        <w:t xml:space="preserve"> see if the user could </w:t>
      </w:r>
      <w:r>
        <w:t>complete</w:t>
      </w:r>
      <w:r w:rsidR="00683BF8">
        <w:t xml:space="preserve"> various tasks.</w:t>
      </w:r>
      <w:r>
        <w:t xml:space="preserve"> </w:t>
      </w:r>
      <w:r w:rsidR="000D44A4">
        <w:t xml:space="preserve">This type of testing was perfectly valid for the project as after all, a user would be playing it. </w:t>
      </w:r>
    </w:p>
    <w:p w:rsidR="000D44A4" w:rsidRDefault="000D44A4" w:rsidP="00683BF8"/>
    <w:p w:rsidR="00683BF8" w:rsidRDefault="00683BF8" w:rsidP="00683BF8">
      <w:r>
        <w:t>After sprint 5, the game aspects where stripped out and now most of the test table tests where irrelevant.</w:t>
      </w:r>
      <w:r w:rsidR="000D44A4">
        <w:t xml:space="preserve"> The tests that are still valid have been kept in the table, but it lost over half of its content.</w:t>
      </w:r>
      <w:r>
        <w:t xml:space="preserve"> </w:t>
      </w:r>
      <w:r w:rsidR="00E95AC1">
        <w:t>From sprint 5 onwards</w:t>
      </w:r>
      <w:r w:rsidR="009A2C26">
        <w:t>,</w:t>
      </w:r>
      <w:r w:rsidR="00E95AC1">
        <w:t xml:space="preserve"> </w:t>
      </w:r>
      <w:r>
        <w:t>unit test</w:t>
      </w:r>
      <w:r w:rsidR="00E95AC1">
        <w:t>s</w:t>
      </w:r>
      <w:r>
        <w:t xml:space="preserve"> </w:t>
      </w:r>
      <w:r w:rsidR="00E95AC1">
        <w:t>needed to be written rather than the previous acceptance tests.</w:t>
      </w:r>
      <w:r w:rsidR="009A2C26">
        <w:t xml:space="preserve"> </w:t>
      </w:r>
      <w:r w:rsidR="00D35186">
        <w:t xml:space="preserve">As the </w:t>
      </w:r>
      <w:r w:rsidR="009A2C26">
        <w:t xml:space="preserve">majority of the test table no longer valid, there needed to be </w:t>
      </w:r>
      <w:r w:rsidR="000D44A4">
        <w:t>some other form of testing.</w:t>
      </w:r>
      <w:r w:rsidR="009A2C26">
        <w:t xml:space="preserve"> </w:t>
      </w:r>
    </w:p>
    <w:p w:rsidR="00915BE6" w:rsidRDefault="00915BE6" w:rsidP="00683BF8"/>
    <w:p w:rsidR="00334FB0" w:rsidRDefault="00EC5459" w:rsidP="00683BF8">
      <w:r>
        <w:t>The old test table can be found at []. After the game aspects where removed</w:t>
      </w:r>
      <w:r w:rsidR="000D44A4">
        <w:t>,</w:t>
      </w:r>
      <w:r>
        <w:t xml:space="preserve"> the test table was updated to show this. The new test table can be found at [].</w:t>
      </w:r>
    </w:p>
    <w:p w:rsidR="00334FB0" w:rsidRDefault="00334FB0" w:rsidP="00334FB0">
      <w:pPr>
        <w:pStyle w:val="Heading2"/>
        <w:rPr>
          <w:lang w:val="en-US"/>
        </w:rPr>
      </w:pPr>
      <w:r>
        <w:rPr>
          <w:lang w:val="en-US"/>
        </w:rPr>
        <w:t xml:space="preserve">Options for unit testing </w:t>
      </w:r>
      <w:r w:rsidR="00981110">
        <w:rPr>
          <w:lang w:val="en-US"/>
        </w:rPr>
        <w:t>the project</w:t>
      </w:r>
    </w:p>
    <w:p w:rsidR="00334FB0" w:rsidRDefault="00334FB0" w:rsidP="00683BF8"/>
    <w:p w:rsidR="002956FE" w:rsidRDefault="002956FE" w:rsidP="00683BF8">
      <w:r>
        <w:t xml:space="preserve">The idea here is to keep the testing and implementation code as separate as possible. Not having this would make the code very difficult to read. </w:t>
      </w:r>
    </w:p>
    <w:p w:rsidR="002956FE" w:rsidRDefault="002956FE" w:rsidP="00683BF8"/>
    <w:p w:rsidR="00334FB0" w:rsidRDefault="00334FB0" w:rsidP="00334FB0">
      <w:pPr>
        <w:rPr>
          <w:b/>
        </w:rPr>
      </w:pPr>
      <w:r>
        <w:rPr>
          <w:b/>
        </w:rPr>
        <w:t xml:space="preserve">Option 1: Make </w:t>
      </w:r>
      <w:r w:rsidR="002956FE">
        <w:rPr>
          <w:b/>
        </w:rPr>
        <w:t xml:space="preserve">everything </w:t>
      </w:r>
      <w:r>
        <w:rPr>
          <w:b/>
        </w:rPr>
        <w:t>public</w:t>
      </w:r>
    </w:p>
    <w:p w:rsidR="00334FB0" w:rsidRDefault="00334FB0" w:rsidP="00334FB0">
      <w:pPr>
        <w:rPr>
          <w:b/>
        </w:rPr>
      </w:pPr>
      <w:r>
        <w:t xml:space="preserve">By making </w:t>
      </w:r>
      <w:r w:rsidR="002956FE">
        <w:t>everything</w:t>
      </w:r>
      <w:r>
        <w:t xml:space="preserve"> public, you can access the objects properties in separate ‘Tester’ classes.</w:t>
      </w:r>
      <w:r>
        <w:rPr>
          <w:b/>
        </w:rPr>
        <w:t xml:space="preserve"> </w:t>
      </w:r>
      <w:r>
        <w:t xml:space="preserve">Then you can completely separate </w:t>
      </w:r>
      <w:r w:rsidR="002956FE">
        <w:t xml:space="preserve">the testing and </w:t>
      </w:r>
      <w:r>
        <w:t xml:space="preserve">implementation code. However having everything public is very dangerous, the public variables might get changed accidently and debugging would be a nightmare. </w:t>
      </w:r>
      <w:r>
        <w:rPr>
          <w:b/>
        </w:rPr>
        <w:tab/>
      </w:r>
    </w:p>
    <w:p w:rsidR="00334FB0" w:rsidRDefault="00334FB0" w:rsidP="00334FB0"/>
    <w:p w:rsidR="00334FB0" w:rsidRPr="00CA7E41" w:rsidRDefault="00334FB0" w:rsidP="00334FB0">
      <w:pPr>
        <w:rPr>
          <w:b/>
        </w:rPr>
      </w:pPr>
      <w:r>
        <w:rPr>
          <w:b/>
        </w:rPr>
        <w:t>Option 2: Duplicate entire project and have ‘test’ and ‘release’ versions</w:t>
      </w:r>
    </w:p>
    <w:p w:rsidR="00334FB0" w:rsidRDefault="00334FB0" w:rsidP="00334FB0">
      <w:r>
        <w:t>This is similar to option 1, however the test version of the project would be separated. This ‘test’ version of the project would be the exact</w:t>
      </w:r>
      <w:r w:rsidR="002956FE">
        <w:t>ly the</w:t>
      </w:r>
      <w:r>
        <w:t xml:space="preserve"> same as the release version, however it would have all </w:t>
      </w:r>
      <w:r w:rsidR="002956FE">
        <w:t>variables and functions as public instead</w:t>
      </w:r>
      <w:r>
        <w:t>. The release version of the project would have regular public/private functions.</w:t>
      </w:r>
      <w:r w:rsidR="005241BE">
        <w:t xml:space="preserve"> However this</w:t>
      </w:r>
      <w:r>
        <w:t xml:space="preserve"> would mean remaking the test version of the project every time the actual version is changed. </w:t>
      </w:r>
    </w:p>
    <w:p w:rsidR="00334FB0" w:rsidRDefault="00334FB0" w:rsidP="00334FB0"/>
    <w:p w:rsidR="00334FB0" w:rsidRDefault="00334FB0" w:rsidP="00334FB0">
      <w:pPr>
        <w:rPr>
          <w:b/>
        </w:rPr>
      </w:pPr>
      <w:r>
        <w:rPr>
          <w:b/>
        </w:rPr>
        <w:t xml:space="preserve">Option 3: </w:t>
      </w:r>
      <w:r w:rsidR="002956FE">
        <w:rPr>
          <w:b/>
        </w:rPr>
        <w:t>A</w:t>
      </w:r>
      <w:r>
        <w:rPr>
          <w:b/>
        </w:rPr>
        <w:t>dd a setter/getter for all private variables</w:t>
      </w:r>
    </w:p>
    <w:p w:rsidR="00334FB0" w:rsidRDefault="002956FE" w:rsidP="00334FB0">
      <w:r>
        <w:t xml:space="preserve">In terms of danger, this is one step better than making everything public, however it bloats the code even more. This would allow you to create objects in separate class and use the class’s setters/getters to test it. </w:t>
      </w:r>
    </w:p>
    <w:p w:rsidR="002956FE" w:rsidRPr="00CA7E41" w:rsidRDefault="002956FE" w:rsidP="00334FB0"/>
    <w:p w:rsidR="00334FB0" w:rsidRDefault="00334FB0" w:rsidP="00334FB0">
      <w:pPr>
        <w:rPr>
          <w:b/>
        </w:rPr>
      </w:pPr>
      <w:r>
        <w:rPr>
          <w:b/>
        </w:rPr>
        <w:t>Option 4: Have implementation and testing code within</w:t>
      </w:r>
      <w:r w:rsidR="002956FE">
        <w:rPr>
          <w:b/>
        </w:rPr>
        <w:t xml:space="preserve"> the</w:t>
      </w:r>
      <w:r>
        <w:rPr>
          <w:b/>
        </w:rPr>
        <w:t xml:space="preserve"> same class, split up into functions. </w:t>
      </w:r>
    </w:p>
    <w:p w:rsidR="002956FE" w:rsidRDefault="00981110" w:rsidP="00981110">
      <w:r>
        <w:t xml:space="preserve">In </w:t>
      </w:r>
      <w:r w:rsidR="002956FE">
        <w:t xml:space="preserve">the terrain class there </w:t>
      </w:r>
      <w:r>
        <w:t xml:space="preserve">would be a </w:t>
      </w:r>
      <w:proofErr w:type="spellStart"/>
      <w:r>
        <w:t>VertexBufferObject</w:t>
      </w:r>
      <w:proofErr w:type="spellEnd"/>
      <w:r>
        <w:t xml:space="preserve"> test, seeing if a buffer was initialized properly. However in the </w:t>
      </w:r>
      <w:proofErr w:type="spellStart"/>
      <w:r>
        <w:t>RockGenerator</w:t>
      </w:r>
      <w:proofErr w:type="spellEnd"/>
      <w:r>
        <w:t xml:space="preserve"> class the same test was needed, therefore it would be duplicated. </w:t>
      </w:r>
    </w:p>
    <w:p w:rsidR="00334FB0" w:rsidRPr="0084733D" w:rsidRDefault="00334FB0" w:rsidP="00334FB0"/>
    <w:p w:rsidR="00334FB0" w:rsidRDefault="00334FB0" w:rsidP="00334FB0">
      <w:pPr>
        <w:rPr>
          <w:b/>
        </w:rPr>
      </w:pPr>
      <w:r>
        <w:rPr>
          <w:b/>
        </w:rPr>
        <w:t>Option 5: Use a Tester class having generic testing functions,</w:t>
      </w:r>
      <w:r w:rsidR="002956FE">
        <w:rPr>
          <w:b/>
        </w:rPr>
        <w:t xml:space="preserve"> and also </w:t>
      </w:r>
      <w:r w:rsidR="00981110">
        <w:rPr>
          <w:b/>
        </w:rPr>
        <w:t xml:space="preserve">have </w:t>
      </w:r>
      <w:r w:rsidR="002956FE">
        <w:rPr>
          <w:b/>
        </w:rPr>
        <w:t>specific testing functions in their respective classes</w:t>
      </w:r>
    </w:p>
    <w:p w:rsidR="00334FB0" w:rsidRDefault="00334FB0" w:rsidP="00683BF8">
      <w:r>
        <w:lastRenderedPageBreak/>
        <w:t>This minimizes test code duplication</w:t>
      </w:r>
      <w:r w:rsidR="002956FE">
        <w:t xml:space="preserve"> by having all generic functions in one Tester class.</w:t>
      </w:r>
      <w:r w:rsidR="00981110">
        <w:t xml:space="preserve"> </w:t>
      </w:r>
      <w:r w:rsidR="002956FE">
        <w:t>However</w:t>
      </w:r>
      <w:r>
        <w:t xml:space="preserve"> not everything can be put into a generic testing function, so </w:t>
      </w:r>
      <w:r w:rsidR="002956FE">
        <w:t xml:space="preserve">the </w:t>
      </w:r>
      <w:r>
        <w:t xml:space="preserve">testing code </w:t>
      </w:r>
      <w:r w:rsidR="002956FE">
        <w:t>is</w:t>
      </w:r>
      <w:r>
        <w:t xml:space="preserve"> split between the implementation file, and the generic testing file.</w:t>
      </w:r>
      <w:r w:rsidR="00A47403">
        <w:t xml:space="preserve"> This was the</w:t>
      </w:r>
      <w:r w:rsidR="00981110">
        <w:t xml:space="preserve"> best</w:t>
      </w:r>
      <w:r w:rsidR="00A47403">
        <w:t xml:space="preserve"> option </w:t>
      </w:r>
      <w:r w:rsidR="00981110">
        <w:t xml:space="preserve">to use for the project and therefore it was </w:t>
      </w:r>
      <w:r w:rsidR="00A47403">
        <w:t xml:space="preserve">chosen. </w:t>
      </w:r>
    </w:p>
    <w:p w:rsidR="00683BF8" w:rsidRDefault="00683BF8" w:rsidP="00683BF8">
      <w:pPr>
        <w:pStyle w:val="Heading2"/>
        <w:rPr>
          <w:lang w:val="en-US"/>
        </w:rPr>
      </w:pPr>
      <w:r>
        <w:rPr>
          <w:lang w:val="en-US"/>
        </w:rPr>
        <w:t>Things that cannot be tested</w:t>
      </w:r>
    </w:p>
    <w:p w:rsidR="00683BF8" w:rsidRDefault="00683BF8" w:rsidP="00683BF8"/>
    <w:p w:rsidR="00683BF8" w:rsidRDefault="00683BF8" w:rsidP="00683BF8">
      <w:r>
        <w:t xml:space="preserve">Testing rendering output is infeasible (testing what actually appears on the screen). </w:t>
      </w:r>
    </w:p>
    <w:p w:rsidR="00683BF8" w:rsidRDefault="00683BF8" w:rsidP="00683BF8"/>
    <w:p w:rsidR="00683BF8" w:rsidRDefault="00683BF8" w:rsidP="00683BF8">
      <w:r>
        <w:t xml:space="preserve">This is essentially testing the </w:t>
      </w:r>
      <w:proofErr w:type="spellStart"/>
      <w:r>
        <w:t>WebGL</w:t>
      </w:r>
      <w:proofErr w:type="spellEnd"/>
      <w:r>
        <w:t xml:space="preserve"> implementation itself, rather than my application. This is the same as writing a C function, and testing that the compiler converts it into the correct assembly language calls. It is simply out of the scope of the project.</w:t>
      </w:r>
    </w:p>
    <w:p w:rsidR="00683BF8" w:rsidRDefault="00683BF8" w:rsidP="00683BF8"/>
    <w:p w:rsidR="00683BF8" w:rsidRDefault="00683BF8" w:rsidP="00683BF8">
      <w:r>
        <w:t xml:space="preserve">A way to actually test the rendering output is by writing an implementation of the </w:t>
      </w:r>
      <w:proofErr w:type="spellStart"/>
      <w:r>
        <w:t>WebGL</w:t>
      </w:r>
      <w:proofErr w:type="spellEnd"/>
      <w:r>
        <w:t xml:space="preserve"> API. This would show all the calls made to the graphics hardware are correct. This is obviously out the scope of the project.</w:t>
      </w:r>
    </w:p>
    <w:p w:rsidR="00683BF8" w:rsidRDefault="00683BF8" w:rsidP="00683BF8">
      <w:pPr>
        <w:pStyle w:val="Heading2"/>
        <w:rPr>
          <w:lang w:val="en-US"/>
        </w:rPr>
      </w:pPr>
      <w:r>
        <w:rPr>
          <w:lang w:val="en-US"/>
        </w:rPr>
        <w:t>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I give to </w:t>
      </w:r>
      <w:proofErr w:type="spellStart"/>
      <w:r>
        <w:t>WebGL</w:t>
      </w:r>
      <w:proofErr w:type="spellEnd"/>
      <w:r>
        <w:t xml:space="preserve">/my </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t>changing water strength for example</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 is made</w:t>
      </w:r>
    </w:p>
    <w:p w:rsidR="00683BF8" w:rsidRDefault="006E41BB" w:rsidP="00683BF8">
      <w:pPr>
        <w:pStyle w:val="ListParagraph"/>
        <w:numPr>
          <w:ilvl w:val="0"/>
          <w:numId w:val="34"/>
        </w:numPr>
        <w:spacing w:after="160" w:line="259" w:lineRule="auto"/>
      </w:pPr>
      <w:r>
        <w:t>Cross browser, F</w:t>
      </w:r>
      <w:r w:rsidR="00683BF8">
        <w:t>ire</w:t>
      </w:r>
      <w:r>
        <w:t>fox/C</w:t>
      </w:r>
      <w:r w:rsidR="00683BF8">
        <w:t>hrome testing</w:t>
      </w:r>
    </w:p>
    <w:p w:rsidR="00683BF8" w:rsidRDefault="00683BF8" w:rsidP="00683BF8">
      <w:pPr>
        <w:pStyle w:val="ListParagraph"/>
        <w:numPr>
          <w:ilvl w:val="0"/>
          <w:numId w:val="34"/>
        </w:numPr>
        <w:spacing w:after="160" w:line="259" w:lineRule="auto"/>
      </w:pPr>
      <w:r>
        <w:t xml:space="preserve">The </w:t>
      </w:r>
      <w:r w:rsidR="00637DEC">
        <w:t xml:space="preserve">users browser, check it can run </w:t>
      </w:r>
      <w:proofErr w:type="spellStart"/>
      <w:r w:rsidR="00637DEC">
        <w:t>WebGL</w:t>
      </w:r>
      <w:proofErr w:type="spellEnd"/>
      <w:r w:rsidR="00637DEC">
        <w:t xml:space="preserve"> 2.0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683BF8" w:rsidP="00683BF8">
      <w:pPr>
        <w:pStyle w:val="ListParagraph"/>
        <w:numPr>
          <w:ilvl w:val="0"/>
          <w:numId w:val="34"/>
        </w:numPr>
        <w:spacing w:after="160" w:line="259" w:lineRule="auto"/>
      </w:pPr>
      <w:r>
        <w:t>Memory usage - See how rocks affect this</w:t>
      </w:r>
      <w:r>
        <w:tab/>
      </w:r>
    </w:p>
    <w:p w:rsidR="00683BF8" w:rsidRDefault="00683BF8" w:rsidP="00683BF8">
      <w:pPr>
        <w:pStyle w:val="ListParagraph"/>
        <w:numPr>
          <w:ilvl w:val="0"/>
          <w:numId w:val="34"/>
        </w:numPr>
        <w:spacing w:after="160" w:line="259" w:lineRule="auto"/>
      </w:pPr>
      <w:r>
        <w:t xml:space="preserve">FPS tests - see how rocks effect this </w:t>
      </w:r>
    </w:p>
    <w:p w:rsidR="00683BF8" w:rsidRDefault="00683BF8" w:rsidP="00EC5459">
      <w:pPr>
        <w:pStyle w:val="ListParagraph"/>
        <w:numPr>
          <w:ilvl w:val="0"/>
          <w:numId w:val="34"/>
        </w:numPr>
        <w:spacing w:after="160" w:line="259" w:lineRule="auto"/>
      </w:pPr>
      <w:r>
        <w:t>Other language/libra</w:t>
      </w:r>
      <w:r w:rsidR="00EB4CC7">
        <w:t>ry comparisons, three.js/engines</w:t>
      </w:r>
      <w:r>
        <w:tab/>
      </w:r>
    </w:p>
    <w:p w:rsidR="00694611" w:rsidRDefault="00694611" w:rsidP="004C12FA">
      <w:pPr>
        <w:pStyle w:val="Heading2"/>
        <w:rPr>
          <w:lang w:val="en-US"/>
        </w:rPr>
      </w:pPr>
      <w:bookmarkStart w:id="29" w:name="_Toc222978605"/>
      <w:bookmarkStart w:id="30" w:name="_Toc476088426"/>
      <w:r>
        <w:rPr>
          <w:lang w:val="en-US"/>
        </w:rPr>
        <w:t>Automated Testing</w:t>
      </w:r>
      <w:bookmarkEnd w:id="29"/>
      <w:bookmarkEnd w:id="30"/>
      <w:r>
        <w:rPr>
          <w:lang w:val="en-US"/>
        </w:rPr>
        <w:t xml:space="preserve"> </w:t>
      </w:r>
    </w:p>
    <w:p w:rsidR="002956FE" w:rsidRDefault="002956FE" w:rsidP="004C12FA">
      <w:pPr>
        <w:rPr>
          <w:lang w:val="en-US"/>
        </w:rPr>
      </w:pPr>
    </w:p>
    <w:p w:rsidR="002956FE" w:rsidRDefault="00A47403" w:rsidP="004C12FA">
      <w:pPr>
        <w:rPr>
          <w:lang w:val="en-US"/>
        </w:rPr>
      </w:pPr>
      <w:r>
        <w:rPr>
          <w:lang w:val="en-US"/>
        </w:rPr>
        <w:t xml:space="preserve">The automated tests run every time someone starts the scene. The user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isn’t necessary. </w:t>
      </w:r>
    </w:p>
    <w:p w:rsidR="00694611" w:rsidRDefault="00694611" w:rsidP="004C12FA">
      <w:pPr>
        <w:pStyle w:val="Heading3"/>
        <w:rPr>
          <w:lang w:val="en-US"/>
        </w:rPr>
      </w:pPr>
      <w:bookmarkStart w:id="31" w:name="_Toc222978606"/>
      <w:bookmarkStart w:id="32" w:name="_Toc476088427"/>
      <w:r>
        <w:rPr>
          <w:lang w:val="en-US"/>
        </w:rPr>
        <w:t>Unit Tests</w:t>
      </w:r>
      <w:bookmarkEnd w:id="31"/>
      <w:bookmarkEnd w:id="32"/>
    </w:p>
    <w:p w:rsidR="00D35186" w:rsidRDefault="00D35186" w:rsidP="004C12FA">
      <w:pPr>
        <w:rPr>
          <w:lang w:val="en-US"/>
        </w:rPr>
      </w:pPr>
      <w:r>
        <w:rPr>
          <w:lang w:val="en-US"/>
        </w:rPr>
        <w:t xml:space="preserve">As discussed in the options for unit testing section, the unit 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t xml:space="preserve">Tests if location is a </w:t>
      </w:r>
      <w:proofErr w:type="spellStart"/>
      <w:r w:rsidRPr="008F1952">
        <w:rPr>
          <w:lang w:val="en-US"/>
        </w:rPr>
        <w:t>WebGLUniformLocation</w:t>
      </w:r>
      <w:proofErr w:type="spellEnd"/>
    </w:p>
    <w:p w:rsidR="008F1952" w:rsidRPr="008F1952" w:rsidRDefault="008F1952" w:rsidP="008F1952">
      <w:pPr>
        <w:rPr>
          <w:lang w:val="en-US"/>
        </w:rPr>
      </w:pPr>
      <w:r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test_isWebGLUniformLocation</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lastRenderedPageBreak/>
        <w:tab/>
        <w:t>@</w:t>
      </w:r>
      <w:proofErr w:type="spellStart"/>
      <w:r w:rsidRPr="008F1952">
        <w:rPr>
          <w:lang w:val="en-US"/>
        </w:rPr>
        <w:t>param</w:t>
      </w:r>
      <w:proofErr w:type="spellEnd"/>
      <w:r w:rsidRPr="008F1952">
        <w:rPr>
          <w:lang w:val="en-US"/>
        </w:rPr>
        <w:t xml:space="preserve"> name {string} the name of the attribute to test, so we can print an </w:t>
      </w:r>
      <w:r>
        <w:rPr>
          <w:lang w:val="en-US"/>
        </w:rPr>
        <w:tab/>
      </w:r>
      <w:r>
        <w:rPr>
          <w:lang w:val="en-US"/>
        </w:rPr>
        <w:tab/>
        <w:t xml:space="preserve">   </w:t>
      </w:r>
      <w:r w:rsidRPr="008F1952">
        <w:rPr>
          <w:lang w:val="en-US"/>
        </w:rPr>
        <w:t>error</w:t>
      </w:r>
    </w:p>
    <w:p w:rsidR="008F1952" w:rsidRPr="008F1952" w:rsidRDefault="008F1952" w:rsidP="008F1952">
      <w:pPr>
        <w:rPr>
          <w:lang w:val="en-US"/>
        </w:rPr>
      </w:pPr>
      <w:r w:rsidRPr="008F1952">
        <w:rPr>
          <w:lang w:val="en-US"/>
        </w:rPr>
        <w:tab/>
        <w:t>@</w:t>
      </w:r>
      <w:proofErr w:type="spellStart"/>
      <w:r w:rsidRPr="008F1952">
        <w:rPr>
          <w:lang w:val="en-US"/>
        </w:rPr>
        <w:t>param</w:t>
      </w:r>
      <w:proofErr w:type="spellEnd"/>
      <w:r w:rsidRPr="008F1952">
        <w:rPr>
          <w:lang w:val="en-US"/>
        </w:rPr>
        <w:t xml:space="preserve"> location {buffer} the location value to test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this.test_isWebGLUniformLocation</w:t>
      </w:r>
      <w:proofErr w:type="spellEnd"/>
      <w:r w:rsidRPr="008F1952">
        <w:rPr>
          <w:lang w:val="en-US"/>
        </w:rPr>
        <w:t xml:space="preserve"> = </w:t>
      </w:r>
      <w:proofErr w:type="gramStart"/>
      <w:r w:rsidRPr="008F1952">
        <w:rPr>
          <w:lang w:val="en-US"/>
        </w:rPr>
        <w:t>function(</w:t>
      </w:r>
      <w:proofErr w:type="gramEnd"/>
      <w:r w:rsidRPr="008F1952">
        <w:rPr>
          <w:lang w:val="en-US"/>
        </w:rPr>
        <w:t>name, location){</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if(</w:t>
      </w:r>
      <w:proofErr w:type="gramEnd"/>
      <w:r w:rsidRPr="008F1952">
        <w:rPr>
          <w:lang w:val="en-US"/>
        </w:rPr>
        <w:t xml:space="preserve">!location </w:t>
      </w:r>
      <w:proofErr w:type="spellStart"/>
      <w:r w:rsidRPr="008F1952">
        <w:rPr>
          <w:lang w:val="en-US"/>
        </w:rPr>
        <w:t>instanceof</w:t>
      </w:r>
      <w:proofErr w:type="spellEnd"/>
      <w:r w:rsidRPr="008F1952">
        <w:rPr>
          <w:lang w:val="en-US"/>
        </w:rPr>
        <w:t xml:space="preserve">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test_isWebGLUniformLocation</w:t>
      </w:r>
      <w:proofErr w:type="spellEnd"/>
      <w:r w:rsidRPr="008F1952">
        <w:rPr>
          <w:lang w:val="en-US"/>
        </w:rPr>
        <w:t xml:space="preserve">: " + name + ", </w:t>
      </w:r>
      <w:r>
        <w:rPr>
          <w:lang w:val="en-US"/>
        </w:rPr>
        <w:tab/>
      </w:r>
      <w:r>
        <w:rPr>
          <w:lang w:val="en-US"/>
        </w:rPr>
        <w:tab/>
      </w:r>
      <w:r>
        <w:rPr>
          <w:lang w:val="en-US"/>
        </w:rPr>
        <w:tab/>
      </w:r>
      <w:r>
        <w:rPr>
          <w:lang w:val="en-US"/>
        </w:rPr>
        <w:tab/>
      </w:r>
      <w:r>
        <w:rPr>
          <w:lang w:val="en-US"/>
        </w:rPr>
        <w:tab/>
      </w:r>
      <w:r w:rsidRPr="008F1952">
        <w:rPr>
          <w:lang w:val="en-US"/>
        </w:rPr>
        <w:t xml:space="preserve">is not a </w:t>
      </w:r>
      <w:proofErr w:type="spellStart"/>
      <w:r w:rsidRPr="008F1952">
        <w:rPr>
          <w:lang w:val="en-US"/>
        </w:rPr>
        <w:t>WebGLUniformLocation</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t>}</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p>
    <w:p w:rsidR="00FE4BDA" w:rsidRPr="008F1952" w:rsidRDefault="008F1952" w:rsidP="00FE4BDA">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they’re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objects properly</w:t>
      </w:r>
      <w:r w:rsidR="00FE4BDA">
        <w:rPr>
          <w:lang w:val="en-US"/>
        </w:rPr>
        <w:t xml:space="preserve">. I am only using these </w:t>
      </w:r>
      <w:proofErr w:type="spellStart"/>
      <w:r w:rsidR="00FE4BDA" w:rsidRPr="008F1952">
        <w:rPr>
          <w:lang w:val="en-US"/>
        </w:rPr>
        <w:t>WebGLVertexArrayObjectOES</w:t>
      </w:r>
      <w:proofErr w:type="spellEnd"/>
      <w:r w:rsidR="00FE4BDA">
        <w:rPr>
          <w:lang w:val="en-US"/>
        </w:rPr>
        <w:t xml:space="preserve"> objects in this class, therefore it makes sense that the testing function is also kept within with class.</w:t>
      </w:r>
    </w:p>
    <w:p w:rsidR="008F1952" w:rsidRPr="008F1952" w:rsidRDefault="008F1952" w:rsidP="008F1952">
      <w:pPr>
        <w:rPr>
          <w:lang w:val="en-US"/>
        </w:rPr>
      </w:pPr>
    </w:p>
    <w:p w:rsidR="008F1952" w:rsidRDefault="008F1952" w:rsidP="008F1952">
      <w:pPr>
        <w:rPr>
          <w:lang w:val="en-US"/>
        </w:rPr>
      </w:pPr>
    </w:p>
    <w:p w:rsidR="008F1952" w:rsidRPr="008F1952" w:rsidRDefault="00FE4BDA" w:rsidP="008F1952">
      <w:pPr>
        <w:rPr>
          <w:lang w:val="en-US"/>
        </w:rPr>
      </w:pPr>
      <w:r>
        <w:rPr>
          <w:lang w:val="en-US"/>
        </w:rPr>
        <w:tab/>
        <w:t>/**</w:t>
      </w:r>
      <w:r w:rsidR="008F1952" w:rsidRPr="008F1952">
        <w:rPr>
          <w:lang w:val="en-US"/>
        </w:rPr>
        <w:tab/>
      </w:r>
    </w:p>
    <w:p w:rsidR="008F1952" w:rsidRPr="008F1952" w:rsidRDefault="008F1952" w:rsidP="008F1952">
      <w:pPr>
        <w:rPr>
          <w:lang w:val="en-US"/>
        </w:rPr>
      </w:pPr>
      <w:r w:rsidRPr="008F1952">
        <w:rPr>
          <w:lang w:val="en-US"/>
        </w:rPr>
        <w:tab/>
        <w:t xml:space="preserve">@method </w:t>
      </w:r>
      <w:proofErr w:type="spellStart"/>
      <w:r w:rsidRPr="008F1952">
        <w:rPr>
          <w:lang w:val="en-US"/>
        </w:rPr>
        <w:t>test_terrainVAOs</w:t>
      </w:r>
      <w:proofErr w:type="spellEnd"/>
    </w:p>
    <w:p w:rsidR="008F1952" w:rsidRPr="008F1952" w:rsidRDefault="008F1952" w:rsidP="008F1952">
      <w:pPr>
        <w:rPr>
          <w:lang w:val="en-US"/>
        </w:rPr>
      </w:pPr>
      <w:r w:rsidRPr="008F1952">
        <w:rPr>
          <w:lang w:val="en-US"/>
        </w:rPr>
        <w:tab/>
        <w:t>@public</w:t>
      </w:r>
    </w:p>
    <w:p w:rsidR="008F1952" w:rsidRPr="008F1952" w:rsidRDefault="008F1952" w:rsidP="008F1952">
      <w:pPr>
        <w:rPr>
          <w:lang w:val="en-US"/>
        </w:rPr>
      </w:pPr>
      <w:r w:rsidRPr="008F1952">
        <w:rPr>
          <w:lang w:val="en-US"/>
        </w:rPr>
        <w:tab/>
        <w:t>*/</w:t>
      </w:r>
    </w:p>
    <w:p w:rsidR="008F1952" w:rsidRPr="008F1952" w:rsidRDefault="008F1952" w:rsidP="008F1952">
      <w:pPr>
        <w:rPr>
          <w:lang w:val="en-US"/>
        </w:rPr>
      </w:pPr>
      <w:r w:rsidRPr="008F1952">
        <w:rPr>
          <w:lang w:val="en-US"/>
        </w:rPr>
        <w:tab/>
      </w:r>
      <w:proofErr w:type="spellStart"/>
      <w:r w:rsidRPr="008F1952">
        <w:rPr>
          <w:lang w:val="en-US"/>
        </w:rPr>
        <w:t>this.test_terrainVAOs</w:t>
      </w:r>
      <w:proofErr w:type="spellEnd"/>
      <w:r w:rsidRPr="008F1952">
        <w:rPr>
          <w:lang w:val="en-US"/>
        </w:rPr>
        <w:t xml:space="preserve"> = </w:t>
      </w:r>
      <w:proofErr w:type="gramStart"/>
      <w:r w:rsidRPr="008F1952">
        <w:rPr>
          <w:lang w:val="en-US"/>
        </w:rPr>
        <w:t>function(</w:t>
      </w:r>
      <w:proofErr w:type="gramEnd"/>
      <w:r w:rsidRPr="008F1952">
        <w:rPr>
          <w:lang w:val="en-US"/>
        </w:rPr>
        <w:t>){</w:t>
      </w:r>
    </w:p>
    <w:p w:rsidR="008F1952" w:rsidRPr="008F1952" w:rsidRDefault="008F1952" w:rsidP="008F1952">
      <w:pPr>
        <w:rPr>
          <w:lang w:val="en-US"/>
        </w:rPr>
      </w:pPr>
      <w:r w:rsidRPr="008F1952">
        <w:rPr>
          <w:lang w:val="en-US"/>
        </w:rPr>
        <w:tab/>
      </w:r>
      <w:r w:rsidRPr="008F1952">
        <w:rPr>
          <w:lang w:val="en-US"/>
        </w:rPr>
        <w:tab/>
      </w:r>
      <w:proofErr w:type="gramStart"/>
      <w:r w:rsidRPr="008F1952">
        <w:rPr>
          <w:lang w:val="en-US"/>
        </w:rPr>
        <w:t>for(</w:t>
      </w:r>
      <w:proofErr w:type="spellStart"/>
      <w:proofErr w:type="gramEnd"/>
      <w:r w:rsidRPr="008F1952">
        <w:rPr>
          <w:lang w:val="en-US"/>
        </w:rPr>
        <w:t>var</w:t>
      </w:r>
      <w:proofErr w:type="spellEnd"/>
      <w:r w:rsidRPr="008F1952">
        <w:rPr>
          <w:lang w:val="en-US"/>
        </w:rPr>
        <w:t xml:space="preserve"> </w:t>
      </w:r>
      <w:proofErr w:type="spellStart"/>
      <w:r w:rsidRPr="008F1952">
        <w:rPr>
          <w:lang w:val="en-US"/>
        </w:rPr>
        <w:t>i</w:t>
      </w:r>
      <w:proofErr w:type="spellEnd"/>
      <w:r w:rsidRPr="008F1952">
        <w:rPr>
          <w:lang w:val="en-US"/>
        </w:rPr>
        <w:t xml:space="preserve">=0; </w:t>
      </w:r>
      <w:proofErr w:type="spellStart"/>
      <w:r w:rsidRPr="008F1952">
        <w:rPr>
          <w:lang w:val="en-US"/>
        </w:rPr>
        <w:t>i</w:t>
      </w:r>
      <w:proofErr w:type="spellEnd"/>
      <w:r w:rsidRPr="008F1952">
        <w:rPr>
          <w:lang w:val="en-US"/>
        </w:rPr>
        <w:t>&lt;</w:t>
      </w:r>
      <w:proofErr w:type="spellStart"/>
      <w:r w:rsidRPr="008F1952">
        <w:rPr>
          <w:lang w:val="en-US"/>
        </w:rPr>
        <w:t>numberQuadrantRows</w:t>
      </w:r>
      <w:proofErr w:type="spellEnd"/>
      <w:r w:rsidRPr="008F1952">
        <w:rPr>
          <w:lang w:val="en-US"/>
        </w:rPr>
        <w:t xml:space="preserve"> * </w:t>
      </w:r>
      <w:proofErr w:type="spellStart"/>
      <w:r w:rsidRPr="008F1952">
        <w:rPr>
          <w:lang w:val="en-US"/>
        </w:rPr>
        <w:t>numberQuadrantColumns</w:t>
      </w:r>
      <w:proofErr w:type="spellEnd"/>
      <w:r w:rsidRPr="008F1952">
        <w:rPr>
          <w:lang w:val="en-US"/>
        </w:rPr>
        <w:t xml:space="preserve">; </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proofErr w:type="gramStart"/>
      <w:r w:rsidRPr="008F1952">
        <w:rPr>
          <w:lang w:val="en-US"/>
        </w:rPr>
        <w:t>if(</w:t>
      </w:r>
      <w:proofErr w:type="gramEnd"/>
      <w:r w:rsidRPr="008F1952">
        <w:rPr>
          <w:lang w:val="en-US"/>
        </w:rPr>
        <w:t>!</w:t>
      </w:r>
      <w:proofErr w:type="spellStart"/>
      <w:r w:rsidRPr="008F1952">
        <w:rPr>
          <w:lang w:val="en-US"/>
        </w:rPr>
        <w:t>vao_ext.isVertexArrayOES</w:t>
      </w:r>
      <w:proofErr w:type="spellEnd"/>
      <w:r w:rsidRPr="008F1952">
        <w:rPr>
          <w:lang w:val="en-US"/>
        </w:rPr>
        <w:t>(</w:t>
      </w:r>
      <w:proofErr w:type="spellStart"/>
      <w:r w:rsidRPr="008F1952">
        <w:rPr>
          <w:lang w:val="en-US"/>
        </w:rPr>
        <w:t>terrainVAOs</w:t>
      </w:r>
      <w:proofErr w:type="spellEnd"/>
      <w:r w:rsidRPr="008F1952">
        <w:rPr>
          <w:lang w:val="en-US"/>
        </w:rPr>
        <w:t>[</w:t>
      </w:r>
      <w:proofErr w:type="spellStart"/>
      <w:r w:rsidRPr="008F1952">
        <w:rPr>
          <w:lang w:val="en-US"/>
        </w:rPr>
        <w:t>i</w:t>
      </w:r>
      <w:proofErr w:type="spellEnd"/>
      <w:r w:rsidRPr="008F1952">
        <w:rPr>
          <w:lang w:val="en-US"/>
        </w:rPr>
        <w:t>])){</w:t>
      </w:r>
    </w:p>
    <w:p w:rsidR="008F1952" w:rsidRPr="008F1952" w:rsidRDefault="008F1952" w:rsidP="008F1952">
      <w:pPr>
        <w:rPr>
          <w:lang w:val="en-US"/>
        </w:rPr>
      </w:pPr>
      <w:r w:rsidRPr="008F1952">
        <w:rPr>
          <w:lang w:val="en-US"/>
        </w:rPr>
        <w:tab/>
      </w:r>
      <w:r w:rsidRPr="008F1952">
        <w:rPr>
          <w:lang w:val="en-US"/>
        </w:rPr>
        <w:tab/>
      </w:r>
      <w:r w:rsidRPr="008F1952">
        <w:rPr>
          <w:lang w:val="en-US"/>
        </w:rPr>
        <w:tab/>
      </w:r>
      <w:r w:rsidRPr="008F1952">
        <w:rPr>
          <w:lang w:val="en-US"/>
        </w:rPr>
        <w:tab/>
      </w:r>
      <w:proofErr w:type="spellStart"/>
      <w:proofErr w:type="gramStart"/>
      <w:r w:rsidRPr="008F1952">
        <w:rPr>
          <w:lang w:val="en-US"/>
        </w:rPr>
        <w:t>console.error</w:t>
      </w:r>
      <w:proofErr w:type="spellEnd"/>
      <w:r w:rsidRPr="008F1952">
        <w:rPr>
          <w:lang w:val="en-US"/>
        </w:rPr>
        <w:t>(</w:t>
      </w:r>
      <w:proofErr w:type="gramEnd"/>
      <w:r w:rsidRPr="008F1952">
        <w:rPr>
          <w:lang w:val="en-US"/>
        </w:rPr>
        <w:t xml:space="preserve">"In </w:t>
      </w:r>
      <w:proofErr w:type="spellStart"/>
      <w:r w:rsidRPr="008F1952">
        <w:rPr>
          <w:lang w:val="en-US"/>
        </w:rPr>
        <w:t>buildAllTerrainData</w:t>
      </w:r>
      <w:proofErr w:type="spellEnd"/>
      <w:r w:rsidRPr="008F1952">
        <w:rPr>
          <w:lang w:val="en-US"/>
        </w:rPr>
        <w:t xml:space="preserve">: </w:t>
      </w:r>
      <w:proofErr w:type="spellStart"/>
      <w:r w:rsidRPr="008F1952">
        <w:rPr>
          <w:lang w:val="en-US"/>
        </w:rPr>
        <w:t>terrainVAOs</w:t>
      </w:r>
      <w:proofErr w:type="spellEnd"/>
      <w:r w:rsidRPr="008F1952">
        <w:rPr>
          <w:lang w:val="en-US"/>
        </w:rPr>
        <w:t xml:space="preserve"> not </w:t>
      </w:r>
      <w:r w:rsidR="00FE4BDA">
        <w:rPr>
          <w:lang w:val="en-US"/>
        </w:rPr>
        <w:tab/>
      </w:r>
      <w:r w:rsidR="00FE4BDA">
        <w:rPr>
          <w:lang w:val="en-US"/>
        </w:rPr>
        <w:tab/>
      </w:r>
      <w:r w:rsidR="00FE4BDA">
        <w:rPr>
          <w:lang w:val="en-US"/>
        </w:rPr>
        <w:tab/>
      </w:r>
      <w:r w:rsidR="00FE4BDA">
        <w:rPr>
          <w:lang w:val="en-US"/>
        </w:rPr>
        <w:tab/>
      </w:r>
      <w:r w:rsidR="00FE4BDA">
        <w:rPr>
          <w:lang w:val="en-US"/>
        </w:rPr>
        <w:tab/>
      </w:r>
      <w:r w:rsidR="00FE4BDA">
        <w:rPr>
          <w:lang w:val="en-US"/>
        </w:rPr>
        <w:tab/>
      </w:r>
      <w:r w:rsidRPr="008F1952">
        <w:rPr>
          <w:lang w:val="en-US"/>
        </w:rPr>
        <w:t>created properly");</w:t>
      </w:r>
    </w:p>
    <w:p w:rsidR="008F1952" w:rsidRPr="008F1952" w:rsidRDefault="008F1952" w:rsidP="008F1952">
      <w:pPr>
        <w:rPr>
          <w:lang w:val="en-US"/>
        </w:rPr>
      </w:pPr>
      <w:r w:rsidRPr="008F1952">
        <w:rPr>
          <w:lang w:val="en-US"/>
        </w:rPr>
        <w:tab/>
      </w:r>
      <w:r w:rsidRPr="008F1952">
        <w:rPr>
          <w:lang w:val="en-US"/>
        </w:rPr>
        <w:tab/>
      </w:r>
      <w:r w:rsidRPr="008F1952">
        <w:rPr>
          <w:lang w:val="en-US"/>
        </w:rPr>
        <w:tab/>
        <w:t>}</w:t>
      </w:r>
    </w:p>
    <w:p w:rsidR="008F1952" w:rsidRPr="008F1952" w:rsidRDefault="008F1952" w:rsidP="008F1952">
      <w:pPr>
        <w:rPr>
          <w:lang w:val="en-US"/>
        </w:rPr>
      </w:pPr>
      <w:r w:rsidRPr="008F1952">
        <w:rPr>
          <w:lang w:val="en-US"/>
        </w:rPr>
        <w:tab/>
      </w:r>
      <w:r w:rsidRPr="008F1952">
        <w:rPr>
          <w:lang w:val="en-US"/>
        </w:rPr>
        <w:tab/>
        <w:t>}</w:t>
      </w:r>
      <w:r w:rsidRPr="008F1952">
        <w:rPr>
          <w:lang w:val="en-US"/>
        </w:rPr>
        <w:tab/>
      </w:r>
      <w:r w:rsidRPr="008F1952">
        <w:rPr>
          <w:lang w:val="en-US"/>
        </w:rPr>
        <w:tab/>
      </w:r>
    </w:p>
    <w:p w:rsidR="008F1952" w:rsidRDefault="008F1952" w:rsidP="008F1952">
      <w:pPr>
        <w:rPr>
          <w:lang w:val="en-US"/>
        </w:rPr>
      </w:pPr>
      <w:r w:rsidRPr="008F1952">
        <w:rPr>
          <w:lang w:val="en-US"/>
        </w:rPr>
        <w:tab/>
        <w:t>}</w:t>
      </w:r>
    </w:p>
    <w:p w:rsidR="008F1952" w:rsidRPr="008F1952" w:rsidRDefault="008F1952" w:rsidP="008F1952">
      <w:pPr>
        <w:rPr>
          <w:lang w:val="en-US"/>
        </w:rPr>
      </w:pP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541CCA" w:rsidRDefault="00541CCA" w:rsidP="004C12FA">
      <w:pPr>
        <w:rPr>
          <w:lang w:val="en-US"/>
        </w:rPr>
      </w:pPr>
    </w:p>
    <w:p w:rsidR="00541CCA" w:rsidRDefault="008F1952" w:rsidP="004C12FA">
      <w:pPr>
        <w:rPr>
          <w:lang w:val="en-US"/>
        </w:rPr>
      </w:pPr>
      <w:r>
        <w:rPr>
          <w:lang w:val="en-US"/>
        </w:rPr>
        <w:t>The images below shows the user interaction panel and some accompanying acceptance tests for it.</w:t>
      </w:r>
    </w:p>
    <w:p w:rsidR="008F1952" w:rsidRDefault="008F1952" w:rsidP="004C12FA">
      <w:pPr>
        <w:rPr>
          <w:lang w:val="en-US"/>
        </w:rPr>
      </w:pPr>
    </w:p>
    <w:p w:rsidR="008F1952" w:rsidRDefault="00541CCA" w:rsidP="004C12FA">
      <w:pPr>
        <w:rPr>
          <w:lang w:val="en-US"/>
        </w:rPr>
      </w:pPr>
      <w:r>
        <w:rPr>
          <w:noProof/>
          <w:lang w:eastAsia="en-GB"/>
        </w:rPr>
        <w:drawing>
          <wp:anchor distT="0" distB="0" distL="114300" distR="114300" simplePos="0" relativeHeight="251707392" behindDoc="1" locked="0" layoutInCell="1" allowOverlap="1">
            <wp:simplePos x="0" y="0"/>
            <wp:positionH relativeFrom="column">
              <wp:posOffset>2390775</wp:posOffset>
            </wp:positionH>
            <wp:positionV relativeFrom="paragraph">
              <wp:posOffset>34594</wp:posOffset>
            </wp:positionV>
            <wp:extent cx="2460625" cy="1129030"/>
            <wp:effectExtent l="0" t="0" r="0" b="0"/>
            <wp:wrapTight wrapText="bothSides">
              <wp:wrapPolygon edited="0">
                <wp:start x="0" y="0"/>
                <wp:lineTo x="0" y="21138"/>
                <wp:lineTo x="21405" y="21138"/>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9841" t="21973" r="44129" b="56768"/>
                    <a:stretch/>
                  </pic:blipFill>
                  <pic:spPr bwMode="auto">
                    <a:xfrm>
                      <a:off x="0" y="0"/>
                      <a:ext cx="2460625"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1" locked="0" layoutInCell="1" allowOverlap="1">
            <wp:simplePos x="0" y="0"/>
            <wp:positionH relativeFrom="margin">
              <wp:posOffset>332740</wp:posOffset>
            </wp:positionH>
            <wp:positionV relativeFrom="paragraph">
              <wp:posOffset>37741</wp:posOffset>
            </wp:positionV>
            <wp:extent cx="1939290" cy="1129030"/>
            <wp:effectExtent l="0" t="0" r="3810" b="0"/>
            <wp:wrapTight wrapText="bothSides">
              <wp:wrapPolygon edited="0">
                <wp:start x="0" y="0"/>
                <wp:lineTo x="0" y="21138"/>
                <wp:lineTo x="21430" y="21138"/>
                <wp:lineTo x="2143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8191" t="11808" r="1484" b="56793"/>
                    <a:stretch/>
                  </pic:blipFill>
                  <pic:spPr bwMode="auto">
                    <a:xfrm>
                      <a:off x="0" y="0"/>
                      <a:ext cx="1939290" cy="112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Default="008F1952" w:rsidP="004C12FA">
      <w:pPr>
        <w:rPr>
          <w:lang w:val="en-US"/>
        </w:rPr>
      </w:pPr>
    </w:p>
    <w:p w:rsidR="008F1952" w:rsidRPr="00D35186" w:rsidRDefault="008F1952" w:rsidP="004C12FA">
      <w:pPr>
        <w:rPr>
          <w:lang w:val="en-US"/>
        </w:rPr>
      </w:pPr>
    </w:p>
    <w:p w:rsidR="00694611" w:rsidRDefault="00694611" w:rsidP="004C12FA">
      <w:pPr>
        <w:pStyle w:val="Heading3"/>
        <w:rPr>
          <w:lang w:val="en-US"/>
        </w:rPr>
      </w:pPr>
      <w:bookmarkStart w:id="33" w:name="_Toc222978607"/>
      <w:bookmarkStart w:id="34" w:name="_Toc476088428"/>
      <w:r>
        <w:rPr>
          <w:lang w:val="en-US"/>
        </w:rPr>
        <w:t>User Interface Testing</w:t>
      </w:r>
      <w:bookmarkEnd w:id="33"/>
      <w:bookmarkEnd w:id="34"/>
      <w:r>
        <w:rPr>
          <w:lang w:val="en-US"/>
        </w:rPr>
        <w:t xml:space="preserve"> </w:t>
      </w:r>
    </w:p>
    <w:p w:rsidR="00694611" w:rsidRDefault="00B14DDF" w:rsidP="004C12FA">
      <w:pPr>
        <w:rPr>
          <w:lang w:val="en-US"/>
        </w:rPr>
      </w:pPr>
      <w:r>
        <w:rPr>
          <w:lang w:val="en-US"/>
        </w:rPr>
        <w:t xml:space="preserve">The user interface, created with the </w:t>
      </w:r>
      <w:proofErr w:type="spellStart"/>
      <w:r>
        <w:rPr>
          <w:lang w:val="en-US"/>
        </w:rPr>
        <w:t>dat.gui</w:t>
      </w:r>
      <w:proofErr w:type="spellEnd"/>
      <w:r>
        <w:rPr>
          <w:lang w:val="en-US"/>
        </w:rPr>
        <w:t xml:space="preserve"> library [] was tested via the test table. </w:t>
      </w:r>
      <w:r w:rsidR="00687F61">
        <w:rPr>
          <w:lang w:val="en-US"/>
        </w:rPr>
        <w:t>The test table defines a series of acceptance tests for changing the interface values. The new test table is located here [].</w:t>
      </w:r>
    </w:p>
    <w:p w:rsidR="003352CA" w:rsidRDefault="003352CA" w:rsidP="004C12FA">
      <w:pPr>
        <w:rPr>
          <w:lang w:val="en-US"/>
        </w:rPr>
      </w:pPr>
    </w:p>
    <w:p w:rsidR="008F1952" w:rsidRDefault="003352CA" w:rsidP="004C12FA">
      <w:pPr>
        <w:rPr>
          <w:lang w:val="en-US"/>
        </w:rPr>
      </w:pPr>
      <w:r>
        <w:rPr>
          <w:lang w:val="en-US"/>
        </w:rPr>
        <w:t xml:space="preserve">//screenshot test table + </w:t>
      </w:r>
      <w:proofErr w:type="spellStart"/>
      <w:proofErr w:type="gramStart"/>
      <w:r>
        <w:rPr>
          <w:lang w:val="en-US"/>
        </w:rPr>
        <w:t>ui</w:t>
      </w:r>
      <w:proofErr w:type="spellEnd"/>
      <w:r>
        <w:rPr>
          <w:lang w:val="en-US"/>
        </w:rPr>
        <w:t xml:space="preserve"> ?</w:t>
      </w:r>
      <w:proofErr w:type="gramEnd"/>
    </w:p>
    <w:p w:rsidR="00694611" w:rsidRDefault="00694611" w:rsidP="004C12FA">
      <w:pPr>
        <w:pStyle w:val="Heading3"/>
        <w:rPr>
          <w:lang w:val="en-US"/>
        </w:rPr>
      </w:pPr>
      <w:bookmarkStart w:id="35" w:name="_Toc222978608"/>
      <w:bookmarkStart w:id="36" w:name="_Toc476088429"/>
      <w:r>
        <w:rPr>
          <w:lang w:val="en-US"/>
        </w:rPr>
        <w:t>Stress Testing</w:t>
      </w:r>
      <w:bookmarkEnd w:id="35"/>
      <w:bookmarkEnd w:id="36"/>
      <w:r>
        <w:rPr>
          <w:lang w:val="en-US"/>
        </w:rPr>
        <w:t xml:space="preserve"> </w:t>
      </w:r>
    </w:p>
    <w:p w:rsidR="00687F61" w:rsidRDefault="00687F61" w:rsidP="004C12FA">
      <w:pPr>
        <w:rPr>
          <w:lang w:val="en-US"/>
        </w:rPr>
      </w:pPr>
    </w:p>
    <w:p w:rsidR="00687F61" w:rsidRPr="005025B3" w:rsidRDefault="00687F61" w:rsidP="004C12FA">
      <w:pPr>
        <w:rPr>
          <w:color w:val="FF0000"/>
          <w:lang w:val="en-US"/>
        </w:rPr>
      </w:pPr>
      <w:r>
        <w:rPr>
          <w:lang w:val="en-US"/>
        </w:rPr>
        <w:t>Using the maximum values for the GUI yields a result of 20 fps. However it feels like it’</w:t>
      </w:r>
      <w:r w:rsidR="005025B3">
        <w:rPr>
          <w:lang w:val="en-US"/>
        </w:rPr>
        <w:t xml:space="preserve">s around 5fps []. </w:t>
      </w:r>
      <w:r w:rsidR="005025B3">
        <w:rPr>
          <w:color w:val="FF0000"/>
          <w:lang w:val="en-US"/>
        </w:rPr>
        <w:t>//reference the stress testing screenshots</w:t>
      </w:r>
    </w:p>
    <w:p w:rsidR="00687F61" w:rsidRDefault="00687F61" w:rsidP="004C12FA">
      <w:pPr>
        <w:rPr>
          <w:lang w:val="en-US"/>
        </w:rPr>
      </w:pPr>
    </w:p>
    <w:p w:rsidR="005025B3" w:rsidRDefault="005025B3" w:rsidP="004C12FA">
      <w:pPr>
        <w:rPr>
          <w:lang w:val="en-US"/>
        </w:rPr>
      </w:pPr>
      <w:r>
        <w:rPr>
          <w:lang w:val="en-US"/>
        </w:rPr>
        <w:t xml:space="preserve">The rock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E908A4">
        <w:rPr>
          <w:lang w:val="en-US"/>
        </w:rPr>
        <w:t xml:space="preserve">This is especially important because whenever the rock amounts get changed, they’re not just rendered once. As explained with the water, everything in the render loop gets rendered 3 times per frame. This means changing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Default="00E908A4" w:rsidP="004C12FA">
      <w:pPr>
        <w:rPr>
          <w:lang w:val="en-US"/>
        </w:rPr>
      </w:pPr>
      <w:r>
        <w:rPr>
          <w:lang w:val="en-US"/>
        </w:rPr>
        <w:t xml:space="preserve">The below image on the left shows the initial instanced rendering working. It has 5 cubes rendered from the same set of vertices, but with different matrices applied to them. After this was working, the actually rock vertices where introduced and the amount of rocks was changed to 200,000. This is shown in the image on the right. The scene held 20 FPS, which for that number of rocks is very good. </w:t>
      </w:r>
    </w:p>
    <w:p w:rsidR="00541CCA" w:rsidRDefault="00541CCA" w:rsidP="004C12FA">
      <w:pPr>
        <w:rPr>
          <w:lang w:val="en-US"/>
        </w:rPr>
      </w:pPr>
    </w:p>
    <w:p w:rsidR="00541CCA" w:rsidRDefault="00541CCA" w:rsidP="004C12FA">
      <w:pPr>
        <w:rPr>
          <w:lang w:val="en-US"/>
        </w:rPr>
      </w:pPr>
    </w:p>
    <w:p w:rsidR="005025B3" w:rsidRDefault="005025B3" w:rsidP="004C12FA">
      <w:pPr>
        <w:rPr>
          <w:lang w:val="en-US"/>
        </w:rPr>
      </w:pPr>
    </w:p>
    <w:p w:rsidR="00541CCA" w:rsidRDefault="00541CCA" w:rsidP="004C12FA">
      <w:pPr>
        <w:rPr>
          <w:lang w:val="en-US"/>
        </w:rPr>
      </w:pPr>
    </w:p>
    <w:p w:rsidR="005025B3" w:rsidRDefault="005025B3" w:rsidP="004C12FA">
      <w:pPr>
        <w:rPr>
          <w:lang w:val="en-US"/>
        </w:rPr>
      </w:pPr>
    </w:p>
    <w:p w:rsidR="005025B3" w:rsidRDefault="00E908A4" w:rsidP="004C12FA">
      <w:pPr>
        <w:rPr>
          <w:lang w:val="en-US"/>
        </w:rPr>
      </w:pPr>
      <w:r>
        <w:rPr>
          <w:noProof/>
        </w:rPr>
        <w:pict>
          <v:shape id="_x0000_s1051" type="#_x0000_t75" style="position:absolute;margin-left:-17.45pt;margin-top:14.45pt;width:221.95pt;height:103.05pt;z-index:-251606016;mso-position-horizontal-relative:text;mso-position-vertical-relative:text;mso-width-relative:page;mso-height-relative:page" wrapcoords="-39 0 -39 21516 21600 21516 21600 0 -39 0">
            <v:imagedata r:id="rId35" o:title="initial_instancing"/>
            <w10:wrap type="tight"/>
          </v:shape>
        </w:pict>
      </w:r>
    </w:p>
    <w:p w:rsidR="00541CCA" w:rsidRDefault="00E908A4" w:rsidP="004C12FA">
      <w:pPr>
        <w:rPr>
          <w:lang w:val="en-US"/>
        </w:rPr>
      </w:pPr>
      <w:r>
        <w:rPr>
          <w:noProof/>
        </w:rPr>
        <w:pict>
          <v:shape id="_x0000_s1052" type="#_x0000_t75" style="position:absolute;margin-left:216.85pt;margin-top:1.8pt;width:186.45pt;height:102.95pt;z-index:-251603968;mso-position-horizontal-relative:text;mso-position-vertical-relative:text;mso-width-relative:page;mso-height-relative:page" wrapcoords="-39 0 -39 21514 21600 21514 21600 0 -39 0">
            <v:imagedata r:id="rId36" o:title="200k_rocks_20fps" cropright="11385f"/>
            <w10:wrap type="tight"/>
          </v:shape>
        </w:pict>
      </w:r>
    </w:p>
    <w:p w:rsidR="00E908A4" w:rsidRPr="00E908A4" w:rsidRDefault="00E908A4" w:rsidP="004C12FA">
      <w:pPr>
        <w:rPr>
          <w:color w:val="FF0000"/>
          <w:lang w:val="en-US"/>
        </w:rPr>
      </w:pPr>
      <w:r>
        <w:rPr>
          <w:lang w:val="en-US"/>
        </w:rPr>
        <w:t>//</w:t>
      </w:r>
      <w:r>
        <w:rPr>
          <w:color w:val="FF0000"/>
          <w:lang w:val="en-US"/>
        </w:rPr>
        <w:t>reference the images so they can see the bigger version</w: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at 20 FPS is no longer possible, due to the 3x render calls per frame. The scene would actually have to render 600,000 rocks per frame. </w:t>
      </w:r>
    </w:p>
    <w:p w:rsidR="00E908A4" w:rsidRDefault="00E908A4" w:rsidP="004C12FA">
      <w:pPr>
        <w:rPr>
          <w:lang w:val="en-US"/>
        </w:rPr>
      </w:pPr>
    </w:p>
    <w:p w:rsidR="00981110" w:rsidRDefault="00981110" w:rsidP="004C12FA">
      <w:pPr>
        <w:rPr>
          <w:lang w:val="en-US"/>
        </w:rPr>
      </w:pPr>
      <w:r>
        <w:rPr>
          <w:lang w:val="en-US"/>
        </w:rPr>
        <w:t xml:space="preserve">// give screenshots of the project when loads of rocks </w:t>
      </w:r>
      <w:proofErr w:type="spellStart"/>
      <w:r>
        <w:rPr>
          <w:lang w:val="en-US"/>
        </w:rPr>
        <w:t>etc</w:t>
      </w:r>
      <w:proofErr w:type="spellEnd"/>
      <w:r>
        <w:rPr>
          <w:lang w:val="en-US"/>
        </w:rPr>
        <w:t>, even change max limit to 10k, see what FPS you get,</w:t>
      </w:r>
    </w:p>
    <w:p w:rsidR="000E69BD" w:rsidRDefault="000E69BD" w:rsidP="004C12FA">
      <w:pPr>
        <w:rPr>
          <w:lang w:val="en-US"/>
        </w:rPr>
      </w:pPr>
      <w:r>
        <w:rPr>
          <w:lang w:val="en-US"/>
        </w:rPr>
        <w:t>// SHOW SCREENSHOTS OF THE 50K INSTANCED RENDERED ROCKS</w:t>
      </w:r>
    </w:p>
    <w:p w:rsidR="00694611" w:rsidRDefault="00694611" w:rsidP="004C12FA">
      <w:pPr>
        <w:pStyle w:val="Heading3"/>
        <w:rPr>
          <w:lang w:val="en-US"/>
        </w:rPr>
      </w:pPr>
      <w:bookmarkStart w:id="37" w:name="_Toc222978609"/>
      <w:bookmarkStart w:id="38" w:name="_Toc476088430"/>
      <w:r>
        <w:rPr>
          <w:lang w:val="en-US"/>
        </w:rPr>
        <w:t>Other Types of Testing</w:t>
      </w:r>
      <w:bookmarkEnd w:id="37"/>
      <w:bookmarkEnd w:id="38"/>
      <w:r>
        <w:rPr>
          <w:lang w:val="en-US"/>
        </w:rPr>
        <w:t xml:space="preserve"> </w:t>
      </w:r>
    </w:p>
    <w:p w:rsidR="00981110" w:rsidRDefault="00981110" w:rsidP="00981110">
      <w:pPr>
        <w:rPr>
          <w:lang w:val="en-US"/>
        </w:rPr>
      </w:pPr>
      <w:bookmarkStart w:id="39" w:name="_Toc222978610"/>
      <w:bookmarkStart w:id="40" w:name="_Toc476088431"/>
      <w:r>
        <w:rPr>
          <w:lang w:val="en-US"/>
        </w:rPr>
        <w:t>// SHOW TERRAIN RENDERING CODE FROM MINIMAP WORKING</w:t>
      </w:r>
    </w:p>
    <w:p w:rsidR="00981110" w:rsidRDefault="00981110" w:rsidP="00981110">
      <w:pPr>
        <w:rPr>
          <w:lang w:val="en-US"/>
        </w:rPr>
      </w:pPr>
      <w:r>
        <w:rPr>
          <w:lang w:val="en-US"/>
        </w:rPr>
        <w:t xml:space="preserve">// explain </w:t>
      </w:r>
      <w:proofErr w:type="spellStart"/>
      <w:r>
        <w:rPr>
          <w:lang w:val="en-US"/>
        </w:rPr>
        <w:t>minimap</w:t>
      </w:r>
      <w:proofErr w:type="spellEnd"/>
      <w:r>
        <w:rPr>
          <w:lang w:val="en-US"/>
        </w:rPr>
        <w:t xml:space="preserve"> was a game aspect, removed it for scene, but useful to show terrain render code working</w:t>
      </w:r>
    </w:p>
    <w:p w:rsidR="005025B3" w:rsidRDefault="005025B3" w:rsidP="00981110">
      <w:pPr>
        <w:rPr>
          <w:lang w:val="en-US"/>
        </w:rPr>
      </w:pPr>
    </w:p>
    <w:p w:rsidR="005025B3" w:rsidRDefault="005025B3" w:rsidP="005025B3">
      <w:pPr>
        <w:rPr>
          <w:lang w:val="en-US"/>
        </w:rPr>
      </w:pPr>
      <w:r>
        <w:rPr>
          <w:lang w:val="en-US"/>
        </w:rPr>
        <w:t>// load times</w:t>
      </w:r>
    </w:p>
    <w:p w:rsidR="005025B3" w:rsidRDefault="005025B3" w:rsidP="005025B3">
      <w:pPr>
        <w:rPr>
          <w:lang w:val="en-US"/>
        </w:rPr>
      </w:pPr>
      <w:r>
        <w:rPr>
          <w:lang w:val="en-US"/>
        </w:rPr>
        <w:t>// memory</w:t>
      </w:r>
    </w:p>
    <w:p w:rsidR="005025B3" w:rsidRDefault="005025B3" w:rsidP="005025B3">
      <w:pPr>
        <w:rPr>
          <w:lang w:val="en-US"/>
        </w:rPr>
      </w:pPr>
    </w:p>
    <w:p w:rsidR="005025B3" w:rsidRDefault="005025B3" w:rsidP="005025B3">
      <w:pPr>
        <w:rPr>
          <w:lang w:val="en-US"/>
        </w:rPr>
      </w:pPr>
      <w:r>
        <w:rPr>
          <w:lang w:val="en-US"/>
        </w:rPr>
        <w:t>The terrain gener</w:t>
      </w:r>
      <w:r w:rsidR="00E3769D">
        <w:rPr>
          <w:lang w:val="en-US"/>
        </w:rPr>
        <w:t xml:space="preserve">ation consumes the most memory because </w:t>
      </w:r>
      <w:r>
        <w:rPr>
          <w:lang w:val="en-US"/>
        </w:rPr>
        <w:t xml:space="preserve">it has to create all of the vertices, normal, </w:t>
      </w:r>
      <w:proofErr w:type="spellStart"/>
      <w:r>
        <w:rPr>
          <w:lang w:val="en-US"/>
        </w:rPr>
        <w:t>uvs</w:t>
      </w:r>
      <w:proofErr w:type="spellEnd"/>
      <w:r>
        <w:rPr>
          <w:lang w:val="en-US"/>
        </w:rPr>
        <w:t xml:space="preserve"> and </w:t>
      </w:r>
      <w:r w:rsidR="00E3769D">
        <w:rPr>
          <w:lang w:val="en-US"/>
        </w:rPr>
        <w:t>indices. This can be seen in the right image. The image shows the total memory consumed by the terrain generation functions.</w:t>
      </w:r>
    </w:p>
    <w:p w:rsidR="005025B3" w:rsidRDefault="005025B3" w:rsidP="005025B3">
      <w:pPr>
        <w:rPr>
          <w:lang w:val="en-US"/>
        </w:rPr>
      </w:pP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5344" behindDoc="1" locked="0" layoutInCell="1" allowOverlap="1">
            <wp:simplePos x="0" y="0"/>
            <wp:positionH relativeFrom="column">
              <wp:posOffset>2627630</wp:posOffset>
            </wp:positionH>
            <wp:positionV relativeFrom="paragraph">
              <wp:posOffset>106045</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Nothing else in the program even comes close to the memory taken up by the terrain, as shown by the image on the left. However, 1.9 million bytes is only 1.9 megabytes of data. </w:t>
      </w:r>
    </w:p>
    <w:p w:rsidR="00E3769D" w:rsidRDefault="00E3769D" w:rsidP="005025B3">
      <w:pPr>
        <w:rPr>
          <w:lang w:val="en-US"/>
        </w:rPr>
      </w:pPr>
    </w:p>
    <w:p w:rsidR="00E3769D" w:rsidRDefault="00E3769D" w:rsidP="005025B3">
      <w:pPr>
        <w:rPr>
          <w:lang w:val="en-US"/>
        </w:rPr>
      </w:pPr>
    </w:p>
    <w:p w:rsidR="00E3769D" w:rsidRDefault="00E3769D" w:rsidP="005025B3">
      <w:pPr>
        <w:rPr>
          <w:lang w:val="en-US"/>
        </w:rPr>
      </w:pPr>
      <w:r>
        <w:rPr>
          <w:lang w:val="en-US"/>
        </w:rPr>
        <w:t xml:space="preserve">Ramping up the terrain size to a 12x12 section yields a 29 megabyte memory usage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5025B3" w:rsidRDefault="00E3769D"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6350</wp:posOffset>
            </wp:positionV>
            <wp:extent cx="2087245" cy="1184275"/>
            <wp:effectExtent l="0" t="0" r="8255" b="0"/>
            <wp:wrapTight wrapText="bothSides">
              <wp:wrapPolygon edited="0">
                <wp:start x="0" y="0"/>
                <wp:lineTo x="0" y="21195"/>
                <wp:lineTo x="21488" y="21195"/>
                <wp:lineTo x="2148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6024" t="18860" r="35301" b="52207"/>
                    <a:stretch/>
                  </pic:blipFill>
                  <pic:spPr bwMode="auto">
                    <a:xfrm>
                      <a:off x="0" y="0"/>
                      <a:ext cx="2087245" cy="118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t>It</w:t>
      </w:r>
      <w:r>
        <w:rPr>
          <w:lang w:val="en-US"/>
        </w:rPr>
        <w:t xml:space="preserve"> might not seem like the terrain has gotten much bigger, after all it only went from 4 to 12, right? Well actually the terrain is created by its row size * column size. This means it isn’t going from 4 to 12, but instead 4x4, to 12x12. This means an extra 128 sections are added onto the map, each containing 16,384 vertices.</w:t>
      </w: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5025B3">
      <w:pPr>
        <w:rPr>
          <w:lang w:val="en-US"/>
        </w:rPr>
      </w:pPr>
    </w:p>
    <w:p w:rsidR="005025B3" w:rsidRDefault="005025B3" w:rsidP="00981110">
      <w:pPr>
        <w:rPr>
          <w:lang w:val="en-US"/>
        </w:rPr>
      </w:pPr>
    </w:p>
    <w:p w:rsidR="00981110" w:rsidRDefault="00981110" w:rsidP="00981110">
      <w:pPr>
        <w:rPr>
          <w:lang w:val="en-US"/>
        </w:rPr>
      </w:pPr>
    </w:p>
    <w:p w:rsidR="00694611" w:rsidRDefault="00694611" w:rsidP="004C12FA">
      <w:pPr>
        <w:pStyle w:val="Heading2"/>
        <w:rPr>
          <w:lang w:val="en-US"/>
        </w:rPr>
      </w:pPr>
      <w:r>
        <w:rPr>
          <w:lang w:val="en-US"/>
        </w:rPr>
        <w:t>Integration Testing</w:t>
      </w:r>
      <w:bookmarkEnd w:id="39"/>
      <w:bookmarkEnd w:id="40"/>
      <w:r>
        <w:rPr>
          <w:lang w:val="en-US"/>
        </w:rPr>
        <w:t xml:space="preserve"> </w:t>
      </w:r>
    </w:p>
    <w:p w:rsidR="00694611" w:rsidRDefault="00174F97" w:rsidP="004C12FA">
      <w:pPr>
        <w:rPr>
          <w:lang w:val="en-US"/>
        </w:rPr>
      </w:pPr>
      <w:r>
        <w:rPr>
          <w:lang w:val="en-US"/>
        </w:rPr>
        <w:t>// rendering components in order, terrain to generate rock render indices</w:t>
      </w:r>
    </w:p>
    <w:p w:rsidR="00694611" w:rsidRDefault="00694611" w:rsidP="004C12FA">
      <w:pPr>
        <w:pStyle w:val="Heading2"/>
        <w:rPr>
          <w:lang w:val="en-US"/>
        </w:rPr>
      </w:pPr>
      <w:bookmarkStart w:id="41" w:name="_Toc222978611"/>
      <w:bookmarkStart w:id="42" w:name="_Toc476088432"/>
      <w:r>
        <w:rPr>
          <w:lang w:val="en-US"/>
        </w:rPr>
        <w:t>User Testing</w:t>
      </w:r>
      <w:bookmarkEnd w:id="41"/>
      <w:bookmarkEnd w:id="42"/>
    </w:p>
    <w:p w:rsidR="00893256" w:rsidRDefault="00893256" w:rsidP="004C12FA">
      <w:pPr>
        <w:rPr>
          <w:lang w:val="en-US"/>
        </w:rPr>
      </w:pPr>
    </w:p>
    <w:p w:rsidR="00EC5459" w:rsidRDefault="00EC5459" w:rsidP="004C12FA">
      <w:pPr>
        <w:rPr>
          <w:lang w:val="en-US"/>
        </w:rPr>
      </w:pPr>
      <w:r>
        <w:rPr>
          <w:lang w:val="en-US"/>
        </w:rPr>
        <w:t xml:space="preserve">The scene was tested on a few users. This was to ensure the controls and usability of the project was natural. </w:t>
      </w:r>
      <w:r w:rsidR="00334FB0">
        <w:rPr>
          <w:lang w:val="en-US"/>
        </w:rPr>
        <w:t xml:space="preserve">The feedback I received from users was that the fog needed to be weaker and the controls were way too sensitive. The project was updated to reflect this feedback. </w:t>
      </w:r>
    </w:p>
    <w:p w:rsidR="00462CC0" w:rsidRDefault="00462CC0" w:rsidP="004C12FA">
      <w:pPr>
        <w:rPr>
          <w:lang w:val="en-US"/>
        </w:rPr>
      </w:pPr>
    </w:p>
    <w:p w:rsidR="001F35A4" w:rsidRDefault="001F35A4" w:rsidP="004C12FA">
      <w:bookmarkStart w:id="43" w:name="_Toc192777716"/>
    </w:p>
    <w:p w:rsidR="007A3E41" w:rsidRDefault="006C7832" w:rsidP="004C12FA">
      <w:pPr>
        <w:pStyle w:val="Heading1"/>
      </w:pPr>
      <w:bookmarkStart w:id="44" w:name="_Toc222978612"/>
      <w:bookmarkStart w:id="45" w:name="_Toc476088433"/>
      <w:r>
        <w:t xml:space="preserve">Critical </w:t>
      </w:r>
      <w:r w:rsidR="00711DBE">
        <w:t>Evaluation</w:t>
      </w:r>
      <w:bookmarkEnd w:id="43"/>
      <w:bookmarkEnd w:id="44"/>
      <w:bookmarkEnd w:id="45"/>
    </w:p>
    <w:p w:rsidR="00AE4F85" w:rsidRDefault="00AE4F85" w:rsidP="00D61D84">
      <w:pPr>
        <w:jc w:val="both"/>
        <w:rPr>
          <w:lang w:val="en-US"/>
        </w:rPr>
      </w:pPr>
      <w:r w:rsidRPr="00AE4F85">
        <w:rPr>
          <w:lang w:val="en-US"/>
        </w:rPr>
        <w:t>Examiners expect to find in your dissertation a section addressing such questions as:</w:t>
      </w:r>
    </w:p>
    <w:p w:rsidR="006426CA" w:rsidRPr="00AE4F85" w:rsidRDefault="006426CA" w:rsidP="00D61D84">
      <w:pPr>
        <w:jc w:val="both"/>
        <w:rPr>
          <w:lang w:val="en-US"/>
        </w:rPr>
      </w:pP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requi</w:t>
      </w:r>
      <w:r w:rsidR="00A10C24">
        <w:rPr>
          <w:lang w:val="en-US"/>
        </w:rPr>
        <w:t>rements correctly identified?</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Were the design decisions correct?</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Could a more suitable set of tools have been chosen?</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lastRenderedPageBreak/>
        <w:t xml:space="preserve">How well did the software meet the needs of those who were expecting to use it? </w:t>
      </w:r>
    </w:p>
    <w:p w:rsidR="00C4659E" w:rsidRDefault="00AE4F85" w:rsidP="00D61D84">
      <w:pPr>
        <w:pStyle w:val="ListParagraph"/>
        <w:numPr>
          <w:ilvl w:val="0"/>
          <w:numId w:val="8"/>
        </w:numPr>
        <w:spacing w:after="120"/>
        <w:ind w:left="714" w:hanging="357"/>
        <w:contextualSpacing w:val="0"/>
        <w:jc w:val="both"/>
        <w:rPr>
          <w:lang w:val="en-US"/>
        </w:rPr>
      </w:pPr>
      <w:r w:rsidRPr="00AE4F85">
        <w:rPr>
          <w:lang w:val="en-US"/>
        </w:rPr>
        <w:t>How well were a</w:t>
      </w:r>
      <w:r w:rsidR="00792F45">
        <w:rPr>
          <w:lang w:val="en-US"/>
        </w:rPr>
        <w:t xml:space="preserve">ny other project aims achieved? </w:t>
      </w:r>
    </w:p>
    <w:p w:rsidR="00AE4F85" w:rsidRPr="00AE4F85" w:rsidRDefault="00AE4F85" w:rsidP="00D61D84">
      <w:pPr>
        <w:pStyle w:val="ListParagraph"/>
        <w:numPr>
          <w:ilvl w:val="0"/>
          <w:numId w:val="8"/>
        </w:numPr>
        <w:spacing w:after="120"/>
        <w:ind w:left="714" w:hanging="357"/>
        <w:contextualSpacing w:val="0"/>
        <w:jc w:val="both"/>
        <w:rPr>
          <w:lang w:val="en-US"/>
        </w:rPr>
      </w:pPr>
      <w:r w:rsidRPr="00AE4F85">
        <w:rPr>
          <w:lang w:val="en-US"/>
        </w:rPr>
        <w:t>If you were starting again, what would you do differently?</w:t>
      </w:r>
    </w:p>
    <w:p w:rsidR="00AE4F85" w:rsidRPr="00AE4F85" w:rsidRDefault="00AE4F85" w:rsidP="00D61D84">
      <w:pPr>
        <w:jc w:val="both"/>
        <w:rPr>
          <w:lang w:val="en-US"/>
        </w:rPr>
      </w:pPr>
    </w:p>
    <w:p w:rsidR="007322BF" w:rsidRDefault="007322BF" w:rsidP="007322BF">
      <w:pPr>
        <w:rPr>
          <w:lang w:val="en-US"/>
        </w:rPr>
      </w:pPr>
      <w:r w:rsidRPr="008A7B3C">
        <w:rPr>
          <w:lang w:val="en-US"/>
        </w:rPr>
        <w:t>Other questions can be addresse</w:t>
      </w:r>
      <w:r>
        <w:rPr>
          <w:lang w:val="en-US"/>
        </w:rPr>
        <w:t>d as appropriate for a project.</w:t>
      </w:r>
    </w:p>
    <w:p w:rsidR="007322BF" w:rsidRPr="00AE4F85" w:rsidRDefault="007322BF" w:rsidP="007322BF">
      <w:pPr>
        <w:jc w:val="both"/>
        <w:rPr>
          <w:lang w:val="en-US"/>
        </w:rPr>
      </w:pPr>
    </w:p>
    <w:p w:rsidR="007322BF" w:rsidRDefault="007322BF" w:rsidP="007322BF">
      <w:pPr>
        <w:jc w:val="both"/>
        <w:rPr>
          <w:lang w:val="en-US"/>
        </w:rPr>
      </w:pPr>
      <w:r w:rsidRPr="00AE4F85">
        <w:rPr>
          <w:lang w:val="en-US"/>
        </w:rPr>
        <w:t xml:space="preserve">Such material is regarded as </w:t>
      </w:r>
      <w:r>
        <w:rPr>
          <w:lang w:val="en-US"/>
        </w:rPr>
        <w:t xml:space="preserve">an </w:t>
      </w:r>
      <w:r w:rsidRPr="00AE4F85">
        <w:rPr>
          <w:lang w:val="en-US"/>
        </w:rPr>
        <w:t xml:space="preserve">important part of the dissertation; it should demonstrate that you are capable not only of carrying out a piece of work but also of thinking critically about how you did it and how you might have done it better. This is seen as an important part of an </w:t>
      </w:r>
      <w:proofErr w:type="spellStart"/>
      <w:r w:rsidRPr="00AE4F85">
        <w:rPr>
          <w:lang w:val="en-US"/>
        </w:rPr>
        <w:t>honours</w:t>
      </w:r>
      <w:proofErr w:type="spellEnd"/>
      <w:r w:rsidRPr="00AE4F85">
        <w:rPr>
          <w:lang w:val="en-US"/>
        </w:rPr>
        <w:t xml:space="preserve"> degree. </w:t>
      </w:r>
    </w:p>
    <w:p w:rsidR="007322BF" w:rsidRDefault="007322BF" w:rsidP="007322BF">
      <w:pPr>
        <w:jc w:val="both"/>
        <w:rPr>
          <w:lang w:val="en-US"/>
        </w:rPr>
      </w:pPr>
    </w:p>
    <w:p w:rsidR="007322BF" w:rsidRDefault="007322BF" w:rsidP="007322BF">
      <w:pPr>
        <w:jc w:val="both"/>
        <w:rPr>
          <w:lang w:val="en-US"/>
        </w:rPr>
      </w:pPr>
      <w:r>
        <w:rPr>
          <w:lang w:val="en-US"/>
        </w:rPr>
        <w:t>There will be good things and room for improvement with any project. As you write this section, identify and discuss the parts of the work that went well and also consider ways in which the work could be improved</w:t>
      </w:r>
      <w:r w:rsidRPr="00AE4F85">
        <w:rPr>
          <w:lang w:val="en-US"/>
        </w:rPr>
        <w:t>.</w:t>
      </w:r>
      <w:r>
        <w:rPr>
          <w:lang w:val="en-US"/>
        </w:rPr>
        <w:t xml:space="preserve"> </w:t>
      </w:r>
    </w:p>
    <w:p w:rsidR="007322BF" w:rsidRPr="00AE4F85" w:rsidRDefault="007322BF" w:rsidP="007322BF">
      <w:pPr>
        <w:jc w:val="both"/>
        <w:rPr>
          <w:lang w:val="en-US"/>
        </w:rPr>
      </w:pPr>
    </w:p>
    <w:p w:rsidR="007322BF" w:rsidRDefault="007322BF" w:rsidP="007322BF">
      <w:r w:rsidRPr="00240A9B">
        <w:rPr>
          <w:lang w:val="en-US"/>
        </w:rPr>
        <w:t>In the latter stages of the module, we will discuss the evaluation. That will probably be around week 9, although that differs each year.</w:t>
      </w:r>
    </w:p>
    <w:p w:rsidR="00711DBE" w:rsidRDefault="00711DBE" w:rsidP="004C12FA"/>
    <w:p w:rsidR="00FA3B4F" w:rsidRDefault="00FA3B4F" w:rsidP="004C12FA">
      <w:r>
        <w:t xml:space="preserve">// had to keep going back and improving things, this isn’t what SCRUM is about. However I couldn’t do anything about this, didn’t </w:t>
      </w:r>
      <w:proofErr w:type="spellStart"/>
      <w:r>
        <w:t>forsee</w:t>
      </w:r>
      <w:proofErr w:type="spellEnd"/>
      <w:r>
        <w:t xml:space="preserve"> the FPS issues, only realized FPS suffered once I implemented it.</w:t>
      </w:r>
    </w:p>
    <w:p w:rsidR="00711DBE" w:rsidRDefault="00711DBE" w:rsidP="004C12FA"/>
    <w:p w:rsidR="00174F97" w:rsidRDefault="00174F97" w:rsidP="004C12FA">
      <w:bookmarkStart w:id="46" w:name="_Toc192777717"/>
      <w:r>
        <w:t xml:space="preserve">// look into some debugging ide, or use </w:t>
      </w:r>
      <w:proofErr w:type="spellStart"/>
      <w:r>
        <w:t>directX</w:t>
      </w:r>
      <w:proofErr w:type="spellEnd"/>
      <w:r>
        <w:t xml:space="preserve"> for useful tools</w:t>
      </w:r>
    </w:p>
    <w:p w:rsidR="00D60D91" w:rsidRDefault="00174F97" w:rsidP="004C12FA">
      <w:r>
        <w:t xml:space="preserve">// horrible amounts of time starting at unhelpful </w:t>
      </w:r>
      <w:proofErr w:type="spellStart"/>
      <w:r>
        <w:t>webgl</w:t>
      </w:r>
      <w:proofErr w:type="spellEnd"/>
      <w:r>
        <w:t xml:space="preserve"> errors, </w:t>
      </w:r>
      <w:proofErr w:type="spellStart"/>
      <w:r>
        <w:t>offscreen</w:t>
      </w:r>
      <w:proofErr w:type="spellEnd"/>
      <w:r>
        <w:t xml:space="preserve"> </w:t>
      </w:r>
      <w:proofErr w:type="spellStart"/>
      <w:r>
        <w:t>erros</w:t>
      </w:r>
      <w:proofErr w:type="spellEnd"/>
      <w:r>
        <w:t xml:space="preserve"> in </w:t>
      </w:r>
      <w:proofErr w:type="spellStart"/>
      <w:r>
        <w:t>attriubte</w:t>
      </w:r>
      <w:proofErr w:type="spellEnd"/>
      <w:r>
        <w:t xml:space="preserve"> 0</w:t>
      </w:r>
    </w:p>
    <w:p w:rsidR="00D60D91" w:rsidRDefault="00D60D91" w:rsidP="004C12FA"/>
    <w:p w:rsidR="00D60D91" w:rsidRDefault="00D60D91" w:rsidP="00D60D91">
      <w:pPr>
        <w:jc w:val="both"/>
      </w:pPr>
      <w:r>
        <w:t xml:space="preserve">// Midway through the project I realized </w:t>
      </w:r>
      <w:proofErr w:type="spellStart"/>
      <w:r>
        <w:t>Webgl</w:t>
      </w:r>
      <w:proofErr w:type="spellEnd"/>
      <w:r>
        <w:t xml:space="preserve"> not properly documented, few tutorials for advanced features, no tools to help debug </w:t>
      </w:r>
    </w:p>
    <w:p w:rsidR="00676296" w:rsidRDefault="00676296" w:rsidP="004C12FA"/>
    <w:p w:rsidR="0084669C" w:rsidRDefault="00676296" w:rsidP="004C12FA">
      <w:r>
        <w:t>// evaluate project deliverables, say what and when they were achieved</w:t>
      </w:r>
    </w:p>
    <w:p w:rsidR="0084669C" w:rsidRDefault="0084669C" w:rsidP="004C12FA"/>
    <w:p w:rsidR="00710C2F" w:rsidRDefault="0084669C" w:rsidP="004C12FA">
      <w:r>
        <w:t xml:space="preserve">//couldn’t </w:t>
      </w:r>
      <w:proofErr w:type="spellStart"/>
      <w:r>
        <w:t>forsee</w:t>
      </w:r>
      <w:proofErr w:type="spellEnd"/>
      <w:r>
        <w:t xml:space="preserve"> code not rendering efficiently, meant I had to change it terrain/rocks</w:t>
      </w:r>
    </w:p>
    <w:p w:rsidR="00710C2F" w:rsidRDefault="00710C2F" w:rsidP="004C12FA"/>
    <w:p w:rsidR="004D67BC" w:rsidRDefault="00710C2F" w:rsidP="004C12FA">
      <w:r>
        <w:t>//water edges</w:t>
      </w:r>
    </w:p>
    <w:p w:rsidR="004D67BC" w:rsidRDefault="004D67BC" w:rsidP="004C12FA"/>
    <w:p w:rsidR="007E727D" w:rsidRDefault="004D67BC" w:rsidP="004C12FA">
      <w:r>
        <w:t>// want to make own procedural rock generation function, link library []</w:t>
      </w:r>
    </w:p>
    <w:p w:rsidR="007E727D" w:rsidRDefault="007E727D" w:rsidP="004C12FA"/>
    <w:p w:rsidR="007E727D" w:rsidRDefault="007E727D" w:rsidP="004C12FA">
      <w:r>
        <w:t>// say estimated amount of hours, If I only invested 400 hours then the project would have been awful. It was easy to invest time as I was learning loads</w:t>
      </w:r>
    </w:p>
    <w:p w:rsidR="009B764F" w:rsidRDefault="007E727D" w:rsidP="004C12FA">
      <w:r>
        <w:t xml:space="preserve">// 300 hours is only 10 hours a day for a month, was doing minimum 6 a day for the first 3 months, let alone the initial research, and final month. </w:t>
      </w:r>
      <w:r w:rsidR="009B764F">
        <w:br w:type="page"/>
      </w:r>
    </w:p>
    <w:p w:rsidR="004D67BC" w:rsidRDefault="004D67BC" w:rsidP="004C12FA"/>
    <w:p w:rsidR="00B14DDF" w:rsidRDefault="00B14DDF" w:rsidP="004C12FA"/>
    <w:p w:rsidR="00AA5D28" w:rsidRDefault="00AA5D28" w:rsidP="004C12FA"/>
    <w:p w:rsidR="00AA5D28" w:rsidRDefault="00AA5D28" w:rsidP="004C12FA">
      <w:r>
        <w:t>//</w:t>
      </w:r>
      <w:r w:rsidRPr="00AA5D28">
        <w:t xml:space="preserve"> Make sun a spotlight for nice specular!</w:t>
      </w:r>
    </w:p>
    <w:p w:rsidR="00AA5D28" w:rsidRDefault="00AA5D28" w:rsidP="004C12FA"/>
    <w:p w:rsidR="00D60D91" w:rsidRDefault="00AA5D28" w:rsidP="004C12FA">
      <w:r>
        <w:t xml:space="preserve">//make </w:t>
      </w:r>
      <w:proofErr w:type="spellStart"/>
      <w:r>
        <w:t>minimap</w:t>
      </w:r>
      <w:proofErr w:type="spellEnd"/>
      <w:r>
        <w:t xml:space="preserve"> and</w:t>
      </w:r>
      <w:r w:rsidR="00B14DDF">
        <w:t xml:space="preserve"> collision boundaries not awful</w:t>
      </w:r>
    </w:p>
    <w:p w:rsidR="00B14DDF" w:rsidRDefault="00B14DDF" w:rsidP="004C12FA"/>
    <w:p w:rsidR="00B14DDF" w:rsidRPr="00B14DDF" w:rsidRDefault="00B14DDF" w:rsidP="004C12FA">
      <w:r>
        <w:t xml:space="preserve"> </w:t>
      </w:r>
    </w:p>
    <w:p w:rsidR="007F42B8" w:rsidRDefault="00711DBE" w:rsidP="004C12FA">
      <w:pPr>
        <w:pStyle w:val="Heading1"/>
      </w:pPr>
      <w:bookmarkStart w:id="47" w:name="_Toc222978613"/>
      <w:bookmarkStart w:id="48" w:name="_Toc476088434"/>
      <w:r>
        <w:t>Appendices</w:t>
      </w:r>
      <w:bookmarkEnd w:id="46"/>
      <w:bookmarkEnd w:id="47"/>
      <w:bookmarkEnd w:id="48"/>
    </w:p>
    <w:p w:rsidR="00A17F3B" w:rsidRDefault="00A17F3B" w:rsidP="00A17F3B">
      <w:pPr>
        <w:jc w:val="both"/>
      </w:pPr>
      <w:r>
        <w:t>The appendices are for additional content that is useful to support the discussion in the report. It is material that is not necessarily needed in the body of the report, but its inclusion in the appendices makes it easy to access.</w:t>
      </w:r>
    </w:p>
    <w:p w:rsidR="00A17F3B" w:rsidRDefault="00A17F3B" w:rsidP="00A17F3B">
      <w:pPr>
        <w:jc w:val="both"/>
      </w:pPr>
    </w:p>
    <w:p w:rsidR="00A17F3B" w:rsidRDefault="00A17F3B" w:rsidP="00A17F3B">
      <w:pPr>
        <w:jc w:val="both"/>
      </w:pPr>
      <w: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rsidR="00A17F3B" w:rsidRDefault="00A17F3B" w:rsidP="00A17F3B">
      <w:pPr>
        <w:jc w:val="both"/>
      </w:pPr>
    </w:p>
    <w:p w:rsidR="00A17F3B" w:rsidRDefault="00A17F3B" w:rsidP="00A17F3B">
      <w:pPr>
        <w:jc w:val="both"/>
      </w:pPr>
      <w: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rsidR="00A17F3B" w:rsidRDefault="00A17F3B" w:rsidP="00A17F3B">
      <w:pPr>
        <w:jc w:val="both"/>
      </w:pPr>
    </w:p>
    <w:p w:rsidR="00A17F3B" w:rsidRDefault="00A17F3B" w:rsidP="00A17F3B">
      <w:pPr>
        <w:jc w:val="both"/>
      </w:pPr>
      <w:r>
        <w:t>There is a balance to be struck between what is relevant to include in the body of your report and whether additional supporting evidence is appropriate in the appendices. Speak to your supervisor or the module coordinator if you have questions about this.</w:t>
      </w:r>
    </w:p>
    <w:p w:rsidR="00A17F3B" w:rsidRPr="00A17F3B" w:rsidRDefault="00A17F3B" w:rsidP="00A17F3B"/>
    <w:p w:rsidR="009A54F2" w:rsidRDefault="002B67EA" w:rsidP="004F46ED">
      <w:pPr>
        <w:pStyle w:val="AppendixSection"/>
      </w:pPr>
      <w:bookmarkStart w:id="49" w:name="_Toc222978614"/>
      <w:bookmarkStart w:id="50" w:name="_Toc476088435"/>
      <w:r w:rsidRPr="004F1DC9">
        <w:t>Thi</w:t>
      </w:r>
      <w:r w:rsidR="00031FBA" w:rsidRPr="004F1DC9">
        <w:t>rd</w:t>
      </w:r>
      <w:r w:rsidR="00F56705" w:rsidRPr="004F1DC9">
        <w:t>-</w:t>
      </w:r>
      <w:r w:rsidRPr="004F1DC9">
        <w:t>Party Code</w:t>
      </w:r>
      <w:r w:rsidR="0042405C" w:rsidRPr="004F1DC9">
        <w:t xml:space="preserve"> and Libraries</w:t>
      </w:r>
      <w:bookmarkEnd w:id="49"/>
      <w:bookmarkEnd w:id="50"/>
    </w:p>
    <w:p w:rsidR="004900D4" w:rsidRDefault="004900D4" w:rsidP="004900D4">
      <w:pPr>
        <w:pStyle w:val="AppendixSection"/>
        <w:numPr>
          <w:ilvl w:val="0"/>
          <w:numId w:val="0"/>
        </w:numPr>
        <w:ind w:left="426" w:hanging="426"/>
      </w:pPr>
    </w:p>
    <w:p w:rsidR="004900D4" w:rsidRDefault="004D1054" w:rsidP="004900D4">
      <w:pPr>
        <w:pStyle w:val="AppendixSection"/>
        <w:numPr>
          <w:ilvl w:val="0"/>
          <w:numId w:val="0"/>
        </w:numPr>
        <w:ind w:left="426" w:hanging="426"/>
        <w:rPr>
          <w:rFonts w:ascii="Arial" w:hAnsi="Arial" w:cs="Arial"/>
          <w:b w:val="0"/>
          <w:sz w:val="22"/>
          <w:szCs w:val="22"/>
        </w:rPr>
      </w:pPr>
      <w:r>
        <w:t>[]</w:t>
      </w:r>
      <w:r>
        <w:tab/>
      </w:r>
      <w:r w:rsidR="004900D4">
        <w:t xml:space="preserve">GL_TRIANGLE_STRIP indices creation </w:t>
      </w:r>
      <w:r w:rsidR="004900D4" w:rsidRPr="004900D4">
        <w:rPr>
          <w:rFonts w:ascii="Arial" w:hAnsi="Arial" w:cs="Arial"/>
          <w:b w:val="0"/>
          <w:sz w:val="22"/>
          <w:szCs w:val="22"/>
        </w:rPr>
        <w:t>– Taken from</w:t>
      </w:r>
      <w:r>
        <w:rPr>
          <w:rFonts w:ascii="Arial" w:hAnsi="Arial" w:cs="Arial"/>
          <w:b w:val="0"/>
          <w:sz w:val="22"/>
          <w:szCs w:val="22"/>
        </w:rPr>
        <w:t xml:space="preserve"> user</w:t>
      </w:r>
      <w:r w:rsidR="004900D4" w:rsidRPr="004900D4">
        <w:rPr>
          <w:rFonts w:ascii="Arial" w:hAnsi="Arial" w:cs="Arial"/>
          <w:b w:val="0"/>
          <w:sz w:val="22"/>
          <w:szCs w:val="22"/>
        </w:rPr>
        <w:t xml:space="preserve"> Jay </w:t>
      </w:r>
      <w:proofErr w:type="spellStart"/>
      <w:r w:rsidR="004900D4" w:rsidRPr="004900D4">
        <w:rPr>
          <w:rFonts w:ascii="Arial" w:hAnsi="Arial" w:cs="Arial"/>
          <w:b w:val="0"/>
          <w:sz w:val="22"/>
          <w:szCs w:val="22"/>
        </w:rPr>
        <w:t>Conrod</w:t>
      </w:r>
      <w:proofErr w:type="spellEnd"/>
      <w:r w:rsidR="004900D4" w:rsidRPr="004900D4">
        <w:rPr>
          <w:rFonts w:ascii="Arial" w:hAnsi="Arial" w:cs="Arial"/>
          <w:b w:val="0"/>
          <w:sz w:val="22"/>
          <w:szCs w:val="22"/>
        </w:rPr>
        <w:t xml:space="preserve"> on </w:t>
      </w:r>
      <w:r w:rsidRPr="004900D4">
        <w:rPr>
          <w:rFonts w:ascii="Arial" w:hAnsi="Arial" w:cs="Arial"/>
          <w:b w:val="0"/>
          <w:sz w:val="22"/>
          <w:szCs w:val="22"/>
        </w:rPr>
        <w:t>stack overflow</w:t>
      </w:r>
      <w:r w:rsidR="004900D4" w:rsidRPr="004900D4">
        <w:rPr>
          <w:rFonts w:ascii="Arial" w:hAnsi="Arial" w:cs="Arial"/>
          <w:b w:val="0"/>
          <w:sz w:val="22"/>
          <w:szCs w:val="22"/>
        </w:rPr>
        <w:t xml:space="preserve">. </w:t>
      </w:r>
      <w:r w:rsidR="004900D4" w:rsidRPr="004900D4">
        <w:rPr>
          <w:rFonts w:ascii="Arial" w:hAnsi="Arial" w:cs="Arial"/>
          <w:b w:val="0"/>
          <w:sz w:val="22"/>
          <w:szCs w:val="22"/>
        </w:rPr>
        <w:t>It</w:t>
      </w:r>
      <w:r w:rsidR="004900D4">
        <w:rPr>
          <w:rFonts w:ascii="Arial" w:hAnsi="Arial" w:cs="Arial"/>
          <w:b w:val="0"/>
          <w:sz w:val="22"/>
          <w:szCs w:val="22"/>
        </w:rPr>
        <w:t xml:space="preserve"> is the a</w:t>
      </w:r>
      <w:r w:rsidR="004900D4"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004900D4" w:rsidRPr="004900D4">
        <w:rPr>
          <w:rFonts w:ascii="Arial" w:hAnsi="Arial" w:cs="Arial"/>
          <w:b w:val="0"/>
          <w:sz w:val="22"/>
          <w:szCs w:val="22"/>
        </w:rPr>
        <w:t>part of his code</w:t>
      </w:r>
      <w:r w:rsidR="004900D4">
        <w:rPr>
          <w:rFonts w:ascii="Arial" w:hAnsi="Arial" w:cs="Arial"/>
          <w:b w:val="0"/>
          <w:sz w:val="22"/>
          <w:szCs w:val="22"/>
        </w:rPr>
        <w:t xml:space="preserve">. </w:t>
      </w:r>
      <w:r w:rsidR="004900D4" w:rsidRPr="004900D4">
        <w:rPr>
          <w:rFonts w:ascii="Arial" w:hAnsi="Arial" w:cs="Arial"/>
          <w:b w:val="0"/>
          <w:sz w:val="22"/>
          <w:szCs w:val="22"/>
        </w:rPr>
        <w:t>The code is available from:</w:t>
      </w:r>
      <w:r w:rsidR="004900D4">
        <w:rPr>
          <w:rFonts w:ascii="Arial" w:hAnsi="Arial" w:cs="Arial"/>
          <w:b w:val="0"/>
          <w:sz w:val="22"/>
          <w:szCs w:val="22"/>
        </w:rPr>
        <w:t xml:space="preserve"> </w:t>
      </w:r>
      <w:hyperlink r:id="rId39" w:history="1">
        <w:r w:rsidR="004900D4" w:rsidRPr="004F7C75">
          <w:rPr>
            <w:rStyle w:val="Hyperlink"/>
            <w:rFonts w:ascii="Arial" w:hAnsi="Arial" w:cs="Arial"/>
            <w:b w:val="0"/>
            <w:sz w:val="22"/>
            <w:szCs w:val="22"/>
          </w:rPr>
          <w:t>http://stackoverflow.com/questions/5915753/generate-a-plane-with-triangle-strips</w:t>
        </w:r>
      </w:hyperlink>
    </w:p>
    <w:p w:rsidR="004900D4" w:rsidRPr="004900D4" w:rsidRDefault="004900D4" w:rsidP="004900D4">
      <w:pPr>
        <w:pStyle w:val="AppendixSection"/>
        <w:numPr>
          <w:ilvl w:val="0"/>
          <w:numId w:val="0"/>
        </w:numPr>
        <w:ind w:left="426" w:hanging="426"/>
        <w:rPr>
          <w:rFonts w:ascii="Arial" w:hAnsi="Arial" w:cs="Arial"/>
          <w:b w:val="0"/>
          <w:sz w:val="22"/>
          <w:szCs w:val="22"/>
        </w:rPr>
      </w:pPr>
      <w:r>
        <w:tab/>
      </w:r>
      <w:r w:rsidRPr="004900D4">
        <w:rPr>
          <w:rFonts w:ascii="Arial" w:hAnsi="Arial" w:cs="Arial"/>
          <w:b w:val="0"/>
          <w:sz w:val="22"/>
          <w:szCs w:val="22"/>
        </w:rPr>
        <w:t>.</w:t>
      </w:r>
    </w:p>
    <w:p w:rsidR="004900D4" w:rsidRDefault="004900D4" w:rsidP="004900D4">
      <w:pPr>
        <w:pStyle w:val="AppendixSection"/>
        <w:numPr>
          <w:ilvl w:val="0"/>
          <w:numId w:val="0"/>
        </w:numPr>
        <w:ind w:left="426" w:hanging="426"/>
      </w:pPr>
    </w:p>
    <w:p w:rsidR="004900D4" w:rsidRDefault="004900D4" w:rsidP="004900D4">
      <w:pPr>
        <w:pStyle w:val="AppendixSection"/>
        <w:numPr>
          <w:ilvl w:val="0"/>
          <w:numId w:val="0"/>
        </w:numPr>
        <w:ind w:left="426" w:hanging="426"/>
      </w:pPr>
    </w:p>
    <w:p w:rsidR="009A54F2" w:rsidRDefault="009A54F2" w:rsidP="009A54F2"/>
    <w:p w:rsidR="004F46ED" w:rsidRDefault="004F46ED" w:rsidP="009A54F2">
      <w:r>
        <w:rPr>
          <w:b/>
        </w:rPr>
        <w:t>JQuery library</w:t>
      </w:r>
      <w:r>
        <w:t xml:space="preserve"> – This is only used to display a message when the user is going off screen. It is open source and available from the JQuery website []. The snippet of JQuery code can be found starting on line 199 of the </w:t>
      </w:r>
      <w:proofErr w:type="spellStart"/>
      <w:r>
        <w:t>MyGUI</w:t>
      </w:r>
      <w:proofErr w:type="spellEnd"/>
      <w:r>
        <w:t xml:space="preserve"> file. This library was used without modification.</w:t>
      </w:r>
    </w:p>
    <w:p w:rsidR="004F46ED" w:rsidRDefault="004F46ED" w:rsidP="009A54F2"/>
    <w:p w:rsidR="004F46ED" w:rsidRDefault="0009330B" w:rsidP="009A54F2">
      <w:r>
        <w:rPr>
          <w:b/>
        </w:rPr>
        <w:lastRenderedPageBreak/>
        <w:t>M4.js library</w:t>
      </w:r>
      <w:r w:rsidR="004F46ED">
        <w:t xml:space="preserve"> – </w:t>
      </w:r>
      <w:r>
        <w:t xml:space="preserve">This is a matrix library created by Greg Tavares. It handles all the matrix operations that are needed in my scene. </w:t>
      </w:r>
      <w:r w:rsidR="004F46ED">
        <w:t>This library was used without modification.</w:t>
      </w:r>
    </w:p>
    <w:p w:rsidR="004F46ED" w:rsidRDefault="004F46ED" w:rsidP="009A54F2"/>
    <w:p w:rsidR="004F46ED" w:rsidRDefault="0009330B" w:rsidP="009A54F2">
      <w:proofErr w:type="spellStart"/>
      <w:r>
        <w:rPr>
          <w:b/>
        </w:rPr>
        <w:t>Perlin</w:t>
      </w:r>
      <w:proofErr w:type="spellEnd"/>
      <w:r>
        <w:rPr>
          <w:b/>
        </w:rPr>
        <w:t xml:space="preserve"> library</w:t>
      </w:r>
      <w:r w:rsidR="004F46ED">
        <w:t xml:space="preserve"> – </w:t>
      </w:r>
      <w:r>
        <w:t xml:space="preserve">This contains the useful </w:t>
      </w:r>
      <w:proofErr w:type="spellStart"/>
      <w:r>
        <w:t>perlin</w:t>
      </w:r>
      <w:proofErr w:type="spellEnd"/>
      <w:r>
        <w:t xml:space="preserve"> functions to generate the terrain. The techniques come from Ken </w:t>
      </w:r>
      <w:proofErr w:type="spellStart"/>
      <w:r>
        <w:t>Perlin</w:t>
      </w:r>
      <w:proofErr w:type="spellEnd"/>
      <w:r>
        <w:t xml:space="preserve"> in his paper about </w:t>
      </w:r>
      <w:proofErr w:type="spellStart"/>
      <w:r>
        <w:t>perlin</w:t>
      </w:r>
      <w:proofErr w:type="spellEnd"/>
      <w:r>
        <w:t xml:space="preserve"> noise. </w:t>
      </w:r>
      <w:r w:rsidR="004F46ED">
        <w:t>This library was used without modification.</w:t>
      </w:r>
    </w:p>
    <w:p w:rsidR="004F46ED" w:rsidRDefault="004F46ED" w:rsidP="009A54F2"/>
    <w:p w:rsidR="004F46ED" w:rsidRDefault="0009330B" w:rsidP="009A54F2">
      <w:proofErr w:type="spellStart"/>
      <w:r>
        <w:rPr>
          <w:b/>
        </w:rPr>
        <w:t>Webgl</w:t>
      </w:r>
      <w:proofErr w:type="spellEnd"/>
      <w:r>
        <w:rPr>
          <w:b/>
        </w:rPr>
        <w:t>-</w:t>
      </w:r>
      <w:proofErr w:type="spellStart"/>
      <w:r>
        <w:rPr>
          <w:b/>
        </w:rPr>
        <w:t>obj</w:t>
      </w:r>
      <w:proofErr w:type="spellEnd"/>
      <w:r>
        <w:rPr>
          <w:b/>
        </w:rPr>
        <w:t>-loader</w:t>
      </w:r>
      <w:r w:rsidR="00E77ACE">
        <w:rPr>
          <w:b/>
        </w:rPr>
        <w:t xml:space="preserve"> library</w:t>
      </w:r>
      <w:r w:rsidR="004F46ED">
        <w:t xml:space="preserve"> – </w:t>
      </w:r>
      <w:r>
        <w:t xml:space="preserve">This library has been used to load in the singular </w:t>
      </w:r>
      <w:r w:rsidR="00E77ACE">
        <w:t>OBJ</w:t>
      </w:r>
      <w:r>
        <w:t xml:space="preserve"> rock used for my scene. </w:t>
      </w:r>
      <w:r w:rsidR="004F46ED">
        <w:t>This library</w:t>
      </w:r>
      <w:r>
        <w:t xml:space="preserve"> is open source licensed under MIT and</w:t>
      </w:r>
      <w:r w:rsidR="004F46ED">
        <w:t xml:space="preserve"> was used without modification.</w:t>
      </w:r>
    </w:p>
    <w:p w:rsidR="004F46ED" w:rsidRDefault="004F46ED" w:rsidP="009A54F2"/>
    <w:p w:rsidR="004F46ED" w:rsidRDefault="00E77ACE" w:rsidP="009A54F2">
      <w:r>
        <w:rPr>
          <w:b/>
        </w:rPr>
        <w:t>TWGL.js library</w:t>
      </w:r>
      <w:r w:rsidR="004F46ED">
        <w:t xml:space="preserve"> – </w:t>
      </w:r>
      <w:r>
        <w:t xml:space="preserve">This library was used in the </w:t>
      </w:r>
      <w:proofErr w:type="spellStart"/>
      <w:r>
        <w:t>RockGenerator</w:t>
      </w:r>
      <w:proofErr w:type="spellEnd"/>
      <w:r>
        <w:t xml:space="preserve"> and </w:t>
      </w:r>
      <w:proofErr w:type="spellStart"/>
      <w:r>
        <w:t>ParticleSystem</w:t>
      </w:r>
      <w:proofErr w:type="spellEnd"/>
      <w:r>
        <w:t xml:space="preserve"> classes. It simply made the buffer creation slightly easier. </w:t>
      </w:r>
      <w:r w:rsidR="004F46ED">
        <w:t>This library was used without modification.</w:t>
      </w:r>
    </w:p>
    <w:p w:rsidR="00E77ACE" w:rsidRDefault="00E77ACE" w:rsidP="009A54F2"/>
    <w:p w:rsidR="00E77ACE" w:rsidRDefault="00E77ACE" w:rsidP="00E77ACE">
      <w:r>
        <w:rPr>
          <w:b/>
        </w:rPr>
        <w:t>Dat.gui.js library</w:t>
      </w:r>
      <w:r>
        <w:t xml:space="preserve"> – This library was used for the interaction panel in the top right of the screen. It allows the user to interact and change the scene properties. It is licensed under the Apache version 2.0. This library was used without modification.</w:t>
      </w:r>
    </w:p>
    <w:p w:rsidR="00E77ACE" w:rsidRDefault="00E77ACE" w:rsidP="009A54F2"/>
    <w:p w:rsidR="002458B9" w:rsidRPr="006E41BB" w:rsidRDefault="00E77ACE" w:rsidP="004C12FA">
      <w:r>
        <w:rPr>
          <w:b/>
        </w:rPr>
        <w:t>Stats.js library</w:t>
      </w:r>
      <w:r>
        <w:t xml:space="preserve"> – This library is used for the top left component in the scene. It shows the FPS, and if you click on it, it also shows memory </w:t>
      </w:r>
      <w:proofErr w:type="spellStart"/>
      <w:r>
        <w:t>useage</w:t>
      </w:r>
      <w:proofErr w:type="spellEnd"/>
      <w:r>
        <w:t>. This library was used without modification.</w:t>
      </w:r>
    </w:p>
    <w:p w:rsidR="00D61D84" w:rsidRDefault="00D61D84" w:rsidP="004C12FA">
      <w:pPr>
        <w:pStyle w:val="AppendixSection"/>
      </w:pPr>
      <w:bookmarkStart w:id="51" w:name="_Toc476088436"/>
      <w:bookmarkStart w:id="52" w:name="_Toc222978615"/>
      <w:r w:rsidRPr="00D61D84">
        <w:t>Ethics Submission</w:t>
      </w:r>
      <w:bookmarkEnd w:id="51"/>
    </w:p>
    <w:p w:rsidR="00D61D84" w:rsidRPr="00D61D84" w:rsidRDefault="00D61D84" w:rsidP="00D61D84">
      <w:r w:rsidRPr="00D61D84">
        <w:t>This appendix includes a copy of the ethics submission for the project. After you have completed your Ethics submission, you will receive a PDF with a summary of the comments. That document should be embedded in this report, either as images, an embedded PDF or as copied text. The content should also include the Ethics Application Number that you receive.</w:t>
      </w:r>
    </w:p>
    <w:p w:rsidR="00D61D84" w:rsidRDefault="00D61D84">
      <w:pPr>
        <w:rPr>
          <w:rFonts w:asciiTheme="majorHAnsi" w:eastAsiaTheme="majorEastAsia" w:hAnsiTheme="majorHAnsi" w:cstheme="majorBidi"/>
          <w:b/>
          <w:bCs/>
          <w:sz w:val="26"/>
          <w:szCs w:val="26"/>
        </w:rPr>
      </w:pPr>
      <w:r>
        <w:br w:type="page"/>
      </w:r>
    </w:p>
    <w:p w:rsidR="002B0070" w:rsidRDefault="002B0070" w:rsidP="004C12FA">
      <w:pPr>
        <w:pStyle w:val="AppendixSection"/>
      </w:pPr>
      <w:bookmarkStart w:id="53" w:name="_Toc476088437"/>
      <w:r>
        <w:lastRenderedPageBreak/>
        <w:t>Code Samples</w:t>
      </w:r>
      <w:bookmarkEnd w:id="52"/>
      <w:bookmarkEnd w:id="53"/>
    </w:p>
    <w:p w:rsidR="00B16BD7" w:rsidRDefault="00B16BD7" w:rsidP="004C12FA"/>
    <w:p w:rsidR="00B16BD7" w:rsidRDefault="00B16BD7" w:rsidP="00B16BD7">
      <w:pPr>
        <w:jc w:val="both"/>
      </w:pPr>
      <w:r>
        <w:t xml:space="preserve">This is an example appendix.  Include as many appendices as you need. The appendices do not count towards the overall word count for the report. </w:t>
      </w:r>
    </w:p>
    <w:p w:rsidR="00B16BD7" w:rsidRDefault="00B16BD7" w:rsidP="00B16BD7">
      <w:pPr>
        <w:jc w:val="both"/>
      </w:pPr>
    </w:p>
    <w:p w:rsidR="00B16BD7" w:rsidRDefault="00B16BD7" w:rsidP="00B16BD7">
      <w:pPr>
        <w:jc w:val="both"/>
      </w:pPr>
      <w:r>
        <w:t>For some projects, it might be relevant to include some code extracts in an appendix. You are not expected to put all of your code here - the correct place for all of your code is in the technical submission that is made in addition to the Final Report. However, if there are some notable aspects of the code that you discuss, including that in an appendix might be useful to make it easier for your readers to access.</w:t>
      </w:r>
    </w:p>
    <w:p w:rsidR="00B16BD7" w:rsidRDefault="00B16BD7" w:rsidP="00B16BD7">
      <w:pPr>
        <w:jc w:val="both"/>
      </w:pPr>
    </w:p>
    <w:p w:rsidR="00B16BD7" w:rsidRDefault="00B16BD7" w:rsidP="00B16BD7">
      <w:pPr>
        <w:jc w:val="both"/>
      </w:pPr>
      <w:r>
        <w:t>As a general guide, if you are discussing short extracts of code then you are advised to include such code in the body of the report. If there is a longer extract that is relevant, then you might include it as shown in the following section.</w:t>
      </w:r>
    </w:p>
    <w:p w:rsidR="00B16BD7" w:rsidRDefault="00B16BD7" w:rsidP="00B16BD7">
      <w:pPr>
        <w:jc w:val="both"/>
      </w:pPr>
    </w:p>
    <w:p w:rsidR="00B16BD7" w:rsidRDefault="00B16BD7" w:rsidP="00B16BD7">
      <w:pPr>
        <w:jc w:val="both"/>
      </w:pPr>
      <w:r>
        <w:t>Only include code in the appendix if that code is discussed and referred to in the body of the report.</w:t>
      </w:r>
    </w:p>
    <w:p w:rsidR="00B16BD7" w:rsidRDefault="00B16BD7" w:rsidP="00B16BD7">
      <w:pPr>
        <w:jc w:val="both"/>
      </w:pPr>
    </w:p>
    <w:p w:rsidR="00B16BD7" w:rsidRDefault="00B16BD7" w:rsidP="00B16BD7">
      <w:pPr>
        <w:jc w:val="both"/>
      </w:pPr>
      <w:r>
        <w:t>Random Number Generator</w:t>
      </w:r>
    </w:p>
    <w:p w:rsidR="00B16BD7" w:rsidRDefault="00B16BD7" w:rsidP="00B16BD7">
      <w:pPr>
        <w:jc w:val="both"/>
      </w:pPr>
      <w:r>
        <w:t>The Bayes Durham Shuffle ensures that the pseudo random numbers used in the simulation are further shuffled, ensuring minimal correlation between subsequent random outputs.</w:t>
      </w:r>
    </w:p>
    <w:p w:rsidR="00B16BD7" w:rsidRDefault="00B16BD7" w:rsidP="00B16BD7">
      <w:pPr>
        <w:jc w:val="both"/>
      </w:pPr>
    </w:p>
    <w:p w:rsidR="00B16BD7" w:rsidRDefault="00B16BD7" w:rsidP="00B16BD7">
      <w:pPr>
        <w:jc w:val="both"/>
      </w:pPr>
      <w:r>
        <w:t xml:space="preserve">// </w:t>
      </w:r>
      <w:proofErr w:type="gramStart"/>
      <w:r>
        <w:t>Some</w:t>
      </w:r>
      <w:proofErr w:type="gramEnd"/>
      <w:r>
        <w:t xml:space="preserve"> example code here…</w:t>
      </w:r>
    </w:p>
    <w:p w:rsidR="006E41BB" w:rsidRDefault="006E41BB" w:rsidP="004C12FA"/>
    <w:p w:rsidR="006E41BB" w:rsidRDefault="006E41BB" w:rsidP="004C12FA"/>
    <w:p w:rsidR="006E41BB" w:rsidRDefault="006E41BB" w:rsidP="006E41BB"/>
    <w:p w:rsidR="006E41BB" w:rsidRDefault="006E41BB" w:rsidP="006E41BB">
      <w:r>
        <w:t xml:space="preserve">From Terrain.js, the </w:t>
      </w:r>
      <w:proofErr w:type="spellStart"/>
      <w:r w:rsidRPr="00DE30E5">
        <w:t>createQuadrantIndices</w:t>
      </w:r>
      <w:proofErr w:type="spellEnd"/>
      <w:r>
        <w:t xml:space="preserve"> function. Answer with 11 </w:t>
      </w:r>
      <w:proofErr w:type="spellStart"/>
      <w:r>
        <w:t>upvotes</w:t>
      </w:r>
      <w:proofErr w:type="spellEnd"/>
      <w:r>
        <w:t>.</w:t>
      </w:r>
    </w:p>
    <w:p w:rsidR="006E41BB" w:rsidRDefault="000D44A4" w:rsidP="006E41BB">
      <w:hyperlink r:id="rId40" w:history="1">
        <w:r w:rsidR="006E41BB" w:rsidRPr="006E0F63">
          <w:rPr>
            <w:rStyle w:val="Hyperlink"/>
          </w:rPr>
          <w:t>http://stackoverflow.com/questions/5915753/generate-a-plane-with-triangle-strips</w:t>
        </w:r>
      </w:hyperlink>
    </w:p>
    <w:p w:rsidR="006E41BB" w:rsidRDefault="006E41BB" w:rsidP="006E41BB">
      <w:r>
        <w:t>Creates triangle strip indices from a set of vertices.</w:t>
      </w:r>
    </w:p>
    <w:p w:rsidR="006E41BB" w:rsidRDefault="006E41BB" w:rsidP="006E41BB">
      <w:r>
        <w:tab/>
      </w:r>
      <w:r>
        <w:tab/>
      </w:r>
    </w:p>
    <w:p w:rsidR="006E41BB" w:rsidRDefault="006E41BB" w:rsidP="006E41BB">
      <w:r>
        <w:t xml:space="preserve">From MarsScene.js, the resize function. </w:t>
      </w:r>
      <w:r w:rsidRPr="001A761A">
        <w:t>https://webglfundamentals.org/webgl/lessons/webgl-resizing-the-canvas.htm</w:t>
      </w:r>
    </w:p>
    <w:p w:rsidR="006E41BB" w:rsidRDefault="006E41BB" w:rsidP="006E41BB"/>
    <w:p w:rsidR="006E41BB" w:rsidRDefault="006E41BB" w:rsidP="006E41BB">
      <w:r>
        <w:t>THE TERRAIN INDICES FUNCITON, AND U ALSO USED IT SOMEWHERE ELSE!</w:t>
      </w:r>
    </w:p>
    <w:p w:rsidR="006E41BB" w:rsidRDefault="006E41BB" w:rsidP="006E41BB"/>
    <w:p w:rsidR="00932C40" w:rsidRDefault="006E41BB" w:rsidP="004C12FA">
      <w:r>
        <w:t>The WATER TUTORIAL SETS</w:t>
      </w:r>
      <w:proofErr w:type="gramStart"/>
      <w:r>
        <w:t>, ?</w:t>
      </w:r>
      <w:proofErr w:type="gramEnd"/>
    </w:p>
    <w:p w:rsidR="006E41BB" w:rsidRDefault="006E41BB" w:rsidP="004C12FA"/>
    <w:p w:rsidR="004D45DD" w:rsidRDefault="004D45DD" w:rsidP="004C12FA">
      <w:bookmarkStart w:id="54" w:name="_Toc192777719"/>
    </w:p>
    <w:p w:rsidR="00AA5D28" w:rsidRDefault="00711DBE" w:rsidP="00AA5D28">
      <w:pPr>
        <w:pStyle w:val="Heading1"/>
        <w:numPr>
          <w:ilvl w:val="0"/>
          <w:numId w:val="0"/>
        </w:numPr>
      </w:pPr>
      <w:bookmarkStart w:id="55" w:name="_Toc222978616"/>
      <w:bookmarkStart w:id="56" w:name="_Toc476088438"/>
      <w:r>
        <w:t>Annotated Bibliography</w:t>
      </w:r>
      <w:bookmarkEnd w:id="54"/>
      <w:bookmarkEnd w:id="55"/>
      <w:bookmarkEnd w:id="56"/>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p>
    <w:p w:rsidR="000F3D72" w:rsidRDefault="000F3D72" w:rsidP="00D94044"/>
    <w:p w:rsidR="000F3D72" w:rsidRDefault="000F3D72" w:rsidP="00D94044">
      <w:r>
        <w:t>[]</w:t>
      </w:r>
      <w:r>
        <w:tab/>
        <w:t>Old test table</w:t>
      </w:r>
    </w:p>
    <w:p w:rsidR="000F3D72" w:rsidRDefault="000F3D72" w:rsidP="00D94044">
      <w:r>
        <w:lastRenderedPageBreak/>
        <w:tab/>
        <w:t>Major Project/documentation/Testing/Old test table</w:t>
      </w:r>
      <w:r w:rsidR="006E41BB">
        <w:t>.docx</w:t>
      </w:r>
    </w:p>
    <w:p w:rsidR="000F3D72" w:rsidRDefault="000F3D72" w:rsidP="00D94044"/>
    <w:p w:rsidR="000F3D72" w:rsidRDefault="000F3D72" w:rsidP="00D94044">
      <w:r>
        <w:t>[]</w:t>
      </w:r>
      <w:r>
        <w:tab/>
        <w:t>New test table</w:t>
      </w:r>
    </w:p>
    <w:p w:rsidR="000F3D72" w:rsidRDefault="000F3D72" w:rsidP="00D94044">
      <w:r>
        <w:tab/>
        <w:t>Major Project/documentation/Testing/New test table</w:t>
      </w:r>
      <w:r w:rsidR="006E41BB">
        <w:t>.docx</w:t>
      </w:r>
    </w:p>
    <w:p w:rsidR="000F3D72" w:rsidRDefault="000F3D72" w:rsidP="00D94044"/>
    <w:p w:rsidR="00AA5D28" w:rsidRDefault="00D94044" w:rsidP="00D94044">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41"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Pr="00AA5D28" w:rsidRDefault="00AA5D28" w:rsidP="00D94044">
      <w:pPr>
        <w:rPr>
          <w:szCs w:val="22"/>
        </w:rPr>
      </w:pPr>
      <w:r>
        <w:rPr>
          <w:rFonts w:ascii="Helvetica" w:hAnsi="Helvetica"/>
          <w:color w:val="333333"/>
          <w:sz w:val="20"/>
          <w:szCs w:val="20"/>
          <w:shd w:val="clear" w:color="auto" w:fill="FFFFFF"/>
        </w:rPr>
        <w:tab/>
      </w:r>
      <w:r w:rsidRPr="00AA5D28">
        <w:rPr>
          <w:szCs w:val="22"/>
          <w:shd w:val="clear" w:color="auto" w:fill="FFFFFF"/>
        </w:rPr>
        <w:t xml:space="preserve">Two deficiencies in the original Noise algorithm are corrected: second order </w:t>
      </w:r>
      <w:r w:rsidRPr="00AA5D28">
        <w:rPr>
          <w:szCs w:val="22"/>
          <w:shd w:val="clear" w:color="auto" w:fill="FFFFFF"/>
        </w:rPr>
        <w:tab/>
        <w:t xml:space="preserve">interpolation discontinuity and </w:t>
      </w:r>
      <w:proofErr w:type="spellStart"/>
      <w:r w:rsidRPr="00AA5D28">
        <w:rPr>
          <w:szCs w:val="22"/>
          <w:shd w:val="clear" w:color="auto" w:fill="FFFFFF"/>
        </w:rPr>
        <w:t>unoptimal</w:t>
      </w:r>
      <w:proofErr w:type="spellEnd"/>
      <w:r w:rsidRPr="00AA5D28">
        <w:rPr>
          <w:szCs w:val="22"/>
          <w:shd w:val="clear" w:color="auto" w:fill="FFFFFF"/>
        </w:rPr>
        <w:t xml:space="preserve"> gradient computation. With these </w:t>
      </w:r>
      <w:r>
        <w:rPr>
          <w:szCs w:val="22"/>
          <w:shd w:val="clear" w:color="auto" w:fill="FFFFFF"/>
        </w:rPr>
        <w:tab/>
      </w:r>
      <w:r w:rsidRPr="00AA5D28">
        <w:rPr>
          <w:szCs w:val="22"/>
          <w:shd w:val="clear" w:color="auto" w:fill="FFFFFF"/>
        </w:rPr>
        <w:t xml:space="preserve">defects corrected, Noise both looks better and runs faster. The latter </w:t>
      </w:r>
      <w:r>
        <w:rPr>
          <w:szCs w:val="22"/>
          <w:shd w:val="clear" w:color="auto" w:fill="FFFFFF"/>
        </w:rPr>
        <w:tab/>
      </w:r>
      <w:r w:rsidRPr="00AA5D28">
        <w:rPr>
          <w:szCs w:val="22"/>
          <w:shd w:val="clear" w:color="auto" w:fill="FFFFFF"/>
        </w:rPr>
        <w:t xml:space="preserve">change also makes it </w:t>
      </w:r>
      <w:r w:rsidRPr="00AA5D28">
        <w:rPr>
          <w:szCs w:val="22"/>
          <w:shd w:val="clear" w:color="auto" w:fill="FFFFFF"/>
        </w:rPr>
        <w:tab/>
        <w:t xml:space="preserve">easier to define a uniform mathematical reference </w:t>
      </w:r>
      <w:r>
        <w:rPr>
          <w:szCs w:val="22"/>
          <w:shd w:val="clear" w:color="auto" w:fill="FFFFFF"/>
        </w:rPr>
        <w:tab/>
        <w:t>standard.</w:t>
      </w:r>
    </w:p>
    <w:p w:rsidR="00D94044" w:rsidRPr="00F15C85" w:rsidRDefault="00D94044" w:rsidP="00D94044"/>
    <w:p w:rsidR="00F15C85" w:rsidRDefault="00F15C85" w:rsidP="00F15C85">
      <w:pPr>
        <w:pStyle w:val="ListParagraph"/>
      </w:pPr>
    </w:p>
    <w:p w:rsidR="00F15C85" w:rsidRDefault="00F15C85" w:rsidP="00F15C85">
      <w:r>
        <w:t>[]</w:t>
      </w:r>
      <w:r>
        <w:tab/>
        <w:t>JQuery – Available at:</w:t>
      </w:r>
    </w:p>
    <w:p w:rsidR="00F15C85" w:rsidRDefault="00F15C85" w:rsidP="00F15C85">
      <w:r>
        <w:tab/>
      </w:r>
      <w:hyperlink r:id="rId42" w:history="1">
        <w:r w:rsidRPr="00C96769">
          <w:rPr>
            <w:rStyle w:val="Hyperlink"/>
          </w:rPr>
          <w:t>https://jquery.com/</w:t>
        </w:r>
      </w:hyperlink>
    </w:p>
    <w:p w:rsidR="00F15C85" w:rsidRDefault="00F15C85" w:rsidP="00F15C85">
      <w:r>
        <w:tab/>
        <w:t>Source available at:</w:t>
      </w:r>
    </w:p>
    <w:p w:rsidR="00F15C85" w:rsidRDefault="00F15C85" w:rsidP="00F15C85">
      <w:r>
        <w:tab/>
      </w:r>
      <w:hyperlink r:id="rId43" w:history="1">
        <w:r w:rsidRPr="00C96769">
          <w:rPr>
            <w:rStyle w:val="Hyperlink"/>
          </w:rPr>
          <w:t>https://github.com/jquery/jquery</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m4.js</w:t>
      </w:r>
    </w:p>
    <w:p w:rsidR="002E4027" w:rsidRDefault="002E4027" w:rsidP="00F15C85">
      <w:r>
        <w:tab/>
        <w:t>(</w:t>
      </w:r>
      <w:r w:rsidR="001E03A4">
        <w:t>R</w:t>
      </w:r>
      <w:r>
        <w:t xml:space="preserve">emove space between </w:t>
      </w:r>
      <w:proofErr w:type="spellStart"/>
      <w:r>
        <w:t>webgl</w:t>
      </w:r>
      <w:proofErr w:type="spellEnd"/>
      <w:r>
        <w:t xml:space="preserve">- and fundamentals in </w:t>
      </w:r>
      <w:proofErr w:type="spellStart"/>
      <w:proofErr w:type="gramStart"/>
      <w:r>
        <w:t>url</w:t>
      </w:r>
      <w:proofErr w:type="spellEnd"/>
      <w:proofErr w:type="gramEnd"/>
      <w:r>
        <w:t>):</w:t>
      </w:r>
    </w:p>
    <w:p w:rsidR="002E4027" w:rsidRDefault="002E4027" w:rsidP="00F15C85">
      <w:r>
        <w:tab/>
        <w:t>Available at:</w:t>
      </w:r>
    </w:p>
    <w:p w:rsidR="00F15C85" w:rsidRDefault="00F15C85" w:rsidP="00F15C85">
      <w:r>
        <w:tab/>
      </w:r>
      <w:hyperlink r:id="rId44" w:history="1">
        <w:r w:rsidRPr="00C96769">
          <w:rPr>
            <w:rStyle w:val="Hyperlink"/>
          </w:rPr>
          <w:t>https://github.com/greggman/webgl-</w:t>
        </w:r>
      </w:hyperlink>
      <w:r w:rsidR="002E4027">
        <w:tab/>
      </w:r>
      <w:r w:rsidRPr="00F15C85">
        <w:t>fundamentals/blob/master/</w:t>
      </w:r>
      <w:proofErr w:type="spellStart"/>
      <w:r w:rsidRPr="00F15C85">
        <w:t>webgl</w:t>
      </w:r>
      <w:proofErr w:type="spellEnd"/>
      <w:r w:rsidRPr="00F15C85">
        <w:t>/resources/m4.js</w:t>
      </w:r>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t>perlin.js (ISC licensed) – Available at:</w:t>
      </w:r>
    </w:p>
    <w:p w:rsidR="00F15C85" w:rsidRDefault="00F15C85" w:rsidP="00F15C85">
      <w:r>
        <w:tab/>
      </w:r>
      <w:hyperlink r:id="rId45" w:history="1">
        <w:r w:rsidRPr="00C96769">
          <w:rPr>
            <w:rStyle w:val="Hyperlink"/>
          </w:rPr>
          <w:t>https://github.com/josephg/noisejs</w:t>
        </w:r>
      </w:hyperlink>
    </w:p>
    <w:p w:rsidR="00F15C85" w:rsidRDefault="00F15C85" w:rsidP="00F15C85">
      <w:r>
        <w:tab/>
        <w:t>Accessed: 30</w:t>
      </w:r>
      <w:r w:rsidRPr="00F15C85">
        <w:rPr>
          <w:vertAlign w:val="superscript"/>
        </w:rPr>
        <w:t>th</w:t>
      </w:r>
      <w:r>
        <w:t xml:space="preserve"> April 2017.</w:t>
      </w:r>
    </w:p>
    <w:p w:rsidR="00F15C85" w:rsidRDefault="00F15C85" w:rsidP="00F15C85"/>
    <w:p w:rsidR="00F15C85" w:rsidRDefault="00F15C85" w:rsidP="00F15C85">
      <w:r>
        <w:t>[]</w:t>
      </w:r>
      <w:r>
        <w:tab/>
      </w:r>
      <w:proofErr w:type="spellStart"/>
      <w:r>
        <w:t>Webgl</w:t>
      </w:r>
      <w:proofErr w:type="spellEnd"/>
      <w:r>
        <w:t>-</w:t>
      </w:r>
      <w:proofErr w:type="spellStart"/>
      <w:r>
        <w:t>obj</w:t>
      </w:r>
      <w:proofErr w:type="spellEnd"/>
      <w:r>
        <w:t>-loader (MIT licensed) – Available at:</w:t>
      </w:r>
    </w:p>
    <w:p w:rsidR="00ED3E31" w:rsidRDefault="006F4FDD" w:rsidP="00F15C85">
      <w:r>
        <w:tab/>
      </w:r>
      <w:r w:rsidRPr="006F4FDD">
        <w:t>https://github.com/frenchtoast747/webgl-obj-loader</w:t>
      </w:r>
    </w:p>
    <w:p w:rsidR="00F15C85" w:rsidRDefault="00F15C85" w:rsidP="00F15C85">
      <w:r>
        <w:tab/>
      </w:r>
      <w:r w:rsidR="00176303">
        <w:t>Accessed: 30</w:t>
      </w:r>
      <w:r w:rsidR="00176303" w:rsidRPr="00F15C85">
        <w:rPr>
          <w:vertAlign w:val="superscript"/>
        </w:rPr>
        <w:t>th</w:t>
      </w:r>
      <w:r w:rsidR="00176303">
        <w:t xml:space="preserve"> April 2017.</w:t>
      </w:r>
    </w:p>
    <w:p w:rsidR="00780F67" w:rsidRDefault="00780F67" w:rsidP="00F15C85"/>
    <w:p w:rsidR="00780F67" w:rsidRDefault="00780F67" w:rsidP="00F15C85">
      <w:r>
        <w:t>[]</w:t>
      </w:r>
      <w:r>
        <w:tab/>
        <w:t>TWGL.js library – Available at:</w:t>
      </w:r>
    </w:p>
    <w:p w:rsidR="00780F67" w:rsidRDefault="00780F67" w:rsidP="00F15C85">
      <w:r>
        <w:tab/>
      </w:r>
      <w:hyperlink r:id="rId46" w:history="1">
        <w:r w:rsidRPr="00C96769">
          <w:rPr>
            <w:rStyle w:val="Hyperlink"/>
          </w:rPr>
          <w:t>https://github.com/greggman/twgl.js/</w:t>
        </w:r>
      </w:hyperlink>
    </w:p>
    <w:p w:rsidR="00780F67" w:rsidRDefault="00780F67" w:rsidP="00F15C85">
      <w:r>
        <w:tab/>
        <w:t>Accessed: 30</w:t>
      </w:r>
      <w:r w:rsidRPr="00F15C85">
        <w:rPr>
          <w:vertAlign w:val="superscript"/>
        </w:rPr>
        <w:t>th</w:t>
      </w:r>
      <w:r>
        <w:t xml:space="preserve"> April 2017.</w:t>
      </w:r>
    </w:p>
    <w:p w:rsidR="00780F67" w:rsidRDefault="00780F67" w:rsidP="00F15C85"/>
    <w:p w:rsidR="00780F67" w:rsidRDefault="00780F67" w:rsidP="00F15C85">
      <w:r>
        <w:t>[]</w:t>
      </w:r>
      <w:r>
        <w:tab/>
        <w:t>Stats.js (MIT licensed) – Available at:</w:t>
      </w:r>
    </w:p>
    <w:p w:rsidR="00780F67" w:rsidRDefault="00780F67" w:rsidP="00F15C85">
      <w:r>
        <w:tab/>
      </w:r>
      <w:hyperlink r:id="rId47" w:history="1">
        <w:r w:rsidRPr="00C96769">
          <w:rPr>
            <w:rStyle w:val="Hyperlink"/>
          </w:rPr>
          <w:t>https://github.com/mrdoob/stats.js/</w:t>
        </w:r>
      </w:hyperlink>
    </w:p>
    <w:p w:rsidR="00780F67" w:rsidRDefault="00780F67" w:rsidP="00F15C85">
      <w:r>
        <w:tab/>
        <w:t>Accessed: 30</w:t>
      </w:r>
      <w:r w:rsidRPr="00F15C85">
        <w:rPr>
          <w:vertAlign w:val="superscript"/>
        </w:rPr>
        <w:t>th</w:t>
      </w:r>
      <w:r>
        <w:t xml:space="preserve"> April 2017.</w:t>
      </w:r>
    </w:p>
    <w:p w:rsidR="00E77ACE" w:rsidRDefault="00780F67" w:rsidP="00E77ACE">
      <w:r>
        <w:tab/>
      </w:r>
    </w:p>
    <w:p w:rsidR="00E77ACE" w:rsidRDefault="00E77ACE" w:rsidP="00E77ACE">
      <w:r>
        <w:t>[]</w:t>
      </w:r>
      <w:r>
        <w:tab/>
      </w:r>
      <w:r w:rsidR="00F15C85">
        <w:t xml:space="preserve">Dat.gui.js – Available at: </w:t>
      </w:r>
      <w:r w:rsidR="00F15C85">
        <w:tab/>
      </w:r>
      <w:hyperlink r:id="rId48" w:history="1">
        <w:r w:rsidR="00F15C85" w:rsidRPr="00C96769">
          <w:rPr>
            <w:rStyle w:val="Hyperlink"/>
          </w:rPr>
          <w:t>https://github.com/dataarts/dat.gui/blob/master/LICENSE</w:t>
        </w:r>
      </w:hyperlink>
    </w:p>
    <w:p w:rsidR="00F15C85" w:rsidRDefault="00F15C85" w:rsidP="00E77ACE">
      <w:r>
        <w:tab/>
        <w:t>Accessed: 30</w:t>
      </w:r>
      <w:r w:rsidRPr="00F15C85">
        <w:rPr>
          <w:vertAlign w:val="superscript"/>
        </w:rPr>
        <w:t>th</w:t>
      </w:r>
      <w:r>
        <w:t xml:space="preserve"> April 2017.</w:t>
      </w:r>
    </w:p>
    <w:p w:rsidR="00F15C85" w:rsidRDefault="00F15C85" w:rsidP="00E77ACE"/>
    <w:p w:rsidR="00F15C85" w:rsidRDefault="00F15C85" w:rsidP="00E77ACE"/>
    <w:sectPr w:rsidR="00F15C85" w:rsidSect="00D61D84">
      <w:headerReference w:type="default" r:id="rId49"/>
      <w:footerReference w:type="default" r:id="rId50"/>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FE2" w:rsidRDefault="00A42FE2" w:rsidP="004C12FA">
      <w:r>
        <w:separator/>
      </w:r>
    </w:p>
  </w:endnote>
  <w:endnote w:type="continuationSeparator" w:id="0">
    <w:p w:rsidR="00A42FE2" w:rsidRDefault="00A42FE2"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4A4" w:rsidRDefault="000D44A4" w:rsidP="004C12FA">
    <w:pPr>
      <w:pStyle w:val="Footer"/>
      <w:jc w:val="center"/>
    </w:pPr>
    <w:r>
      <w:t xml:space="preserve">Page </w:t>
    </w:r>
    <w:r>
      <w:fldChar w:fldCharType="begin"/>
    </w:r>
    <w:r>
      <w:instrText xml:space="preserve"> PAGE  \* MERGEFORMAT </w:instrText>
    </w:r>
    <w:r>
      <w:fldChar w:fldCharType="separate"/>
    </w:r>
    <w:r w:rsidR="001562A2">
      <w:rPr>
        <w:noProof/>
      </w:rPr>
      <w:t>17</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1562A2">
      <w:rPr>
        <w:noProof/>
        <w:lang w:val="en-US"/>
      </w:rPr>
      <w:t>43</w:t>
    </w:r>
    <w:r>
      <w:rPr>
        <w:lang w:val="en-US"/>
      </w:rPr>
      <w:fldChar w:fldCharType="end"/>
    </w:r>
  </w:p>
  <w:p w:rsidR="000D44A4" w:rsidRDefault="000D44A4" w:rsidP="004C12FA">
    <w:pPr>
      <w:pStyle w:val="Footer"/>
    </w:pPr>
  </w:p>
  <w:p w:rsidR="000D44A4" w:rsidRDefault="000D44A4"/>
  <w:p w:rsidR="000D44A4" w:rsidRDefault="000D44A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FE2" w:rsidRDefault="00A42FE2" w:rsidP="004C12FA">
      <w:r>
        <w:separator/>
      </w:r>
    </w:p>
  </w:footnote>
  <w:footnote w:type="continuationSeparator" w:id="0">
    <w:p w:rsidR="00A42FE2" w:rsidRDefault="00A42FE2"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4A4" w:rsidRPr="001F35A4" w:rsidRDefault="000D44A4"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0D44A4" w:rsidRDefault="000D44A4"/>
  <w:p w:rsidR="000D44A4" w:rsidRDefault="000D44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1"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4"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7"/>
  </w:num>
  <w:num w:numId="3">
    <w:abstractNumId w:val="26"/>
  </w:num>
  <w:num w:numId="4">
    <w:abstractNumId w:val="2"/>
  </w:num>
  <w:num w:numId="5">
    <w:abstractNumId w:val="0"/>
  </w:num>
  <w:num w:numId="6">
    <w:abstractNumId w:val="8"/>
  </w:num>
  <w:num w:numId="7">
    <w:abstractNumId w:val="14"/>
  </w:num>
  <w:num w:numId="8">
    <w:abstractNumId w:val="4"/>
  </w:num>
  <w:num w:numId="9">
    <w:abstractNumId w:val="30"/>
  </w:num>
  <w:num w:numId="10">
    <w:abstractNumId w:val="31"/>
  </w:num>
  <w:num w:numId="11">
    <w:abstractNumId w:val="16"/>
  </w:num>
  <w:num w:numId="12">
    <w:abstractNumId w:val="1"/>
  </w:num>
  <w:num w:numId="13">
    <w:abstractNumId w:val="9"/>
  </w:num>
  <w:num w:numId="14">
    <w:abstractNumId w:val="17"/>
  </w:num>
  <w:num w:numId="15">
    <w:abstractNumId w:val="5"/>
  </w:num>
  <w:num w:numId="16">
    <w:abstractNumId w:val="1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28"/>
  </w:num>
  <w:num w:numId="20">
    <w:abstractNumId w:val="19"/>
  </w:num>
  <w:num w:numId="21">
    <w:abstractNumId w:val="22"/>
  </w:num>
  <w:num w:numId="22">
    <w:abstractNumId w:val="29"/>
  </w:num>
  <w:num w:numId="23">
    <w:abstractNumId w:val="20"/>
  </w:num>
  <w:num w:numId="24">
    <w:abstractNumId w:val="6"/>
  </w:num>
  <w:num w:numId="25">
    <w:abstractNumId w:val="32"/>
  </w:num>
  <w:num w:numId="26">
    <w:abstractNumId w:val="12"/>
  </w:num>
  <w:num w:numId="27">
    <w:abstractNumId w:val="3"/>
  </w:num>
  <w:num w:numId="28">
    <w:abstractNumId w:val="21"/>
  </w:num>
  <w:num w:numId="29">
    <w:abstractNumId w:val="27"/>
  </w:num>
  <w:num w:numId="30">
    <w:abstractNumId w:val="24"/>
  </w:num>
  <w:num w:numId="31">
    <w:abstractNumId w:val="10"/>
  </w:num>
  <w:num w:numId="32">
    <w:abstractNumId w:val="25"/>
  </w:num>
  <w:num w:numId="33">
    <w:abstractNumId w:val="18"/>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11F27"/>
    <w:rsid w:val="000121A8"/>
    <w:rsid w:val="00012D20"/>
    <w:rsid w:val="00017DB9"/>
    <w:rsid w:val="000225B5"/>
    <w:rsid w:val="00022CC9"/>
    <w:rsid w:val="0002785D"/>
    <w:rsid w:val="00031FBA"/>
    <w:rsid w:val="00034C43"/>
    <w:rsid w:val="00037202"/>
    <w:rsid w:val="0006112B"/>
    <w:rsid w:val="00071B9A"/>
    <w:rsid w:val="00071D9D"/>
    <w:rsid w:val="00072176"/>
    <w:rsid w:val="000814EC"/>
    <w:rsid w:val="0009330B"/>
    <w:rsid w:val="0009699F"/>
    <w:rsid w:val="000A070A"/>
    <w:rsid w:val="000A31B4"/>
    <w:rsid w:val="000A7C0B"/>
    <w:rsid w:val="000B7680"/>
    <w:rsid w:val="000D1D41"/>
    <w:rsid w:val="000D44A4"/>
    <w:rsid w:val="000D5800"/>
    <w:rsid w:val="000E5039"/>
    <w:rsid w:val="000E69BD"/>
    <w:rsid w:val="000F2F4D"/>
    <w:rsid w:val="000F3D72"/>
    <w:rsid w:val="000F52D0"/>
    <w:rsid w:val="00102CEE"/>
    <w:rsid w:val="00102D97"/>
    <w:rsid w:val="001030D9"/>
    <w:rsid w:val="00106CD8"/>
    <w:rsid w:val="00107B2E"/>
    <w:rsid w:val="00110185"/>
    <w:rsid w:val="0011636A"/>
    <w:rsid w:val="0012492A"/>
    <w:rsid w:val="001300BF"/>
    <w:rsid w:val="00145834"/>
    <w:rsid w:val="00147038"/>
    <w:rsid w:val="00150B8B"/>
    <w:rsid w:val="00150C0F"/>
    <w:rsid w:val="00153D47"/>
    <w:rsid w:val="001562A2"/>
    <w:rsid w:val="00174F97"/>
    <w:rsid w:val="00176303"/>
    <w:rsid w:val="0018587C"/>
    <w:rsid w:val="001865D1"/>
    <w:rsid w:val="0019333D"/>
    <w:rsid w:val="001933FA"/>
    <w:rsid w:val="00193A01"/>
    <w:rsid w:val="00195F6D"/>
    <w:rsid w:val="001A2523"/>
    <w:rsid w:val="001A761A"/>
    <w:rsid w:val="001B2546"/>
    <w:rsid w:val="001B459E"/>
    <w:rsid w:val="001B7B6B"/>
    <w:rsid w:val="001D1633"/>
    <w:rsid w:val="001D7856"/>
    <w:rsid w:val="001E03A4"/>
    <w:rsid w:val="001E5E69"/>
    <w:rsid w:val="001F0AFB"/>
    <w:rsid w:val="001F35A4"/>
    <w:rsid w:val="001F4C30"/>
    <w:rsid w:val="001F7775"/>
    <w:rsid w:val="002055FF"/>
    <w:rsid w:val="00207B59"/>
    <w:rsid w:val="00224D73"/>
    <w:rsid w:val="002364E1"/>
    <w:rsid w:val="00243A4B"/>
    <w:rsid w:val="0024524A"/>
    <w:rsid w:val="002458B9"/>
    <w:rsid w:val="00246C26"/>
    <w:rsid w:val="00253D57"/>
    <w:rsid w:val="002634A2"/>
    <w:rsid w:val="002654FE"/>
    <w:rsid w:val="002763A7"/>
    <w:rsid w:val="00285E11"/>
    <w:rsid w:val="002879B5"/>
    <w:rsid w:val="002956FE"/>
    <w:rsid w:val="002A0CC6"/>
    <w:rsid w:val="002A3835"/>
    <w:rsid w:val="002B0070"/>
    <w:rsid w:val="002B3B86"/>
    <w:rsid w:val="002B67EA"/>
    <w:rsid w:val="002C0343"/>
    <w:rsid w:val="002C5C8C"/>
    <w:rsid w:val="002E0D6E"/>
    <w:rsid w:val="002E3E4F"/>
    <w:rsid w:val="002E4027"/>
    <w:rsid w:val="002E6905"/>
    <w:rsid w:val="002F1A62"/>
    <w:rsid w:val="002F1AF5"/>
    <w:rsid w:val="00300C93"/>
    <w:rsid w:val="00315F4F"/>
    <w:rsid w:val="00317811"/>
    <w:rsid w:val="0032007A"/>
    <w:rsid w:val="003268BD"/>
    <w:rsid w:val="00334FB0"/>
    <w:rsid w:val="003352CA"/>
    <w:rsid w:val="00340D16"/>
    <w:rsid w:val="00341202"/>
    <w:rsid w:val="0034136E"/>
    <w:rsid w:val="00345CD6"/>
    <w:rsid w:val="003466F8"/>
    <w:rsid w:val="00347FB9"/>
    <w:rsid w:val="00352398"/>
    <w:rsid w:val="00355063"/>
    <w:rsid w:val="00356F4E"/>
    <w:rsid w:val="00362CB1"/>
    <w:rsid w:val="00366643"/>
    <w:rsid w:val="00375125"/>
    <w:rsid w:val="003826F0"/>
    <w:rsid w:val="00383F93"/>
    <w:rsid w:val="00384B01"/>
    <w:rsid w:val="003856E7"/>
    <w:rsid w:val="00387AED"/>
    <w:rsid w:val="003B340B"/>
    <w:rsid w:val="003B5D1F"/>
    <w:rsid w:val="003B73E3"/>
    <w:rsid w:val="003C2954"/>
    <w:rsid w:val="003C4254"/>
    <w:rsid w:val="003D172A"/>
    <w:rsid w:val="003D59A8"/>
    <w:rsid w:val="003D628B"/>
    <w:rsid w:val="003E4755"/>
    <w:rsid w:val="003F715A"/>
    <w:rsid w:val="00401F13"/>
    <w:rsid w:val="00412426"/>
    <w:rsid w:val="004134FE"/>
    <w:rsid w:val="00414F1B"/>
    <w:rsid w:val="00422FD8"/>
    <w:rsid w:val="00423AEF"/>
    <w:rsid w:val="0042405C"/>
    <w:rsid w:val="00431556"/>
    <w:rsid w:val="00437F9C"/>
    <w:rsid w:val="00445C3B"/>
    <w:rsid w:val="00446FD9"/>
    <w:rsid w:val="004500CB"/>
    <w:rsid w:val="004515DB"/>
    <w:rsid w:val="004603BB"/>
    <w:rsid w:val="00460920"/>
    <w:rsid w:val="00462CC0"/>
    <w:rsid w:val="00465C7F"/>
    <w:rsid w:val="004705A5"/>
    <w:rsid w:val="004710AA"/>
    <w:rsid w:val="00475A4F"/>
    <w:rsid w:val="0048609E"/>
    <w:rsid w:val="004900D4"/>
    <w:rsid w:val="004909BE"/>
    <w:rsid w:val="00491A39"/>
    <w:rsid w:val="00495198"/>
    <w:rsid w:val="00497A81"/>
    <w:rsid w:val="00497DE3"/>
    <w:rsid w:val="004A46A5"/>
    <w:rsid w:val="004B08A5"/>
    <w:rsid w:val="004B0EC3"/>
    <w:rsid w:val="004B7B1E"/>
    <w:rsid w:val="004C12FA"/>
    <w:rsid w:val="004C18C3"/>
    <w:rsid w:val="004C266A"/>
    <w:rsid w:val="004D1054"/>
    <w:rsid w:val="004D45DD"/>
    <w:rsid w:val="004D5CBD"/>
    <w:rsid w:val="004D67BC"/>
    <w:rsid w:val="004E168A"/>
    <w:rsid w:val="004E63C0"/>
    <w:rsid w:val="004F1DC9"/>
    <w:rsid w:val="004F46ED"/>
    <w:rsid w:val="004F5541"/>
    <w:rsid w:val="005025B3"/>
    <w:rsid w:val="005077F9"/>
    <w:rsid w:val="00513941"/>
    <w:rsid w:val="0052066D"/>
    <w:rsid w:val="00522736"/>
    <w:rsid w:val="005241BE"/>
    <w:rsid w:val="00525B9C"/>
    <w:rsid w:val="00531E1E"/>
    <w:rsid w:val="00534309"/>
    <w:rsid w:val="00536C05"/>
    <w:rsid w:val="00541CCA"/>
    <w:rsid w:val="00547B8C"/>
    <w:rsid w:val="00551EE0"/>
    <w:rsid w:val="00552956"/>
    <w:rsid w:val="00553DE2"/>
    <w:rsid w:val="00560082"/>
    <w:rsid w:val="005640D4"/>
    <w:rsid w:val="0058156D"/>
    <w:rsid w:val="00585CE6"/>
    <w:rsid w:val="00586D33"/>
    <w:rsid w:val="005A0731"/>
    <w:rsid w:val="005A1390"/>
    <w:rsid w:val="005A2AFD"/>
    <w:rsid w:val="005A4A1D"/>
    <w:rsid w:val="005B1C14"/>
    <w:rsid w:val="005B76E7"/>
    <w:rsid w:val="005C6858"/>
    <w:rsid w:val="005D061A"/>
    <w:rsid w:val="005D6142"/>
    <w:rsid w:val="005E2117"/>
    <w:rsid w:val="005E7257"/>
    <w:rsid w:val="00607333"/>
    <w:rsid w:val="00611380"/>
    <w:rsid w:val="0062637B"/>
    <w:rsid w:val="006326C5"/>
    <w:rsid w:val="00637DEC"/>
    <w:rsid w:val="006426CA"/>
    <w:rsid w:val="00651830"/>
    <w:rsid w:val="00653364"/>
    <w:rsid w:val="006549E8"/>
    <w:rsid w:val="00654EF2"/>
    <w:rsid w:val="00676296"/>
    <w:rsid w:val="0068038D"/>
    <w:rsid w:val="006833BB"/>
    <w:rsid w:val="00683BF8"/>
    <w:rsid w:val="00685DDC"/>
    <w:rsid w:val="00687F61"/>
    <w:rsid w:val="00693D66"/>
    <w:rsid w:val="00694468"/>
    <w:rsid w:val="00694611"/>
    <w:rsid w:val="00694DC5"/>
    <w:rsid w:val="00695C67"/>
    <w:rsid w:val="006A3C04"/>
    <w:rsid w:val="006B23A9"/>
    <w:rsid w:val="006C23FD"/>
    <w:rsid w:val="006C304C"/>
    <w:rsid w:val="006C3D5A"/>
    <w:rsid w:val="006C503D"/>
    <w:rsid w:val="006C7832"/>
    <w:rsid w:val="006D7593"/>
    <w:rsid w:val="006E41BB"/>
    <w:rsid w:val="006F31F8"/>
    <w:rsid w:val="006F480A"/>
    <w:rsid w:val="006F4FDD"/>
    <w:rsid w:val="007002F8"/>
    <w:rsid w:val="00703A8E"/>
    <w:rsid w:val="00710C2F"/>
    <w:rsid w:val="00711DBE"/>
    <w:rsid w:val="0071607D"/>
    <w:rsid w:val="00722155"/>
    <w:rsid w:val="007322BF"/>
    <w:rsid w:val="00740C6B"/>
    <w:rsid w:val="00741B7B"/>
    <w:rsid w:val="007470D2"/>
    <w:rsid w:val="00747D9E"/>
    <w:rsid w:val="007636D6"/>
    <w:rsid w:val="00767079"/>
    <w:rsid w:val="00771CDF"/>
    <w:rsid w:val="00776F9C"/>
    <w:rsid w:val="00780F67"/>
    <w:rsid w:val="00792F45"/>
    <w:rsid w:val="007A3E41"/>
    <w:rsid w:val="007A66BC"/>
    <w:rsid w:val="007C0C0C"/>
    <w:rsid w:val="007C520A"/>
    <w:rsid w:val="007C5E19"/>
    <w:rsid w:val="007D534D"/>
    <w:rsid w:val="007E47EE"/>
    <w:rsid w:val="007E727D"/>
    <w:rsid w:val="007F42B8"/>
    <w:rsid w:val="007F473A"/>
    <w:rsid w:val="007F6CEB"/>
    <w:rsid w:val="0080668C"/>
    <w:rsid w:val="00806CFF"/>
    <w:rsid w:val="00807FA1"/>
    <w:rsid w:val="00816392"/>
    <w:rsid w:val="00816C29"/>
    <w:rsid w:val="00816E8D"/>
    <w:rsid w:val="00825062"/>
    <w:rsid w:val="008279AB"/>
    <w:rsid w:val="00832800"/>
    <w:rsid w:val="0084669C"/>
    <w:rsid w:val="008525E4"/>
    <w:rsid w:val="0085470A"/>
    <w:rsid w:val="008606CB"/>
    <w:rsid w:val="00860FB5"/>
    <w:rsid w:val="0086252C"/>
    <w:rsid w:val="00875DDB"/>
    <w:rsid w:val="00875F45"/>
    <w:rsid w:val="00876154"/>
    <w:rsid w:val="008868F2"/>
    <w:rsid w:val="0089101B"/>
    <w:rsid w:val="00893256"/>
    <w:rsid w:val="008A08A1"/>
    <w:rsid w:val="008B3A58"/>
    <w:rsid w:val="008C0B31"/>
    <w:rsid w:val="008D61FB"/>
    <w:rsid w:val="008E4179"/>
    <w:rsid w:val="008E44F6"/>
    <w:rsid w:val="008E4A9E"/>
    <w:rsid w:val="008F1952"/>
    <w:rsid w:val="008F340C"/>
    <w:rsid w:val="00900EB3"/>
    <w:rsid w:val="009052B6"/>
    <w:rsid w:val="00911E8F"/>
    <w:rsid w:val="00915BE6"/>
    <w:rsid w:val="009161DD"/>
    <w:rsid w:val="009221DE"/>
    <w:rsid w:val="00932C40"/>
    <w:rsid w:val="00936834"/>
    <w:rsid w:val="00937B96"/>
    <w:rsid w:val="00937FDD"/>
    <w:rsid w:val="00942627"/>
    <w:rsid w:val="00946335"/>
    <w:rsid w:val="00952E6D"/>
    <w:rsid w:val="009538BE"/>
    <w:rsid w:val="00954079"/>
    <w:rsid w:val="00960B95"/>
    <w:rsid w:val="0097080E"/>
    <w:rsid w:val="00974BDF"/>
    <w:rsid w:val="009779E7"/>
    <w:rsid w:val="00981110"/>
    <w:rsid w:val="00981B46"/>
    <w:rsid w:val="00982587"/>
    <w:rsid w:val="00983D12"/>
    <w:rsid w:val="00986FC2"/>
    <w:rsid w:val="009939AF"/>
    <w:rsid w:val="009960C0"/>
    <w:rsid w:val="009A1955"/>
    <w:rsid w:val="009A2C26"/>
    <w:rsid w:val="009A54F2"/>
    <w:rsid w:val="009B22B3"/>
    <w:rsid w:val="009B5C6C"/>
    <w:rsid w:val="009B764F"/>
    <w:rsid w:val="009C52EA"/>
    <w:rsid w:val="009D4328"/>
    <w:rsid w:val="009F69C5"/>
    <w:rsid w:val="00A00CDF"/>
    <w:rsid w:val="00A10C24"/>
    <w:rsid w:val="00A11B8A"/>
    <w:rsid w:val="00A1493B"/>
    <w:rsid w:val="00A17F3B"/>
    <w:rsid w:val="00A20526"/>
    <w:rsid w:val="00A23049"/>
    <w:rsid w:val="00A24017"/>
    <w:rsid w:val="00A304C2"/>
    <w:rsid w:val="00A355E2"/>
    <w:rsid w:val="00A3590C"/>
    <w:rsid w:val="00A42875"/>
    <w:rsid w:val="00A428E0"/>
    <w:rsid w:val="00A42FE2"/>
    <w:rsid w:val="00A4614C"/>
    <w:rsid w:val="00A47403"/>
    <w:rsid w:val="00A65BA2"/>
    <w:rsid w:val="00A701E3"/>
    <w:rsid w:val="00A74CF4"/>
    <w:rsid w:val="00A77D80"/>
    <w:rsid w:val="00A82D60"/>
    <w:rsid w:val="00A86248"/>
    <w:rsid w:val="00A93758"/>
    <w:rsid w:val="00AA5D28"/>
    <w:rsid w:val="00AA64E1"/>
    <w:rsid w:val="00AB1193"/>
    <w:rsid w:val="00AB54D8"/>
    <w:rsid w:val="00AE4F85"/>
    <w:rsid w:val="00AE59D0"/>
    <w:rsid w:val="00AF1FBE"/>
    <w:rsid w:val="00AF61DC"/>
    <w:rsid w:val="00B017FE"/>
    <w:rsid w:val="00B05613"/>
    <w:rsid w:val="00B0712D"/>
    <w:rsid w:val="00B10C2A"/>
    <w:rsid w:val="00B1213E"/>
    <w:rsid w:val="00B14DDF"/>
    <w:rsid w:val="00B16BD7"/>
    <w:rsid w:val="00B27235"/>
    <w:rsid w:val="00B34922"/>
    <w:rsid w:val="00B34F9D"/>
    <w:rsid w:val="00B40716"/>
    <w:rsid w:val="00B443E4"/>
    <w:rsid w:val="00B611D1"/>
    <w:rsid w:val="00B62B1F"/>
    <w:rsid w:val="00B7747C"/>
    <w:rsid w:val="00B80F42"/>
    <w:rsid w:val="00B85268"/>
    <w:rsid w:val="00B915D8"/>
    <w:rsid w:val="00B9184D"/>
    <w:rsid w:val="00B952F0"/>
    <w:rsid w:val="00B95712"/>
    <w:rsid w:val="00B9750F"/>
    <w:rsid w:val="00BA3D71"/>
    <w:rsid w:val="00BA74EF"/>
    <w:rsid w:val="00BB77A1"/>
    <w:rsid w:val="00BC2716"/>
    <w:rsid w:val="00BC3B10"/>
    <w:rsid w:val="00BD079A"/>
    <w:rsid w:val="00BD5091"/>
    <w:rsid w:val="00BE40EA"/>
    <w:rsid w:val="00BE51BE"/>
    <w:rsid w:val="00BE637A"/>
    <w:rsid w:val="00BF0F52"/>
    <w:rsid w:val="00BF292E"/>
    <w:rsid w:val="00BF416D"/>
    <w:rsid w:val="00BF75E8"/>
    <w:rsid w:val="00C124FC"/>
    <w:rsid w:val="00C16942"/>
    <w:rsid w:val="00C20D08"/>
    <w:rsid w:val="00C23102"/>
    <w:rsid w:val="00C40814"/>
    <w:rsid w:val="00C43A92"/>
    <w:rsid w:val="00C4659E"/>
    <w:rsid w:val="00C5112C"/>
    <w:rsid w:val="00C56D44"/>
    <w:rsid w:val="00C64C54"/>
    <w:rsid w:val="00C74B6A"/>
    <w:rsid w:val="00C83AD1"/>
    <w:rsid w:val="00C90C85"/>
    <w:rsid w:val="00CA7A3C"/>
    <w:rsid w:val="00CB7352"/>
    <w:rsid w:val="00CB7EEA"/>
    <w:rsid w:val="00CD43FC"/>
    <w:rsid w:val="00CE3D27"/>
    <w:rsid w:val="00CE60E8"/>
    <w:rsid w:val="00CE7988"/>
    <w:rsid w:val="00CF3303"/>
    <w:rsid w:val="00D0044C"/>
    <w:rsid w:val="00D00CD1"/>
    <w:rsid w:val="00D1436B"/>
    <w:rsid w:val="00D20F4D"/>
    <w:rsid w:val="00D258BA"/>
    <w:rsid w:val="00D27BF1"/>
    <w:rsid w:val="00D35186"/>
    <w:rsid w:val="00D40150"/>
    <w:rsid w:val="00D41C00"/>
    <w:rsid w:val="00D42484"/>
    <w:rsid w:val="00D54529"/>
    <w:rsid w:val="00D54E11"/>
    <w:rsid w:val="00D57678"/>
    <w:rsid w:val="00D60D91"/>
    <w:rsid w:val="00D61D84"/>
    <w:rsid w:val="00D63C70"/>
    <w:rsid w:val="00D64624"/>
    <w:rsid w:val="00D75927"/>
    <w:rsid w:val="00D806AD"/>
    <w:rsid w:val="00D94044"/>
    <w:rsid w:val="00D94D0C"/>
    <w:rsid w:val="00DA22B6"/>
    <w:rsid w:val="00DA26BF"/>
    <w:rsid w:val="00DA4560"/>
    <w:rsid w:val="00DA5293"/>
    <w:rsid w:val="00DB3BC0"/>
    <w:rsid w:val="00DB761E"/>
    <w:rsid w:val="00DB78FA"/>
    <w:rsid w:val="00DD40B2"/>
    <w:rsid w:val="00DE08B0"/>
    <w:rsid w:val="00DE0A30"/>
    <w:rsid w:val="00DE16FD"/>
    <w:rsid w:val="00DE30E5"/>
    <w:rsid w:val="00DE6A1C"/>
    <w:rsid w:val="00DF1E46"/>
    <w:rsid w:val="00DF59A9"/>
    <w:rsid w:val="00DF63D4"/>
    <w:rsid w:val="00E214AA"/>
    <w:rsid w:val="00E26D0F"/>
    <w:rsid w:val="00E3769D"/>
    <w:rsid w:val="00E40686"/>
    <w:rsid w:val="00E52D6B"/>
    <w:rsid w:val="00E56561"/>
    <w:rsid w:val="00E57018"/>
    <w:rsid w:val="00E6085D"/>
    <w:rsid w:val="00E61859"/>
    <w:rsid w:val="00E61B6D"/>
    <w:rsid w:val="00E77816"/>
    <w:rsid w:val="00E77ACE"/>
    <w:rsid w:val="00E800F8"/>
    <w:rsid w:val="00E85D25"/>
    <w:rsid w:val="00E873E9"/>
    <w:rsid w:val="00E87D90"/>
    <w:rsid w:val="00E908A4"/>
    <w:rsid w:val="00E95AC1"/>
    <w:rsid w:val="00EA2A56"/>
    <w:rsid w:val="00EB4CC7"/>
    <w:rsid w:val="00EC1958"/>
    <w:rsid w:val="00EC5459"/>
    <w:rsid w:val="00ED1BE6"/>
    <w:rsid w:val="00ED1CB7"/>
    <w:rsid w:val="00ED35AC"/>
    <w:rsid w:val="00ED3E31"/>
    <w:rsid w:val="00ED6839"/>
    <w:rsid w:val="00EE23AB"/>
    <w:rsid w:val="00EE54A7"/>
    <w:rsid w:val="00EF1FAD"/>
    <w:rsid w:val="00F10B61"/>
    <w:rsid w:val="00F15C85"/>
    <w:rsid w:val="00F2384E"/>
    <w:rsid w:val="00F23BAE"/>
    <w:rsid w:val="00F27A53"/>
    <w:rsid w:val="00F34F05"/>
    <w:rsid w:val="00F45634"/>
    <w:rsid w:val="00F56705"/>
    <w:rsid w:val="00F5755E"/>
    <w:rsid w:val="00F80671"/>
    <w:rsid w:val="00F84901"/>
    <w:rsid w:val="00F85460"/>
    <w:rsid w:val="00F85D4E"/>
    <w:rsid w:val="00F900F8"/>
    <w:rsid w:val="00F90AB1"/>
    <w:rsid w:val="00F91BF3"/>
    <w:rsid w:val="00F96AB6"/>
    <w:rsid w:val="00FA3B4F"/>
    <w:rsid w:val="00FC180C"/>
    <w:rsid w:val="00FD3E2E"/>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5884E3A3-9910-4D58-A51D-285BBED71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semiHidden/>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tackoverflow.com/questions/5915753/generate-a-plane-with-triangle-strips" TargetMode="External"/><Relationship Id="rId3" Type="http://schemas.openxmlformats.org/officeDocument/2006/relationships/styles" Target="styles.xml"/><Relationship Id="rId21" Type="http://schemas.openxmlformats.org/officeDocument/2006/relationships/hyperlink" Target="https://webglfundamentals.org/" TargetMode="External"/><Relationship Id="rId34" Type="http://schemas.openxmlformats.org/officeDocument/2006/relationships/image" Target="media/image23.png"/><Relationship Id="rId42" Type="http://schemas.openxmlformats.org/officeDocument/2006/relationships/hyperlink" Target="https://jquery.com/" TargetMode="External"/><Relationship Id="rId47" Type="http://schemas.openxmlformats.org/officeDocument/2006/relationships/hyperlink" Target="https://github.com/mrdoob/stats.js/"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greggman/twgl.js/" TargetMode="External"/><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yperlink" Target="http://www.opengl-tutorial.org/" TargetMode="External"/><Relationship Id="rId29" Type="http://schemas.openxmlformats.org/officeDocument/2006/relationships/image" Target="media/image18.png"/><Relationship Id="rId41" Type="http://schemas.openxmlformats.org/officeDocument/2006/relationships/hyperlink" Target="http://dx.doi.org/10.1145/566570.5666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tackoverflow.com/questions/5915753/generate-a-plane-with-triangle-strips" TargetMode="External"/><Relationship Id="rId45" Type="http://schemas.openxmlformats.org/officeDocument/2006/relationships/hyperlink" Target="https://github.com/josephg/noisej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www.youtube.com/watch?v=6c1QYZAEP2M&amp;list=PLRwVmtr-pp06qT6ckboaOhnm9FxmzHpbY" TargetMode="External"/><Relationship Id="rId31" Type="http://schemas.openxmlformats.org/officeDocument/2006/relationships/image" Target="media/image20.png"/><Relationship Id="rId44" Type="http://schemas.openxmlformats.org/officeDocument/2006/relationships/hyperlink" Target="https://github.com/greggman/webg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jquery/jquery" TargetMode="External"/><Relationship Id="rId48" Type="http://schemas.openxmlformats.org/officeDocument/2006/relationships/hyperlink" Target="https://github.com/dataarts/dat.gui/blob/master/LICENSE" TargetMode="External"/><Relationship Id="rId8" Type="http://schemas.openxmlformats.org/officeDocument/2006/relationships/hyperlink" Target="mailto:sds10@aber.ac.uk" TargetMode="Externa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5069E-5D92-459F-8265-65B318306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4314</TotalTime>
  <Pages>43</Pages>
  <Words>12341</Words>
  <Characters>70349</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166</cp:revision>
  <cp:lastPrinted>2014-04-04T11:58:00Z</cp:lastPrinted>
  <dcterms:created xsi:type="dcterms:W3CDTF">2017-04-10T11:35:00Z</dcterms:created>
  <dcterms:modified xsi:type="dcterms:W3CDTF">2017-05-01T13:32:00Z</dcterms:modified>
</cp:coreProperties>
</file>