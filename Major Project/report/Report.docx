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WebGL (2.0) which are only available in Chrome and Firefox. </w:t>
      </w:r>
    </w:p>
    <w:p w:rsidR="0002785D" w:rsidRDefault="0002785D" w:rsidP="00D61D84">
      <w:pPr>
        <w:jc w:val="both"/>
        <w:rPr>
          <w:lang w:val="en-US"/>
        </w:rPr>
      </w:pPr>
    </w:p>
    <w:p w:rsidR="00832800" w:rsidRDefault="000D1D41" w:rsidP="00D61D84">
      <w:pPr>
        <w:jc w:val="both"/>
        <w:rPr>
          <w:lang w:val="en-US"/>
        </w:rPr>
      </w:pPr>
      <w:r>
        <w:rPr>
          <w:lang w:val="en-US"/>
        </w:rPr>
        <w:t>You can check if your bro</w:t>
      </w:r>
      <w:r w:rsidR="00E86F6C">
        <w:rPr>
          <w:lang w:val="en-US"/>
        </w:rPr>
        <w:t xml:space="preserve">wser can run the </w:t>
      </w:r>
      <w:r w:rsidR="00E86F6C" w:rsidRPr="00E86F6C">
        <w:rPr>
          <w:color w:val="FF0000"/>
          <w:lang w:val="en-US"/>
        </w:rPr>
        <w:t>project here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3605BC"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r w:rsidR="004D76B8">
        <w:t xml:space="preserve"> Additionally, there are no books or papers on the advanced features in WebGL 2.0, such as instanced rendering or rendering to textures. This is why the references and links used throughout the project are mainly internet references, rather than academic papers or journals. These techniques have existed in OpenGL for some time, however the implementation in WebGL is slightly different. </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WebGL is a great learning tool as you have to learn </w:t>
      </w:r>
      <w:r w:rsidR="00534309">
        <w:lastRenderedPageBreak/>
        <w:t>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t>WebGL (or graphics in general) has many uses such as: games, simulations, augmented reality and data visualization.</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 xml:space="preserve">You no longer need to test on multiple different operating systems. If your application works fine on </w:t>
      </w:r>
      <w:r w:rsidR="00C24AB3">
        <w:t>C</w:t>
      </w:r>
      <w:r w:rsidR="006326C5">
        <w:t xml:space="preserve">hrome in Windows, then it will work exactly the same in </w:t>
      </w:r>
      <w:r w:rsidR="00C24AB3">
        <w:t>C</w:t>
      </w:r>
      <w:r w:rsidR="006326C5">
        <w:t xml:space="preserve">hrome on Linux. The operating systems don’t matter, </w:t>
      </w:r>
      <w:r w:rsidR="00C24AB3">
        <w:t xml:space="preserve">as </w:t>
      </w:r>
      <w:r w:rsidR="006326C5">
        <w:t>it</w:t>
      </w:r>
      <w:r w:rsidR="00C24AB3">
        <w:t>’s</w:t>
      </w:r>
      <w:r w:rsidR="006326C5">
        <w:t xml:space="preserve">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EB6A21" w:rsidRPr="00EB6A21" w:rsidRDefault="00EB6A21" w:rsidP="00EB6A21"/>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4A1FA8"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some space. We usually think of vertices in Cartesian space. This space is just a set of axes which cross at an origin. Points in computer graphics are usually represented in 2D or 3D. You can connect these points to form meshes, also known as objects. </w:t>
      </w:r>
      <w:r w:rsidRPr="00F63D43">
        <w:rPr>
          <w:color w:val="FF0000"/>
        </w:rPr>
        <w:t>The image on the left []</w:t>
      </w:r>
      <w:r>
        <w:t xml:space="preserve"> shows a rectangular mesh, created by connected several points joined together. The points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w:t>
      </w:r>
      <w:r w:rsidR="006326C5">
        <w:lastRenderedPageBreak/>
        <w:t>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shows just that. This positioning, or translation of the cube is done via a model matrix. Rather than thinking of it as a model matrix, it is easier to think of it as the model to world matrix, as the matrix 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B76FC2">
        <w:t xml:space="preserve">We have to convert </w:t>
      </w:r>
      <w:r w:rsidR="00C24AB3">
        <w:t>our</w:t>
      </w:r>
      <w:r w:rsidR="00B76FC2">
        <w:t xml:space="preserve"> 3D </w:t>
      </w:r>
      <w:r w:rsidR="00C24AB3">
        <w:t>cube vertex</w:t>
      </w:r>
      <w:r w:rsidR="00B76FC2">
        <w:t xml:space="preserve"> to a 4D </w:t>
      </w:r>
      <w:r w:rsidR="00C24AB3">
        <w:t xml:space="preserve">vertex </w:t>
      </w:r>
      <w:r w:rsidR="00B76FC2">
        <w:t xml:space="preserve">(homogenous coordinate) to </w:t>
      </w:r>
      <w:r w:rsidR="00C24AB3">
        <w:t xml:space="preserve">be able to </w:t>
      </w:r>
      <w:r w:rsidR="00B76FC2">
        <w:t xml:space="preserve">multiply it by the 4x4 matrix. Having a 4x4 matrix allows us to fit all the transforms (positioning, scaling, and rotating) into </w:t>
      </w:r>
      <w:r w:rsidR="00C24AB3">
        <w:t xml:space="preserve">this </w:t>
      </w:r>
      <w:r w:rsidR="00B76FC2">
        <w:t xml:space="preserve">one matrix. </w:t>
      </w:r>
      <w:r w:rsidR="009B5C6C">
        <w:t xml:space="preserve">The </w:t>
      </w:r>
      <w:r w:rsidR="00C24AB3">
        <w:t xml:space="preserve">vertex </w:t>
      </w:r>
      <w:r w:rsidR="009B5C6C">
        <w:t xml:space="preserve">output on the right is the </w:t>
      </w:r>
      <w:r w:rsidR="00B76FC2">
        <w:t>point’s</w:t>
      </w:r>
      <w:r w:rsidR="009B5C6C">
        <w:t xml:space="preserve"> position</w:t>
      </w:r>
      <w:r w:rsidR="00B76FC2">
        <w:t xml:space="preserve"> in the world</w:t>
      </w:r>
      <w:r w:rsidR="009B5C6C">
        <w:t>.</w:t>
      </w:r>
    </w:p>
    <w:p w:rsidR="00B85268" w:rsidRDefault="00E86F6C"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E86F6C"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lastRenderedPageBreak/>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B76FC2">
        <w:t>All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translation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it’s easy to move all of them at the same time. This is useful for moving the world, looking like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C24AB3">
        <w:rPr>
          <w:lang w:val="en-US"/>
        </w:rPr>
        <w:t xml:space="preserve"> matrix.</w:t>
      </w:r>
      <w:r>
        <w:rPr>
          <w:lang w:val="en-US"/>
        </w:rPr>
        <w:t xml:space="preserve"> </w:t>
      </w:r>
      <w:r w:rsidR="00C24AB3">
        <w:rPr>
          <w:lang w:val="en-US"/>
        </w:rPr>
        <w:t>V</w:t>
      </w:r>
      <w:r>
        <w:rPr>
          <w:lang w:val="en-US"/>
        </w:rPr>
        <w:t xml:space="preserve">alues 12, 13 and 14 hold the cameras x, y and z position in the world.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lastRenderedPageBreak/>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r>
        <w:rPr>
          <w:lang w:val="en-US"/>
        </w:rPr>
        <w:t xml:space="preserve">The reason why the camera class exists in 3D graphics is so that it’s easier to think about and program, however it’s definitely not easier to learn. </w:t>
      </w:r>
    </w:p>
    <w:p w:rsidR="004A1FA8" w:rsidRDefault="004A1FA8" w:rsidP="004A1FA8">
      <w:pPr>
        <w:jc w:val="both"/>
        <w:rPr>
          <w:lang w:val="en-US"/>
        </w:rPr>
      </w:pPr>
    </w:p>
    <w:p w:rsidR="0029749D" w:rsidRDefault="0029749D" w:rsidP="0029749D">
      <w:pPr>
        <w:jc w:val="both"/>
        <w:rPr>
          <w:lang w:val="en-US"/>
        </w:rPr>
      </w:pPr>
      <w:r>
        <w:rPr>
          <w:lang w:val="en-US"/>
        </w:rPr>
        <w:t>The camera class of this project has been implemented with the standard yaw</w:t>
      </w:r>
      <w:r w:rsidR="00DF39A1">
        <w:rPr>
          <w:lang w:val="en-US"/>
        </w:rPr>
        <w:t xml:space="preserve"> and</w:t>
      </w:r>
      <w:r>
        <w:rPr>
          <w:lang w:val="en-US"/>
        </w:rPr>
        <w:t xml:space="preserve"> pitch values. </w:t>
      </w:r>
      <w:r w:rsidRPr="00CB3D1D">
        <w:rPr>
          <w:color w:val="FF0000"/>
          <w:lang w:val="en-US"/>
        </w:rPr>
        <w:t>Knowledge of this was gained from [] and [].</w:t>
      </w:r>
      <w:r>
        <w:rPr>
          <w:color w:val="FF0000"/>
          <w:lang w:val="en-US"/>
        </w:rPr>
        <w:t xml:space="preserve"> </w:t>
      </w:r>
      <w:r w:rsidR="00862A15">
        <w:rPr>
          <w:lang w:val="en-US"/>
        </w:rPr>
        <w:t xml:space="preserve">These values represent the rotations of the camera around its origin. </w:t>
      </w:r>
      <w:r w:rsidR="00496817">
        <w:rPr>
          <w:lang w:val="en-US"/>
        </w:rPr>
        <w:t xml:space="preserve">As seen on the below </w:t>
      </w:r>
      <w:proofErr w:type="gramStart"/>
      <w:r w:rsidR="00496817">
        <w:rPr>
          <w:lang w:val="en-US"/>
        </w:rPr>
        <w:t>image[</w:t>
      </w:r>
      <w:proofErr w:type="gramEnd"/>
      <w:r w:rsidR="00496817">
        <w:rPr>
          <w:lang w:val="en-US"/>
        </w:rPr>
        <w:t>],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96817" w:rsidRDefault="00496817" w:rsidP="0029749D">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center</wp:align>
            </wp:positionH>
            <wp:positionV relativeFrom="paragraph">
              <wp:posOffset>131470</wp:posOffset>
            </wp:positionV>
            <wp:extent cx="3957320" cy="1775460"/>
            <wp:effectExtent l="0" t="0" r="5080" b="0"/>
            <wp:wrapTight wrapText="bothSides">
              <wp:wrapPolygon edited="0">
                <wp:start x="0" y="0"/>
                <wp:lineTo x="0" y="21322"/>
                <wp:lineTo x="21524" y="21322"/>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19078" b="29380"/>
                    <a:stretch/>
                  </pic:blipFill>
                  <pic:spPr bwMode="auto">
                    <a:xfrm>
                      <a:off x="0" y="0"/>
                      <a:ext cx="395732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Pr="00862A15" w:rsidRDefault="00496817" w:rsidP="0029749D">
      <w:pPr>
        <w:jc w:val="both"/>
        <w:rPr>
          <w:lang w:val="en-US"/>
        </w:rPr>
      </w:pPr>
    </w:p>
    <w:p w:rsidR="0029749D" w:rsidRDefault="0029749D"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A1FA8" w:rsidRDefault="004A1FA8" w:rsidP="004A1FA8">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4A1FA8" w:rsidRDefault="004A1FA8" w:rsidP="004A1FA8">
      <w:pPr>
        <w:jc w:val="both"/>
        <w:rPr>
          <w:lang w:val="en-US"/>
        </w:rPr>
      </w:pPr>
    </w:p>
    <w:p w:rsidR="004A1FA8" w:rsidRDefault="004A1FA8" w:rsidP="004A1FA8">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4A1FA8" w:rsidRDefault="004A1FA8" w:rsidP="004A1FA8">
      <w:pPr>
        <w:jc w:val="both"/>
        <w:rPr>
          <w:lang w:val="en-US"/>
        </w:rPr>
      </w:pPr>
    </w:p>
    <w:p w:rsidR="004A1FA8" w:rsidRPr="00680357" w:rsidRDefault="004A1FA8" w:rsidP="004A1FA8">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4A1FA8" w:rsidRDefault="004A1FA8" w:rsidP="00937B96">
      <w:pPr>
        <w:jc w:val="both"/>
      </w:pPr>
    </w:p>
    <w:p w:rsidR="004A1FA8" w:rsidRPr="004A1FA8" w:rsidRDefault="004A1FA8" w:rsidP="004A1FA8">
      <w:pPr>
        <w:pStyle w:val="Heading2"/>
        <w:numPr>
          <w:ilvl w:val="0"/>
          <w:numId w:val="0"/>
        </w:numPr>
        <w:jc w:val="both"/>
        <w:rPr>
          <w:sz w:val="22"/>
        </w:rPr>
      </w:pPr>
      <w:r w:rsidRPr="004A1FA8">
        <w:rPr>
          <w:sz w:val="22"/>
        </w:rPr>
        <w:lastRenderedPageBreak/>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 transformed into view s</w:t>
      </w:r>
      <w:r w:rsidR="00B76FC2">
        <w:rPr>
          <w:rFonts w:ascii="Arial" w:hAnsi="Arial" w:cs="Arial"/>
          <w:b w:val="0"/>
          <w:sz w:val="22"/>
          <w:szCs w:val="22"/>
        </w:rPr>
        <w:t>pace and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76FC2" w:rsidP="00B76FC2">
      <w:r>
        <w:rPr>
          <w:noProof/>
        </w:rPr>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lastRenderedPageBreak/>
        <w:t>1.1</w:t>
      </w:r>
      <w:proofErr w:type="gramStart"/>
      <w:r>
        <w:t>.X</w:t>
      </w:r>
      <w:proofErr w:type="gramEnd"/>
      <w:r>
        <w:t>.</w:t>
      </w:r>
      <w:r>
        <w:tab/>
        <w:t xml:space="preserve">  </w:t>
      </w:r>
      <w:proofErr w:type="spellStart"/>
      <w:r>
        <w:t>Shaders</w:t>
      </w:r>
      <w:proofErr w:type="spellEnd"/>
      <w:r>
        <w:t xml:space="preserve">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The specific operations of these </w:t>
      </w:r>
      <w:proofErr w:type="spellStart"/>
      <w:r>
        <w:t>shaders</w:t>
      </w:r>
      <w:proofErr w:type="spellEnd"/>
      <w:r>
        <w:t xml:space="preserve"> are explained in the section below.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separate JavaScript files. Once the content of the </w:t>
      </w:r>
      <w:proofErr w:type="spellStart"/>
      <w:r>
        <w:t>shader</w:t>
      </w:r>
      <w:proofErr w:type="spellEnd"/>
      <w:r>
        <w:t xml:space="preserve"> has been written, like any other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WaterProgram</w:t>
      </w:r>
      <w:proofErr w:type="spellEnd"/>
      <w:r>
        <w:t xml:space="preserve"> and </w:t>
      </w:r>
      <w:proofErr w:type="spellStart"/>
      <w:r>
        <w:t>SkyboxProgram</w:t>
      </w:r>
      <w:proofErr w:type="spellEnd"/>
      <w:r>
        <w:t xml:space="preserve"> classes, in their version of the </w:t>
      </w:r>
      <w:proofErr w:type="spellStart"/>
      <w:r>
        <w:t>updateAttributesAndUniforms</w:t>
      </w:r>
      <w:proofErr w:type="spellEnd"/>
      <w:r>
        <w:t xml:space="preserve"> function. These functions pull the global matrices (model, view, projection) and other values and pass them into the </w:t>
      </w:r>
      <w:proofErr w:type="spellStart"/>
      <w:r>
        <w:t>shaders</w:t>
      </w:r>
      <w:proofErr w:type="spellEnd"/>
      <w:r>
        <w:t>, before the draw call, ready for processing data.</w:t>
      </w:r>
    </w:p>
    <w:p w:rsidR="003F54E6" w:rsidRDefault="003F54E6" w:rsidP="00A708D7"/>
    <w:p w:rsidR="001D7412" w:rsidRDefault="001D7412">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p>
    <w:p w:rsidR="001D7412" w:rsidRDefault="001D7412" w:rsidP="00A708D7"/>
    <w:p w:rsidR="003F54E6" w:rsidRDefault="003F54E6" w:rsidP="00A708D7">
      <w:r>
        <w:t xml:space="preserve">To </w:t>
      </w:r>
      <w:r w:rsidR="001D7412">
        <w:t xml:space="preserve">send data to a </w:t>
      </w:r>
      <w:proofErr w:type="spellStart"/>
      <w:r w:rsidR="001D7412">
        <w:t>shader</w:t>
      </w:r>
      <w:proofErr w:type="spellEnd"/>
      <w:r w:rsidR="001D7412">
        <w:t xml:space="preserve">, we need a variable located in a </w:t>
      </w:r>
      <w:proofErr w:type="spellStart"/>
      <w:r w:rsidR="001D7412">
        <w:t>shader</w:t>
      </w:r>
      <w:proofErr w:type="spellEnd"/>
      <w:r w:rsidR="001D7412">
        <w:t xml:space="preserve"> to send it to. To do this,</w:t>
      </w:r>
      <w:r>
        <w:t xml:space="preserve"> we have to use the calls:</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lastRenderedPageBreak/>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p>
    <w:p w:rsidR="001D7412" w:rsidRDefault="001D7412" w:rsidP="00A708D7"/>
    <w:p w:rsidR="001D7412" w:rsidRDefault="001D7412" w:rsidP="00A708D7">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p>
    <w:p w:rsidR="00C05D99" w:rsidRDefault="00C05D99" w:rsidP="00A708D7"/>
    <w:p w:rsidR="000465C6" w:rsidRDefault="005E0327" w:rsidP="00A708D7">
      <w:r>
        <w:t xml:space="preserve">This is a reasonably simple process but seems lengthy when explained step by step. It has to be done for every variable we want WebGL,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w:t>
      </w:r>
      <w:proofErr w:type="spellStart"/>
      <w:r>
        <w:t>shader</w:t>
      </w:r>
      <w:proofErr w:type="spellEnd"/>
      <w:r>
        <w:t xml:space="preserve"> it is used in. If the varying keyword is used in a vertex </w:t>
      </w:r>
      <w:proofErr w:type="spellStart"/>
      <w:r>
        <w:t>shader</w:t>
      </w:r>
      <w:proofErr w:type="spellEnd"/>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normal vector, which is used for lighting, but </w:t>
      </w:r>
      <w:r>
        <w:lastRenderedPageBreak/>
        <w:t xml:space="preserve">it won’t actually process it. Instead the vertex </w:t>
      </w:r>
      <w:proofErr w:type="spellStart"/>
      <w:r>
        <w:t>shader</w:t>
      </w:r>
      <w:proofErr w:type="spellEnd"/>
      <w:r>
        <w:t xml:space="preserve"> will just pass it along to the fragment </w:t>
      </w:r>
      <w:proofErr w:type="spellStart"/>
      <w:r>
        <w:t>shader</w:t>
      </w:r>
      <w:proofErr w:type="spellEnd"/>
      <w:r>
        <w:t xml:space="preserve">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F2384E" w:rsidRDefault="00F2384E" w:rsidP="00207B59">
      <w:pPr>
        <w:jc w:val="both"/>
      </w:pPr>
    </w:p>
    <w:p w:rsidR="00611380" w:rsidRPr="004A1FA8" w:rsidRDefault="00E86F6C" w:rsidP="00611380">
      <w:pPr>
        <w:pStyle w:val="Heading2"/>
        <w:numPr>
          <w:ilvl w:val="0"/>
          <w:numId w:val="0"/>
        </w:numPr>
        <w:ind w:left="792" w:hanging="792"/>
        <w:rPr>
          <w:sz w:val="22"/>
        </w:rPr>
      </w:pPr>
      <w:r w:rsidRPr="004A1FA8">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E86F6C"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E86F6C"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E86F6C"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lastRenderedPageBreak/>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E86F6C"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lastRenderedPageBreak/>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E86F6C"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lastRenderedPageBreak/>
        <w:t>1.1</w:t>
      </w:r>
      <w:proofErr w:type="gramStart"/>
      <w:r>
        <w:t>.X</w:t>
      </w:r>
      <w:proofErr w:type="gramEnd"/>
      <w:r>
        <w:t>.</w:t>
      </w:r>
      <w:r>
        <w:tab/>
        <w:t xml:space="preserve">  Vectors</w:t>
      </w:r>
    </w:p>
    <w:p w:rsidR="008B5F14" w:rsidRDefault="008B5F14" w:rsidP="00BD271E"/>
    <w:p w:rsidR="00390B18" w:rsidRDefault="0041650A" w:rsidP="00BD271E">
      <w:r>
        <w:t xml:space="preserve">A vector has a length and a direction. The key difference between a vector and a vertex is that the vector does not have a position. A vector from [0, 0, </w:t>
      </w:r>
      <w:proofErr w:type="gramStart"/>
      <w:r>
        <w:t>0</w:t>
      </w:r>
      <w:proofErr w:type="gramEnd"/>
      <w:r>
        <w:t>]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t>1.1</w:t>
      </w:r>
      <w:proofErr w:type="gramStart"/>
      <w:r>
        <w:t>.X</w:t>
      </w:r>
      <w:proofErr w:type="gramEnd"/>
      <w:r>
        <w:t>.</w:t>
      </w:r>
      <w:r>
        <w:tab/>
        <w:t xml:space="preserve">  Lighting</w:t>
      </w:r>
    </w:p>
    <w:p w:rsidR="008B3D25" w:rsidRDefault="008B3D25" w:rsidP="00BD271E"/>
    <w:p w:rsidR="002A6309" w:rsidRDefault="002A6309" w:rsidP="00BD271E">
      <w:pPr>
        <w:rPr>
          <w:color w:val="FF0000"/>
        </w:rPr>
      </w:pPr>
      <w:r>
        <w:rPr>
          <w:noProof/>
          <w:lang w:eastAsia="en-GB"/>
        </w:rPr>
        <w:drawing>
          <wp:anchor distT="0" distB="0" distL="114300" distR="114300" simplePos="0" relativeHeight="251781120" behindDoc="1" locked="0" layoutInCell="1" allowOverlap="1">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F14">
        <w:t xml:space="preserve">Lighting in the real world is extremely complex. Light can reflect off most </w:t>
      </w:r>
      <w:r w:rsidR="0041650A">
        <w:t>objects</w:t>
      </w:r>
      <w:r w:rsidR="008B5F14">
        <w:t xml:space="preserve"> and </w:t>
      </w:r>
      <w:r w:rsidR="008B5F14" w:rsidRPr="002A6309">
        <w:t>in turn</w:t>
      </w:r>
      <w:r w:rsidR="003605BC" w:rsidRPr="002A6309">
        <w:t>,</w:t>
      </w:r>
      <w:r w:rsidR="008B5F14" w:rsidRPr="002A6309">
        <w:t xml:space="preserve"> those objects become light sources </w:t>
      </w:r>
      <w:r w:rsidR="0041650A" w:rsidRPr="002A6309">
        <w:t>as well</w:t>
      </w:r>
      <w:r w:rsidR="008B5F14" w:rsidRPr="002A6309">
        <w:t xml:space="preserve">. </w:t>
      </w:r>
      <w:r w:rsidR="003605BC" w:rsidRPr="002A6309">
        <w:t>This is known as ambient light, or global illumination</w:t>
      </w:r>
      <w:r w:rsidRPr="002A6309">
        <w:t xml:space="preserve"> []</w:t>
      </w:r>
      <w:r w:rsidR="003605BC" w:rsidRPr="002A6309">
        <w:t xml:space="preserve">. </w:t>
      </w:r>
      <w:r w:rsidR="003605BC">
        <w:t xml:space="preserve">If we tried to calculate lighting vectors as they exist in the real world, the computation time for our scene would be so slow – we might only get 1 frame per second. For this reason, we have to make approximations. </w:t>
      </w: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w:t>
      </w:r>
      <w:proofErr w:type="gramStart"/>
      <w:r>
        <w:rPr>
          <w:color w:val="FF0000"/>
        </w:rPr>
        <w:t>users</w:t>
      </w:r>
      <w:proofErr w:type="gramEnd"/>
      <w:r>
        <w:rPr>
          <w:color w:val="FF0000"/>
        </w:rPr>
        <w:t xml:space="preserve"> vision is through a combination of these light sources.</w:t>
      </w:r>
    </w:p>
    <w:p w:rsidR="002A6309" w:rsidRDefault="002A6309" w:rsidP="00BD271E">
      <w:pPr>
        <w:rPr>
          <w:color w:val="FF0000"/>
        </w:rPr>
      </w:pPr>
    </w:p>
    <w:p w:rsidR="003605BC" w:rsidRDefault="003605BC" w:rsidP="00BD271E"/>
    <w:p w:rsidR="003605BC" w:rsidRDefault="002A6309" w:rsidP="00BD271E">
      <w:r>
        <w:rPr>
          <w:noProof/>
          <w:lang w:eastAsia="en-GB"/>
        </w:rPr>
        <w:drawing>
          <wp:anchor distT="0" distB="0" distL="114300" distR="114300" simplePos="0" relativeHeight="251780096" behindDoc="1" locked="0" layoutInCell="1" allowOverlap="1">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C">
        <w:t xml:space="preserve">Lighting is calculated from normals and light positions. A normal is just a vector pointing in the direction </w:t>
      </w:r>
      <w:r w:rsidR="00287855">
        <w:t>away from the</w:t>
      </w:r>
      <w:r w:rsidR="003605BC">
        <w:t xml:space="preserve"> objects </w:t>
      </w:r>
      <w:r w:rsidR="00287855">
        <w:t>surface</w:t>
      </w:r>
      <w:r w:rsidR="003605BC">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r w:rsidR="003605BC">
        <w:t xml:space="preserve">. </w:t>
      </w:r>
    </w:p>
    <w:p w:rsidR="008B5F14" w:rsidRDefault="008B5F14" w:rsidP="00BD271E"/>
    <w:p w:rsidR="00B7747C" w:rsidRDefault="002A6309" w:rsidP="00AD38B3">
      <w:r w:rsidRPr="002A6309">
        <w:rPr>
          <w:color w:val="FF0000"/>
        </w:rPr>
        <w:t xml:space="preserve">In the image on the right [] </w:t>
      </w:r>
      <w:r>
        <w:t>the angle that light hits the surface is around 45 degrees. Because of this, the surface will be mildly lit, but not completely lit or unlit.</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lastRenderedPageBreak/>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w:t>
      </w:r>
      <w:r w:rsidR="00AD38B3">
        <w:t>the information</w:t>
      </w:r>
      <w:r w:rsidR="00DE08B0" w:rsidRPr="008279AB">
        <w:t xml:space="preserve"> might not be </w:t>
      </w:r>
      <w:r w:rsidR="00AD38B3">
        <w:t xml:space="preserve">useful </w:t>
      </w:r>
      <w:r w:rsidR="00DE08B0" w:rsidRPr="008279AB">
        <w:t xml:space="preserve">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w:t>
      </w:r>
      <w:r w:rsidRPr="00AD38B3">
        <w:rPr>
          <w:color w:val="FF0000"/>
        </w:rPr>
        <w:t>had to be created</w:t>
      </w:r>
      <w:r w:rsidR="00AD38B3" w:rsidRPr="00AD38B3">
        <w:rPr>
          <w:color w:val="FF0000"/>
        </w:rPr>
        <w:t xml:space="preserve"> []</w:t>
      </w:r>
      <w:r w:rsidRPr="00AD38B3">
        <w:rPr>
          <w:color w:val="FF0000"/>
        </w:rPr>
        <w:t xml:space="preserve"> </w:t>
      </w:r>
      <w:r>
        <w:t xml:space="preserve">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lastRenderedPageBreak/>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w:t>
      </w:r>
      <w:r>
        <w:rPr>
          <w:rFonts w:eastAsiaTheme="majorEastAsia"/>
          <w:szCs w:val="22"/>
        </w:rPr>
        <w:lastRenderedPageBreak/>
        <w:t xml:space="preserve">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 xml:space="preserve">a </w:t>
      </w:r>
      <w:r>
        <w:rPr>
          <w:lang w:val="en-US"/>
        </w:rPr>
        <w:lastRenderedPageBreak/>
        <w:t>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w:t>
      </w:r>
      <w:r>
        <w:lastRenderedPageBreak/>
        <w:t xml:space="preserve">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E86F6C"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931846"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931846"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lastRenderedPageBreak/>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E86F6C"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r w:rsidR="00931846">
        <w:t xml:space="preserve">final position of that vertex. It sets 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Default="00F45634" w:rsidP="008C0B31">
      <w:r>
        <w:t>Once all objects in</w:t>
      </w:r>
      <w:r w:rsidR="00C92235">
        <w:t xml:space="preserve"> view of the camera</w:t>
      </w:r>
      <w:r>
        <w:t xml:space="preserve"> have been drawn to the colour buffer, it is swapped with the frame buffer to update the display.</w:t>
      </w:r>
    </w:p>
    <w:p w:rsidR="005A2AFD" w:rsidRPr="008C0B31" w:rsidRDefault="005A2AFD" w:rsidP="008C0B31"/>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lastRenderedPageBreak/>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460920" w:rsidRDefault="00460920" w:rsidP="004C12FA"/>
    <w:p w:rsidR="00D806AD" w:rsidRPr="00EA2A56" w:rsidRDefault="00D806AD" w:rsidP="004C12FA"/>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The full class diagram was to</w:t>
      </w:r>
      <w:r w:rsidRPr="00931846">
        <w:rPr>
          <w:color w:val="FF0000"/>
        </w:rPr>
        <w:t xml:space="preserve">o big to include here, so instead it’s in the appendices located here []. </w:t>
      </w:r>
    </w:p>
    <w:p w:rsidR="004A3D6F" w:rsidRDefault="004A3D6F" w:rsidP="004C12FA"/>
    <w:p w:rsidR="00931846" w:rsidRDefault="00B679AA"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 xml:space="preserve">There have been some small modifications, mainly just removing the variables and methods. However each class, minus the </w:t>
      </w:r>
      <w:proofErr w:type="spellStart"/>
      <w:r w:rsidR="004A3D6F">
        <w:t>shaders</w:t>
      </w:r>
      <w:proofErr w:type="spellEnd"/>
      <w:r w:rsidR="004A3D6F">
        <w:t xml:space="preserve">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B679AA" w:rsidP="004C12FA">
      <w:r>
        <w:rPr>
          <w:noProof/>
        </w:rPr>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 xml:space="preserve">Also the switching of the </w:t>
      </w:r>
      <w:proofErr w:type="spellStart"/>
      <w:r w:rsidR="00CE3D27">
        <w:t>shaders</w:t>
      </w:r>
      <w:proofErr w:type="spellEnd"/>
      <w:r w:rsidR="00CE3D27">
        <w:t xml:space="preserve">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 xml:space="preserve">The arrow leading from the MarsScene.js file into the Camera.js file represents the render loop starting. The arrow coming back into the camera class is when the render call finishes. The arrow comes back into the camera class to update ready for the next frame. </w:t>
      </w:r>
    </w:p>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B679AA" w:rsidP="004C12FA">
      <w:r>
        <w:lastRenderedPageBreak/>
        <w:t xml:space="preserve">Now, the render pass continues. </w:t>
      </w:r>
      <w:bookmarkStart w:id="17" w:name="_GoBack"/>
      <w:bookmarkEnd w:id="17"/>
    </w:p>
    <w:p w:rsidR="000814EC" w:rsidRDefault="000814EC" w:rsidP="004C12FA"/>
    <w:p w:rsidR="00CE3D27" w:rsidRDefault="00CE3D27" w:rsidP="004C12FA"/>
    <w:p w:rsidR="00B679AA" w:rsidRDefault="00B679AA" w:rsidP="004C12FA"/>
    <w:p w:rsidR="00B679AA" w:rsidRDefault="00B679AA" w:rsidP="004C12FA"/>
    <w:p w:rsidR="00B679AA" w:rsidRDefault="00B679AA" w:rsidP="004C12FA"/>
    <w:p w:rsidR="00B679AA" w:rsidRDefault="00B679AA" w:rsidP="004C12FA"/>
    <w:p w:rsidR="00986FC2" w:rsidRDefault="00986FC2" w:rsidP="004C12FA"/>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20" w:name="_Toc222978601"/>
      <w:bookmarkStart w:id="21" w:name="_Toc476088422"/>
      <w:r>
        <w:t>Other Relevant Sections</w:t>
      </w:r>
      <w:bookmarkEnd w:id="20"/>
      <w:bookmarkEnd w:id="21"/>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2" w:name="_Toc222978602"/>
      <w:bookmarkStart w:id="23" w:name="_Toc476088423"/>
      <w:r>
        <w:t>Implementation</w:t>
      </w:r>
      <w:bookmarkStart w:id="24" w:name="_Toc192777712"/>
      <w:bookmarkEnd w:id="12"/>
      <w:bookmarkEnd w:id="22"/>
      <w:bookmarkEnd w:id="23"/>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lastRenderedPageBreak/>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E86F6C"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1"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E86F6C" w:rsidP="002B3B86">
      <w:pPr>
        <w:jc w:val="both"/>
        <w:rPr>
          <w:lang w:val="en-US"/>
        </w:rPr>
      </w:pPr>
      <w:r>
        <w:rPr>
          <w:noProof/>
        </w:rPr>
        <w:lastRenderedPageBreak/>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2"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lastRenderedPageBreak/>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E86F6C" w:rsidP="003423C8">
      <w:r>
        <w:rPr>
          <w:noProof/>
        </w:rPr>
        <w:lastRenderedPageBreak/>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3"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E86F6C"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4"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w:t>
      </w:r>
      <w:proofErr w:type="spellStart"/>
      <w:r>
        <w:rPr>
          <w:lang w:val="en-US"/>
        </w:rPr>
        <w:t>perlin</w:t>
      </w:r>
      <w:proofErr w:type="spellEnd"/>
      <w:r>
        <w:rPr>
          <w:lang w:val="en-US"/>
        </w:rPr>
        <w:t xml:space="preserve"> noise octave, we half the maximum possible value, and double the time period in which we pick values. </w:t>
      </w:r>
      <w:r w:rsidR="00956195">
        <w:rPr>
          <w:lang w:val="en-US"/>
        </w:rPr>
        <w:t xml:space="preserve">The maximum value is the amplitude, and the </w:t>
      </w:r>
      <w:r w:rsidR="00956195">
        <w:rPr>
          <w:lang w:val="en-US"/>
        </w:rPr>
        <w:lastRenderedPageBreak/>
        <w:t>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E86F6C"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5"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6" o:title="perlin1"/>
            <w10:wrap type="tight"/>
          </v:shape>
        </w:pict>
      </w:r>
    </w:p>
    <w:p w:rsidR="008B3D25" w:rsidRDefault="00E86F6C"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37" o:title="perlin3"/>
            <w10:wrap type="tight"/>
          </v:shape>
        </w:pict>
      </w:r>
    </w:p>
    <w:p w:rsidR="008B3D25" w:rsidRDefault="00593ADA"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F6C">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39"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E86F6C"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0"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4"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 xml:space="preserve">The texture is also different in the image on the right. This texture was a procedurally generated with </w:t>
      </w:r>
      <w:proofErr w:type="spellStart"/>
      <w:r>
        <w:rPr>
          <w:lang w:val="en-US"/>
        </w:rPr>
        <w:t>perlin</w:t>
      </w:r>
      <w:proofErr w:type="spellEnd"/>
      <w:r>
        <w:rPr>
          <w:lang w:val="en-US"/>
        </w:rPr>
        <w:t xml:space="preserve"> noise. Instead of using </w:t>
      </w:r>
      <w:proofErr w:type="spellStart"/>
      <w:r>
        <w:rPr>
          <w:lang w:val="en-US"/>
        </w:rPr>
        <w:t>perlin</w:t>
      </w:r>
      <w:proofErr w:type="spellEnd"/>
      <w:r>
        <w:rPr>
          <w:lang w:val="en-US"/>
        </w:rPr>
        <w:t xml:space="preserve"> noise values explained above to 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lastRenderedPageBreak/>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8E5711"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3" o:title="vao"/>
            <w10:wrap type="tight"/>
          </v:shape>
        </w:pict>
      </w:r>
      <w:r>
        <w:rPr>
          <w:lang w:val="en-US"/>
        </w:rPr>
        <w:t>The below image shows</w:t>
      </w:r>
      <w:r w:rsidR="00C92235">
        <w:rPr>
          <w:lang w:val="en-US"/>
        </w:rPr>
        <w:t xml:space="preserve"> the layout of a VAO.</w:t>
      </w:r>
      <w:r>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C03A8C"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r w:rsidR="00DF39A1">
        <w:rPr>
          <w:lang w:val="en-US"/>
        </w:rPr>
        <w:t>So when the forward key is pressed, the cameras position in the world gets incremented, and the scene gets rendered from that new position. When the users moves their mouse, the rotation, or yaw and pitch values, gets incremented. Again, the scene will be rendered from the new camera angle.</w:t>
      </w:r>
    </w:p>
    <w:p w:rsidR="00C03A8C" w:rsidRDefault="00C03A8C"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w:t>
      </w:r>
      <w:r>
        <w:lastRenderedPageBreak/>
        <w:t xml:space="preserve">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lastRenderedPageBreak/>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E86F6C" w:rsidP="003F0E43">
      <w:r>
        <w:rPr>
          <w:noProof/>
        </w:rPr>
        <w:lastRenderedPageBreak/>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5"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E86F6C"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6"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t>
      </w:r>
      <w:r>
        <w:lastRenderedPageBreak/>
        <w:t>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E86F6C"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7"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E86F6C"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8"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49"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845310"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23583D" w:rsidRDefault="0023583D" w:rsidP="003F0E43"/>
    <w:p w:rsidR="0023583D" w:rsidRDefault="0023583D" w:rsidP="003F0E43"/>
    <w:p w:rsidR="0023583D" w:rsidRDefault="0023583D" w:rsidP="003F0E43"/>
    <w:p w:rsidR="0023583D" w:rsidRDefault="0023583D" w:rsidP="003F0E43"/>
    <w:p w:rsidR="003F0E43" w:rsidRDefault="00E86F6C"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0"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w:t>
      </w:r>
      <w:r>
        <w:lastRenderedPageBreak/>
        <w:t>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w:t>
      </w:r>
      <w:r>
        <w:lastRenderedPageBreak/>
        <w:t xml:space="preserve">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0A61B7" w:rsidP="00496817">
      <w:r>
        <w:rPr>
          <w:noProof/>
        </w:rPr>
        <w:lastRenderedPageBreak/>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4"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A61B7"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5"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Pr>
        <w:pStyle w:val="Heading2"/>
      </w:pPr>
      <w:r>
        <w:t>Implementation review</w:t>
      </w:r>
    </w:p>
    <w:p w:rsidR="003826F0" w:rsidRDefault="003826F0" w:rsidP="003826F0"/>
    <w:p w:rsidR="00C92235" w:rsidRDefault="00C92235" w:rsidP="003826F0">
      <w:r>
        <w:lastRenderedPageBreak/>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472FFD" w:rsidP="004C12FA">
      <w:r>
        <w:t>The documentation accompanying the project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 xml:space="preserve">This in turn will be added as a function to the HTML generated by the </w:t>
      </w:r>
      <w:proofErr w:type="spellStart"/>
      <w:r>
        <w:t>yuidoc</w:t>
      </w:r>
      <w:proofErr w:type="spellEnd"/>
      <w:r>
        <w:t xml:space="preserve"> tool.</w:t>
      </w:r>
    </w:p>
    <w:p w:rsidR="00647823" w:rsidRDefault="00647823" w:rsidP="00472FFD"/>
    <w:p w:rsidR="00472FFD" w:rsidRDefault="00472FFD" w:rsidP="00472FF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6" tgtFrame="&quot;_blank&quo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175754"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58"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B7580F"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59" o:title="yuidoc"/>
            <w10:wrap type="tight"/>
          </v:shape>
        </w:pict>
      </w:r>
      <w:r w:rsidR="00472FFD" w:rsidRPr="00472FFD">
        <w:rPr>
          <w:rFonts w:eastAsia="Times New Roman"/>
          <w:szCs w:val="22"/>
          <w:lang w:eastAsia="en-GB"/>
        </w:rPr>
        <w:t>Example</w:t>
      </w:r>
      <w:r>
        <w:rPr>
          <w:rFonts w:eastAsia="Times New Roman"/>
          <w:szCs w:val="22"/>
          <w:lang w:eastAsia="en-GB"/>
        </w:rPr>
        <w:t>,</w:t>
      </w:r>
      <w:r w:rsidR="00472FFD" w:rsidRPr="00472FFD">
        <w:rPr>
          <w:rFonts w:eastAsia="Times New Roman"/>
          <w:szCs w:val="22"/>
          <w:lang w:eastAsia="en-GB"/>
        </w:rPr>
        <w:t xml:space="preserve"> docs of </w:t>
      </w:r>
      <w:r>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5" w:name="_Toc222978603"/>
      <w:bookmarkStart w:id="26" w:name="_Toc476088424"/>
      <w:r>
        <w:t>Testing</w:t>
      </w:r>
      <w:bookmarkEnd w:id="24"/>
      <w:bookmarkEnd w:id="25"/>
      <w:bookmarkEnd w:id="26"/>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lastRenderedPageBreak/>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Default="008F1952" w:rsidP="008F1952">
      <w:pPr>
        <w:rPr>
          <w:lang w:val="en-US"/>
        </w:rPr>
      </w:pP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lastRenderedPageBreak/>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86F6C"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2" o:title="initial_instancing"/>
            <w10:wrap type="tight"/>
          </v:shape>
        </w:pict>
      </w:r>
    </w:p>
    <w:p w:rsidR="00541CCA" w:rsidRDefault="00E86F6C"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3"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777027" w:rsidRDefault="00777027" w:rsidP="004C12FA">
      <w:pPr>
        <w:rPr>
          <w:lang w:val="en-US"/>
        </w:rPr>
      </w:pPr>
    </w:p>
    <w:p w:rsidR="00777027" w:rsidRDefault="00777027" w:rsidP="004C12FA">
      <w:pPr>
        <w:rPr>
          <w:lang w:val="en-US"/>
        </w:rPr>
      </w:pPr>
      <w:r>
        <w:rPr>
          <w:lang w:val="en-US"/>
        </w:rPr>
        <w:t xml:space="preserve">Integration tests involved calling multiple render functions one after another. For example the rock rendering might work, but would it work with the skybox rendering after it? </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1F35A4" w:rsidRPr="00777027"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7322BF" w:rsidRDefault="007322BF" w:rsidP="007322BF">
      <w:pPr>
        <w:jc w:val="both"/>
        <w:rPr>
          <w:lang w:val="en-US"/>
        </w:rPr>
      </w:pPr>
    </w:p>
    <w:p w:rsidR="007322BF" w:rsidRPr="00AE4F85" w:rsidRDefault="007322BF" w:rsidP="007322BF">
      <w:pPr>
        <w:jc w:val="both"/>
        <w:rPr>
          <w:lang w:val="en-US"/>
        </w:rPr>
      </w:pPr>
    </w:p>
    <w:p w:rsidR="007322BF" w:rsidRDefault="007322BF" w:rsidP="007322BF">
      <w:pPr>
        <w:rPr>
          <w:lang w:val="en-US"/>
        </w:rPr>
      </w:pPr>
      <w:r w:rsidRPr="00240A9B">
        <w:rPr>
          <w:lang w:val="en-US"/>
        </w:rPr>
        <w:t>In the latter stages of the module, we will discuss the evaluation. That will probably be around week 9, although that differs each year.</w:t>
      </w:r>
    </w:p>
    <w:p w:rsidR="00777027" w:rsidRDefault="00777027" w:rsidP="007322BF">
      <w:pPr>
        <w:rPr>
          <w:lang w:val="en-US"/>
        </w:rPr>
      </w:pPr>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711DBE"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2A29B1" w:rsidRDefault="002A29B1" w:rsidP="004C12FA"/>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C3513"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66"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67" o:title="5"/>
            <w10:wrap type="tight"/>
          </v:shape>
        </w:pict>
      </w:r>
    </w:p>
    <w:p w:rsidR="00AC3513" w:rsidRDefault="00AC3513" w:rsidP="004C12FA"/>
    <w:p w:rsidR="00AC3513"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0167F5" w:rsidRDefault="000167F5" w:rsidP="004C12FA"/>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lastRenderedPageBreak/>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827731" w:rsidRDefault="00827731" w:rsidP="004C12FA">
      <w:r>
        <w:t xml:space="preserve">Although </w:t>
      </w:r>
      <w:r w:rsidR="00BA5E13">
        <w:t xml:space="preserve">the </w:t>
      </w:r>
      <w:r>
        <w:t xml:space="preserve">features where constantly changing, this is expected when learning a new language. The first projects or features you make aren’t going to use the most efficient techniques as firstly, you’re simply unaware of them and secondly they would be too difficult to start with. </w:t>
      </w:r>
    </w:p>
    <w:p w:rsidR="00827731" w:rsidRDefault="00827731" w:rsidP="004C12FA"/>
    <w:p w:rsidR="00BA5E13" w:rsidRDefault="00BA5E13" w:rsidP="004C12FA"/>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7E5C33" w:rsidRDefault="007E5C33" w:rsidP="004C12FA">
      <w:r>
        <w:t xml:space="preserve">If the project were being made again – then OpenGL would be the language of choice. The reason WebGL was chosen in the first place was due to the base language of JavaScript. But now, OpenGL would be a better fit. OpenGL is much better documented as it has existed for over 20 years. There are many tutorials on advanced OpenGL features, the same can’t be said for WebGL. </w:t>
      </w:r>
    </w:p>
    <w:p w:rsidR="00660DAF" w:rsidRDefault="00660DAF" w:rsidP="004C12FA"/>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 xml:space="preserve">Developing with WebGL is a nightmare, especially for a beginner. For example if you try to get the location of a variable in a </w:t>
      </w:r>
      <w:proofErr w:type="spellStart"/>
      <w:r>
        <w:t>shader</w:t>
      </w:r>
      <w:proofErr w:type="spellEnd"/>
      <w:r>
        <w:t xml:space="preserve">, if that </w:t>
      </w:r>
      <w:proofErr w:type="spellStart"/>
      <w:r>
        <w:t>shader</w:t>
      </w:r>
      <w:proofErr w:type="spellEnd"/>
      <w:r>
        <w:t xml:space="preserve"> variable doesn’t exist </w:t>
      </w:r>
      <w:r>
        <w:lastRenderedPageBreak/>
        <w:t xml:space="preserve">you will not get an error. Likewise if you try and pass data from the vertex </w:t>
      </w:r>
      <w:proofErr w:type="spellStart"/>
      <w:r>
        <w:t>shader</w:t>
      </w:r>
      <w:proofErr w:type="spellEnd"/>
      <w:r>
        <w:t xml:space="preserve">, to the fragment </w:t>
      </w:r>
      <w:proofErr w:type="spellStart"/>
      <w:r>
        <w:t>shader</w:t>
      </w:r>
      <w:proofErr w:type="spellEnd"/>
      <w:r>
        <w:t xml:space="preserve">,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w:t>
      </w:r>
      <w:proofErr w:type="spellStart"/>
      <w:r>
        <w:t>shader</w:t>
      </w:r>
      <w:proofErr w:type="spellEnd"/>
      <w:r>
        <w:t xml:space="preserve">.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w:t>
      </w:r>
      <w:proofErr w:type="spellStart"/>
      <w:r>
        <w:t>shader</w:t>
      </w:r>
      <w:proofErr w:type="spellEnd"/>
      <w:r>
        <w:t xml:space="preserve">.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 xml:space="preserve">Essentially this would only make the visible quadrants be processed by the vertex </w:t>
      </w:r>
      <w:proofErr w:type="spellStart"/>
      <w:r w:rsidR="002D01A9">
        <w:t>shader</w:t>
      </w:r>
      <w:proofErr w:type="spellEnd"/>
      <w:r w:rsidR="002D01A9">
        <w:t>.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62C3C"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3920E6" w:rsidRDefault="003920E6" w:rsidP="00362C3C"/>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6"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P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7F42B8" w:rsidRDefault="00711DBE" w:rsidP="004C12FA">
      <w:pPr>
        <w:pStyle w:val="Heading1"/>
      </w:pPr>
      <w:bookmarkStart w:id="47" w:name="_Toc222978613"/>
      <w:bookmarkStart w:id="48" w:name="_Toc476088434"/>
      <w:r>
        <w:t>Appendices</w:t>
      </w:r>
      <w:bookmarkEnd w:id="46"/>
      <w:bookmarkEnd w:id="47"/>
      <w:bookmarkEnd w:id="48"/>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9" w:name="_Toc222978614"/>
      <w:bookmarkStart w:id="50" w:name="_Toc476088435"/>
      <w:r w:rsidRPr="004F1DC9">
        <w:t>Libraries</w:t>
      </w:r>
      <w:bookmarkEnd w:id="49"/>
      <w:bookmarkEnd w:id="50"/>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69" w:history="1">
        <w:r w:rsidRPr="00C96769">
          <w:rPr>
            <w:rStyle w:val="Hyperlink"/>
          </w:rPr>
          <w:t>https://jquery.com/</w:t>
        </w:r>
      </w:hyperlink>
    </w:p>
    <w:p w:rsidR="00F6717D" w:rsidRDefault="00F6717D" w:rsidP="00F6717D">
      <w:r>
        <w:tab/>
        <w:t>Source available at:</w:t>
      </w:r>
    </w:p>
    <w:p w:rsidR="00F6717D" w:rsidRDefault="00F6717D" w:rsidP="009A54F2">
      <w:r>
        <w:lastRenderedPageBreak/>
        <w:tab/>
      </w:r>
      <w:hyperlink r:id="rId70"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1"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2"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3"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4"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5"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51" w:name="_Toc476088436"/>
      <w:bookmarkStart w:id="52" w:name="_Toc222978615"/>
      <w:r w:rsidRPr="00D61D84">
        <w:t>Ethics Submission</w:t>
      </w:r>
      <w:bookmarkEnd w:id="51"/>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lastRenderedPageBreak/>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D61D84" w:rsidRPr="00312BF8" w:rsidRDefault="00312BF8" w:rsidP="00312BF8">
      <w:pPr>
        <w:rPr>
          <w:szCs w:val="22"/>
        </w:rPr>
      </w:pPr>
      <w:r w:rsidRPr="00312BF8">
        <w:rPr>
          <w:b/>
          <w:bCs/>
          <w:szCs w:val="22"/>
        </w:rPr>
        <w:t>Please include any further relevant information for this section here:</w:t>
      </w:r>
    </w:p>
    <w:p w:rsidR="00312BF8" w:rsidRDefault="00312BF8">
      <w:pPr>
        <w:rPr>
          <w:rFonts w:asciiTheme="majorHAnsi" w:eastAsiaTheme="majorEastAsia" w:hAnsiTheme="majorHAnsi" w:cstheme="majorBidi"/>
          <w:b/>
          <w:bCs/>
          <w:sz w:val="26"/>
          <w:szCs w:val="26"/>
        </w:rPr>
      </w:pPr>
    </w:p>
    <w:p w:rsidR="00312BF8" w:rsidRDefault="002B0070" w:rsidP="001B7C78">
      <w:pPr>
        <w:pStyle w:val="AppendixSection"/>
      </w:pPr>
      <w:bookmarkStart w:id="53" w:name="_Toc476088437"/>
      <w:r>
        <w:t>Code Samples</w:t>
      </w:r>
      <w:bookmarkEnd w:id="52"/>
      <w:bookmarkEnd w:id="53"/>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1B7C78" w:rsidRDefault="001B7C78" w:rsidP="001B7C78"/>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6"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1B7C78" w:rsidRDefault="001B7C78" w:rsidP="001B7C78">
      <w:r>
        <w:tab/>
        <w:t xml:space="preserve">Available at: </w:t>
      </w:r>
      <w:r w:rsidR="002D01A9" w:rsidRPr="002D01A9">
        <w:rPr>
          <w:szCs w:val="20"/>
        </w:rPr>
        <w:t>https://goo.gl/3Rm8v5</w:t>
      </w:r>
    </w:p>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F6717D" w:rsidRDefault="00F6717D" w:rsidP="00F6717D">
      <w:pPr>
        <w:pStyle w:val="AppendixSection"/>
      </w:pPr>
      <w:r>
        <w:t>My references</w:t>
      </w:r>
    </w:p>
    <w:p w:rsidR="00EB6A21" w:rsidRPr="00AD38B3" w:rsidRDefault="00EB6A21" w:rsidP="00F6717D">
      <w:pPr>
        <w:rPr>
          <w:rFonts w:eastAsiaTheme="majorEastAsia"/>
          <w:bCs/>
          <w:szCs w:val="26"/>
        </w:rPr>
      </w:pPr>
    </w:p>
    <w:p w:rsidR="00AD38B3" w:rsidRDefault="00AD38B3" w:rsidP="00F6717D">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AD38B3" w:rsidRPr="00AD38B3" w:rsidRDefault="00AD38B3" w:rsidP="00F6717D">
      <w:pPr>
        <w:rPr>
          <w:rFonts w:eastAsiaTheme="majorEastAsia"/>
          <w:bCs/>
          <w:szCs w:val="26"/>
        </w:rPr>
      </w:pPr>
      <w:r>
        <w:rPr>
          <w:rFonts w:eastAsiaTheme="majorEastAsia"/>
          <w:bCs/>
          <w:szCs w:val="26"/>
        </w:rPr>
        <w:tab/>
      </w:r>
      <w:r w:rsidR="00472FFD">
        <w:rPr>
          <w:rFonts w:eastAsiaTheme="majorEastAsia"/>
          <w:bCs/>
          <w:szCs w:val="26"/>
        </w:rPr>
        <w:t>Available at</w:t>
      </w:r>
      <w:r w:rsidR="00472FFD">
        <w:t xml:space="preserve"> Major Project/Outline spec/</w:t>
      </w:r>
      <w:r w:rsidR="00472FFD" w:rsidRPr="00472FFD">
        <w:t>sds10_OutlineProjectSpecification</w:t>
      </w:r>
      <w:r w:rsidR="00472FFD">
        <w:t>.pdf</w:t>
      </w:r>
    </w:p>
    <w:p w:rsidR="00AD38B3" w:rsidRDefault="00AD38B3"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lastRenderedPageBreak/>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CE509B" w:rsidRDefault="00CE509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lastRenderedPageBreak/>
        <w:tab/>
      </w:r>
      <w:hyperlink r:id="rId77"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78"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79"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hyperlink r:id="rId80" w:history="1">
        <w:r w:rsidRPr="00584FBB">
          <w:rPr>
            <w:rStyle w:val="Hyperlink"/>
          </w:rPr>
          <w:t>http://www.c-</w:t>
        </w:r>
      </w:hyperlink>
      <w:r>
        <w:tab/>
      </w:r>
      <w:r w:rsidRPr="00F50584">
        <w:t>jump.com/bcc/common/Talk3/OpenGL/Wk07_texture/Wk07_texture.html</w:t>
      </w:r>
    </w:p>
    <w:p w:rsidR="00F50584" w:rsidRDefault="00F50584"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1"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C108B"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Discusses lighting techniques such as point lights and </w:t>
      </w:r>
      <w:r>
        <w:rPr>
          <w:szCs w:val="22"/>
          <w:shd w:val="clear" w:color="auto" w:fill="FFFFFF"/>
        </w:rPr>
        <w:tab/>
        <w:t>diffuse/specular lighting</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2" w:history="1">
        <w:r w:rsidRPr="00584FBB">
          <w:rPr>
            <w:rStyle w:val="Hyperlink"/>
          </w:rPr>
          <w:t>https://www.youtube.com/watch?v=qslBNLeSPUc&amp;t=141s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lastRenderedPageBreak/>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3"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4"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6515F6"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5"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w:t>
      </w:r>
      <w:r>
        <w:rPr>
          <w:szCs w:val="22"/>
          <w:shd w:val="clear" w:color="auto" w:fill="FFFFFF"/>
        </w:rPr>
        <w:tab/>
      </w:r>
      <w:r w:rsidRPr="00AA5D28">
        <w:rPr>
          <w:szCs w:val="22"/>
          <w:shd w:val="clear" w:color="auto" w:fill="FFFFFF"/>
        </w:rPr>
        <w:t xml:space="preserve">defects corrected, Noise both looks better and runs faster. The </w:t>
      </w:r>
      <w:r w:rsidR="00312BF8">
        <w:rPr>
          <w:szCs w:val="22"/>
          <w:shd w:val="clear" w:color="auto" w:fill="FFFFFF"/>
        </w:rPr>
        <w:tab/>
      </w:r>
      <w:r w:rsidRPr="00AA5D28">
        <w:rPr>
          <w:szCs w:val="22"/>
          <w:shd w:val="clear" w:color="auto" w:fill="FFFFFF"/>
        </w:rPr>
        <w:t xml:space="preserve">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ab/>
        <w:t>standard.</w:t>
      </w:r>
    </w:p>
    <w:p w:rsidR="006515F6" w:rsidRDefault="006515F6" w:rsidP="00D94044">
      <w:pPr>
        <w:rPr>
          <w:szCs w:val="22"/>
          <w:shd w:val="clear" w:color="auto" w:fill="FFFFFF"/>
        </w:rPr>
      </w:pPr>
    </w:p>
    <w:p w:rsidR="00674BBC" w:rsidRDefault="006515F6" w:rsidP="00D94044">
      <w:r>
        <w:rPr>
          <w:szCs w:val="22"/>
          <w:shd w:val="clear" w:color="auto" w:fill="FFFFFF"/>
        </w:rPr>
        <w:tab/>
      </w:r>
      <w:r>
        <w:t xml:space="preserve">Available at: </w:t>
      </w:r>
    </w:p>
    <w:p w:rsidR="006515F6" w:rsidRPr="00674BBC" w:rsidRDefault="00674BBC" w:rsidP="00D94044">
      <w:pPr>
        <w:rPr>
          <w:szCs w:val="22"/>
        </w:rPr>
      </w:pPr>
      <w:r>
        <w:tab/>
      </w:r>
      <w:r w:rsidRPr="00674BBC">
        <w:rPr>
          <w:szCs w:val="20"/>
        </w:rPr>
        <w:t>https://goo.gl/ANVXN0</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86"/>
      <w:footerReference w:type="default" r:id="rId8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0C29" w:rsidRDefault="007C0C29" w:rsidP="004C12FA">
      <w:r>
        <w:separator/>
      </w:r>
    </w:p>
  </w:endnote>
  <w:endnote w:type="continuationSeparator" w:id="0">
    <w:p w:rsidR="007C0C29" w:rsidRDefault="007C0C29"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C89" w:rsidRDefault="00AC2C89" w:rsidP="004C12FA">
    <w:pPr>
      <w:pStyle w:val="Footer"/>
      <w:jc w:val="center"/>
    </w:pPr>
    <w:r>
      <w:t xml:space="preserve">Page </w:t>
    </w:r>
    <w:r>
      <w:fldChar w:fldCharType="begin"/>
    </w:r>
    <w:r>
      <w:instrText xml:space="preserve"> PAGE  \* MERGEFORMAT </w:instrText>
    </w:r>
    <w:r>
      <w:fldChar w:fldCharType="separate"/>
    </w:r>
    <w:r w:rsidR="00B679AA">
      <w:rPr>
        <w:noProof/>
      </w:rPr>
      <w:t>31</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B679AA">
      <w:rPr>
        <w:noProof/>
        <w:lang w:val="en-US"/>
      </w:rPr>
      <w:t>66</w:t>
    </w:r>
    <w:r>
      <w:rPr>
        <w:lang w:val="en-US"/>
      </w:rPr>
      <w:fldChar w:fldCharType="end"/>
    </w:r>
  </w:p>
  <w:p w:rsidR="00AC2C89" w:rsidRDefault="00AC2C89" w:rsidP="004C12FA">
    <w:pPr>
      <w:pStyle w:val="Footer"/>
    </w:pPr>
  </w:p>
  <w:p w:rsidR="00AC2C89" w:rsidRDefault="00AC2C89"/>
  <w:p w:rsidR="00AC2C89" w:rsidRDefault="00AC2C8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0C29" w:rsidRDefault="007C0C29" w:rsidP="004C12FA">
      <w:r>
        <w:separator/>
      </w:r>
    </w:p>
  </w:footnote>
  <w:footnote w:type="continuationSeparator" w:id="0">
    <w:p w:rsidR="007C0C29" w:rsidRDefault="007C0C29"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C89" w:rsidRPr="001F35A4" w:rsidRDefault="00AC2C89" w:rsidP="004C12FA">
    <w:pPr>
      <w:pStyle w:val="Header"/>
    </w:pPr>
    <w:r>
      <w:t>A Prehistoric Scene of Mars in WebGL</w:t>
    </w:r>
    <w:r w:rsidRPr="001F35A4">
      <w:tab/>
    </w:r>
    <w:r w:rsidRPr="001F35A4">
      <w:tab/>
    </w:r>
    <w:r>
      <w:t>Samuel Snowball</w:t>
    </w:r>
    <w:r w:rsidRPr="001F35A4">
      <w:t xml:space="preserve"> (</w:t>
    </w:r>
    <w:r>
      <w:t>sds10</w:t>
    </w:r>
    <w:r w:rsidRPr="001F35A4">
      <w:t>)</w:t>
    </w:r>
  </w:p>
  <w:p w:rsidR="00AC2C89" w:rsidRDefault="00AC2C89"/>
  <w:p w:rsidR="00AC2C89" w:rsidRDefault="00AC2C8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8"/>
  </w:num>
  <w:num w:numId="4">
    <w:abstractNumId w:val="2"/>
  </w:num>
  <w:num w:numId="5">
    <w:abstractNumId w:val="0"/>
  </w:num>
  <w:num w:numId="6">
    <w:abstractNumId w:val="9"/>
  </w:num>
  <w:num w:numId="7">
    <w:abstractNumId w:val="16"/>
  </w:num>
  <w:num w:numId="8">
    <w:abstractNumId w:val="4"/>
  </w:num>
  <w:num w:numId="9">
    <w:abstractNumId w:val="33"/>
  </w:num>
  <w:num w:numId="10">
    <w:abstractNumId w:val="34"/>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1"/>
  </w:num>
  <w:num w:numId="20">
    <w:abstractNumId w:val="21"/>
  </w:num>
  <w:num w:numId="21">
    <w:abstractNumId w:val="24"/>
  </w:num>
  <w:num w:numId="22">
    <w:abstractNumId w:val="32"/>
  </w:num>
  <w:num w:numId="23">
    <w:abstractNumId w:val="22"/>
  </w:num>
  <w:num w:numId="24">
    <w:abstractNumId w:val="7"/>
  </w:num>
  <w:num w:numId="25">
    <w:abstractNumId w:val="35"/>
  </w:num>
  <w:num w:numId="26">
    <w:abstractNumId w:val="14"/>
  </w:num>
  <w:num w:numId="27">
    <w:abstractNumId w:val="3"/>
  </w:num>
  <w:num w:numId="28">
    <w:abstractNumId w:val="23"/>
  </w:num>
  <w:num w:numId="29">
    <w:abstractNumId w:val="29"/>
  </w:num>
  <w:num w:numId="30">
    <w:abstractNumId w:val="26"/>
  </w:num>
  <w:num w:numId="31">
    <w:abstractNumId w:val="12"/>
  </w:num>
  <w:num w:numId="32">
    <w:abstractNumId w:val="27"/>
  </w:num>
  <w:num w:numId="33">
    <w:abstractNumId w:val="20"/>
  </w:num>
  <w:num w:numId="34">
    <w:abstractNumId w:val="25"/>
  </w:num>
  <w:num w:numId="35">
    <w:abstractNumId w:val="5"/>
  </w:num>
  <w:num w:numId="36">
    <w:abstractNumId w:val="3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67F5"/>
    <w:rsid w:val="00017DB9"/>
    <w:rsid w:val="000225B5"/>
    <w:rsid w:val="00022CC9"/>
    <w:rsid w:val="0002785D"/>
    <w:rsid w:val="00031FBA"/>
    <w:rsid w:val="00034C43"/>
    <w:rsid w:val="00037202"/>
    <w:rsid w:val="000465C6"/>
    <w:rsid w:val="0006112B"/>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34A2"/>
    <w:rsid w:val="002654FE"/>
    <w:rsid w:val="002763A7"/>
    <w:rsid w:val="00281209"/>
    <w:rsid w:val="00285E11"/>
    <w:rsid w:val="00287855"/>
    <w:rsid w:val="002879B5"/>
    <w:rsid w:val="002956FE"/>
    <w:rsid w:val="0029749D"/>
    <w:rsid w:val="002A0CC6"/>
    <w:rsid w:val="002A29B1"/>
    <w:rsid w:val="002A3835"/>
    <w:rsid w:val="002A6309"/>
    <w:rsid w:val="002B0070"/>
    <w:rsid w:val="002B3B86"/>
    <w:rsid w:val="002B65D7"/>
    <w:rsid w:val="002B67EA"/>
    <w:rsid w:val="002C0343"/>
    <w:rsid w:val="002C5C8C"/>
    <w:rsid w:val="002D01A9"/>
    <w:rsid w:val="002D178E"/>
    <w:rsid w:val="002E0D6E"/>
    <w:rsid w:val="002E3E4F"/>
    <w:rsid w:val="002E4027"/>
    <w:rsid w:val="002E6905"/>
    <w:rsid w:val="002F1A62"/>
    <w:rsid w:val="002F1AF5"/>
    <w:rsid w:val="00300C93"/>
    <w:rsid w:val="00312BF8"/>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5BC"/>
    <w:rsid w:val="00360722"/>
    <w:rsid w:val="00362C3C"/>
    <w:rsid w:val="00362CB1"/>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823"/>
    <w:rsid w:val="00647CC8"/>
    <w:rsid w:val="006515F6"/>
    <w:rsid w:val="00651830"/>
    <w:rsid w:val="0065334B"/>
    <w:rsid w:val="00653364"/>
    <w:rsid w:val="006549E8"/>
    <w:rsid w:val="00654EF2"/>
    <w:rsid w:val="00660DAF"/>
    <w:rsid w:val="0066503C"/>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0C29"/>
    <w:rsid w:val="007C520A"/>
    <w:rsid w:val="007C5E19"/>
    <w:rsid w:val="007D534D"/>
    <w:rsid w:val="007D72E0"/>
    <w:rsid w:val="007E47EE"/>
    <w:rsid w:val="007E5C33"/>
    <w:rsid w:val="007E727D"/>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F3D29"/>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C2C89"/>
    <w:rsid w:val="00AC3513"/>
    <w:rsid w:val="00AD154D"/>
    <w:rsid w:val="00AD38B3"/>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F3303"/>
    <w:rsid w:val="00D0044C"/>
    <w:rsid w:val="00D00CD1"/>
    <w:rsid w:val="00D1436B"/>
    <w:rsid w:val="00D20F4D"/>
    <w:rsid w:val="00D231AE"/>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oo.gl/9cwkgX" TargetMode="External"/><Relationship Id="rId84" Type="http://schemas.openxmlformats.org/officeDocument/2006/relationships/hyperlink" Target="https://www.youtube.com/watch?v=_Ix5oN8eC1E"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greggman/webgl-"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github.com/dataarts/dat.gui/blob/master/LICENSE" TargetMode="External"/><Relationship Id="rId79" Type="http://schemas.openxmlformats.org/officeDocument/2006/relationships/hyperlink" Target="https://www.khronos.org/opengles/2_X/"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youtube.com/watch?v=qslBNLeSPUc&amp;t=141s" TargetMode="Externa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SamuelSnowball/Major-Project/blob/master/Major%20Project/screenshots/yuidoc/index.png" TargetMode="External"/><Relationship Id="rId64" Type="http://schemas.openxmlformats.org/officeDocument/2006/relationships/image" Target="media/image55.png"/><Relationship Id="rId69" Type="http://schemas.openxmlformats.org/officeDocument/2006/relationships/hyperlink" Target="https://jquery.com/" TargetMode="External"/><Relationship Id="rId77" Type="http://schemas.openxmlformats.org/officeDocument/2006/relationships/hyperlink" Target="https://goo.gl/irYLwA"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github.com/josephg/noisejs" TargetMode="External"/><Relationship Id="rId80" Type="http://schemas.openxmlformats.org/officeDocument/2006/relationships/hyperlink" Target="http://www.c-" TargetMode="External"/><Relationship Id="rId85" Type="http://schemas.openxmlformats.org/officeDocument/2006/relationships/hyperlink" Target="http://dx.doi.org/10.1145/566570.566636"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github.com/jquery/jquery" TargetMode="External"/><Relationship Id="rId75" Type="http://schemas.openxmlformats.org/officeDocument/2006/relationships/hyperlink" Target="https://github.com/mrdoob/stats.js/" TargetMode="External"/><Relationship Id="rId83" Type="http://schemas.openxmlformats.org/officeDocument/2006/relationships/hyperlink" Target="https://www.youtube.com/watch?v=qslBNLeSPUc&amp;t=141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greggman/twgl.js/" TargetMode="External"/><Relationship Id="rId78" Type="http://schemas.openxmlformats.org/officeDocument/2006/relationships/hyperlink" Target="https://learnopengl.com/" TargetMode="External"/><Relationship Id="rId81" Type="http://schemas.openxmlformats.org/officeDocument/2006/relationships/hyperlink" Target="https://www.3dgep.com/wp-content/uploads/2011/07/View-Matrix.png" TargetMode="External"/><Relationship Id="rId8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73AE1A-2B7D-465D-A2BD-E563F6A73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6587</TotalTime>
  <Pages>66</Pages>
  <Words>20610</Words>
  <Characters>117480</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205</cp:revision>
  <cp:lastPrinted>2014-04-04T11:58:00Z</cp:lastPrinted>
  <dcterms:created xsi:type="dcterms:W3CDTF">2017-04-10T11:35:00Z</dcterms:created>
  <dcterms:modified xsi:type="dcterms:W3CDTF">2017-05-03T23:33:00Z</dcterms:modified>
</cp:coreProperties>
</file>