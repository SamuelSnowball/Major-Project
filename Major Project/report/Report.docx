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t>
      </w:r>
      <w:proofErr w:type="spellStart"/>
      <w:r>
        <w:rPr>
          <w:b/>
          <w:sz w:val="36"/>
          <w:lang w:val="en-US"/>
        </w:rPr>
        <w:t>WebGL</w:t>
      </w:r>
      <w:proofErr w:type="spellEnd"/>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D145A7" w:rsidP="008A08A1">
      <w:pPr>
        <w:jc w:val="center"/>
      </w:pPr>
      <w:r>
        <w:t>06</w:t>
      </w:r>
      <w:r w:rsidRPr="00D145A7">
        <w:rPr>
          <w:vertAlign w:val="superscript"/>
        </w:rPr>
        <w:t>th</w:t>
      </w:r>
      <w:r w:rsidR="003E4755">
        <w:t xml:space="preserve"> </w:t>
      </w:r>
      <w:r w:rsidR="00EB1C85">
        <w:t>May</w:t>
      </w:r>
      <w:r w:rsidR="003E4755">
        <w:t xml:space="preserve"> 2017</w:t>
      </w:r>
    </w:p>
    <w:p w:rsidR="004E63C0" w:rsidRDefault="004E63C0" w:rsidP="008A08A1">
      <w:pPr>
        <w:jc w:val="center"/>
      </w:pPr>
    </w:p>
    <w:p w:rsidR="004E63C0" w:rsidRDefault="00D145A7" w:rsidP="008A08A1">
      <w:pPr>
        <w:jc w:val="center"/>
      </w:pPr>
      <w:r>
        <w:t>Version 1.5</w:t>
      </w:r>
      <w:r w:rsidR="004E63C0">
        <w:t xml:space="preserve"> (</w:t>
      </w:r>
      <w:r>
        <w:t>Final</w:t>
      </w:r>
      <w:r w:rsidR="004E63C0">
        <w: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025A4B">
      <w:pPr>
        <w:jc w:val="both"/>
        <w:rPr>
          <w:lang w:val="en-US"/>
        </w:rPr>
      </w:pPr>
      <w:r w:rsidRPr="00911E8F">
        <w:rPr>
          <w:lang w:val="en-US"/>
        </w:rPr>
        <w:t xml:space="preserve">A prehistoric scene of Mars created in </w:t>
      </w:r>
      <w:proofErr w:type="spellStart"/>
      <w:r w:rsidRPr="00911E8F">
        <w:rPr>
          <w:lang w:val="en-US"/>
        </w:rPr>
        <w:t>WebGL</w:t>
      </w:r>
      <w:proofErr w:type="spellEnd"/>
      <w:r w:rsidRPr="00911E8F">
        <w:rPr>
          <w:lang w:val="en-US"/>
        </w:rPr>
        <w:t xml:space="preserve">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w:t>
      </w:r>
    </w:p>
    <w:p w:rsidR="00030B2E" w:rsidRDefault="00030B2E" w:rsidP="00025A4B">
      <w:pPr>
        <w:jc w:val="both"/>
        <w:rPr>
          <w:lang w:val="en-US"/>
        </w:rPr>
      </w:pPr>
    </w:p>
    <w:p w:rsidR="00030B2E" w:rsidRDefault="00030B2E" w:rsidP="00030B2E">
      <w:pPr>
        <w:pStyle w:val="Default"/>
        <w:jc w:val="both"/>
        <w:rPr>
          <w:rFonts w:ascii="Arial" w:hAnsi="Arial" w:cs="Arial"/>
          <w:sz w:val="22"/>
          <w:szCs w:val="22"/>
        </w:rPr>
      </w:pPr>
      <w:r>
        <w:rPr>
          <w:rFonts w:ascii="Arial" w:hAnsi="Arial" w:cs="Arial"/>
          <w:sz w:val="22"/>
          <w:szCs w:val="22"/>
        </w:rPr>
        <w:t>The</w:t>
      </w:r>
      <w:r w:rsidRPr="00911E8F">
        <w:rPr>
          <w:rFonts w:ascii="Arial" w:hAnsi="Arial" w:cs="Arial"/>
          <w:sz w:val="22"/>
          <w:szCs w:val="22"/>
        </w:rPr>
        <w:t xml:space="preserve">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 xml:space="preserve">to learn how computer graphics work. How can we display things that look like 3D, on a 2D screen? Most of the heavy lifting in graphics is done for us by the use of game engines and libraries. However these methods hide the details of how the graphics </w:t>
      </w:r>
      <w:r w:rsidR="00624E5B">
        <w:rPr>
          <w:rFonts w:ascii="Arial" w:hAnsi="Arial" w:cs="Arial"/>
          <w:sz w:val="22"/>
          <w:szCs w:val="22"/>
        </w:rPr>
        <w:t xml:space="preserve">actually </w:t>
      </w:r>
      <w:r>
        <w:rPr>
          <w:rFonts w:ascii="Arial" w:hAnsi="Arial" w:cs="Arial"/>
          <w:sz w:val="22"/>
          <w:szCs w:val="22"/>
        </w:rPr>
        <w:t xml:space="preserve">get displayed. They also do not give us much flexibility or control over the rendering </w:t>
      </w:r>
      <w:r w:rsidR="00624E5B">
        <w:rPr>
          <w:rFonts w:ascii="Arial" w:hAnsi="Arial" w:cs="Arial"/>
          <w:sz w:val="22"/>
          <w:szCs w:val="22"/>
        </w:rPr>
        <w:t>and</w:t>
      </w:r>
      <w:r>
        <w:rPr>
          <w:rFonts w:ascii="Arial" w:hAnsi="Arial" w:cs="Arial"/>
          <w:sz w:val="22"/>
          <w:szCs w:val="22"/>
        </w:rPr>
        <w:t xml:space="preserve"> efficiency of the scene. </w:t>
      </w:r>
      <w:r w:rsidR="00CD2957">
        <w:rPr>
          <w:rFonts w:ascii="Arial" w:hAnsi="Arial" w:cs="Arial"/>
          <w:sz w:val="22"/>
          <w:szCs w:val="22"/>
        </w:rPr>
        <w:t xml:space="preserve">There have been few projects developed from scratch with </w:t>
      </w:r>
      <w:proofErr w:type="spellStart"/>
      <w:r w:rsidR="00CD2957">
        <w:rPr>
          <w:rFonts w:ascii="Arial" w:hAnsi="Arial" w:cs="Arial"/>
          <w:sz w:val="22"/>
          <w:szCs w:val="22"/>
        </w:rPr>
        <w:t>WebGL</w:t>
      </w:r>
      <w:proofErr w:type="spellEnd"/>
      <w:r w:rsidR="00CD2957">
        <w:rPr>
          <w:rFonts w:ascii="Arial" w:hAnsi="Arial" w:cs="Arial"/>
          <w:sz w:val="22"/>
          <w:szCs w:val="22"/>
        </w:rPr>
        <w:t xml:space="preserve">. Most of the graphical scenes on the web use libraries to take care of the graphics for them. </w:t>
      </w:r>
    </w:p>
    <w:p w:rsidR="00030B2E" w:rsidRDefault="00030B2E" w:rsidP="00030B2E">
      <w:pPr>
        <w:pStyle w:val="Default"/>
        <w:jc w:val="both"/>
        <w:rPr>
          <w:rFonts w:ascii="Arial" w:hAnsi="Arial" w:cs="Arial"/>
          <w:sz w:val="22"/>
          <w:szCs w:val="22"/>
        </w:rPr>
      </w:pPr>
    </w:p>
    <w:p w:rsidR="00CD2957" w:rsidRPr="00CD2957" w:rsidRDefault="00CD2957" w:rsidP="00025A4B">
      <w:pPr>
        <w:jc w:val="both"/>
        <w:rPr>
          <w:szCs w:val="22"/>
        </w:rPr>
      </w:pPr>
      <w:r>
        <w:rPr>
          <w:szCs w:val="22"/>
        </w:rPr>
        <w:t xml:space="preserve">Most of the scenes features, such as instanced rendering and rendering to textures, have few online tutorials. Therefore this project is </w:t>
      </w:r>
      <w:r w:rsidR="00AC422B">
        <w:rPr>
          <w:szCs w:val="22"/>
        </w:rPr>
        <w:t xml:space="preserve">a </w:t>
      </w:r>
      <w:r>
        <w:rPr>
          <w:szCs w:val="22"/>
        </w:rPr>
        <w:t>useful</w:t>
      </w:r>
      <w:r w:rsidR="00AC422B">
        <w:rPr>
          <w:szCs w:val="22"/>
        </w:rPr>
        <w:t xml:space="preserve"> learning tool</w:t>
      </w:r>
      <w:r>
        <w:rPr>
          <w:szCs w:val="22"/>
        </w:rPr>
        <w:t xml:space="preserve"> as it demonstrates these complex techniques</w:t>
      </w:r>
      <w:r w:rsidR="00AC422B">
        <w:rPr>
          <w:szCs w:val="22"/>
        </w:rPr>
        <w:t>.</w:t>
      </w:r>
      <w:r>
        <w:rPr>
          <w:szCs w:val="22"/>
        </w:rPr>
        <w:t xml:space="preserve"> </w:t>
      </w:r>
    </w:p>
    <w:p w:rsidR="00030B2E" w:rsidRDefault="00030B2E" w:rsidP="00025A4B">
      <w:pPr>
        <w:jc w:val="both"/>
        <w:rPr>
          <w:lang w:val="en-US"/>
        </w:rPr>
      </w:pPr>
    </w:p>
    <w:p w:rsidR="00911E8F" w:rsidRPr="00911E8F" w:rsidRDefault="00911E8F" w:rsidP="00025A4B">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CE2E94">
        <w:rPr>
          <w:noProof/>
        </w:rPr>
        <w:t>Background, Analysis &amp; Process………………………………………...</w:t>
      </w:r>
      <w:r w:rsidR="00A72994">
        <w:rPr>
          <w:noProof/>
        </w:rPr>
        <w:t>5</w:t>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sidR="00A870E3">
        <w:rPr>
          <w:rFonts w:asciiTheme="minorHAnsi" w:hAnsiTheme="minorHAnsi" w:cstheme="minorBidi"/>
          <w:smallCaps w:val="0"/>
          <w:noProof/>
          <w:sz w:val="24"/>
          <w:szCs w:val="24"/>
          <w:lang w:val="en-US" w:eastAsia="en-US"/>
        </w:rPr>
        <w:t xml:space="preserve"> </w:t>
      </w:r>
      <w:r>
        <w:rPr>
          <w:noProof/>
          <w:lang w:val="en-US"/>
        </w:rPr>
        <w:t>background</w:t>
      </w:r>
      <w:r>
        <w:rPr>
          <w:noProof/>
        </w:rPr>
        <w:tab/>
      </w:r>
      <w:r w:rsidR="00A72994">
        <w:rPr>
          <w:noProof/>
        </w:rPr>
        <w:t>5</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 xml:space="preserve">. </w:t>
      </w:r>
      <w:r w:rsidR="00A33C46">
        <w:rPr>
          <w:noProof/>
          <w:lang w:val="en-US"/>
        </w:rPr>
        <w:t>related projects</w:t>
      </w:r>
      <w:r w:rsidR="00A33C46">
        <w:rPr>
          <w:noProof/>
        </w:rPr>
        <w:tab/>
      </w:r>
      <w:r w:rsidR="00A72994">
        <w:rPr>
          <w:noProof/>
        </w:rPr>
        <w:t>5</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2</w:t>
      </w:r>
      <w:r w:rsidR="00A33C46">
        <w:rPr>
          <w:noProof/>
          <w:lang w:val="en-US"/>
        </w:rPr>
        <w:t>.  language research and comparisons</w:t>
      </w:r>
      <w:r w:rsidR="00A33C46">
        <w:rPr>
          <w:noProof/>
        </w:rPr>
        <w:tab/>
      </w:r>
      <w:r w:rsidR="00A72994">
        <w:rPr>
          <w:noProof/>
        </w:rPr>
        <w:t>5</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3</w:t>
      </w:r>
      <w:r w:rsidR="00A33C46">
        <w:rPr>
          <w:noProof/>
          <w:lang w:val="en-US"/>
        </w:rPr>
        <w:t>.</w:t>
      </w:r>
      <w:r>
        <w:rPr>
          <w:noProof/>
          <w:lang w:val="en-US"/>
        </w:rPr>
        <w:t xml:space="preserve"> </w:t>
      </w:r>
      <w:r w:rsidR="00A33C46">
        <w:rPr>
          <w:noProof/>
          <w:lang w:val="en-US"/>
        </w:rPr>
        <w:t xml:space="preserve">webgl </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4</w:t>
      </w:r>
      <w:r w:rsidR="00A33C46">
        <w:rPr>
          <w:noProof/>
          <w:lang w:val="en-US"/>
        </w:rPr>
        <w:t>.</w:t>
      </w:r>
      <w:r>
        <w:rPr>
          <w:noProof/>
          <w:lang w:val="en-US"/>
        </w:rPr>
        <w:t xml:space="preserve"> </w:t>
      </w:r>
      <w:r w:rsidR="00A33C46">
        <w:rPr>
          <w:noProof/>
          <w:lang w:val="en-US"/>
        </w:rPr>
        <w:t>webgl requirements</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5</w:t>
      </w:r>
      <w:r w:rsidR="00A33C46">
        <w:rPr>
          <w:noProof/>
          <w:lang w:val="en-US"/>
        </w:rPr>
        <w:t>.</w:t>
      </w:r>
      <w:r>
        <w:rPr>
          <w:noProof/>
          <w:lang w:val="en-US"/>
        </w:rPr>
        <w:t xml:space="preserve"> </w:t>
      </w:r>
      <w:r w:rsidR="00A33C46">
        <w:rPr>
          <w:noProof/>
          <w:lang w:val="en-US"/>
        </w:rPr>
        <w:t>benefits of webgl</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6</w:t>
      </w:r>
      <w:r w:rsidR="00A33C46">
        <w:rPr>
          <w:noProof/>
          <w:lang w:val="en-US"/>
        </w:rPr>
        <w:t>.</w:t>
      </w:r>
      <w:r>
        <w:rPr>
          <w:noProof/>
          <w:lang w:val="en-US"/>
        </w:rPr>
        <w:t xml:space="preserve"> </w:t>
      </w:r>
      <w:r w:rsidR="00A33C46">
        <w:rPr>
          <w:noProof/>
          <w:lang w:val="en-US"/>
        </w:rPr>
        <w:t>benefits of working within a browser</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CE305B" w:rsidRP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7</w:t>
      </w:r>
      <w:r w:rsidR="00A33C46">
        <w:rPr>
          <w:noProof/>
          <w:lang w:val="en-US"/>
        </w:rPr>
        <w:t>.</w:t>
      </w:r>
      <w:r>
        <w:rPr>
          <w:noProof/>
          <w:lang w:val="en-US"/>
        </w:rPr>
        <w:t xml:space="preserve"> </w:t>
      </w:r>
      <w:r w:rsidR="00A33C46">
        <w:rPr>
          <w:noProof/>
          <w:lang w:val="en-US"/>
        </w:rPr>
        <w:t>cartesian space</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8</w:t>
      </w:r>
      <w:r w:rsidR="00A33C46">
        <w:rPr>
          <w:noProof/>
          <w:lang w:val="en-US"/>
        </w:rPr>
        <w:t>.</w:t>
      </w:r>
      <w:r>
        <w:rPr>
          <w:noProof/>
          <w:lang w:val="en-US"/>
        </w:rPr>
        <w:t xml:space="preserve"> </w:t>
      </w:r>
      <w:r w:rsidR="00A33C46">
        <w:rPr>
          <w:noProof/>
          <w:lang w:val="en-US"/>
        </w:rPr>
        <w:t>vectors</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9</w:t>
      </w:r>
      <w:r w:rsidR="00A33C46">
        <w:rPr>
          <w:noProof/>
          <w:lang w:val="en-US"/>
        </w:rPr>
        <w:t>.</w:t>
      </w:r>
      <w:r>
        <w:rPr>
          <w:noProof/>
          <w:lang w:val="en-US"/>
        </w:rPr>
        <w:t xml:space="preserve"> </w:t>
      </w:r>
      <w:r w:rsidR="00A33C46">
        <w:rPr>
          <w:noProof/>
          <w:lang w:val="en-US"/>
        </w:rPr>
        <w:t>model to world</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0</w:t>
      </w:r>
      <w:r w:rsidR="00A33C46">
        <w:rPr>
          <w:noProof/>
          <w:lang w:val="en-US"/>
        </w:rPr>
        <w:t>.</w:t>
      </w:r>
      <w:r>
        <w:rPr>
          <w:noProof/>
          <w:lang w:val="en-US"/>
        </w:rPr>
        <w:t xml:space="preserve"> </w:t>
      </w:r>
      <w:r w:rsidR="00A33C46">
        <w:rPr>
          <w:noProof/>
          <w:lang w:val="en-US"/>
        </w:rPr>
        <w:t>world to view</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1</w:t>
      </w:r>
      <w:r w:rsidR="00A33C46">
        <w:rPr>
          <w:noProof/>
          <w:lang w:val="en-US"/>
        </w:rPr>
        <w:t>.</w:t>
      </w:r>
      <w:r>
        <w:rPr>
          <w:noProof/>
          <w:lang w:val="en-US"/>
        </w:rPr>
        <w:t xml:space="preserve"> </w:t>
      </w:r>
      <w:r w:rsidR="00A33C46">
        <w:rPr>
          <w:noProof/>
          <w:lang w:val="en-US"/>
        </w:rPr>
        <w:t>view to projection</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2</w:t>
      </w:r>
      <w:r w:rsidR="00A33C46">
        <w:rPr>
          <w:noProof/>
          <w:lang w:val="en-US"/>
        </w:rPr>
        <w:t>.</w:t>
      </w:r>
      <w:r>
        <w:rPr>
          <w:noProof/>
          <w:lang w:val="en-US"/>
        </w:rPr>
        <w:t xml:space="preserve"> </w:t>
      </w:r>
      <w:r w:rsidR="00A33C46">
        <w:rPr>
          <w:noProof/>
          <w:lang w:val="en-US"/>
        </w:rPr>
        <w:t>vertex buffer objects</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3</w:t>
      </w:r>
      <w:r w:rsidR="00A33C46">
        <w:rPr>
          <w:noProof/>
          <w:lang w:val="en-US"/>
        </w:rPr>
        <w:t>.</w:t>
      </w:r>
      <w:r>
        <w:rPr>
          <w:noProof/>
          <w:lang w:val="en-US"/>
        </w:rPr>
        <w:t xml:space="preserve"> </w:t>
      </w:r>
      <w:r w:rsidR="00A33C46">
        <w:rPr>
          <w:noProof/>
          <w:lang w:val="en-US"/>
        </w:rPr>
        <w:t>shaders and programs</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4</w:t>
      </w:r>
      <w:r w:rsidR="00A33C46">
        <w:rPr>
          <w:noProof/>
          <w:lang w:val="en-US"/>
        </w:rPr>
        <w:t>.</w:t>
      </w:r>
      <w:r>
        <w:rPr>
          <w:noProof/>
          <w:lang w:val="en-US"/>
        </w:rPr>
        <w:t xml:space="preserve"> </w:t>
      </w:r>
      <w:r w:rsidR="00A33C46">
        <w:rPr>
          <w:noProof/>
          <w:lang w:val="en-US"/>
        </w:rPr>
        <w:t>glsl types</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5</w:t>
      </w:r>
      <w:r w:rsidR="00A33C46">
        <w:rPr>
          <w:noProof/>
          <w:lang w:val="en-US"/>
        </w:rPr>
        <w:t>.</w:t>
      </w:r>
      <w:r>
        <w:rPr>
          <w:noProof/>
          <w:lang w:val="en-US"/>
        </w:rPr>
        <w:t xml:space="preserve"> </w:t>
      </w:r>
      <w:r w:rsidR="00A33C46">
        <w:rPr>
          <w:noProof/>
          <w:lang w:val="en-US"/>
        </w:rPr>
        <w:t>fixed function vs programmable graphics pipeline</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6</w:t>
      </w:r>
      <w:r w:rsidR="00A33C46">
        <w:rPr>
          <w:noProof/>
          <w:lang w:val="en-US"/>
        </w:rPr>
        <w:t>.</w:t>
      </w:r>
      <w:r>
        <w:rPr>
          <w:noProof/>
          <w:lang w:val="en-US"/>
        </w:rPr>
        <w:t xml:space="preserve"> </w:t>
      </w:r>
      <w:r w:rsidR="00A33C46">
        <w:rPr>
          <w:noProof/>
          <w:lang w:val="en-US"/>
        </w:rPr>
        <w:t>programmable graphics pipeline</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D60CF3">
        <w:rPr>
          <w:i/>
          <w:noProof/>
          <w:lang w:val="en-US"/>
        </w:rPr>
        <w:t>6</w:t>
      </w:r>
      <w:r w:rsidR="00A33C46" w:rsidRPr="00A72994">
        <w:rPr>
          <w:i/>
          <w:noProof/>
          <w:lang w:val="en-US"/>
        </w:rPr>
        <w:t>.</w:t>
      </w:r>
      <w:r w:rsidR="00D60CF3">
        <w:rPr>
          <w:i/>
          <w:noProof/>
          <w:lang w:val="en-US"/>
        </w:rPr>
        <w:t>1.</w:t>
      </w:r>
      <w:r w:rsidR="00402C5E">
        <w:rPr>
          <w:rFonts w:asciiTheme="minorHAnsi" w:hAnsiTheme="minorHAnsi" w:cstheme="minorBidi"/>
          <w:i/>
          <w:smallCaps w:val="0"/>
          <w:noProof/>
          <w:sz w:val="24"/>
          <w:szCs w:val="24"/>
          <w:lang w:val="en-US" w:eastAsia="en-US"/>
        </w:rPr>
        <w:t xml:space="preserve"> </w:t>
      </w:r>
      <w:r w:rsidR="00A33C46" w:rsidRPr="00A72994">
        <w:rPr>
          <w:i/>
          <w:noProof/>
          <w:lang w:val="en-US"/>
        </w:rPr>
        <w:t>Stage 1 - data input and binding</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D60CF3">
        <w:rPr>
          <w:i/>
          <w:noProof/>
          <w:lang w:val="en-US"/>
        </w:rPr>
        <w:t>6.2</w:t>
      </w:r>
      <w:r w:rsidR="00402C5E">
        <w:rPr>
          <w:i/>
          <w:noProof/>
          <w:lang w:val="en-US"/>
        </w:rPr>
        <w:t>.</w:t>
      </w:r>
      <w:r w:rsidR="00A72994" w:rsidRPr="00A72994">
        <w:rPr>
          <w:i/>
          <w:noProof/>
          <w:lang w:val="en-US"/>
        </w:rPr>
        <w:t xml:space="preserve"> </w:t>
      </w:r>
      <w:r w:rsidR="00A33C46" w:rsidRPr="00A72994">
        <w:rPr>
          <w:i/>
          <w:noProof/>
          <w:lang w:val="en-US"/>
        </w:rPr>
        <w:t>Stage 2 - vertex shader</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402C5E">
        <w:rPr>
          <w:i/>
          <w:noProof/>
          <w:lang w:val="en-US"/>
        </w:rPr>
        <w:t xml:space="preserve">6.3. </w:t>
      </w:r>
      <w:r w:rsidR="00A33C46" w:rsidRPr="00A72994">
        <w:rPr>
          <w:i/>
          <w:noProof/>
          <w:lang w:val="en-US"/>
        </w:rPr>
        <w:t>Stage 3 - primitive assembly</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D60CF3">
        <w:rPr>
          <w:i/>
          <w:noProof/>
          <w:lang w:val="en-US"/>
        </w:rPr>
        <w:t>6.4.</w:t>
      </w:r>
      <w:r w:rsidR="00A72994" w:rsidRPr="00A72994">
        <w:rPr>
          <w:rFonts w:asciiTheme="minorHAnsi" w:hAnsiTheme="minorHAnsi" w:cstheme="minorBidi"/>
          <w:i/>
          <w:smallCaps w:val="0"/>
          <w:noProof/>
          <w:sz w:val="24"/>
          <w:szCs w:val="24"/>
          <w:lang w:val="en-US" w:eastAsia="en-US"/>
        </w:rPr>
        <w:t xml:space="preserve"> </w:t>
      </w:r>
      <w:r w:rsidR="00A33C46" w:rsidRPr="00A72994">
        <w:rPr>
          <w:i/>
          <w:noProof/>
          <w:lang w:val="en-US"/>
        </w:rPr>
        <w:t>Stage 4 - fragment shader</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w:t>
      </w:r>
      <w:r w:rsidR="00D60CF3">
        <w:rPr>
          <w:i/>
          <w:noProof/>
          <w:lang w:val="en-US"/>
        </w:rPr>
        <w:t>16.5.</w:t>
      </w:r>
      <w:r w:rsidR="00A72994" w:rsidRPr="00A72994">
        <w:rPr>
          <w:rFonts w:asciiTheme="minorHAnsi" w:hAnsiTheme="minorHAnsi" w:cstheme="minorBidi"/>
          <w:i/>
          <w:smallCaps w:val="0"/>
          <w:noProof/>
          <w:sz w:val="24"/>
          <w:szCs w:val="24"/>
          <w:lang w:val="en-US" w:eastAsia="en-US"/>
        </w:rPr>
        <w:t xml:space="preserve"> </w:t>
      </w:r>
      <w:r w:rsidR="00A33C46" w:rsidRPr="00A72994">
        <w:rPr>
          <w:i/>
          <w:noProof/>
          <w:lang w:val="en-US"/>
        </w:rPr>
        <w:t>Stage 5 - fragment testing and the depth duffer</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Pr="00A72994" w:rsidRDefault="00A72994"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D60CF3">
        <w:rPr>
          <w:i/>
          <w:noProof/>
          <w:lang w:val="en-US"/>
        </w:rPr>
        <w:t>6.6.</w:t>
      </w:r>
      <w:r w:rsidRPr="00A72994">
        <w:rPr>
          <w:rFonts w:asciiTheme="minorHAnsi" w:hAnsiTheme="minorHAnsi" w:cstheme="minorBidi"/>
          <w:i/>
          <w:smallCaps w:val="0"/>
          <w:noProof/>
          <w:sz w:val="24"/>
          <w:szCs w:val="24"/>
          <w:lang w:val="en-US" w:eastAsia="en-US"/>
        </w:rPr>
        <w:t xml:space="preserve"> </w:t>
      </w:r>
      <w:r w:rsidR="00A33C46" w:rsidRPr="00A72994">
        <w:rPr>
          <w:i/>
          <w:noProof/>
          <w:lang w:val="en-US"/>
        </w:rPr>
        <w:t>Stage 6 - tpdating the frame buffer</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7</w:t>
      </w:r>
      <w:r w:rsidR="00A33C46">
        <w:rPr>
          <w:noProof/>
          <w:lang w:val="en-US"/>
        </w:rPr>
        <w:t>.</w:t>
      </w:r>
      <w:r>
        <w:rPr>
          <w:noProof/>
          <w:lang w:val="en-US"/>
        </w:rPr>
        <w:t xml:space="preserve"> </w:t>
      </w:r>
      <w:r w:rsidR="00A33C46">
        <w:rPr>
          <w:noProof/>
          <w:lang w:val="en-US"/>
        </w:rPr>
        <w:t>texture mapping</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8</w:t>
      </w:r>
      <w:r w:rsidR="00A33C46">
        <w:rPr>
          <w:noProof/>
          <w:lang w:val="en-US"/>
        </w:rPr>
        <w:t>.</w:t>
      </w:r>
      <w:r>
        <w:rPr>
          <w:noProof/>
          <w:lang w:val="en-US"/>
        </w:rPr>
        <w:t xml:space="preserve"> </w:t>
      </w:r>
      <w:r w:rsidR="00A33C46">
        <w:rPr>
          <w:noProof/>
          <w:lang w:val="en-US"/>
        </w:rPr>
        <w:t>lighting</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2D0B2F" w:rsidRPr="005F6F37" w:rsidRDefault="00D60CF3"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9</w:t>
      </w:r>
      <w:r w:rsidR="00A33C46">
        <w:rPr>
          <w:noProof/>
          <w:lang w:val="en-US"/>
        </w:rPr>
        <w:t>.</w:t>
      </w:r>
      <w:r>
        <w:rPr>
          <w:noProof/>
          <w:lang w:val="en-US"/>
        </w:rPr>
        <w:t xml:space="preserve"> </w:t>
      </w:r>
      <w:r w:rsidR="00A33C46">
        <w:rPr>
          <w:noProof/>
          <w:lang w:val="en-US"/>
        </w:rPr>
        <w:t>noise</w:t>
      </w:r>
      <w:r w:rsidR="00A33C46">
        <w:rPr>
          <w:noProof/>
        </w:rPr>
        <w:tab/>
      </w:r>
      <w:r w:rsidR="00A33C46">
        <w:rPr>
          <w:noProof/>
        </w:rPr>
        <w:fldChar w:fldCharType="begin"/>
      </w:r>
      <w:r w:rsidR="00A33C46">
        <w:rPr>
          <w:noProof/>
        </w:rPr>
        <w:instrText xml:space="preserve"> PAGEREF _Toc476088425 \h </w:instrText>
      </w:r>
      <w:r w:rsidR="00A33C46">
        <w:rPr>
          <w:noProof/>
        </w:rPr>
      </w:r>
      <w:r w:rsidR="00A33C46">
        <w:rPr>
          <w:noProof/>
        </w:rPr>
        <w:fldChar w:fldCharType="separate"/>
      </w:r>
      <w:r w:rsidR="00A33C46">
        <w:rPr>
          <w:noProof/>
        </w:rPr>
        <w:t>3</w:t>
      </w:r>
      <w:r w:rsidR="00A33C46">
        <w:rPr>
          <w:noProof/>
        </w:rPr>
        <w:fldChar w:fldCharType="end"/>
      </w:r>
    </w:p>
    <w:p w:rsidR="005F6F37" w:rsidRDefault="005F6F37" w:rsidP="005F6F37">
      <w:pPr>
        <w:pStyle w:val="TOC2"/>
        <w:tabs>
          <w:tab w:val="left" w:pos="880"/>
          <w:tab w:val="right" w:leader="dot" w:pos="8290"/>
        </w:tabs>
        <w:rPr>
          <w:noProof/>
        </w:rPr>
      </w:pPr>
      <w:r>
        <w:rPr>
          <w:noProof/>
          <w:lang w:val="en-US"/>
        </w:rPr>
        <w:t>1</w:t>
      </w:r>
      <w:r w:rsidR="00D60CF3">
        <w:rPr>
          <w:noProof/>
          <w:lang w:val="en-US"/>
        </w:rPr>
        <w:t>.2</w:t>
      </w:r>
      <w:r>
        <w:rPr>
          <w:noProof/>
          <w:lang w:val="en-US"/>
        </w:rPr>
        <w:t>.</w:t>
      </w:r>
      <w:r w:rsidR="00D60CF3">
        <w:rPr>
          <w:noProof/>
          <w:lang w:val="en-US"/>
        </w:rPr>
        <w:t xml:space="preserve"> </w:t>
      </w:r>
      <w:r>
        <w:rPr>
          <w:noProof/>
          <w:lang w:val="en-US"/>
        </w:rPr>
        <w:t>analysis</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D60CF3" w:rsidRDefault="00D60CF3" w:rsidP="005F6F37">
      <w:pPr>
        <w:pStyle w:val="TOC2"/>
        <w:tabs>
          <w:tab w:val="left" w:pos="880"/>
          <w:tab w:val="right" w:leader="dot" w:pos="8290"/>
        </w:tabs>
        <w:rPr>
          <w:i/>
          <w:noProof/>
        </w:rPr>
      </w:pPr>
      <w:r w:rsidRPr="00D60CF3">
        <w:rPr>
          <w:i/>
          <w:noProof/>
          <w:lang w:val="en-US"/>
        </w:rPr>
        <w:t xml:space="preserve">    </w:t>
      </w:r>
      <w:r w:rsidR="005F6F37" w:rsidRPr="00D60CF3">
        <w:rPr>
          <w:i/>
          <w:noProof/>
          <w:lang w:val="en-US"/>
        </w:rPr>
        <w:t>1</w:t>
      </w:r>
      <w:r>
        <w:rPr>
          <w:i/>
          <w:noProof/>
          <w:lang w:val="en-US"/>
        </w:rPr>
        <w:t>.2</w:t>
      </w:r>
      <w:r w:rsidR="005F6F37" w:rsidRPr="00D60CF3">
        <w:rPr>
          <w:i/>
          <w:noProof/>
          <w:lang w:val="en-US"/>
        </w:rPr>
        <w:t>.1</w:t>
      </w:r>
      <w:r>
        <w:rPr>
          <w:i/>
          <w:noProof/>
          <w:lang w:val="en-US"/>
        </w:rPr>
        <w:t>.</w:t>
      </w:r>
      <w:r w:rsidRPr="00D60CF3">
        <w:rPr>
          <w:i/>
          <w:noProof/>
          <w:lang w:val="en-US"/>
        </w:rPr>
        <w:t xml:space="preserve"> </w:t>
      </w:r>
      <w:r w:rsidR="005F6F37" w:rsidRPr="00D60CF3">
        <w:rPr>
          <w:i/>
          <w:noProof/>
          <w:lang w:val="en-US"/>
        </w:rPr>
        <w:t>alternative approaches</w:t>
      </w:r>
      <w:r w:rsidR="005F6F37" w:rsidRPr="00D60CF3">
        <w:rPr>
          <w:i/>
          <w:noProof/>
        </w:rPr>
        <w:tab/>
      </w:r>
      <w:r w:rsidR="005F6F37" w:rsidRPr="00D60CF3">
        <w:rPr>
          <w:i/>
          <w:noProof/>
        </w:rPr>
        <w:fldChar w:fldCharType="begin"/>
      </w:r>
      <w:r w:rsidR="005F6F37" w:rsidRPr="00D60CF3">
        <w:rPr>
          <w:i/>
          <w:noProof/>
        </w:rPr>
        <w:instrText xml:space="preserve"> PAGEREF _Toc476088425 \h </w:instrText>
      </w:r>
      <w:r w:rsidR="005F6F37" w:rsidRPr="00D60CF3">
        <w:rPr>
          <w:i/>
          <w:noProof/>
        </w:rPr>
      </w:r>
      <w:r w:rsidR="005F6F37" w:rsidRPr="00D60CF3">
        <w:rPr>
          <w:i/>
          <w:noProof/>
        </w:rPr>
        <w:fldChar w:fldCharType="separate"/>
      </w:r>
      <w:r w:rsidR="005F6F37" w:rsidRPr="00D60CF3">
        <w:rPr>
          <w:i/>
          <w:noProof/>
        </w:rPr>
        <w:t>3</w:t>
      </w:r>
      <w:r w:rsidR="005F6F37" w:rsidRPr="00D60CF3">
        <w:rPr>
          <w:i/>
          <w:noProof/>
        </w:rPr>
        <w:fldChar w:fldCharType="end"/>
      </w:r>
    </w:p>
    <w:p w:rsidR="005F6F37" w:rsidRPr="00D60CF3" w:rsidRDefault="00D60CF3"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D60CF3">
        <w:rPr>
          <w:i/>
          <w:noProof/>
          <w:lang w:val="en-US"/>
        </w:rPr>
        <w:t xml:space="preserve"> </w:t>
      </w:r>
      <w:r w:rsidR="00A72994" w:rsidRPr="00D60CF3">
        <w:rPr>
          <w:i/>
          <w:noProof/>
          <w:lang w:val="en-US"/>
        </w:rPr>
        <w:t xml:space="preserve"> </w:t>
      </w:r>
      <w:r w:rsidRPr="00D60CF3">
        <w:rPr>
          <w:i/>
          <w:noProof/>
          <w:lang w:val="en-US"/>
        </w:rPr>
        <w:t xml:space="preserve">  </w:t>
      </w:r>
      <w:r w:rsidR="005F6F37" w:rsidRPr="00D60CF3">
        <w:rPr>
          <w:i/>
          <w:noProof/>
          <w:lang w:val="en-US"/>
        </w:rPr>
        <w:t>1</w:t>
      </w:r>
      <w:r>
        <w:rPr>
          <w:i/>
          <w:noProof/>
          <w:lang w:val="en-US"/>
        </w:rPr>
        <w:t>.2</w:t>
      </w:r>
      <w:r w:rsidR="005F6F37" w:rsidRPr="00D60CF3">
        <w:rPr>
          <w:i/>
          <w:noProof/>
          <w:lang w:val="en-US"/>
        </w:rPr>
        <w:t>.</w:t>
      </w:r>
      <w:r>
        <w:rPr>
          <w:i/>
          <w:noProof/>
          <w:lang w:val="en-US"/>
        </w:rPr>
        <w:t>2.</w:t>
      </w:r>
      <w:r w:rsidRPr="00D60CF3">
        <w:rPr>
          <w:i/>
          <w:noProof/>
          <w:lang w:val="en-US"/>
        </w:rPr>
        <w:t xml:space="preserve"> </w:t>
      </w:r>
      <w:r w:rsidR="005F6F37" w:rsidRPr="00D60CF3">
        <w:rPr>
          <w:i/>
          <w:noProof/>
          <w:lang w:val="en-US"/>
        </w:rPr>
        <w:t>security</w:t>
      </w:r>
      <w:r w:rsidR="005F6F37" w:rsidRPr="00D60CF3">
        <w:rPr>
          <w:i/>
          <w:noProof/>
        </w:rPr>
        <w:tab/>
      </w:r>
      <w:r w:rsidR="005F6F37" w:rsidRPr="00D60CF3">
        <w:rPr>
          <w:i/>
          <w:noProof/>
        </w:rPr>
        <w:fldChar w:fldCharType="begin"/>
      </w:r>
      <w:r w:rsidR="005F6F37" w:rsidRPr="00D60CF3">
        <w:rPr>
          <w:i/>
          <w:noProof/>
        </w:rPr>
        <w:instrText xml:space="preserve"> PAGEREF _Toc476088425 \h </w:instrText>
      </w:r>
      <w:r w:rsidR="005F6F37" w:rsidRPr="00D60CF3">
        <w:rPr>
          <w:i/>
          <w:noProof/>
        </w:rPr>
      </w:r>
      <w:r w:rsidR="005F6F37" w:rsidRPr="00D60CF3">
        <w:rPr>
          <w:i/>
          <w:noProof/>
        </w:rPr>
        <w:fldChar w:fldCharType="separate"/>
      </w:r>
      <w:r w:rsidR="005F6F37" w:rsidRPr="00D60CF3">
        <w:rPr>
          <w:i/>
          <w:noProof/>
        </w:rPr>
        <w:t>3</w:t>
      </w:r>
      <w:r w:rsidR="005F6F37" w:rsidRPr="00D60CF3">
        <w:rPr>
          <w:i/>
          <w:noProof/>
        </w:rPr>
        <w:fldChar w:fldCharType="end"/>
      </w:r>
    </w:p>
    <w:p w:rsid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00D60CF3">
        <w:rPr>
          <w:noProof/>
          <w:lang w:val="en-US"/>
        </w:rPr>
        <w:t>.3</w:t>
      </w:r>
      <w:r>
        <w:rPr>
          <w:noProof/>
          <w:lang w:val="en-US"/>
        </w:rPr>
        <w:t>.</w:t>
      </w:r>
      <w:r w:rsidR="00D60CF3">
        <w:rPr>
          <w:noProof/>
          <w:lang w:val="en-US"/>
        </w:rPr>
        <w:t xml:space="preserve">  </w:t>
      </w:r>
      <w:r>
        <w:rPr>
          <w:noProof/>
          <w:lang w:val="en-US"/>
        </w:rPr>
        <w:t>process</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3B73E3" w:rsidRDefault="00D60CF3">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5F6F37">
        <w:rPr>
          <w:noProof/>
          <w:lang w:val="en-US"/>
        </w:rPr>
        <w:t>1</w:t>
      </w:r>
      <w:r>
        <w:rPr>
          <w:noProof/>
          <w:lang w:val="en-US"/>
        </w:rPr>
        <w:t>.3.1</w:t>
      </w:r>
      <w:r w:rsidR="005F6F37">
        <w:rPr>
          <w:noProof/>
          <w:lang w:val="en-US"/>
        </w:rPr>
        <w:t>.</w:t>
      </w:r>
      <w:r>
        <w:rPr>
          <w:noProof/>
          <w:lang w:val="en-US"/>
        </w:rPr>
        <w:t xml:space="preserve"> </w:t>
      </w:r>
      <w:r w:rsidR="005F6F37">
        <w:rPr>
          <w:noProof/>
          <w:lang w:val="en-US"/>
        </w:rPr>
        <w:t>scrum</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5F6F37" w:rsidRDefault="000B2CE6"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2</w:t>
      </w:r>
      <w:r w:rsidR="005F6F37" w:rsidRPr="009C0CCF">
        <w:rPr>
          <w:noProof/>
          <w:lang w:val="en-US"/>
        </w:rPr>
        <w:t>.1.</w:t>
      </w:r>
      <w:r>
        <w:rPr>
          <w:rFonts w:asciiTheme="minorHAnsi" w:hAnsiTheme="minorHAnsi" w:cstheme="minorBidi"/>
          <w:smallCaps w:val="0"/>
          <w:noProof/>
          <w:sz w:val="24"/>
          <w:szCs w:val="24"/>
          <w:lang w:val="en-US" w:eastAsia="en-US"/>
        </w:rPr>
        <w:t xml:space="preserve"> </w:t>
      </w:r>
      <w:r w:rsidR="005F6F37">
        <w:rPr>
          <w:noProof/>
          <w:lang w:val="en-US"/>
        </w:rPr>
        <w:t>overall architecture</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0B2CE6"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2.2</w:t>
      </w:r>
      <w:r w:rsidR="005F6F37" w:rsidRPr="009C0CCF">
        <w:rPr>
          <w:noProof/>
          <w:lang w:val="en-US"/>
        </w:rPr>
        <w:t>.</w:t>
      </w:r>
      <w:r>
        <w:rPr>
          <w:rFonts w:asciiTheme="minorHAnsi" w:hAnsiTheme="minorHAnsi" w:cstheme="minorBidi"/>
          <w:smallCaps w:val="0"/>
          <w:noProof/>
          <w:sz w:val="24"/>
          <w:szCs w:val="24"/>
          <w:lang w:val="en-US" w:eastAsia="en-US"/>
        </w:rPr>
        <w:t xml:space="preserve"> </w:t>
      </w:r>
      <w:r w:rsidR="005F6F37">
        <w:rPr>
          <w:noProof/>
          <w:lang w:val="en-US"/>
        </w:rPr>
        <w:t>detailed design</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0B2CE6" w:rsidRDefault="000B2CE6" w:rsidP="005F6F37">
      <w:pPr>
        <w:pStyle w:val="TOC2"/>
        <w:tabs>
          <w:tab w:val="left" w:pos="880"/>
          <w:tab w:val="right" w:leader="dot" w:pos="8290"/>
        </w:tabs>
        <w:rPr>
          <w:rFonts w:asciiTheme="minorHAnsi" w:hAnsiTheme="minorHAnsi" w:cstheme="minorBidi"/>
          <w:i/>
          <w:smallCaps w:val="0"/>
          <w:noProof/>
          <w:sz w:val="24"/>
          <w:szCs w:val="24"/>
          <w:lang w:val="en-US" w:eastAsia="en-US"/>
        </w:rPr>
      </w:pPr>
      <w:r>
        <w:rPr>
          <w:noProof/>
          <w:lang w:val="en-US"/>
        </w:rPr>
        <w:t xml:space="preserve">    </w:t>
      </w:r>
      <w:r w:rsidRPr="000B2CE6">
        <w:rPr>
          <w:i/>
          <w:noProof/>
          <w:lang w:val="en-US"/>
        </w:rPr>
        <w:t>2.2</w:t>
      </w:r>
      <w:r w:rsidR="005F6F37" w:rsidRPr="000B2CE6">
        <w:rPr>
          <w:i/>
          <w:noProof/>
          <w:lang w:val="en-US"/>
        </w:rPr>
        <w:t>.1.</w:t>
      </w:r>
      <w:r w:rsidRPr="000B2CE6">
        <w:rPr>
          <w:rFonts w:asciiTheme="minorHAnsi" w:hAnsiTheme="minorHAnsi" w:cstheme="minorBidi"/>
          <w:i/>
          <w:smallCaps w:val="0"/>
          <w:noProof/>
          <w:sz w:val="24"/>
          <w:szCs w:val="24"/>
          <w:lang w:val="en-US" w:eastAsia="en-US"/>
        </w:rPr>
        <w:t xml:space="preserve"> </w:t>
      </w:r>
      <w:r w:rsidR="005F6F37" w:rsidRPr="000B2CE6">
        <w:rPr>
          <w:i/>
          <w:noProof/>
          <w:lang w:val="en-US"/>
        </w:rPr>
        <w:t>even more detail</w:t>
      </w:r>
      <w:r w:rsidR="005F6F37" w:rsidRPr="000B2CE6">
        <w:rPr>
          <w:i/>
          <w:noProof/>
        </w:rPr>
        <w:tab/>
      </w:r>
      <w:r w:rsidR="005F6F37" w:rsidRPr="000B2CE6">
        <w:rPr>
          <w:i/>
          <w:noProof/>
        </w:rPr>
        <w:fldChar w:fldCharType="begin"/>
      </w:r>
      <w:r w:rsidR="005F6F37" w:rsidRPr="000B2CE6">
        <w:rPr>
          <w:i/>
          <w:noProof/>
        </w:rPr>
        <w:instrText xml:space="preserve"> PAGEREF _Toc476088425 \h </w:instrText>
      </w:r>
      <w:r w:rsidR="005F6F37" w:rsidRPr="000B2CE6">
        <w:rPr>
          <w:i/>
          <w:noProof/>
        </w:rPr>
      </w:r>
      <w:r w:rsidR="005F6F37" w:rsidRPr="000B2CE6">
        <w:rPr>
          <w:i/>
          <w:noProof/>
        </w:rPr>
        <w:fldChar w:fldCharType="separate"/>
      </w:r>
      <w:r w:rsidR="005F6F37" w:rsidRPr="000B2CE6">
        <w:rPr>
          <w:i/>
          <w:noProof/>
        </w:rPr>
        <w:t>3</w:t>
      </w:r>
      <w:r w:rsidR="005F6F37" w:rsidRPr="000B2CE6">
        <w:rPr>
          <w:i/>
          <w:noProof/>
        </w:rPr>
        <w:fldChar w:fldCharType="end"/>
      </w:r>
    </w:p>
    <w:p w:rsidR="003B73E3" w:rsidRDefault="003B73E3">
      <w:pPr>
        <w:pStyle w:val="TOC1"/>
        <w:tabs>
          <w:tab w:val="left" w:pos="440"/>
          <w:tab w:val="right" w:leader="dot" w:pos="8290"/>
        </w:tabs>
        <w:rPr>
          <w:noProof/>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w:t>
      </w:r>
      <w:r w:rsidR="005F6F37">
        <w:rPr>
          <w:noProof/>
          <w:lang w:val="en-US"/>
        </w:rPr>
        <w:t>1</w:t>
      </w:r>
      <w:r>
        <w:rPr>
          <w:noProof/>
          <w:lang w:val="en-US"/>
        </w:rPr>
        <w:t>.</w:t>
      </w:r>
      <w:r>
        <w:rPr>
          <w:rFonts w:asciiTheme="minorHAnsi" w:hAnsiTheme="minorHAnsi" w:cstheme="minorBidi"/>
          <w:smallCaps w:val="0"/>
          <w:noProof/>
          <w:sz w:val="24"/>
          <w:szCs w:val="24"/>
          <w:lang w:val="en-US" w:eastAsia="en-US"/>
        </w:rPr>
        <w:t xml:space="preserve"> </w:t>
      </w:r>
      <w:r w:rsidR="005F6F37">
        <w:rPr>
          <w:noProof/>
          <w:lang w:val="en-US"/>
        </w:rPr>
        <w:t>setup</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3.2</w:t>
      </w:r>
      <w:r w:rsidR="005F6F37" w:rsidRPr="009C0CCF">
        <w:rPr>
          <w:noProof/>
          <w:lang w:val="en-US"/>
        </w:rPr>
        <w:t>.</w:t>
      </w:r>
      <w:r>
        <w:rPr>
          <w:noProof/>
          <w:lang w:val="en-US"/>
        </w:rPr>
        <w:t xml:space="preserve"> </w:t>
      </w:r>
      <w:r w:rsidR="005F6F37">
        <w:rPr>
          <w:noProof/>
          <w:lang w:val="en-US"/>
        </w:rPr>
        <w:t>terrain</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3.3</w:t>
      </w:r>
      <w:r w:rsidR="005F6F37">
        <w:rPr>
          <w:noProof/>
          <w:lang w:val="en-US"/>
        </w:rPr>
        <w:t>.</w:t>
      </w:r>
      <w:r w:rsidR="00996BE5">
        <w:rPr>
          <w:noProof/>
          <w:lang w:val="en-US"/>
        </w:rPr>
        <w:t xml:space="preserve"> </w:t>
      </w:r>
      <w:r w:rsidR="005F6F37">
        <w:rPr>
          <w:noProof/>
          <w:lang w:val="en-US"/>
        </w:rPr>
        <w:t>terrain rendering efficiency</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3.4</w:t>
      </w:r>
      <w:r w:rsidR="005F6F37">
        <w:rPr>
          <w:noProof/>
          <w:lang w:val="en-US"/>
        </w:rPr>
        <w:t>.</w:t>
      </w:r>
      <w:r w:rsidR="00996BE5">
        <w:rPr>
          <w:noProof/>
          <w:lang w:val="en-US"/>
        </w:rPr>
        <w:t xml:space="preserve"> </w:t>
      </w:r>
      <w:r w:rsidR="005F6F37">
        <w:rPr>
          <w:noProof/>
          <w:lang w:val="en-US"/>
        </w:rPr>
        <w:t>terrain vaos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3.5</w:t>
      </w:r>
      <w:r w:rsidR="005F6F37">
        <w:rPr>
          <w:noProof/>
          <w:lang w:val="en-US"/>
        </w:rPr>
        <w:t>.</w:t>
      </w:r>
      <w:r w:rsidR="00996BE5">
        <w:rPr>
          <w:noProof/>
          <w:lang w:val="en-US"/>
        </w:rPr>
        <w:t xml:space="preserve"> </w:t>
      </w:r>
      <w:r w:rsidR="005F6F37">
        <w:rPr>
          <w:noProof/>
          <w:lang w:val="en-US"/>
        </w:rPr>
        <w:t>camera</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3.6</w:t>
      </w:r>
      <w:r w:rsidR="005F6F37">
        <w:rPr>
          <w:noProof/>
          <w:lang w:val="en-US"/>
        </w:rPr>
        <w:t>.</w:t>
      </w:r>
      <w:r w:rsidR="00996BE5">
        <w:rPr>
          <w:noProof/>
          <w:lang w:val="en-US"/>
        </w:rPr>
        <w:t xml:space="preserve"> </w:t>
      </w:r>
      <w:r w:rsidR="005F6F37">
        <w:rPr>
          <w:noProof/>
          <w:lang w:val="en-US"/>
        </w:rPr>
        <w:t>fog</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3.7</w:t>
      </w:r>
      <w:r w:rsidR="005F6F37">
        <w:rPr>
          <w:noProof/>
          <w:lang w:val="en-US"/>
        </w:rPr>
        <w:t>.</w:t>
      </w:r>
      <w:r w:rsidR="00996BE5">
        <w:rPr>
          <w:noProof/>
          <w:lang w:val="en-US"/>
        </w:rPr>
        <w:t xml:space="preserve"> </w:t>
      </w:r>
      <w:r w:rsidR="005F6F37">
        <w:rPr>
          <w:noProof/>
          <w:lang w:val="en-US"/>
        </w:rPr>
        <w:t>rocks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3.8</w:t>
      </w:r>
      <w:r w:rsidR="005F6F37">
        <w:rPr>
          <w:noProof/>
          <w:lang w:val="en-US"/>
        </w:rPr>
        <w:t>.</w:t>
      </w:r>
      <w:r w:rsidR="00996BE5">
        <w:rPr>
          <w:noProof/>
          <w:lang w:val="en-US"/>
        </w:rPr>
        <w:t xml:space="preserve"> </w:t>
      </w:r>
      <w:r w:rsidR="005F6F37">
        <w:rPr>
          <w:noProof/>
          <w:lang w:val="en-US"/>
        </w:rPr>
        <w:t>skybox</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3.9</w:t>
      </w:r>
      <w:r w:rsidR="005F6F37">
        <w:rPr>
          <w:noProof/>
          <w:lang w:val="en-US"/>
        </w:rPr>
        <w:t>.</w:t>
      </w:r>
      <w:r w:rsidR="00996BE5">
        <w:rPr>
          <w:noProof/>
          <w:lang w:val="en-US"/>
        </w:rPr>
        <w:t xml:space="preserve"> </w:t>
      </w:r>
      <w:r w:rsidR="005F6F37">
        <w:rPr>
          <w:noProof/>
          <w:lang w:val="en-US"/>
        </w:rPr>
        <w:t>old water</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3.1</w:t>
      </w:r>
      <w:r w:rsidR="00156DBC">
        <w:rPr>
          <w:noProof/>
          <w:lang w:val="en-US"/>
        </w:rPr>
        <w:t>0</w:t>
      </w:r>
      <w:r w:rsidR="005F6F37">
        <w:rPr>
          <w:noProof/>
          <w:lang w:val="en-US"/>
        </w:rPr>
        <w:t>.</w:t>
      </w:r>
      <w:r>
        <w:rPr>
          <w:noProof/>
          <w:lang w:val="en-US"/>
        </w:rPr>
        <w:t xml:space="preserve"> </w:t>
      </w:r>
      <w:r w:rsidR="005F6F37">
        <w:rPr>
          <w:noProof/>
          <w:lang w:val="en-US"/>
        </w:rPr>
        <w:t>new water</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A72994" w:rsidRDefault="00996BE5" w:rsidP="005F6F37">
      <w:pPr>
        <w:pStyle w:val="TOC2"/>
        <w:tabs>
          <w:tab w:val="left" w:pos="880"/>
          <w:tab w:val="right" w:leader="dot" w:pos="8290"/>
        </w:tabs>
        <w:rPr>
          <w:rFonts w:asciiTheme="minorHAnsi" w:hAnsiTheme="minorHAnsi" w:cstheme="minorBidi"/>
          <w:i/>
          <w:smallCaps w:val="0"/>
          <w:noProof/>
          <w:sz w:val="24"/>
          <w:szCs w:val="24"/>
          <w:lang w:val="en-US" w:eastAsia="en-US"/>
        </w:rPr>
      </w:pPr>
      <w:r>
        <w:rPr>
          <w:i/>
          <w:noProof/>
          <w:lang w:val="en-US"/>
        </w:rPr>
        <w:t xml:space="preserve">    3</w:t>
      </w:r>
      <w:r w:rsidR="005F6F37" w:rsidRPr="00A72994">
        <w:rPr>
          <w:i/>
          <w:noProof/>
          <w:lang w:val="en-US"/>
        </w:rPr>
        <w:t>.1</w:t>
      </w:r>
      <w:r w:rsidR="00156DBC">
        <w:rPr>
          <w:i/>
          <w:noProof/>
          <w:lang w:val="en-US"/>
        </w:rPr>
        <w:t>0</w:t>
      </w:r>
      <w:r w:rsidR="005F6F37" w:rsidRPr="00A72994">
        <w:rPr>
          <w:i/>
          <w:noProof/>
          <w:lang w:val="en-US"/>
        </w:rPr>
        <w:t>.1</w:t>
      </w:r>
      <w:r>
        <w:rPr>
          <w:i/>
          <w:noProof/>
          <w:lang w:val="en-US"/>
        </w:rPr>
        <w:t xml:space="preserve">. </w:t>
      </w:r>
      <w:r w:rsidR="005F6F37" w:rsidRPr="00A72994">
        <w:rPr>
          <w:i/>
          <w:noProof/>
          <w:lang w:val="en-US"/>
        </w:rPr>
        <w:t>rendering to a texture</w:t>
      </w:r>
      <w:r w:rsidR="005F6F37" w:rsidRPr="00A72994">
        <w:rPr>
          <w:i/>
          <w:noProof/>
        </w:rPr>
        <w:tab/>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996BE5">
        <w:rPr>
          <w:i/>
          <w:noProof/>
          <w:lang w:val="en-US"/>
        </w:rPr>
        <w:t xml:space="preserve">  3</w:t>
      </w:r>
      <w:r w:rsidR="005F6F37" w:rsidRPr="00A72994">
        <w:rPr>
          <w:i/>
          <w:noProof/>
          <w:lang w:val="en-US"/>
        </w:rPr>
        <w:t>.1</w:t>
      </w:r>
      <w:r w:rsidR="00156DBC">
        <w:rPr>
          <w:i/>
          <w:noProof/>
          <w:lang w:val="en-US"/>
        </w:rPr>
        <w:t>0.</w:t>
      </w:r>
      <w:r w:rsidR="00996BE5">
        <w:rPr>
          <w:i/>
          <w:noProof/>
          <w:lang w:val="en-US"/>
        </w:rPr>
        <w:t>2</w:t>
      </w:r>
      <w:r w:rsidR="005F6F37" w:rsidRPr="00A72994">
        <w:rPr>
          <w:i/>
          <w:noProof/>
          <w:lang w:val="en-US"/>
        </w:rPr>
        <w:t>.</w:t>
      </w:r>
      <w:r w:rsidR="00996BE5">
        <w:rPr>
          <w:i/>
          <w:noProof/>
          <w:lang w:val="en-US"/>
        </w:rPr>
        <w:t xml:space="preserve"> </w:t>
      </w:r>
      <w:r w:rsidR="005F6F37" w:rsidRPr="00A72994">
        <w:rPr>
          <w:i/>
          <w:noProof/>
          <w:lang w:val="en-US"/>
        </w:rPr>
        <w:t>water ripples</w:t>
      </w:r>
      <w:r w:rsidR="005F6F37" w:rsidRPr="00A72994">
        <w:rPr>
          <w:i/>
          <w:noProof/>
        </w:rPr>
        <w:tab/>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lastRenderedPageBreak/>
        <w:t xml:space="preserve">  </w:t>
      </w:r>
      <w:r w:rsidR="00996BE5">
        <w:rPr>
          <w:i/>
          <w:noProof/>
          <w:lang w:val="en-US"/>
        </w:rPr>
        <w:t xml:space="preserve">  3</w:t>
      </w:r>
      <w:r w:rsidR="005F6F37" w:rsidRPr="00A72994">
        <w:rPr>
          <w:i/>
          <w:noProof/>
          <w:lang w:val="en-US"/>
        </w:rPr>
        <w:t>.1</w:t>
      </w:r>
      <w:r w:rsidR="00156DBC">
        <w:rPr>
          <w:i/>
          <w:noProof/>
          <w:lang w:val="en-US"/>
        </w:rPr>
        <w:t>0</w:t>
      </w:r>
      <w:r w:rsidR="005F6F37" w:rsidRPr="00A72994">
        <w:rPr>
          <w:i/>
          <w:noProof/>
          <w:lang w:val="en-US"/>
        </w:rPr>
        <w:t>.</w:t>
      </w:r>
      <w:r w:rsidR="00996BE5">
        <w:rPr>
          <w:i/>
          <w:noProof/>
          <w:lang w:val="en-US"/>
        </w:rPr>
        <w:t>3</w:t>
      </w:r>
      <w:r w:rsidR="005F6F37" w:rsidRPr="00A72994">
        <w:rPr>
          <w:i/>
          <w:noProof/>
          <w:lang w:val="en-US"/>
        </w:rPr>
        <w:t>.</w:t>
      </w:r>
      <w:r w:rsidR="00996BE5">
        <w:rPr>
          <w:i/>
          <w:noProof/>
          <w:lang w:val="en-US"/>
        </w:rPr>
        <w:t xml:space="preserve"> </w:t>
      </w:r>
      <w:r w:rsidR="005F6F37" w:rsidRPr="00A72994">
        <w:rPr>
          <w:i/>
          <w:noProof/>
          <w:lang w:val="en-US"/>
        </w:rPr>
        <w:t>fresnel effect</w:t>
      </w:r>
      <w:r w:rsidR="005F6F37" w:rsidRPr="00A72994">
        <w:rPr>
          <w:i/>
          <w:noProof/>
        </w:rPr>
        <w:tab/>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996BE5">
        <w:rPr>
          <w:i/>
          <w:noProof/>
          <w:lang w:val="en-US"/>
        </w:rPr>
        <w:t xml:space="preserve">  3</w:t>
      </w:r>
      <w:r w:rsidR="005F6F37" w:rsidRPr="00A72994">
        <w:rPr>
          <w:i/>
          <w:noProof/>
          <w:lang w:val="en-US"/>
        </w:rPr>
        <w:t>.1</w:t>
      </w:r>
      <w:r w:rsidR="00156DBC">
        <w:rPr>
          <w:i/>
          <w:noProof/>
          <w:lang w:val="en-US"/>
        </w:rPr>
        <w:t>0</w:t>
      </w:r>
      <w:r w:rsidR="005F6F37" w:rsidRPr="00A72994">
        <w:rPr>
          <w:i/>
          <w:noProof/>
          <w:lang w:val="en-US"/>
        </w:rPr>
        <w:t>.</w:t>
      </w:r>
      <w:r w:rsidR="00996BE5">
        <w:rPr>
          <w:i/>
          <w:noProof/>
          <w:lang w:val="en-US"/>
        </w:rPr>
        <w:t>4</w:t>
      </w:r>
      <w:r w:rsidR="005F6F37" w:rsidRPr="00A72994">
        <w:rPr>
          <w:i/>
          <w:noProof/>
          <w:lang w:val="en-US"/>
        </w:rPr>
        <w:t>.</w:t>
      </w:r>
      <w:r w:rsidR="00996BE5">
        <w:rPr>
          <w:i/>
          <w:noProof/>
          <w:lang w:val="en-US"/>
        </w:rPr>
        <w:t xml:space="preserve"> </w:t>
      </w:r>
      <w:r w:rsidR="005F6F37" w:rsidRPr="00A72994">
        <w:rPr>
          <w:i/>
          <w:noProof/>
          <w:lang w:val="en-US"/>
        </w:rPr>
        <w:t>faking the normals</w:t>
      </w:r>
      <w:r w:rsidR="005F6F37" w:rsidRPr="00A72994">
        <w:rPr>
          <w:i/>
          <w:noProof/>
        </w:rPr>
        <w:tab/>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996BE5">
        <w:rPr>
          <w:i/>
          <w:noProof/>
          <w:lang w:val="en-US"/>
        </w:rPr>
        <w:t xml:space="preserve">  3</w:t>
      </w:r>
      <w:r w:rsidR="005F6F37" w:rsidRPr="00A72994">
        <w:rPr>
          <w:i/>
          <w:noProof/>
          <w:lang w:val="en-US"/>
        </w:rPr>
        <w:t>.1</w:t>
      </w:r>
      <w:r w:rsidR="00156DBC">
        <w:rPr>
          <w:i/>
          <w:noProof/>
          <w:lang w:val="en-US"/>
        </w:rPr>
        <w:t>0</w:t>
      </w:r>
      <w:r w:rsidR="005F6F37" w:rsidRPr="00A72994">
        <w:rPr>
          <w:i/>
          <w:noProof/>
          <w:lang w:val="en-US"/>
        </w:rPr>
        <w:t>.</w:t>
      </w:r>
      <w:r w:rsidR="00996BE5">
        <w:rPr>
          <w:i/>
          <w:noProof/>
          <w:lang w:val="en-US"/>
        </w:rPr>
        <w:t>5</w:t>
      </w:r>
      <w:r w:rsidR="005F6F37" w:rsidRPr="00A72994">
        <w:rPr>
          <w:i/>
          <w:noProof/>
          <w:lang w:val="en-US"/>
        </w:rPr>
        <w:t>.</w:t>
      </w:r>
      <w:r w:rsidR="00996BE5">
        <w:rPr>
          <w:i/>
          <w:noProof/>
          <w:lang w:val="en-US"/>
        </w:rPr>
        <w:t xml:space="preserve"> </w:t>
      </w:r>
      <w:r w:rsidR="005F6F37" w:rsidRPr="00A72994">
        <w:rPr>
          <w:i/>
          <w:noProof/>
          <w:lang w:val="en-US"/>
        </w:rPr>
        <w:t>specular highlights</w:t>
      </w:r>
      <w:r w:rsidR="005F6F37" w:rsidRPr="00A72994">
        <w:rPr>
          <w:i/>
          <w:noProof/>
        </w:rPr>
        <w:tab/>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3B73E3" w:rsidRDefault="003B73E3">
      <w:pPr>
        <w:pStyle w:val="TOC1"/>
        <w:tabs>
          <w:tab w:val="left" w:pos="440"/>
          <w:tab w:val="right" w:leader="dot" w:pos="8290"/>
        </w:tabs>
        <w:rPr>
          <w:noProof/>
        </w:rPr>
      </w:pPr>
      <w:r>
        <w:rPr>
          <w:noProof/>
        </w:rPr>
        <w:t>4.</w:t>
      </w:r>
      <w:r>
        <w:rPr>
          <w:rFonts w:asciiTheme="minorHAnsi" w:hAnsiTheme="minorHAnsi" w:cstheme="minorBidi"/>
          <w:b w:val="0"/>
          <w:caps w:val="0"/>
          <w:noProof/>
          <w:sz w:val="24"/>
          <w:szCs w:val="24"/>
          <w:lang w:val="en-US" w:eastAsia="en-US"/>
        </w:rPr>
        <w:tab/>
      </w:r>
      <w:r w:rsidR="005F6F37">
        <w:rPr>
          <w:noProof/>
        </w:rPr>
        <w:t>Documentation</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5F6F37" w:rsidRDefault="005F6F37" w:rsidP="005F6F37">
      <w:pPr>
        <w:pStyle w:val="TOC1"/>
        <w:tabs>
          <w:tab w:val="left" w:pos="440"/>
          <w:tab w:val="right" w:leader="dot" w:pos="8290"/>
        </w:tabs>
        <w:rPr>
          <w:noProof/>
        </w:rPr>
      </w:pPr>
      <w:r>
        <w:rPr>
          <w:noProof/>
        </w:rPr>
        <w:t>5.</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_Toc476088433 \h </w:instrText>
      </w:r>
      <w:r>
        <w:rPr>
          <w:noProof/>
        </w:rPr>
      </w:r>
      <w:r>
        <w:rPr>
          <w:noProof/>
        </w:rPr>
        <w:fldChar w:fldCharType="separate"/>
      </w:r>
      <w:r>
        <w:rPr>
          <w:noProof/>
        </w:rPr>
        <w:t>3</w:t>
      </w:r>
      <w:r>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w:t>
      </w:r>
      <w:r w:rsidR="005F6F37" w:rsidRPr="009C0CCF">
        <w:rPr>
          <w:noProof/>
          <w:lang w:val="en-US"/>
        </w:rPr>
        <w:t>.</w:t>
      </w:r>
      <w:r w:rsidR="005F6F37">
        <w:rPr>
          <w:noProof/>
          <w:lang w:val="en-US"/>
        </w:rPr>
        <w:t>1.</w:t>
      </w:r>
      <w:r>
        <w:rPr>
          <w:rFonts w:asciiTheme="minorHAnsi" w:hAnsiTheme="minorHAnsi" w:cstheme="minorBidi"/>
          <w:smallCaps w:val="0"/>
          <w:noProof/>
          <w:sz w:val="24"/>
          <w:szCs w:val="24"/>
          <w:lang w:val="en-US" w:eastAsia="en-US"/>
        </w:rPr>
        <w:t xml:space="preserve"> </w:t>
      </w:r>
      <w:r w:rsidR="005F6F37">
        <w:rPr>
          <w:noProof/>
          <w:lang w:val="en-US"/>
        </w:rPr>
        <w:t>overall approach to testing</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w:t>
      </w:r>
      <w:r w:rsidR="005F6F37" w:rsidRPr="009C0CCF">
        <w:rPr>
          <w:noProof/>
          <w:lang w:val="en-US"/>
        </w:rPr>
        <w:t>.</w:t>
      </w:r>
      <w:r>
        <w:rPr>
          <w:noProof/>
          <w:lang w:val="en-US"/>
        </w:rPr>
        <w:t>2</w:t>
      </w:r>
      <w:r w:rsidR="005F6F37">
        <w:rPr>
          <w:noProof/>
          <w:lang w:val="en-US"/>
        </w:rPr>
        <w:t>.</w:t>
      </w:r>
      <w:r>
        <w:rPr>
          <w:noProof/>
          <w:lang w:val="en-US"/>
        </w:rPr>
        <w:t xml:space="preserve"> </w:t>
      </w:r>
      <w:r w:rsidR="005F6F37">
        <w:rPr>
          <w:noProof/>
          <w:lang w:val="en-US"/>
        </w:rPr>
        <w:t>testing the game</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5.3</w:t>
      </w:r>
      <w:r w:rsidR="005F6F37">
        <w:rPr>
          <w:noProof/>
          <w:lang w:val="en-US"/>
        </w:rPr>
        <w:t>.</w:t>
      </w:r>
      <w:r>
        <w:rPr>
          <w:noProof/>
          <w:lang w:val="en-US"/>
        </w:rPr>
        <w:t xml:space="preserve"> </w:t>
      </w:r>
      <w:r w:rsidR="005F6F37">
        <w:rPr>
          <w:noProof/>
          <w:lang w:val="en-US"/>
        </w:rPr>
        <w:t>things that cannot be tested</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5.4</w:t>
      </w:r>
      <w:r w:rsidR="005F6F37">
        <w:rPr>
          <w:noProof/>
          <w:lang w:val="en-US"/>
        </w:rPr>
        <w:t>.</w:t>
      </w:r>
      <w:r>
        <w:rPr>
          <w:noProof/>
          <w:lang w:val="en-US"/>
        </w:rPr>
        <w:t xml:space="preserve"> </w:t>
      </w:r>
      <w:r w:rsidR="005F6F37">
        <w:rPr>
          <w:noProof/>
          <w:lang w:val="en-US"/>
        </w:rPr>
        <w:t>things that can be tested</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5.5</w:t>
      </w:r>
      <w:r w:rsidR="005F6F37">
        <w:rPr>
          <w:noProof/>
          <w:lang w:val="en-US"/>
        </w:rPr>
        <w:t>.</w:t>
      </w:r>
      <w:r>
        <w:rPr>
          <w:noProof/>
          <w:lang w:val="en-US"/>
        </w:rPr>
        <w:t xml:space="preserve"> </w:t>
      </w:r>
      <w:r w:rsidR="005F6F37">
        <w:rPr>
          <w:noProof/>
          <w:lang w:val="en-US"/>
        </w:rPr>
        <w:t>automated testing</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5.6</w:t>
      </w:r>
      <w:r w:rsidR="005F6F37">
        <w:rPr>
          <w:noProof/>
          <w:lang w:val="en-US"/>
        </w:rPr>
        <w:t>.</w:t>
      </w:r>
      <w:r>
        <w:rPr>
          <w:noProof/>
          <w:lang w:val="en-US"/>
        </w:rPr>
        <w:t xml:space="preserve"> </w:t>
      </w:r>
      <w:r w:rsidR="005F6F37">
        <w:rPr>
          <w:noProof/>
          <w:lang w:val="en-US"/>
        </w:rPr>
        <w:t>unit tests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5.7</w:t>
      </w:r>
      <w:r w:rsidR="005F6F37">
        <w:rPr>
          <w:noProof/>
          <w:lang w:val="en-US"/>
        </w:rPr>
        <w:t>.</w:t>
      </w:r>
      <w:r>
        <w:rPr>
          <w:noProof/>
          <w:lang w:val="en-US"/>
        </w:rPr>
        <w:t xml:space="preserve"> </w:t>
      </w:r>
      <w:r w:rsidR="005F6F37">
        <w:rPr>
          <w:noProof/>
          <w:lang w:val="en-US"/>
        </w:rPr>
        <w:t>user interface testing</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5.8</w:t>
      </w:r>
      <w:r w:rsidR="005F6F37">
        <w:rPr>
          <w:noProof/>
          <w:lang w:val="en-US"/>
        </w:rPr>
        <w:t>.</w:t>
      </w:r>
      <w:r>
        <w:rPr>
          <w:noProof/>
          <w:lang w:val="en-US"/>
        </w:rPr>
        <w:t xml:space="preserve"> </w:t>
      </w:r>
      <w:r w:rsidR="005F6F37">
        <w:rPr>
          <w:noProof/>
          <w:lang w:val="en-US"/>
        </w:rPr>
        <w:t>stress testing</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w:t>
      </w:r>
      <w:r w:rsidR="007E4C8F">
        <w:rPr>
          <w:noProof/>
          <w:lang w:val="en-US"/>
        </w:rPr>
        <w:t>.9</w:t>
      </w:r>
      <w:r w:rsidR="005F6F37">
        <w:rPr>
          <w:noProof/>
          <w:lang w:val="en-US"/>
        </w:rPr>
        <w:t>.</w:t>
      </w:r>
      <w:r>
        <w:rPr>
          <w:noProof/>
          <w:lang w:val="en-US"/>
        </w:rPr>
        <w:t xml:space="preserve"> </w:t>
      </w:r>
      <w:r w:rsidR="005F6F37">
        <w:rPr>
          <w:noProof/>
          <w:lang w:val="en-US"/>
        </w:rPr>
        <w:t>memory</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3B73E3" w:rsidRDefault="005F6F37">
      <w:pPr>
        <w:pStyle w:val="TOC1"/>
        <w:tabs>
          <w:tab w:val="left" w:pos="440"/>
          <w:tab w:val="right" w:leader="dot" w:pos="8290"/>
        </w:tabs>
        <w:rPr>
          <w:noProof/>
        </w:rPr>
      </w:pPr>
      <w:r>
        <w:rPr>
          <w:noProof/>
        </w:rPr>
        <w:t>6</w:t>
      </w:r>
      <w:r w:rsidR="003B73E3">
        <w:rPr>
          <w:noProof/>
        </w:rPr>
        <w:t>.</w:t>
      </w:r>
      <w:r w:rsidR="003B73E3">
        <w:rPr>
          <w:rFonts w:asciiTheme="minorHAnsi" w:hAnsiTheme="minorHAnsi" w:cstheme="minorBidi"/>
          <w:b w:val="0"/>
          <w:caps w:val="0"/>
          <w:noProof/>
          <w:sz w:val="24"/>
          <w:szCs w:val="24"/>
          <w:lang w:val="en-US" w:eastAsia="en-US"/>
        </w:rPr>
        <w:tab/>
      </w:r>
      <w:r w:rsidR="003B73E3">
        <w:rPr>
          <w:noProof/>
        </w:rPr>
        <w:t>Critical Evaluation</w:t>
      </w:r>
      <w:r w:rsidR="003B73E3">
        <w:rPr>
          <w:noProof/>
        </w:rPr>
        <w:tab/>
      </w:r>
      <w:r w:rsidR="003B73E3">
        <w:rPr>
          <w:noProof/>
        </w:rPr>
        <w:fldChar w:fldCharType="begin"/>
      </w:r>
      <w:r w:rsidR="003B73E3">
        <w:rPr>
          <w:noProof/>
        </w:rPr>
        <w:instrText xml:space="preserve"> PAGEREF _Toc476088433 \h </w:instrText>
      </w:r>
      <w:r w:rsidR="003B73E3">
        <w:rPr>
          <w:noProof/>
        </w:rPr>
      </w:r>
      <w:r w:rsidR="003B73E3">
        <w:rPr>
          <w:noProof/>
        </w:rPr>
        <w:fldChar w:fldCharType="separate"/>
      </w:r>
      <w:r w:rsidR="003E4755">
        <w:rPr>
          <w:noProof/>
        </w:rPr>
        <w:t>3</w:t>
      </w:r>
      <w:r w:rsidR="003B73E3">
        <w:rPr>
          <w:noProof/>
        </w:rPr>
        <w:fldChar w:fldCharType="end"/>
      </w:r>
    </w:p>
    <w:p w:rsidR="005F6F37" w:rsidRPr="005F6F37" w:rsidRDefault="00AE4058"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w:t>
      </w:r>
      <w:r w:rsidR="005F6F37" w:rsidRPr="009C0CCF">
        <w:rPr>
          <w:noProof/>
          <w:lang w:val="en-US"/>
        </w:rPr>
        <w:t>.1.</w:t>
      </w:r>
      <w:r>
        <w:rPr>
          <w:noProof/>
          <w:lang w:val="en-US"/>
        </w:rPr>
        <w:t xml:space="preserve"> </w:t>
      </w:r>
      <w:r w:rsidR="005F6F37">
        <w:rPr>
          <w:noProof/>
          <w:lang w:val="en-US"/>
        </w:rPr>
        <w:t>initial requirements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AE4058"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6.2</w:t>
      </w:r>
      <w:r w:rsidR="005F6F37" w:rsidRPr="009C0CCF">
        <w:rPr>
          <w:noProof/>
          <w:lang w:val="en-US"/>
        </w:rPr>
        <w:t>.</w:t>
      </w:r>
      <w:r>
        <w:rPr>
          <w:noProof/>
          <w:lang w:val="en-US"/>
        </w:rPr>
        <w:t xml:space="preserve"> </w:t>
      </w:r>
      <w:r w:rsidR="005F6F37">
        <w:rPr>
          <w:noProof/>
          <w:lang w:val="en-US"/>
        </w:rPr>
        <w:t>design decisions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5F6F37" w:rsidRDefault="00AE4058"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6.3</w:t>
      </w:r>
      <w:r w:rsidR="005F6F37" w:rsidRPr="009C0CCF">
        <w:rPr>
          <w:noProof/>
          <w:lang w:val="en-US"/>
        </w:rPr>
        <w:t>.</w:t>
      </w:r>
      <w:r>
        <w:rPr>
          <w:noProof/>
          <w:lang w:val="en-US"/>
        </w:rPr>
        <w:t xml:space="preserve"> </w:t>
      </w:r>
      <w:r w:rsidR="005F6F37">
        <w:rPr>
          <w:noProof/>
          <w:lang w:val="en-US"/>
        </w:rPr>
        <w:t>changing the project direction</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AE4058" w:rsidP="005F6F37">
      <w:pPr>
        <w:pStyle w:val="TOC2"/>
        <w:tabs>
          <w:tab w:val="left" w:pos="880"/>
          <w:tab w:val="right" w:leader="dot" w:pos="8290"/>
        </w:tabs>
        <w:rPr>
          <w:noProof/>
        </w:rPr>
      </w:pPr>
      <w:r>
        <w:rPr>
          <w:noProof/>
          <w:lang w:val="en-US"/>
        </w:rPr>
        <w:t>6.4</w:t>
      </w:r>
      <w:r w:rsidR="005F6F37" w:rsidRPr="009C0CCF">
        <w:rPr>
          <w:noProof/>
          <w:lang w:val="en-US"/>
        </w:rPr>
        <w:t>.</w:t>
      </w:r>
      <w:r>
        <w:rPr>
          <w:noProof/>
          <w:lang w:val="en-US"/>
        </w:rPr>
        <w:t xml:space="preserve"> </w:t>
      </w:r>
      <w:r w:rsidR="005F6F37">
        <w:rPr>
          <w:noProof/>
          <w:lang w:val="en-US"/>
        </w:rPr>
        <w:t>strengths and weaknesses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Default="00AE4058" w:rsidP="005F6F37">
      <w:pPr>
        <w:pStyle w:val="TOC2"/>
        <w:tabs>
          <w:tab w:val="left" w:pos="880"/>
          <w:tab w:val="right" w:leader="dot" w:pos="8290"/>
        </w:tabs>
        <w:rPr>
          <w:noProof/>
        </w:rPr>
      </w:pPr>
      <w:r>
        <w:rPr>
          <w:noProof/>
          <w:lang w:val="en-US"/>
        </w:rPr>
        <w:t>6.5</w:t>
      </w:r>
      <w:r w:rsidR="005F6F37" w:rsidRPr="009C0CCF">
        <w:rPr>
          <w:noProof/>
          <w:lang w:val="en-US"/>
        </w:rPr>
        <w:t>.</w:t>
      </w:r>
      <w:r>
        <w:rPr>
          <w:noProof/>
          <w:lang w:val="en-US"/>
        </w:rPr>
        <w:t xml:space="preserve"> </w:t>
      </w:r>
      <w:r w:rsidR="005F6F37">
        <w:rPr>
          <w:noProof/>
          <w:lang w:val="en-US"/>
        </w:rPr>
        <w:t>problems faced</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AE4058" w:rsidRPr="00AE4058" w:rsidRDefault="00AE4058" w:rsidP="00AE4058">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w:t>
      </w:r>
      <w:r>
        <w:rPr>
          <w:noProof/>
          <w:lang w:val="en-US"/>
        </w:rPr>
        <w:t>.6</w:t>
      </w:r>
      <w:r w:rsidRPr="009C0CCF">
        <w:rPr>
          <w:noProof/>
          <w:lang w:val="en-US"/>
        </w:rPr>
        <w:t>.</w:t>
      </w:r>
      <w:r>
        <w:rPr>
          <w:noProof/>
          <w:lang w:val="en-US"/>
        </w:rPr>
        <w:t xml:space="preserve"> starting the project again</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5F6F37" w:rsidRDefault="00AE4058"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6.7</w:t>
      </w:r>
      <w:r w:rsidR="005F6F37" w:rsidRPr="009C0CCF">
        <w:rPr>
          <w:noProof/>
          <w:lang w:val="en-US"/>
        </w:rPr>
        <w:t>.</w:t>
      </w:r>
      <w:r>
        <w:rPr>
          <w:noProof/>
          <w:lang w:val="en-US"/>
        </w:rPr>
        <w:t xml:space="preserve"> </w:t>
      </w:r>
      <w:r w:rsidR="005F6F37">
        <w:rPr>
          <w:noProof/>
          <w:lang w:val="en-US"/>
        </w:rPr>
        <w:t>future work</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5F6F37" w:rsidRPr="00226118" w:rsidRDefault="00AE405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6.8</w:t>
      </w:r>
      <w:r w:rsidR="005F6F37" w:rsidRPr="009C0CCF">
        <w:rPr>
          <w:noProof/>
          <w:lang w:val="en-US"/>
        </w:rPr>
        <w:t>.</w:t>
      </w:r>
      <w:r>
        <w:rPr>
          <w:noProof/>
          <w:lang w:val="en-US"/>
        </w:rPr>
        <w:t xml:space="preserve"> </w:t>
      </w:r>
      <w:r w:rsidR="005F6F37">
        <w:rPr>
          <w:noProof/>
          <w:lang w:val="en-US"/>
        </w:rPr>
        <w:t>e</w:t>
      </w:r>
      <w:r w:rsidR="00226118">
        <w:rPr>
          <w:noProof/>
          <w:lang w:val="en-US"/>
        </w:rPr>
        <w:t>valuating the project deliverables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p>
    <w:p w:rsidR="003B73E3" w:rsidRDefault="005F6F37">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7</w:t>
      </w:r>
      <w:r w:rsidR="003B73E3">
        <w:rPr>
          <w:noProof/>
        </w:rPr>
        <w:t>.</w:t>
      </w:r>
      <w:r w:rsidR="003B73E3">
        <w:rPr>
          <w:rFonts w:asciiTheme="minorHAnsi" w:hAnsiTheme="minorHAnsi" w:cstheme="minorBidi"/>
          <w:b w:val="0"/>
          <w:caps w:val="0"/>
          <w:noProof/>
          <w:sz w:val="24"/>
          <w:szCs w:val="24"/>
          <w:lang w:val="en-US" w:eastAsia="en-US"/>
        </w:rPr>
        <w:tab/>
      </w:r>
      <w:r w:rsidR="003B73E3">
        <w:rPr>
          <w:noProof/>
        </w:rPr>
        <w:t>Appendices</w:t>
      </w:r>
      <w:r w:rsidR="003B73E3">
        <w:rPr>
          <w:noProof/>
        </w:rPr>
        <w:tab/>
      </w:r>
      <w:r w:rsidR="003B73E3">
        <w:rPr>
          <w:noProof/>
        </w:rPr>
        <w:fldChar w:fldCharType="begin"/>
      </w:r>
      <w:r w:rsidR="003B73E3">
        <w:rPr>
          <w:noProof/>
        </w:rPr>
        <w:instrText xml:space="preserve"> PAGEREF _Toc476088434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sidR="00AE4058">
        <w:rPr>
          <w:noProof/>
        </w:rPr>
        <w:t xml:space="preserve"> </w:t>
      </w:r>
      <w:r w:rsidR="00226118">
        <w:rPr>
          <w:noProof/>
        </w:rPr>
        <w:t>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sidR="00AE4058">
        <w:rPr>
          <w:noProof/>
        </w:rPr>
        <w:t xml:space="preserve"> </w:t>
      </w:r>
      <w:r w:rsidR="00226118">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noProof/>
        </w:rPr>
      </w:pPr>
      <w:r>
        <w:rPr>
          <w:noProof/>
        </w:rPr>
        <w:t>C.</w:t>
      </w:r>
      <w:r w:rsidR="00AE4058">
        <w:rPr>
          <w:noProof/>
        </w:rPr>
        <w:t xml:space="preserve"> </w:t>
      </w:r>
      <w:r w:rsidR="00226118">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226118" w:rsidRP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D.</w:t>
      </w:r>
      <w:r w:rsidR="00AE4058">
        <w:rPr>
          <w:noProof/>
        </w:rPr>
        <w:t xml:space="preserve"> </w:t>
      </w:r>
      <w:r>
        <w:rPr>
          <w:noProof/>
        </w:rPr>
        <w:t>third-party code samples</w:t>
      </w:r>
      <w:r>
        <w:rPr>
          <w:noProof/>
        </w:rPr>
        <w:tab/>
      </w:r>
      <w:r>
        <w:rPr>
          <w:noProof/>
        </w:rPr>
        <w:fldChar w:fldCharType="begin"/>
      </w:r>
      <w:r>
        <w:rPr>
          <w:noProof/>
        </w:rPr>
        <w:instrText xml:space="preserve"> PAGEREF _Toc476088437 \h </w:instrText>
      </w:r>
      <w:r>
        <w:rPr>
          <w:noProof/>
        </w:rPr>
      </w:r>
      <w:r>
        <w:rPr>
          <w:noProof/>
        </w:rPr>
        <w:fldChar w:fldCharType="separate"/>
      </w:r>
      <w:r>
        <w:rPr>
          <w:noProof/>
        </w:rPr>
        <w:t>3</w:t>
      </w:r>
      <w:r>
        <w:rPr>
          <w:noProof/>
        </w:rPr>
        <w:fldChar w:fldCharType="end"/>
      </w:r>
    </w:p>
    <w:p w:rsidR="003B73E3" w:rsidRDefault="003B73E3">
      <w:pPr>
        <w:pStyle w:val="TOC1"/>
        <w:tabs>
          <w:tab w:val="right" w:leader="dot" w:pos="8290"/>
        </w:tabs>
        <w:rPr>
          <w:noProof/>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sidR="00AE4058">
        <w:rPr>
          <w:noProof/>
        </w:rPr>
        <w:t xml:space="preserve"> </w:t>
      </w:r>
      <w:r>
        <w:rPr>
          <w:noProof/>
        </w:rPr>
        <w:t>references</w:t>
      </w:r>
      <w:r>
        <w:rPr>
          <w:noProof/>
        </w:rPr>
        <w:tab/>
      </w:r>
      <w:r>
        <w:rPr>
          <w:noProof/>
        </w:rPr>
        <w:fldChar w:fldCharType="begin"/>
      </w:r>
      <w:r>
        <w:rPr>
          <w:noProof/>
        </w:rPr>
        <w:instrText xml:space="preserve"> PAGEREF _Toc476088435 \h </w:instrText>
      </w:r>
      <w:r>
        <w:rPr>
          <w:noProof/>
        </w:rPr>
      </w:r>
      <w:r>
        <w:rPr>
          <w:noProof/>
        </w:rPr>
        <w:fldChar w:fldCharType="separate"/>
      </w:r>
      <w:r>
        <w:rPr>
          <w:noProof/>
        </w:rPr>
        <w:t>3</w:t>
      </w:r>
      <w:r>
        <w:rPr>
          <w:noProof/>
        </w:rPr>
        <w:fldChar w:fldCharType="end"/>
      </w:r>
    </w:p>
    <w:p w:rsid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sidR="00AE4058">
        <w:rPr>
          <w:noProof/>
        </w:rPr>
        <w:t xml:space="preserve"> </w:t>
      </w:r>
      <w:r>
        <w:rPr>
          <w:noProof/>
        </w:rPr>
        <w:t>external references</w:t>
      </w:r>
      <w:r>
        <w:rPr>
          <w:noProof/>
        </w:rPr>
        <w:tab/>
      </w:r>
      <w:r>
        <w:rPr>
          <w:noProof/>
        </w:rPr>
        <w:fldChar w:fldCharType="begin"/>
      </w:r>
      <w:r>
        <w:rPr>
          <w:noProof/>
        </w:rPr>
        <w:instrText xml:space="preserve"> PAGEREF _Toc476088436 \h </w:instrText>
      </w:r>
      <w:r>
        <w:rPr>
          <w:noProof/>
        </w:rPr>
      </w:r>
      <w:r>
        <w:rPr>
          <w:noProof/>
        </w:rPr>
        <w:fldChar w:fldCharType="separate"/>
      </w:r>
      <w:r>
        <w:rPr>
          <w:noProof/>
        </w:rPr>
        <w:t>3</w:t>
      </w:r>
      <w:r>
        <w:rPr>
          <w:noProof/>
        </w:rPr>
        <w:fldChar w:fldCharType="end"/>
      </w:r>
    </w:p>
    <w:p w:rsid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sidR="00AE4058">
        <w:rPr>
          <w:noProof/>
        </w:rPr>
        <w:t xml:space="preserve"> scene resource</w:t>
      </w:r>
      <w:r>
        <w:rPr>
          <w:noProof/>
        </w:rPr>
        <w:t xml:space="preserve"> references</w:t>
      </w:r>
      <w:r>
        <w:rPr>
          <w:noProof/>
        </w:rPr>
        <w:tab/>
      </w:r>
      <w:r>
        <w:rPr>
          <w:noProof/>
        </w:rPr>
        <w:fldChar w:fldCharType="begin"/>
      </w:r>
      <w:r>
        <w:rPr>
          <w:noProof/>
        </w:rPr>
        <w:instrText xml:space="preserve"> PAGEREF _Toc476088437 \h </w:instrText>
      </w:r>
      <w:r>
        <w:rPr>
          <w:noProof/>
        </w:rPr>
      </w:r>
      <w:r>
        <w:rPr>
          <w:noProof/>
        </w:rPr>
        <w:fldChar w:fldCharType="separate"/>
      </w:r>
      <w:r>
        <w:rPr>
          <w:noProof/>
        </w:rPr>
        <w:t>3</w:t>
      </w:r>
      <w:r>
        <w:rPr>
          <w:noProof/>
        </w:rPr>
        <w:fldChar w:fldCharType="end"/>
      </w:r>
    </w:p>
    <w:p w:rsidR="00226118" w:rsidRPr="00226118" w:rsidRDefault="00226118" w:rsidP="00226118"/>
    <w:p w:rsidR="007A3E41" w:rsidRDefault="004C12FA" w:rsidP="004C12FA">
      <w:r>
        <w:fldChar w:fldCharType="end"/>
      </w:r>
    </w:p>
    <w:p w:rsidR="00740C6B" w:rsidRDefault="00740C6B" w:rsidP="004C12FA">
      <w:r>
        <w:br w:type="page"/>
      </w:r>
    </w:p>
    <w:p w:rsidR="00025A4B" w:rsidRDefault="004C12FA" w:rsidP="00226118">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Start w:id="3" w:name="_Toc192777706"/>
      <w:bookmarkEnd w:id="2"/>
    </w:p>
    <w:p w:rsidR="00226118" w:rsidRPr="00226118" w:rsidRDefault="00226118" w:rsidP="00226118">
      <w:pPr>
        <w:rPr>
          <w:sz w:val="20"/>
        </w:rPr>
      </w:pPr>
    </w:p>
    <w:p w:rsidR="00226118" w:rsidRPr="000B2CE6" w:rsidRDefault="00226118" w:rsidP="00226118">
      <w:pPr>
        <w:pStyle w:val="ListParagraph"/>
        <w:numPr>
          <w:ilvl w:val="1"/>
          <w:numId w:val="40"/>
        </w:numPr>
        <w:rPr>
          <w:rFonts w:asciiTheme="majorHAnsi" w:hAnsiTheme="majorHAnsi"/>
          <w:b/>
          <w:sz w:val="26"/>
          <w:szCs w:val="26"/>
        </w:rPr>
      </w:pPr>
      <w:r w:rsidRPr="000B2CE6">
        <w:rPr>
          <w:rFonts w:asciiTheme="majorHAnsi" w:hAnsiTheme="majorHAnsi"/>
          <w:b/>
          <w:sz w:val="26"/>
          <w:szCs w:val="26"/>
        </w:rPr>
        <w:t xml:space="preserve">Background </w:t>
      </w:r>
    </w:p>
    <w:p w:rsidR="00025A4B" w:rsidRPr="00025A4B" w:rsidRDefault="00025A4B" w:rsidP="00025A4B"/>
    <w:p w:rsidR="00025A4B" w:rsidRDefault="00025A4B" w:rsidP="00025A4B">
      <w:pPr>
        <w:jc w:val="both"/>
        <w:rPr>
          <w:lang w:val="en-US"/>
        </w:rPr>
      </w:pPr>
      <w:r w:rsidRPr="00911E8F">
        <w:rPr>
          <w:lang w:val="en-US"/>
        </w:rPr>
        <w:t>The original aim of this project was to create an interactive Mars mission control game, where the user would roam around Mars as a rover</w:t>
      </w:r>
      <w:r w:rsidR="00624E5B">
        <w:rPr>
          <w:lang w:val="en-US"/>
        </w:rPr>
        <w:t>,</w:t>
      </w:r>
      <w:r w:rsidRPr="00911E8F">
        <w:rPr>
          <w:lang w:val="en-US"/>
        </w:rPr>
        <w:t xml:space="preserve"> completing various tasks. </w:t>
      </w:r>
      <w:r>
        <w:rPr>
          <w:lang w:val="en-US"/>
        </w:rPr>
        <w:t>The project direction changed after</w:t>
      </w:r>
      <w:r w:rsidR="00AC422B">
        <w:rPr>
          <w:lang w:val="en-US"/>
        </w:rPr>
        <w:t xml:space="preserve"> the mid project demonstration.</w:t>
      </w:r>
      <w:r>
        <w:rPr>
          <w:lang w:val="en-US"/>
        </w:rPr>
        <w:t xml:space="preserve"> It became clear the game aspects of the project were not working, so afterwards</w:t>
      </w:r>
      <w:r w:rsidR="00AC422B">
        <w:rPr>
          <w:lang w:val="en-US"/>
        </w:rPr>
        <w:t>,</w:t>
      </w:r>
      <w:r>
        <w:rPr>
          <w:lang w:val="en-US"/>
        </w:rPr>
        <w:t xml:space="preserve"> the project just focused on the graphics instead. </w:t>
      </w:r>
    </w:p>
    <w:p w:rsidR="00C64C54" w:rsidRDefault="00C64C54" w:rsidP="00D61D84">
      <w:pPr>
        <w:jc w:val="both"/>
      </w:pPr>
    </w:p>
    <w:p w:rsidR="00860FB5" w:rsidRDefault="00AC422B" w:rsidP="00D61D84">
      <w:pPr>
        <w:jc w:val="both"/>
      </w:pPr>
      <w:r>
        <w:t>I wanted to create the game in 3D as this type</w:t>
      </w:r>
      <w:r w:rsidR="00860FB5">
        <w:t xml:space="preserve"> graphics had always fasc</w:t>
      </w:r>
      <w:r>
        <w:t>inated me.</w:t>
      </w:r>
      <w:r w:rsidR="00860FB5">
        <w:t xml:space="preserve"> </w:t>
      </w:r>
      <w:r>
        <w:t>H</w:t>
      </w:r>
      <w:r w:rsidR="00860FB5">
        <w:t xml:space="preserve">ow </w:t>
      </w:r>
      <w:r w:rsidR="00402C5E">
        <w:t>can we</w:t>
      </w:r>
      <w:r w:rsidR="00860FB5">
        <w:t xml:space="preserve"> display 3D objects on a 2D screen?  I had some experience</w:t>
      </w:r>
      <w:r w:rsidR="00C64C54">
        <w:t xml:space="preserve"> in 3D graphics</w:t>
      </w:r>
      <w:r w:rsidR="00860FB5">
        <w:t xml:space="preserve"> with game engines and libraries</w:t>
      </w:r>
      <w:r w:rsidR="00C64C54">
        <w:t>,</w:t>
      </w:r>
      <w:r w:rsidR="00860FB5">
        <w:t xml:space="preserve"> but I never found enjoyment in using them. These tools covered up the details of how the scen</w:t>
      </w:r>
      <w:r w:rsidR="00624E5B">
        <w:t xml:space="preserve">e was actually being displayed. This </w:t>
      </w:r>
      <w:r w:rsidR="00860FB5">
        <w:t>was the main thing I wanted</w:t>
      </w:r>
      <w:r w:rsidR="00624E5B">
        <w:t xml:space="preserve"> to learn from building the project</w:t>
      </w:r>
      <w:r w:rsidR="00860FB5">
        <w:t xml:space="preserve">.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747D9E" w:rsidRDefault="0011636A" w:rsidP="0011636A">
      <w:pPr>
        <w:jc w:val="both"/>
      </w:pPr>
      <w:bookmarkStart w:id="4"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w:t>
      </w:r>
      <w:r w:rsidR="00624E5B">
        <w:t>R</w:t>
      </w:r>
      <w:r>
        <w:t>egardless of if I got this project, developing</w:t>
      </w:r>
      <w:r w:rsidR="00624E5B">
        <w:t xml:space="preserve"> </w:t>
      </w:r>
      <w:r>
        <w:t xml:space="preserve">low level graphics was a skill I wanted to have. </w:t>
      </w:r>
      <w:r w:rsidR="00B0712D">
        <w:t xml:space="preserve">Luckily I got assigned this project, and with my head start in graphics programming I was </w:t>
      </w:r>
      <w:r w:rsidR="00292D53">
        <w:t>ready</w:t>
      </w:r>
      <w:r w:rsidR="00B0712D">
        <w:t xml:space="preserve"> to </w:t>
      </w:r>
      <w:r w:rsidR="00C64C54">
        <w:t>start</w:t>
      </w:r>
      <w:r w:rsidR="00B0712D">
        <w:t xml:space="preserve">. </w:t>
      </w:r>
    </w:p>
    <w:p w:rsidR="00025A4B" w:rsidRDefault="00025A4B" w:rsidP="00025A4B">
      <w:pPr>
        <w:jc w:val="both"/>
        <w:rPr>
          <w:lang w:val="en-US"/>
        </w:rPr>
      </w:pPr>
    </w:p>
    <w:p w:rsidR="00025A4B" w:rsidRDefault="00402C5E" w:rsidP="00025A4B">
      <w:pPr>
        <w:jc w:val="both"/>
        <w:rPr>
          <w:color w:val="FF0000"/>
          <w:lang w:val="en-US"/>
        </w:rPr>
      </w:pPr>
      <w:r>
        <w:rPr>
          <w:lang w:val="en-US"/>
        </w:rPr>
        <w:t>Check</w:t>
      </w:r>
      <w:r w:rsidR="00025A4B">
        <w:rPr>
          <w:lang w:val="en-US"/>
        </w:rPr>
        <w:t xml:space="preserve"> if your browser can run the project by viewing the </w:t>
      </w:r>
      <w:r w:rsidR="00025A4B" w:rsidRPr="00AD70AF">
        <w:rPr>
          <w:color w:val="FF0000"/>
          <w:lang w:val="en-US"/>
        </w:rPr>
        <w:t xml:space="preserve">user manual []. </w:t>
      </w:r>
      <w:r w:rsidR="00025A4B">
        <w:rPr>
          <w:lang w:val="en-US"/>
        </w:rPr>
        <w:t xml:space="preserve">An overview of what has been added to the project can be seen by viewing the </w:t>
      </w:r>
      <w:r w:rsidR="00025A4B" w:rsidRPr="00AD70AF">
        <w:rPr>
          <w:color w:val="FF0000"/>
          <w:lang w:val="en-US"/>
        </w:rPr>
        <w:t>sprint additions file [].</w:t>
      </w:r>
    </w:p>
    <w:p w:rsidR="00025A4B" w:rsidRDefault="00025A4B" w:rsidP="00025A4B">
      <w:pPr>
        <w:jc w:val="both"/>
        <w:rPr>
          <w:color w:val="FF0000"/>
          <w:lang w:val="en-US"/>
        </w:rPr>
      </w:pPr>
    </w:p>
    <w:p w:rsidR="004E7195" w:rsidRDefault="00025A4B" w:rsidP="004E7195">
      <w:pPr>
        <w:jc w:val="both"/>
      </w:pPr>
      <w:r>
        <w:t xml:space="preserve">The project has been </w:t>
      </w:r>
      <w:r w:rsidRPr="0049690D">
        <w:rPr>
          <w:color w:val="FF0000"/>
        </w:rPr>
        <w:t xml:space="preserve">hosted on GitHub </w:t>
      </w:r>
      <w:r>
        <w:rPr>
          <w:color w:val="FF0000"/>
        </w:rPr>
        <w:t xml:space="preserve">since </w:t>
      </w:r>
      <w:r w:rsidR="00624E5B">
        <w:rPr>
          <w:color w:val="FF0000"/>
        </w:rPr>
        <w:t>its creation,</w:t>
      </w:r>
      <w:r>
        <w:rPr>
          <w:color w:val="FF0000"/>
        </w:rPr>
        <w:t xml:space="preserve"> and is available here</w:t>
      </w:r>
      <w:r w:rsidRPr="0049690D">
        <w:rPr>
          <w:color w:val="FF0000"/>
        </w:rPr>
        <w:t xml:space="preserve"> [].</w:t>
      </w:r>
      <w:r>
        <w:rPr>
          <w:color w:val="FF0000"/>
        </w:rPr>
        <w:t xml:space="preserve"> </w:t>
      </w:r>
      <w:r>
        <w:t>Having a public repository allows anyone to come and see the</w:t>
      </w:r>
      <w:r w:rsidR="00624E5B">
        <w:t xml:space="preserve"> progress of the project, this is</w:t>
      </w:r>
      <w:r>
        <w:t xml:space="preserve"> especially useful for my supervisor. The repository also stores numerous backups of the project at different stages in development. </w:t>
      </w:r>
    </w:p>
    <w:p w:rsidR="004E7195" w:rsidRPr="004E7195" w:rsidRDefault="004E7195" w:rsidP="004E7195">
      <w:pPr>
        <w:pStyle w:val="Heading3"/>
      </w:pPr>
      <w:r>
        <w:t>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w:t>
      </w:r>
      <w:r w:rsidR="00292D53">
        <w:t>anything that</w:t>
      </w:r>
      <w:r w:rsidR="0011636A">
        <w:t xml:space="preserve"> could learn</w:t>
      </w:r>
      <w:r w:rsidR="00292D53">
        <w:t>t</w:t>
      </w:r>
      <w:r w:rsidR="0011636A">
        <w:t xml:space="preserve"> from this as it had obviously built </w:t>
      </w:r>
      <w:r w:rsidR="00207B59">
        <w:t>in a rush</w:t>
      </w:r>
      <w:r w:rsidR="0011636A">
        <w:t xml:space="preserve">, being 2D and lacking game playability. </w:t>
      </w:r>
    </w:p>
    <w:p w:rsidR="00C40814" w:rsidRDefault="00C40814" w:rsidP="0011636A">
      <w:pPr>
        <w:jc w:val="both"/>
      </w:pPr>
    </w:p>
    <w:p w:rsidR="00747D9E" w:rsidRDefault="00C40814" w:rsidP="0011636A">
      <w:pPr>
        <w:jc w:val="both"/>
      </w:pPr>
      <w:r>
        <w:t xml:space="preserve">As </w:t>
      </w:r>
      <w:proofErr w:type="spellStart"/>
      <w:r>
        <w:t>WebGL</w:t>
      </w:r>
      <w:proofErr w:type="spellEnd"/>
      <w:r>
        <w:t xml:space="preserve"> is a new technology, there haven’t been very many games or projects created in it, at least not from scratch.</w:t>
      </w:r>
      <w:r w:rsidR="00292D53">
        <w:t xml:space="preserve"> Most </w:t>
      </w:r>
      <w:r w:rsidR="00624E5B">
        <w:t xml:space="preserve">web </w:t>
      </w:r>
      <w:r w:rsidR="00292D53">
        <w:t>games or scene</w:t>
      </w:r>
      <w:r w:rsidR="00624E5B">
        <w:t>s</w:t>
      </w:r>
      <w:r w:rsidR="00292D53">
        <w:t xml:space="preserve"> use the </w:t>
      </w:r>
      <w:r w:rsidR="00292D53" w:rsidRPr="00292D53">
        <w:rPr>
          <w:color w:val="FF0000"/>
        </w:rPr>
        <w:t xml:space="preserve">three.js library [] </w:t>
      </w:r>
      <w:r w:rsidR="00292D53">
        <w:t xml:space="preserve">to </w:t>
      </w:r>
      <w:r w:rsidR="00624E5B">
        <w:t>handle the graphics for them</w:t>
      </w:r>
      <w:r w:rsidR="00292D53">
        <w:t>.</w:t>
      </w:r>
      <w:r>
        <w:t xml:space="preserve"> </w:t>
      </w:r>
      <w:r w:rsidR="00624E5B">
        <w:t xml:space="preserve">Therefore, there are few learning resources for developing </w:t>
      </w:r>
      <w:proofErr w:type="spellStart"/>
      <w:r w:rsidR="00624E5B">
        <w:t>WebGL</w:t>
      </w:r>
      <w:proofErr w:type="spellEnd"/>
      <w:r w:rsidR="00624E5B">
        <w:t xml:space="preserve"> from scratch. </w:t>
      </w:r>
      <w:r>
        <w:t>However</w:t>
      </w:r>
      <w:r w:rsidR="00624E5B">
        <w:t>,</w:t>
      </w:r>
      <w:r>
        <w:t xml:space="preserve"> as </w:t>
      </w:r>
      <w:proofErr w:type="spellStart"/>
      <w:r>
        <w:t>WebGL</w:t>
      </w:r>
      <w:proofErr w:type="spellEnd"/>
      <w:r>
        <w:t xml:space="preserve"> is based off OpenGL, most OpenGL projects are useful learning resources. The project that inspired this one</w:t>
      </w:r>
      <w:r w:rsidR="00624E5B">
        <w:t>,</w:t>
      </w:r>
      <w:r>
        <w:t xml:space="preserve"> was a first person game in </w:t>
      </w:r>
      <w:r w:rsidRPr="00292D53">
        <w:rPr>
          <w:color w:val="FF0000"/>
        </w:rPr>
        <w:t>OpenGL</w:t>
      </w:r>
      <w:r w:rsidR="003139BB" w:rsidRPr="00292D53">
        <w:rPr>
          <w:color w:val="FF0000"/>
        </w:rPr>
        <w:t xml:space="preserve"> []</w:t>
      </w:r>
      <w:r w:rsidRPr="00292D53">
        <w:rPr>
          <w:color w:val="FF0000"/>
        </w:rPr>
        <w:t>.</w:t>
      </w:r>
      <w:r>
        <w:t xml:space="preserve"> The great thing about </w:t>
      </w:r>
      <w:r w:rsidR="00624E5B">
        <w:t>the project mentioned above is that</w:t>
      </w:r>
      <w:r>
        <w:t xml:space="preserve"> it is o</w:t>
      </w:r>
      <w:r w:rsidR="00540E9D">
        <w:t xml:space="preserve">pen source and well commented. </w:t>
      </w:r>
    </w:p>
    <w:p w:rsidR="004E7195" w:rsidRPr="004E7195" w:rsidRDefault="004E7195" w:rsidP="004E7195">
      <w:pPr>
        <w:pStyle w:val="Heading3"/>
      </w:pPr>
      <w:r>
        <w:t>Language Research and Comparisons</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However,</w:t>
      </w:r>
      <w:r w:rsidR="00292D53">
        <w:rPr>
          <w:lang w:val="en-US"/>
        </w:rPr>
        <w:t xml:space="preserve"> these</w:t>
      </w:r>
      <w:r w:rsidR="00C40814">
        <w:rPr>
          <w:lang w:val="en-US"/>
        </w:rPr>
        <w:t xml:space="preserve"> </w:t>
      </w:r>
      <w:r w:rsidR="00292D53">
        <w:rPr>
          <w:lang w:val="en-US"/>
        </w:rPr>
        <w:t>engines and libraries cover</w:t>
      </w:r>
      <w:r>
        <w:rPr>
          <w:lang w:val="en-US"/>
        </w:rPr>
        <w:t xml:space="preserve">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lastRenderedPageBreak/>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w:t>
      </w:r>
      <w:r w:rsidR="00402C5E">
        <w:t>us</w:t>
      </w:r>
      <w:r>
        <w:t xml:space="preserve">. </w:t>
      </w:r>
      <w:r w:rsidR="00FE2CB3">
        <w:t xml:space="preserve">Most often, engines </w:t>
      </w:r>
      <w:r w:rsidR="00624E5B">
        <w:t>will have sub-engines</w:t>
      </w:r>
      <w:r w:rsidR="00C40814">
        <w:t xml:space="preserve"> handling</w:t>
      </w:r>
      <w:r w:rsidR="00FE2CB3">
        <w:t xml:space="preserve"> complex physics and collision detection. </w:t>
      </w:r>
      <w:r w:rsidR="00BC3B10">
        <w:t>Having all of these pre-built features</w:t>
      </w:r>
      <w:r w:rsidR="00C64C54">
        <w:t xml:space="preserve"> allows </w:t>
      </w:r>
      <w:r w:rsidR="00402C5E">
        <w:t>us</w:t>
      </w:r>
      <w:r w:rsidR="00C64C54">
        <w:t xml:space="preserve">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w:t>
      </w:r>
      <w:r w:rsidR="00560DCC">
        <w:t xml:space="preserve">them </w:t>
      </w:r>
      <w:r>
        <w:t xml:space="preserve">effectively. It </w:t>
      </w:r>
      <w:r w:rsidR="00207B59">
        <w:t xml:space="preserve">might take too long to complete the project </w:t>
      </w:r>
      <w:r>
        <w:t>after learning how to use an engine</w:t>
      </w:r>
      <w:r w:rsidR="00207B59">
        <w:t xml:space="preserve">. </w:t>
      </w:r>
      <w:r w:rsidR="0060361D">
        <w:t>They</w:t>
      </w:r>
      <w:r w:rsidR="00C64C54">
        <w:t xml:space="preserve"> also</w:t>
      </w:r>
      <w:r w:rsidR="000D1D41">
        <w:t xml:space="preserve"> require lots of memory, </w:t>
      </w:r>
      <w:r w:rsidR="00C64C54">
        <w:t xml:space="preserve">have </w:t>
      </w:r>
      <w:r w:rsidR="000D1D41">
        <w:t xml:space="preserve">long installation times and are very computationally expensive. </w:t>
      </w:r>
      <w:r>
        <w:t xml:space="preserve">As this was a relatively small project, rather than an AAA sized game, the overhead of using an engine was not worth it. With a game engine there is also less flexibility, </w:t>
      </w:r>
      <w:r w:rsidR="00402C5E">
        <w:t>we</w:t>
      </w:r>
      <w:r>
        <w:t xml:space="preserve"> </w:t>
      </w:r>
      <w:r w:rsidR="00402C5E">
        <w:t>cannot</w:t>
      </w:r>
      <w:r>
        <w:t xml:space="preserve"> fix bugs or render more efficiently (unless </w:t>
      </w:r>
      <w:r w:rsidR="00402C5E">
        <w:t>it is</w:t>
      </w:r>
      <w:r>
        <w:t xml:space="preserve">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w:t>
      </w:r>
      <w:r w:rsidR="00402C5E">
        <w:rPr>
          <w:lang w:val="en-US"/>
        </w:rPr>
        <w:t>us</w:t>
      </w:r>
      <w:r w:rsidR="006F480A">
        <w:rPr>
          <w:lang w:val="en-US"/>
        </w:rPr>
        <w:t xml:space="preserve"> a lower level option than game engines. </w:t>
      </w:r>
      <w:r w:rsidR="006F480A" w:rsidRPr="00292D53">
        <w:rPr>
          <w:color w:val="FF0000"/>
          <w:lang w:val="en-US"/>
        </w:rPr>
        <w:t>T</w:t>
      </w:r>
      <w:r w:rsidR="0024524A" w:rsidRPr="00292D53">
        <w:rPr>
          <w:color w:val="FF0000"/>
          <w:lang w:val="en-US"/>
        </w:rPr>
        <w:t>hree.js</w:t>
      </w:r>
      <w:r w:rsidR="006F480A" w:rsidRPr="00292D53">
        <w:rPr>
          <w:color w:val="FF0000"/>
          <w:lang w:val="en-US"/>
        </w:rPr>
        <w:t xml:space="preserve"> </w:t>
      </w:r>
      <w:r w:rsidR="00292D53">
        <w:rPr>
          <w:lang w:val="en-US"/>
        </w:rPr>
        <w:t xml:space="preserve">[] </w:t>
      </w:r>
      <w:r w:rsidR="006F480A">
        <w:rPr>
          <w:lang w:val="en-US"/>
        </w:rPr>
        <w:t>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t>
      </w:r>
      <w:proofErr w:type="spellStart"/>
      <w:r w:rsidR="00207B59">
        <w:rPr>
          <w:lang w:val="en-US"/>
        </w:rPr>
        <w:t>WebGL</w:t>
      </w:r>
      <w:proofErr w:type="spellEnd"/>
      <w:r w:rsidR="00207B59">
        <w:rPr>
          <w:lang w:val="en-US"/>
        </w:rPr>
        <w:t xml:space="preserve"> at its back end. </w:t>
      </w:r>
      <w:r w:rsidR="00292D53">
        <w:rPr>
          <w:lang w:val="en-US"/>
        </w:rPr>
        <w:t>Libraries like three.js</w:t>
      </w:r>
      <w:r w:rsidR="006F480A">
        <w:rPr>
          <w:lang w:val="en-US"/>
        </w:rPr>
        <w:t xml:space="preserve"> are much lighter weight than full game engines, but</w:t>
      </w:r>
      <w:r>
        <w:rPr>
          <w:lang w:val="en-US"/>
        </w:rPr>
        <w:t xml:space="preserve"> </w:t>
      </w:r>
      <w:r w:rsidR="00292D53">
        <w:rPr>
          <w:lang w:val="en-US"/>
        </w:rPr>
        <w:t xml:space="preserve">they </w:t>
      </w:r>
      <w:r>
        <w:rPr>
          <w:lang w:val="en-US"/>
        </w:rPr>
        <w:t xml:space="preserve">still cover up the details of the graphics </w:t>
      </w:r>
      <w:r w:rsidR="0060361D">
        <w:rPr>
          <w:lang w:val="en-US"/>
        </w:rPr>
        <w:t xml:space="preserve">actually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rsidR="0060361D">
        <w:t xml:space="preserve">. This </w:t>
      </w:r>
      <w:r w:rsidR="00497DE3">
        <w:t>is an API built to render graphics on Windows</w:t>
      </w:r>
      <w:r w:rsidR="00B443E4">
        <w:t xml:space="preserve"> machines</w:t>
      </w:r>
      <w:r w:rsidR="00497DE3">
        <w:t>.</w:t>
      </w:r>
      <w:r>
        <w:t xml:space="preserve"> </w:t>
      </w:r>
      <w:r w:rsidR="00560082">
        <w:t xml:space="preserve">If </w:t>
      </w:r>
      <w:r w:rsidR="00402C5E">
        <w:t>we</w:t>
      </w:r>
      <w:r w:rsidR="00560082">
        <w:t xml:space="preserve"> want</w:t>
      </w:r>
      <w:r w:rsidR="002654FE">
        <w:t>ed</w:t>
      </w:r>
      <w:r w:rsidR="00560082">
        <w:t xml:space="preserve"> to create a game</w:t>
      </w:r>
      <w:r w:rsidR="00C64C54">
        <w:t xml:space="preserve"> or display graphics</w:t>
      </w:r>
      <w:r w:rsidR="00560082">
        <w:t xml:space="preserve"> with</w:t>
      </w:r>
      <w:r w:rsidR="00292D53">
        <w:t xml:space="preserve"> Direct3D</w:t>
      </w:r>
      <w:r w:rsidR="00560082">
        <w:t xml:space="preserve"> </w:t>
      </w:r>
      <w:r w:rsidR="002654FE">
        <w:t>on</w:t>
      </w:r>
      <w:r w:rsidR="00560082">
        <w:t xml:space="preserve"> multiple platforms, </w:t>
      </w:r>
      <w:r w:rsidR="00402C5E">
        <w:t>it would not be possible</w:t>
      </w:r>
      <w:r w:rsidR="00560082">
        <w:t>. Still, m</w:t>
      </w:r>
      <w:r w:rsidR="00BC3B10">
        <w:t xml:space="preserve">ost games are written in Direct3D due to its solid Microsoft framework and developer toolsets. It can make use of the other DirectX libraries </w:t>
      </w:r>
      <w:r w:rsidR="002654FE">
        <w:t xml:space="preserve">such as </w:t>
      </w:r>
      <w:r w:rsidR="00292D53">
        <w:t>DirectSound</w:t>
      </w:r>
      <w:r w:rsidR="00BC3B10">
        <w:t xml:space="preserve">. </w:t>
      </w:r>
      <w:r w:rsidR="00541EB2">
        <w:t>However</w:t>
      </w:r>
      <w:r w:rsidR="0060361D">
        <w:t>,</w:t>
      </w:r>
      <w:r w:rsidR="00541EB2">
        <w:t xml:space="preserve"> 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207B59" w:rsidRDefault="00207B59" w:rsidP="00207B59">
      <w:pPr>
        <w:jc w:val="both"/>
      </w:pPr>
    </w:p>
    <w:p w:rsidR="00FE2CB3" w:rsidRDefault="00B443E4" w:rsidP="00207B59">
      <w:pPr>
        <w:jc w:val="both"/>
      </w:pPr>
      <w:r>
        <w:t xml:space="preserve">A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541EB2" w:rsidP="0048609E">
      <w:pPr>
        <w:jc w:val="both"/>
      </w:pPr>
      <w:r>
        <w:t xml:space="preserve">It is recommend to use C, </w:t>
      </w:r>
      <w:r w:rsidR="0048609E">
        <w:t>C++</w:t>
      </w:r>
      <w:r>
        <w:t xml:space="preserve"> or Java for the base code of an OpenGL application</w:t>
      </w:r>
      <w:r w:rsidR="0048609E">
        <w:t>.</w:t>
      </w:r>
      <w:r>
        <w:t xml:space="preserve"> These are the most widely used languages paired with OpenGL applications. Most of the tutorials and documentation is aimed at these languages. </w:t>
      </w:r>
      <w:r w:rsidR="0060361D">
        <w:t>However</w:t>
      </w:r>
      <w:r>
        <w:t xml:space="preserve"> OpenGL was not the last option</w:t>
      </w:r>
      <w:r w:rsidR="0060361D">
        <w:t xml:space="preserve"> to develop the project. T</w:t>
      </w:r>
      <w:r>
        <w:t>here</w:t>
      </w:r>
      <w:r w:rsidR="0048609E">
        <w:t xml:space="preserve"> was an alternative </w:t>
      </w:r>
      <w:r w:rsidR="002654FE">
        <w:t xml:space="preserve">to OpenGL </w:t>
      </w:r>
      <w:r w:rsidR="0048609E">
        <w:t xml:space="preserve">called </w:t>
      </w:r>
      <w:proofErr w:type="spellStart"/>
      <w:r w:rsidR="0048609E">
        <w:t>WebGL</w:t>
      </w:r>
      <w:proofErr w:type="spellEnd"/>
      <w:r w:rsidR="0048609E">
        <w:t>. This is a JavaScript API for rendering graphics within a browser</w:t>
      </w:r>
      <w:r w:rsidR="002654FE">
        <w:t xml:space="preserve"> and is </w:t>
      </w:r>
      <w:r w:rsidR="0048609E">
        <w:t>based off an older version of OpenGL. This means the base code</w:t>
      </w:r>
      <w:r w:rsidR="002654FE">
        <w:t xml:space="preserve"> of the project</w:t>
      </w:r>
      <w:r w:rsidR="0048609E">
        <w:t xml:space="preserve"> would be in JavaScript, rather than the base code being in </w:t>
      </w:r>
      <w:r>
        <w:t>C/</w:t>
      </w:r>
      <w:r w:rsidR="0048609E">
        <w:t>C++</w:t>
      </w:r>
      <w:r>
        <w:t>/Java</w:t>
      </w:r>
      <w:r w:rsidR="0048609E">
        <w:t xml:space="preserve"> using OpenGL. </w:t>
      </w:r>
    </w:p>
    <w:p w:rsidR="00CB7EEA" w:rsidRDefault="00CB7EEA" w:rsidP="00207B59">
      <w:pPr>
        <w:jc w:val="both"/>
      </w:pPr>
    </w:p>
    <w:p w:rsidR="00CB7EEA" w:rsidRDefault="00CB7EEA" w:rsidP="00207B59">
      <w:pPr>
        <w:jc w:val="both"/>
      </w:pPr>
      <w:r>
        <w:t xml:space="preserve">The graphics </w:t>
      </w:r>
      <w:r w:rsidR="0048609E">
        <w:t xml:space="preserve">aspect </w:t>
      </w:r>
      <w:r>
        <w:t>alone</w:t>
      </w:r>
      <w:r w:rsidR="0060361D">
        <w:t xml:space="preserve"> for the project will be difficult. T</w:t>
      </w:r>
      <w:r>
        <w:t xml:space="preserve">herefore having a good knowledge of the base language is critical to the project’s success. </w:t>
      </w:r>
      <w:r w:rsidR="0048609E">
        <w:t xml:space="preserve">If the base code was poor, then the graphics would suffer as well. </w:t>
      </w:r>
      <w:r w:rsidR="0060361D">
        <w:t xml:space="preserve">Since </w:t>
      </w:r>
      <w:r>
        <w:t xml:space="preserve">JavaScript </w:t>
      </w:r>
      <w:r w:rsidR="00541EB2">
        <w:t xml:space="preserve">is </w:t>
      </w:r>
      <w:r>
        <w:t xml:space="preserve">a beginner friendly language, the </w:t>
      </w:r>
      <w:proofErr w:type="spellStart"/>
      <w:r>
        <w:t>WebGL</w:t>
      </w:r>
      <w:proofErr w:type="spellEnd"/>
      <w:r>
        <w:t xml:space="preserve"> graphics </w:t>
      </w:r>
      <w:r w:rsidR="002654FE">
        <w:t>would be easier to write on top of it.</w:t>
      </w:r>
      <w:r>
        <w:t xml:space="preserve"> </w:t>
      </w:r>
    </w:p>
    <w:p w:rsidR="0048609E" w:rsidRDefault="0048609E" w:rsidP="00207B59">
      <w:pPr>
        <w:jc w:val="both"/>
      </w:pPr>
    </w:p>
    <w:p w:rsidR="0048609E" w:rsidRPr="00AC422B" w:rsidRDefault="0048609E" w:rsidP="00207B59">
      <w:pPr>
        <w:jc w:val="both"/>
        <w:rPr>
          <w:szCs w:val="22"/>
        </w:rPr>
      </w:pPr>
      <w:r w:rsidRPr="00AC422B">
        <w:rPr>
          <w:szCs w:val="22"/>
        </w:rPr>
        <w:lastRenderedPageBreak/>
        <w:t>All graphics APIs use</w:t>
      </w:r>
      <w:r w:rsidR="0060361D">
        <w:rPr>
          <w:szCs w:val="22"/>
        </w:rPr>
        <w:t xml:space="preserve"> some form of </w:t>
      </w:r>
      <w:proofErr w:type="spellStart"/>
      <w:r w:rsidR="0060361D">
        <w:rPr>
          <w:szCs w:val="22"/>
        </w:rPr>
        <w:t>shader</w:t>
      </w:r>
      <w:proofErr w:type="spellEnd"/>
      <w:r w:rsidR="0060361D">
        <w:rPr>
          <w:szCs w:val="22"/>
        </w:rPr>
        <w:t xml:space="preserve"> language.</w:t>
      </w:r>
      <w:r w:rsidRPr="00AC422B">
        <w:rPr>
          <w:szCs w:val="22"/>
        </w:rPr>
        <w:t xml:space="preserve"> </w:t>
      </w:r>
      <w:proofErr w:type="spellStart"/>
      <w:r w:rsidR="00AC422B">
        <w:rPr>
          <w:szCs w:val="22"/>
        </w:rPr>
        <w:t>WebGL</w:t>
      </w:r>
      <w:proofErr w:type="spellEnd"/>
      <w:r w:rsidR="00AC422B">
        <w:rPr>
          <w:szCs w:val="22"/>
        </w:rPr>
        <w:t xml:space="preserve"> uses GLSL (OpenGL Shading Language).</w:t>
      </w:r>
    </w:p>
    <w:p w:rsidR="00207B59" w:rsidRPr="00AC422B" w:rsidRDefault="00207B59" w:rsidP="00207B59">
      <w:pPr>
        <w:jc w:val="both"/>
        <w:rPr>
          <w:szCs w:val="22"/>
        </w:rPr>
      </w:pPr>
    </w:p>
    <w:p w:rsidR="00AC422B" w:rsidRDefault="00207B59" w:rsidP="00AC422B">
      <w:pPr>
        <w:pStyle w:val="Default"/>
        <w:jc w:val="both"/>
        <w:rPr>
          <w:rFonts w:ascii="Arial" w:hAnsi="Arial" w:cs="Arial"/>
          <w:sz w:val="22"/>
          <w:szCs w:val="22"/>
        </w:rPr>
      </w:pPr>
      <w:r w:rsidRPr="00AC422B">
        <w:rPr>
          <w:rFonts w:ascii="Arial" w:hAnsi="Arial" w:cs="Arial"/>
          <w:color w:val="auto"/>
          <w:sz w:val="22"/>
          <w:szCs w:val="22"/>
        </w:rPr>
        <w:t xml:space="preserve">Hence the final languages I decided </w:t>
      </w:r>
      <w:r w:rsidR="004B7B1E" w:rsidRPr="00AC422B">
        <w:rPr>
          <w:rFonts w:ascii="Arial" w:hAnsi="Arial" w:cs="Arial"/>
          <w:color w:val="auto"/>
          <w:sz w:val="22"/>
          <w:szCs w:val="22"/>
        </w:rPr>
        <w:t>to use</w:t>
      </w:r>
      <w:r w:rsidRPr="00AC422B">
        <w:rPr>
          <w:rFonts w:ascii="Arial" w:hAnsi="Arial" w:cs="Arial"/>
          <w:color w:val="auto"/>
          <w:sz w:val="22"/>
          <w:szCs w:val="22"/>
        </w:rPr>
        <w:t xml:space="preserve"> where: </w:t>
      </w:r>
      <w:proofErr w:type="spellStart"/>
      <w:r w:rsidRPr="00AC422B">
        <w:rPr>
          <w:rFonts w:ascii="Arial" w:hAnsi="Arial" w:cs="Arial"/>
          <w:color w:val="auto"/>
          <w:sz w:val="22"/>
          <w:szCs w:val="22"/>
        </w:rPr>
        <w:t>WebGL</w:t>
      </w:r>
      <w:proofErr w:type="spellEnd"/>
      <w:r w:rsidRPr="00AC422B">
        <w:rPr>
          <w:rFonts w:ascii="Arial" w:hAnsi="Arial" w:cs="Arial"/>
          <w:color w:val="auto"/>
          <w:sz w:val="22"/>
          <w:szCs w:val="22"/>
        </w:rPr>
        <w:t>, GLSL and Jav</w:t>
      </w:r>
      <w:r w:rsidR="009E320D" w:rsidRPr="00AC422B">
        <w:rPr>
          <w:rFonts w:ascii="Arial" w:hAnsi="Arial" w:cs="Arial"/>
          <w:color w:val="auto"/>
          <w:sz w:val="22"/>
          <w:szCs w:val="22"/>
        </w:rPr>
        <w:t xml:space="preserve">aScript. </w:t>
      </w:r>
      <w:r w:rsidR="00AC422B">
        <w:rPr>
          <w:rFonts w:ascii="Arial" w:hAnsi="Arial" w:cs="Arial"/>
          <w:color w:val="auto"/>
          <w:sz w:val="22"/>
          <w:szCs w:val="22"/>
        </w:rPr>
        <w:t>However,</w:t>
      </w:r>
      <w:r w:rsidR="00AC422B" w:rsidRPr="00AC422B">
        <w:rPr>
          <w:rFonts w:ascii="Arial" w:hAnsi="Arial" w:cs="Arial"/>
          <w:color w:val="auto"/>
          <w:sz w:val="22"/>
          <w:szCs w:val="22"/>
        </w:rPr>
        <w:t xml:space="preserve"> I had next to no experience </w:t>
      </w:r>
      <w:r w:rsidR="00AC422B">
        <w:rPr>
          <w:rFonts w:ascii="Arial" w:hAnsi="Arial" w:cs="Arial"/>
          <w:sz w:val="22"/>
          <w:szCs w:val="22"/>
        </w:rPr>
        <w:t xml:space="preserve">with GLSL and no experience with </w:t>
      </w:r>
      <w:proofErr w:type="spellStart"/>
      <w:r w:rsidR="00AC422B">
        <w:rPr>
          <w:rFonts w:ascii="Arial" w:hAnsi="Arial" w:cs="Arial"/>
          <w:sz w:val="22"/>
          <w:szCs w:val="22"/>
        </w:rPr>
        <w:t>WebGL</w:t>
      </w:r>
      <w:proofErr w:type="spellEnd"/>
      <w:r w:rsidR="00AC422B">
        <w:rPr>
          <w:rFonts w:ascii="Arial" w:hAnsi="Arial" w:cs="Arial"/>
          <w:sz w:val="22"/>
          <w:szCs w:val="22"/>
        </w:rPr>
        <w:t xml:space="preserve">. Learning these new languages whilst going along was challenging, however my desire to learn outweighed the problems I faced. </w:t>
      </w:r>
    </w:p>
    <w:p w:rsidR="00323752" w:rsidRPr="004E7195" w:rsidRDefault="00323752" w:rsidP="00323752">
      <w:pPr>
        <w:pStyle w:val="Heading3"/>
      </w:pP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as they have existed longer.</w:t>
      </w:r>
      <w:r w:rsidR="008525E4">
        <w:t xml:space="preserve"> </w:t>
      </w:r>
      <w:proofErr w:type="spellStart"/>
      <w:r w:rsidR="0048609E">
        <w:t>WebGL</w:t>
      </w:r>
      <w:proofErr w:type="spellEnd"/>
      <w:r w:rsidR="0048609E">
        <w:t xml:space="preserve"> was designed to run wit</w:t>
      </w:r>
      <w:r w:rsidR="0060361D">
        <w:t xml:space="preserve">hin browsers, rather than these others </w:t>
      </w:r>
      <w:r w:rsidR="0048609E">
        <w:t>libraries which run on desktop</w:t>
      </w:r>
      <w:r w:rsidR="00541EB2">
        <w:t>s</w:t>
      </w:r>
      <w:r w:rsidR="0048609E">
        <w:t xml:space="preserve">. </w:t>
      </w:r>
    </w:p>
    <w:p w:rsidR="00AC422B" w:rsidRDefault="00AC422B" w:rsidP="00207B59">
      <w:pPr>
        <w:jc w:val="both"/>
      </w:pPr>
    </w:p>
    <w:p w:rsidR="00AC422B" w:rsidRPr="00AC422B" w:rsidRDefault="00AC422B" w:rsidP="00AC422B">
      <w:pPr>
        <w:pStyle w:val="Default"/>
        <w:jc w:val="both"/>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t>
      </w:r>
      <w:r>
        <w:rPr>
          <w:rFonts w:ascii="Arial" w:hAnsi="Arial" w:cs="Arial"/>
          <w:sz w:val="22"/>
          <w:szCs w:val="22"/>
        </w:rPr>
        <w:t xml:space="preserve">requires an </w:t>
      </w:r>
      <w:r w:rsidRPr="00911E8F">
        <w:rPr>
          <w:rFonts w:ascii="Arial" w:hAnsi="Arial" w:cs="Arial"/>
          <w:sz w:val="22"/>
          <w:szCs w:val="22"/>
        </w:rPr>
        <w:t xml:space="preserve">understanding of what’s actually going on </w:t>
      </w:r>
      <w:r>
        <w:rPr>
          <w:rFonts w:ascii="Arial" w:hAnsi="Arial" w:cs="Arial"/>
          <w:sz w:val="22"/>
          <w:szCs w:val="22"/>
        </w:rPr>
        <w:t xml:space="preserve">at the low level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Pr>
          <w:rFonts w:ascii="Arial" w:hAnsi="Arial" w:cs="Arial"/>
          <w:sz w:val="22"/>
          <w:szCs w:val="22"/>
        </w:rPr>
        <w:t>W</w:t>
      </w:r>
      <w:r w:rsidRPr="00911E8F">
        <w:rPr>
          <w:rFonts w:ascii="Arial" w:hAnsi="Arial" w:cs="Arial"/>
          <w:sz w:val="22"/>
          <w:szCs w:val="22"/>
        </w:rPr>
        <w:t xml:space="preserve">indows. </w:t>
      </w:r>
    </w:p>
    <w:p w:rsidR="00323752" w:rsidRPr="004E7195" w:rsidRDefault="00323752" w:rsidP="00323752">
      <w:pPr>
        <w:pStyle w:val="Heading3"/>
      </w:pPr>
      <w:proofErr w:type="spellStart"/>
      <w:r>
        <w:t>WebGL</w:t>
      </w:r>
      <w:proofErr w:type="spellEnd"/>
      <w:r>
        <w:t xml:space="preserve"> Requirements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w:t>
      </w:r>
      <w:r w:rsidR="00AC422B">
        <w:t xml:space="preserve">also </w:t>
      </w:r>
      <w:r>
        <w:t xml:space="preserve">required. But still, having an update to date browser might not be enough. As </w:t>
      </w:r>
      <w:proofErr w:type="spellStart"/>
      <w:r>
        <w:t>WebGL</w:t>
      </w:r>
      <w:proofErr w:type="spellEnd"/>
      <w:r>
        <w:t xml:space="preserve"> itself is just a specification (not an actual implementation) it is up to </w:t>
      </w:r>
      <w:r w:rsidR="00AC422B">
        <w:t xml:space="preserve">the </w:t>
      </w:r>
      <w:r>
        <w:t xml:space="preserve">browser companies to implement </w:t>
      </w:r>
      <w:proofErr w:type="spellStart"/>
      <w:r>
        <w:t>WebGL</w:t>
      </w:r>
      <w:proofErr w:type="spellEnd"/>
      <w:r>
        <w:t xml:space="preserve"> themselves. </w:t>
      </w:r>
      <w:r w:rsidR="00541EB2" w:rsidRPr="00541EB2">
        <w:rPr>
          <w:color w:val="FF0000"/>
        </w:rPr>
        <w:t>To see if your browser can run the project, view the user manual [].</w:t>
      </w:r>
    </w:p>
    <w:p w:rsidR="00B34F9D" w:rsidRDefault="00B34F9D" w:rsidP="00207B59">
      <w:pPr>
        <w:jc w:val="both"/>
      </w:pPr>
    </w:p>
    <w:p w:rsidR="00EF1FAD"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D54AB1">
        <w:t xml:space="preserve">IOS, Android, Chrome and Firefox. </w:t>
      </w:r>
      <w:r w:rsidR="00560082">
        <w:t>All of this happens with no plugins</w:t>
      </w:r>
      <w:r w:rsidR="00513941">
        <w:t xml:space="preserve"> or installation. </w:t>
      </w:r>
      <w:r w:rsidR="00753F92">
        <w:t>However with this project, it i</w:t>
      </w:r>
      <w:r w:rsidR="00D54AB1">
        <w:t>s limited to the most up to date version of Chrome and Firefox, due to the extension libraries used.</w:t>
      </w:r>
      <w:r w:rsidR="005A1602">
        <w:t xml:space="preserve"> These extension libraries are necessary for the more advanced features of the scene, such as instanced rendering.</w:t>
      </w:r>
    </w:p>
    <w:p w:rsidR="00323752" w:rsidRPr="004E7195" w:rsidRDefault="00323752" w:rsidP="00323752">
      <w:pPr>
        <w:pStyle w:val="Heading3"/>
      </w:pPr>
      <w:r>
        <w:t xml:space="preserve">Benefits of </w:t>
      </w:r>
      <w:proofErr w:type="spellStart"/>
      <w:r>
        <w:t>WebGL</w:t>
      </w:r>
      <w:proofErr w:type="spellEnd"/>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w:t>
      </w:r>
      <w:r w:rsidR="00402C5E">
        <w:t>as it only requires a browser</w:t>
      </w:r>
      <w:r>
        <w:t xml:space="preserve">, rather </w:t>
      </w:r>
      <w:r w:rsidR="00534309">
        <w:t>than a</w:t>
      </w:r>
      <w:r>
        <w:t xml:space="preserve"> full game engine or library. </w:t>
      </w:r>
      <w:proofErr w:type="spellStart"/>
      <w:r w:rsidR="00B34F9D">
        <w:t>WebGL</w:t>
      </w:r>
      <w:proofErr w:type="spellEnd"/>
      <w:r w:rsidR="00B34F9D">
        <w:t xml:space="preserve"> requires no</w:t>
      </w:r>
      <w:r w:rsidR="0000611D">
        <w:t xml:space="preserve"> plugins,</w:t>
      </w:r>
      <w:r w:rsidR="00B34F9D">
        <w:t xml:space="preserve"> installation or </w:t>
      </w:r>
      <w:r w:rsidR="00D54AB1">
        <w:t>download, making it much easier to access</w:t>
      </w:r>
      <w:r w:rsidR="00B34F9D">
        <w:t xml:space="preserve">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w:t>
      </w:r>
      <w:r w:rsidR="00753F92">
        <w:t>you are</w:t>
      </w:r>
      <w:r>
        <w:t xml:space="preserve"> doing to use it effectively. </w:t>
      </w:r>
      <w:r w:rsidR="00534309">
        <w:t xml:space="preserve">With game engines, you </w:t>
      </w:r>
      <w:r w:rsidR="00753F92">
        <w:t>do not</w:t>
      </w:r>
      <w:r w:rsidR="00534309">
        <w:t xml:space="preserve">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w:t>
      </w:r>
      <w:r w:rsidR="005A1602">
        <w:t>,</w:t>
      </w:r>
      <w:r w:rsidR="00534309">
        <w:t xml:space="preserve"> t</w:t>
      </w:r>
      <w:r>
        <w:t xml:space="preserve">he engine components of </w:t>
      </w:r>
      <w:r>
        <w:lastRenderedPageBreak/>
        <w:t>a 3D scene all need to be build</w:t>
      </w:r>
      <w:r w:rsidR="00534309">
        <w:t xml:space="preserve"> first, before worrying about any other less important features </w:t>
      </w:r>
      <w:r w:rsidR="00D54AB1">
        <w:t xml:space="preserve">like lighting </w:t>
      </w:r>
      <w:r w:rsidR="005A1602">
        <w:t>or</w:t>
      </w:r>
      <w:r w:rsidR="00D54AB1">
        <w:t xml:space="preserve"> texture effects.</w:t>
      </w:r>
      <w:r w:rsidR="00534309">
        <w:t xml:space="preserve"> </w:t>
      </w:r>
    </w:p>
    <w:p w:rsidR="00534309" w:rsidRDefault="00534309" w:rsidP="00937B96">
      <w:pPr>
        <w:jc w:val="both"/>
      </w:pPr>
    </w:p>
    <w:p w:rsidR="0000611D" w:rsidRDefault="0000611D" w:rsidP="0000611D">
      <w:proofErr w:type="spellStart"/>
      <w:r>
        <w:t>WebGL</w:t>
      </w:r>
      <w:proofErr w:type="spellEnd"/>
      <w:r>
        <w:t xml:space="preserve"> is also extremely fast allowing </w:t>
      </w:r>
      <w:r w:rsidR="00D25F0D">
        <w:t>us to create graphically</w:t>
      </w:r>
      <w:r>
        <w:t xml:space="preserve"> complex scenes</w:t>
      </w:r>
      <w:r w:rsidR="00D25F0D">
        <w:t>.</w:t>
      </w:r>
      <w:r>
        <w:t xml:space="preserve"> It also gives us the power to display the graphics how we want, this is done through the use of the programmable pipeline and customizable </w:t>
      </w:r>
      <w:proofErr w:type="spellStart"/>
      <w:r>
        <w:t>shaders</w:t>
      </w:r>
      <w:proofErr w:type="spellEnd"/>
      <w:r>
        <w:t xml:space="preserve">. </w:t>
      </w:r>
      <w:r w:rsidR="00D25F0D">
        <w:t xml:space="preserve">By using </w:t>
      </w:r>
      <w:proofErr w:type="spellStart"/>
      <w:r w:rsidR="00D25F0D">
        <w:t>WebGL</w:t>
      </w:r>
      <w:proofErr w:type="spellEnd"/>
      <w:r w:rsidR="00D25F0D">
        <w:t xml:space="preserve">, we have </w:t>
      </w:r>
      <w:r>
        <w:t xml:space="preserve">other technologies readily available. HTML APIs and other web technologies can easily be integrated into </w:t>
      </w:r>
      <w:proofErr w:type="spellStart"/>
      <w:r>
        <w:t>WebGL</w:t>
      </w:r>
      <w:proofErr w:type="spellEnd"/>
      <w:r>
        <w:t xml:space="preserve"> applications. </w:t>
      </w:r>
    </w:p>
    <w:p w:rsidR="0000611D" w:rsidRDefault="0000611D" w:rsidP="00937B96">
      <w:pPr>
        <w:jc w:val="both"/>
      </w:pPr>
    </w:p>
    <w:p w:rsidR="00B10C2A" w:rsidRDefault="00534309" w:rsidP="00937B96">
      <w:pPr>
        <w:jc w:val="both"/>
      </w:pPr>
      <w:proofErr w:type="spellStart"/>
      <w:r>
        <w:t>WebGL</w:t>
      </w:r>
      <w:proofErr w:type="spellEnd"/>
      <w:r>
        <w:t xml:space="preserve"> (or graphics in general) has many uses such as:</w:t>
      </w:r>
      <w:r w:rsidR="005A1602">
        <w:t xml:space="preserve"> medical imaging, image processing, </w:t>
      </w:r>
      <w:r>
        <w:t xml:space="preserve">games, simulations, augmented reality </w:t>
      </w:r>
      <w:r w:rsidRPr="005A1602">
        <w:rPr>
          <w:color w:val="FF0000"/>
        </w:rPr>
        <w:t>and data visualization</w:t>
      </w:r>
      <w:r w:rsidR="005A1602" w:rsidRPr="005A1602">
        <w:rPr>
          <w:color w:val="FF0000"/>
        </w:rPr>
        <w:t xml:space="preserve"> []</w:t>
      </w:r>
      <w:r w:rsidRPr="005A1602">
        <w:rPr>
          <w:color w:val="FF0000"/>
        </w:rPr>
        <w:t>.</w:t>
      </w:r>
    </w:p>
    <w:p w:rsidR="00323752" w:rsidRPr="004E7195" w:rsidRDefault="00323752" w:rsidP="00323752">
      <w:pPr>
        <w:pStyle w:val="Heading3"/>
      </w:pPr>
      <w:r>
        <w:t>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D54AB1">
        <w:t>, local storage and text rendering</w:t>
      </w:r>
      <w:r>
        <w:t xml:space="preserve">. </w:t>
      </w:r>
    </w:p>
    <w:p w:rsidR="005A1390" w:rsidRDefault="005A1390" w:rsidP="00937B96">
      <w:pPr>
        <w:jc w:val="both"/>
      </w:pPr>
    </w:p>
    <w:p w:rsidR="009D5924" w:rsidRDefault="00960B95" w:rsidP="00937B96">
      <w:pPr>
        <w:jc w:val="both"/>
      </w:pPr>
      <w:r>
        <w:t xml:space="preserve">If </w:t>
      </w:r>
      <w:r w:rsidR="00D54AB1">
        <w:t>the project wasn’t swi</w:t>
      </w:r>
      <w:r>
        <w:t>tch</w:t>
      </w:r>
      <w:r w:rsidR="00D54AB1">
        <w:t xml:space="preserve">ed from </w:t>
      </w:r>
      <w:r>
        <w:t>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w:t>
      </w:r>
      <w:r w:rsidR="00753F92">
        <w:t>it is</w:t>
      </w:r>
      <w:r w:rsidR="006326C5">
        <w:t xml:space="preserve"> easy to interoperate with web applications due to the ease of networking. </w:t>
      </w:r>
      <w:r>
        <w:t xml:space="preserve">You can </w:t>
      </w:r>
      <w:r w:rsidR="006326C5">
        <w:t xml:space="preserve">also </w:t>
      </w:r>
      <w:r>
        <w:t>get resources</w:t>
      </w:r>
      <w:r w:rsidR="006326C5">
        <w:t xml:space="preserve"> at runtime</w:t>
      </w:r>
      <w:r>
        <w:t xml:space="preserve"> from URLs </w:t>
      </w:r>
      <w:r w:rsidR="00D54AB1">
        <w:t xml:space="preserve">easier, </w:t>
      </w:r>
      <w:r>
        <w:t>instead of having large a</w:t>
      </w:r>
      <w:r w:rsidR="006326C5">
        <w:t xml:space="preserve">mounts of memory pre allocated </w:t>
      </w:r>
      <w:r>
        <w:t>for textures</w:t>
      </w:r>
      <w:r w:rsidR="00D54AB1">
        <w:t>,</w:t>
      </w:r>
      <w:r w:rsidR="006326C5">
        <w:t xml:space="preserve"> video</w:t>
      </w:r>
      <w:r w:rsidR="00D54AB1">
        <w:t xml:space="preserve"> and libraries</w:t>
      </w:r>
      <w:r w:rsidR="00547B8C">
        <w:t>.</w:t>
      </w:r>
    </w:p>
    <w:p w:rsidR="004A1FA8" w:rsidRPr="00323752" w:rsidRDefault="00323752" w:rsidP="00323752">
      <w:pPr>
        <w:pStyle w:val="Heading3"/>
      </w:pPr>
      <w:r>
        <w:t>Cartesian Space</w:t>
      </w:r>
    </w:p>
    <w:p w:rsidR="004A1FA8" w:rsidRDefault="0097125C"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 wrapcoords="-70 0 -70 21525 21600 21525 21600 0 -70 0">
            <v:imagedata r:id="rId9" o:title="Figure-1-Right-handed-cartesian-coordinate-system-from-Wikipedia"/>
            <w10:wrap type="tight"/>
          </v:shape>
        </w:pict>
      </w:r>
    </w:p>
    <w:p w:rsidR="003D6A57" w:rsidRDefault="004A1FA8" w:rsidP="00937B96">
      <w:pPr>
        <w:jc w:val="both"/>
      </w:pPr>
      <w:r>
        <w:t xml:space="preserve">A vertex is just a point in </w:t>
      </w:r>
      <w:r w:rsidR="00D54AB1">
        <w:t>a</w:t>
      </w:r>
      <w:r>
        <w:t xml:space="preserve"> space. We usually think of vertices in Cartesian space. This space is just a set of axes which cross at an origin. Points in computer graphics are usually represented in 2D or 3D. </w:t>
      </w:r>
      <w:r w:rsidR="00D54AB1">
        <w:t xml:space="preserve">The vertices can be </w:t>
      </w:r>
      <w:r>
        <w:t>connect</w:t>
      </w:r>
      <w:r w:rsidR="00D54AB1">
        <w:t>ed</w:t>
      </w:r>
      <w:r>
        <w:t xml:space="preserve"> to form meshes, also known as objects. </w:t>
      </w:r>
      <w:r w:rsidRPr="00F63D43">
        <w:rPr>
          <w:color w:val="FF0000"/>
        </w:rPr>
        <w:t>The image on the left []</w:t>
      </w:r>
      <w:r>
        <w:t xml:space="preserve"> shows a rectan</w:t>
      </w:r>
      <w:r w:rsidR="001436A0">
        <w:t>gular mesh, created by connecting several points together</w:t>
      </w:r>
      <w:r>
        <w:t xml:space="preserve">. The </w:t>
      </w:r>
      <w:r w:rsidR="00D54AB1">
        <w:t>vertices</w:t>
      </w:r>
      <w:r>
        <w:t xml:space="preserve"> are described in the Cartesian space defined above.</w:t>
      </w:r>
    </w:p>
    <w:p w:rsidR="00323752" w:rsidRPr="004E7195" w:rsidRDefault="00323752" w:rsidP="00323752">
      <w:pPr>
        <w:pStyle w:val="Heading3"/>
      </w:pPr>
      <w:r>
        <w:t>Vectors</w:t>
      </w:r>
    </w:p>
    <w:p w:rsidR="003D6A57" w:rsidRDefault="003D6A57" w:rsidP="003D6A57"/>
    <w:p w:rsidR="003D6A57" w:rsidRDefault="003D6A57" w:rsidP="003D6A57">
      <w:pPr>
        <w:jc w:val="both"/>
      </w:pPr>
      <w:r>
        <w:t xml:space="preserve">A vector has a length and a direction. The key difference between a vector and a vertex is that the vector does not have a position. A vector from [0, 0, </w:t>
      </w:r>
      <w:proofErr w:type="gramStart"/>
      <w:r>
        <w:t>0</w:t>
      </w:r>
      <w:proofErr w:type="gramEnd"/>
      <w:r>
        <w:t xml:space="preserve">] to [1, 1, 1] is exactly the same as the vector from [5, 5, 5] to [6, 6, 6]. The same vector can be used anywhere so long as the length and direction of it doesn’t change. This vector can be used as a displacement for vertices, for example moving the vertices of a cube. Vectors and vertices are also represented in the same [x, y, z] format.  </w:t>
      </w:r>
    </w:p>
    <w:p w:rsidR="003D6A57" w:rsidRDefault="003D6A57" w:rsidP="003D6A57">
      <w:pPr>
        <w:jc w:val="both"/>
      </w:pPr>
    </w:p>
    <w:p w:rsidR="003D6A57" w:rsidRDefault="001436A0" w:rsidP="00937B96">
      <w:pPr>
        <w:jc w:val="both"/>
      </w:pPr>
      <w:r>
        <w:t xml:space="preserve">We can use various operations on vectors, such as the </w:t>
      </w:r>
      <w:r w:rsidR="003D6A57">
        <w:t>dot product to calculate how much two vectors are pointing in the same direction. This is especially useful for things like lighting calculations. We can also perform a</w:t>
      </w:r>
      <w:r>
        <w:t>nother operation on two vectors called</w:t>
      </w:r>
      <w:r w:rsidR="003D6A57">
        <w:t xml:space="preserve"> the cross product. This is used to find the normals of surfaces, also useful for lighting. </w:t>
      </w:r>
    </w:p>
    <w:p w:rsidR="00323752" w:rsidRPr="004E7195" w:rsidRDefault="00323752" w:rsidP="00323752">
      <w:pPr>
        <w:pStyle w:val="Heading3"/>
      </w:pPr>
      <w:r>
        <w:t>Model to World</w:t>
      </w:r>
    </w:p>
    <w:p w:rsidR="004A1FA8" w:rsidRDefault="004A1FA8" w:rsidP="00937B96">
      <w:pPr>
        <w:jc w:val="both"/>
      </w:pPr>
    </w:p>
    <w:p w:rsidR="006C304C" w:rsidRDefault="00491A39" w:rsidP="00937B96">
      <w:pPr>
        <w:jc w:val="both"/>
      </w:pPr>
      <w:r>
        <w:lastRenderedPageBreak/>
        <w:t xml:space="preserve">Imagine </w:t>
      </w:r>
      <w:r w:rsidR="00E86F6C">
        <w:t>we</w:t>
      </w:r>
      <w:r>
        <w:t xml:space="preserve">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4B39E8">
        <w:t>be formed in 4x4 matrices</w:t>
      </w:r>
      <w:r w:rsidR="00491A39">
        <w:t xml:space="preserv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321CFB">
        <w:t>The</w:t>
      </w:r>
      <w:r w:rsidR="00E86F6C">
        <w:t xml:space="preserve"> world coordinate system contains all of our objects. Just imagine two coordinate systems within one another. </w:t>
      </w:r>
      <w:r w:rsidR="00E86F6C" w:rsidRPr="00454B36">
        <w:rPr>
          <w:color w:val="FF0000"/>
        </w:rPr>
        <w:t xml:space="preserve">The image to the right [] </w:t>
      </w:r>
      <w:r w:rsidR="00E86F6C">
        <w:t xml:space="preserve">shows just that. This positioning, or translation of the cube is done via a model matrix. Rather than thinking of it as a model matrix, it is easier to think of </w:t>
      </w:r>
      <w:r w:rsidR="00D54AB1">
        <w:t xml:space="preserve">it as the model to world matrix. </w:t>
      </w:r>
      <w:r w:rsidR="00321CFB">
        <w:t>As t</w:t>
      </w:r>
      <w:r w:rsidR="00D54AB1">
        <w:t xml:space="preserve">his model to world matrix </w:t>
      </w:r>
      <w:r w:rsidR="00E86F6C">
        <w:t>m</w:t>
      </w:r>
      <w:r>
        <w:t>oves our model</w:t>
      </w:r>
      <w:r w:rsidR="00321CFB">
        <w:t>,</w:t>
      </w:r>
      <w:r>
        <w:t xml:space="preserve">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D54AB1">
        <w:t xml:space="preserve">Imagine this is one of the vertices in the </w:t>
      </w:r>
      <w:r w:rsidR="00321CFB">
        <w:t>cube to the right</w:t>
      </w:r>
      <w:r w:rsidR="00D54AB1">
        <w:t xml:space="preserve">. </w:t>
      </w:r>
      <w:r w:rsidR="00B76FC2">
        <w:t xml:space="preserve">We have to convert </w:t>
      </w:r>
      <w:r w:rsidR="00C24AB3">
        <w:t>our</w:t>
      </w:r>
      <w:r w:rsidR="00B76FC2">
        <w:t xml:space="preserve"> </w:t>
      </w:r>
      <w:r w:rsidR="00D54AB1">
        <w:t xml:space="preserve">original </w:t>
      </w:r>
      <w:r w:rsidR="00B76FC2">
        <w:t xml:space="preserve">3D </w:t>
      </w:r>
      <w:r w:rsidR="00C24AB3">
        <w:t>cube vertex</w:t>
      </w:r>
      <w:r w:rsidR="00B76FC2">
        <w:t xml:space="preserve"> to a 4D </w:t>
      </w:r>
      <w:r w:rsidR="00C24AB3">
        <w:t xml:space="preserve">vertex </w:t>
      </w:r>
      <w:r w:rsidR="00B76FC2">
        <w:t>(</w:t>
      </w:r>
      <w:r w:rsidR="00D54AB1">
        <w:t xml:space="preserve">a homogenous coordinate). This conversion must be done </w:t>
      </w:r>
      <w:r w:rsidR="00B76FC2">
        <w:t xml:space="preserve">to </w:t>
      </w:r>
      <w:r w:rsidR="00C24AB3">
        <w:t xml:space="preserve">be able to </w:t>
      </w:r>
      <w:r w:rsidR="00B76FC2">
        <w:t xml:space="preserve">multiply it by the 4x4 matrix. Having a 4x4 matrix allows us to fit all the transforms (positioning, scaling, and rotating) into one matrix. </w:t>
      </w:r>
      <w:r w:rsidR="009B5C6C">
        <w:t xml:space="preserve">The </w:t>
      </w:r>
      <w:r w:rsidR="00C24AB3">
        <w:t xml:space="preserve">vertex </w:t>
      </w:r>
      <w:r w:rsidR="009B5C6C">
        <w:t xml:space="preserve">output on the right is the </w:t>
      </w:r>
      <w:r w:rsidR="00321CFB">
        <w:t>vertices</w:t>
      </w:r>
      <w:r w:rsidR="009B5C6C">
        <w:t xml:space="preserve"> </w:t>
      </w:r>
      <w:r w:rsidR="00D2144E">
        <w:t xml:space="preserve">translated </w:t>
      </w:r>
      <w:r w:rsidR="009B5C6C">
        <w:t>position</w:t>
      </w:r>
      <w:r w:rsidR="00B76FC2">
        <w:t xml:space="preserve"> in the world</w:t>
      </w:r>
      <w:r w:rsidR="009B5C6C">
        <w:t>.</w:t>
      </w:r>
    </w:p>
    <w:p w:rsidR="00B85268" w:rsidRDefault="0097125C" w:rsidP="00937B96">
      <w:pPr>
        <w:jc w:val="both"/>
      </w:pPr>
      <w:r>
        <w:rPr>
          <w:noProof/>
        </w:rPr>
        <w:pict>
          <v:shape id="_x0000_s1026" type="#_x0000_t75" style="position:absolute;left:0;text-align:left;margin-left:19.2pt;margin-top:6.7pt;width:240.2pt;height:135.15pt;z-index:-251655168"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w:t>
      </w:r>
      <w:r w:rsidR="00D2144E">
        <w:t>matrices</w:t>
      </w:r>
      <w:r>
        <w:t xml:space="preserve">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w:t>
      </w:r>
      <w:r w:rsidR="00D2144E">
        <w:t>s in (</w:t>
      </w:r>
      <w:proofErr w:type="spellStart"/>
      <w:r w:rsidR="00D2144E">
        <w:t>Sx</w:t>
      </w:r>
      <w:proofErr w:type="spellEnd"/>
      <w:r w:rsidR="00D2144E">
        <w:t xml:space="preserve">, </w:t>
      </w:r>
      <w:proofErr w:type="spellStart"/>
      <w:r w:rsidR="00D2144E">
        <w:t>Sy</w:t>
      </w:r>
      <w:proofErr w:type="spellEnd"/>
      <w:r w:rsidR="00D2144E">
        <w:t xml:space="preserve">, </w:t>
      </w:r>
      <w:proofErr w:type="spellStart"/>
      <w:r w:rsidR="00D2144E">
        <w:t>Sz</w:t>
      </w:r>
      <w:proofErr w:type="spellEnd"/>
      <w:r w:rsidR="00D2144E">
        <w:t>) which contains</w:t>
      </w:r>
      <w:r>
        <w:t xml:space="preserve"> the scale values for each (x, y, z) point of the </w:t>
      </w:r>
      <w:r w:rsidR="00D2144E">
        <w:t>object</w:t>
      </w:r>
      <w:r>
        <w:t xml:space="preserve">.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97125C" w:rsidP="00937B96">
      <w:pPr>
        <w:jc w:val="both"/>
      </w:pPr>
      <w:r>
        <w:rPr>
          <w:noProof/>
        </w:rPr>
        <w:lastRenderedPageBreak/>
        <w:pict>
          <v:shape id="_x0000_s1028" type="#_x0000_t75" style="position:absolute;left:0;text-align:left;margin-left:0;margin-top:14.85pt;width:414.65pt;height:109.95pt;z-index:-251651072"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rsidR="00321CFB">
        <w:t xml:space="preserve">s </w:t>
      </w:r>
      <w:r w:rsidR="000A7C0B">
        <w:t>can be applied to vertices</w:t>
      </w:r>
      <w:r w:rsidR="00321CFB">
        <w:t xml:space="preserve"> by the use of a rotation matrix</w:t>
      </w:r>
      <w:r w:rsidR="00454B36">
        <w:t>. The rotation matrix math is not mentioned here</w:t>
      </w:r>
      <w:r w:rsidR="00321CFB">
        <w:t>, as</w:t>
      </w:r>
      <w:r w:rsidR="00454B36">
        <w:t xml:space="preserve"> </w:t>
      </w:r>
      <w:r w:rsidR="00321CFB">
        <w:t>it quite lengthy and has not been manually implemented</w:t>
      </w:r>
      <w:r w:rsidR="00454B36">
        <w:t xml:space="preserve">. </w:t>
      </w:r>
      <w:r w:rsidR="00321CFB">
        <w:t xml:space="preserve">Instead, all of the </w:t>
      </w:r>
      <w:r w:rsidR="00B76FC2">
        <w:t>matrix</w:t>
      </w:r>
      <w:r w:rsidR="00454B36">
        <w:t xml:space="preserve"> math is taken care for us by the </w:t>
      </w:r>
      <w:r w:rsidR="00454B36" w:rsidRPr="00454B36">
        <w:rPr>
          <w:color w:val="FF0000"/>
        </w:rPr>
        <w:t xml:space="preserve">m4.js library []. </w:t>
      </w:r>
      <w:r w:rsidR="0078475D">
        <w:rPr>
          <w:color w:val="FF0000"/>
        </w:rPr>
        <w:t>Using a</w:t>
      </w:r>
      <w:r w:rsidR="00321CFB">
        <w:rPr>
          <w:color w:val="FF0000"/>
        </w:rPr>
        <w:t xml:space="preserve"> matrix library like m4 is extremely useful</w:t>
      </w:r>
      <w:r w:rsidR="0078475D">
        <w:rPr>
          <w:color w:val="FF0000"/>
        </w:rPr>
        <w:t>,</w:t>
      </w:r>
      <w:r w:rsidR="00321CFB">
        <w:rPr>
          <w:color w:val="FF0000"/>
        </w:rPr>
        <w:t xml:space="preserve"> as </w:t>
      </w:r>
      <w:r w:rsidR="0078475D">
        <w:rPr>
          <w:color w:val="FF0000"/>
        </w:rPr>
        <w:t xml:space="preserve">we no longer have to write these matrix operations from scratch. </w:t>
      </w:r>
    </w:p>
    <w:p w:rsidR="005D6142" w:rsidRDefault="000A7C0B" w:rsidP="00937B96">
      <w:pPr>
        <w:jc w:val="both"/>
      </w:pPr>
      <w:r>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w:t>
      </w:r>
      <w:r w:rsidR="00D2144E">
        <w:t>model to world translation</w:t>
      </w:r>
      <w:r w:rsidR="00C24AB3">
        <w:t xml:space="preserve"> is done in our vertex </w:t>
      </w:r>
      <w:proofErr w:type="spellStart"/>
      <w:r w:rsidR="00C24AB3">
        <w:t>shader</w:t>
      </w:r>
      <w:proofErr w:type="spellEnd"/>
      <w:r w:rsidR="00C24AB3">
        <w:t>,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 xml:space="preserve">worlds) then </w:t>
      </w:r>
      <w:r w:rsidR="00753F92">
        <w:t>it is</w:t>
      </w:r>
      <w:r w:rsidR="00B76FC2">
        <w:t xml:space="preserve"> easy to move all of them at the same time. This is useful for moving the</w:t>
      </w:r>
      <w:r w:rsidR="00D2144E">
        <w:t xml:space="preserve"> entire</w:t>
      </w:r>
      <w:r w:rsidR="00B76FC2">
        <w:t xml:space="preserve"> world, </w:t>
      </w:r>
      <w:r w:rsidR="00D2144E">
        <w:t>giving the illusion that</w:t>
      </w:r>
      <w:r w:rsidR="00B76FC2">
        <w:t xml:space="preserve"> the user is moving within the world.  </w:t>
      </w:r>
    </w:p>
    <w:p w:rsidR="000A7C0B" w:rsidRDefault="000A7C0B" w:rsidP="00937B96">
      <w:pPr>
        <w:jc w:val="both"/>
      </w:pPr>
    </w:p>
    <w:p w:rsidR="00384B01" w:rsidRDefault="00D54E11" w:rsidP="009D5924">
      <w:pPr>
        <w:jc w:val="both"/>
      </w:pPr>
      <w:r>
        <w:t>A</w:t>
      </w:r>
      <w:r w:rsidR="00384B01">
        <w:t xml:space="preserve"> benefit</w:t>
      </w:r>
      <w:r w:rsidR="000A7C0B">
        <w:t xml:space="preserve"> of matrices is instead of </w:t>
      </w:r>
      <w:r w:rsidR="00685DDC">
        <w:t>multiplying them all together</w:t>
      </w:r>
      <w:r w:rsidR="00D2144E">
        <w:t>,</w:t>
      </w:r>
      <w:r w:rsidR="00384B01">
        <w:t xml:space="preserve"> then </w:t>
      </w:r>
      <w:r w:rsidR="00685DDC">
        <w:t xml:space="preserve">lastly </w:t>
      </w:r>
      <w:r w:rsidR="00384B01">
        <w:t>with the vertex</w:t>
      </w:r>
      <w:r w:rsidR="000A7C0B">
        <w:t xml:space="preserve"> </w:t>
      </w:r>
      <w:r w:rsidR="00D2144E">
        <w:t>(</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w:t>
      </w:r>
      <w:r w:rsidR="00D2144E">
        <w:t>)</w:t>
      </w:r>
      <w:r w:rsidR="00384B01">
        <w:t>. You can instead just multiply</w:t>
      </w:r>
      <w:r w:rsidR="0078475D">
        <w:t xml:space="preserve"> all the matrices together once</w:t>
      </w:r>
      <w:r w:rsidR="00384B01">
        <w:t xml:space="preserve"> and apply that single matrix with each vertex of the model. </w:t>
      </w:r>
      <w:r w:rsidR="00685DDC">
        <w:t xml:space="preserve">This saves multiplying the matrices together for each </w:t>
      </w:r>
      <w:r w:rsidR="0078475D">
        <w:t>vertex</w:t>
      </w:r>
      <w:r w:rsidR="00685DDC">
        <w:t xml:space="preserve"> you want to translate. </w:t>
      </w:r>
      <w:r w:rsidR="00D2144E">
        <w:t>As previously mentioned, t</w:t>
      </w:r>
      <w:r w:rsidR="00384B01">
        <w:t>he final matrix containing the translation/scale/rotation values is usually called</w:t>
      </w:r>
      <w:r w:rsidR="005B76E7">
        <w:t xml:space="preserve"> model </w:t>
      </w:r>
      <w:r w:rsidR="00D2144E">
        <w:t xml:space="preserve">to world matrix. </w:t>
      </w:r>
      <w:r w:rsidR="0078475D">
        <w:t>Th</w:t>
      </w:r>
      <w:r w:rsidR="00D2144E">
        <w:t xml:space="preserve">is is also known as the </w:t>
      </w:r>
      <w:r w:rsidR="00384B01">
        <w:t xml:space="preserve">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proofErr w:type="gramStart"/>
      <w:r>
        <w:rPr>
          <w:rStyle w:val="HTMLCode"/>
          <w:rFonts w:ascii="Consolas" w:hAnsi="Consolas"/>
          <w:color w:val="242729"/>
          <w:bdr w:val="none" w:sz="0" w:space="0" w:color="auto" w:frame="1"/>
          <w:shd w:val="clear" w:color="auto" w:fill="EFF0F1"/>
        </w:rPr>
        <w:t>matrix4</w:t>
      </w:r>
      <w:proofErr w:type="gramEnd"/>
      <w:r>
        <w:rPr>
          <w:rStyle w:val="HTMLCode"/>
          <w:rFonts w:ascii="Consolas" w:hAnsi="Consolas"/>
          <w:color w:val="242729"/>
          <w:bdr w:val="none" w:sz="0" w:space="0" w:color="auto" w:frame="1"/>
          <w:shd w:val="clear" w:color="auto" w:fill="EFF0F1"/>
        </w:rPr>
        <w:t xml:space="preserve">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w:t>
      </w:r>
      <w:r w:rsidR="00D2144E">
        <w:rPr>
          <w:rStyle w:val="HTMLCode"/>
          <w:rFonts w:ascii="Consolas" w:hAnsi="Consolas"/>
          <w:color w:val="242729"/>
          <w:bdr w:val="none" w:sz="0" w:space="0" w:color="auto" w:frame="1"/>
          <w:shd w:val="clear" w:color="auto" w:fill="EFF0F1"/>
        </w:rPr>
        <w:t xml:space="preserve">operations </w:t>
      </w:r>
      <w:r>
        <w:rPr>
          <w:rStyle w:val="HTMLCode"/>
          <w:rFonts w:ascii="Consolas" w:hAnsi="Consolas"/>
          <w:color w:val="242729"/>
          <w:bdr w:val="none" w:sz="0" w:space="0" w:color="auto" w:frame="1"/>
          <w:shd w:val="clear" w:color="auto" w:fill="EFF0F1"/>
        </w:rPr>
        <w:t>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323752" w:rsidRPr="004E7195" w:rsidRDefault="00323752" w:rsidP="00323752">
      <w:pPr>
        <w:pStyle w:val="Heading3"/>
      </w:pPr>
      <w:r>
        <w:t>World to View</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D2144E">
        <w:rPr>
          <w:lang w:val="en-US"/>
        </w:rPr>
        <w:t xml:space="preserve"> matrix</w:t>
      </w:r>
      <w:r>
        <w:rPr>
          <w:lang w:val="en-US"/>
        </w:rPr>
        <w:t xml:space="preserve">.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 xml:space="preserve">This makes the camera at the center of the world, and </w:t>
      </w:r>
      <w:r w:rsidR="00C24AB3">
        <w:rPr>
          <w:lang w:val="en-US"/>
        </w:rPr>
        <w:lastRenderedPageBreak/>
        <w:t>moves everything with respect to it, as</w:t>
      </w:r>
      <w:r>
        <w:t xml:space="preserve"> this is actually what happens in graphics. </w:t>
      </w:r>
      <w:r w:rsidR="00C24AB3">
        <w:t xml:space="preserve">Like with the model matrix, this world to view transformation is done within the vertex </w:t>
      </w:r>
      <w:proofErr w:type="spellStart"/>
      <w:r w:rsidR="00C24AB3">
        <w:t>shader</w:t>
      </w:r>
      <w:proofErr w:type="spellEnd"/>
      <w:r w:rsidR="00C24AB3">
        <w:t xml:space="preserve">.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Pr="00D2144E" w:rsidRDefault="00D2144E" w:rsidP="00937B96">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right</wp:align>
            </wp:positionH>
            <wp:positionV relativeFrom="paragraph">
              <wp:posOffset>206</wp:posOffset>
            </wp:positionV>
            <wp:extent cx="2481580" cy="1775460"/>
            <wp:effectExtent l="0" t="0" r="0" b="0"/>
            <wp:wrapTight wrapText="bothSides">
              <wp:wrapPolygon edited="0">
                <wp:start x="0" y="0"/>
                <wp:lineTo x="0" y="21322"/>
                <wp:lineTo x="21390" y="21322"/>
                <wp:lineTo x="2139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36259" b="29380"/>
                    <a:stretch/>
                  </pic:blipFill>
                  <pic:spPr bwMode="auto">
                    <a:xfrm>
                      <a:off x="0" y="0"/>
                      <a:ext cx="248158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9D">
        <w:rPr>
          <w:lang w:val="en-US"/>
        </w:rPr>
        <w:t xml:space="preserve">The camera </w:t>
      </w:r>
      <w:r w:rsidR="00C63B59">
        <w:rPr>
          <w:lang w:val="en-US"/>
        </w:rPr>
        <w:t>class</w:t>
      </w:r>
      <w:r w:rsidR="0029749D">
        <w:rPr>
          <w:lang w:val="en-US"/>
        </w:rPr>
        <w:t xml:space="preserve"> has been implemented with the standard yaw</w:t>
      </w:r>
      <w:r w:rsidR="00DF39A1">
        <w:rPr>
          <w:lang w:val="en-US"/>
        </w:rPr>
        <w:t xml:space="preserve"> and</w:t>
      </w:r>
      <w:r w:rsidR="0029749D">
        <w:rPr>
          <w:lang w:val="en-US"/>
        </w:rPr>
        <w:t xml:space="preserve"> pitch values. </w:t>
      </w:r>
      <w:r w:rsidR="0029749D" w:rsidRPr="00CB3D1D">
        <w:rPr>
          <w:color w:val="FF0000"/>
          <w:lang w:val="en-US"/>
        </w:rPr>
        <w:t>Knowledge of this was gained from [] and [].</w:t>
      </w:r>
      <w:r w:rsidR="0029749D">
        <w:rPr>
          <w:color w:val="FF0000"/>
          <w:lang w:val="en-US"/>
        </w:rPr>
        <w:t xml:space="preserve"> </w:t>
      </w:r>
      <w:r w:rsidR="00862A15">
        <w:rPr>
          <w:lang w:val="en-US"/>
        </w:rPr>
        <w:t xml:space="preserve">These values represent the rotations of the camera around its origin. </w:t>
      </w:r>
      <w:r w:rsidRPr="00C63B59">
        <w:rPr>
          <w:color w:val="FF0000"/>
          <w:lang w:val="en-US"/>
        </w:rPr>
        <w:t>As seen i</w:t>
      </w:r>
      <w:r w:rsidR="00496817" w:rsidRPr="00C63B59">
        <w:rPr>
          <w:color w:val="FF0000"/>
          <w:lang w:val="en-US"/>
        </w:rPr>
        <w:t xml:space="preserve">n the </w:t>
      </w:r>
      <w:r w:rsidR="00C63B59" w:rsidRPr="00C63B59">
        <w:rPr>
          <w:color w:val="FF0000"/>
          <w:lang w:val="en-US"/>
        </w:rPr>
        <w:t xml:space="preserve">image on the left </w:t>
      </w:r>
      <w:r w:rsidR="00496817" w:rsidRPr="00C63B59">
        <w:rPr>
          <w:color w:val="FF0000"/>
          <w:lang w:val="en-US"/>
        </w:rPr>
        <w:t xml:space="preserve">[], </w:t>
      </w:r>
      <w:r w:rsidR="00496817">
        <w:rPr>
          <w:lang w:val="en-US"/>
        </w:rPr>
        <w:t>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w:t>
      </w:r>
      <w:r w:rsidR="00753F92">
        <w:rPr>
          <w:lang w:val="en-US"/>
        </w:rPr>
        <w:t>has not</w:t>
      </w:r>
      <w:r w:rsidR="00DF39A1">
        <w:rPr>
          <w:lang w:val="en-US"/>
        </w:rPr>
        <w:t xml:space="preserve"> been used as rotating around the Z axis is not </w:t>
      </w:r>
      <w:r w:rsidR="00496817">
        <w:rPr>
          <w:lang w:val="en-US"/>
        </w:rPr>
        <w:t>needed</w:t>
      </w:r>
      <w:r w:rsidR="00DF39A1">
        <w:rPr>
          <w:lang w:val="en-US"/>
        </w:rPr>
        <w:t xml:space="preserve">. </w:t>
      </w:r>
    </w:p>
    <w:p w:rsidR="00323752" w:rsidRPr="004E7195" w:rsidRDefault="00323752" w:rsidP="00323752">
      <w:pPr>
        <w:pStyle w:val="Heading3"/>
      </w:pPr>
      <w:r>
        <w:t>View to Projection</w:t>
      </w:r>
    </w:p>
    <w:p w:rsidR="004A1FA8" w:rsidRDefault="004A1FA8" w:rsidP="00937B96">
      <w:pPr>
        <w:jc w:val="both"/>
      </w:pPr>
    </w:p>
    <w:p w:rsidR="0098654A" w:rsidRPr="004D517C" w:rsidRDefault="00E800F8" w:rsidP="004D517C">
      <w:pPr>
        <w:jc w:val="both"/>
      </w:pPr>
      <w:r>
        <w:t>The projection mat</w:t>
      </w:r>
      <w:r w:rsidR="00C63B59">
        <w:t>rix takes the world coordinates</w:t>
      </w:r>
      <w:r>
        <w:t xml:space="preserve"> and </w:t>
      </w:r>
      <w:r w:rsidR="00C63B59">
        <w:t>squashes</w:t>
      </w:r>
      <w:r>
        <w:t xml:space="preserve"> them to clip space coordinates. </w:t>
      </w:r>
      <w:r w:rsidR="00110185">
        <w:t xml:space="preserve">These clip space coordinates </w:t>
      </w:r>
      <w:r w:rsidR="00C63B59">
        <w:t>range from -1 to +1 in all x, y and</w:t>
      </w:r>
      <w:r w:rsidR="00110185">
        <w:t xml:space="preserve"> z </w:t>
      </w:r>
      <w:r w:rsidR="00D2144E">
        <w:t>axes</w:t>
      </w:r>
      <w:r w:rsidR="00110185">
        <w:t>.</w:t>
      </w:r>
      <w:r w:rsidR="00F23861">
        <w:t xml:space="preserve"> </w:t>
      </w:r>
    </w:p>
    <w:p w:rsidR="00B76FC2" w:rsidRPr="0041650A" w:rsidRDefault="0098654A" w:rsidP="0041650A">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w:t>
      </w:r>
      <w:r w:rsidR="00C63B59">
        <w:rPr>
          <w:rFonts w:ascii="Arial" w:hAnsi="Arial" w:cs="Arial"/>
          <w:b w:val="0"/>
          <w:sz w:val="22"/>
          <w:szCs w:val="22"/>
        </w:rPr>
        <w:t xml:space="preserve"> how a cube appears on screen. The</w:t>
      </w:r>
      <w:r>
        <w:rPr>
          <w:rFonts w:ascii="Arial" w:hAnsi="Arial" w:cs="Arial"/>
          <w:b w:val="0"/>
          <w:sz w:val="22"/>
          <w:szCs w:val="22"/>
        </w:rPr>
        <w:t xml:space="preserve"> cube is taken from its own coordinate system, placed into the world</w:t>
      </w:r>
      <w:r w:rsidR="00D2144E">
        <w:rPr>
          <w:rFonts w:ascii="Arial" w:hAnsi="Arial" w:cs="Arial"/>
          <w:b w:val="0"/>
          <w:sz w:val="22"/>
          <w:szCs w:val="22"/>
        </w:rPr>
        <w:t>s</w:t>
      </w:r>
      <w:r>
        <w:rPr>
          <w:rFonts w:ascii="Arial" w:hAnsi="Arial" w:cs="Arial"/>
          <w:b w:val="0"/>
          <w:sz w:val="22"/>
          <w:szCs w:val="22"/>
        </w:rPr>
        <w:t>, transformed into view s</w:t>
      </w:r>
      <w:r w:rsidR="00B76FC2">
        <w:rPr>
          <w:rFonts w:ascii="Arial" w:hAnsi="Arial" w:cs="Arial"/>
          <w:b w:val="0"/>
          <w:sz w:val="22"/>
          <w:szCs w:val="22"/>
        </w:rPr>
        <w:t>pace and</w:t>
      </w:r>
      <w:r w:rsidR="00D2144E">
        <w:rPr>
          <w:rFonts w:ascii="Arial" w:hAnsi="Arial" w:cs="Arial"/>
          <w:b w:val="0"/>
          <w:sz w:val="22"/>
          <w:szCs w:val="22"/>
        </w:rPr>
        <w:t xml:space="preserve"> is then</w:t>
      </w:r>
      <w:r w:rsidR="00B76FC2">
        <w:rPr>
          <w:rFonts w:ascii="Arial" w:hAnsi="Arial" w:cs="Arial"/>
          <w:b w:val="0"/>
          <w:sz w:val="22"/>
          <w:szCs w:val="22"/>
        </w:rPr>
        <w:t xml:space="preserve">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inally</w:t>
      </w:r>
      <w:r w:rsidR="00C63B59">
        <w:rPr>
          <w:rFonts w:ascii="Arial" w:hAnsi="Arial" w:cs="Arial"/>
          <w:b w:val="0"/>
          <w:sz w:val="22"/>
          <w:szCs w:val="22"/>
        </w:rPr>
        <w:t>,</w:t>
      </w:r>
      <w:r>
        <w:rPr>
          <w:rFonts w:ascii="Arial" w:hAnsi="Arial" w:cs="Arial"/>
          <w:b w:val="0"/>
          <w:sz w:val="22"/>
          <w:szCs w:val="22"/>
        </w:rPr>
        <w:t xml:space="preserve">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97125C" w:rsidP="00B76FC2">
      <w:r>
        <w:rPr>
          <w:noProof/>
        </w:rPr>
        <w:lastRenderedPageBreak/>
        <w:pict>
          <v:shape id="_x0000_s1027" type="#_x0000_t75" style="position:absolute;margin-left:-.1pt;margin-top:5.85pt;width:414.2pt;height:204.4pt;z-index:-251653120"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After all, how is it possible to display a 3D point on </w:t>
      </w:r>
      <w:r w:rsidR="004A1FA8">
        <w:t>a 2D screen? The answer is, it i</w:t>
      </w:r>
      <w:r>
        <w:t>s impossible. We need to pass the screen, or frame buffer,</w:t>
      </w:r>
      <w:r w:rsidR="00C63B59">
        <w:t xml:space="preserve"> 2D coordinates to display. The</w:t>
      </w:r>
      <w:r>
        <w:t xml:space="preserve"> conversion </w:t>
      </w:r>
      <w:r w:rsidR="00C63B59">
        <w:t xml:space="preserve">from 3D to 2D </w:t>
      </w:r>
      <w:r>
        <w:t>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323752" w:rsidRPr="004E7195" w:rsidRDefault="00323752" w:rsidP="00323752">
      <w:pPr>
        <w:pStyle w:val="Heading3"/>
      </w:pPr>
      <w:r>
        <w:t>Vertex Buffer Objects</w:t>
      </w:r>
    </w:p>
    <w:p w:rsidR="00B94E8D" w:rsidRDefault="00B94E8D" w:rsidP="00B94E8D"/>
    <w:p w:rsidR="008E5711" w:rsidRDefault="00B94E8D" w:rsidP="00A708D7">
      <w:r>
        <w:t xml:space="preserve">Vertex buffer objects, or VBOs for short, are places in memory on the GPU. We need to put all of our data that we want </w:t>
      </w:r>
      <w:proofErr w:type="spellStart"/>
      <w:r>
        <w:t>WebGL</w:t>
      </w:r>
      <w:proofErr w:type="spellEnd"/>
      <w:r>
        <w:t xml:space="preserve"> to use</w:t>
      </w:r>
      <w:r w:rsidR="00A708D7">
        <w:t xml:space="preserve"> </w:t>
      </w:r>
      <w:r>
        <w:t>in these objects. For example</w:t>
      </w:r>
      <w:r w:rsidR="00C63B59">
        <w:t>,</w:t>
      </w:r>
      <w:r>
        <w:t xml:space="preserv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proofErr w:type="spellStart"/>
      <w:r>
        <w:rPr>
          <w:lang w:val="en-US"/>
        </w:rPr>
        <w:t>MyVBO</w:t>
      </w:r>
      <w:proofErr w:type="spellEnd"/>
      <w:r>
        <w:rPr>
          <w:lang w:val="en-US"/>
        </w:rPr>
        <w:t xml:space="preserve">   = </w:t>
      </w:r>
    </w:p>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323752" w:rsidRPr="004E7195" w:rsidRDefault="00323752" w:rsidP="00323752">
      <w:pPr>
        <w:pStyle w:val="Heading3"/>
      </w:pPr>
      <w:proofErr w:type="spellStart"/>
      <w:r>
        <w:t>Shaders</w:t>
      </w:r>
      <w:proofErr w:type="spellEnd"/>
      <w:r>
        <w:t xml:space="preserve"> and Programs</w:t>
      </w:r>
    </w:p>
    <w:p w:rsidR="004C02F5" w:rsidRDefault="004C02F5" w:rsidP="00A708D7"/>
    <w:p w:rsidR="00464CDF" w:rsidRDefault="004C02F5" w:rsidP="00A708D7">
      <w:proofErr w:type="spellStart"/>
      <w:r>
        <w:t>Shaders</w:t>
      </w:r>
      <w:proofErr w:type="spellEnd"/>
      <w:r>
        <w:t xml:space="preserve"> are programs</w:t>
      </w:r>
      <w:r w:rsidR="004C5B42">
        <w:t xml:space="preserve"> executed on the GPU, </w:t>
      </w:r>
      <w:r>
        <w:t>written in GLSL. This is a C style language which allows you to specify how your data should be manipulated on the g</w:t>
      </w:r>
      <w:r w:rsidR="00C63B59">
        <w:t>raphics card.</w:t>
      </w:r>
      <w:r>
        <w:t xml:space="preserve"> </w:t>
      </w:r>
      <w:r w:rsidR="00851F9D">
        <w:t xml:space="preserve">These </w:t>
      </w:r>
      <w:proofErr w:type="spellStart"/>
      <w:r w:rsidR="00851F9D">
        <w:t>shaders</w:t>
      </w:r>
      <w:proofErr w:type="spellEnd"/>
      <w:r w:rsidR="00851F9D">
        <w:t xml:space="preserve"> are needed </w:t>
      </w:r>
      <w:r w:rsidR="00C63B59">
        <w:t>to</w:t>
      </w:r>
      <w:r w:rsidR="00851F9D">
        <w:t xml:space="preserve"> process our data, to eventually</w:t>
      </w:r>
      <w:r w:rsidR="00C63B59">
        <w:t xml:space="preserve"> get it</w:t>
      </w:r>
      <w:r w:rsidR="00851F9D">
        <w:t xml:space="preserve"> display</w:t>
      </w:r>
      <w:r w:rsidR="00C63B59">
        <w:t xml:space="preserve">ed it on the screen. The main types of </w:t>
      </w:r>
      <w:proofErr w:type="spellStart"/>
      <w:r w:rsidR="00C63B59">
        <w:t>shaders</w:t>
      </w:r>
      <w:proofErr w:type="spellEnd"/>
      <w:r w:rsidR="00C63B59">
        <w:t xml:space="preserve"> are vertex and fragment </w:t>
      </w:r>
      <w:proofErr w:type="spellStart"/>
      <w:r w:rsidR="00C63B59">
        <w:t>shaders</w:t>
      </w:r>
      <w:proofErr w:type="spellEnd"/>
      <w:r w:rsidR="00C63B59">
        <w:t xml:space="preserve">. </w:t>
      </w:r>
      <w:r w:rsidR="00464CDF">
        <w:t xml:space="preserve">The vertex </w:t>
      </w:r>
      <w:proofErr w:type="spellStart"/>
      <w:r w:rsidR="00464CDF">
        <w:t>shader</w:t>
      </w:r>
      <w:proofErr w:type="spellEnd"/>
      <w:r w:rsidR="00464CDF">
        <w:t xml:space="preserve"> processes all of our vertices and the fragment </w:t>
      </w:r>
      <w:proofErr w:type="spellStart"/>
      <w:r w:rsidR="00464CDF">
        <w:t>shader</w:t>
      </w:r>
      <w:proofErr w:type="spellEnd"/>
      <w:r w:rsidR="00464CDF">
        <w:t xml:space="preserve"> pr</w:t>
      </w:r>
      <w:r w:rsidR="00C63B59">
        <w:t>ocesses the fragments/pixels in between</w:t>
      </w:r>
      <w:r w:rsidR="00464CDF">
        <w:t xml:space="preserve"> those vertices.  </w:t>
      </w:r>
    </w:p>
    <w:p w:rsidR="004C02F5" w:rsidRDefault="004C02F5" w:rsidP="00A708D7"/>
    <w:p w:rsidR="004C02F5" w:rsidRDefault="004C02F5" w:rsidP="00A708D7">
      <w:r>
        <w:t xml:space="preserve">The </w:t>
      </w:r>
      <w:proofErr w:type="spellStart"/>
      <w:r>
        <w:t>shaders</w:t>
      </w:r>
      <w:proofErr w:type="spellEnd"/>
      <w:r>
        <w:t xml:space="preserve"> used in this project ar</w:t>
      </w:r>
      <w:r w:rsidR="00C63B59">
        <w:t>e</w:t>
      </w:r>
      <w:r>
        <w:t xml:space="preserve"> located in s</w:t>
      </w:r>
      <w:r w:rsidR="00851F9D">
        <w:t>eparate JavaScript files. Once</w:t>
      </w:r>
      <w:r>
        <w:t xml:space="preserve"> the </w:t>
      </w:r>
      <w:proofErr w:type="spellStart"/>
      <w:r>
        <w:t>shader</w:t>
      </w:r>
      <w:proofErr w:type="spellEnd"/>
      <w:r>
        <w:t xml:space="preserve"> has been written, </w:t>
      </w:r>
      <w:r w:rsidR="00851F9D">
        <w:t>similar to a</w:t>
      </w:r>
      <w:r>
        <w:t xml:space="preserve"> C program, it has to be compiled and linked. </w:t>
      </w:r>
    </w:p>
    <w:p w:rsidR="004C02F5" w:rsidRDefault="004C02F5" w:rsidP="00A708D7"/>
    <w:p w:rsidR="007D72E0" w:rsidRDefault="004C02F5" w:rsidP="00A708D7">
      <w:r>
        <w:t xml:space="preserve">The compilation of the </w:t>
      </w:r>
      <w:proofErr w:type="spellStart"/>
      <w:r>
        <w:t>shader</w:t>
      </w:r>
      <w:proofErr w:type="spellEnd"/>
      <w:r>
        <w:t xml:space="preserve"> happens </w:t>
      </w:r>
      <w:r w:rsidR="00C63B59">
        <w:t>in the file where the</w:t>
      </w:r>
      <w:r>
        <w:t xml:space="preserve"> </w:t>
      </w:r>
      <w:proofErr w:type="spellStart"/>
      <w:r>
        <w:t>shader</w:t>
      </w:r>
      <w:proofErr w:type="spellEnd"/>
      <w:r>
        <w:t xml:space="preserve"> content is defined, for </w:t>
      </w:r>
      <w:r w:rsidR="007D72E0">
        <w:t>example</w:t>
      </w:r>
      <w:r w:rsidR="00C63B59">
        <w:t xml:space="preserve"> in</w:t>
      </w:r>
      <w:r w:rsidR="007D72E0">
        <w:t xml:space="preserv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 xml:space="preserve">the vertex and fragment </w:t>
      </w:r>
      <w:proofErr w:type="spellStart"/>
      <w:r w:rsidR="007D72E0">
        <w:t>shaders</w:t>
      </w:r>
      <w:proofErr w:type="spellEnd"/>
      <w:r w:rsidR="007D72E0">
        <w:t xml:space="preserve"> have been compiled and checked for errors, we can attach them to a program. A program is the combination of the </w:t>
      </w:r>
      <w:proofErr w:type="spellStart"/>
      <w:r w:rsidR="007D72E0">
        <w:t>shaders</w:t>
      </w:r>
      <w:proofErr w:type="spellEnd"/>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w:t>
      </w:r>
      <w:r w:rsidR="00C63B59">
        <w:t xml:space="preserve">with our program </w:t>
      </w:r>
      <w:r w:rsidR="007A16C7">
        <w:t xml:space="preserve">as a parameter. This says </w:t>
      </w:r>
      <w:r w:rsidR="007D72E0">
        <w:t xml:space="preserve">we want to </w:t>
      </w:r>
      <w:r w:rsidR="007A16C7">
        <w:t>use it</w:t>
      </w:r>
      <w:r w:rsidR="007D72E0">
        <w:t xml:space="preserve"> on the graphics card to process our data. In this project we have multiple programs and </w:t>
      </w:r>
      <w:proofErr w:type="spellStart"/>
      <w:r w:rsidR="007D72E0">
        <w:t>shaders</w:t>
      </w:r>
      <w:proofErr w:type="spellEnd"/>
      <w:r w:rsidR="007D72E0">
        <w:t xml:space="preserve">, for rendering different things. For example this project includes code to render a skybox, this is done in a separate </w:t>
      </w:r>
      <w:r w:rsidR="00851F9D">
        <w:t xml:space="preserve">skybox </w:t>
      </w:r>
      <w:proofErr w:type="spellStart"/>
      <w:r w:rsidR="007D72E0">
        <w:t>shader</w:t>
      </w:r>
      <w:proofErr w:type="spellEnd"/>
      <w:r w:rsidR="007D72E0">
        <w:t xml:space="preserve">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We then render the skybox and</w:t>
      </w:r>
      <w:r w:rsidR="00851F9D">
        <w:t xml:space="preserve"> then</w:t>
      </w:r>
      <w:r w:rsidR="007D72E0">
        <w:t xml:space="preserve"> switch back to our default program, to render the rest of the scene. </w:t>
      </w:r>
    </w:p>
    <w:p w:rsidR="00851F9D" w:rsidRDefault="00851F9D" w:rsidP="00A708D7"/>
    <w:p w:rsidR="00851F9D" w:rsidRDefault="00851F9D" w:rsidP="00A708D7">
      <w:r>
        <w:t xml:space="preserve">The below code shows the creation of the program used to render the water. It attaches the </w:t>
      </w:r>
      <w:proofErr w:type="spellStart"/>
      <w:r>
        <w:t>waterVertexShader</w:t>
      </w:r>
      <w:proofErr w:type="spellEnd"/>
      <w:r>
        <w:t xml:space="preserve"> and </w:t>
      </w:r>
      <w:proofErr w:type="spellStart"/>
      <w:r>
        <w:t>waterFragmentShader</w:t>
      </w:r>
      <w:proofErr w:type="spellEnd"/>
      <w:r w:rsidR="007A16C7">
        <w:t xml:space="preserve"> variables. These</w:t>
      </w:r>
      <w:r>
        <w:t xml:space="preserve"> contain </w:t>
      </w:r>
      <w:r w:rsidR="007A16C7">
        <w:t>the</w:t>
      </w:r>
      <w:r>
        <w:t xml:space="preserve"> act</w:t>
      </w:r>
      <w:r w:rsidR="007A16C7">
        <w:t xml:space="preserve">ual content of the </w:t>
      </w:r>
      <w:proofErr w:type="spellStart"/>
      <w:r w:rsidR="007A16C7">
        <w:t>shaders</w:t>
      </w:r>
      <w:proofErr w:type="spellEnd"/>
      <w:r w:rsidR="007A16C7">
        <w:t>. It is</w:t>
      </w:r>
      <w:r>
        <w:t xml:space="preserve"> then linked and afterwards, we can use it.</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 xml:space="preserve">Now we have created a program with some </w:t>
      </w:r>
      <w:proofErr w:type="spellStart"/>
      <w:r>
        <w:t>shaders</w:t>
      </w:r>
      <w:proofErr w:type="spellEnd"/>
      <w:r>
        <w:t xml:space="preserve">, we need to send data to them. This can be done by getting the location of the variable in the </w:t>
      </w:r>
      <w:proofErr w:type="spellStart"/>
      <w:r>
        <w:t>shader</w:t>
      </w:r>
      <w:proofErr w:type="spellEnd"/>
      <w:r w:rsidR="003F54E6">
        <w:t xml:space="preserve"> we want to send data to. We</w:t>
      </w:r>
      <w:r>
        <w:t xml:space="preserve"> </w:t>
      </w:r>
      <w:r w:rsidR="003F54E6">
        <w:t>get the location</w:t>
      </w:r>
      <w:r w:rsidR="007A16C7">
        <w:t xml:space="preserve"> of the variable in the </w:t>
      </w:r>
      <w:proofErr w:type="spellStart"/>
      <w:r w:rsidR="007A16C7">
        <w:t>shader</w:t>
      </w:r>
      <w:proofErr w:type="spellEnd"/>
      <w:r w:rsidR="003F54E6">
        <w:t xml:space="preserve"> and access</w:t>
      </w:r>
      <w:r>
        <w:t xml:space="preserve"> it through JavaScript, passing it the data we want.</w:t>
      </w:r>
    </w:p>
    <w:p w:rsidR="003F54E6" w:rsidRDefault="003F54E6" w:rsidP="00A708D7"/>
    <w:p w:rsidR="003F54E6" w:rsidRDefault="003F54E6" w:rsidP="00A708D7">
      <w:r>
        <w:t xml:space="preserve">Sending data to </w:t>
      </w:r>
      <w:proofErr w:type="spellStart"/>
      <w:r>
        <w:t>shaders</w:t>
      </w:r>
      <w:proofErr w:type="spellEnd"/>
      <w:r>
        <w:t xml:space="preserve"> is done within the: </w:t>
      </w:r>
      <w:proofErr w:type="spellStart"/>
      <w:r>
        <w:t>MainProgram</w:t>
      </w:r>
      <w:proofErr w:type="spellEnd"/>
      <w:r>
        <w:t xml:space="preserve">, </w:t>
      </w:r>
      <w:proofErr w:type="spellStart"/>
      <w:r>
        <w:t>WaterPr</w:t>
      </w:r>
      <w:r w:rsidR="00851F9D">
        <w:t>ogram</w:t>
      </w:r>
      <w:proofErr w:type="spellEnd"/>
      <w:r w:rsidR="00851F9D">
        <w:t xml:space="preserve"> and </w:t>
      </w:r>
      <w:proofErr w:type="spellStart"/>
      <w:r w:rsidR="00851F9D">
        <w:t>SkyboxProgram</w:t>
      </w:r>
      <w:proofErr w:type="spellEnd"/>
      <w:r w:rsidR="00851F9D">
        <w:t xml:space="preserve"> classes. Each class has its own </w:t>
      </w:r>
      <w:r>
        <w:t xml:space="preserve">version of the </w:t>
      </w:r>
      <w:proofErr w:type="spellStart"/>
      <w:r>
        <w:t>updateAttributesAndUniforms</w:t>
      </w:r>
      <w:proofErr w:type="spellEnd"/>
      <w:r>
        <w:t xml:space="preserve"> function. These functions pull the global matrices (model, view, projection) and other values</w:t>
      </w:r>
      <w:r w:rsidR="00851F9D">
        <w:t xml:space="preserve"> and pass them into the </w:t>
      </w:r>
      <w:proofErr w:type="spellStart"/>
      <w:r w:rsidR="00851F9D">
        <w:t>shaders</w:t>
      </w:r>
      <w:proofErr w:type="spellEnd"/>
      <w:r w:rsidR="00851F9D">
        <w:t>. All of this happens</w:t>
      </w:r>
      <w:r>
        <w:t xml:space="preserve"> before the draw call</w:t>
      </w:r>
      <w:r w:rsidR="00851F9D">
        <w:t xml:space="preserve"> is made.</w:t>
      </w:r>
    </w:p>
    <w:p w:rsidR="003F54E6" w:rsidRDefault="003F54E6" w:rsidP="00A708D7"/>
    <w:p w:rsidR="003F54E6" w:rsidRDefault="001D7412" w:rsidP="00A708D7">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w:t>
      </w:r>
      <w:proofErr w:type="spellStart"/>
      <w:r>
        <w:t>shader</w:t>
      </w:r>
      <w:proofErr w:type="spellEnd"/>
      <w:r>
        <w:t>.</w:t>
      </w:r>
      <w:r w:rsidR="00851F9D">
        <w:t xml:space="preserve"> </w:t>
      </w:r>
      <w:r w:rsidR="007A16C7">
        <w:t>As previously mentioned, t</w:t>
      </w:r>
      <w:r w:rsidR="003F54E6">
        <w:t xml:space="preserve">o </w:t>
      </w:r>
      <w:r>
        <w:t xml:space="preserve">send data to a </w:t>
      </w:r>
      <w:proofErr w:type="spellStart"/>
      <w:r>
        <w:t>shader</w:t>
      </w:r>
      <w:proofErr w:type="spellEnd"/>
      <w:r>
        <w:t xml:space="preserve">, we need a variable located in a </w:t>
      </w:r>
      <w:proofErr w:type="spellStart"/>
      <w:r>
        <w:t>shader</w:t>
      </w:r>
      <w:proofErr w:type="spellEnd"/>
      <w:r>
        <w:t xml:space="preserve"> to send it to. </w:t>
      </w:r>
    </w:p>
    <w:p w:rsidR="001D7412" w:rsidRDefault="001D7412" w:rsidP="00A708D7"/>
    <w:p w:rsidR="001D7412" w:rsidRDefault="001D7412" w:rsidP="00A708D7">
      <w:r>
        <w:t xml:space="preserve">Let’s first define variables in a </w:t>
      </w:r>
      <w:proofErr w:type="spellStart"/>
      <w:r>
        <w:t>shader</w:t>
      </w:r>
      <w:proofErr w:type="spellEnd"/>
      <w:r>
        <w:t xml:space="preserve"> to send data to. The uniform/attribute types are explained later on. The below code is in </w:t>
      </w:r>
      <w:r w:rsidR="00851F9D">
        <w:t xml:space="preserve">a </w:t>
      </w:r>
      <w:proofErr w:type="spellStart"/>
      <w:r w:rsidR="00851F9D">
        <w:t>shader</w:t>
      </w:r>
      <w:proofErr w:type="spellEnd"/>
      <w:r w:rsidR="00851F9D">
        <w:t xml:space="preserve">, written in </w:t>
      </w:r>
      <w:r>
        <w:t>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w:t>
      </w:r>
      <w:proofErr w:type="spellStart"/>
      <w:r>
        <w:t>shader</w:t>
      </w:r>
      <w:proofErr w:type="spellEnd"/>
      <w:r>
        <w:t xml:space="preserve"> variables, we need to get their location, to be able to </w:t>
      </w:r>
      <w:r w:rsidR="007A16C7">
        <w:t>send</w:t>
      </w:r>
      <w:r>
        <w:t xml:space="preserve">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1D7412" w:rsidRDefault="001D7412" w:rsidP="00A708D7">
      <w:r>
        <w:t>We</w:t>
      </w:r>
      <w:r w:rsidR="007A16C7">
        <w:t xml:space="preserve"> now have </w:t>
      </w:r>
      <w:r>
        <w:t>the location</w:t>
      </w:r>
      <w:r w:rsidR="003F54E6">
        <w:t xml:space="preserve"> of </w:t>
      </w:r>
      <w:r>
        <w:t xml:space="preserve">variable in the </w:t>
      </w:r>
      <w:proofErr w:type="spellStart"/>
      <w:r>
        <w:t>shader</w:t>
      </w:r>
      <w:proofErr w:type="spellEnd"/>
      <w:r>
        <w:t xml:space="preserve"> that we want to send the data to.</w:t>
      </w:r>
      <w:r w:rsidR="00851F9D">
        <w:t xml:space="preserve"> </w:t>
      </w:r>
      <w:r w:rsidR="007A16C7">
        <w:t>It is</w:t>
      </w:r>
      <w:r>
        <w:t xml:space="preserve"> finally time to send the data to the </w:t>
      </w:r>
      <w:proofErr w:type="spellStart"/>
      <w:r>
        <w:t>shader</w:t>
      </w:r>
      <w:proofErr w:type="spellEnd"/>
      <w:r>
        <w:t>. Depending on the variable type</w:t>
      </w:r>
      <w:r w:rsidR="007A16C7">
        <w:t xml:space="preserve"> used</w:t>
      </w:r>
      <w:r>
        <w:t xml:space="preserve"> </w:t>
      </w:r>
      <w:r>
        <w:lastRenderedPageBreak/>
        <w:t xml:space="preserve">in the </w:t>
      </w:r>
      <w:proofErr w:type="spellStart"/>
      <w:r>
        <w:t>shader</w:t>
      </w:r>
      <w:proofErr w:type="spellEnd"/>
      <w:r>
        <w:t xml:space="preserve">, we call different functions. To send a uniform variable to a </w:t>
      </w:r>
      <w:proofErr w:type="spellStart"/>
      <w:r>
        <w:t>shader</w:t>
      </w:r>
      <w:proofErr w:type="spellEnd"/>
      <w:r>
        <w:t xml:space="preserve">,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w:t>
      </w:r>
      <w:proofErr w:type="spellStart"/>
      <w:r w:rsidR="005E0327">
        <w:t>shader</w:t>
      </w:r>
      <w:proofErr w:type="spellEnd"/>
      <w:r w:rsidR="005E0327">
        <w:t xml:space="preserve"> variable) </w:t>
      </w:r>
      <w:r w:rsidR="00C05D99">
        <w:t xml:space="preserve">we got earlier. </w:t>
      </w:r>
      <w:r w:rsidR="005E0327">
        <w:t xml:space="preserve">The data has now been sent to the </w:t>
      </w:r>
      <w:proofErr w:type="spellStart"/>
      <w:r w:rsidR="005E0327">
        <w:t>shader</w:t>
      </w:r>
      <w:proofErr w:type="spellEnd"/>
      <w:r w:rsidR="005E0327">
        <w:t>!</w:t>
      </w:r>
      <w:r w:rsidR="00464CDF">
        <w:t xml:space="preserve"> All of the </w:t>
      </w:r>
      <w:proofErr w:type="spellStart"/>
      <w:r w:rsidR="00464CDF">
        <w:t>shader</w:t>
      </w:r>
      <w:proofErr w:type="spellEnd"/>
      <w:r w:rsidR="00464CDF">
        <w:t xml:space="preserve"> location variables are defined in the: </w:t>
      </w:r>
      <w:proofErr w:type="spellStart"/>
      <w:r w:rsidR="00464CDF">
        <w:t>MainProgram</w:t>
      </w:r>
      <w:proofErr w:type="spellEnd"/>
      <w:r w:rsidR="00464CDF">
        <w:t xml:space="preserve">, </w:t>
      </w:r>
      <w:proofErr w:type="spellStart"/>
      <w:r w:rsidR="00464CDF">
        <w:t>WaterProgram</w:t>
      </w:r>
      <w:proofErr w:type="spellEnd"/>
      <w:r w:rsidR="00464CDF">
        <w:t xml:space="preserve"> and </w:t>
      </w:r>
      <w:proofErr w:type="spellStart"/>
      <w:r w:rsidR="00464CDF">
        <w:t>SkyboxProgram</w:t>
      </w:r>
      <w:proofErr w:type="spellEnd"/>
      <w:r w:rsidR="00464CDF">
        <w:t xml:space="preserve"> classes.</w:t>
      </w:r>
    </w:p>
    <w:p w:rsidR="00C05D99" w:rsidRDefault="00C05D99" w:rsidP="00A708D7"/>
    <w:p w:rsidR="000465C6" w:rsidRDefault="005E0327" w:rsidP="00A708D7">
      <w:r>
        <w:t xml:space="preserve">This is a reasonably simple process but seems lengthy when explained step by step. It has to be done for every variable we want </w:t>
      </w:r>
      <w:proofErr w:type="spellStart"/>
      <w:r>
        <w:t>WebGL</w:t>
      </w:r>
      <w:proofErr w:type="spellEnd"/>
      <w:r>
        <w:t xml:space="preserve">, or our </w:t>
      </w:r>
      <w:proofErr w:type="spellStart"/>
      <w:r>
        <w:t>shaders</w:t>
      </w:r>
      <w:proofErr w:type="spellEnd"/>
      <w:r>
        <w:t xml:space="preserve">, to </w:t>
      </w:r>
      <w:r w:rsidR="007A16C7">
        <w:t>use</w:t>
      </w:r>
      <w:r>
        <w:t>.</w:t>
      </w:r>
    </w:p>
    <w:p w:rsidR="000465C6" w:rsidRDefault="000465C6" w:rsidP="00A708D7"/>
    <w:p w:rsidR="000465C6" w:rsidRDefault="00647CC8" w:rsidP="00A708D7">
      <w:r>
        <w:t xml:space="preserve">Like with all C programs, there needs to be a main function defined in each </w:t>
      </w:r>
      <w:proofErr w:type="spellStart"/>
      <w:r>
        <w:t>shader</w:t>
      </w:r>
      <w:proofErr w:type="spellEnd"/>
      <w:r>
        <w:t xml:space="preserve">. </w:t>
      </w:r>
      <w:r w:rsidR="000465C6">
        <w:t xml:space="preserve">Finally, there are some global variables that a vertex and fragment </w:t>
      </w:r>
      <w:proofErr w:type="spellStart"/>
      <w:r w:rsidR="000465C6">
        <w:t>shader</w:t>
      </w:r>
      <w:proofErr w:type="spellEnd"/>
      <w:r w:rsidR="000465C6">
        <w:t xml:space="preserve"> must output. A vertex </w:t>
      </w:r>
      <w:proofErr w:type="spellStart"/>
      <w:r w:rsidR="000465C6">
        <w:t>shader</w:t>
      </w:r>
      <w:proofErr w:type="spellEnd"/>
      <w:r w:rsidR="000465C6">
        <w:t xml:space="preserve"> must output the final position of the vertex, this is done by setting the </w:t>
      </w:r>
      <w:proofErr w:type="spellStart"/>
      <w:r w:rsidR="000465C6" w:rsidRPr="000465C6">
        <w:t>gl_Position</w:t>
      </w:r>
      <w:proofErr w:type="spellEnd"/>
      <w:r w:rsidR="000465C6">
        <w:t xml:space="preserve"> variable. The fragment </w:t>
      </w:r>
      <w:proofErr w:type="spellStart"/>
      <w:r w:rsidR="000465C6">
        <w:t>shader</w:t>
      </w:r>
      <w:proofErr w:type="spellEnd"/>
      <w:r w:rsidR="000465C6">
        <w:t xml:space="preserve"> must output the </w:t>
      </w:r>
      <w:proofErr w:type="spellStart"/>
      <w:r w:rsidR="000465C6">
        <w:t>gl_FragColour</w:t>
      </w:r>
      <w:proofErr w:type="spellEnd"/>
      <w:r w:rsidR="000465C6">
        <w:t xml:space="preserve"> variable</w:t>
      </w:r>
      <w:r w:rsidR="007A16C7">
        <w:t>, which is the final colour of</w:t>
      </w:r>
      <w:r w:rsidR="000465C6">
        <w:t xml:space="preserve"> the fragment/pixel. </w:t>
      </w:r>
    </w:p>
    <w:p w:rsidR="00323752" w:rsidRPr="004E7195" w:rsidRDefault="00323752" w:rsidP="00323752">
      <w:pPr>
        <w:pStyle w:val="Heading3"/>
      </w:pPr>
      <w:r>
        <w:t>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 xml:space="preserve">To reiterate, </w:t>
      </w:r>
      <w:proofErr w:type="spellStart"/>
      <w:r w:rsidR="001E6C0D">
        <w:t>WebGL</w:t>
      </w:r>
      <w:proofErr w:type="spellEnd"/>
      <w:r w:rsidR="001E6C0D">
        <w:t xml:space="preserve"> uses GLSL ES version 1.00. This means most of the examples and tutorials online are not relevant, as they use a more up to date version of GLSL.</w:t>
      </w:r>
    </w:p>
    <w:p w:rsidR="001E6C0D" w:rsidRDefault="001E6C0D" w:rsidP="00A708D7"/>
    <w:p w:rsidR="005E0327" w:rsidRDefault="005E0327" w:rsidP="00A708D7">
      <w:r>
        <w:t>The main types used in this project are attributes and uniforms. Attributes are data that changes over the course of a draw call, for example</w:t>
      </w:r>
      <w:r w:rsidR="007A16C7">
        <w:t xml:space="preserve"> a vertex position. We would not </w:t>
      </w:r>
      <w:r>
        <w:t xml:space="preserve">want to use the same vertex over an entire draw call. Instead, we would want to change the vertex that is being </w:t>
      </w:r>
      <w:r w:rsidR="007A16C7">
        <w:t>processed within the draw call. This</w:t>
      </w:r>
      <w:r>
        <w:t xml:space="preserve"> allow</w:t>
      </w:r>
      <w:r w:rsidR="007A16C7">
        <w:t>s</w:t>
      </w:r>
      <w:r>
        <w:t xml:space="preserve">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w:t>
      </w:r>
      <w:r w:rsidR="006A0E07">
        <w:t xml:space="preserve">in GLSL </w:t>
      </w:r>
      <w:r>
        <w:t>is a sampler2D. This is a variable that we use to sample a</w:t>
      </w:r>
      <w:r w:rsidR="007A16C7">
        <w:t xml:space="preserve"> texture for a given</w:t>
      </w:r>
      <w:r>
        <w:t xml:space="preserve"> point</w:t>
      </w:r>
      <w:r w:rsidR="007A16C7">
        <w:t xml:space="preserve">. </w:t>
      </w:r>
      <w:r w:rsidR="006A0E07">
        <w:t>We have to provide GLSL a texture to sample and also the texture coordinates to sample</w:t>
      </w:r>
      <w:r w:rsidR="007A16C7">
        <w:t xml:space="preserve"> it</w:t>
      </w:r>
      <w:r w:rsidR="006A0E07">
        <w:t xml:space="preserve"> at.</w:t>
      </w:r>
      <w:r w:rsidR="000A66B0">
        <w:t xml:space="preserve"> This returns us a colour value from the texture, allowing us to texture our objects.</w:t>
      </w:r>
    </w:p>
    <w:p w:rsidR="005E0327" w:rsidRDefault="005E0327" w:rsidP="00A708D7"/>
    <w:p w:rsidR="00D77F6A" w:rsidRDefault="00D77F6A">
      <w:r>
        <w:t xml:space="preserve">If we want the fragment </w:t>
      </w:r>
      <w:proofErr w:type="spellStart"/>
      <w:r>
        <w:t>shader</w:t>
      </w:r>
      <w:proofErr w:type="spellEnd"/>
      <w:r>
        <w:t xml:space="preserve"> to process something, it must first be passed to the vertex </w:t>
      </w:r>
      <w:proofErr w:type="spellStart"/>
      <w:r>
        <w:t>shader</w:t>
      </w:r>
      <w:proofErr w:type="spellEnd"/>
      <w:r>
        <w:t xml:space="preserve"> (unless </w:t>
      </w:r>
      <w:r w:rsidR="00753F92">
        <w:t>it is</w:t>
      </w:r>
      <w:r>
        <w:t xml:space="preserve"> a uniform variable). </w:t>
      </w:r>
      <w:r w:rsidR="000A66B0">
        <w:t>The varying keyword is used for</w:t>
      </w:r>
      <w:r>
        <w:t xml:space="preserve"> passing data from the vertex</w:t>
      </w:r>
      <w:r w:rsidR="000A66B0">
        <w:t xml:space="preserve"> </w:t>
      </w:r>
      <w:proofErr w:type="spellStart"/>
      <w:r w:rsidR="000A66B0">
        <w:t>shader</w:t>
      </w:r>
      <w:proofErr w:type="spellEnd"/>
      <w:r w:rsidR="000A66B0">
        <w:t>,</w:t>
      </w:r>
      <w:r>
        <w:t xml:space="preserve"> to the fragment </w:t>
      </w:r>
      <w:proofErr w:type="spellStart"/>
      <w:r>
        <w:t>shader</w:t>
      </w:r>
      <w:proofErr w:type="spellEnd"/>
      <w:r>
        <w:t xml:space="preserve">. </w:t>
      </w:r>
    </w:p>
    <w:p w:rsidR="00D77F6A" w:rsidRDefault="00D77F6A" w:rsidP="00A708D7"/>
    <w:p w:rsidR="006A0E07" w:rsidRDefault="00405958" w:rsidP="00405958">
      <w:r>
        <w:t xml:space="preserve">The meaning of this </w:t>
      </w:r>
      <w:r w:rsidR="00D77F6A">
        <w:t xml:space="preserve">varying keyword </w:t>
      </w:r>
      <w:r>
        <w:t xml:space="preserve">depends on what </w:t>
      </w:r>
      <w:proofErr w:type="spellStart"/>
      <w:r>
        <w:t>shader</w:t>
      </w:r>
      <w:proofErr w:type="spellEnd"/>
      <w:r>
        <w:t xml:space="preserve"> it is used in. If the varying keyword is used in a vertex </w:t>
      </w:r>
      <w:proofErr w:type="spellStart"/>
      <w:r>
        <w:t>shader</w:t>
      </w:r>
      <w:proofErr w:type="spellEnd"/>
      <w:r w:rsidR="006A0E07">
        <w:t>,</w:t>
      </w:r>
      <w:r>
        <w:t xml:space="preserve"> then it means the variable gets passed to the fragment </w:t>
      </w:r>
      <w:proofErr w:type="spellStart"/>
      <w:r>
        <w:t>shader</w:t>
      </w:r>
      <w:proofErr w:type="spellEnd"/>
      <w:r>
        <w:t xml:space="preserve">. If the varying is in the fragment </w:t>
      </w:r>
      <w:proofErr w:type="spellStart"/>
      <w:r>
        <w:t>shader</w:t>
      </w:r>
      <w:proofErr w:type="spellEnd"/>
      <w:r>
        <w:t xml:space="preserve">, then it means that variable gets taken in from the vertex </w:t>
      </w:r>
      <w:proofErr w:type="spellStart"/>
      <w:r>
        <w:t>shader</w:t>
      </w:r>
      <w:proofErr w:type="spellEnd"/>
      <w:r>
        <w:t>. For example</w:t>
      </w:r>
      <w:r w:rsidR="000A66B0">
        <w:t>,</w:t>
      </w:r>
      <w:r>
        <w:t xml:space="preserve"> a vertex </w:t>
      </w:r>
      <w:proofErr w:type="spellStart"/>
      <w:r>
        <w:t>shader</w:t>
      </w:r>
      <w:proofErr w:type="spellEnd"/>
      <w:r>
        <w:t xml:space="preserve"> will </w:t>
      </w:r>
      <w:r w:rsidR="000A66B0">
        <w:t xml:space="preserve">sometimes </w:t>
      </w:r>
      <w:r>
        <w:t xml:space="preserve">take in a </w:t>
      </w:r>
      <w:r w:rsidR="006A0E07">
        <w:t>colour value</w:t>
      </w:r>
      <w:r w:rsidR="000A66B0">
        <w:t>, but it will not</w:t>
      </w:r>
      <w:r>
        <w:t xml:space="preserve"> actually </w:t>
      </w:r>
      <w:r w:rsidR="000A66B0">
        <w:t>use</w:t>
      </w:r>
      <w:r>
        <w:t xml:space="preserve"> it.</w:t>
      </w:r>
      <w:r w:rsidR="00D77F6A">
        <w:t xml:space="preserve"> Remember the vertex </w:t>
      </w:r>
      <w:proofErr w:type="spellStart"/>
      <w:r w:rsidR="00D77F6A">
        <w:t>shader</w:t>
      </w:r>
      <w:proofErr w:type="spellEnd"/>
      <w:r w:rsidR="00D77F6A">
        <w:t xml:space="preserve"> only processes vertices.</w:t>
      </w:r>
      <w:r>
        <w:t xml:space="preserve"> Instead</w:t>
      </w:r>
      <w:r w:rsidR="006A0E07">
        <w:t>,</w:t>
      </w:r>
      <w:r>
        <w:t xml:space="preserve"> the vertex </w:t>
      </w:r>
      <w:proofErr w:type="spellStart"/>
      <w:r>
        <w:t>shader</w:t>
      </w:r>
      <w:proofErr w:type="spellEnd"/>
      <w:r>
        <w:t xml:space="preserve"> will just pass it along to the f</w:t>
      </w:r>
      <w:r w:rsidR="006A0E07">
        <w:t xml:space="preserve">ragment </w:t>
      </w:r>
      <w:proofErr w:type="spellStart"/>
      <w:r w:rsidR="006A0E07">
        <w:t>shader</w:t>
      </w:r>
      <w:proofErr w:type="spellEnd"/>
      <w:r w:rsidR="006A0E07">
        <w:t xml:space="preserve"> as </w:t>
      </w:r>
      <w:r w:rsidR="00D77F6A">
        <w:t>that is where the fragment/pixel colour is calculated.</w:t>
      </w:r>
      <w:r w:rsidR="006A0E07">
        <w:t xml:space="preserve"> </w:t>
      </w:r>
      <w:r>
        <w:t xml:space="preserve"> </w:t>
      </w:r>
    </w:p>
    <w:p w:rsidR="00D145A7" w:rsidRDefault="00D145A7" w:rsidP="00405958"/>
    <w:p w:rsidR="00D145A7" w:rsidRDefault="00D145A7" w:rsidP="00405958"/>
    <w:p w:rsidR="00323752" w:rsidRPr="004E7195" w:rsidRDefault="00323752" w:rsidP="00323752">
      <w:pPr>
        <w:pStyle w:val="Heading3"/>
      </w:pPr>
      <w:r>
        <w:lastRenderedPageBreak/>
        <w:t>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This newer</w:t>
      </w:r>
      <w:r w:rsidR="000A66B0">
        <w:t xml:space="preserve"> pipeline was implemented into later versions of OpenGL 2.0</w:t>
      </w:r>
      <w:r w:rsidR="004C266A">
        <w:t xml:space="preserve">. Hence the </w:t>
      </w:r>
      <w:r w:rsidR="000A66B0">
        <w:t xml:space="preserve">new pipeline is in </w:t>
      </w:r>
      <w:proofErr w:type="spellStart"/>
      <w:r w:rsidR="000A66B0">
        <w:t>WebGL</w:t>
      </w:r>
      <w:proofErr w:type="spellEnd"/>
      <w:r w:rsidR="000A66B0">
        <w:t>, as was based off</w:t>
      </w:r>
      <w:r w:rsidR="004C266A">
        <w:t xml:space="preserve">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D7370B">
        <w:t>We</w:t>
      </w:r>
      <w:r w:rsidR="00E214AA">
        <w:t xml:space="preserve"> could opt in f</w:t>
      </w:r>
      <w:r w:rsidR="000A66B0">
        <w:t xml:space="preserve">or the features that </w:t>
      </w:r>
      <w:r w:rsidR="00D7370B">
        <w:t>we</w:t>
      </w:r>
      <w:r w:rsidR="000A66B0">
        <w:t xml:space="preserve"> wanted. F</w:t>
      </w:r>
      <w:r w:rsidR="00E214AA">
        <w:t>or example</w:t>
      </w:r>
      <w:r w:rsidR="000A66B0">
        <w:t>,</w:t>
      </w:r>
      <w:r w:rsidR="00E214AA">
        <w:t xml:space="preserve"> the pipeline </w:t>
      </w:r>
      <w:r w:rsidR="00D77F6A">
        <w:t>could</w:t>
      </w:r>
      <w:r w:rsidR="00E214AA">
        <w:t xml:space="preserve"> calculate fog, or </w:t>
      </w:r>
      <w:r w:rsidR="00D7370B">
        <w:t>we</w:t>
      </w:r>
      <w:r w:rsidR="00E214AA">
        <w:t xml:space="preserve"> could opt out </w:t>
      </w:r>
      <w:r w:rsidR="000A66B0">
        <w:t>have it not calculate fog</w:t>
      </w:r>
      <w:r w:rsidR="00E214AA">
        <w:t>. However</w:t>
      </w:r>
      <w:r w:rsidR="00D7370B">
        <w:t>,</w:t>
      </w:r>
      <w:r w:rsidR="00E214AA">
        <w:t xml:space="preserve"> there was no functionality allowing </w:t>
      </w:r>
      <w:r w:rsidR="00D7370B">
        <w:t>us</w:t>
      </w:r>
      <w:r w:rsidR="00E214AA">
        <w:t xml:space="preserve"> to customize the operations</w:t>
      </w:r>
      <w:r w:rsidR="00D77F6A">
        <w:t>.</w:t>
      </w:r>
    </w:p>
    <w:p w:rsidR="00E214AA" w:rsidRDefault="00E214AA" w:rsidP="00937B96">
      <w:pPr>
        <w:jc w:val="both"/>
      </w:pPr>
    </w:p>
    <w:p w:rsidR="004C266A" w:rsidRDefault="00D77F6A" w:rsidP="00937B96">
      <w:pPr>
        <w:jc w:val="both"/>
      </w:pPr>
      <w:r>
        <w:t>But now</w:t>
      </w:r>
      <w:r w:rsidR="000A66B0">
        <w:t>,</w:t>
      </w:r>
      <w:r w:rsidR="00937B96">
        <w:t xml:space="preserve"> using the new </w:t>
      </w:r>
      <w:r w:rsidR="00B10C2A">
        <w:t xml:space="preserve">programmable </w:t>
      </w:r>
      <w:r w:rsidR="00937B96">
        <w:t xml:space="preserve">pipeline, </w:t>
      </w:r>
      <w:r w:rsidR="00D7370B">
        <w:t>we</w:t>
      </w:r>
      <w:r>
        <w:t xml:space="preserve"> can use </w:t>
      </w:r>
      <w:r w:rsidR="00D7370B">
        <w:t>our</w:t>
      </w:r>
      <w:r>
        <w:t xml:space="preserve"> own programs (containing </w:t>
      </w:r>
      <w:r w:rsidR="00D7370B">
        <w:t xml:space="preserve">our </w:t>
      </w:r>
      <w:proofErr w:type="spellStart"/>
      <w:r w:rsidR="00E214AA">
        <w:t>s</w:t>
      </w:r>
      <w:r w:rsidR="00937B96">
        <w:t>haders</w:t>
      </w:r>
      <w:proofErr w:type="spellEnd"/>
      <w:r>
        <w:t xml:space="preserve">). These programs and </w:t>
      </w:r>
      <w:proofErr w:type="spellStart"/>
      <w:r>
        <w:t>shaders</w:t>
      </w:r>
      <w:proofErr w:type="spellEnd"/>
      <w:r w:rsidR="00937B96">
        <w:t xml:space="preserve"> replace parts of the graphics pipeli</w:t>
      </w:r>
      <w:r>
        <w:t xml:space="preserve">ne. </w:t>
      </w:r>
      <w:r w:rsidR="00D7370B">
        <w:t xml:space="preserve">We now </w:t>
      </w:r>
      <w:r>
        <w:t xml:space="preserve">have the ability to manipulate the data in whatever way </w:t>
      </w:r>
      <w:r w:rsidR="00D7370B">
        <w:t>we</w:t>
      </w:r>
      <w:r>
        <w:t xml:space="preserve"> want.</w:t>
      </w:r>
    </w:p>
    <w:p w:rsidR="004C266A" w:rsidRDefault="004C266A" w:rsidP="00937B96">
      <w:pPr>
        <w:jc w:val="both"/>
      </w:pPr>
    </w:p>
    <w:p w:rsidR="00D7370B" w:rsidRDefault="00937B96" w:rsidP="00937B96">
      <w:pPr>
        <w:jc w:val="both"/>
      </w:pPr>
      <w:r>
        <w:t xml:space="preserve">These </w:t>
      </w:r>
      <w:proofErr w:type="spellStart"/>
      <w:r>
        <w:t>shaders</w:t>
      </w:r>
      <w:proofErr w:type="spellEnd"/>
      <w:r>
        <w:t xml:space="preserve"> </w:t>
      </w:r>
      <w:r w:rsidR="00D7370B">
        <w:t>give</w:t>
      </w:r>
      <w:r>
        <w:t xml:space="preserve"> </w:t>
      </w:r>
      <w:r w:rsidR="00D7370B">
        <w:t>us</w:t>
      </w:r>
      <w:r>
        <w:t xml:space="preserve"> much more power over what gets rendered. </w:t>
      </w:r>
      <w:r w:rsidR="00D77F6A">
        <w:t>However a</w:t>
      </w:r>
      <w:r>
        <w:t xml:space="preserve"> disadvantage of these </w:t>
      </w:r>
      <w:proofErr w:type="spellStart"/>
      <w:r>
        <w:t>shaders</w:t>
      </w:r>
      <w:proofErr w:type="spellEnd"/>
      <w:r>
        <w:t xml:space="preserve"> is that they add </w:t>
      </w:r>
      <w:r w:rsidR="00E214AA">
        <w:t>complexity to application</w:t>
      </w:r>
      <w:r w:rsidR="00D77F6A">
        <w:t xml:space="preserve">. Previously, </w:t>
      </w:r>
      <w:r w:rsidR="00D7370B">
        <w:t>we</w:t>
      </w:r>
      <w:r w:rsidR="00D77F6A">
        <w:t xml:space="preserve"> </w:t>
      </w:r>
      <w:r w:rsidR="00D7370B">
        <w:t>could not</w:t>
      </w:r>
      <w:r w:rsidR="00D77F6A">
        <w:t xml:space="preserve"> touch the </w:t>
      </w:r>
      <w:proofErr w:type="spellStart"/>
      <w:r w:rsidR="00D77F6A">
        <w:t>shaders</w:t>
      </w:r>
      <w:proofErr w:type="spellEnd"/>
      <w:r w:rsidR="00D77F6A">
        <w:t xml:space="preserve"> as they were fixed. But if </w:t>
      </w:r>
      <w:r w:rsidR="00D7370B">
        <w:t>we use</w:t>
      </w:r>
      <w:r w:rsidR="00D77F6A">
        <w:t xml:space="preserve"> customizable </w:t>
      </w:r>
      <w:proofErr w:type="spellStart"/>
      <w:r w:rsidR="00D77F6A">
        <w:t>shaders</w:t>
      </w:r>
      <w:proofErr w:type="spellEnd"/>
      <w:r w:rsidR="00D77F6A">
        <w:t xml:space="preserve">, </w:t>
      </w:r>
      <w:r w:rsidR="00D7370B">
        <w:t>we</w:t>
      </w:r>
      <w:r w:rsidR="00D77F6A">
        <w:t xml:space="preserve"> </w:t>
      </w:r>
      <w:r>
        <w:t xml:space="preserve">have to manage some stages of the graphics pipeline </w:t>
      </w:r>
      <w:r w:rsidR="00D7370B">
        <w:t>ourselves</w:t>
      </w:r>
      <w:r>
        <w:t xml:space="preserve">. </w:t>
      </w:r>
    </w:p>
    <w:p w:rsidR="00D7370B" w:rsidRDefault="00D7370B" w:rsidP="00937B96">
      <w:pPr>
        <w:jc w:val="both"/>
      </w:pPr>
    </w:p>
    <w:p w:rsidR="002879B5" w:rsidRDefault="00937B96" w:rsidP="00937B96">
      <w:pPr>
        <w:jc w:val="both"/>
      </w:pPr>
      <w:r>
        <w:t xml:space="preserve">For simple applications which </w:t>
      </w:r>
      <w:r w:rsidR="00753F92">
        <w:t>are not</w:t>
      </w:r>
      <w:r>
        <w:t xml:space="preserve"> going to do any fancy graphics, then a</w:t>
      </w:r>
      <w:r w:rsidR="00E214AA">
        <w:t>n</w:t>
      </w:r>
      <w:r>
        <w:t xml:space="preserve"> older </w:t>
      </w:r>
      <w:r w:rsidR="00E214AA">
        <w:t xml:space="preserve">version of OpenGL (pre 2.0) would better </w:t>
      </w:r>
      <w:r w:rsidR="00D7370B">
        <w:t>suited</w:t>
      </w:r>
      <w:r w:rsidR="00D77F6A">
        <w:t>. These older versions of OpenGL use</w:t>
      </w:r>
      <w:r w:rsidR="00D20F4D">
        <w:t xml:space="preserve"> the fixed function pipeline without </w:t>
      </w:r>
      <w:r w:rsidR="00D77F6A">
        <w:t xml:space="preserve">any </w:t>
      </w:r>
      <w:r w:rsidR="00D20F4D">
        <w:t xml:space="preserve">customizable </w:t>
      </w:r>
      <w:proofErr w:type="spellStart"/>
      <w:r w:rsidR="00D20F4D">
        <w:t>shaders</w:t>
      </w:r>
      <w:proofErr w:type="spellEnd"/>
      <w:r w:rsidR="00D20F4D">
        <w:t>.</w:t>
      </w:r>
      <w:r w:rsidR="00D77F6A">
        <w:t xml:space="preserve"> But with using </w:t>
      </w:r>
      <w:proofErr w:type="spellStart"/>
      <w:r w:rsidR="00D77F6A">
        <w:t>WebGL</w:t>
      </w:r>
      <w:proofErr w:type="spellEnd"/>
      <w:r w:rsidR="00D77F6A">
        <w:t xml:space="preserve">, </w:t>
      </w:r>
      <w:r w:rsidR="00D7370B">
        <w:t>we</w:t>
      </w:r>
      <w:r w:rsidR="00D77F6A">
        <w:t xml:space="preserve"> </w:t>
      </w:r>
      <w:r w:rsidR="00753F92">
        <w:t>do not</w:t>
      </w:r>
      <w:r w:rsidR="00D77F6A">
        <w:t xml:space="preserve"> have the option of a fixed function pipeline – so </w:t>
      </w:r>
      <w:r w:rsidR="00D7370B">
        <w:t>we</w:t>
      </w:r>
      <w:r w:rsidR="00D77F6A">
        <w:t xml:space="preserve"> must define </w:t>
      </w:r>
      <w:r w:rsidR="00D7370B">
        <w:t>our</w:t>
      </w:r>
      <w:r w:rsidR="00D77F6A">
        <w:t xml:space="preserve"> own </w:t>
      </w:r>
      <w:proofErr w:type="spellStart"/>
      <w:r w:rsidR="00D77F6A">
        <w:t>shaders</w:t>
      </w:r>
      <w:proofErr w:type="spellEnd"/>
      <w:r w:rsidR="00D77F6A">
        <w:t xml:space="preserve">. </w:t>
      </w:r>
    </w:p>
    <w:p w:rsidR="00323752" w:rsidRPr="004E7195" w:rsidRDefault="00323752" w:rsidP="00323752">
      <w:pPr>
        <w:pStyle w:val="Heading3"/>
      </w:pPr>
      <w:r>
        <w:t>Programmable Graphics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lastRenderedPageBreak/>
        <w:t>B</w:t>
      </w:r>
      <w:r w:rsidR="00D7370B">
        <w:t xml:space="preserve">efore the </w:t>
      </w:r>
      <w:r>
        <w:t xml:space="preserve">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00D7370B">
        <w:rPr>
          <w:color w:val="FF0000"/>
        </w:rPr>
        <w:t xml:space="preserve">are explained </w:t>
      </w:r>
      <w:r w:rsidR="00454B36" w:rsidRPr="00454B36">
        <w:rPr>
          <w:color w:val="FF0000"/>
        </w:rPr>
        <w:t>[]</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F2384E"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w:t>
      </w:r>
      <w:r w:rsidR="00355595">
        <w:t>us</w:t>
      </w:r>
      <w:r w:rsidR="00F2384E">
        <w:t xml:space="preserve">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rsidR="00355595">
        <w:t xml:space="preserve"> through the calls made to </w:t>
      </w:r>
      <w:r w:rsidR="00A4614C">
        <w:t xml:space="preserve">its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w:t>
      </w:r>
      <w:r w:rsidR="00355595">
        <w:t>we have to</w:t>
      </w:r>
      <w:r w:rsidR="00B62B1F">
        <w:t xml:space="preserve">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A4614C" w:rsidRDefault="0097125C" w:rsidP="004E7195">
      <w:pPr>
        <w:pStyle w:val="Heading2"/>
        <w:numPr>
          <w:ilvl w:val="0"/>
          <w:numId w:val="0"/>
        </w:numPr>
        <w:jc w:val="both"/>
        <w:rPr>
          <w:sz w:val="22"/>
          <w:szCs w:val="22"/>
        </w:rPr>
      </w:pPr>
      <w:r>
        <w:rPr>
          <w:noProof/>
          <w:sz w:val="22"/>
        </w:rPr>
        <w:pict>
          <v:shape id="_x0000_s1032" type="#_x0000_t75" style="position:absolute;left:0;text-align:left;margin-left:264.35pt;margin-top:7.35pt;width:171.6pt;height:125.2pt;z-index:-251642880"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4E7195" w:rsidRPr="004A1FA8">
        <w:rPr>
          <w:sz w:val="22"/>
          <w:szCs w:val="22"/>
        </w:rPr>
        <w:t>1</w:t>
      </w:r>
      <w:r w:rsidR="004E7195">
        <w:rPr>
          <w:sz w:val="22"/>
          <w:szCs w:val="22"/>
        </w:rPr>
        <w:t>.</w:t>
      </w:r>
      <w:r w:rsidR="00323752">
        <w:rPr>
          <w:sz w:val="22"/>
          <w:szCs w:val="22"/>
        </w:rPr>
        <w:t>1</w:t>
      </w:r>
      <w:r w:rsidR="004E7195" w:rsidRPr="004A1FA8">
        <w:rPr>
          <w:sz w:val="22"/>
          <w:szCs w:val="22"/>
        </w:rPr>
        <w:t>.</w:t>
      </w:r>
      <w:r w:rsidR="004E7195">
        <w:rPr>
          <w:sz w:val="22"/>
          <w:szCs w:val="22"/>
        </w:rPr>
        <w:t>1</w:t>
      </w:r>
      <w:r w:rsidR="00323752">
        <w:rPr>
          <w:sz w:val="22"/>
          <w:szCs w:val="22"/>
        </w:rPr>
        <w:t>6</w:t>
      </w:r>
      <w:r w:rsidR="004E7195">
        <w:rPr>
          <w:sz w:val="22"/>
          <w:szCs w:val="22"/>
        </w:rPr>
        <w:t>.</w:t>
      </w:r>
      <w:r w:rsidR="00323752">
        <w:rPr>
          <w:sz w:val="22"/>
          <w:szCs w:val="22"/>
        </w:rPr>
        <w:t xml:space="preserve">1.   </w:t>
      </w:r>
      <w:r w:rsidR="004E7195">
        <w:rPr>
          <w:sz w:val="22"/>
          <w:szCs w:val="22"/>
        </w:rPr>
        <w:t>Stage 1 – Data input and binding</w:t>
      </w:r>
    </w:p>
    <w:p w:rsidR="004E7195" w:rsidRPr="004E7195" w:rsidRDefault="004E7195" w:rsidP="004E7195"/>
    <w:p w:rsidR="00A4614C" w:rsidRDefault="00A4614C" w:rsidP="00A4614C">
      <w:pPr>
        <w:jc w:val="both"/>
      </w:pPr>
      <w:r>
        <w:rPr>
          <w:noProof/>
        </w:rPr>
        <w:t>In this</w:t>
      </w:r>
      <w:r>
        <w:t xml:space="preserve"> example</w:t>
      </w:r>
      <w:r w:rsidR="00D7370B">
        <w:t>,</w:t>
      </w:r>
      <w:r w:rsidR="00355595">
        <w:t xml:space="preserve"> we will render a triangle onto the screen. T</w:t>
      </w:r>
      <w:r>
        <w:t>he triangle</w:t>
      </w:r>
      <w:r w:rsidR="00355595">
        <w:t>s</w:t>
      </w:r>
      <w:r>
        <w:t xml:space="preserve"> vertices will be defined in </w:t>
      </w:r>
      <w:r w:rsidR="00355595">
        <w:t>clip space</w:t>
      </w:r>
      <w:r w:rsidR="00D7370B">
        <w:t>.</w:t>
      </w:r>
      <w:r>
        <w:t xml:space="preserve"> The </w:t>
      </w:r>
      <w:proofErr w:type="spellStart"/>
      <w:r>
        <w:t>WebGL</w:t>
      </w:r>
      <w:proofErr w:type="spellEnd"/>
      <w:r>
        <w:t xml:space="preserve"> </w:t>
      </w:r>
      <w:r w:rsidR="00355595">
        <w:t>clip space</w:t>
      </w:r>
      <w:r>
        <w:t xml:space="preserve">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 xml:space="preserve">in </w:t>
      </w:r>
      <w:r w:rsidR="00355595">
        <w:rPr>
          <w:color w:val="FF0000"/>
        </w:rPr>
        <w:t>below image</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97125C" w:rsidP="00F2384E">
      <w:pPr>
        <w:jc w:val="both"/>
      </w:pPr>
      <w:r>
        <w:rPr>
          <w:noProof/>
        </w:rPr>
        <w:pict>
          <v:shape id="_x0000_s1031" type="#_x0000_t75" style="position:absolute;left:0;text-align:left;margin-left:284.2pt;margin-top:11.4pt;width:133.75pt;height:83.55pt;z-index:-251644928"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355595">
        <w:t xml:space="preserve"> example. This data</w:t>
      </w:r>
      <w:r w:rsidR="00F90AB1">
        <w:t xml:space="preserve"> needs to be </w:t>
      </w:r>
      <w:r w:rsidR="004B0EC3">
        <w:t xml:space="preserve">put into </w:t>
      </w:r>
      <w:r w:rsidR="00BF0F52">
        <w:t>GPU memory</w:t>
      </w:r>
      <w:r w:rsidR="00D7370B">
        <w:t>. Th</w:t>
      </w:r>
      <w:r w:rsidR="004B0EC3">
        <w:t xml:space="preserve">is is done </w:t>
      </w:r>
      <w:r w:rsidR="00BF0F52">
        <w:t xml:space="preserve">by first creating a </w:t>
      </w:r>
      <w:r w:rsidR="001D706D">
        <w:t>VBO</w:t>
      </w:r>
      <w:r w:rsidR="00355595">
        <w:t xml:space="preserve"> (discussed in</w:t>
      </w:r>
      <w:r w:rsidR="00D7370B">
        <w:t xml:space="preserve"> the vertex buffer objects</w:t>
      </w:r>
      <w:r w:rsidR="00355595">
        <w:t xml:space="preserve"> section)</w:t>
      </w:r>
      <w:r w:rsidR="00BF0F52">
        <w:t xml:space="preserve">, binding that buffer and </w:t>
      </w:r>
      <w:r w:rsidR="00D7370B">
        <w:t xml:space="preserve">then </w:t>
      </w:r>
      <w:r w:rsidR="00BF0F52">
        <w:t>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tell </w:t>
      </w:r>
      <w:proofErr w:type="spellStart"/>
      <w:r>
        <w:rPr>
          <w:rStyle w:val="com"/>
          <w:rFonts w:ascii="Consolas" w:hAnsi="Consolas"/>
          <w:color w:val="858C93"/>
          <w:bdr w:val="none" w:sz="0" w:space="0" w:color="auto" w:frame="1"/>
          <w:shd w:val="clear" w:color="auto" w:fill="EFF0F1"/>
        </w:rPr>
        <w:t>WebGL</w:t>
      </w:r>
      <w:proofErr w:type="spellEnd"/>
      <w:r>
        <w:rPr>
          <w:rStyle w:val="com"/>
          <w:rFonts w:ascii="Consolas" w:hAnsi="Consolas"/>
          <w:color w:val="858C93"/>
          <w:bdr w:val="none" w:sz="0" w:space="0" w:color="auto" w:frame="1"/>
          <w:shd w:val="clear" w:color="auto" w:fill="EFF0F1"/>
        </w:rPr>
        <w:t xml:space="preserve">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put the </w:t>
      </w:r>
      <w:r w:rsidR="00D7370B">
        <w:rPr>
          <w:rStyle w:val="com"/>
          <w:rFonts w:ascii="Consolas" w:hAnsi="Consolas"/>
          <w:color w:val="858C93"/>
          <w:bdr w:val="none" w:sz="0" w:space="0" w:color="auto" w:frame="1"/>
          <w:shd w:val="clear" w:color="auto" w:fill="EFF0F1"/>
        </w:rPr>
        <w:t>vertex</w:t>
      </w:r>
      <w:r w:rsidR="00355595">
        <w:rPr>
          <w:rStyle w:val="com"/>
          <w:rFonts w:ascii="Consolas" w:hAnsi="Consolas"/>
          <w:color w:val="858C93"/>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D7370B" w:rsidRDefault="00D7370B" w:rsidP="00D0044C">
      <w:pPr>
        <w:jc w:val="both"/>
      </w:pPr>
      <w:r>
        <w:t xml:space="preserve">After sending data onto the GPU, we have to describe the data we just sent. This is done with a call to </w:t>
      </w:r>
      <w:proofErr w:type="spellStart"/>
      <w:r>
        <w:t>vertexAttribPointer</w:t>
      </w:r>
      <w:proofErr w:type="spellEnd"/>
      <w:r>
        <w:t>.</w:t>
      </w:r>
    </w:p>
    <w:p w:rsidR="00D7370B" w:rsidRDefault="00D7370B"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The </w:t>
      </w:r>
      <w:proofErr w:type="spellStart"/>
      <w:r>
        <w:rPr>
          <w:rStyle w:val="com"/>
          <w:rFonts w:ascii="Consolas" w:hAnsi="Consolas"/>
          <w:color w:val="858C93"/>
          <w:bdr w:val="none" w:sz="0" w:space="0" w:color="auto" w:frame="1"/>
          <w:shd w:val="clear" w:color="auto" w:fill="EFF0F1"/>
        </w:rPr>
        <w:t>shader</w:t>
      </w:r>
      <w:proofErr w:type="spellEnd"/>
      <w:r>
        <w:rPr>
          <w:rStyle w:val="com"/>
          <w:rFonts w:ascii="Consolas" w:hAnsi="Consolas"/>
          <w:color w:val="858C93"/>
          <w:bdr w:val="none" w:sz="0" w:space="0" w:color="auto" w:frame="1"/>
          <w:shd w:val="clear" w:color="auto" w:fill="EFF0F1"/>
        </w:rPr>
        <w:t xml:space="preserve"> location variable that we are sending it to (position location, colour location)</w:t>
      </w:r>
    </w:p>
    <w:p w:rsidR="00607E6F" w:rsidRDefault="00355595"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r w:rsidR="009F2439">
        <w:rPr>
          <w:rStyle w:val="com"/>
          <w:rFonts w:ascii="Consolas" w:hAnsi="Consolas"/>
          <w:color w:val="858C93"/>
          <w:bdr w:val="none" w:sz="0" w:space="0" w:color="auto" w:frame="1"/>
          <w:shd w:val="clear" w:color="auto" w:fill="EFF0F1"/>
        </w:rPr>
        <w:t xml:space="preserve"> per primitive (3 because we’re drawing triangles)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r w:rsidR="009F2439">
        <w:rPr>
          <w:rStyle w:val="com"/>
          <w:rFonts w:ascii="Consolas" w:hAnsi="Consolas"/>
          <w:color w:val="858C93"/>
          <w:bdr w:val="none" w:sz="0" w:space="0" w:color="auto" w:frame="1"/>
          <w:shd w:val="clear" w:color="auto" w:fill="EFF0F1"/>
        </w:rPr>
        <w:t>, FLOAT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Stride, the gap between </w:t>
      </w:r>
      <w:r w:rsidR="009F2439">
        <w:rPr>
          <w:rStyle w:val="com"/>
          <w:rFonts w:ascii="Consolas" w:hAnsi="Consolas"/>
          <w:color w:val="858C93"/>
          <w:bdr w:val="none" w:sz="0" w:space="0" w:color="auto" w:frame="1"/>
          <w:shd w:val="clear" w:color="auto" w:fill="EFF0F1"/>
        </w:rPr>
        <w:t>the defined</w:t>
      </w:r>
      <w:r>
        <w:rPr>
          <w:rStyle w:val="com"/>
          <w:rFonts w:ascii="Consolas" w:hAnsi="Consolas"/>
          <w:color w:val="858C93"/>
          <w:bdr w:val="none" w:sz="0" w:space="0" w:color="auto" w:frame="1"/>
          <w:shd w:val="clear" w:color="auto" w:fill="EFF0F1"/>
        </w:rPr>
        <w:t xml:space="preserve"> data. This is used when defining vertices/colours in the same array</w:t>
      </w:r>
      <w:r w:rsidR="00D7370B">
        <w:rPr>
          <w:rStyle w:val="com"/>
          <w:rFonts w:ascii="Consolas" w:hAnsi="Consolas"/>
          <w:color w:val="858C93"/>
          <w:bdr w:val="none" w:sz="0" w:space="0" w:color="auto" w:frame="1"/>
          <w:shd w:val="clear" w:color="auto" w:fill="EFF0F1"/>
        </w:rPr>
        <w:t>, but we have no</w:t>
      </w:r>
      <w:r w:rsidR="009F2439">
        <w:rPr>
          <w:rStyle w:val="com"/>
          <w:rFonts w:ascii="Consolas" w:hAnsi="Consolas"/>
          <w:color w:val="858C93"/>
          <w:bdr w:val="none" w:sz="0" w:space="0" w:color="auto" w:frame="1"/>
          <w:shd w:val="clear" w:color="auto" w:fill="EFF0F1"/>
        </w:rPr>
        <w:t xml:space="preserve">t. So </w:t>
      </w:r>
      <w:r w:rsidR="00753F92">
        <w:rPr>
          <w:rStyle w:val="com"/>
          <w:rFonts w:ascii="Consolas" w:hAnsi="Consolas"/>
          <w:color w:val="858C93"/>
          <w:bdr w:val="none" w:sz="0" w:space="0" w:color="auto" w:frame="1"/>
          <w:shd w:val="clear" w:color="auto" w:fill="EFF0F1"/>
        </w:rPr>
        <w:t>it is</w:t>
      </w:r>
      <w:r w:rsidR="009F2439">
        <w:rPr>
          <w:rStyle w:val="com"/>
          <w:rFonts w:ascii="Consolas" w:hAnsi="Consolas"/>
          <w:color w:val="858C93"/>
          <w:bdr w:val="none" w:sz="0" w:space="0" w:color="auto" w:frame="1"/>
          <w:shd w:val="clear" w:color="auto" w:fill="EFF0F1"/>
        </w:rPr>
        <w:t xml:space="preserve"> set to 0.</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Offset to the </w:t>
      </w:r>
      <w:r w:rsidR="009F2439">
        <w:rPr>
          <w:rStyle w:val="com"/>
          <w:rFonts w:ascii="Consolas" w:hAnsi="Consolas"/>
          <w:color w:val="858C93"/>
          <w:bdr w:val="none" w:sz="0" w:space="0" w:color="auto" w:frame="1"/>
          <w:shd w:val="clear" w:color="auto" w:fill="EFF0F1"/>
        </w:rPr>
        <w:t>data</w:t>
      </w:r>
      <w:r>
        <w:rPr>
          <w:rStyle w:val="com"/>
          <w:rFonts w:ascii="Consolas" w:hAnsi="Consolas"/>
          <w:color w:val="858C93"/>
          <w:bdr w:val="none" w:sz="0" w:space="0" w:color="auto" w:frame="1"/>
          <w:shd w:val="clear" w:color="auto" w:fill="EFF0F1"/>
        </w:rPr>
        <w:t xml:space="preserve"> in the array</w:t>
      </w:r>
      <w:r w:rsidR="009F2439">
        <w:rPr>
          <w:rStyle w:val="com"/>
          <w:rFonts w:ascii="Consolas" w:hAnsi="Consolas"/>
          <w:color w:val="858C93"/>
          <w:bdr w:val="none" w:sz="0" w:space="0" w:color="auto" w:frame="1"/>
          <w:shd w:val="clear" w:color="auto" w:fill="EFF0F1"/>
        </w:rPr>
        <w:t>, again, set to 0.</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355595" w:rsidRDefault="00355595" w:rsidP="00D0044C">
      <w:pPr>
        <w:jc w:val="both"/>
      </w:pPr>
    </w:p>
    <w:p w:rsidR="00BF0F52" w:rsidRDefault="00BF0F52" w:rsidP="00D0044C">
      <w:pPr>
        <w:jc w:val="both"/>
      </w:pPr>
      <w:r>
        <w:t xml:space="preserve">The </w:t>
      </w:r>
      <w:r w:rsidR="009F2439">
        <w:t>above 4 calls are</w:t>
      </w:r>
      <w:r>
        <w:t xml:space="preserve">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w:t>
      </w:r>
      <w:r w:rsidR="001F7EEC">
        <w:t xml:space="preserve">it </w:t>
      </w:r>
      <w:r>
        <w:t xml:space="preserve">should be minimized in render loops. </w:t>
      </w:r>
      <w:r w:rsidR="001D706D">
        <w:t xml:space="preserve">At render time, </w:t>
      </w:r>
      <w:r w:rsidR="009F2439">
        <w:t>we need to select the buffer on GPU whic</w:t>
      </w:r>
      <w:r w:rsidR="001F7EEC">
        <w:t xml:space="preserve">h we created earlier, as it contains our </w:t>
      </w:r>
      <w:r>
        <w:t>data</w:t>
      </w:r>
      <w:r w:rsidR="001F7EEC">
        <w:t xml:space="preserve"> we want to render</w:t>
      </w:r>
      <w:r w:rsidR="009F2439">
        <w:t>. We can do this with a call</w:t>
      </w:r>
      <w:r>
        <w:t xml:space="preserve"> </w:t>
      </w:r>
      <w:r w:rsidR="001D706D">
        <w:t>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sidR="009F2439">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sidR="009F2439">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1F7EEC" w:rsidRDefault="00753F92" w:rsidP="004909BE">
      <w:pPr>
        <w:jc w:val="both"/>
      </w:pPr>
      <w:r>
        <w:t>Do not</w:t>
      </w:r>
      <w:r w:rsidR="009F2439">
        <w:t xml:space="preserve"> worry about the first parameter. But the second is the buffer we created earlier. </w:t>
      </w:r>
      <w:r w:rsidR="00607E6F">
        <w:t>Now</w:t>
      </w:r>
      <w:r w:rsidR="001F7EEC">
        <w:t>,</w:t>
      </w:r>
      <w:r w:rsidR="00607E6F">
        <w:t xml:space="preserve"> we can </w:t>
      </w:r>
      <w:r w:rsidR="001D706D">
        <w:t>finally i</w:t>
      </w:r>
      <w:r w:rsidR="009F69C5">
        <w:t>ssu</w:t>
      </w:r>
      <w:r w:rsidR="00607E6F">
        <w:t>e</w:t>
      </w:r>
      <w:r w:rsidR="004B0EC3">
        <w:t xml:space="preserve"> the draw call.</w:t>
      </w:r>
      <w:r w:rsidR="009F2439">
        <w:t xml:space="preserve"> </w:t>
      </w:r>
    </w:p>
    <w:p w:rsidR="001F7EEC" w:rsidRDefault="001F7EEC" w:rsidP="004909BE">
      <w:pPr>
        <w:jc w:val="both"/>
      </w:pP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Parameters:</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Drawing mode, what are we drawing?</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 xml:space="preserve">The start </w:t>
      </w:r>
      <w:r>
        <w:rPr>
          <w:rFonts w:ascii="Consolas" w:eastAsia="Times New Roman" w:hAnsi="Consolas" w:cs="Courier New"/>
          <w:color w:val="858C93"/>
          <w:sz w:val="20"/>
          <w:szCs w:val="20"/>
          <w:bdr w:val="none" w:sz="0" w:space="0" w:color="auto" w:frame="1"/>
          <w:shd w:val="clear" w:color="auto" w:fill="EFF0F1"/>
          <w:lang w:eastAsia="en-GB"/>
        </w:rPr>
        <w:t>element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How many vertices to draw</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proofErr w:type="spellStart"/>
      <w:proofErr w:type="gramStart"/>
      <w:r w:rsidRPr="001F7EEC">
        <w:rPr>
          <w:rFonts w:ascii="Consolas" w:eastAsia="Times New Roman" w:hAnsi="Consolas" w:cs="Courier New"/>
          <w:color w:val="303336"/>
          <w:sz w:val="20"/>
          <w:szCs w:val="20"/>
          <w:bdr w:val="none" w:sz="0" w:space="0" w:color="auto" w:frame="1"/>
          <w:shd w:val="clear" w:color="auto" w:fill="EFF0F1"/>
          <w:lang w:eastAsia="en-GB"/>
        </w:rPr>
        <w:t>gl.drawArrays</w:t>
      </w:r>
      <w:proofErr w:type="spellEnd"/>
      <w:r w:rsidRPr="001F7EEC">
        <w:rPr>
          <w:rFonts w:ascii="Consolas" w:eastAsia="Times New Roman" w:hAnsi="Consolas" w:cs="Courier New"/>
          <w:color w:val="303336"/>
          <w:sz w:val="20"/>
          <w:szCs w:val="20"/>
          <w:bdr w:val="none" w:sz="0" w:space="0" w:color="auto" w:frame="1"/>
          <w:shd w:val="clear" w:color="auto" w:fill="EFF0F1"/>
          <w:lang w:eastAsia="en-GB"/>
        </w:rPr>
        <w:t>(</w:t>
      </w:r>
      <w:proofErr w:type="spellStart"/>
      <w:proofErr w:type="gramEnd"/>
      <w:r w:rsidRPr="001F7EEC">
        <w:rPr>
          <w:rFonts w:ascii="Consolas" w:eastAsia="Times New Roman" w:hAnsi="Consolas" w:cs="Courier New"/>
          <w:color w:val="303336"/>
          <w:sz w:val="20"/>
          <w:szCs w:val="20"/>
          <w:bdr w:val="none" w:sz="0" w:space="0" w:color="auto" w:frame="1"/>
          <w:shd w:val="clear" w:color="auto" w:fill="EFF0F1"/>
          <w:lang w:eastAsia="en-GB"/>
        </w:rPr>
        <w:t>gl.TRIANGLES</w:t>
      </w:r>
      <w:proofErr w:type="spellEnd"/>
      <w:r w:rsidRPr="001F7EEC">
        <w:rPr>
          <w:rFonts w:ascii="Consolas" w:eastAsia="Times New Roman" w:hAnsi="Consolas" w:cs="Courier New"/>
          <w:color w:val="303336"/>
          <w:sz w:val="20"/>
          <w:szCs w:val="20"/>
          <w:bdr w:val="none" w:sz="0" w:space="0" w:color="auto" w:frame="1"/>
          <w:shd w:val="clear" w:color="auto" w:fill="EFF0F1"/>
          <w:lang w:eastAsia="en-GB"/>
        </w:rPr>
        <w:t xml:space="preserve">, </w:t>
      </w:r>
      <w:r w:rsidRPr="001F7EEC">
        <w:rPr>
          <w:rFonts w:ascii="Consolas" w:eastAsia="Times New Roman" w:hAnsi="Consolas" w:cs="Courier New"/>
          <w:color w:val="7D2727"/>
          <w:sz w:val="20"/>
          <w:szCs w:val="20"/>
          <w:bdr w:val="none" w:sz="0" w:space="0" w:color="auto" w:frame="1"/>
          <w:shd w:val="clear" w:color="auto" w:fill="EFF0F1"/>
          <w:lang w:eastAsia="en-GB"/>
        </w:rPr>
        <w:t>0</w:t>
      </w:r>
      <w:r w:rsidRPr="001F7EEC">
        <w:rPr>
          <w:rFonts w:ascii="Consolas" w:eastAsia="Times New Roman" w:hAnsi="Consolas" w:cs="Courier New"/>
          <w:color w:val="303336"/>
          <w:sz w:val="20"/>
          <w:szCs w:val="20"/>
          <w:bdr w:val="none" w:sz="0" w:space="0" w:color="auto" w:frame="1"/>
          <w:shd w:val="clear" w:color="auto" w:fill="EFF0F1"/>
          <w:lang w:eastAsia="en-GB"/>
        </w:rPr>
        <w:t xml:space="preserve">, </w:t>
      </w:r>
      <w:r w:rsidRPr="001F7EEC">
        <w:rPr>
          <w:rFonts w:ascii="Consolas" w:eastAsia="Times New Roman" w:hAnsi="Consolas" w:cs="Courier New"/>
          <w:color w:val="7D2727"/>
          <w:sz w:val="20"/>
          <w:szCs w:val="20"/>
          <w:bdr w:val="none" w:sz="0" w:space="0" w:color="auto" w:frame="1"/>
          <w:shd w:val="clear" w:color="auto" w:fill="EFF0F1"/>
          <w:lang w:eastAsia="en-GB"/>
        </w:rPr>
        <w:t>3</w:t>
      </w:r>
      <w:r w:rsidRPr="001F7EEC">
        <w:rPr>
          <w:rFonts w:ascii="Consolas" w:eastAsia="Times New Roman" w:hAnsi="Consolas" w:cs="Courier New"/>
          <w:color w:val="303336"/>
          <w:sz w:val="20"/>
          <w:szCs w:val="20"/>
          <w:bdr w:val="none" w:sz="0" w:space="0" w:color="auto" w:frame="1"/>
          <w:shd w:val="clear" w:color="auto" w:fill="EFF0F1"/>
          <w:lang w:eastAsia="en-GB"/>
        </w:rPr>
        <w:t>);</w:t>
      </w:r>
    </w:p>
    <w:p w:rsidR="001F7EEC" w:rsidRDefault="001F7EEC" w:rsidP="004909BE">
      <w:pPr>
        <w:jc w:val="both"/>
      </w:pPr>
    </w:p>
    <w:p w:rsidR="00607E6F" w:rsidRDefault="001F7EEC" w:rsidP="004909BE">
      <w:pPr>
        <w:jc w:val="both"/>
      </w:pPr>
      <w:r>
        <w:t xml:space="preserve">After we have issued the draw call, the vertex </w:t>
      </w:r>
      <w:proofErr w:type="spellStart"/>
      <w:r>
        <w:t>shader</w:t>
      </w:r>
      <w:proofErr w:type="spellEnd"/>
      <w:r>
        <w:t xml:space="preserve"> gets executed.</w:t>
      </w:r>
    </w:p>
    <w:p w:rsidR="00246C26"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16.</w:t>
      </w:r>
      <w:r>
        <w:rPr>
          <w:sz w:val="22"/>
          <w:szCs w:val="22"/>
        </w:rPr>
        <w:t>2.</w:t>
      </w:r>
      <w:r w:rsidR="00323752">
        <w:rPr>
          <w:sz w:val="22"/>
          <w:szCs w:val="22"/>
        </w:rPr>
        <w:t xml:space="preserve">   </w:t>
      </w:r>
      <w:r>
        <w:rPr>
          <w:sz w:val="22"/>
          <w:szCs w:val="22"/>
        </w:rPr>
        <w:t xml:space="preserve">Stage 2 – Vertex </w:t>
      </w:r>
      <w:proofErr w:type="spellStart"/>
      <w:r>
        <w:rPr>
          <w:sz w:val="22"/>
          <w:szCs w:val="22"/>
        </w:rP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will get run for each vertex (3 vertices in this </w:t>
      </w:r>
      <w:r w:rsidR="006C23FD">
        <w:t>triangle example)</w:t>
      </w:r>
      <w:r w:rsidR="00F90AB1">
        <w:t xml:space="preserve">. </w:t>
      </w:r>
      <w:r w:rsidR="00882656">
        <w:t>We</w:t>
      </w:r>
      <w:r w:rsidR="00F90AB1">
        <w:t xml:space="preserve"> can also input 4x4 matrices</w:t>
      </w:r>
      <w:r w:rsidR="00882656">
        <w:t xml:space="preserve"> (model to world, world to view, view to projection)</w:t>
      </w:r>
      <w:r w:rsidR="00FC180C">
        <w:t xml:space="preserve"> into </w:t>
      </w:r>
      <w:r w:rsidR="006C23FD">
        <w:t>the</w:t>
      </w:r>
      <w:r w:rsidR="00224D73">
        <w:t xml:space="preserve"> </w:t>
      </w:r>
      <w:proofErr w:type="spellStart"/>
      <w:r w:rsidR="00FC180C">
        <w:t>shader</w:t>
      </w:r>
      <w:proofErr w:type="spellEnd"/>
      <w:r w:rsidR="00882656">
        <w:t xml:space="preserve">. These matrices specify where </w:t>
      </w:r>
      <w:r w:rsidR="00F90AB1">
        <w:t>t</w:t>
      </w:r>
      <w:r w:rsidR="00AB54D8">
        <w:t>he vertices should be positioned</w:t>
      </w:r>
      <w:r w:rsidR="006C23FD">
        <w:t xml:space="preserve"> in the world.</w:t>
      </w:r>
    </w:p>
    <w:p w:rsidR="001F7EEC" w:rsidRDefault="001F7EEC" w:rsidP="00D41C00">
      <w:pPr>
        <w:jc w:val="both"/>
      </w:pPr>
    </w:p>
    <w:p w:rsidR="006C23FD" w:rsidRPr="009811AC" w:rsidRDefault="0097125C" w:rsidP="00D41C00">
      <w:pPr>
        <w:jc w:val="both"/>
      </w:pPr>
      <w:r>
        <w:rPr>
          <w:noProof/>
        </w:rPr>
        <w:pict>
          <v:shape id="_x0000_s1029" type="#_x0000_t75" style="position:absolute;left:0;text-align:left;margin-left:271.1pt;margin-top:3.85pt;width:144.1pt;height:114.5pt;z-index:-251649024" wrapcoords="-54 0 -54 21532 21600 21532 21600 0 -54 0">
            <v:imagedata r:id="rId19" o:title="projection"/>
            <w10:wrap type="tight"/>
          </v:shape>
        </w:pict>
      </w:r>
      <w:r w:rsidR="00882656">
        <w:t>After these matrices have been applied to the vertex, the</w:t>
      </w:r>
      <w:r w:rsidR="00900EB3">
        <w:t xml:space="preserve"> </w:t>
      </w:r>
      <w:proofErr w:type="spellStart"/>
      <w:r w:rsidR="00900EB3">
        <w:t>shader</w:t>
      </w:r>
      <w:proofErr w:type="spellEnd"/>
      <w:r w:rsidR="00900EB3">
        <w:t xml:space="preserve"> </w:t>
      </w:r>
      <w:r w:rsidR="00882656">
        <w:t xml:space="preserve">then </w:t>
      </w:r>
      <w:r w:rsidR="00900EB3">
        <w:t xml:space="preserve">outputs the </w:t>
      </w:r>
      <w:r w:rsidR="001F7EEC">
        <w:t>vertices</w:t>
      </w:r>
      <w:r w:rsidR="00882656">
        <w:t xml:space="preserve"> coordinates in clip space. Clip space ranges</w:t>
      </w:r>
      <w:r w:rsidR="00900EB3">
        <w:t xml:space="preserve">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Once the clip space coordinates of the ver</w:t>
      </w:r>
      <w:r w:rsidR="00882656">
        <w:t>tices have been calculated, then any vertices outside of the viewing frustum will be clipped or culled</w:t>
      </w:r>
      <w:r w:rsidR="00AB54D8">
        <w:t xml:space="preserve">.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r w:rsidR="00882656">
        <w:rPr>
          <w:color w:val="FF0000"/>
        </w:rPr>
        <w:t xml:space="preserve"> </w:t>
      </w:r>
      <w:r w:rsidR="001F7EEC">
        <w:t>This</w:t>
      </w:r>
      <w:r w:rsidR="00882656" w:rsidRPr="009811AC">
        <w:t xml:space="preserve"> contains everything the camera should see. </w:t>
      </w:r>
      <w:r w:rsidR="009811AC" w:rsidRPr="009811AC">
        <w:t xml:space="preserve">The projection matrix converts everything in the viewing frustum to clip space coordinates. When defining a projection matrix, we can </w:t>
      </w:r>
      <w:r w:rsidR="001F7EEC">
        <w:t>specify</w:t>
      </w:r>
      <w:r w:rsidR="009811AC" w:rsidRPr="009811AC">
        <w:t xml:space="preserve"> how much of the scene to process. </w:t>
      </w:r>
      <w:r w:rsidR="009811AC">
        <w:t>In the below example, w</w:t>
      </w:r>
      <w:r w:rsidR="009811AC" w:rsidRPr="009811AC">
        <w:t xml:space="preserve">e want to view from 0.1 units in front of the camera, to 512 </w:t>
      </w:r>
      <w:r w:rsidR="001F7EEC">
        <w:t>away from it</w:t>
      </w:r>
      <w:r w:rsidR="009811AC" w:rsidRPr="009811AC">
        <w:t xml:space="preserve">. </w:t>
      </w:r>
      <w:r w:rsidR="009811AC">
        <w:t xml:space="preserve">We also specify the field of view and aspect ratio. </w:t>
      </w:r>
    </w:p>
    <w:p w:rsidR="00882656" w:rsidRDefault="00882656" w:rsidP="00D41C00">
      <w:pPr>
        <w:jc w:val="both"/>
        <w:rPr>
          <w:color w:val="FF0000"/>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Pr>
          <w:rFonts w:ascii="Consolas" w:eastAsia="Times New Roman" w:hAnsi="Consolas" w:cs="Courier New"/>
          <w:color w:val="858C93"/>
          <w:sz w:val="20"/>
          <w:szCs w:val="20"/>
          <w:bdr w:val="none" w:sz="0" w:space="0" w:color="auto" w:frame="1"/>
          <w:shd w:val="clear" w:color="auto" w:fill="EFF0F1"/>
          <w:lang w:eastAsia="en-GB"/>
        </w:rPr>
        <w:t>//Projection variables</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lastRenderedPageBreak/>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2B91AF"/>
          <w:sz w:val="20"/>
          <w:szCs w:val="20"/>
          <w:bdr w:val="none" w:sz="0" w:space="0" w:color="auto" w:frame="1"/>
          <w:shd w:val="clear" w:color="auto" w:fill="EFF0F1"/>
          <w:lang w:eastAsia="en-GB"/>
        </w:rPr>
        <w:t>Math</w:t>
      </w:r>
      <w:r w:rsidRPr="009811AC">
        <w:rPr>
          <w:rFonts w:ascii="Consolas" w:eastAsia="Times New Roman" w:hAnsi="Consolas" w:cs="Courier New"/>
          <w:color w:val="303336"/>
          <w:sz w:val="20"/>
          <w:szCs w:val="20"/>
          <w:bdr w:val="none" w:sz="0" w:space="0" w:color="auto" w:frame="1"/>
          <w:shd w:val="clear" w:color="auto" w:fill="EFF0F1"/>
          <w:lang w:eastAsia="en-GB"/>
        </w:rPr>
        <w:t>.PI</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0.3</w:t>
      </w: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window.innerWidth</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window.innerHeight</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0.1</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512</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858C93"/>
          <w:sz w:val="20"/>
          <w:szCs w:val="20"/>
          <w:bdr w:val="none" w:sz="0" w:space="0" w:color="auto" w:frame="1"/>
          <w:shd w:val="clear" w:color="auto" w:fill="EFF0F1"/>
          <w:lang w:eastAsia="en-GB"/>
        </w:rPr>
        <w:t xml:space="preserve">//Projection matrix turns world coordinates to </w:t>
      </w:r>
      <w:proofErr w:type="spellStart"/>
      <w:r w:rsidRPr="009811AC">
        <w:rPr>
          <w:rFonts w:ascii="Consolas" w:eastAsia="Times New Roman" w:hAnsi="Consolas" w:cs="Courier New"/>
          <w:color w:val="858C93"/>
          <w:sz w:val="20"/>
          <w:szCs w:val="20"/>
          <w:bdr w:val="none" w:sz="0" w:space="0" w:color="auto" w:frame="1"/>
          <w:shd w:val="clear" w:color="auto" w:fill="EFF0F1"/>
          <w:lang w:eastAsia="en-GB"/>
        </w:rPr>
        <w:t>clipspace</w:t>
      </w:r>
      <w:proofErr w:type="spellEnd"/>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projectionMatrix</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m4.perspective(</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proofErr w:type="gramEnd"/>
    </w:p>
    <w:p w:rsidR="00882656"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w:t>
      </w:r>
    </w:p>
    <w:p w:rsidR="006C23FD" w:rsidRDefault="006C23FD" w:rsidP="00D41C00">
      <w:pPr>
        <w:jc w:val="both"/>
      </w:pPr>
    </w:p>
    <w:p w:rsidR="00D41C00" w:rsidRDefault="0097125C" w:rsidP="00D41C00">
      <w:pPr>
        <w:jc w:val="both"/>
      </w:pPr>
      <w:r>
        <w:rPr>
          <w:noProof/>
        </w:rPr>
        <w:pict>
          <v:shape id="_x0000_s1042" type="#_x0000_t75" style="position:absolute;left:0;text-align:left;margin-left:330.2pt;margin-top:1.25pt;width:85pt;height:151.05pt;z-index:-251626496" wrapcoords="-54 0 -54 21570 21600 21570 21600 0 -54 0">
            <v:imagedata r:id="rId20" o:title="clipping2"/>
            <w10:wrap type="tight"/>
          </v:shape>
        </w:pict>
      </w:r>
      <w:r w:rsidR="006C23FD">
        <w:t>I</w:t>
      </w:r>
      <w:r w:rsidR="005C6858">
        <w:t xml:space="preserve">f any of the </w:t>
      </w:r>
      <w:r w:rsidR="001F7EEC">
        <w:t>objects</w:t>
      </w:r>
      <w:r w:rsidR="005C6858">
        <w:t xml:space="preserve"> </w:t>
      </w:r>
      <w:r w:rsidR="00882656">
        <w:t xml:space="preserve">are </w:t>
      </w:r>
      <w:r w:rsidR="001F7EEC">
        <w:t xml:space="preserve">calculated to be </w:t>
      </w:r>
      <w:r w:rsidR="009811AC">
        <w:t>completely</w:t>
      </w:r>
      <w:r w:rsidR="005C6858">
        <w:t xml:space="preserve"> outside of the viewing frustum, then they get culled. This means the entire object is discarde</w:t>
      </w:r>
      <w:r w:rsidR="001F7EEC">
        <w:t xml:space="preserve">d as the user </w:t>
      </w:r>
      <w:r w:rsidR="002B6648">
        <w:t>cannot</w:t>
      </w:r>
      <w:r w:rsidR="001F7EEC">
        <w:t xml:space="preserve"> see it. It is</w:t>
      </w:r>
      <w:r w:rsidR="005C6858">
        <w:t xml:space="preserve"> important to get rid of any unnecessary vertices as early as poss</w:t>
      </w:r>
      <w:r w:rsidR="002B6648">
        <w:t>ible, if the user cannot</w:t>
      </w:r>
      <w:r w:rsidR="00882656">
        <w:t xml:space="preserve"> </w:t>
      </w:r>
      <w:r w:rsidR="009811AC">
        <w:t xml:space="preserve">see </w:t>
      </w:r>
      <w:r w:rsidR="00882656">
        <w:t>something</w:t>
      </w:r>
      <w:r w:rsidR="005C6858">
        <w:t xml:space="preserve"> – why waste time processing </w:t>
      </w:r>
      <w:r w:rsidR="00882656">
        <w:t>it</w:t>
      </w:r>
      <w:r w:rsidR="005C6858">
        <w:t>? If the shape is partly in view, then the vertices that are out of vi</w:t>
      </w:r>
      <w:r w:rsidR="009811AC">
        <w:t>ew get clipped and recalculated.</w:t>
      </w:r>
      <w:r w:rsidR="005C6858">
        <w:t xml:space="preserve"> </w:t>
      </w:r>
      <w:r w:rsidR="009811AC">
        <w:t>T</w:t>
      </w:r>
      <w:r w:rsidR="005C6858">
        <w:t>hen</w:t>
      </w:r>
      <w:r w:rsidR="009811AC">
        <w:t>,</w:t>
      </w:r>
      <w:r w:rsidR="005C6858">
        <w:t xml:space="preserve"> only </w:t>
      </w:r>
      <w:r w:rsidR="002B6648">
        <w:t>the visible parts of the object</w:t>
      </w:r>
      <w:r w:rsidR="005C6858">
        <w:t xml:space="preserve"> remain</w:t>
      </w:r>
      <w:r w:rsidR="002B6648">
        <w:t>s</w:t>
      </w:r>
      <w:r w:rsidR="005C6858">
        <w:t>.</w:t>
      </w:r>
      <w:r w:rsidR="006C23FD">
        <w:t xml:space="preserve"> </w:t>
      </w:r>
      <w:r w:rsidR="006C23FD" w:rsidRPr="00F50584">
        <w:rPr>
          <w:color w:val="FF0000"/>
        </w:rPr>
        <w:t xml:space="preserve">The image to the </w:t>
      </w:r>
      <w:r w:rsidR="00882656">
        <w:rPr>
          <w:color w:val="FF0000"/>
        </w:rPr>
        <w:t>right</w:t>
      </w:r>
      <w:r w:rsidR="00F50584" w:rsidRPr="00F50584">
        <w:rPr>
          <w:color w:val="FF0000"/>
        </w:rPr>
        <w:t xml:space="preserve"> []</w:t>
      </w:r>
      <w:r w:rsidR="006C23FD" w:rsidRPr="00F50584">
        <w:rPr>
          <w:color w:val="FF0000"/>
        </w:rPr>
        <w:t xml:space="preserve"> </w:t>
      </w:r>
      <w:r w:rsidR="001933FA" w:rsidRPr="00F50584">
        <w:rPr>
          <w:color w:val="FF0000"/>
        </w:rPr>
        <w:t>shows clipping taking place.</w:t>
      </w:r>
    </w:p>
    <w:p w:rsidR="00A4614C"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16.</w:t>
      </w:r>
      <w:r>
        <w:rPr>
          <w:sz w:val="22"/>
          <w:szCs w:val="22"/>
        </w:rPr>
        <w:t>3.</w:t>
      </w:r>
      <w:r w:rsidR="00323752">
        <w:rPr>
          <w:sz w:val="22"/>
          <w:szCs w:val="22"/>
        </w:rPr>
        <w:t xml:space="preserve">   </w:t>
      </w:r>
      <w:r>
        <w:rPr>
          <w:sz w:val="22"/>
          <w:szCs w:val="22"/>
        </w:rPr>
        <w:t>Stage 3 – Primitive Assembly</w:t>
      </w:r>
    </w:p>
    <w:p w:rsidR="00D41C00" w:rsidRDefault="00D41C00" w:rsidP="00207B59">
      <w:pPr>
        <w:jc w:val="both"/>
      </w:pPr>
    </w:p>
    <w:p w:rsidR="00423AEF" w:rsidRDefault="00F85460" w:rsidP="00D41C00">
      <w:pPr>
        <w:jc w:val="both"/>
      </w:pPr>
      <w:r>
        <w:t xml:space="preserve">Depending on the draw call that was issued, </w:t>
      </w:r>
      <w:proofErr w:type="spellStart"/>
      <w:r>
        <w:t>WebGL</w:t>
      </w:r>
      <w:proofErr w:type="spellEnd"/>
      <w:r>
        <w:t xml:space="preserve"> will form different primitives from the given vertices.</w:t>
      </w:r>
      <w:r w:rsidR="001933FA">
        <w:t xml:space="preserve"> </w:t>
      </w:r>
    </w:p>
    <w:p w:rsidR="009811AC" w:rsidRDefault="009811AC" w:rsidP="00D41C00">
      <w:pPr>
        <w:jc w:val="both"/>
      </w:pPr>
    </w:p>
    <w:p w:rsidR="009811AC" w:rsidRDefault="009811AC" w:rsidP="00D41C00">
      <w:pPr>
        <w:jc w:val="both"/>
      </w:pPr>
      <w:r>
        <w:t xml:space="preserve">For this triangle example, we </w:t>
      </w:r>
      <w:r w:rsidR="002B6648">
        <w:t>have</w:t>
      </w:r>
      <w:r>
        <w:t xml:space="preserve"> issue</w:t>
      </w:r>
      <w:r w:rsidR="002B6648">
        <w:t>d</w:t>
      </w:r>
      <w:r>
        <w:t xml:space="preserve"> the draw call:</w:t>
      </w:r>
    </w:p>
    <w:p w:rsidR="009811AC" w:rsidRDefault="009811AC" w:rsidP="00D41C00">
      <w:pPr>
        <w:jc w:val="both"/>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729"/>
          <w:sz w:val="20"/>
          <w:szCs w:val="20"/>
          <w:lang w:eastAsia="en-GB"/>
        </w:rPr>
      </w:pPr>
      <w:proofErr w:type="spellStart"/>
      <w:proofErr w:type="gramStart"/>
      <w:r w:rsidRPr="009811AC">
        <w:rPr>
          <w:rFonts w:ascii="Consolas" w:eastAsia="Times New Roman" w:hAnsi="Consolas" w:cs="Courier New"/>
          <w:color w:val="242729"/>
          <w:sz w:val="20"/>
          <w:szCs w:val="20"/>
          <w:bdr w:val="none" w:sz="0" w:space="0" w:color="auto" w:frame="1"/>
          <w:shd w:val="clear" w:color="auto" w:fill="EFF0F1"/>
          <w:lang w:eastAsia="en-GB"/>
        </w:rPr>
        <w:t>gl.drawArrays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w:t>
      </w:r>
      <w:proofErr w:type="spellStart"/>
      <w:proofErr w:type="gramEnd"/>
      <w:r w:rsidRPr="009811AC">
        <w:rPr>
          <w:rFonts w:ascii="Consolas" w:eastAsia="Times New Roman" w:hAnsi="Consolas" w:cs="Courier New"/>
          <w:color w:val="242729"/>
          <w:sz w:val="20"/>
          <w:szCs w:val="20"/>
          <w:bdr w:val="none" w:sz="0" w:space="0" w:color="auto" w:frame="1"/>
          <w:shd w:val="clear" w:color="auto" w:fill="EFF0F1"/>
          <w:lang w:eastAsia="en-GB"/>
        </w:rPr>
        <w:t>gl.TRIANGLES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 0, 3);</w:t>
      </w:r>
    </w:p>
    <w:p w:rsidR="002B6648" w:rsidRDefault="002B6648" w:rsidP="00207B59">
      <w:pPr>
        <w:jc w:val="both"/>
      </w:pPr>
    </w:p>
    <w:p w:rsidR="002B6648" w:rsidRDefault="009811AC" w:rsidP="00207B59">
      <w:pPr>
        <w:jc w:val="both"/>
      </w:pPr>
      <w:r>
        <w:t xml:space="preserve">This means we want </w:t>
      </w:r>
      <w:proofErr w:type="spellStart"/>
      <w:r>
        <w:t>WebGL</w:t>
      </w:r>
      <w:proofErr w:type="spellEnd"/>
      <w:r>
        <w:t xml:space="preserve"> to draw triangles between the given points. </w:t>
      </w:r>
      <w:r w:rsidR="002B6648">
        <w:t xml:space="preserve">For every 3 points we give </w:t>
      </w:r>
      <w:proofErr w:type="spellStart"/>
      <w:r w:rsidR="002B6648">
        <w:t>WebGL</w:t>
      </w:r>
      <w:proofErr w:type="spellEnd"/>
      <w:r w:rsidR="002B6648">
        <w:t>, it will construct a triangle between them. There are also other drawing modes such as GL.POINTS, GL_LINES and the GL.TRIANGLE_STRIP.</w:t>
      </w:r>
    </w:p>
    <w:p w:rsidR="002B6648" w:rsidRDefault="002B6648" w:rsidP="00207B59">
      <w:pPr>
        <w:jc w:val="both"/>
      </w:pPr>
    </w:p>
    <w:p w:rsidR="002B6648" w:rsidRDefault="002B6648" w:rsidP="00207B59">
      <w:pPr>
        <w:jc w:val="both"/>
      </w:pPr>
      <w:r>
        <w:t>Now we have some colourless shapes on the screen, they need to be filled with colour.</w:t>
      </w:r>
    </w:p>
    <w:p w:rsidR="00A4614C"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16.</w:t>
      </w:r>
      <w:r>
        <w:rPr>
          <w:sz w:val="22"/>
          <w:szCs w:val="22"/>
        </w:rPr>
        <w:t>4.</w:t>
      </w:r>
      <w:r w:rsidR="00323752">
        <w:rPr>
          <w:sz w:val="22"/>
          <w:szCs w:val="22"/>
        </w:rPr>
        <w:t xml:space="preserve">   </w:t>
      </w:r>
      <w:r>
        <w:rPr>
          <w:sz w:val="22"/>
          <w:szCs w:val="22"/>
        </w:rPr>
        <w:t xml:space="preserve">Stage 4 – Fragment </w:t>
      </w:r>
      <w:proofErr w:type="spellStart"/>
      <w:r>
        <w:rPr>
          <w:sz w:val="22"/>
          <w:szCs w:val="22"/>
        </w:rP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2B6648">
        <w:t xml:space="preserve"> we have only defined 3 colours</w:t>
      </w:r>
      <w:r>
        <w:t xml:space="preserve">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the points in the middle of the triangle</w:t>
      </w:r>
      <w:r w:rsidR="00C56FD3">
        <w:t xml:space="preserve"> in the below image.</w:t>
      </w:r>
      <w:r w:rsidR="00D41C00">
        <w:t xml:space="preserve"> </w:t>
      </w:r>
      <w:r w:rsidR="00C56FD3">
        <w:t>The pixels</w:t>
      </w:r>
      <w:r w:rsidR="00D41C00">
        <w:t xml:space="preserve"> colour</w:t>
      </w:r>
      <w:r w:rsidR="00C56FD3">
        <w:t>s are</w:t>
      </w:r>
      <w:r w:rsidR="00D41C00">
        <w:t xml:space="preserve"> blended between all of the vertices colours. This is only noticeab</w:t>
      </w:r>
      <w:r w:rsidR="002B6648">
        <w:t>le when a triangle is this big. U</w:t>
      </w:r>
      <w:r w:rsidR="00D41C00">
        <w:t xml:space="preserve">sually objects are made of thousands of triangles so the user </w:t>
      </w:r>
      <w:r w:rsidR="002B6648">
        <w:t>will not</w:t>
      </w:r>
      <w:r w:rsidR="00D41C00">
        <w:t xml:space="preserve"> notice this interpolation. </w:t>
      </w:r>
      <w:r>
        <w:t xml:space="preserve"> </w:t>
      </w:r>
    </w:p>
    <w:p w:rsidR="00D41C00" w:rsidRDefault="0097125C" w:rsidP="00D41C00">
      <w:pPr>
        <w:jc w:val="both"/>
      </w:pPr>
      <w:r>
        <w:rPr>
          <w:noProof/>
        </w:rPr>
        <w:pict>
          <v:shape id="_x0000_s1030" type="#_x0000_t75" style="position:absolute;left:0;text-align:left;margin-left:272.7pt;margin-top:15.1pt;width:142.5pt;height:88.55pt;z-index:-251646976" wrapcoords="-47 0 -47 21525 21600 21525 21600 0 -47 0">
            <v:imagedata r:id="rId18" o:title="aatriangle"/>
            <w10:wrap type="tight"/>
          </v:shape>
        </w:pict>
      </w:r>
    </w:p>
    <w:p w:rsidR="00A4614C" w:rsidRDefault="005C6858" w:rsidP="00D41C00">
      <w:pPr>
        <w:jc w:val="both"/>
      </w:pPr>
      <w:r>
        <w:t xml:space="preserve">The fragment </w:t>
      </w:r>
      <w:proofErr w:type="spellStart"/>
      <w:r>
        <w:t>shader</w:t>
      </w:r>
      <w:proofErr w:type="spellEnd"/>
      <w:r w:rsidR="002B6648">
        <w:t xml:space="preserve"> is</w:t>
      </w:r>
      <w:r w:rsidR="001865D1">
        <w:t xml:space="preserve"> </w:t>
      </w:r>
      <w:r>
        <w:t>part of rasterization</w:t>
      </w:r>
      <w:r w:rsidR="001865D1">
        <w:t xml:space="preserve"> (or colouring in) stage of the pipeline</w:t>
      </w:r>
      <w:r w:rsidR="002B6648">
        <w:t>. It</w:t>
      </w:r>
      <w:r w:rsidR="00F23BAE">
        <w:t xml:space="preserve"> gets</w:t>
      </w:r>
      <w:r w:rsidR="002B6648">
        <w:t xml:space="preserve"> run for every fragment</w:t>
      </w:r>
      <w:r w:rsidR="00E77816">
        <w:t xml:space="preserve"> between the defined vertices.</w:t>
      </w:r>
      <w:r w:rsidR="002B6648">
        <w:t xml:space="preserve"> A fragment just means a potential pixel. It then</w:t>
      </w:r>
      <w:r w:rsidR="001933FA">
        <w:t xml:space="preserve"> outputs an (R</w:t>
      </w:r>
      <w:proofErr w:type="gramStart"/>
      <w:r w:rsidR="001933FA">
        <w:t>,G,B,A</w:t>
      </w:r>
      <w:proofErr w:type="gramEnd"/>
      <w:r w:rsidR="001933FA">
        <w:t>)</w:t>
      </w:r>
      <w:r w:rsidR="002B6648">
        <w:t xml:space="preserve"> colour</w:t>
      </w:r>
      <w:r w:rsidR="001933FA">
        <w:t xml:space="preserve"> value. </w:t>
      </w:r>
      <w:r w:rsidR="001865D1">
        <w:t xml:space="preserve">The fragment </w:t>
      </w:r>
      <w:r w:rsidR="00753F92">
        <w:t>has not</w:t>
      </w:r>
      <w:r w:rsidR="001865D1">
        <w:t xml:space="preserve"> been tested </w:t>
      </w:r>
      <w:r w:rsidR="002B6648">
        <w:t>to see if it is</w:t>
      </w:r>
      <w:r w:rsidR="001865D1">
        <w:t xml:space="preserve"> visible, so it might not get rendered. Pixels are things that appear on the screen, a fragment might not. </w:t>
      </w:r>
    </w:p>
    <w:p w:rsidR="00A4614C" w:rsidRPr="004A1FA8" w:rsidRDefault="004E7195" w:rsidP="00A4614C">
      <w:pPr>
        <w:pStyle w:val="Heading2"/>
        <w:numPr>
          <w:ilvl w:val="0"/>
          <w:numId w:val="0"/>
        </w:numPr>
        <w:ind w:left="792" w:hanging="792"/>
        <w:rPr>
          <w:sz w:val="22"/>
        </w:rPr>
      </w:pPr>
      <w:r w:rsidRPr="004A1FA8">
        <w:rPr>
          <w:sz w:val="22"/>
          <w:szCs w:val="22"/>
        </w:rPr>
        <w:lastRenderedPageBreak/>
        <w:t>1</w:t>
      </w:r>
      <w:r>
        <w:rPr>
          <w:sz w:val="22"/>
          <w:szCs w:val="22"/>
        </w:rPr>
        <w:t>.1</w:t>
      </w:r>
      <w:r w:rsidRPr="004A1FA8">
        <w:rPr>
          <w:sz w:val="22"/>
          <w:szCs w:val="22"/>
        </w:rPr>
        <w:t>.</w:t>
      </w:r>
      <w:r w:rsidR="00323752">
        <w:rPr>
          <w:sz w:val="22"/>
          <w:szCs w:val="22"/>
        </w:rPr>
        <w:t>16.</w:t>
      </w:r>
      <w:r>
        <w:rPr>
          <w:sz w:val="22"/>
          <w:szCs w:val="22"/>
        </w:rPr>
        <w:t>5.</w:t>
      </w:r>
      <w:r w:rsidR="00323752">
        <w:rPr>
          <w:sz w:val="22"/>
          <w:szCs w:val="22"/>
        </w:rPr>
        <w:t xml:space="preserve">   </w:t>
      </w:r>
      <w:r>
        <w:rPr>
          <w:sz w:val="22"/>
          <w:szCs w:val="22"/>
        </w:rPr>
        <w:t>Stage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C56FD3">
        <w:t>alculate a fragments colour value,</w:t>
      </w:r>
      <w:r>
        <w:t xml:space="preserve"> but then </w:t>
      </w:r>
      <w:r w:rsidR="00767079">
        <w:t>calculate</w:t>
      </w:r>
      <w:r>
        <w:t xml:space="preserve"> another </w:t>
      </w:r>
      <w:r w:rsidR="00C56FD3">
        <w:t xml:space="preserve">fragment that should be </w:t>
      </w:r>
      <w:r w:rsidR="006433B1">
        <w:t>in front it</w:t>
      </w:r>
      <w:r w:rsidR="00C56FD3">
        <w:t>.</w:t>
      </w:r>
      <w:r w:rsidR="006433B1">
        <w:t xml:space="preserve"> </w:t>
      </w:r>
      <w:r>
        <w:t xml:space="preserve">The </w:t>
      </w:r>
      <w:r w:rsidR="00C56FD3">
        <w:t>fragment</w:t>
      </w:r>
      <w:r>
        <w:t xml:space="preserve"> that is closer to the camera needs to get rendered on</w:t>
      </w:r>
      <w:r w:rsidR="00767079">
        <w:t xml:space="preserve"> </w:t>
      </w:r>
      <w:r>
        <w:t xml:space="preserve">top of </w:t>
      </w:r>
      <w:r w:rsidR="00C56FD3">
        <w:t>the fragment</w:t>
      </w:r>
      <w:r w:rsidR="002B6648">
        <w:t xml:space="preserve"> that i</w:t>
      </w:r>
      <w:r>
        <w:t>s behind it.</w:t>
      </w:r>
      <w:r w:rsidR="00767079">
        <w:t xml:space="preserve"> There needs to be some sort of test to see which </w:t>
      </w:r>
      <w:r w:rsidR="00C56FD3">
        <w:t>fragments</w:t>
      </w:r>
      <w:r w:rsidR="00767079">
        <w:t xml:space="preserve"> are closer than others. This is where the depth buffer comes in handy.</w:t>
      </w:r>
    </w:p>
    <w:p w:rsidR="00A428E0" w:rsidRDefault="00A428E0" w:rsidP="00D41C00">
      <w:pPr>
        <w:jc w:val="both"/>
      </w:pPr>
    </w:p>
    <w:p w:rsidR="00D41C00" w:rsidRDefault="00037202" w:rsidP="00D41C00">
      <w:pPr>
        <w:jc w:val="both"/>
      </w:pPr>
      <w:r>
        <w:t>The depth buffer stores all of the depth information for the entire scene</w:t>
      </w:r>
      <w:r w:rsidR="002B6648">
        <w:t>, it is</w:t>
      </w:r>
      <w:r w:rsidR="001865D1">
        <w:t xml:space="preserve"> just a huge 2D array</w:t>
      </w:r>
      <w:r w:rsidR="002B6648">
        <w:t xml:space="preserve"> of values</w:t>
      </w:r>
      <w:r w:rsidR="00C56FD3">
        <w:t>. Objects in the scene are given depth (or Z)</w:t>
      </w:r>
      <w:r w:rsidR="00C62DFB">
        <w:t xml:space="preserve"> values</w:t>
      </w:r>
      <w:r w:rsidR="00C56FD3">
        <w:t xml:space="preserve">. </w:t>
      </w:r>
      <w:r>
        <w:t>This information is used to determine wha</w:t>
      </w:r>
      <w:r w:rsidR="006433B1">
        <w:t>t fr</w:t>
      </w:r>
      <w:r w:rsidR="002B6648">
        <w:t xml:space="preserve">agments should turn into pixels </w:t>
      </w:r>
      <w:r w:rsidR="006433B1">
        <w:t xml:space="preserve">and </w:t>
      </w:r>
      <w:r w:rsidR="002B6648">
        <w:t xml:space="preserve">eventually </w:t>
      </w:r>
      <w:r w:rsidR="006433B1">
        <w:t>get rendered.</w:t>
      </w:r>
      <w:r w:rsidR="00C62DFB">
        <w:t xml:space="preserve"> The current fragments depth is checked against the value stored in the depth buffer. If the fragment has a lower depth value, then its value replaces the one in the depth buffer. When we clear the entire screen, we also clear the depth buffer to all -1 values. This means any fragment will overwrite the default -1 value.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w:t>
      </w:r>
      <w:r w:rsidR="006433B1">
        <w:t>between the given vertices</w:t>
      </w:r>
      <w:r>
        <w:t>. All of these fragments</w:t>
      </w:r>
      <w:r w:rsidR="006433B1">
        <w:t xml:space="preserve"> that pass the depth test</w:t>
      </w:r>
      <w:r>
        <w:t xml:space="preserve"> are stored into the colour buffer, which is </w:t>
      </w:r>
      <w:r w:rsidR="006433B1">
        <w:t>a</w:t>
      </w:r>
      <w:r>
        <w:t xml:space="preserve"> huge 2D array of pixels. The fragments turn into pixels here as </w:t>
      </w:r>
      <w:r w:rsidR="00753F92">
        <w:t>they are</w:t>
      </w:r>
      <w:r>
        <w:t xml:space="preserve"> no longer potential pixels, but actual pixels. Their depth has been tested and </w:t>
      </w:r>
      <w:r w:rsidR="00753F92">
        <w:t>they are</w:t>
      </w:r>
      <w:r>
        <w:t xml:space="preserve"> definitely go</w:t>
      </w:r>
      <w:r w:rsidR="00A428E0">
        <w:t xml:space="preserve">ing to be rendered this frame. </w:t>
      </w:r>
    </w:p>
    <w:p w:rsidR="00A4614C"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w:t>
      </w:r>
      <w:r>
        <w:rPr>
          <w:sz w:val="22"/>
          <w:szCs w:val="22"/>
        </w:rPr>
        <w:t>6.</w:t>
      </w:r>
      <w:r w:rsidR="00323752">
        <w:rPr>
          <w:sz w:val="22"/>
          <w:szCs w:val="22"/>
        </w:rPr>
        <w:t xml:space="preserve">6.   </w:t>
      </w:r>
      <w:r>
        <w:rPr>
          <w:sz w:val="22"/>
          <w:szCs w:val="22"/>
        </w:rPr>
        <w:t>Stage 6 – Updating the frame buffer</w:t>
      </w:r>
    </w:p>
    <w:p w:rsidR="00D41C00" w:rsidRDefault="00D41C00" w:rsidP="00D41C00">
      <w:pPr>
        <w:jc w:val="both"/>
      </w:pPr>
    </w:p>
    <w:p w:rsidR="009221DE" w:rsidRDefault="00BF292E" w:rsidP="009221DE">
      <w:pPr>
        <w:jc w:val="both"/>
      </w:pPr>
      <w:r>
        <w:t>The frame bu</w:t>
      </w:r>
      <w:r w:rsidR="00C62DFB">
        <w:t>ffer is the final 2D image that i</w:t>
      </w:r>
      <w:r>
        <w: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w:t>
      </w:r>
      <w:r w:rsidR="006433B1">
        <w:t xml:space="preserve"> (or discard</w:t>
      </w:r>
      <w:r w:rsidR="00C62DFB">
        <w:t>ed</w:t>
      </w:r>
      <w:r w:rsidR="006433B1">
        <w:t>)</w:t>
      </w:r>
      <w:r>
        <w:t xml:space="preserve">, it can be swapped with the current frame buffer to show the newly updated frame. </w:t>
      </w:r>
      <w:r w:rsidR="001030D9">
        <w:t xml:space="preserve">This technique is called double buffering. </w:t>
      </w:r>
      <w:r>
        <w:t xml:space="preserve">The pixels </w:t>
      </w:r>
      <w:r w:rsidR="00753F92">
        <w:t>do not</w:t>
      </w:r>
      <w:r>
        <w:t xml:space="preserve"> render onto the screen directly</w:t>
      </w:r>
      <w:r w:rsidR="00C62DFB">
        <w:t>. This</w:t>
      </w:r>
      <w:r>
        <w:t xml:space="preserve"> would result in parts of the scen</w:t>
      </w:r>
      <w:r w:rsidR="00C62DFB">
        <w:t>e being drawn before others. It i</w:t>
      </w:r>
      <w:r>
        <w:t xml:space="preserve">s better to wait for the entire scene to be </w:t>
      </w:r>
      <w:r w:rsidR="001030D9">
        <w:t>rendered to an off screen buffer, before swapping it with the current frame buffer</w:t>
      </w:r>
      <w:r w:rsidR="00C62DFB">
        <w:t xml:space="preserve"> to update the display.</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 xml:space="preserve">in </w:t>
      </w:r>
      <w:r w:rsidR="00C62DFB">
        <w:t>the</w:t>
      </w:r>
      <w:r w:rsidR="009221DE">
        <w:t xml:space="preserve"> scene</w:t>
      </w:r>
      <w:r w:rsidR="001030D9">
        <w:t xml:space="preserve"> goes through this graphics pipeline</w:t>
      </w:r>
      <w:r w:rsidR="009221DE">
        <w:t xml:space="preserve">, ideally upwards of 30 times per second, for </w:t>
      </w:r>
      <w:r w:rsidR="006433B1">
        <w:t>a result of</w:t>
      </w:r>
      <w:r>
        <w:t xml:space="preserve"> </w:t>
      </w:r>
      <w:r w:rsidR="009221DE">
        <w:t>30</w:t>
      </w:r>
      <w:r>
        <w:t xml:space="preserve"> frames per second</w:t>
      </w:r>
      <w:r w:rsidR="00680357">
        <w:t>.</w:t>
      </w:r>
    </w:p>
    <w:p w:rsidR="00323752" w:rsidRPr="004E7195" w:rsidRDefault="00323752" w:rsidP="00323752">
      <w:pPr>
        <w:pStyle w:val="Heading3"/>
      </w:pPr>
      <w:r>
        <w:t>Texture Mapping</w:t>
      </w:r>
    </w:p>
    <w:p w:rsidR="00671898" w:rsidRDefault="00671898" w:rsidP="00022CC9"/>
    <w:p w:rsidR="00671898" w:rsidRPr="00671898" w:rsidRDefault="00671898" w:rsidP="00022CC9">
      <w:pPr>
        <w:rPr>
          <w:color w:val="FF0000"/>
        </w:rPr>
      </w:pPr>
      <w:r w:rsidRPr="00671898">
        <w:rPr>
          <w:color w:val="FF0000"/>
        </w:rPr>
        <w:t>Knowledge of texture mapping has been gained from []</w:t>
      </w:r>
      <w:r w:rsidR="00C62DFB">
        <w:rPr>
          <w:color w:val="FF0000"/>
        </w:rPr>
        <w:t>,</w:t>
      </w:r>
      <w:r w:rsidRPr="00671898">
        <w:rPr>
          <w:color w:val="FF0000"/>
        </w:rPr>
        <w:t xml:space="preserve"> [] and [].</w:t>
      </w:r>
    </w:p>
    <w:p w:rsidR="00671898" w:rsidRDefault="00671898" w:rsidP="00022CC9"/>
    <w:p w:rsidR="00022CC9" w:rsidRDefault="006433B1" w:rsidP="00022CC9">
      <w:r>
        <w:t>Defining colours of vertices</w:t>
      </w:r>
      <w:r w:rsidR="00022CC9">
        <w:t xml:space="preserve"> like</w:t>
      </w:r>
      <w:r>
        <w:t xml:space="preserve"> we did in the previous example</w:t>
      </w:r>
      <w:r w:rsidR="00022CC9">
        <w:t xml:space="preserve"> is good to get things to display on the screen – but not practical in applications. Let’s say we had a model cont</w:t>
      </w:r>
      <w:r w:rsidR="00C62DFB">
        <w:t>aining 5000 vertices, we would not</w:t>
      </w:r>
      <w:r w:rsidR="00022CC9">
        <w:t xml:space="preserve"> want to go and define a colour for all of them. Instead, we can generate texture coordinates for the model and use a simple image to wrap </w:t>
      </w:r>
      <w:r w:rsidR="00C62DFB">
        <w:t>over</w:t>
      </w:r>
      <w:r w:rsidR="00022CC9">
        <w:t xml:space="preserve"> it. Texture coordinates, sometimes referred to as UV coordinates, are 2D coordinates </w:t>
      </w:r>
      <w:r w:rsidR="002F4F58">
        <w:t xml:space="preserve">which are </w:t>
      </w:r>
      <w:r w:rsidR="00022CC9">
        <w:t xml:space="preserve">assigned to vertices.  </w:t>
      </w:r>
    </w:p>
    <w:p w:rsidR="00022CC9" w:rsidRDefault="00022CC9" w:rsidP="00022CC9"/>
    <w:p w:rsidR="00022CC9" w:rsidRDefault="00022CC9" w:rsidP="00022CC9">
      <w:r>
        <w:t>Like w</w:t>
      </w:r>
      <w:r w:rsidR="002F4F58">
        <w:t>ith colour information, we do not</w:t>
      </w:r>
      <w:r>
        <w:t xml:space="preserve"> give each </w:t>
      </w:r>
      <w:r w:rsidR="002F4F58">
        <w:t>pixel</w:t>
      </w:r>
      <w:r>
        <w:t xml:space="preserve"> a different UV coordinate. This would mean creating a very large amount of data. Instead</w:t>
      </w:r>
      <w:r w:rsidR="006433B1">
        <w:t>,</w:t>
      </w:r>
      <w:r>
        <w:t xml:space="preserve"> we just assign the vertices </w:t>
      </w:r>
      <w:r w:rsidR="002F4F58">
        <w:t xml:space="preserve">these </w:t>
      </w:r>
      <w:r>
        <w:t xml:space="preserve">texture coordinates, then let </w:t>
      </w:r>
      <w:r w:rsidR="002F4F58">
        <w:t xml:space="preserve">our fragment </w:t>
      </w:r>
      <w:proofErr w:type="spellStart"/>
      <w:r w:rsidR="002F4F58">
        <w:t>shader</w:t>
      </w:r>
      <w:proofErr w:type="spellEnd"/>
      <w:r>
        <w:t xml:space="preserve"> handle filling everything in. </w:t>
      </w:r>
      <w:r w:rsidR="002F4F58">
        <w:t>It does this by using the sampler2D type discussed in the GLSL types section.</w:t>
      </w:r>
    </w:p>
    <w:p w:rsidR="00022CC9" w:rsidRDefault="00022CC9" w:rsidP="00E77816">
      <w:pPr>
        <w:jc w:val="both"/>
      </w:pPr>
    </w:p>
    <w:p w:rsidR="00022CC9" w:rsidRDefault="00022CC9" w:rsidP="00E77816">
      <w:pPr>
        <w:jc w:val="both"/>
      </w:pPr>
      <w:r w:rsidRPr="00F50584">
        <w:rPr>
          <w:color w:val="FF0000"/>
        </w:rPr>
        <w:lastRenderedPageBreak/>
        <w:t xml:space="preserve">The below image </w:t>
      </w:r>
      <w:r w:rsidR="00F50584" w:rsidRPr="00F50584">
        <w:rPr>
          <w:color w:val="FF0000"/>
        </w:rPr>
        <w:t xml:space="preserve">[] </w:t>
      </w:r>
      <w:r>
        <w:t xml:space="preserve">shows a texture that we want to map onto a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562A2" w:rsidRDefault="00022CC9" w:rsidP="00E77816">
      <w:pPr>
        <w:jc w:val="both"/>
      </w:pPr>
      <w:r>
        <w:t xml:space="preserve">The bottom left </w:t>
      </w:r>
      <w:r w:rsidR="002F4F58">
        <w:t>vertex</w:t>
      </w:r>
      <w:r>
        <w:t xml:space="preserv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w:t>
      </w:r>
      <w:r w:rsidR="006433B1">
        <w:t xml:space="preserve">. We now use textures rather than specifically defined colours. </w:t>
      </w:r>
    </w:p>
    <w:p w:rsidR="001562A2" w:rsidRDefault="001562A2" w:rsidP="00E77816">
      <w:pPr>
        <w:jc w:val="both"/>
      </w:pPr>
    </w:p>
    <w:p w:rsidR="00022CC9" w:rsidRDefault="001562A2" w:rsidP="00E77816">
      <w:pPr>
        <w:jc w:val="both"/>
      </w:pPr>
      <w:r>
        <w:t xml:space="preserve">Like with all data, </w:t>
      </w:r>
      <w:r w:rsidR="00022CC9">
        <w:t xml:space="preserve">the objects UV coordinates need to be </w:t>
      </w:r>
      <w:r w:rsidR="006433B1">
        <w:t>created,</w:t>
      </w:r>
      <w:r w:rsidR="002F4F58">
        <w:t xml:space="preserve"> put into GPU memory,</w:t>
      </w:r>
      <w:r w:rsidR="006433B1">
        <w:t xml:space="preserve"> then </w:t>
      </w:r>
      <w:r w:rsidR="00022CC9">
        <w:t>bound</w:t>
      </w:r>
      <w:r>
        <w:t xml:space="preserve"> at render time</w:t>
      </w:r>
      <w:r w:rsidR="00022CC9">
        <w:t xml:space="preserve">. </w:t>
      </w:r>
      <w:r>
        <w:t xml:space="preserve">The texture </w:t>
      </w:r>
      <w:r w:rsidR="002F4F58">
        <w:t>we</w:t>
      </w:r>
      <w:r>
        <w:t xml:space="preserve">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97125C" w:rsidP="00E77816">
      <w:pPr>
        <w:jc w:val="both"/>
      </w:pPr>
      <w:r>
        <w:rPr>
          <w:noProof/>
        </w:rPr>
        <w:pict>
          <v:shape id="_x0000_s1055" type="#_x0000_t75" style="position:absolute;left:0;text-align:left;margin-left:40.9pt;margin-top:10.5pt;width:313.85pt;height:165.7pt;z-index:-251597824"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323752" w:rsidRPr="004E7195" w:rsidRDefault="00323752" w:rsidP="00323752">
      <w:pPr>
        <w:pStyle w:val="Heading3"/>
      </w:pPr>
      <w:r>
        <w:t>Lighting</w:t>
      </w:r>
    </w:p>
    <w:p w:rsidR="009D5924" w:rsidRDefault="009D5924" w:rsidP="009D5924"/>
    <w:p w:rsidR="002F4F58" w:rsidRDefault="009D5924" w:rsidP="009D5924">
      <w:r>
        <w:rPr>
          <w:noProof/>
          <w:lang w:eastAsia="en-GB"/>
        </w:rPr>
        <w:drawing>
          <wp:anchor distT="0" distB="0" distL="114300" distR="114300" simplePos="0" relativeHeight="251810816" behindDoc="1" locked="0" layoutInCell="1" allowOverlap="1" wp14:anchorId="10F59FB0" wp14:editId="39FBDE22">
            <wp:simplePos x="0" y="0"/>
            <wp:positionH relativeFrom="margin">
              <wp:posOffset>3421380</wp:posOffset>
            </wp:positionH>
            <wp:positionV relativeFrom="paragraph">
              <wp:posOffset>79375</wp:posOffset>
            </wp:positionV>
            <wp:extent cx="1842135" cy="2407920"/>
            <wp:effectExtent l="0" t="0" r="5715" b="0"/>
            <wp:wrapTight wrapText="bothSides">
              <wp:wrapPolygon edited="0">
                <wp:start x="0" y="0"/>
                <wp:lineTo x="0" y="21361"/>
                <wp:lineTo x="21444" y="21361"/>
                <wp:lineTo x="2144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107" t="44687" r="70298" b="12091"/>
                    <a:stretch/>
                  </pic:blipFill>
                  <pic:spPr bwMode="auto">
                    <a:xfrm>
                      <a:off x="0" y="0"/>
                      <a:ext cx="1842135"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Lighting in the real world is extremely complex. Light can reflect off most objects and </w:t>
      </w:r>
      <w:r w:rsidRPr="002A6309">
        <w:t xml:space="preserve">in turn, those objects become light sources as well. This is known as ambient light, or global illumination []. </w:t>
      </w:r>
      <w:r>
        <w:t xml:space="preserve">If we tried to calculate lighting vectors as they exist in the real world, the computation time for our scene would be so slow – we might only get 1 frame per second. For this reason, we have to make approximations. </w:t>
      </w:r>
    </w:p>
    <w:p w:rsidR="002F4F58" w:rsidRDefault="002F4F58" w:rsidP="009D5924"/>
    <w:p w:rsidR="009D5924" w:rsidRDefault="009D5924" w:rsidP="009D5924">
      <w:pPr>
        <w:rPr>
          <w:color w:val="FF0000"/>
        </w:rPr>
      </w:pPr>
      <w:r>
        <w:t xml:space="preserve">Light sources in this scene are referred to if they give off light directly – rather than through </w:t>
      </w:r>
      <w:r w:rsidRPr="002A6309">
        <w:rPr>
          <w:color w:val="FF0000"/>
        </w:rPr>
        <w:t>reflection [].</w:t>
      </w:r>
      <w:r>
        <w:rPr>
          <w:color w:val="FF0000"/>
        </w:rPr>
        <w:t xml:space="preserve"> The image on the right shows how lighting would be calculated in the real world. The point light []</w:t>
      </w:r>
      <w:r w:rsidR="002F4F58">
        <w:rPr>
          <w:color w:val="FF0000"/>
        </w:rPr>
        <w:t xml:space="preserve"> </w:t>
      </w:r>
      <w:r>
        <w:rPr>
          <w:color w:val="FF0000"/>
        </w:rPr>
        <w:t xml:space="preserve">would illuminate all objects in </w:t>
      </w:r>
      <w:r w:rsidR="002F4F58">
        <w:rPr>
          <w:color w:val="FF0000"/>
        </w:rPr>
        <w:t>the scene</w:t>
      </w:r>
      <w:r>
        <w:rPr>
          <w:color w:val="FF0000"/>
        </w:rPr>
        <w:t xml:space="preserve"> and in turn those objects become light sources. Therefore the light entering the </w:t>
      </w:r>
      <w:r w:rsidR="002F4F58">
        <w:rPr>
          <w:color w:val="FF0000"/>
        </w:rPr>
        <w:t>user’s</w:t>
      </w:r>
      <w:r>
        <w:rPr>
          <w:color w:val="FF0000"/>
        </w:rPr>
        <w:t xml:space="preserve"> vision is through a combination of these light sources.</w:t>
      </w:r>
    </w:p>
    <w:p w:rsidR="009D5924" w:rsidRDefault="009D5924" w:rsidP="009D5924"/>
    <w:p w:rsidR="009D5924" w:rsidRDefault="009D5924" w:rsidP="009D5924">
      <w:r>
        <w:rPr>
          <w:noProof/>
          <w:lang w:eastAsia="en-GB"/>
        </w:rPr>
        <w:lastRenderedPageBreak/>
        <w:drawing>
          <wp:anchor distT="0" distB="0" distL="114300" distR="114300" simplePos="0" relativeHeight="251809792" behindDoc="1" locked="0" layoutInCell="1" allowOverlap="1" wp14:anchorId="0E8584DD" wp14:editId="3346C2D7">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Lighting is calculated from normals and light positions. A normal is just a vector pointing away from the objects surface. If the incoming light direction is facing the surfaces normal, then that surface will be fully lit. The less direct the light hits</w:t>
      </w:r>
      <w:r w:rsidR="002F4F58">
        <w:t xml:space="preserve"> </w:t>
      </w:r>
      <w:r>
        <w:t xml:space="preserve">the surface, the less lit that surface will be. Therefore the brightness of a point depends on the angle between the surface normal and the light direction vector. </w:t>
      </w:r>
    </w:p>
    <w:p w:rsidR="009D5924" w:rsidRDefault="009D5924" w:rsidP="009D5924"/>
    <w:p w:rsidR="009D5924" w:rsidRDefault="009D5924" w:rsidP="009D5924">
      <w:r w:rsidRPr="002A6309">
        <w:rPr>
          <w:color w:val="FF0000"/>
        </w:rPr>
        <w:t xml:space="preserve">In the image on the right [] </w:t>
      </w:r>
      <w:r>
        <w:t>the angle that light hits the surface is around 45 degrees. Because of this, the surface will be mildly lit, but not completely lit or unlit.</w:t>
      </w:r>
    </w:p>
    <w:p w:rsidR="00323752" w:rsidRPr="004E7195" w:rsidRDefault="00323752" w:rsidP="00323752">
      <w:pPr>
        <w:pStyle w:val="Heading3"/>
      </w:pPr>
      <w:r>
        <w:t>Noise</w:t>
      </w:r>
    </w:p>
    <w:p w:rsidR="009D5924" w:rsidRDefault="009D5924" w:rsidP="00BD271E"/>
    <w:p w:rsidR="00680357" w:rsidRDefault="00680357" w:rsidP="00680357">
      <w:r>
        <w:t xml:space="preserve">There should obviously be terrain for the </w:t>
      </w:r>
      <w:r w:rsidR="002F4F58">
        <w:t>user</w:t>
      </w:r>
      <w:r>
        <w:t xml:space="preserve"> to roam around on. So there needed to be some sort of terrain generatio</w:t>
      </w:r>
      <w:r w:rsidR="0000210B">
        <w:t>n. This can be done using noise, this</w:t>
      </w:r>
      <w:r>
        <w:t xml:space="preserve"> is simply a way to generate numbers.</w:t>
      </w:r>
    </w:p>
    <w:p w:rsidR="00680357" w:rsidRDefault="00680357" w:rsidP="00680357"/>
    <w:p w:rsidR="00680357" w:rsidRDefault="00680357" w:rsidP="00680357">
      <w:r>
        <w:t>With the generating terrain, there were</w:t>
      </w:r>
      <w:r w:rsidR="009D5924">
        <w:t xml:space="preserve"> two main</w:t>
      </w:r>
      <w:r w:rsidR="0000210B">
        <w:t xml:space="preserve"> options of building it. The first was using existing height maps and the second was</w:t>
      </w:r>
      <w:r>
        <w:t xml:space="preserve"> using </w:t>
      </w:r>
      <w:proofErr w:type="spellStart"/>
      <w:r>
        <w:t>perlin</w:t>
      </w:r>
      <w:proofErr w:type="spellEnd"/>
      <w:r>
        <w:t xml:space="preserve"> noise. The problem with using existing height maps is that there is no technical skill involved</w:t>
      </w:r>
      <w:r w:rsidR="0000210B">
        <w:t>. I</w:t>
      </w:r>
      <w:r>
        <w:t xml:space="preserve">t is literally </w:t>
      </w:r>
      <w:r w:rsidR="0000210B">
        <w:t xml:space="preserve">as simple as </w:t>
      </w:r>
      <w:r>
        <w:t xml:space="preserve">loading an OBJ into the project. An OBJ file is simply a text file </w:t>
      </w:r>
      <w:r w:rsidR="009D5924">
        <w:t>defining</w:t>
      </w:r>
      <w:r>
        <w:t xml:space="preserve"> the vertices and other data </w:t>
      </w:r>
      <w:r w:rsidR="009D5924">
        <w:t>of an object.</w:t>
      </w:r>
    </w:p>
    <w:p w:rsidR="00680357" w:rsidRDefault="00680357" w:rsidP="00680357"/>
    <w:p w:rsidR="00680357" w:rsidRDefault="009D5924" w:rsidP="00680357">
      <w:r>
        <w:rPr>
          <w:noProof/>
          <w:lang w:eastAsia="en-GB"/>
        </w:rPr>
        <w:t>Perlin</w:t>
      </w:r>
      <w:r>
        <w:t xml:space="preserve"> noise allows for</w:t>
      </w:r>
      <w:r w:rsidR="00680357">
        <w:t xml:space="preserve"> the terrain generation </w:t>
      </w:r>
      <w:r>
        <w:t>to</w:t>
      </w:r>
      <w:r w:rsidR="00680357">
        <w:t xml:space="preserve"> be randomized. </w:t>
      </w:r>
      <w:proofErr w:type="spellStart"/>
      <w:r w:rsidR="00680357">
        <w:t>Perlin</w:t>
      </w:r>
      <w:proofErr w:type="spellEnd"/>
      <w:r w:rsidR="00680357">
        <w:t xml:space="preserve"> noise is an algorithm created by </w:t>
      </w:r>
      <w:r w:rsidR="00680357" w:rsidRPr="009D5924">
        <w:rPr>
          <w:color w:val="FF0000"/>
        </w:rPr>
        <w:t xml:space="preserve">Ken </w:t>
      </w:r>
      <w:proofErr w:type="spellStart"/>
      <w:r w:rsidR="00680357" w:rsidRPr="009D5924">
        <w:rPr>
          <w:color w:val="FF0000"/>
        </w:rPr>
        <w:t>Perlin</w:t>
      </w:r>
      <w:proofErr w:type="spellEnd"/>
      <w:r w:rsidR="00680357" w:rsidRPr="009D5924">
        <w:rPr>
          <w:color w:val="FF0000"/>
        </w:rPr>
        <w:t xml:space="preserve"> </w:t>
      </w:r>
      <w:r w:rsidRPr="009D5924">
        <w:rPr>
          <w:color w:val="FF0000"/>
        </w:rPr>
        <w:t xml:space="preserve">[] </w:t>
      </w:r>
      <w:r w:rsidR="00680357">
        <w:t xml:space="preserve">which generates smooth random numbers. These smooth random numbers can be used to set the heights of vertices, which leads to natural looking terrain. </w:t>
      </w:r>
    </w:p>
    <w:p w:rsidR="00680357" w:rsidRDefault="009D5924" w:rsidP="00680357">
      <w:r>
        <w:rPr>
          <w:noProof/>
          <w:lang w:eastAsia="en-GB"/>
        </w:rPr>
        <w:drawing>
          <wp:anchor distT="0" distB="0" distL="114300" distR="114300" simplePos="0" relativeHeight="251752448" behindDoc="1" locked="0" layoutInCell="1" allowOverlap="1">
            <wp:simplePos x="0" y="0"/>
            <wp:positionH relativeFrom="margin">
              <wp:align>right</wp:align>
            </wp:positionH>
            <wp:positionV relativeFrom="paragraph">
              <wp:posOffset>7793</wp:posOffset>
            </wp:positionV>
            <wp:extent cx="1651000" cy="865505"/>
            <wp:effectExtent l="0" t="0" r="6350" b="0"/>
            <wp:wrapTight wrapText="bothSides">
              <wp:wrapPolygon edited="0">
                <wp:start x="0" y="0"/>
                <wp:lineTo x="0" y="20919"/>
                <wp:lineTo x="21434" y="20919"/>
                <wp:lineTo x="21434"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4">
                      <a:extLst>
                        <a:ext uri="{28A0092B-C50C-407E-A947-70E740481C1C}">
                          <a14:useLocalDpi xmlns:a14="http://schemas.microsoft.com/office/drawing/2010/main" val="0"/>
                        </a:ext>
                      </a:extLst>
                    </a:blip>
                    <a:srcRect l="50832" t="10025" r="145" b="12532"/>
                    <a:stretch>
                      <a:fillRect/>
                    </a:stretch>
                  </pic:blipFill>
                  <pic:spPr bwMode="auto">
                    <a:xfrm>
                      <a:off x="0" y="0"/>
                      <a:ext cx="1651000" cy="865505"/>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Imagi</w:t>
      </w:r>
      <w:r w:rsidR="009D5924">
        <w:t xml:space="preserve">ne you used a </w:t>
      </w:r>
      <w:proofErr w:type="gramStart"/>
      <w:r w:rsidR="009D5924">
        <w:t>random(</w:t>
      </w:r>
      <w:proofErr w:type="gramEnd"/>
      <w:r w:rsidR="009D5924">
        <w:t>) function</w:t>
      </w:r>
      <w:r>
        <w:t xml:space="preserve"> and plotted the </w:t>
      </w:r>
      <w:r w:rsidR="009D5924">
        <w:t xml:space="preserve">returned numbers </w:t>
      </w:r>
      <w:r>
        <w:t xml:space="preserve">on a graph. </w:t>
      </w:r>
      <w:r w:rsidRPr="00F50584">
        <w:rPr>
          <w:color w:val="FF0000"/>
        </w:rPr>
        <w:t xml:space="preserve">The output would the similar to </w:t>
      </w:r>
      <w:r w:rsidR="002F4F58">
        <w:rPr>
          <w:color w:val="FF0000"/>
        </w:rPr>
        <w:t xml:space="preserve">the </w:t>
      </w:r>
      <w:r w:rsidR="002F4F58" w:rsidRPr="00F50584">
        <w:rPr>
          <w:color w:val="FF0000"/>
        </w:rPr>
        <w:t>graph</w:t>
      </w:r>
      <w:r w:rsidR="00F50584" w:rsidRPr="00F50584">
        <w:rPr>
          <w:color w:val="FF0000"/>
        </w:rPr>
        <w:t xml:space="preserve"> on the right</w:t>
      </w:r>
      <w:r w:rsidR="00F50584">
        <w:rPr>
          <w:color w:val="FF0000"/>
        </w:rPr>
        <w:t xml:space="preserve"> []</w:t>
      </w:r>
      <w:r w:rsidR="00F50584" w:rsidRPr="00F50584">
        <w:rPr>
          <w:color w:val="FF0000"/>
        </w:rPr>
        <w:t>.</w:t>
      </w:r>
      <w:r w:rsidR="009D5924">
        <w:t xml:space="preserve"> </w:t>
      </w:r>
      <w:r>
        <w:t xml:space="preserve">Every number chosen, or </w:t>
      </w:r>
      <w:r w:rsidR="0000210B">
        <w:t xml:space="preserve">every </w:t>
      </w:r>
      <w:r>
        <w:t>point plotted, has no r</w:t>
      </w:r>
      <w:r w:rsidR="0000210B">
        <w:t>elation to the number before it</w:t>
      </w:r>
      <w:r w:rsidR="002F4F58">
        <w:t>,</w:t>
      </w:r>
      <w:r>
        <w:t xml:space="preserve"> or the number after it.</w:t>
      </w:r>
    </w:p>
    <w:p w:rsidR="00680357" w:rsidRDefault="00680357" w:rsidP="00680357"/>
    <w:p w:rsidR="00680357" w:rsidRDefault="009D5924" w:rsidP="00680357">
      <w:r>
        <w:rPr>
          <w:noProof/>
          <w:lang w:eastAsia="en-GB"/>
        </w:rPr>
        <w:drawing>
          <wp:anchor distT="0" distB="0" distL="114300" distR="114300" simplePos="0" relativeHeight="251753472" behindDoc="1" locked="0" layoutInCell="1" allowOverlap="1">
            <wp:simplePos x="0" y="0"/>
            <wp:positionH relativeFrom="margin">
              <wp:align>right</wp:align>
            </wp:positionH>
            <wp:positionV relativeFrom="paragraph">
              <wp:posOffset>3579</wp:posOffset>
            </wp:positionV>
            <wp:extent cx="1662430" cy="875665"/>
            <wp:effectExtent l="0" t="0" r="0" b="635"/>
            <wp:wrapTight wrapText="bothSides">
              <wp:wrapPolygon edited="0">
                <wp:start x="0" y="0"/>
                <wp:lineTo x="0" y="21146"/>
                <wp:lineTo x="21286" y="21146"/>
                <wp:lineTo x="21286"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4">
                      <a:extLst>
                        <a:ext uri="{28A0092B-C50C-407E-A947-70E740481C1C}">
                          <a14:useLocalDpi xmlns:a14="http://schemas.microsoft.com/office/drawing/2010/main" val="0"/>
                        </a:ext>
                      </a:extLst>
                    </a:blip>
                    <a:srcRect t="9227" r="50977" b="12967"/>
                    <a:stretch>
                      <a:fillRect/>
                    </a:stretch>
                  </pic:blipFill>
                  <pic:spPr bwMode="auto">
                    <a:xfrm>
                      <a:off x="0" y="0"/>
                      <a:ext cx="1662430" cy="875665"/>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a </w:t>
      </w:r>
      <w:proofErr w:type="spellStart"/>
      <w:r w:rsidR="00680357">
        <w:t>perlin</w:t>
      </w:r>
      <w:proofErr w:type="spellEnd"/>
      <w:r w:rsidR="00680357">
        <w:t xml:space="preserve"> function generates smooth random numbers. This means the random number chosen is based on what came before it. Therefore</w:t>
      </w:r>
      <w:r w:rsidR="002F4F58">
        <w:t>,</w:t>
      </w:r>
      <w:r w:rsidR="00680357">
        <w:t xml:space="preserve"> the value picked can never be very far away from</w:t>
      </w:r>
      <w:r>
        <w:t xml:space="preserve"> the previous value. Plotting </w:t>
      </w:r>
      <w:proofErr w:type="spellStart"/>
      <w:r w:rsidR="00680357">
        <w:t>perlin</w:t>
      </w:r>
      <w:proofErr w:type="spellEnd"/>
      <w:r w:rsidR="00680357">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w:t>
      </w:r>
      <w:r w:rsidR="009D5924">
        <w:t xml:space="preserve">turns smooth random numbers, it is </w:t>
      </w:r>
      <w:r>
        <w:t xml:space="preserve">up to us as to what </w:t>
      </w:r>
      <w:r w:rsidR="009D5924">
        <w:t>we use them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lastRenderedPageBreak/>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BD271E">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w:t>
      </w:r>
      <w:r w:rsidR="002C3DD8">
        <w:t>we</w:t>
      </w:r>
      <w:r>
        <w:t xml:space="preserve">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bookmarkEnd w:id="4"/>
    <w:p w:rsidR="00226118" w:rsidRDefault="00226118" w:rsidP="00226118"/>
    <w:p w:rsidR="00226118" w:rsidRPr="000B2CE6" w:rsidRDefault="00226118" w:rsidP="00226118">
      <w:pPr>
        <w:rPr>
          <w:rFonts w:asciiTheme="majorHAnsi" w:hAnsiTheme="majorHAnsi"/>
          <w:b/>
          <w:sz w:val="26"/>
          <w:szCs w:val="26"/>
        </w:rPr>
      </w:pPr>
      <w:r w:rsidRPr="000B2CE6">
        <w:rPr>
          <w:rFonts w:asciiTheme="majorHAnsi" w:hAnsiTheme="majorHAnsi"/>
          <w:b/>
          <w:sz w:val="26"/>
          <w:szCs w:val="26"/>
        </w:rPr>
        <w:t>1.2.    Analysis</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w:t>
      </w:r>
      <w:r w:rsidR="0000210B">
        <w:t>and</w:t>
      </w:r>
      <w:r w:rsidR="001030D9">
        <w:t xml:space="preserve"> </w:t>
      </w:r>
      <w:r>
        <w:t>triangles</w:t>
      </w:r>
      <w:r w:rsidR="001030D9">
        <w:t xml:space="preserve"> on the screen. Apart from that it handles nothing else for you</w:t>
      </w:r>
      <w:r>
        <w:t>. There’s no premade 3D scene where you can drag and drop objects w</w:t>
      </w:r>
      <w:r w:rsidR="0000210B">
        <w:t>ith nice textures and lighting. I</w:t>
      </w:r>
      <w:r>
        <w:t>t i</w:t>
      </w:r>
      <w:r w:rsidR="004B0EC3">
        <w:t xml:space="preserve">s </w:t>
      </w:r>
      <w:r w:rsidR="0000210B">
        <w:t>very</w:t>
      </w:r>
      <w:r w:rsidR="004B0EC3">
        <w:t xml:space="preserve">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2C3DD8">
        <w:t xml:space="preserve"> However</w:t>
      </w:r>
      <w:r w:rsidR="004A46A5">
        <w:t xml:space="preserve"> these are not </w:t>
      </w:r>
      <w:r w:rsidR="004A46A5" w:rsidRPr="00DE08B0">
        <w:t>disadvantages. Instead,</w:t>
      </w:r>
      <w:r w:rsidR="0000210B">
        <w:t xml:space="preserve"> these are rewarding tasks that </w:t>
      </w:r>
      <w:r w:rsidR="004A46A5" w:rsidRPr="00DE08B0">
        <w:t xml:space="preserve">can </w:t>
      </w:r>
      <w:r w:rsidR="0000210B">
        <w:t xml:space="preserve">be </w:t>
      </w:r>
      <w:r w:rsidR="00816E8D" w:rsidRPr="00DE08B0">
        <w:t>implemen</w:t>
      </w:r>
      <w:r w:rsidR="0000210B">
        <w:t>ted</w:t>
      </w:r>
      <w:r w:rsidR="00816E8D" w:rsidRPr="00DE08B0">
        <w:t xml:space="preserve">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F42147" w:rsidRDefault="001300BF" w:rsidP="00DE08B0">
      <w:r w:rsidRPr="008279AB">
        <w:t>Features and techniques used will be resear</w:t>
      </w:r>
      <w:r w:rsidR="0080668C" w:rsidRPr="008279AB">
        <w:t xml:space="preserve">ched </w:t>
      </w:r>
      <w:r w:rsidR="0000210B">
        <w:t>as and when they are needed</w:t>
      </w:r>
      <w:r w:rsidR="0080668C" w:rsidRPr="008279AB">
        <w:t xml:space="preserve">. </w:t>
      </w:r>
      <w:r w:rsidR="00F93D80">
        <w:t>Heavy</w:t>
      </w:r>
      <w:r w:rsidR="0000210B">
        <w:t xml:space="preserve"> background reading </w:t>
      </w:r>
      <w:r w:rsidR="00F93D80">
        <w:t>was done</w:t>
      </w:r>
      <w:r w:rsidR="0000210B">
        <w:t xml:space="preserve"> before the project was even assigned. This was to learn about all of the information mentioned in the background reading section. </w:t>
      </w:r>
      <w:r w:rsidR="00F42147">
        <w:t xml:space="preserve">This head start on the project was crucial to create a realistic looking scene. </w:t>
      </w:r>
    </w:p>
    <w:p w:rsidR="00F42147" w:rsidRDefault="00F42147" w:rsidP="00DE08B0"/>
    <w:p w:rsidR="00F42147" w:rsidRDefault="00DE08B0" w:rsidP="00DE08B0">
      <w:r w:rsidRPr="008279AB">
        <w:t xml:space="preserve">Researching </w:t>
      </w:r>
      <w:r w:rsidR="00F63D43">
        <w:t xml:space="preserve">about specific features </w:t>
      </w:r>
      <w:r w:rsidR="002C3DD8">
        <w:t>at the beginning would not</w:t>
      </w:r>
      <w:r w:rsidRPr="008279AB">
        <w:t xml:space="preserve"> be very useful</w:t>
      </w:r>
      <w:r w:rsidR="0000210B">
        <w:t xml:space="preserve"> as</w:t>
      </w:r>
      <w:r w:rsidRPr="008279AB">
        <w:t xml:space="preserve"> </w:t>
      </w:r>
      <w:r w:rsidR="00AD38B3">
        <w:t>the information</w:t>
      </w:r>
      <w:r w:rsidRPr="008279AB">
        <w:t xml:space="preserve"> might not be </w:t>
      </w:r>
      <w:r w:rsidR="0000210B">
        <w:t>used right away</w:t>
      </w:r>
      <w:r w:rsidRPr="008279AB">
        <w:t xml:space="preserve">, as other features are needed first. </w:t>
      </w:r>
      <w:r w:rsidR="0000210B">
        <w:t>The</w:t>
      </w:r>
      <w:r w:rsidR="00F63D43">
        <w:t xml:space="preserve"> </w:t>
      </w:r>
      <w:r w:rsidR="0000210B">
        <w:t>techniques</w:t>
      </w:r>
      <w:r w:rsidR="00F63D43">
        <w:t xml:space="preserve"> learnt </w:t>
      </w:r>
      <w:r w:rsidR="0000210B">
        <w:t xml:space="preserve">early on </w:t>
      </w:r>
      <w:r w:rsidR="00F63D43">
        <w:t xml:space="preserve">might never get </w:t>
      </w:r>
      <w:r w:rsidR="002C3DD8">
        <w:t>used</w:t>
      </w:r>
      <w:r w:rsidR="00F63D43">
        <w:t xml:space="preserve"> as the requirements</w:t>
      </w:r>
      <w:r w:rsidR="0000210B">
        <w:t xml:space="preserve"> could</w:t>
      </w:r>
      <w:r w:rsidR="00F63D43">
        <w:t xml:space="preserve"> change. </w:t>
      </w:r>
      <w:r w:rsidR="00F42147">
        <w:t xml:space="preserve">The things learnt in the background reading section where mandatory, like how to display things on the screen. There was no initial research done on the advanced features of </w:t>
      </w:r>
      <w:proofErr w:type="spellStart"/>
      <w:r w:rsidR="00F42147">
        <w:t>WebGL</w:t>
      </w:r>
      <w:proofErr w:type="spellEnd"/>
      <w:r w:rsidR="00F42147">
        <w:t>.</w:t>
      </w:r>
    </w:p>
    <w:p w:rsidR="00F42147" w:rsidRDefault="00F42147" w:rsidP="00DE08B0"/>
    <w:p w:rsidR="00DE08B0" w:rsidRDefault="00DE08B0" w:rsidP="00DE08B0">
      <w:r w:rsidRPr="008279AB">
        <w:t>Working software early is also a priority</w:t>
      </w:r>
      <w:r w:rsidR="00F42147">
        <w:t>. It is better to get something less efficient on the screen rather than attempting a complex technique and failing completely</w:t>
      </w:r>
      <w:r w:rsidRPr="008279AB">
        <w:t xml:space="preserve">. </w:t>
      </w:r>
      <w:r w:rsidR="001300BF" w:rsidRPr="008279AB">
        <w:t>For this reason</w:t>
      </w:r>
      <w:r w:rsidR="002C3DD8">
        <w:t>,</w:t>
      </w:r>
      <w:r w:rsidR="001300BF" w:rsidRPr="008279AB">
        <w:t xml:space="preserve"> the engine components need to be built first, followed by the graphics later on. </w:t>
      </w:r>
    </w:p>
    <w:p w:rsidR="00B80F42" w:rsidRDefault="00B80F42" w:rsidP="00DE08B0"/>
    <w:p w:rsidR="00475A4F" w:rsidRPr="00475A4F" w:rsidRDefault="00F42147" w:rsidP="00680357">
      <w:pPr>
        <w:rPr>
          <w:color w:val="FF0000"/>
        </w:rPr>
      </w:pPr>
      <w:r w:rsidRPr="00F42147">
        <w:rPr>
          <w:color w:val="FF0000"/>
        </w:rPr>
        <w:t>A</w:t>
      </w:r>
      <w:r w:rsidR="00DE6A1C" w:rsidRPr="00F42147">
        <w:rPr>
          <w:color w:val="FF0000"/>
        </w:rPr>
        <w:t xml:space="preserve"> specification</w:t>
      </w:r>
      <w:r w:rsidRPr="00F42147">
        <w:rPr>
          <w:color w:val="FF0000"/>
        </w:rPr>
        <w:t xml:space="preserve"> []</w:t>
      </w:r>
      <w:r w:rsidR="00B80F42" w:rsidRPr="00F42147">
        <w:rPr>
          <w:color w:val="FF0000"/>
        </w:rPr>
        <w:t xml:space="preserve"> had </w:t>
      </w:r>
      <w:r w:rsidR="00B80F42" w:rsidRPr="00AD38B3">
        <w:rPr>
          <w:color w:val="FF0000"/>
        </w:rPr>
        <w:t>to be created</w:t>
      </w:r>
      <w:r>
        <w:rPr>
          <w:color w:val="FF0000"/>
        </w:rPr>
        <w:t xml:space="preserve"> </w:t>
      </w:r>
      <w:r w:rsidR="00B80F42">
        <w:t xml:space="preserve">with brief details of what the project should contain. </w:t>
      </w:r>
    </w:p>
    <w:p w:rsidR="001300BF" w:rsidRPr="008279AB" w:rsidRDefault="001300BF" w:rsidP="00DE08B0"/>
    <w:p w:rsidR="001300BF" w:rsidRPr="008279AB" w:rsidRDefault="001300BF" w:rsidP="00DE08B0">
      <w:r w:rsidRPr="008279AB">
        <w:t xml:space="preserve">This </w:t>
      </w:r>
      <w:r w:rsidR="007E4C8F">
        <w:t>is a minified list of the initial</w:t>
      </w:r>
      <w:r w:rsidR="00F5755E" w:rsidRPr="008279AB">
        <w:t xml:space="preserve">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2C3DD8" w:rsidP="00DE08B0">
      <w:pPr>
        <w:pStyle w:val="ListParagraph"/>
        <w:numPr>
          <w:ilvl w:val="0"/>
          <w:numId w:val="29"/>
        </w:numPr>
      </w:pPr>
      <w:r>
        <w:lastRenderedPageBreak/>
        <w:t>There needs to be cross browser testing</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p>
    <w:p w:rsidR="00DE08B0" w:rsidRPr="008279AB" w:rsidRDefault="00DE08B0" w:rsidP="00DE08B0">
      <w:pPr>
        <w:pStyle w:val="ListParagraph"/>
        <w:numPr>
          <w:ilvl w:val="0"/>
          <w:numId w:val="29"/>
        </w:numPr>
      </w:pPr>
      <w:r w:rsidRPr="008279AB">
        <w:t xml:space="preserve">Allow user to move around </w:t>
      </w:r>
      <w:r w:rsidR="002C3DD8">
        <w:t xml:space="preserve">the </w:t>
      </w:r>
      <w:r w:rsidRPr="008279AB">
        <w:t xml:space="preserve">terrain, </w:t>
      </w:r>
      <w:r w:rsidR="002C3DD8">
        <w:t xml:space="preserve">a </w:t>
      </w:r>
      <w:r w:rsidRPr="008279AB">
        <w:t>camera class</w:t>
      </w:r>
      <w:r w:rsidR="002C3DD8">
        <w:t xml:space="preserve"> is</w:t>
      </w:r>
      <w:r w:rsidRPr="008279AB">
        <w:t xml:space="preserve"> needed</w:t>
      </w:r>
      <w:r w:rsidR="008279AB">
        <w:t>.</w:t>
      </w:r>
    </w:p>
    <w:p w:rsidR="00DE08B0" w:rsidRPr="008279AB" w:rsidRDefault="00DE08B0" w:rsidP="00DE08B0">
      <w:pPr>
        <w:pStyle w:val="ListParagraph"/>
        <w:numPr>
          <w:ilvl w:val="0"/>
          <w:numId w:val="29"/>
        </w:numPr>
      </w:pPr>
      <w:r w:rsidRPr="008279AB">
        <w:t xml:space="preserve">Add collision with terrain, rather than flying over it. </w:t>
      </w:r>
    </w:p>
    <w:p w:rsidR="00DE08B0" w:rsidRPr="008279AB" w:rsidRDefault="00DE08B0" w:rsidP="00DE08B0">
      <w:pPr>
        <w:pStyle w:val="ListParagraph"/>
        <w:numPr>
          <w:ilvl w:val="0"/>
          <w:numId w:val="29"/>
        </w:numPr>
      </w:pPr>
      <w:r w:rsidRPr="008279AB">
        <w:t>Give</w:t>
      </w:r>
      <w:r w:rsidR="002C3DD8">
        <w:t xml:space="preserve"> the</w:t>
      </w:r>
      <w:r w:rsidRPr="008279AB">
        <w:t xml:space="preserve"> terrain</w:t>
      </w:r>
      <w:r w:rsidR="002C3DD8">
        <w:t xml:space="preserve"> a</w:t>
      </w:r>
      <w:r w:rsidRPr="008279AB">
        <w:t xml:space="preserve"> texture, procedurally generated perhaps</w:t>
      </w:r>
      <w:r w:rsidR="008279AB">
        <w:t>.</w:t>
      </w:r>
    </w:p>
    <w:p w:rsidR="00DE08B0" w:rsidRPr="008279AB" w:rsidRDefault="00DE08B0" w:rsidP="00DE08B0">
      <w:pPr>
        <w:pStyle w:val="ListParagraph"/>
        <w:numPr>
          <w:ilvl w:val="0"/>
          <w:numId w:val="29"/>
        </w:numPr>
      </w:pPr>
      <w:r w:rsidRPr="008279AB">
        <w:t xml:space="preserve">Add in rocks. </w:t>
      </w:r>
      <w:r w:rsidR="002C3DD8">
        <w:t>A</w:t>
      </w:r>
      <w:r w:rsidRPr="008279AB">
        <w:t xml:space="preserve"> proc</w:t>
      </w:r>
      <w:r w:rsidR="002C3DD8">
        <w:t>edural rock generation library</w:t>
      </w:r>
      <w:r w:rsidRPr="008279AB">
        <w:t xml:space="preserve"> could</w:t>
      </w:r>
      <w:r w:rsidR="002C3DD8">
        <w:t xml:space="preserve"> be</w:t>
      </w:r>
      <w:r w:rsidRPr="008279AB">
        <w:t xml:space="preserve"> use</w:t>
      </w:r>
      <w:r w:rsidR="002C3DD8">
        <w:t>d</w:t>
      </w:r>
      <w:r w:rsidRPr="008279AB">
        <w:t xml:space="preserve"> to generate rocks. However I would rath</w:t>
      </w:r>
      <w:r w:rsidR="002C3DD8">
        <w:t>er try implement rocks myself. A</w:t>
      </w:r>
      <w:r w:rsidRPr="008279AB">
        <w:t xml:space="preserve"> sphere geometry and </w:t>
      </w:r>
      <w:r w:rsidR="002C3DD8">
        <w:t>using</w:t>
      </w:r>
      <w:r w:rsidRPr="008279AB">
        <w:t xml:space="preserve"> </w:t>
      </w:r>
      <w:proofErr w:type="spellStart"/>
      <w:r w:rsidRPr="008279AB">
        <w:t>perlin</w:t>
      </w:r>
      <w:proofErr w:type="spellEnd"/>
      <w:r w:rsidRPr="008279AB">
        <w:t xml:space="preserve"> noise on the vertices </w:t>
      </w:r>
      <w:r w:rsidR="002C3DD8">
        <w:t>could give a</w:t>
      </w:r>
      <w:r w:rsidRPr="008279AB">
        <w:t xml:space="preserve"> bumpy</w:t>
      </w:r>
      <w:r w:rsidR="002C3DD8">
        <w:t>, rock-like</w:t>
      </w:r>
      <w:r w:rsidRPr="008279AB">
        <w:t xml:space="preserve"> geometry.</w:t>
      </w:r>
    </w:p>
    <w:p w:rsidR="007E4C8F" w:rsidRDefault="00DE08B0" w:rsidP="00B62917">
      <w:pPr>
        <w:pStyle w:val="ListParagraph"/>
        <w:numPr>
          <w:ilvl w:val="0"/>
          <w:numId w:val="29"/>
        </w:numPr>
      </w:pPr>
      <w:r w:rsidRPr="008279AB">
        <w:t xml:space="preserve">Start </w:t>
      </w:r>
      <w:r w:rsidR="002C3DD8">
        <w:t xml:space="preserve">work on GUI’s, with a possible </w:t>
      </w:r>
      <w:proofErr w:type="spellStart"/>
      <w:r w:rsidR="002C3DD8">
        <w:t>minimap</w:t>
      </w:r>
      <w:proofErr w:type="spellEnd"/>
      <w:r w:rsidR="002C3DD8">
        <w:t xml:space="preserve">. </w:t>
      </w:r>
    </w:p>
    <w:p w:rsidR="00DE08B0" w:rsidRPr="008279AB" w:rsidRDefault="00DE08B0" w:rsidP="00B62917">
      <w:pPr>
        <w:pStyle w:val="ListParagraph"/>
        <w:numPr>
          <w:ilvl w:val="0"/>
          <w:numId w:val="29"/>
        </w:numPr>
      </w:pPr>
      <w:r w:rsidRPr="008279AB">
        <w:t>Add in various missions for the player to complete</w:t>
      </w:r>
      <w:r w:rsidR="007E4C8F">
        <w:t>.</w:t>
      </w:r>
      <w:r w:rsidRPr="008279AB">
        <w:t xml:space="preserve"> </w:t>
      </w:r>
    </w:p>
    <w:p w:rsidR="004A46A5" w:rsidRPr="008279AB" w:rsidRDefault="00DE08B0" w:rsidP="00F5755E">
      <w:pPr>
        <w:pStyle w:val="ListParagraph"/>
        <w:numPr>
          <w:ilvl w:val="0"/>
          <w:numId w:val="29"/>
        </w:numPr>
      </w:pPr>
      <w:r w:rsidRPr="008279AB">
        <w:t>Add water</w:t>
      </w:r>
      <w:r w:rsidR="007E4C8F">
        <w:t>.</w:t>
      </w:r>
      <w:r w:rsidRPr="008279AB">
        <w:t xml:space="preserve">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4E7195" w:rsidRDefault="00F5755E" w:rsidP="004E7195">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t xml:space="preserve"> </w:t>
      </w:r>
    </w:p>
    <w:p w:rsidR="004E7195" w:rsidRDefault="004E7195" w:rsidP="004E7195"/>
    <w:p w:rsidR="00D60CF3" w:rsidRPr="00D60CF3" w:rsidRDefault="00D60CF3" w:rsidP="00EB6A21">
      <w:pPr>
        <w:rPr>
          <w:rFonts w:asciiTheme="majorHAnsi" w:hAnsiTheme="majorHAnsi"/>
          <w:b/>
        </w:rPr>
      </w:pPr>
      <w:r>
        <w:rPr>
          <w:rFonts w:asciiTheme="majorHAnsi" w:hAnsiTheme="majorHAnsi"/>
          <w:b/>
        </w:rPr>
        <w:t xml:space="preserve">1.2.1.    Alternative Approaches </w:t>
      </w:r>
    </w:p>
    <w:p w:rsidR="00D60CF3" w:rsidRPr="00EB6A21" w:rsidRDefault="00D60CF3"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lastRenderedPageBreak/>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w:t>
      </w:r>
      <w:r w:rsidR="00586B51">
        <w:t>e with the advanced techniques</w:t>
      </w:r>
      <w:r>
        <w:t xml:space="preserve"> chosen. </w:t>
      </w:r>
      <w:r w:rsidR="00586B51">
        <w:t>These techniques</w:t>
      </w:r>
      <w:r>
        <w:t xml:space="preserve"> might have been the best and most efficient to use, </w:t>
      </w:r>
      <w:r w:rsidR="00586B51">
        <w:t xml:space="preserve">however if they </w:t>
      </w:r>
      <w:r>
        <w:t xml:space="preserve">could not </w:t>
      </w:r>
      <w:r w:rsidR="00586B51">
        <w:t>be implemented</w:t>
      </w:r>
      <w:r>
        <w:t xml:space="preserve">, the </w:t>
      </w:r>
      <w:r w:rsidR="00586B51">
        <w:t xml:space="preserve">whole </w:t>
      </w:r>
      <w:r>
        <w:t>design would have been a waste of time.</w:t>
      </w:r>
    </w:p>
    <w:p w:rsidR="00C43A92" w:rsidRDefault="00C43A92" w:rsidP="0080668C"/>
    <w:p w:rsidR="008279AB" w:rsidRDefault="007C520A" w:rsidP="0080668C">
      <w:r>
        <w:t xml:space="preserve">This </w:t>
      </w:r>
      <w:r w:rsidR="00586B51">
        <w:t xml:space="preserve">heavy upfront design </w:t>
      </w:r>
      <w:r>
        <w:t>is a</w:t>
      </w:r>
      <w:r w:rsidR="00816C29">
        <w:t xml:space="preserve"> dangerous approach for </w:t>
      </w:r>
      <w:r w:rsidR="00586B51">
        <w:t>the</w:t>
      </w:r>
      <w:r w:rsidR="00816C29">
        <w:t xml:space="preserve"> project</w:t>
      </w:r>
      <w:r>
        <w:t xml:space="preserve"> and </w:t>
      </w:r>
      <w:r w:rsidR="00586B51">
        <w:t xml:space="preserve">was not used. It </w:t>
      </w:r>
      <w:r>
        <w:t>is discussed further</w:t>
      </w:r>
      <w:r w:rsidR="00816C29">
        <w:t xml:space="preserve"> in the Process section (</w:t>
      </w:r>
      <w:r w:rsidR="00816C29" w:rsidRPr="00816C29">
        <w:rPr>
          <w:color w:val="FF0000"/>
        </w:rPr>
        <w:t>1.3</w:t>
      </w:r>
      <w:r w:rsidR="00816C29">
        <w:t>).</w:t>
      </w:r>
    </w:p>
    <w:p w:rsidR="004E7195" w:rsidRDefault="004E7195" w:rsidP="0080668C"/>
    <w:p w:rsidR="004E7195" w:rsidRPr="004E7195" w:rsidRDefault="0012007A" w:rsidP="004E7195">
      <w:pPr>
        <w:rPr>
          <w:rFonts w:asciiTheme="majorHAnsi" w:hAnsiTheme="majorHAnsi"/>
          <w:b/>
        </w:rPr>
      </w:pPr>
      <w:r>
        <w:rPr>
          <w:rFonts w:asciiTheme="majorHAnsi" w:hAnsiTheme="majorHAnsi"/>
          <w:b/>
        </w:rPr>
        <w:t>1.2</w:t>
      </w:r>
      <w:r w:rsidR="004E7195">
        <w:rPr>
          <w:rFonts w:asciiTheme="majorHAnsi" w:hAnsiTheme="majorHAnsi"/>
          <w:b/>
        </w:rPr>
        <w:t>.2.</w:t>
      </w:r>
      <w:r w:rsidR="00D60CF3">
        <w:rPr>
          <w:rFonts w:asciiTheme="majorHAnsi" w:hAnsiTheme="majorHAnsi"/>
          <w:b/>
        </w:rPr>
        <w:t xml:space="preserve">    </w:t>
      </w:r>
      <w:r w:rsidR="004E7195">
        <w:rPr>
          <w:rFonts w:asciiTheme="majorHAnsi" w:hAnsiTheme="majorHAnsi"/>
          <w:b/>
        </w:rPr>
        <w:t>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r w:rsidR="00F42147">
        <w:rPr>
          <w:lang w:val="en-US"/>
        </w:rPr>
        <w:t xml:space="preserve"> </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 xml:space="preserve">If this were the case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34136E" w:rsidRDefault="0034136E" w:rsidP="004C12FA">
      <w:pPr>
        <w:rPr>
          <w:lang w:val="en-US"/>
        </w:rPr>
      </w:pPr>
    </w:p>
    <w:p w:rsidR="000B2CE6" w:rsidRPr="000B2CE6" w:rsidRDefault="000B2CE6" w:rsidP="004C12FA">
      <w:pPr>
        <w:rPr>
          <w:rFonts w:asciiTheme="majorHAnsi" w:hAnsiTheme="majorHAnsi"/>
          <w:b/>
          <w:sz w:val="26"/>
          <w:szCs w:val="26"/>
          <w:lang w:val="en-US"/>
        </w:rPr>
      </w:pPr>
      <w:r w:rsidRPr="000B2CE6">
        <w:rPr>
          <w:rFonts w:asciiTheme="majorHAnsi" w:hAnsiTheme="majorHAnsi"/>
          <w:b/>
          <w:sz w:val="26"/>
          <w:szCs w:val="26"/>
          <w:lang w:val="en-US"/>
        </w:rPr>
        <w:t>1.3.    Process</w:t>
      </w:r>
    </w:p>
    <w:p w:rsidR="000B2CE6" w:rsidRDefault="000B2CE6"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w:t>
      </w:r>
      <w:r w:rsidR="00586B51">
        <w:rPr>
          <w:lang w:val="en-US"/>
        </w:rPr>
        <w:t>,</w:t>
      </w:r>
      <w:r w:rsidR="00A74CF4">
        <w:rPr>
          <w:lang w:val="en-US"/>
        </w:rPr>
        <w:t xml:space="preserve">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t>
      </w:r>
      <w:proofErr w:type="spellStart"/>
      <w:r>
        <w:rPr>
          <w:lang w:val="en-US"/>
        </w:rPr>
        <w:t>WebGL</w:t>
      </w:r>
      <w:proofErr w:type="spellEnd"/>
      <w:r>
        <w:rPr>
          <w:lang w:val="en-US"/>
        </w:rPr>
        <w:t xml:space="preserve"> was the chosen language for the project, an agile approach was best. </w:t>
      </w:r>
      <w:r w:rsidR="00F42147">
        <w:rPr>
          <w:lang w:val="en-US"/>
        </w:rPr>
        <w:t>The</w:t>
      </w:r>
      <w:r>
        <w:rPr>
          <w:lang w:val="en-US"/>
        </w:rPr>
        <w:t xml:space="preserve"> biggest reason </w:t>
      </w:r>
      <w:r w:rsidR="00F42147">
        <w:rPr>
          <w:lang w:val="en-US"/>
        </w:rPr>
        <w:t>is</w:t>
      </w:r>
      <w:r w:rsidR="002364E1">
        <w:rPr>
          <w:lang w:val="en-US"/>
        </w:rPr>
        <w:t xml:space="preserve">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t>
      </w:r>
      <w:proofErr w:type="spellStart"/>
      <w:r>
        <w:rPr>
          <w:rFonts w:eastAsiaTheme="majorEastAsia"/>
          <w:szCs w:val="22"/>
        </w:rPr>
        <w:t>WebGL</w:t>
      </w:r>
      <w:proofErr w:type="spellEnd"/>
      <w:r>
        <w:rPr>
          <w:rFonts w:eastAsiaTheme="majorEastAsia"/>
          <w:szCs w:val="22"/>
        </w:rPr>
        <w:t xml:space="preserve">,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 xml:space="preserve">If the requirements and languages of the project </w:t>
      </w:r>
      <w:r>
        <w:rPr>
          <w:lang w:val="en-US"/>
        </w:rPr>
        <w:lastRenderedPageBreak/>
        <w:t>were well known at the start, then a waterfall style approach would have been suitable.</w:t>
      </w:r>
    </w:p>
    <w:p w:rsidR="00F42147" w:rsidRDefault="00F42147" w:rsidP="004C12FA">
      <w:pPr>
        <w:rPr>
          <w:lang w:val="en-US"/>
        </w:rPr>
      </w:pPr>
    </w:p>
    <w:p w:rsidR="0012007A" w:rsidRDefault="00C23102" w:rsidP="004C12FA">
      <w:pPr>
        <w:rPr>
          <w:lang w:val="en-US"/>
        </w:rPr>
      </w:pPr>
      <w:r>
        <w:rPr>
          <w:lang w:val="en-US"/>
        </w:rPr>
        <w:t xml:space="preserve">Since </w:t>
      </w:r>
      <w:r w:rsidR="00F42147">
        <w:rPr>
          <w:lang w:val="en-US"/>
        </w:rPr>
        <w:t>extreme programming</w:t>
      </w:r>
      <w:r>
        <w:rPr>
          <w:lang w:val="en-US"/>
        </w:rPr>
        <w:t xml:space="preserve"> principles</w:t>
      </w:r>
      <w:r w:rsidR="008B3A58">
        <w:rPr>
          <w:lang w:val="en-US"/>
        </w:rPr>
        <w:t xml:space="preserve"> mainly</w:t>
      </w:r>
      <w:r>
        <w:rPr>
          <w:lang w:val="en-US"/>
        </w:rPr>
        <w:t xml:space="preserve"> rely on a team (code inspection, collective code ownership, pair programming)</w:t>
      </w:r>
      <w:r w:rsidR="00586B51">
        <w:rPr>
          <w:lang w:val="en-US"/>
        </w:rPr>
        <w:t xml:space="preserve"> it was not possible to use.</w:t>
      </w:r>
      <w:r>
        <w:rPr>
          <w:lang w:val="en-US"/>
        </w:rPr>
        <w:t xml:space="preserve"> SCR</w:t>
      </w:r>
      <w:r w:rsidR="00586B51">
        <w:rPr>
          <w:lang w:val="en-US"/>
        </w:rPr>
        <w:t>UM is a flexible framework and therefore it made the most sense to use</w:t>
      </w:r>
      <w:r>
        <w:rPr>
          <w:lang w:val="en-US"/>
        </w:rPr>
        <w:t xml:space="preserve"> for the project. SCRUM allows </w:t>
      </w:r>
      <w:r w:rsidR="00586B51">
        <w:rPr>
          <w:lang w:val="en-US"/>
        </w:rPr>
        <w:t>us</w:t>
      </w:r>
      <w:r w:rsidR="008B3A58">
        <w:rPr>
          <w:lang w:val="en-US"/>
        </w:rPr>
        <w:t xml:space="preserve"> to pick and choose which agile processes </w:t>
      </w:r>
      <w:r w:rsidR="00586B51">
        <w:rPr>
          <w:lang w:val="en-US"/>
        </w:rPr>
        <w:t>we</w:t>
      </w:r>
      <w:r w:rsidR="008B3A58">
        <w:rPr>
          <w:lang w:val="en-US"/>
        </w:rPr>
        <w:t xml:space="preserve"> will use. For example, </w:t>
      </w:r>
      <w:r w:rsidR="00586B51">
        <w:rPr>
          <w:lang w:val="en-US"/>
        </w:rPr>
        <w:t>we</w:t>
      </w:r>
      <w:r w:rsidR="008B3A58">
        <w:rPr>
          <w:lang w:val="en-US"/>
        </w:rPr>
        <w:t xml:space="preserve"> have the option to use TDD, rather than it being enforced by the methodology. </w:t>
      </w:r>
    </w:p>
    <w:p w:rsidR="000B2CE6" w:rsidRDefault="000B2CE6" w:rsidP="000B2CE6"/>
    <w:p w:rsidR="000B2CE6" w:rsidRPr="000B2CE6" w:rsidRDefault="000B2CE6" w:rsidP="000B2CE6">
      <w:pPr>
        <w:rPr>
          <w:rFonts w:asciiTheme="majorHAnsi" w:hAnsiTheme="majorHAnsi"/>
          <w:b/>
        </w:rPr>
      </w:pPr>
      <w:r>
        <w:rPr>
          <w:rFonts w:asciiTheme="majorHAnsi" w:hAnsiTheme="majorHAnsi"/>
          <w:b/>
        </w:rPr>
        <w:t>1.3.1.    SCRUM</w:t>
      </w:r>
    </w:p>
    <w:p w:rsidR="0012007A" w:rsidRDefault="0012007A" w:rsidP="004C12FA">
      <w:pPr>
        <w:rPr>
          <w:lang w:val="en-US"/>
        </w:rPr>
      </w:pPr>
    </w:p>
    <w:p w:rsidR="00153D47" w:rsidRDefault="00153D47" w:rsidP="004C12FA">
      <w:pPr>
        <w:rPr>
          <w:lang w:val="en-US"/>
        </w:rPr>
      </w:pPr>
      <w:r>
        <w:rPr>
          <w:lang w:val="en-US"/>
        </w:rPr>
        <w:t>A task list, or story list, was crea</w:t>
      </w:r>
      <w:r w:rsidR="000D5440">
        <w:rPr>
          <w:lang w:val="en-US"/>
        </w:rPr>
        <w:t xml:space="preserve">ted at </w:t>
      </w:r>
      <w:r w:rsidR="000D5440" w:rsidRPr="00C84A32">
        <w:rPr>
          <w:color w:val="FF0000"/>
          <w:lang w:val="en-US"/>
        </w:rPr>
        <w:t>the start of the project</w:t>
      </w:r>
      <w:r w:rsidR="00C84A32" w:rsidRPr="00C84A32">
        <w:rPr>
          <w:color w:val="FF0000"/>
          <w:lang w:val="en-US"/>
        </w:rPr>
        <w:t xml:space="preserve"> []</w:t>
      </w:r>
      <w:r w:rsidRPr="00C84A32">
        <w:rPr>
          <w:color w:val="FF0000"/>
          <w:lang w:val="en-US"/>
        </w:rPr>
        <w:t xml:space="preserve"> as </w:t>
      </w:r>
      <w:r>
        <w:rPr>
          <w:lang w:val="en-US"/>
        </w:rPr>
        <w:t>described in the analysis section.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0D5440">
        <w:rPr>
          <w:lang w:val="en-US"/>
        </w:rPr>
        <w:t xml:space="preserve"> each week</w:t>
      </w:r>
      <w:r w:rsidR="00DC3614">
        <w:rPr>
          <w:lang w:val="en-US"/>
        </w:rPr>
        <w:t>,</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0D5440">
        <w:rPr>
          <w:lang w:val="en-US"/>
        </w:rPr>
        <w:t>need to be added and have already been added</w:t>
      </w:r>
      <w:r w:rsidR="00317811">
        <w:rPr>
          <w:lang w:val="en-US"/>
        </w:rPr>
        <w:t xml:space="preserve"> to the project.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w:t>
      </w:r>
      <w:r w:rsidR="000D5440">
        <w:rPr>
          <w:lang w:val="en-US"/>
        </w:rPr>
        <w:t>ooking back over the weeks work</w:t>
      </w:r>
      <w:r w:rsidR="00317811">
        <w:rPr>
          <w:lang w:val="en-US"/>
        </w:rPr>
        <w:t xml:space="preserve">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w:t>
      </w:r>
      <w:r w:rsidR="00DC3614">
        <w:rPr>
          <w:lang w:val="en-US"/>
        </w:rPr>
        <w:t xml:space="preserve"> or design</w:t>
      </w:r>
      <w:r w:rsidR="002364E1">
        <w:rPr>
          <w:lang w:val="en-US"/>
        </w:rPr>
        <w:t>, then</w:t>
      </w:r>
      <w:r w:rsidR="00DC3614">
        <w:rPr>
          <w:lang w:val="en-US"/>
        </w:rPr>
        <w:t xml:space="preserve"> it would be easy to change. The language could have been swapped</w:t>
      </w:r>
      <w:r w:rsidR="002364E1">
        <w:rPr>
          <w:lang w:val="en-US"/>
        </w:rPr>
        <w:t xml:space="preserve"> </w:t>
      </w:r>
      <w:r>
        <w:rPr>
          <w:lang w:val="en-US"/>
        </w:rPr>
        <w:t>to use</w:t>
      </w:r>
      <w:r w:rsidR="002364E1">
        <w:rPr>
          <w:lang w:val="en-US"/>
        </w:rPr>
        <w:t xml:space="preserve"> a mid-weight library such as three.js. </w:t>
      </w:r>
      <w:r w:rsidR="00DC3614">
        <w:rPr>
          <w:lang w:val="en-US"/>
        </w:rPr>
        <w:t xml:space="preserve">Or, the design of the project could have changed to being in 2D.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The adaptability of SCRUM proved useful when changing the project from a game to a graphical scene. The classes were simply refactored and some documentation and tests were removed</w:t>
      </w:r>
      <w:r w:rsidR="00DC3614">
        <w:rPr>
          <w:lang w:val="en-US"/>
        </w:rPr>
        <w:t>.</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t>
      </w:r>
      <w:r w:rsidR="00F830B3">
        <w:rPr>
          <w:lang w:val="en-US"/>
        </w:rPr>
        <w:t>is</w:t>
      </w:r>
      <w:r>
        <w:rPr>
          <w:lang w:val="en-US"/>
        </w:rPr>
        <w:t xml:space="preserve"> done, laying out a foundation for how the code </w:t>
      </w:r>
      <w:r w:rsidR="00DC3614">
        <w:rPr>
          <w:lang w:val="en-US"/>
        </w:rPr>
        <w:t>will</w:t>
      </w:r>
      <w:r>
        <w:rPr>
          <w:lang w:val="en-US"/>
        </w:rPr>
        <w:t xml:space="preserve"> be implemented. This is adapted from the standard 15 minute standup – as there are no people to standup and discuss with.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w:t>
      </w:r>
      <w:r>
        <w:rPr>
          <w:lang w:val="en-US"/>
        </w:rPr>
        <w:lastRenderedPageBreak/>
        <w:t xml:space="preserve">her to suggest various improvements. This was useful and ensured the project was staying on the right track. </w:t>
      </w:r>
    </w:p>
    <w:p w:rsidR="00A74CF4" w:rsidRDefault="00A74CF4" w:rsidP="00A74CF4">
      <w:pPr>
        <w:rPr>
          <w:lang w:val="en-US"/>
        </w:rPr>
      </w:pPr>
    </w:p>
    <w:p w:rsidR="00936834" w:rsidRPr="00DC3614" w:rsidRDefault="00A74CF4" w:rsidP="004C12FA">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w:t>
      </w:r>
      <w:r w:rsidR="00DC3614">
        <w:rPr>
          <w:lang w:val="en-US"/>
        </w:rPr>
        <w:t>as the</w:t>
      </w:r>
      <w:r>
        <w:rPr>
          <w:lang w:val="en-US"/>
        </w:rPr>
        <w:t xml:space="preserve"> techniques and tasks </w:t>
      </w:r>
      <w:r w:rsidR="00DC3614">
        <w:rPr>
          <w:lang w:val="en-US"/>
        </w:rPr>
        <w:t xml:space="preserve">that were not well understood. </w:t>
      </w:r>
    </w:p>
    <w:p w:rsidR="00806CFF" w:rsidRDefault="00F900F8" w:rsidP="004C12FA">
      <w:pPr>
        <w:pStyle w:val="Heading1"/>
      </w:pPr>
      <w:bookmarkStart w:id="5" w:name="_Toc192777707"/>
      <w:bookmarkStart w:id="6" w:name="_Toc222978596"/>
      <w:bookmarkStart w:id="7" w:name="_Toc476088417"/>
      <w:bookmarkEnd w:id="3"/>
      <w:r>
        <w:t>Des</w:t>
      </w:r>
      <w:r w:rsidR="00711DBE">
        <w:t>ign</w:t>
      </w:r>
      <w:bookmarkEnd w:id="5"/>
      <w:bookmarkEnd w:id="6"/>
      <w:bookmarkEnd w:id="7"/>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w:t>
      </w:r>
      <w:r w:rsidR="00F830B3">
        <w:t>to help program with it</w:t>
      </w:r>
      <w:r>
        <w:t xml:space="preserve">. The only thing </w:t>
      </w:r>
      <w:r w:rsidR="002F609D">
        <w:t>available</w:t>
      </w:r>
      <w:r>
        <w:t xml:space="preserve"> is the browser developer console, </w:t>
      </w:r>
      <w:r w:rsidR="002F609D">
        <w:t>we</w:t>
      </w:r>
      <w:r>
        <w:t xml:space="preserve">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9538BE" w:rsidRDefault="00E56561" w:rsidP="00D61D84">
      <w:pPr>
        <w:jc w:val="both"/>
      </w:pPr>
      <w:r>
        <w:t>The design of the project evolved throughout. Agile development does not recommend a large up front desig</w:t>
      </w:r>
      <w:r w:rsidR="002F609D">
        <w:t>n, hence why this project did not</w:t>
      </w:r>
      <w:r>
        <w:t xml:space="preserve"> have one. Tasks </w:t>
      </w:r>
      <w:r w:rsidR="00931846">
        <w:t>were</w:t>
      </w:r>
      <w:r>
        <w:t xml:space="preserve"> taken from 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0B2CE6" w:rsidRDefault="000B2CE6" w:rsidP="000B2CE6">
      <w:bookmarkStart w:id="8" w:name="_Toc192777708"/>
    </w:p>
    <w:p w:rsidR="000B2CE6" w:rsidRPr="000B2CE6" w:rsidRDefault="000B2CE6" w:rsidP="000B2CE6">
      <w:pPr>
        <w:rPr>
          <w:rFonts w:asciiTheme="majorHAnsi" w:hAnsiTheme="majorHAnsi"/>
          <w:b/>
          <w:sz w:val="26"/>
          <w:szCs w:val="26"/>
        </w:rPr>
      </w:pPr>
      <w:r>
        <w:rPr>
          <w:rFonts w:asciiTheme="majorHAnsi" w:hAnsiTheme="majorHAnsi"/>
          <w:b/>
          <w:sz w:val="26"/>
          <w:szCs w:val="26"/>
        </w:rPr>
        <w:t>2.1.    Overall Architecture</w:t>
      </w:r>
    </w:p>
    <w:p w:rsidR="008C0B31" w:rsidRDefault="0097125C" w:rsidP="008C0B31">
      <w:r>
        <w:rPr>
          <w:noProof/>
        </w:rPr>
        <w:pict>
          <v:shape id="_x0000_s1034" type="#_x0000_t75" style="position:absolute;margin-left:286.25pt;margin-top:4.05pt;width:134.75pt;height:197.95pt;z-index:-251638784"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002F609D">
        <w:rPr>
          <w:color w:val="FF0000"/>
        </w:rPr>
        <w:t>the</w:t>
      </w:r>
      <w:r w:rsidRPr="00E555D8">
        <w:rPr>
          <w:color w:val="FF0000"/>
        </w:rPr>
        <w:t xml:space="preserve"> scene is to look at the flow diagram</w:t>
      </w:r>
      <w:r w:rsidR="00E555D8" w:rsidRPr="00E555D8">
        <w:rPr>
          <w:color w:val="FF0000"/>
        </w:rPr>
        <w:t xml:space="preserve"> of a </w:t>
      </w:r>
      <w:r w:rsidR="00931846">
        <w:rPr>
          <w:color w:val="FF0000"/>
        </w:rPr>
        <w:t xml:space="preserve">simplified </w:t>
      </w:r>
      <w:r w:rsidR="00E555D8" w:rsidRPr="00E555D8">
        <w:rPr>
          <w:color w:val="FF0000"/>
        </w:rPr>
        <w:t>render pass []</w:t>
      </w:r>
      <w:r w:rsidRPr="00E555D8">
        <w:rPr>
          <w:color w:val="FF0000"/>
        </w:rPr>
        <w:t xml:space="preserve">. </w:t>
      </w:r>
      <w:r>
        <w:t>First, we define a key</w:t>
      </w:r>
      <w:r w:rsidR="002458B9">
        <w:t xml:space="preserve"> (</w:t>
      </w:r>
      <w:r w:rsidR="002F609D">
        <w:t>right</w:t>
      </w:r>
      <w:r w:rsidR="002458B9">
        <w:t xml:space="preserve"> image)</w:t>
      </w:r>
      <w:r>
        <w:t xml:space="preserve"> for the different components of the diagram.</w:t>
      </w:r>
    </w:p>
    <w:p w:rsidR="008C0B31" w:rsidRDefault="008C0B31" w:rsidP="008C0B31"/>
    <w:p w:rsidR="00B34922" w:rsidRDefault="0097125C" w:rsidP="00B34922">
      <w:r>
        <w:rPr>
          <w:noProof/>
        </w:rPr>
        <w:pict>
          <v:shape id="_x0000_s1035" type="#_x0000_t75" style="position:absolute;margin-left:0;margin-top:65.2pt;width:107.3pt;height:180.35pt;z-index:-251636736" wrapcoords="-39 0 -39 21568 21600 21568 21600 0 -39 0">
            <v:imagedata r:id="rId27" o:title="Flow Diagram" croptop="1024f" cropbottom="53433f" cropleft="24346f" cropright="33262f"/>
            <w10:wrap type="tight"/>
          </v:shape>
        </w:pict>
      </w:r>
      <w:r w:rsidR="00931846">
        <w:t xml:space="preserve">The below image shows the start of the program. </w:t>
      </w:r>
      <w:r w:rsidR="008C0B31">
        <w:t xml:space="preserve">The scene begins by creating all of the objects and vertex data. This is done within the </w:t>
      </w:r>
      <w:r w:rsidR="00B34922">
        <w:t>MarsScene</w:t>
      </w:r>
      <w:r w:rsidR="00931846">
        <w:t>.js</w:t>
      </w:r>
      <w:r w:rsidR="00B34922">
        <w:t xml:space="preserve"> class. After the scene data has been setup (terrain, rocks, </w:t>
      </w:r>
      <w:proofErr w:type="gramStart"/>
      <w:r w:rsidR="00B34922">
        <w:t>water</w:t>
      </w:r>
      <w:proofErr w:type="gramEnd"/>
      <w:r w:rsidR="00B34922">
        <w:t>) then the render cycle is started.</w:t>
      </w:r>
      <w:r w:rsidR="00931846">
        <w:t xml:space="preserve"> </w: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w:t>
      </w:r>
      <w:r w:rsidR="00F830B3">
        <w:t>gets</w:t>
      </w:r>
      <w:r w:rsidR="004D5CBD">
        <w:t xml:space="preserve"> updated by the direction in which </w:t>
      </w:r>
      <w:r w:rsidR="002F609D">
        <w:t>they are</w:t>
      </w:r>
      <w:r w:rsidR="004D5CBD">
        <w:t xml:space="preserve"> facing, </w:t>
      </w:r>
      <w:r w:rsidR="00F830B3">
        <w:t>multiplied</w:t>
      </w:r>
      <w:r w:rsidR="004D5CBD">
        <w:t xml:space="preserve"> by the camera speed. The cameras Y position </w:t>
      </w:r>
      <w:r w:rsidR="002F609D">
        <w:t>is not</w:t>
      </w:r>
      <w:r w:rsidR="004D5CBD">
        <w:t xml:space="preserve"> updated here, instead the user can go up by pressing R (for rise). </w:t>
      </w:r>
    </w:p>
    <w:p w:rsidR="008C0B31" w:rsidRDefault="0097125C" w:rsidP="008C0B31">
      <w:r>
        <w:rPr>
          <w:noProof/>
        </w:rPr>
        <w:pict>
          <v:shape id="_x0000_s1037" type="#_x0000_t75" style="position:absolute;margin-left:-.25pt;margin-top:9.35pt;width:291.85pt;height:122.65pt;z-index:-251634688"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t xml:space="preserve">After the matrices have been updated for the current frame, </w:t>
      </w:r>
      <w:r w:rsidR="002F609D">
        <w:t>they are</w:t>
      </w:r>
      <w:r>
        <w:t xml:space="preserve"> passed into the vertex </w:t>
      </w:r>
      <w:proofErr w:type="spellStart"/>
      <w:r>
        <w:t>shader</w:t>
      </w:r>
      <w:proofErr w:type="spellEnd"/>
      <w:r>
        <w:t>. This is done with a call to</w:t>
      </w:r>
      <w:r w:rsidR="00F830B3">
        <w:t xml:space="preserve"> a version of </w:t>
      </w:r>
      <w:proofErr w:type="spellStart"/>
      <w:r>
        <w:t>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97125C" w:rsidP="008C0B31">
      <w:r>
        <w:rPr>
          <w:noProof/>
        </w:rPr>
        <w:pict>
          <v:shape id="_x0000_s1038" type="#_x0000_t75" style="position:absolute;margin-left:161.3pt;margin-top:10.3pt;width:253.75pt;height:347.7pt;z-index:-251632640" wrapcoords="-39 0 -39 21568 21600 21568 21600 0 -39 0">
            <v:imagedata r:id="rId28"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w:t>
      </w:r>
      <w:r w:rsidR="00F830B3">
        <w:t>. This outputs</w:t>
      </w:r>
      <w:r>
        <w:t xml:space="preserve"> the </w:t>
      </w:r>
      <w:r w:rsidR="00F830B3">
        <w:t xml:space="preserve">final position of the vertex by setting </w:t>
      </w:r>
      <w:r w:rsidR="00931846">
        <w:t xml:space="preserve">the global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w:t>
      </w:r>
      <w:r w:rsidR="002F609D">
        <w:t>is not</w:t>
      </w:r>
      <w:r w:rsidR="00106CD8">
        <w:t xml:space="preserve">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F609D">
        <w:t>cannot</w:t>
      </w:r>
      <w:r w:rsidR="002458B9">
        <w:t xml:space="preserve"> be seen</w:t>
      </w:r>
      <w:r>
        <w:t xml:space="preserve">. This is shown with the decision (diamond) box in the </w:t>
      </w:r>
      <w:r w:rsidR="002F609D">
        <w:t>right</w:t>
      </w:r>
      <w:r>
        <w:t xml:space="preserve"> diagram. </w:t>
      </w:r>
    </w:p>
    <w:p w:rsidR="000F52D0" w:rsidRDefault="000F52D0" w:rsidP="008C0B31"/>
    <w:p w:rsidR="000F52D0" w:rsidRDefault="00F45634" w:rsidP="008C0B31">
      <w:r>
        <w:t>If the current fragment passes</w:t>
      </w:r>
      <w:r w:rsidR="002F609D">
        <w:t xml:space="preserve"> the depth test</w:t>
      </w:r>
      <w:r>
        <w:t xml:space="preserve">, then it is written into the colour buffer. </w:t>
      </w:r>
      <w:r w:rsidR="00C92235">
        <w:t>If the fragment fails, it is simply discarded as we no longer want to process it.</w:t>
      </w:r>
    </w:p>
    <w:p w:rsidR="000F52D0" w:rsidRDefault="000F52D0" w:rsidP="008C0B31"/>
    <w:p w:rsidR="005A2AFD" w:rsidRPr="008C0B31" w:rsidRDefault="00F45634" w:rsidP="008C0B31">
      <w:r>
        <w:t>Once all objects in</w:t>
      </w:r>
      <w:r w:rsidR="00C92235">
        <w:t xml:space="preserve"> view of the camera</w:t>
      </w:r>
      <w:r>
        <w:t xml:space="preserve"> have been drawn to the colour buffer, it is swapped </w:t>
      </w:r>
      <w:r>
        <w:lastRenderedPageBreak/>
        <w:t>with the frame buffer to update the display.</w:t>
      </w:r>
    </w:p>
    <w:p w:rsidR="000B2CE6" w:rsidRDefault="000B2CE6" w:rsidP="000B2CE6"/>
    <w:p w:rsidR="000B2CE6" w:rsidRPr="000B2CE6" w:rsidRDefault="000B2CE6" w:rsidP="000B2CE6">
      <w:pPr>
        <w:rPr>
          <w:rFonts w:asciiTheme="majorHAnsi" w:hAnsiTheme="majorHAnsi"/>
          <w:b/>
          <w:sz w:val="26"/>
          <w:szCs w:val="26"/>
        </w:rPr>
      </w:pPr>
      <w:r>
        <w:rPr>
          <w:rFonts w:asciiTheme="majorHAnsi" w:hAnsiTheme="majorHAnsi"/>
          <w:b/>
          <w:sz w:val="26"/>
          <w:szCs w:val="26"/>
        </w:rPr>
        <w:t>2.2.    Detailed Design</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rsidR="00C47794">
        <w:t>.</w:t>
      </w:r>
      <w:r w:rsidR="004A3D6F">
        <w:t xml:space="preserve">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8A5CE2" w:rsidRDefault="008A5CE2" w:rsidP="004C12FA"/>
    <w:p w:rsidR="008A5CE2" w:rsidRDefault="00355063" w:rsidP="004C12FA">
      <w:r>
        <w:t>In the folder</w:t>
      </w:r>
      <w:r w:rsidR="002F609D">
        <w:t xml:space="preserve"> documentation/class diagram,</w:t>
      </w:r>
      <w:r>
        <w:t xml:space="preserve">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 xml:space="preserve">XML files can be </w:t>
      </w:r>
      <w:r w:rsidR="004B011B">
        <w:rPr>
          <w:color w:val="FF0000"/>
        </w:rPr>
        <w:t>opened with draw.io</w:t>
      </w:r>
      <w:r w:rsidRPr="004B011B">
        <w:rPr>
          <w:color w:val="FF0000"/>
        </w:rPr>
        <w:t xml:space="preserve"> </w:t>
      </w:r>
      <w:r w:rsidR="004B011B" w:rsidRPr="004B011B">
        <w:rPr>
          <w:color w:val="FF0000"/>
        </w:rPr>
        <w:t>[]</w:t>
      </w:r>
      <w:r w:rsidR="004B011B">
        <w:rPr>
          <w:color w:val="FF0000"/>
        </w:rPr>
        <w:t>.</w:t>
      </w:r>
      <w:r w:rsidRPr="004B011B">
        <w:rPr>
          <w:color w:val="FF0000"/>
        </w:rP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0B2CE6" w:rsidRPr="00EA2A56" w:rsidRDefault="000B2CE6" w:rsidP="004C12FA"/>
    <w:p w:rsidR="000B2CE6" w:rsidRPr="000B2CE6" w:rsidRDefault="000B2CE6" w:rsidP="000B2CE6">
      <w:pPr>
        <w:rPr>
          <w:rFonts w:asciiTheme="majorHAnsi" w:hAnsiTheme="majorHAnsi"/>
          <w:b/>
        </w:rPr>
      </w:pPr>
      <w:r>
        <w:rPr>
          <w:rFonts w:asciiTheme="majorHAnsi" w:hAnsiTheme="majorHAnsi"/>
          <w:b/>
        </w:rPr>
        <w:t>2.2.1.    Even More Detail</w:t>
      </w:r>
    </w:p>
    <w:p w:rsidR="00A11B8A" w:rsidRDefault="00A11B8A" w:rsidP="004C12FA"/>
    <w:p w:rsidR="004A3D6F" w:rsidRDefault="004A3D6F" w:rsidP="004C12FA">
      <w:r>
        <w:t>The full class diagram was to</w:t>
      </w:r>
      <w:r w:rsidRPr="00931846">
        <w:rPr>
          <w:color w:val="FF0000"/>
        </w:rPr>
        <w:t xml:space="preserve">o big to include here, so instead </w:t>
      </w:r>
      <w:r w:rsidR="002F609D">
        <w:rPr>
          <w:color w:val="FF0000"/>
        </w:rPr>
        <w:t>it is</w:t>
      </w:r>
      <w:r w:rsidRPr="00931846">
        <w:rPr>
          <w:color w:val="FF0000"/>
        </w:rPr>
        <w:t xml:space="preserve"> in the appendices located here []. </w:t>
      </w:r>
    </w:p>
    <w:p w:rsidR="004A3D6F" w:rsidRDefault="004A3D6F" w:rsidP="004C12FA"/>
    <w:p w:rsidR="00931846" w:rsidRDefault="0097125C" w:rsidP="004C12FA">
      <w:r>
        <w:rPr>
          <w:noProof/>
        </w:rPr>
        <w:pict>
          <v:shape id="_x0000_s1047" type="#_x0000_t75" style="position:absolute;margin-left:236.8pt;margin-top:26.7pt;width:178.35pt;height:240.2pt;z-index:-251616256" wrapcoords="-39 0 -39 21541 21600 21541 21600 0 -39 0">
            <v:imagedata r:id="rId29" o:title="Final class diagram" croptop="832f" cropbottom="56440f" cropright="61493f"/>
            <w10:wrap type="tight"/>
          </v:shape>
        </w:pict>
      </w:r>
      <w:r w:rsidR="004A3D6F" w:rsidRPr="00E555D8">
        <w:rPr>
          <w:color w:val="FF0000"/>
        </w:rPr>
        <w:t xml:space="preserve">The class diagram described below </w:t>
      </w:r>
      <w:r w:rsidR="00E555D8" w:rsidRPr="00E555D8">
        <w:rPr>
          <w:color w:val="FF0000"/>
        </w:rPr>
        <w:t xml:space="preserve">[] </w:t>
      </w:r>
      <w:r w:rsidR="004A3D6F">
        <w:t xml:space="preserve">is a minified version </w:t>
      </w:r>
      <w:r w:rsidR="004A3D6F" w:rsidRPr="00931846">
        <w:t xml:space="preserve">of the actual diagram. </w:t>
      </w:r>
      <w:r w:rsidR="004A3D6F">
        <w:t>There have been some small modifications, mainly just removing the variables and methods. However each class, mi</w:t>
      </w:r>
      <w:r w:rsidR="002F609D">
        <w:t xml:space="preserve">nus the </w:t>
      </w:r>
      <w:proofErr w:type="spellStart"/>
      <w:r w:rsidR="002F609D">
        <w:t>shaders</w:t>
      </w:r>
      <w:proofErr w:type="spellEnd"/>
      <w:r w:rsidR="002F609D">
        <w:t xml:space="preserve"> and index, has</w:t>
      </w:r>
      <w:r w:rsidR="004A3D6F">
        <w:t xml:space="preserve"> </w:t>
      </w:r>
      <w:r w:rsidR="002F609D">
        <w:t>setup</w:t>
      </w:r>
      <w:r w:rsidR="004A3D6F">
        <w:t xml:space="preserve"> and </w:t>
      </w:r>
      <w:r w:rsidR="002F609D">
        <w:t>render</w:t>
      </w:r>
      <w:r w:rsidR="004A3D6F">
        <w:t xml:space="preserve"> </w:t>
      </w:r>
      <w:r w:rsidR="002F609D">
        <w:t>functions</w:t>
      </w:r>
      <w:r w:rsidR="004A3D6F">
        <w:t>, even if not show</w:t>
      </w:r>
      <w:r w:rsidR="00931846">
        <w:t xml:space="preserve">n. </w:t>
      </w:r>
    </w:p>
    <w:p w:rsidR="004A3D6F" w:rsidRDefault="004A3D6F" w:rsidP="004C12FA"/>
    <w:p w:rsidR="00CE3D27" w:rsidRDefault="00986FC2" w:rsidP="004C12FA">
      <w:r>
        <w:t>The key of my class diagram</w:t>
      </w:r>
      <w:r w:rsidR="00B679AA">
        <w:t xml:space="preserve">, as shown on the </w:t>
      </w:r>
      <w:r w:rsidR="00051F39">
        <w:t>right</w:t>
      </w:r>
      <w:r w:rsidR="00B679AA">
        <w:t>,</w:t>
      </w:r>
      <w:r>
        <w:t xml:space="preserve"> is defined in the top right of the</w:t>
      </w:r>
      <w:r w:rsidR="004A3D6F">
        <w:t xml:space="preserve"> main</w:t>
      </w:r>
      <w:r>
        <w:t xml:space="preserve"> </w:t>
      </w:r>
      <w:r w:rsidR="00051F39">
        <w:t xml:space="preserve">class diagram </w:t>
      </w:r>
      <w:r>
        <w:t>image</w:t>
      </w:r>
      <w:r w:rsidR="00051F39">
        <w:t xml:space="preserve"> (not shown)</w:t>
      </w:r>
      <w:r>
        <w:t xml:space="preserve">.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w:t>
      </w:r>
      <w:r w:rsidR="004B011B">
        <w:t>al type is much easier to read.</w:t>
      </w:r>
    </w:p>
    <w:p w:rsidR="00051F39" w:rsidRDefault="00051F39" w:rsidP="004C12FA"/>
    <w:p w:rsidR="00986FC2" w:rsidRDefault="00051F39" w:rsidP="004C12FA">
      <w:r>
        <w:t xml:space="preserve">Another important part of the class diagram is the </w:t>
      </w:r>
      <w:r w:rsidR="0097125C">
        <w:rPr>
          <w:noProof/>
        </w:rPr>
        <w:pict>
          <v:shape id="_x0000_s1069" type="#_x0000_t75" style="position:absolute;margin-left:165.2pt;margin-top:24.05pt;width:249.95pt;height:135.9pt;z-index:-251568128;mso-position-horizontal-relative:text;mso-position-vertical-relative:text" wrapcoords="-39 0 -39 21455 21600 21455 21600 0 -39 0">
            <v:imagedata r:id="rId30" o:title="minified" croptop="18884f" cropright="42416f"/>
            <w10:wrap type="tight"/>
          </v:shape>
        </w:pict>
      </w:r>
      <w:r w:rsidR="00CE3D27">
        <w:t xml:space="preserve">switching of the </w:t>
      </w:r>
      <w:proofErr w:type="spellStart"/>
      <w:r w:rsidR="00CE3D27">
        <w:t>sha</w:t>
      </w:r>
      <w:r>
        <w:t>ders</w:t>
      </w:r>
      <w:proofErr w:type="spellEnd"/>
      <w:r>
        <w:t xml:space="preserve"> </w:t>
      </w:r>
      <w:r w:rsidR="00CE3D27">
        <w:t>when rendering different parts of the scene.</w:t>
      </w:r>
    </w:p>
    <w:p w:rsidR="00986FC2" w:rsidRDefault="00986FC2" w:rsidP="004C12FA"/>
    <w:p w:rsidR="00CE3D27" w:rsidRDefault="00B679AA" w:rsidP="004C12FA">
      <w:r>
        <w:t xml:space="preserve">The scene has an index file which creates a </w:t>
      </w:r>
      <w:proofErr w:type="spellStart"/>
      <w:r>
        <w:t>MarsScene</w:t>
      </w:r>
      <w:proofErr w:type="spellEnd"/>
      <w:r>
        <w:t xml:space="preserve"> object. This </w:t>
      </w:r>
      <w:proofErr w:type="spellStart"/>
      <w:r>
        <w:t>MarsScene</w:t>
      </w:r>
      <w:proofErr w:type="spellEnd"/>
      <w:r>
        <w:t xml:space="preserve"> file is where everything starts. It is where all of the </w:t>
      </w:r>
      <w:r w:rsidR="00051F39">
        <w:t>scene</w:t>
      </w:r>
      <w:r>
        <w:t xml:space="preserve"> objects are created and </w:t>
      </w:r>
      <w:r w:rsidR="00051F39">
        <w:t xml:space="preserve">it </w:t>
      </w:r>
      <w:r>
        <w:t>contains the main setup/render functions.</w:t>
      </w:r>
    </w:p>
    <w:p w:rsidR="000814EC" w:rsidRDefault="000814EC" w:rsidP="004C12FA"/>
    <w:p w:rsidR="00B679AA" w:rsidRDefault="00B679AA" w:rsidP="004C12FA"/>
    <w:p w:rsidR="00B679AA" w:rsidRDefault="00B679AA" w:rsidP="004C12FA"/>
    <w:p w:rsidR="000814EC" w:rsidRDefault="00B679AA" w:rsidP="004C12FA">
      <w:r>
        <w:lastRenderedPageBreak/>
        <w:t>The arrow leading from the MarsScene.js file into the Camera.js file represents the render loop starting. The arrow coming back into the camera class is</w:t>
      </w:r>
      <w:r w:rsidR="004B011B">
        <w:t xml:space="preserve"> when the render call finishes, which starts the render cycle all over again.</w:t>
      </w:r>
    </w:p>
    <w:p w:rsidR="000814EC" w:rsidRDefault="000814EC" w:rsidP="004C12FA"/>
    <w:p w:rsidR="000814EC" w:rsidRDefault="0097125C" w:rsidP="004C12FA">
      <w:r>
        <w:rPr>
          <w:noProof/>
        </w:rPr>
        <w:pict>
          <v:shape id="_x0000_s1088" type="#_x0000_t75" style="position:absolute;margin-left:176.75pt;margin-top:.05pt;width:238.5pt;height:169.95pt;z-index:-251520000" wrapcoords="-39 0 -39 21455 21600 21455 21600 0 -39 0">
            <v:imagedata r:id="rId30" o:title="minified" cropleft="15228f" cropright="25615f"/>
            <w10:wrap type="tight"/>
          </v:shape>
        </w:pict>
      </w:r>
      <w:r w:rsidR="00B679AA">
        <w:t xml:space="preserve">Now, the render pass continues. </w:t>
      </w:r>
      <w:r w:rsidR="0026078A">
        <w:t xml:space="preserve">The camera gets updated and the user’s quadrant is calculated. The </w:t>
      </w:r>
      <w:r w:rsidR="00051F39">
        <w:t>user’s</w:t>
      </w:r>
      <w:r w:rsidR="0026078A">
        <w:t xml:space="preserve"> quadrant is needed to render the rocks and the terrain around the user. After the </w:t>
      </w:r>
      <w:r w:rsidR="00051F39">
        <w:t>user’s</w:t>
      </w:r>
      <w:r w:rsidR="0026078A">
        <w:t xml:space="preserve"> quadrant has been calculated, the terrain and rocks can be rendered. Both of these files use the Main program containing the main vertex and fragment </w:t>
      </w:r>
      <w:proofErr w:type="spellStart"/>
      <w:r w:rsidR="0026078A">
        <w:t>shaders</w:t>
      </w:r>
      <w:proofErr w:type="spellEnd"/>
      <w:r w:rsidR="0026078A">
        <w:t xml:space="preserve">. This is opposed to the skybox or water </w:t>
      </w:r>
      <w:proofErr w:type="spellStart"/>
      <w:r w:rsidR="0026078A">
        <w:t>shaders</w:t>
      </w:r>
      <w:proofErr w:type="spellEnd"/>
      <w:r w:rsidR="0026078A">
        <w:t xml:space="preserve">. </w:t>
      </w:r>
    </w:p>
    <w:p w:rsidR="00051F39" w:rsidRDefault="000B2CE6" w:rsidP="004C12FA">
      <w:r>
        <w:rPr>
          <w:noProof/>
          <w:lang w:eastAsia="en-GB"/>
        </w:rPr>
        <w:drawing>
          <wp:anchor distT="0" distB="0" distL="114300" distR="114300" simplePos="0" relativeHeight="251797504" behindDoc="1" locked="0" layoutInCell="1" allowOverlap="1">
            <wp:simplePos x="0" y="0"/>
            <wp:positionH relativeFrom="margin">
              <wp:posOffset>1863090</wp:posOffset>
            </wp:positionH>
            <wp:positionV relativeFrom="paragraph">
              <wp:posOffset>152705</wp:posOffset>
            </wp:positionV>
            <wp:extent cx="3407410" cy="2162175"/>
            <wp:effectExtent l="0" t="0" r="0" b="9525"/>
            <wp:wrapTight wrapText="bothSides">
              <wp:wrapPolygon edited="0">
                <wp:start x="0" y="0"/>
                <wp:lineTo x="0" y="21505"/>
                <wp:lineTo x="20167" y="21505"/>
                <wp:lineTo x="20167" y="0"/>
                <wp:lineTo x="0" y="0"/>
              </wp:wrapPolygon>
            </wp:wrapTight>
            <wp:docPr id="33" name="Picture 33" descr="C:\Users\Sam\AppData\Local\Microsoft\Windows\INetCache\Content.Word\min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m\AppData\Local\Microsoft\Windows\INetCache\Content.Word\minifi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60813" r="-3131"/>
                    <a:stretch/>
                  </pic:blipFill>
                  <pic:spPr bwMode="auto">
                    <a:xfrm>
                      <a:off x="0" y="0"/>
                      <a:ext cx="340741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79AA" w:rsidRDefault="0026078A" w:rsidP="004C12FA">
      <w:r>
        <w:t>After the rocks have rendered, the collision of the scene is tested. This is to stop the player moving through the floor and map boundaries. Next, the water gets rendered and notice how we swap the</w:t>
      </w:r>
      <w:r w:rsidR="004B011B">
        <w:t xml:space="preserve"> currently used</w:t>
      </w:r>
      <w:r>
        <w:t xml:space="preserve"> program, or </w:t>
      </w:r>
      <w:proofErr w:type="spellStart"/>
      <w:r>
        <w:t>shaders</w:t>
      </w:r>
      <w:proofErr w:type="spellEnd"/>
      <w:r>
        <w:t xml:space="preserve">, </w:t>
      </w:r>
      <w:r w:rsidR="004B011B">
        <w:t>over</w:t>
      </w:r>
      <w:r>
        <w:t xml:space="preserve"> to the water ones.</w:t>
      </w:r>
    </w:p>
    <w:p w:rsidR="00051F39" w:rsidRDefault="00051F39" w:rsidP="004C12FA"/>
    <w:p w:rsidR="0026078A" w:rsidRDefault="004B011B" w:rsidP="004C12FA">
      <w:r>
        <w:t>Like</w:t>
      </w:r>
      <w:r w:rsidR="0026078A">
        <w:t xml:space="preserve"> with the </w:t>
      </w:r>
      <w:r>
        <w:t>water</w:t>
      </w:r>
      <w:r w:rsidR="0026078A">
        <w:t>,</w:t>
      </w:r>
      <w:r>
        <w:t xml:space="preserve"> when rendering the skybox</w:t>
      </w:r>
      <w:r w:rsidR="0026078A">
        <w:t xml:space="preserve"> we have to swap </w:t>
      </w:r>
      <w:r>
        <w:t>the program to render it</w:t>
      </w:r>
      <w:r w:rsidR="0026078A">
        <w:t xml:space="preserve">. After the skybox is rendered, we swap back to the default </w:t>
      </w:r>
      <w:proofErr w:type="spellStart"/>
      <w:r w:rsidR="0026078A">
        <w:t>MainProgram</w:t>
      </w:r>
      <w:proofErr w:type="spellEnd"/>
      <w:r w:rsidR="0026078A">
        <w:t xml:space="preserve"> and </w:t>
      </w:r>
      <w:proofErr w:type="spellStart"/>
      <w:r w:rsidR="0026078A">
        <w:t>shaders</w:t>
      </w:r>
      <w:proofErr w:type="spellEnd"/>
      <w:r w:rsidR="0026078A">
        <w:t>. This is the end of a render pass and it</w:t>
      </w:r>
      <w:r w:rsidR="00051F39">
        <w:t xml:space="preserve"> then</w:t>
      </w:r>
      <w:r w:rsidR="0026078A">
        <w:t xml:space="preserve"> loops from the skybox, back to the camera</w:t>
      </w:r>
      <w:r w:rsidR="003E00E3">
        <w:t xml:space="preserve"> class</w:t>
      </w:r>
      <w:r w:rsidR="0026078A">
        <w:t xml:space="preserve"> for the next frame.</w:t>
      </w:r>
    </w:p>
    <w:p w:rsidR="00F7625C" w:rsidRDefault="00F7625C" w:rsidP="004C12FA"/>
    <w:p w:rsidR="00BE637A" w:rsidRDefault="00F7625C" w:rsidP="00BE637A">
      <w:r>
        <w:t xml:space="preserve">Before the project direction changed from a game to a graphical scene, various user interfaces where designed. </w:t>
      </w:r>
      <w:r w:rsidRPr="00F7625C">
        <w:rPr>
          <w:color w:val="FF0000"/>
        </w:rPr>
        <w:t xml:space="preserve">The document is located in the appendices here []. </w:t>
      </w:r>
      <w:r w:rsidRPr="00F7625C">
        <w:rPr>
          <w:color w:val="FF0000"/>
        </w:rPr>
        <w:t xml:space="preserve"> </w:t>
      </w:r>
    </w:p>
    <w:p w:rsidR="00C64C54" w:rsidRDefault="00711DBE" w:rsidP="003826F0">
      <w:pPr>
        <w:pStyle w:val="Heading1"/>
      </w:pPr>
      <w:bookmarkStart w:id="9" w:name="_Toc222978602"/>
      <w:bookmarkStart w:id="10" w:name="_Toc476088423"/>
      <w:r>
        <w:t>Implementation</w:t>
      </w:r>
      <w:bookmarkStart w:id="11" w:name="_Toc192777712"/>
      <w:bookmarkEnd w:id="8"/>
      <w:bookmarkEnd w:id="9"/>
      <w:bookmarkEnd w:id="10"/>
    </w:p>
    <w:p w:rsidR="003826F0" w:rsidRDefault="003826F0" w:rsidP="00D61D84">
      <w:pPr>
        <w:jc w:val="both"/>
      </w:pPr>
    </w:p>
    <w:p w:rsidR="003826F0" w:rsidRDefault="003826F0" w:rsidP="00D61D84">
      <w:pPr>
        <w:jc w:val="both"/>
      </w:pPr>
      <w:r>
        <w:t xml:space="preserve">This project started out as a game and continued this way until around sprint 5 </w:t>
      </w:r>
      <w:r w:rsidR="009A2597">
        <w:t>when</w:t>
      </w:r>
      <w:r>
        <w:t xml:space="preserv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C64C54" w:rsidP="00D61D84">
      <w:pPr>
        <w:jc w:val="both"/>
      </w:pPr>
      <w:r>
        <w:t>There were 2 different things</w:t>
      </w:r>
      <w:r w:rsidR="009A2597">
        <w:t xml:space="preserve"> that were</w:t>
      </w:r>
      <w:r>
        <w:t xml:space="preserve"> </w:t>
      </w:r>
      <w:r w:rsidR="009A2597">
        <w:t>being</w:t>
      </w:r>
      <w:r w:rsidR="00051F39">
        <w:t xml:space="preserve"> worked</w:t>
      </w:r>
      <w:r>
        <w:t xml:space="preserve"> on: the game code written in JavaScript and the graphics code in </w:t>
      </w:r>
      <w:proofErr w:type="spellStart"/>
      <w:r>
        <w:t>WebGL</w:t>
      </w:r>
      <w:proofErr w:type="spellEnd"/>
      <w:r>
        <w:t>. Since the graphics were what I was interested in, writing thousands of JavaScript lines to create a gam</w:t>
      </w:r>
      <w:r w:rsidR="003826F0">
        <w:t>e was not interesting. The game</w:t>
      </w:r>
      <w:r>
        <w:t xml:space="preserve"> </w:t>
      </w:r>
      <w:r w:rsidR="003826F0">
        <w:t>features</w:t>
      </w:r>
      <w:r>
        <w:t xml:space="preserve"> also took so long to write and because of this, the graphics of the </w:t>
      </w:r>
      <w:r>
        <w:lastRenderedPageBreak/>
        <w:t xml:space="preserve">game suffered. </w:t>
      </w:r>
      <w:r w:rsidR="009A2597">
        <w:t>After the demo</w:t>
      </w:r>
      <w:r w:rsidR="00D27BF1">
        <w:t xml:space="preserve"> the game elements </w:t>
      </w:r>
      <w:r w:rsidR="009A2597">
        <w:t>were</w:t>
      </w:r>
      <w:r w:rsidR="00D27BF1">
        <w:t xml:space="preserve"> stripped out</w:t>
      </w:r>
      <w:r>
        <w:t xml:space="preserve"> </w:t>
      </w:r>
      <w:r w:rsidR="00285E11">
        <w:t xml:space="preserve">and </w:t>
      </w:r>
      <w:r w:rsidR="009A2597">
        <w:t>the project just focused</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w:t>
      </w:r>
      <w:r w:rsidR="00051F39">
        <w:t>so</w:t>
      </w:r>
      <w:r w:rsidR="007E727D">
        <w:t xml:space="preserve"> getting a head start was crucial. </w:t>
      </w:r>
      <w:r w:rsidR="00735338">
        <w:t>This document gives an estimate of how much time was spent on each feature, each sprint.</w:t>
      </w:r>
    </w:p>
    <w:p w:rsidR="00931846" w:rsidRDefault="00931846" w:rsidP="00D61D84">
      <w:pPr>
        <w:jc w:val="both"/>
      </w:pPr>
    </w:p>
    <w:p w:rsidR="00931846" w:rsidRDefault="00931846" w:rsidP="00D61D84">
      <w:pPr>
        <w:jc w:val="both"/>
      </w:pPr>
      <w:r>
        <w:t xml:space="preserve">The full product </w:t>
      </w:r>
      <w:r w:rsidRPr="00931846">
        <w:rPr>
          <w:color w:val="FF0000"/>
        </w:rPr>
        <w:t>backlog containing everything that has been added to the project can be found here [].</w:t>
      </w:r>
      <w:r>
        <w:t xml:space="preserve"> However, the sprint additions document as mentioned above is much easier to read. </w:t>
      </w:r>
    </w:p>
    <w:p w:rsidR="002D178E" w:rsidRDefault="002D178E" w:rsidP="002D178E"/>
    <w:p w:rsidR="000B2CE6" w:rsidRPr="000B2CE6" w:rsidRDefault="000B2CE6" w:rsidP="002D178E">
      <w:pPr>
        <w:rPr>
          <w:rFonts w:asciiTheme="majorHAnsi" w:hAnsiTheme="majorHAnsi"/>
          <w:b/>
          <w:sz w:val="26"/>
          <w:szCs w:val="26"/>
        </w:rPr>
      </w:pPr>
      <w:r>
        <w:rPr>
          <w:rFonts w:asciiTheme="majorHAnsi" w:hAnsiTheme="majorHAnsi"/>
          <w:b/>
          <w:sz w:val="26"/>
          <w:szCs w:val="26"/>
        </w:rPr>
        <w:t>3.1.    Setup</w:t>
      </w:r>
    </w:p>
    <w:p w:rsidR="000B2CE6" w:rsidRPr="002D178E" w:rsidRDefault="000B2CE6" w:rsidP="002D178E"/>
    <w:p w:rsidR="001D1633" w:rsidRDefault="003826F0" w:rsidP="00D61D84">
      <w:pPr>
        <w:jc w:val="both"/>
        <w:rPr>
          <w:lang w:val="en-US"/>
        </w:rPr>
      </w:pPr>
      <w:r>
        <w:rPr>
          <w:lang w:val="en-US"/>
        </w:rPr>
        <w:t xml:space="preserve">To be able to interact with the </w:t>
      </w:r>
      <w:proofErr w:type="spellStart"/>
      <w:r>
        <w:rPr>
          <w:lang w:val="en-US"/>
        </w:rPr>
        <w:t>WebGL</w:t>
      </w:r>
      <w:proofErr w:type="spellEnd"/>
      <w:r>
        <w:rPr>
          <w:lang w:val="en-US"/>
        </w:rPr>
        <w:t xml:space="preserve"> API, </w:t>
      </w:r>
      <w:r w:rsidR="00F47CAA">
        <w:rPr>
          <w:lang w:val="en-US"/>
        </w:rPr>
        <w:t>we</w:t>
      </w:r>
      <w:r>
        <w:rPr>
          <w:lang w:val="en-US"/>
        </w:rPr>
        <w:t xml:space="preserve"> first ne</w:t>
      </w:r>
      <w:r w:rsidR="00F47CAA">
        <w:rPr>
          <w:lang w:val="en-US"/>
        </w:rPr>
        <w:t xml:space="preserve">ed a HTML canvas element. Then we </w:t>
      </w:r>
      <w:r>
        <w:rPr>
          <w:lang w:val="en-US"/>
        </w:rPr>
        <w:t xml:space="preserve">need to create a </w:t>
      </w:r>
      <w:proofErr w:type="spellStart"/>
      <w:r>
        <w:rPr>
          <w:lang w:val="en-US"/>
        </w:rPr>
        <w:t>WebGL</w:t>
      </w:r>
      <w:proofErr w:type="spellEnd"/>
      <w:r>
        <w:rPr>
          <w:lang w:val="en-US"/>
        </w:rPr>
        <w:t xml:space="preserve"> context to </w:t>
      </w:r>
      <w:r w:rsidR="00F47CAA">
        <w:rPr>
          <w:lang w:val="en-US"/>
        </w:rPr>
        <w:t>allow us</w:t>
      </w:r>
      <w:r>
        <w:rPr>
          <w:lang w:val="en-US"/>
        </w:rPr>
        <w:t xml:space="preserve"> to draw on it. This is done in the GLSetup.js file.</w:t>
      </w:r>
    </w:p>
    <w:p w:rsidR="004D67BC" w:rsidRDefault="004D67BC" w:rsidP="00D61D84">
      <w:pPr>
        <w:jc w:val="both"/>
        <w:rPr>
          <w:lang w:val="en-US"/>
        </w:rPr>
      </w:pPr>
    </w:p>
    <w:p w:rsidR="004D67BC" w:rsidRDefault="003826F0" w:rsidP="00D61D84">
      <w:pPr>
        <w:jc w:val="both"/>
      </w:pPr>
      <w:r>
        <w:t>The scene starts in the index.html</w:t>
      </w:r>
      <w:r w:rsidR="009A2597">
        <w:t xml:space="preserve"> file</w:t>
      </w:r>
      <w:r>
        <w:t xml:space="preserve"> by loading in the various project files. </w:t>
      </w:r>
      <w:r w:rsidR="00D27BF1">
        <w:t xml:space="preserve">The scene objects are created and in their constructors, the data for them is made. </w:t>
      </w:r>
      <w:r>
        <w:t>A</w:t>
      </w:r>
      <w:r w:rsidR="00D27BF1">
        <w:t>fter this</w:t>
      </w:r>
      <w:r w:rsidR="00F47CAA">
        <w:t>,</w:t>
      </w:r>
      <w:r w:rsidR="00D27BF1">
        <w:t xml:space="preserve"> a</w:t>
      </w:r>
      <w:r>
        <w:t xml:space="preserve"> </w:t>
      </w:r>
      <w:proofErr w:type="spellStart"/>
      <w:r>
        <w:t>MarsScene</w:t>
      </w:r>
      <w:proofErr w:type="spellEnd"/>
      <w:r>
        <w:t xml:space="preserve"> object is then created </w:t>
      </w:r>
      <w:r w:rsidR="009A2597">
        <w:t xml:space="preserve">which starts the render loop.  </w:t>
      </w:r>
    </w:p>
    <w:p w:rsidR="000B2CE6" w:rsidRDefault="000B2CE6" w:rsidP="00D61D84">
      <w:pPr>
        <w:jc w:val="both"/>
      </w:pPr>
    </w:p>
    <w:p w:rsidR="000B2CE6" w:rsidRPr="000B2CE6" w:rsidRDefault="000B2CE6" w:rsidP="000B2CE6">
      <w:pPr>
        <w:rPr>
          <w:rFonts w:asciiTheme="majorHAnsi" w:hAnsiTheme="majorHAnsi"/>
          <w:b/>
          <w:sz w:val="26"/>
          <w:szCs w:val="26"/>
        </w:rPr>
      </w:pPr>
      <w:r>
        <w:rPr>
          <w:rFonts w:asciiTheme="majorHAnsi" w:hAnsiTheme="majorHAnsi"/>
          <w:b/>
          <w:sz w:val="26"/>
          <w:szCs w:val="26"/>
        </w:rPr>
        <w:t>3.2.    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w:t>
      </w:r>
      <w:r w:rsidR="009A2597">
        <w:rPr>
          <w:lang w:val="en-US"/>
        </w:rPr>
        <w:t xml:space="preserve">random </w:t>
      </w:r>
      <w:r w:rsidR="0085470A">
        <w:rPr>
          <w:lang w:val="en-US"/>
        </w:rPr>
        <w:t xml:space="preserve">values) was </w:t>
      </w:r>
      <w:r w:rsidR="003D3E02">
        <w:rPr>
          <w:lang w:val="en-US"/>
        </w:rPr>
        <w:t>used. This height map</w:t>
      </w:r>
      <w:r w:rsidR="0085470A">
        <w:rPr>
          <w:lang w:val="en-US"/>
        </w:rPr>
        <w:t xml:space="preserve"> was used to assign the Y (or height) position of 3D vertices. These vertices where connected together and</w:t>
      </w:r>
      <w:r w:rsidR="009A2597">
        <w:rPr>
          <w:lang w:val="en-US"/>
        </w:rPr>
        <w:t xml:space="preserve"> </w:t>
      </w:r>
      <w:r w:rsidR="003D3E02">
        <w:rPr>
          <w:lang w:val="en-US"/>
        </w:rPr>
        <w:t>this</w:t>
      </w:r>
      <w:r w:rsidR="0085470A">
        <w:rPr>
          <w:lang w:val="en-US"/>
        </w:rPr>
        <w:t xml:space="preserve"> create</w:t>
      </w:r>
      <w:r w:rsidR="003D3E02">
        <w:rPr>
          <w:lang w:val="en-US"/>
        </w:rPr>
        <w:t>d</w:t>
      </w:r>
      <w:r w:rsidR="0085470A">
        <w:rPr>
          <w:lang w:val="en-US"/>
        </w:rPr>
        <w:t xml:space="preserve"> the terrain. </w:t>
      </w:r>
      <w:r w:rsidR="003D3E02">
        <w:rPr>
          <w:lang w:val="en-US"/>
        </w:rPr>
        <w:t>To create the 3D vertices, we can use a simple double for loop.</w:t>
      </w:r>
    </w:p>
    <w:p w:rsidR="0085470A" w:rsidRDefault="0085470A" w:rsidP="002B3B86">
      <w:pPr>
        <w:jc w:val="both"/>
        <w:rPr>
          <w:lang w:val="en-US"/>
        </w:rPr>
      </w:pPr>
    </w:p>
    <w:p w:rsidR="0085470A" w:rsidRDefault="003D3E02" w:rsidP="002B3B86">
      <w:pPr>
        <w:jc w:val="both"/>
        <w:rPr>
          <w:lang w:val="en-US"/>
        </w:rPr>
      </w:pPr>
      <w:r>
        <w:rPr>
          <w:lang w:val="en-US"/>
        </w:rPr>
        <w:t xml:space="preserve">These double for </w:t>
      </w:r>
      <w:r w:rsidR="0085470A">
        <w:rPr>
          <w:lang w:val="en-US"/>
        </w:rPr>
        <w:t xml:space="preserve">loops </w:t>
      </w:r>
      <w:r>
        <w:rPr>
          <w:lang w:val="en-US"/>
        </w:rPr>
        <w:t>go</w:t>
      </w:r>
      <w:r w:rsidR="0085470A">
        <w:rPr>
          <w:lang w:val="en-US"/>
        </w:rPr>
        <w:t xml:space="preserve"> over 0 to 2048 in the X</w:t>
      </w:r>
      <w:r>
        <w:rPr>
          <w:lang w:val="en-US"/>
        </w:rPr>
        <w:t xml:space="preserve"> and Z</w:t>
      </w:r>
      <w:r w:rsidR="0085470A">
        <w:rPr>
          <w:lang w:val="en-US"/>
        </w:rPr>
        <w:t xml:space="preserve">. This </w:t>
      </w:r>
      <w:r>
        <w:rPr>
          <w:lang w:val="en-US"/>
        </w:rPr>
        <w:t xml:space="preserve">created a flat grid of vertices </w:t>
      </w:r>
      <w:r w:rsidR="0085470A">
        <w:rPr>
          <w:lang w:val="en-US"/>
        </w:rPr>
        <w:t>spanning outwards into the scene</w:t>
      </w:r>
      <w:r w:rsidR="009A2597">
        <w:rPr>
          <w:lang w:val="en-US"/>
        </w:rPr>
        <w:t>.</w:t>
      </w:r>
      <w:r w:rsidR="0085470A">
        <w:rPr>
          <w:lang w:val="en-US"/>
        </w:rPr>
        <w:t xml:space="preserve"> </w:t>
      </w:r>
      <w:r>
        <w:rPr>
          <w:lang w:val="en-US"/>
        </w:rPr>
        <w:t>A value from the</w:t>
      </w:r>
      <w:r w:rsidR="0085470A">
        <w:rPr>
          <w:lang w:val="en-US"/>
        </w:rPr>
        <w:t xml:space="preserve"> 2D height map</w:t>
      </w:r>
      <w:r>
        <w:rPr>
          <w:lang w:val="en-US"/>
        </w:rPr>
        <w:t>,</w:t>
      </w:r>
      <w:r w:rsidR="0085470A">
        <w:rPr>
          <w:lang w:val="en-US"/>
        </w:rPr>
        <w:t xml:space="preserve"> created earlier</w:t>
      </w:r>
      <w:r>
        <w:rPr>
          <w:lang w:val="en-US"/>
        </w:rPr>
        <w:t>,</w:t>
      </w:r>
      <w:r w:rsidR="0085470A">
        <w:rPr>
          <w:lang w:val="en-US"/>
        </w:rPr>
        <w:t xml:space="preserve"> was assigned to the h</w:t>
      </w:r>
      <w:r>
        <w:rPr>
          <w:lang w:val="en-US"/>
        </w:rPr>
        <w:t>eight position of the current vertex</w:t>
      </w:r>
      <w:r w:rsidR="009A2597">
        <w:rPr>
          <w:lang w:val="en-US"/>
        </w:rPr>
        <w:t>. S</w:t>
      </w:r>
      <w:r w:rsidR="0085470A">
        <w:rPr>
          <w:lang w:val="en-US"/>
        </w:rPr>
        <w:t>o a vertex looked like</w:t>
      </w:r>
      <w:r>
        <w:rPr>
          <w:lang w:val="en-US"/>
        </w:rPr>
        <w:t xml:space="preserve">: x, </w:t>
      </w:r>
      <w:proofErr w:type="spellStart"/>
      <w:r>
        <w:rPr>
          <w:lang w:val="en-US"/>
        </w:rPr>
        <w:t>heightmapvalue</w:t>
      </w:r>
      <w:proofErr w:type="spellEnd"/>
      <w:r>
        <w:rPr>
          <w:lang w:val="en-US"/>
        </w:rPr>
        <w:t xml:space="preserve">, </w:t>
      </w:r>
      <w:proofErr w:type="gramStart"/>
      <w:r>
        <w:rPr>
          <w:lang w:val="en-US"/>
        </w:rPr>
        <w:t>z</w:t>
      </w:r>
      <w:proofErr w:type="gramEnd"/>
      <w:r w:rsidR="00FE1B35">
        <w:rPr>
          <w:lang w:val="en-US"/>
        </w:rPr>
        <w:t>.</w:t>
      </w:r>
    </w:p>
    <w:p w:rsidR="0085470A" w:rsidRDefault="0085470A" w:rsidP="002B3B86">
      <w:pPr>
        <w:jc w:val="both"/>
        <w:rPr>
          <w:lang w:val="en-US"/>
        </w:rPr>
      </w:pPr>
    </w:p>
    <w:p w:rsidR="0085470A" w:rsidRDefault="009A2597" w:rsidP="002B3B86">
      <w:pPr>
        <w:jc w:val="both"/>
        <w:rPr>
          <w:lang w:val="en-US"/>
        </w:rPr>
      </w:pPr>
      <w:r>
        <w:rPr>
          <w:lang w:val="en-US"/>
        </w:rPr>
        <w:t>This created very bumpy terrain</w:t>
      </w:r>
      <w:r w:rsidR="00FE1B35">
        <w:rPr>
          <w:lang w:val="en-US"/>
        </w:rPr>
        <w:t>, as the height values</w:t>
      </w:r>
      <w:r w:rsidR="003D3E02">
        <w:rPr>
          <w:lang w:val="en-US"/>
        </w:rPr>
        <w:t xml:space="preserve"> used</w:t>
      </w:r>
      <w:r w:rsidR="00FE1B35">
        <w:rPr>
          <w:lang w:val="en-US"/>
        </w:rPr>
        <w:t xml:space="preserve"> where just random. There had to be an alternative approach. As mentioned in the background reading section, the </w:t>
      </w:r>
      <w:proofErr w:type="spellStart"/>
      <w:r w:rsidR="00FE1B35">
        <w:rPr>
          <w:lang w:val="en-US"/>
        </w:rPr>
        <w:t>perlin</w:t>
      </w:r>
      <w:proofErr w:type="spellEnd"/>
      <w:r w:rsidR="00FE1B35">
        <w:rPr>
          <w:lang w:val="en-US"/>
        </w:rPr>
        <w:t xml:space="preserve"> noise algorithm []</w:t>
      </w:r>
      <w:r w:rsidR="003D3E02">
        <w:rPr>
          <w:lang w:val="en-US"/>
        </w:rPr>
        <w:t xml:space="preserve"> can be used</w:t>
      </w:r>
      <w:r w:rsidR="00FE1B35">
        <w:rPr>
          <w:lang w:val="en-US"/>
        </w:rPr>
        <w:t xml:space="preserve"> to create natural looking terrain. To summarize, this algorithm generates smooth random numbers, which can then be assign</w:t>
      </w:r>
      <w:r w:rsidR="003D3E02">
        <w:rPr>
          <w:lang w:val="en-US"/>
        </w:rPr>
        <w:t>ed to</w:t>
      </w:r>
      <w:r w:rsidR="00FE1B35">
        <w:rPr>
          <w:lang w:val="en-US"/>
        </w:rPr>
        <w:t xml:space="preserve">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00FE1B35" w:rsidRPr="002D178E">
        <w:rPr>
          <w:color w:val="FF0000"/>
          <w:lang w:val="en-US"/>
        </w:rPr>
        <w:t xml:space="preserve"> library</w:t>
      </w:r>
      <w:r w:rsidR="002D178E" w:rsidRPr="002D178E">
        <w:rPr>
          <w:color w:val="FF0000"/>
          <w:lang w:val="en-US"/>
        </w:rPr>
        <w:t xml:space="preserve"> []</w:t>
      </w:r>
      <w:r w:rsidR="00FE1B35" w:rsidRPr="002D178E">
        <w:rPr>
          <w:color w:val="FF0000"/>
          <w:lang w:val="en-US"/>
        </w:rPr>
        <w:t xml:space="preserve"> </w:t>
      </w:r>
      <w:r w:rsidR="002D178E">
        <w:rPr>
          <w:lang w:val="en-US"/>
        </w:rPr>
        <w:t xml:space="preserve">was used </w:t>
      </w:r>
      <w:r w:rsidR="00FE1B35">
        <w:rPr>
          <w:lang w:val="en-US"/>
        </w:rPr>
        <w:t>to generate the noise values</w:t>
      </w:r>
      <w:r>
        <w:rPr>
          <w:lang w:val="en-US"/>
        </w:rPr>
        <w:t xml:space="preserve"> and</w:t>
      </w:r>
      <w:r w:rsidR="00FE1B35">
        <w:rPr>
          <w:lang w:val="en-US"/>
        </w:rPr>
        <w:t xml:space="preserve"> </w:t>
      </w:r>
      <w:r w:rsidR="00FE1B35" w:rsidRPr="00E555D8">
        <w:rPr>
          <w:color w:val="FF0000"/>
          <w:lang w:val="en-US"/>
        </w:rPr>
        <w:t>the result can be seen in the below image</w:t>
      </w:r>
      <w:r w:rsidR="00E555D8" w:rsidRPr="00E555D8">
        <w:rPr>
          <w:color w:val="FF0000"/>
          <w:lang w:val="en-US"/>
        </w:rPr>
        <w:t xml:space="preserve"> []</w:t>
      </w:r>
      <w:r w:rsidR="00FE1B35" w:rsidRPr="00E555D8">
        <w:rPr>
          <w:color w:val="FF0000"/>
          <w:lang w:val="en-US"/>
        </w:rPr>
        <w:t xml:space="preserve">. </w:t>
      </w:r>
    </w:p>
    <w:p w:rsidR="00FE1B35" w:rsidRDefault="00FE1B35" w:rsidP="002B3B86">
      <w:pPr>
        <w:jc w:val="both"/>
        <w:rPr>
          <w:lang w:val="en-US"/>
        </w:rPr>
      </w:pPr>
      <w:bookmarkStart w:id="12" w:name="_GoBack"/>
      <w:bookmarkEnd w:id="12"/>
    </w:p>
    <w:p w:rsidR="00156DBC" w:rsidRDefault="0097125C" w:rsidP="00156DBC">
      <w:pPr>
        <w:jc w:val="both"/>
        <w:rPr>
          <w:lang w:val="en-US"/>
        </w:rPr>
      </w:pPr>
      <w:r>
        <w:rPr>
          <w:noProof/>
        </w:rPr>
        <w:lastRenderedPageBreak/>
        <w:pict>
          <v:shape id="_x0000_s1053" type="#_x0000_t75" style="position:absolute;left:0;text-align:left;margin-left:.2pt;margin-top:11.55pt;width:228.3pt;height:128.75pt;z-index:-251601920" wrapcoords="-39 0 -39 21540 21600 21540 21600 0 -39 0">
            <v:imagedata r:id="rId32"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156DBC" w:rsidRDefault="00156DBC" w:rsidP="00156DBC">
      <w:pPr>
        <w:jc w:val="both"/>
        <w:rPr>
          <w:lang w:val="en-US"/>
        </w:rPr>
      </w:pPr>
    </w:p>
    <w:p w:rsidR="00156DBC" w:rsidRDefault="00156DBC" w:rsidP="00156DBC">
      <w:pPr>
        <w:jc w:val="both"/>
        <w:rPr>
          <w:lang w:val="en-US"/>
        </w:rPr>
      </w:pPr>
      <w:r>
        <w:rPr>
          <w:lang w:val="en-US"/>
        </w:rPr>
        <w:t>Later on in the project, a texture was mapped over the terrain. The t</w:t>
      </w:r>
      <w:r>
        <w:rPr>
          <w:lang w:val="en-US"/>
        </w:rPr>
        <w:t xml:space="preserve">exturing </w:t>
      </w:r>
      <w:r w:rsidRPr="00D3307E">
        <w:rPr>
          <w:color w:val="FF0000"/>
          <w:lang w:val="en-US"/>
        </w:rPr>
        <w:t>algorithm</w:t>
      </w:r>
      <w:r>
        <w:rPr>
          <w:color w:val="FF0000"/>
          <w:lang w:val="en-US"/>
        </w:rPr>
        <w:t xml:space="preserve"> </w:t>
      </w:r>
      <w:r w:rsidRPr="00D3307E">
        <w:rPr>
          <w:color w:val="FF0000"/>
          <w:lang w:val="en-US"/>
        </w:rPr>
        <w:t>used is described here [].</w:t>
      </w:r>
    </w:p>
    <w:p w:rsidR="00341202" w:rsidRDefault="00341202" w:rsidP="002B3B86">
      <w:pPr>
        <w:jc w:val="both"/>
        <w:rPr>
          <w:lang w:val="en-US"/>
        </w:rPr>
      </w:pPr>
    </w:p>
    <w:p w:rsidR="00156DBC" w:rsidRDefault="00156DBC"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w:t>
      </w:r>
      <w:r w:rsidR="009A2597">
        <w:rPr>
          <w:lang w:val="en-US"/>
        </w:rPr>
        <w:t>a cliff in the distance. This was</w:t>
      </w:r>
      <w:r>
        <w:rPr>
          <w:lang w:val="en-US"/>
        </w:rPr>
        <w:t xml:space="preserve"> </w:t>
      </w:r>
      <w:r w:rsidR="003D3E02">
        <w:rPr>
          <w:lang w:val="en-US"/>
        </w:rPr>
        <w:t>created</w:t>
      </w:r>
      <w:r>
        <w:rPr>
          <w:lang w:val="en-US"/>
        </w:rPr>
        <w:t xml:space="preserve"> by adding </w:t>
      </w:r>
      <w:r w:rsidR="004900D4">
        <w:rPr>
          <w:lang w:val="en-US"/>
        </w:rPr>
        <w:t>+</w:t>
      </w:r>
      <w:r>
        <w:rPr>
          <w:lang w:val="en-US"/>
        </w:rPr>
        <w:t>5 to the height value</w:t>
      </w:r>
      <w:r w:rsidR="004900D4">
        <w:rPr>
          <w:lang w:val="en-US"/>
        </w:rPr>
        <w:t>s</w:t>
      </w:r>
      <w:r>
        <w:rPr>
          <w:lang w:val="en-US"/>
        </w:rPr>
        <w:t xml:space="preserve"> after a certain Z position </w:t>
      </w:r>
      <w:r w:rsidR="003D3E02">
        <w:rPr>
          <w:lang w:val="en-US"/>
        </w:rPr>
        <w:t xml:space="preserve">in </w:t>
      </w:r>
      <w:proofErr w:type="gramStart"/>
      <w:r w:rsidR="003D3E02">
        <w:rPr>
          <w:lang w:val="en-US"/>
        </w:rPr>
        <w:t>the for</w:t>
      </w:r>
      <w:proofErr w:type="gramEnd"/>
      <w:r w:rsidR="003D3E02">
        <w:rPr>
          <w:lang w:val="en-US"/>
        </w:rPr>
        <w:t xml:space="preserve"> loops was</w:t>
      </w:r>
      <w:r>
        <w:rPr>
          <w:lang w:val="en-US"/>
        </w:rPr>
        <w:t xml:space="preserve"> reached</w:t>
      </w:r>
      <w:r w:rsidR="003D3E02">
        <w:rPr>
          <w:lang w:val="en-US"/>
        </w:rPr>
        <w:t>.</w:t>
      </w:r>
      <w:r>
        <w:rPr>
          <w:lang w:val="en-US"/>
        </w:rPr>
        <w:t xml:space="preserve"> </w:t>
      </w:r>
    </w:p>
    <w:p w:rsidR="0085470A" w:rsidRDefault="0085470A" w:rsidP="002B3B86">
      <w:pPr>
        <w:jc w:val="both"/>
        <w:rPr>
          <w:lang w:val="en-US"/>
        </w:rPr>
      </w:pPr>
    </w:p>
    <w:p w:rsidR="004900D4" w:rsidRDefault="0097125C" w:rsidP="002B3B86">
      <w:pPr>
        <w:jc w:val="both"/>
        <w:rPr>
          <w:lang w:val="en-US"/>
        </w:rPr>
      </w:pPr>
      <w:r>
        <w:rPr>
          <w:noProof/>
        </w:rPr>
        <w:pict>
          <v:shape id="_x0000_s1054" type="#_x0000_t75" style="position:absolute;left:0;text-align:left;margin-left:257.55pt;margin-top:54.45pt;width:157.5pt;height:146.55pt;z-index:-251599872"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r w:rsidR="00FE1B35">
        <w:rPr>
          <w:lang w:val="en-US"/>
        </w:rPr>
        <w:t>However</w:t>
      </w:r>
      <w:r w:rsidR="004900D4">
        <w:rPr>
          <w:lang w:val="en-US"/>
        </w:rPr>
        <w:t>,</w:t>
      </w:r>
      <w:r w:rsidR="00FE1B35">
        <w:rPr>
          <w:lang w:val="en-US"/>
        </w:rPr>
        <w:t xml:space="preserve"> if you remember from the background reading section, all the above</w:t>
      </w:r>
      <w:r w:rsidR="004900D4">
        <w:rPr>
          <w:lang w:val="en-US"/>
        </w:rPr>
        <w:t xml:space="preserve"> information</w:t>
      </w:r>
      <w:r w:rsidR="00FE1B35">
        <w:rPr>
          <w:lang w:val="en-US"/>
        </w:rPr>
        <w:t xml:space="preserve"> has described </w:t>
      </w:r>
      <w:r w:rsidR="009A2597">
        <w:rPr>
          <w:lang w:val="en-US"/>
        </w:rPr>
        <w:t xml:space="preserve">is </w:t>
      </w:r>
      <w:r w:rsidR="00FE1B35">
        <w:rPr>
          <w:lang w:val="en-US"/>
        </w:rPr>
        <w:t xml:space="preserve">what points we have sent to </w:t>
      </w:r>
      <w:proofErr w:type="spellStart"/>
      <w:r w:rsidR="00FE1B35">
        <w:rPr>
          <w:lang w:val="en-US"/>
        </w:rPr>
        <w:t>WebGL</w:t>
      </w:r>
      <w:proofErr w:type="spellEnd"/>
      <w:r w:rsidR="00FE1B35">
        <w:rPr>
          <w:lang w:val="en-US"/>
        </w:rPr>
        <w:t xml:space="preserve">. But </w:t>
      </w:r>
      <w:proofErr w:type="spellStart"/>
      <w:r w:rsidR="00FE1B35">
        <w:rPr>
          <w:lang w:val="en-US"/>
        </w:rPr>
        <w:t>WebGL</w:t>
      </w:r>
      <w:proofErr w:type="spellEnd"/>
      <w:r w:rsidR="00FE1B35">
        <w:rPr>
          <w:lang w:val="en-US"/>
        </w:rPr>
        <w:t xml:space="preserve"> also needs to know how to connect those points.</w:t>
      </w:r>
      <w:r w:rsidR="004900D4">
        <w:rPr>
          <w:lang w:val="en-US"/>
        </w:rPr>
        <w:t xml:space="preserve"> This is where the GL</w:t>
      </w:r>
      <w:r w:rsidR="009A2597">
        <w:rPr>
          <w:lang w:val="en-US"/>
        </w:rPr>
        <w:t>_TRIANGLE_STRIP comes in handy.</w:t>
      </w: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 xml:space="preserve">The image </w:t>
      </w:r>
      <w:r w:rsidR="009A2597">
        <w:rPr>
          <w:color w:val="FF0000"/>
          <w:lang w:val="en-US"/>
        </w:rPr>
        <w:t>to the right</w:t>
      </w:r>
      <w:r w:rsidR="00E555D8" w:rsidRPr="00E555D8">
        <w:rPr>
          <w:color w:val="FF0000"/>
          <w:lang w:val="en-US"/>
        </w:rPr>
        <w:t xml:space="preser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 xml:space="preserve">to generate the indices </w:t>
      </w:r>
      <w:r w:rsidR="009A2597">
        <w:rPr>
          <w:color w:val="FF0000"/>
          <w:lang w:val="en-US"/>
        </w:rPr>
        <w:t>has</w:t>
      </w:r>
      <w:r w:rsidR="004D1054">
        <w:rPr>
          <w:color w:val="FF0000"/>
          <w:lang w:val="en-US"/>
        </w:rPr>
        <w:t xml:space="preserve"> been taken from </w:t>
      </w:r>
      <w:r w:rsidR="003D3E02">
        <w:rPr>
          <w:color w:val="FF0000"/>
          <w:lang w:val="en-US"/>
        </w:rPr>
        <w:t xml:space="preserve">here </w:t>
      </w:r>
      <w:r w:rsidR="004D1054">
        <w:rPr>
          <w:color w:val="FF0000"/>
          <w:lang w:val="en-US"/>
        </w:rPr>
        <w:t>[]</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proofErr w:type="spellEnd"/>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t>
      </w:r>
      <w:r w:rsidR="003D3E02">
        <w:rPr>
          <w:lang w:val="en-US"/>
        </w:rPr>
        <w:t>requires</w:t>
      </w:r>
      <w:r>
        <w:rPr>
          <w:lang w:val="en-US"/>
        </w:rPr>
        <w:t xml:space="preserve"> the total number of </w:t>
      </w:r>
      <w:r w:rsidR="003D3E02">
        <w:rPr>
          <w:lang w:val="en-US"/>
        </w:rPr>
        <w:t xml:space="preserve">indices. </w:t>
      </w:r>
      <w:r>
        <w:rPr>
          <w:lang w:val="en-US"/>
        </w:rPr>
        <w:t xml:space="preserve">As the </w:t>
      </w:r>
      <w:proofErr w:type="spellStart"/>
      <w:r>
        <w:rPr>
          <w:lang w:val="en-US"/>
        </w:rPr>
        <w:t>terrainVertices</w:t>
      </w:r>
      <w:proofErr w:type="spellEnd"/>
      <w:r>
        <w:rPr>
          <w:lang w:val="en-US"/>
        </w:rPr>
        <w:t xml:space="preserve"> array contains the </w:t>
      </w:r>
      <w:r w:rsidR="003D3E02">
        <w:rPr>
          <w:lang w:val="en-US"/>
        </w:rPr>
        <w:t xml:space="preserve">individual </w:t>
      </w:r>
      <w:r>
        <w:rPr>
          <w:lang w:val="en-US"/>
        </w:rPr>
        <w:t xml:space="preserve">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w:t>
      </w:r>
      <w:r w:rsidR="009A2597">
        <w:rPr>
          <w:lang w:val="en-US"/>
        </w:rPr>
        <w:t>always be twice as many indices</w:t>
      </w:r>
      <w:r>
        <w:rPr>
          <w:lang w:val="en-US"/>
        </w:rPr>
        <w:t xml:space="preserve"> as there are vertices. This is why for the number of indices parameter in the above code, the number of terrain vertices</w:t>
      </w:r>
      <w:r w:rsidR="009A2597">
        <w:rPr>
          <w:lang w:val="en-US"/>
        </w:rPr>
        <w:t xml:space="preserve"> is multiplied by 2</w:t>
      </w:r>
      <w:r>
        <w:rPr>
          <w:lang w:val="en-US"/>
        </w:rPr>
        <w:t xml:space="preserve">. </w:t>
      </w:r>
    </w:p>
    <w:p w:rsidR="00D40150" w:rsidRDefault="00D40150" w:rsidP="004D1054">
      <w:pPr>
        <w:jc w:val="both"/>
        <w:rPr>
          <w:lang w:val="en-US"/>
        </w:rPr>
      </w:pPr>
    </w:p>
    <w:p w:rsidR="000B2CE6" w:rsidRDefault="00D94D0C" w:rsidP="004D1054">
      <w:pPr>
        <w:jc w:val="both"/>
        <w:rPr>
          <w:lang w:val="en-US"/>
        </w:rPr>
      </w:pPr>
      <w:r>
        <w:rPr>
          <w:lang w:val="en-US"/>
        </w:rPr>
        <w:lastRenderedPageBreak/>
        <w:t xml:space="preserve">The </w:t>
      </w:r>
      <w:proofErr w:type="spellStart"/>
      <w:r>
        <w:rPr>
          <w:lang w:val="en-US"/>
        </w:rPr>
        <w:t>colours</w:t>
      </w:r>
      <w:proofErr w:type="spellEnd"/>
      <w:r>
        <w:rPr>
          <w:lang w:val="en-US"/>
        </w:rPr>
        <w:t xml:space="preserve"> for each vertex are also defined in an array, however at this point </w:t>
      </w:r>
      <w:r w:rsidR="009F72B8">
        <w:rPr>
          <w:lang w:val="en-US"/>
        </w:rPr>
        <w:t xml:space="preserve">they were just assigned random </w:t>
      </w:r>
      <w:r w:rsidR="00145834">
        <w:rPr>
          <w:lang w:val="en-US"/>
        </w:rPr>
        <w:t>red</w:t>
      </w:r>
      <w:r>
        <w:rPr>
          <w:lang w:val="en-US"/>
        </w:rPr>
        <w:t>,</w:t>
      </w:r>
      <w:r w:rsidR="00145834">
        <w:rPr>
          <w:lang w:val="en-US"/>
        </w:rPr>
        <w:t xml:space="preserve"> green</w:t>
      </w:r>
      <w:r>
        <w:rPr>
          <w:lang w:val="en-US"/>
        </w:rPr>
        <w:t>,</w:t>
      </w:r>
      <w:r w:rsidR="009F72B8">
        <w:rPr>
          <w:lang w:val="en-US"/>
        </w:rPr>
        <w:t xml:space="preserve"> blue </w:t>
      </w:r>
      <w:r>
        <w:rPr>
          <w:lang w:val="en-US"/>
        </w:rPr>
        <w:t xml:space="preserve">values. As usual, they </w:t>
      </w:r>
      <w:r w:rsidR="003D3E02">
        <w:rPr>
          <w:lang w:val="en-US"/>
        </w:rPr>
        <w:t>are</w:t>
      </w:r>
      <w:r>
        <w:rPr>
          <w:lang w:val="en-US"/>
        </w:rPr>
        <w:t xml:space="preserve"> put into a buffer, sent to the</w:t>
      </w:r>
      <w:r w:rsidR="009E320D">
        <w:rPr>
          <w:lang w:val="en-US"/>
        </w:rPr>
        <w:t xml:space="preserve"> GPU and bound at render time. </w:t>
      </w:r>
    </w:p>
    <w:p w:rsidR="000B2CE6" w:rsidRPr="000B2CE6" w:rsidRDefault="00D3307E" w:rsidP="000B2CE6">
      <w:pPr>
        <w:rPr>
          <w:rFonts w:asciiTheme="majorHAnsi" w:hAnsiTheme="majorHAnsi"/>
          <w:b/>
          <w:sz w:val="26"/>
          <w:szCs w:val="26"/>
        </w:rPr>
      </w:pPr>
      <w:r>
        <w:rPr>
          <w:rFonts w:asciiTheme="majorHAnsi" w:hAnsiTheme="majorHAnsi"/>
          <w:b/>
          <w:sz w:val="26"/>
          <w:szCs w:val="26"/>
        </w:rPr>
        <w:t>3.3</w:t>
      </w:r>
      <w:r w:rsidR="000B2CE6">
        <w:rPr>
          <w:rFonts w:asciiTheme="majorHAnsi" w:hAnsiTheme="majorHAnsi"/>
          <w:b/>
          <w:sz w:val="26"/>
          <w:szCs w:val="26"/>
        </w:rPr>
        <w:t>.    Terrain rendering efficiency</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1B64E0">
        <w:rPr>
          <w:lang w:val="en-US"/>
        </w:rPr>
        <w:t xml:space="preserve"> instead of using</w:t>
      </w:r>
      <w:r w:rsidR="006B3FE4">
        <w:rPr>
          <w:lang w:val="en-US"/>
        </w:rPr>
        <w:t xml:space="preserve"> single noise value</w:t>
      </w:r>
      <w:r w:rsidR="001B64E0">
        <w:rPr>
          <w:lang w:val="en-US"/>
        </w:rPr>
        <w:t>s</w:t>
      </w:r>
      <w:r w:rsidR="006B3FE4">
        <w:rPr>
          <w:lang w:val="en-US"/>
        </w:rPr>
        <w:t xml:space="preserve"> for each height</w:t>
      </w:r>
      <w:r>
        <w:rPr>
          <w:lang w:val="en-US"/>
        </w:rPr>
        <w:t xml:space="preserve"> like </w:t>
      </w:r>
      <w:r w:rsidR="009F72B8">
        <w:rPr>
          <w:lang w:val="en-US"/>
        </w:rPr>
        <w:t>before</w:t>
      </w:r>
      <w:r w:rsidR="006B3FE4">
        <w:rPr>
          <w:lang w:val="en-US"/>
        </w:rPr>
        <w:t>. Stacked noise is essentially taking m</w:t>
      </w:r>
      <w:r w:rsidR="009F72B8">
        <w:rPr>
          <w:lang w:val="en-US"/>
        </w:rPr>
        <w:t xml:space="preserve">ultiple octaves of </w:t>
      </w:r>
      <w:proofErr w:type="spellStart"/>
      <w:r w:rsidR="009F72B8">
        <w:rPr>
          <w:lang w:val="en-US"/>
        </w:rPr>
        <w:t>perlin</w:t>
      </w:r>
      <w:proofErr w:type="spellEnd"/>
      <w:r w:rsidR="009F72B8">
        <w:rPr>
          <w:lang w:val="en-US"/>
        </w:rPr>
        <w:t xml:space="preserve"> noise</w:t>
      </w:r>
      <w:r w:rsidR="006B3FE4">
        <w:rPr>
          <w:lang w:val="en-US"/>
        </w:rPr>
        <w:t xml:space="preserv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F72B8">
        <w:rPr>
          <w:lang w:val="en-US"/>
        </w:rPr>
        <w:t xml:space="preserve"> </w:t>
      </w:r>
      <w:r>
        <w:rPr>
          <w:lang w:val="en-US"/>
        </w:rPr>
        <w:t xml:space="preserve">For every new </w:t>
      </w:r>
      <w:proofErr w:type="spellStart"/>
      <w:r>
        <w:rPr>
          <w:lang w:val="en-US"/>
        </w:rPr>
        <w:t>perlin</w:t>
      </w:r>
      <w:proofErr w:type="spellEnd"/>
      <w:r>
        <w:rPr>
          <w:lang w:val="en-US"/>
        </w:rPr>
        <w:t xml:space="preserve"> noise octave, we half the maximum possible value, and double the</w:t>
      </w:r>
      <w:r w:rsidR="009F72B8">
        <w:rPr>
          <w:lang w:val="en-US"/>
        </w:rPr>
        <w:t xml:space="preserve"> frequency </w:t>
      </w:r>
      <w:r>
        <w:rPr>
          <w:lang w:val="en-US"/>
        </w:rPr>
        <w:t xml:space="preserve">in which we pick values. </w:t>
      </w:r>
      <w:r w:rsidR="00956195">
        <w:rPr>
          <w:lang w:val="en-US"/>
        </w:rPr>
        <w:t>The</w:t>
      </w:r>
      <w:r w:rsidR="009F72B8">
        <w:rPr>
          <w:lang w:val="en-US"/>
        </w:rPr>
        <w:t xml:space="preserve"> maximum value is the amplitude</w:t>
      </w:r>
      <w:r w:rsidR="00956195">
        <w:rPr>
          <w:lang w:val="en-US"/>
        </w:rPr>
        <w:t xml:space="preserve"> and the frequency at which a value is chosen, is just called the frequency. The code f</w:t>
      </w:r>
      <w:r w:rsidR="00593ADA">
        <w:rPr>
          <w:lang w:val="en-US"/>
        </w:rPr>
        <w:t xml:space="preserve">or this is in the terrain class. This </w:t>
      </w:r>
      <w:r w:rsidR="001B64E0">
        <w:rPr>
          <w:lang w:val="en-US"/>
        </w:rPr>
        <w:t xml:space="preserve">code </w:t>
      </w:r>
      <w:r w:rsidR="00593ADA">
        <w:rPr>
          <w:lang w:val="en-US"/>
        </w:rPr>
        <w:t xml:space="preserve">will generate </w:t>
      </w:r>
      <w:proofErr w:type="spellStart"/>
      <w:r w:rsidR="00593ADA">
        <w:rPr>
          <w:lang w:val="en-US"/>
        </w:rPr>
        <w:t>numOctaves</w:t>
      </w:r>
      <w:proofErr w:type="spellEnd"/>
      <w:r w:rsidR="00593ADA">
        <w:rPr>
          <w:lang w:val="en-US"/>
        </w:rPr>
        <w:t xml:space="preserve"> amount of noise values, adding them all together to give the final noise value</w:t>
      </w:r>
      <w:r w:rsidR="001B64E0">
        <w:rPr>
          <w:lang w:val="en-US"/>
        </w:rPr>
        <w:t xml:space="preserve"> for a vertex height</w:t>
      </w:r>
      <w:r w:rsidR="00593ADA">
        <w:rPr>
          <w:lang w:val="en-US"/>
        </w:rPr>
        <w:t xml:space="preserv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stackNoise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noiseTotal</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amplitude</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frequency</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return</w:t>
      </w:r>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97125C" w:rsidP="004D1054">
      <w:pPr>
        <w:jc w:val="both"/>
        <w:rPr>
          <w:lang w:val="en-US"/>
        </w:rPr>
      </w:pPr>
      <w:r>
        <w:rPr>
          <w:noProof/>
        </w:rPr>
        <w:pict>
          <v:shape id="_x0000_s1077" type="#_x0000_t75" style="position:absolute;left:0;text-align:left;margin-left:214.65pt;margin-top:13pt;width:200.3pt;height:113.4pt;z-index:-251553792" wrapcoords="-71 0 -71 21474 21600 21474 21600 0 -71 0">
            <v:imagedata r:id="rId34" o:title="perlin2"/>
            <w10:wrap type="tight"/>
          </v:shape>
        </w:pict>
      </w:r>
      <w:r>
        <w:rPr>
          <w:noProof/>
        </w:rPr>
        <w:pict>
          <v:shape id="_x0000_s1076" type="#_x0000_t75" style="position:absolute;left:0;text-align:left;margin-left:-.2pt;margin-top:11.75pt;width:200.3pt;height:113.4pt;z-index:-251555840" wrapcoords="-71 0 -71 21474 21600 21474 21600 0 -71 0">
            <v:imagedata r:id="rId35" o:title="perlin1"/>
            <w10:wrap type="tight"/>
          </v:shape>
        </w:pict>
      </w:r>
    </w:p>
    <w:p w:rsidR="008B3D25" w:rsidRDefault="008B3D25" w:rsidP="004D1054">
      <w:pPr>
        <w:jc w:val="both"/>
        <w:rPr>
          <w:lang w:val="en-US"/>
        </w:rPr>
      </w:pPr>
    </w:p>
    <w:p w:rsidR="008B3D25" w:rsidRDefault="001B64E0" w:rsidP="004D1054">
      <w:pPr>
        <w:jc w:val="both"/>
        <w:rPr>
          <w:lang w:val="en-US"/>
        </w:rPr>
      </w:pPr>
      <w:r>
        <w:rPr>
          <w:noProof/>
          <w:lang w:eastAsia="en-GB"/>
        </w:rPr>
        <w:lastRenderedPageBreak/>
        <w:drawing>
          <wp:anchor distT="0" distB="0" distL="114300" distR="114300" simplePos="0" relativeHeight="251758592" behindDoc="1" locked="0" layoutInCell="1" allowOverlap="1">
            <wp:simplePos x="0" y="0"/>
            <wp:positionH relativeFrom="margin">
              <wp:posOffset>2717800</wp:posOffset>
            </wp:positionH>
            <wp:positionV relativeFrom="paragraph">
              <wp:posOffset>1676070</wp:posOffset>
            </wp:positionV>
            <wp:extent cx="2545715" cy="1439545"/>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571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97125C">
        <w:rPr>
          <w:noProof/>
        </w:rPr>
        <w:pict>
          <v:shape id="_x0000_s1078" type="#_x0000_t75" style="position:absolute;left:0;text-align:left;margin-left:-.2pt;margin-top:6.35pt;width:200.3pt;height:113.4pt;z-index:-251551744;mso-position-horizontal-relative:text;mso-position-vertical-relative:text" wrapcoords="-71 0 -71 21474 21600 21474 21600 0 -71 0">
            <v:imagedata r:id="rId37" o:title="perlin3"/>
            <w10:wrap type="tight"/>
          </v:shape>
        </w:pict>
      </w:r>
      <w:r w:rsidR="0097125C">
        <w:rPr>
          <w:noProof/>
        </w:rPr>
        <w:pict>
          <v:shape id="_x0000_s1075" type="#_x0000_t75" style="position:absolute;left:0;text-align:left;margin-left:214.5pt;margin-top:5.1pt;width:200.45pt;height:113.4pt;z-index:-251558912;mso-position-horizontal-relative:text;mso-position-vertical-relative:text" wrapcoords="-71 0 -71 21474 21600 21474 21600 0 -71 0">
            <v:imagedata r:id="rId38" o:title="perlin4"/>
            <w10:wrap type="tight"/>
          </v:shape>
        </w:pict>
      </w:r>
    </w:p>
    <w:p w:rsidR="001B64E0" w:rsidRDefault="001B64E0"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w:t>
      </w:r>
      <w:r w:rsidR="001B64E0">
        <w:rPr>
          <w:lang w:val="en-US"/>
        </w:rPr>
        <w:t>the terrain has much greater</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97125C" w:rsidP="004D1054">
      <w:pPr>
        <w:jc w:val="both"/>
        <w:rPr>
          <w:lang w:val="en-US"/>
        </w:rPr>
      </w:pPr>
      <w:r>
        <w:rPr>
          <w:noProof/>
        </w:rPr>
        <w:pict>
          <v:shape id="_x0000_s1060" type="#_x0000_t75" style="position:absolute;left:0;text-align:left;margin-left:153.2pt;margin-top:14pt;width:274.7pt;height:70.6pt;z-index:-251587584" wrapcoords="-39 0 -39 21448 21600 21448 21600 0 -39 0">
            <v:imagedata r:id="rId39" o:title="thing"/>
            <w10:wrap type="tight"/>
          </v:shape>
        </w:pict>
      </w:r>
      <w:r>
        <w:rPr>
          <w:noProof/>
        </w:rPr>
        <w:pict>
          <v:shape id="_x0000_s1059" type="#_x0000_t75" style="position:absolute;left:0;text-align:left;margin-left:-7.7pt;margin-top:11.55pt;width:156.65pt;height:72.55pt;z-index:-251589632" wrapcoords="-39 0 -39 21516 21600 21516 21600 0 -39 0">
            <v:imagedata r:id="rId40" o:title="1"/>
            <w10:wrap type="tight"/>
          </v:shape>
        </w:pic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 xml:space="preserve">Well actually the terrain size was 2048 by 2048, meaning it had over 4 million vertices. You may be thinking, but surely </w:t>
      </w:r>
      <w:proofErr w:type="spellStart"/>
      <w:r>
        <w:rPr>
          <w:lang w:val="en-US"/>
        </w:rPr>
        <w:t>WebGL</w:t>
      </w:r>
      <w:proofErr w:type="spellEnd"/>
      <w:r>
        <w:rPr>
          <w:lang w:val="en-US"/>
        </w:rPr>
        <w:t xml:space="preserve"> would just clip off the vertices that </w:t>
      </w:r>
      <w:r w:rsidR="00753F92">
        <w:rPr>
          <w:lang w:val="en-US"/>
        </w:rPr>
        <w:t>are not</w:t>
      </w:r>
      <w:r w:rsidR="00523291">
        <w:rPr>
          <w:lang w:val="en-US"/>
        </w:rPr>
        <w:t xml:space="preserve"> visible</w:t>
      </w:r>
      <w:r>
        <w:rPr>
          <w:lang w:val="en-US"/>
        </w:rPr>
        <w:t xml:space="preserve"> and only a few thousand vertices will get rendered? And the answer is </w:t>
      </w:r>
      <w:r w:rsidR="001B64E0">
        <w:rPr>
          <w:lang w:val="en-US"/>
        </w:rPr>
        <w:t>you are</w:t>
      </w:r>
      <w:r>
        <w:rPr>
          <w:lang w:val="en-US"/>
        </w:rPr>
        <w:t xml:space="preserv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w:t>
      </w:r>
      <w:r w:rsidR="001B64E0">
        <w:rPr>
          <w:lang w:val="en-US"/>
        </w:rPr>
        <w:t>are not</w:t>
      </w:r>
      <w:r>
        <w:rPr>
          <w:lang w:val="en-US"/>
        </w:rPr>
        <w:t xml:space="preserve">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w:t>
      </w:r>
      <w:r w:rsidR="001B64E0">
        <w:rPr>
          <w:lang w:val="en-US"/>
        </w:rPr>
        <w:t xml:space="preserve">The below grids represent a bird’s eye view of the terrain. </w:t>
      </w:r>
      <w:r>
        <w:rPr>
          <w:lang w:val="en-US"/>
        </w:rPr>
        <w:t xml:space="preserve">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1B64E0">
        <w:rPr>
          <w:lang w:val="en-US"/>
        </w:rPr>
        <w:t>quadrant</w:t>
      </w:r>
      <w:r w:rsidR="00BD271E">
        <w:rPr>
          <w:lang w:val="en-US"/>
        </w:rPr>
        <w:t xml:space="preserve"> </w:t>
      </w:r>
      <w:r w:rsidR="001B64E0">
        <w:rPr>
          <w:lang w:val="en-US"/>
        </w:rPr>
        <w:t xml:space="preserve">is </w:t>
      </w:r>
      <w:r>
        <w:rPr>
          <w:lang w:val="en-US"/>
        </w:rPr>
        <w:t xml:space="preserve">the </w:t>
      </w:r>
      <w:r w:rsidR="00BD271E">
        <w:rPr>
          <w:lang w:val="en-US"/>
        </w:rPr>
        <w:t xml:space="preserve">quadrant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1B64E0" w:rsidP="004D1054">
      <w:pPr>
        <w:jc w:val="both"/>
        <w:rPr>
          <w:lang w:val="en-US"/>
        </w:rPr>
      </w:pPr>
      <w:r>
        <w:rPr>
          <w:noProof/>
          <w:lang w:eastAsia="en-GB"/>
        </w:rPr>
        <w:drawing>
          <wp:anchor distT="0" distB="0" distL="114300" distR="114300" simplePos="0" relativeHeight="251723776" behindDoc="1" locked="0" layoutInCell="1" allowOverlap="1">
            <wp:simplePos x="0" y="0"/>
            <wp:positionH relativeFrom="column">
              <wp:posOffset>1343660</wp:posOffset>
            </wp:positionH>
            <wp:positionV relativeFrom="paragraph">
              <wp:posOffset>114605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1209">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w:t>
      </w:r>
      <w:r w:rsidR="001B64E0">
        <w:rPr>
          <w:lang w:val="en-US"/>
        </w:rPr>
        <w:t xml:space="preserve"> processed. But now, rendering only a</w:t>
      </w:r>
      <w:r>
        <w:rPr>
          <w:lang w:val="en-US"/>
        </w:rPr>
        <w:t xml:space="preserve"> 3x3 </w:t>
      </w:r>
      <w:r w:rsidR="001B64E0">
        <w:rPr>
          <w:lang w:val="en-US"/>
        </w:rPr>
        <w:t>section</w:t>
      </w:r>
      <w:r w:rsidR="00BD271E">
        <w:rPr>
          <w:lang w:val="en-US"/>
        </w:rPr>
        <w:t xml:space="preserve">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w:t>
      </w:r>
      <w:r w:rsidR="001B64E0">
        <w:rPr>
          <w:lang w:val="en-US"/>
        </w:rPr>
        <w:t xml:space="preserve">being </w:t>
      </w:r>
      <w:r>
        <w:rPr>
          <w:lang w:val="en-US"/>
        </w:rPr>
        <w:t>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function in the terrain class that does this. This function loops over the number of quadrants we should have and creates the data for each of them. The data created for each quadrant includes its: vertices, indices, UVs and normals.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w:t>
      </w:r>
      <w:r w:rsidR="009F72B8">
        <w:rPr>
          <w:lang w:val="en-US"/>
        </w:rPr>
        <w:t xml:space="preserve">looks very bumpy. This, </w:t>
      </w:r>
      <w:r>
        <w:rPr>
          <w:lang w:val="en-US"/>
        </w:rPr>
        <w:t xml:space="preserve">along with the stacked </w:t>
      </w:r>
      <w:proofErr w:type="spellStart"/>
      <w:r>
        <w:rPr>
          <w:lang w:val="en-US"/>
        </w:rPr>
        <w:t>perlin</w:t>
      </w:r>
      <w:proofErr w:type="spellEnd"/>
      <w:r>
        <w:rPr>
          <w:lang w:val="en-US"/>
        </w:rPr>
        <w:t xml:space="preserve"> no</w:t>
      </w:r>
      <w:r w:rsidR="009F72B8">
        <w:rPr>
          <w:lang w:val="en-US"/>
        </w:rPr>
        <w:t>ise</w:t>
      </w:r>
      <w:r>
        <w:rPr>
          <w:lang w:val="en-US"/>
        </w:rPr>
        <w:t xml:space="preserve"> gives even more detail to the terrain surface. </w:t>
      </w:r>
    </w:p>
    <w:p w:rsidR="000B2CE6" w:rsidRDefault="000B2CE6" w:rsidP="004D1054">
      <w:pPr>
        <w:jc w:val="both"/>
        <w:rPr>
          <w:lang w:val="en-US"/>
        </w:rPr>
      </w:pPr>
    </w:p>
    <w:p w:rsidR="000B2CE6" w:rsidRPr="000B2CE6" w:rsidRDefault="00D3307E" w:rsidP="000B2CE6">
      <w:pPr>
        <w:rPr>
          <w:rFonts w:asciiTheme="majorHAnsi" w:hAnsiTheme="majorHAnsi"/>
          <w:b/>
          <w:sz w:val="26"/>
          <w:szCs w:val="26"/>
        </w:rPr>
      </w:pPr>
      <w:r>
        <w:rPr>
          <w:rFonts w:asciiTheme="majorHAnsi" w:hAnsiTheme="majorHAnsi"/>
          <w:b/>
          <w:sz w:val="26"/>
          <w:szCs w:val="26"/>
        </w:rPr>
        <w:t>3.4</w:t>
      </w:r>
      <w:r w:rsidR="000B2CE6">
        <w:rPr>
          <w:rFonts w:asciiTheme="majorHAnsi" w:hAnsiTheme="majorHAnsi"/>
          <w:b/>
          <w:sz w:val="26"/>
          <w:szCs w:val="26"/>
        </w:rPr>
        <w:t>.    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w:t>
      </w:r>
      <w:r w:rsidR="001B64E0">
        <w:rPr>
          <w:lang w:val="en-US"/>
        </w:rPr>
        <w:t>store</w:t>
      </w:r>
      <w:r>
        <w:rPr>
          <w:lang w:val="en-US"/>
        </w:rPr>
        <w:t xml:space="preserve"> our data. Then at render time, we selected these VBOs before issuing the draw call. However, as the terrain and scene has gotten more complex, more and more data has been associated with rendering. A render call now requires binding: vertices, indices, texture coordinates, normals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w:t>
      </w:r>
      <w:r w:rsidRPr="00487965">
        <w:rPr>
          <w:color w:val="FF0000"/>
          <w:lang w:val="en-US"/>
        </w:rPr>
        <w:lastRenderedPageBreak/>
        <w:t>here [].</w:t>
      </w:r>
      <w:r>
        <w:rPr>
          <w:color w:val="FF0000"/>
          <w:lang w:val="en-US"/>
        </w:rPr>
        <w:t xml:space="preserve"> </w:t>
      </w:r>
      <w:r>
        <w:rPr>
          <w:color w:val="000000" w:themeColor="text1"/>
          <w:lang w:val="en-US"/>
        </w:rPr>
        <w:t xml:space="preserve">This not only makes the code cleaner by having less buffer binds, but it also more efficient as there as less calls made to the </w:t>
      </w:r>
      <w:proofErr w:type="spellStart"/>
      <w:r>
        <w:rPr>
          <w:color w:val="000000" w:themeColor="text1"/>
          <w:lang w:val="en-US"/>
        </w:rPr>
        <w:t>WebGL</w:t>
      </w:r>
      <w:proofErr w:type="spellEnd"/>
      <w:r>
        <w:rPr>
          <w:color w:val="000000" w:themeColor="text1"/>
          <w:lang w:val="en-US"/>
        </w:rPr>
        <w:t xml:space="preserve">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w:t>
      </w:r>
      <w:r w:rsidR="00AD7B14">
        <w:rPr>
          <w:lang w:val="en-US"/>
        </w:rPr>
        <w:t>just contains</w:t>
      </w:r>
      <w:r>
        <w:rPr>
          <w:lang w:val="en-US"/>
        </w:rPr>
        <w:t xml:space="preserve"> data. </w:t>
      </w:r>
    </w:p>
    <w:p w:rsidR="00C92235" w:rsidRDefault="00C92235" w:rsidP="004D1054">
      <w:pPr>
        <w:jc w:val="both"/>
        <w:rPr>
          <w:lang w:val="en-US"/>
        </w:rPr>
      </w:pPr>
    </w:p>
    <w:p w:rsidR="00D94D0C" w:rsidRDefault="0097125C" w:rsidP="004D1054">
      <w:pPr>
        <w:jc w:val="both"/>
        <w:rPr>
          <w:lang w:val="en-US"/>
        </w:rPr>
      </w:pPr>
      <w:r>
        <w:rPr>
          <w:noProof/>
        </w:rPr>
        <w:pict>
          <v:shape id="_x0000_s1082" type="#_x0000_t75" style="position:absolute;left:0;text-align:left;margin-left:.15pt;margin-top:60.45pt;width:414.7pt;height:92.15pt;z-index:-251537408" wrapcoords="-39 0 -39 21424 21600 21424 21600 0 -39 0">
            <v:imagedata r:id="rId43" o:title="vao"/>
            <w10:wrap type="tight"/>
          </v:shape>
        </w:pict>
      </w:r>
      <w:r w:rsidR="008E5711">
        <w:rPr>
          <w:lang w:val="en-US"/>
        </w:rPr>
        <w:t>The below image shows</w:t>
      </w:r>
      <w:r w:rsidR="00C92235">
        <w:rPr>
          <w:lang w:val="en-US"/>
        </w:rPr>
        <w:t xml:space="preserve"> the layout of a VAO.</w:t>
      </w:r>
      <w:r w:rsidR="008E5711">
        <w:rPr>
          <w:lang w:val="en-US"/>
        </w:rPr>
        <w:t xml:space="preserve"> The attribute l</w:t>
      </w:r>
      <w:r w:rsidR="00F50462">
        <w:rPr>
          <w:lang w:val="en-US"/>
        </w:rPr>
        <w:t>ists are just slots in the VAO. These slots</w:t>
      </w:r>
      <w:r w:rsidR="008E5711">
        <w:rPr>
          <w:lang w:val="en-US"/>
        </w:rPr>
        <w:t xml:space="preserve"> store our VBOs containing our actual data. We can include whatever buffers we want here, they </w:t>
      </w:r>
      <w:r w:rsidR="00F50462">
        <w:rPr>
          <w:lang w:val="en-US"/>
        </w:rPr>
        <w:t>do not</w:t>
      </w:r>
      <w:r w:rsidR="008E5711">
        <w:rPr>
          <w:lang w:val="en-US"/>
        </w:rPr>
        <w:t xml:space="preserve"> have to be the specified: position, </w:t>
      </w:r>
      <w:r w:rsidR="00F50462">
        <w:rPr>
          <w:lang w:val="en-US"/>
        </w:rPr>
        <w:t xml:space="preserve">texture </w:t>
      </w:r>
      <w:r w:rsidR="008E5711">
        <w:rPr>
          <w:lang w:val="en-US"/>
        </w:rPr>
        <w:t xml:space="preserve">coordinate, normals or </w:t>
      </w:r>
      <w:proofErr w:type="spellStart"/>
      <w:r w:rsidR="008E5711">
        <w:rPr>
          <w:lang w:val="en-US"/>
        </w:rPr>
        <w:t>colours</w:t>
      </w:r>
      <w:proofErr w:type="spellEnd"/>
      <w:r w:rsidR="008E5711">
        <w:rPr>
          <w:lang w:val="en-US"/>
        </w:rPr>
        <w:t xml:space="preserve"> as defined below</w:t>
      </w:r>
    </w:p>
    <w:p w:rsidR="000B2CE6" w:rsidRPr="000B2CE6" w:rsidRDefault="00D3307E" w:rsidP="000B2CE6">
      <w:pPr>
        <w:rPr>
          <w:rFonts w:asciiTheme="majorHAnsi" w:hAnsiTheme="majorHAnsi"/>
          <w:b/>
          <w:sz w:val="26"/>
          <w:szCs w:val="26"/>
        </w:rPr>
      </w:pPr>
      <w:r>
        <w:rPr>
          <w:rFonts w:asciiTheme="majorHAnsi" w:hAnsiTheme="majorHAnsi"/>
          <w:b/>
          <w:sz w:val="26"/>
          <w:szCs w:val="26"/>
        </w:rPr>
        <w:t>3.5</w:t>
      </w:r>
      <w:r w:rsidR="000B2CE6">
        <w:rPr>
          <w:rFonts w:asciiTheme="majorHAnsi" w:hAnsiTheme="majorHAnsi"/>
          <w:b/>
          <w:sz w:val="26"/>
          <w:szCs w:val="26"/>
        </w:rPr>
        <w:t>.    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D2144E" w:rsidRDefault="00D2144E" w:rsidP="002B3B86">
      <w:pPr>
        <w:jc w:val="both"/>
        <w:rPr>
          <w:lang w:val="en-US"/>
        </w:rPr>
      </w:pPr>
    </w:p>
    <w:p w:rsidR="00D2144E" w:rsidRDefault="00D2144E" w:rsidP="00D2144E">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w:t>
      </w:r>
      <w:r w:rsidR="00AD7B14">
        <w:rPr>
          <w:lang w:val="en-US"/>
        </w:rPr>
        <w:t xml:space="preserve"> </w:t>
      </w:r>
      <w:proofErr w:type="spellStart"/>
      <w:r w:rsidR="00AD7B14">
        <w:rPr>
          <w:lang w:val="en-US"/>
        </w:rPr>
        <w:t>updateCamera</w:t>
      </w:r>
      <w:proofErr w:type="spellEnd"/>
      <w:r>
        <w:rPr>
          <w:lang w:val="en-US"/>
        </w:rPr>
        <w:t xml:space="preserve"> function then recreates the camera and view matrices with the new values. </w:t>
      </w:r>
    </w:p>
    <w:p w:rsidR="00D2144E" w:rsidRDefault="00D2144E" w:rsidP="00D2144E">
      <w:pPr>
        <w:jc w:val="both"/>
        <w:rPr>
          <w:lang w:val="en-US"/>
        </w:rPr>
      </w:pPr>
    </w:p>
    <w:p w:rsidR="00D2144E" w:rsidRDefault="00D2144E" w:rsidP="00D2144E">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w:t>
      </w:r>
      <w:r w:rsidR="00AD7B14">
        <w:rPr>
          <w:lang w:val="en-US"/>
        </w:rPr>
        <w:t xml:space="preserve">bal variables into the </w:t>
      </w:r>
      <w:proofErr w:type="spellStart"/>
      <w:r w:rsidR="00AD7B14">
        <w:rPr>
          <w:lang w:val="en-US"/>
        </w:rPr>
        <w:t>shaders</w:t>
      </w:r>
      <w:proofErr w:type="spellEnd"/>
      <w:r w:rsidR="00AD7B14">
        <w:rPr>
          <w:lang w:val="en-US"/>
        </w:rPr>
        <w:t xml:space="preserve"> </w:t>
      </w:r>
      <w:r>
        <w:rPr>
          <w:lang w:val="en-US"/>
        </w:rPr>
        <w:t xml:space="preserve">ready for rendering. </w:t>
      </w:r>
    </w:p>
    <w:p w:rsidR="00D2144E" w:rsidRDefault="00D2144E" w:rsidP="00D2144E">
      <w:pPr>
        <w:jc w:val="both"/>
        <w:rPr>
          <w:lang w:val="en-US"/>
        </w:rPr>
      </w:pPr>
    </w:p>
    <w:p w:rsidR="00D2144E" w:rsidRDefault="00D2144E" w:rsidP="002B3B86">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w:t>
      </w:r>
      <w:r w:rsidR="00276AD3">
        <w:rPr>
          <w:lang w:val="en-US"/>
        </w:rPr>
        <w:t>the user. The function</w:t>
      </w:r>
      <w:r>
        <w:rPr>
          <w:lang w:val="en-US"/>
        </w:rPr>
        <w:t xml:space="preserve"> loops over the positions of each quadrant checking if the user is inside of it. When it eventuall</w:t>
      </w:r>
      <w:r w:rsidR="00276AD3">
        <w:rPr>
          <w:lang w:val="en-US"/>
        </w:rPr>
        <w:t>y finds the users quadrant, it is</w:t>
      </w:r>
      <w:r>
        <w:rPr>
          <w:lang w:val="en-US"/>
        </w:rPr>
        <w:t xml:space="preserve"> set in the cameras quadrant variable. </w:t>
      </w:r>
    </w:p>
    <w:p w:rsidR="000B2CE6" w:rsidRDefault="000B2CE6" w:rsidP="002B3B86">
      <w:pPr>
        <w:jc w:val="both"/>
        <w:rPr>
          <w:lang w:val="en-US"/>
        </w:rPr>
      </w:pPr>
    </w:p>
    <w:p w:rsidR="000B2CE6" w:rsidRPr="000B2CE6" w:rsidRDefault="00D3307E" w:rsidP="000B2CE6">
      <w:pPr>
        <w:rPr>
          <w:rFonts w:asciiTheme="majorHAnsi" w:hAnsiTheme="majorHAnsi"/>
          <w:b/>
          <w:sz w:val="26"/>
          <w:szCs w:val="26"/>
        </w:rPr>
      </w:pPr>
      <w:r>
        <w:rPr>
          <w:rFonts w:asciiTheme="majorHAnsi" w:hAnsiTheme="majorHAnsi"/>
          <w:b/>
          <w:sz w:val="26"/>
          <w:szCs w:val="26"/>
        </w:rPr>
        <w:t>3.6</w:t>
      </w:r>
      <w:r w:rsidR="000B2CE6">
        <w:rPr>
          <w:rFonts w:asciiTheme="majorHAnsi" w:hAnsiTheme="majorHAnsi"/>
          <w:b/>
          <w:sz w:val="26"/>
          <w:szCs w:val="26"/>
        </w:rPr>
        <w:t>.    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w:t>
      </w:r>
      <w:r w:rsidR="00AD7B14">
        <w:t>sky</w:t>
      </w:r>
      <w:r>
        <w:t xml:space="preserve"> colour. So if an object is close to the camera, its texture </w:t>
      </w:r>
      <w:r w:rsidR="00276AD3">
        <w:t>is not</w:t>
      </w:r>
      <w:r>
        <w:t xml:space="preserve"> blended with the sky colour at all. This is simply done by calculating the vector from the current </w:t>
      </w:r>
      <w:r w:rsidR="00276AD3">
        <w:t>vertex</w:t>
      </w:r>
      <w:r>
        <w:t xml:space="preserve">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The image obviously </w:t>
      </w:r>
      <w:r w:rsidR="00276AD3">
        <w:rPr>
          <w:lang w:val="en-US"/>
        </w:rPr>
        <w:t>is not</w:t>
      </w:r>
      <w:r>
        <w:rPr>
          <w:lang w:val="en-US"/>
        </w:rPr>
        <w:t xml:space="preserve">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w:t>
      </w:r>
      <w:r w:rsidR="00276AD3">
        <w:rPr>
          <w:lang w:val="en-US"/>
        </w:rPr>
        <w:t>it is</w:t>
      </w:r>
      <w:r w:rsidR="00F66119">
        <w:rPr>
          <w:lang w:val="en-US"/>
        </w:rPr>
        <w:t xml:space="preserve"> fully visible and not blended with the sky </w:t>
      </w:r>
      <w:proofErr w:type="spellStart"/>
      <w:r w:rsidR="00F66119">
        <w:rPr>
          <w:lang w:val="en-US"/>
        </w:rPr>
        <w:t>colour</w:t>
      </w:r>
      <w:proofErr w:type="spellEnd"/>
      <w:r w:rsidR="00276AD3">
        <w:rPr>
          <w:lang w:val="en-US"/>
        </w:rPr>
        <w:t>. If it is</w:t>
      </w:r>
      <w:r w:rsidR="00F66119">
        <w:rPr>
          <w:lang w:val="en-US"/>
        </w:rPr>
        <w:t xml:space="preserve">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w:t>
      </w:r>
      <w:r w:rsidR="00276AD3">
        <w:rPr>
          <w:lang w:val="en-US"/>
        </w:rPr>
        <w:t>we</w:t>
      </w:r>
      <w:r>
        <w:rPr>
          <w:lang w:val="en-US"/>
        </w:rPr>
        <w:t xml:space="preserve"> just</w:t>
      </w:r>
      <w:r w:rsidR="00276AD3">
        <w:rPr>
          <w:lang w:val="en-US"/>
        </w:rPr>
        <w:t xml:space="preserve"> take</w:t>
      </w:r>
      <w:r>
        <w:rPr>
          <w:lang w:val="en-US"/>
        </w:rPr>
        <w:t xml:space="preserve"> the length of the vector. To get the length of the vector, we </w:t>
      </w:r>
      <w:r w:rsidR="00276AD3">
        <w:rPr>
          <w:lang w:val="en-US"/>
        </w:rPr>
        <w:t xml:space="preserve">can </w:t>
      </w:r>
      <w:r>
        <w:rPr>
          <w:lang w:val="en-US"/>
        </w:rPr>
        <w:t xml:space="preserve">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Now the distance from the current vertex to the camera has been calculated, we can use it to set the vert</w:t>
      </w:r>
      <w:r w:rsidR="00AD7B14">
        <w:rPr>
          <w:lang w:val="en-US"/>
        </w:rPr>
        <w:t>ex</w:t>
      </w:r>
      <w:r>
        <w:rPr>
          <w:lang w:val="en-US"/>
        </w:rPr>
        <w:t xml:space="preserve"> visibility value. We use an exponent </w:t>
      </w:r>
      <w:r w:rsidR="00F66119">
        <w:rPr>
          <w:lang w:val="en-US"/>
        </w:rPr>
        <w:t xml:space="preserve">function </w:t>
      </w:r>
      <w:r>
        <w:rPr>
          <w:lang w:val="en-US"/>
        </w:rPr>
        <w:t xml:space="preserve">here </w:t>
      </w:r>
      <w:r w:rsidR="00AD7B14">
        <w:rPr>
          <w:lang w:val="en-US"/>
        </w:rPr>
        <w:t xml:space="preserve">to achieve a realistic effect. </w:t>
      </w:r>
    </w:p>
    <w:p w:rsidR="004551C7" w:rsidRDefault="004551C7" w:rsidP="002B3B86">
      <w:pPr>
        <w:jc w:val="both"/>
        <w:rPr>
          <w:lang w:val="en-US"/>
        </w:rPr>
      </w:pPr>
    </w:p>
    <w:p w:rsidR="00D75927" w:rsidRDefault="00F66119" w:rsidP="002B3B86">
      <w:pPr>
        <w:jc w:val="both"/>
        <w:rPr>
          <w:lang w:val="en-US"/>
        </w:rPr>
      </w:pPr>
      <w:r>
        <w:rPr>
          <w:lang w:val="en-US"/>
        </w:rPr>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0B2CE6" w:rsidRDefault="000B2CE6" w:rsidP="002B3B86">
      <w:pPr>
        <w:jc w:val="both"/>
        <w:rPr>
          <w:lang w:val="en-US"/>
        </w:rPr>
      </w:pPr>
    </w:p>
    <w:p w:rsidR="000B2CE6" w:rsidRPr="000B2CE6" w:rsidRDefault="00D3307E" w:rsidP="000B2CE6">
      <w:pPr>
        <w:rPr>
          <w:rFonts w:asciiTheme="majorHAnsi" w:hAnsiTheme="majorHAnsi"/>
          <w:b/>
          <w:sz w:val="26"/>
          <w:szCs w:val="26"/>
        </w:rPr>
      </w:pPr>
      <w:r>
        <w:rPr>
          <w:rFonts w:asciiTheme="majorHAnsi" w:hAnsiTheme="majorHAnsi"/>
          <w:b/>
          <w:sz w:val="26"/>
          <w:szCs w:val="26"/>
        </w:rPr>
        <w:t>3.7</w:t>
      </w:r>
      <w:r w:rsidR="000B2CE6">
        <w:rPr>
          <w:rFonts w:asciiTheme="majorHAnsi" w:hAnsiTheme="majorHAnsi"/>
          <w:b/>
          <w:sz w:val="26"/>
          <w:szCs w:val="26"/>
        </w:rPr>
        <w:t>.    Rocks</w:t>
      </w:r>
    </w:p>
    <w:p w:rsidR="004D67BC" w:rsidRDefault="004D67BC" w:rsidP="002B3B86">
      <w:pPr>
        <w:jc w:val="both"/>
        <w:rPr>
          <w:lang w:val="en-US"/>
        </w:rPr>
      </w:pPr>
    </w:p>
    <w:p w:rsidR="00DF39A1" w:rsidRDefault="00AA409D" w:rsidP="002B3B86">
      <w:pPr>
        <w:jc w:val="both"/>
        <w:rPr>
          <w:lang w:val="en-US"/>
        </w:rPr>
      </w:pPr>
      <w:r>
        <w:rPr>
          <w:lang w:val="en-US"/>
        </w:rPr>
        <w:t xml:space="preserve">To generate the rocks, an existing library could have been used. There is a procedural rock generator library for </w:t>
      </w:r>
      <w:proofErr w:type="spellStart"/>
      <w:r>
        <w:rPr>
          <w:lang w:val="en-US"/>
        </w:rPr>
        <w:t>WebGL</w:t>
      </w:r>
      <w:proofErr w:type="spellEnd"/>
      <w:r>
        <w:rPr>
          <w:lang w:val="en-US"/>
        </w:rPr>
        <w:t xml:space="preserve"> available here []. However simply loading in rocks from a library is not very technical. </w:t>
      </w:r>
    </w:p>
    <w:p w:rsidR="00AA409D" w:rsidRDefault="0097125C" w:rsidP="002B3B86">
      <w:pPr>
        <w:jc w:val="both"/>
        <w:rPr>
          <w:lang w:val="en-US"/>
        </w:rPr>
      </w:pPr>
      <w:r>
        <w:rPr>
          <w:noProof/>
        </w:rPr>
        <w:pict>
          <v:shape id="_x0000_s1093" type="#_x0000_t75" style="position:absolute;left:0;text-align:left;margin-left:316.3pt;margin-top:10.75pt;width:99pt;height:80.45pt;z-index:-251503616" wrapcoords="-39 0 -39 21515 21600 21515 21600 0 -39 0">
            <v:imagedata r:id="rId45" o:title="3" croptop="29413f" cropbottom="22137f" cropleft="13736f" cropright="43882f"/>
            <w10:wrap type="tight"/>
          </v:shape>
        </w:pict>
      </w:r>
    </w:p>
    <w:p w:rsidR="00AA409D" w:rsidRDefault="00AA409D" w:rsidP="002B3B86">
      <w:pPr>
        <w:jc w:val="both"/>
        <w:rPr>
          <w:lang w:val="en-US"/>
        </w:rPr>
      </w:pPr>
      <w:r>
        <w:rPr>
          <w:lang w:val="en-US"/>
        </w:rPr>
        <w:t xml:space="preserve">The first attempt at the rock generation was done by taking code to generate a sphere and </w:t>
      </w:r>
      <w:r w:rsidR="00B53CA8">
        <w:rPr>
          <w:lang w:val="en-US"/>
        </w:rPr>
        <w:t>indenting</w:t>
      </w:r>
      <w:r>
        <w:rPr>
          <w:lang w:val="en-US"/>
        </w:rPr>
        <w:t xml:space="preserve"> </w:t>
      </w:r>
      <w:r w:rsidR="00276AD3">
        <w:rPr>
          <w:lang w:val="en-US"/>
        </w:rPr>
        <w:t>its</w:t>
      </w:r>
      <w:r>
        <w:rPr>
          <w:lang w:val="en-US"/>
        </w:rPr>
        <w:t xml:space="preserve"> vertices. So now instead of a sphere geometry, it became slightly </w:t>
      </w:r>
      <w:r w:rsidR="002F32EF">
        <w:rPr>
          <w:lang w:val="en-US"/>
        </w:rPr>
        <w:t>bumpier</w:t>
      </w:r>
      <w:r w:rsidR="00B53CA8">
        <w:rPr>
          <w:lang w:val="en-US"/>
        </w:rPr>
        <w:t xml:space="preserve"> and</w:t>
      </w:r>
      <w:r>
        <w:rPr>
          <w:lang w:val="en-US"/>
        </w:rPr>
        <w:t xml:space="preserve"> rock like. </w:t>
      </w:r>
    </w:p>
    <w:p w:rsidR="00AA409D" w:rsidRDefault="00AA409D" w:rsidP="002B3B86">
      <w:pPr>
        <w:jc w:val="both"/>
        <w:rPr>
          <w:lang w:val="en-US"/>
        </w:rPr>
      </w:pPr>
    </w:p>
    <w:p w:rsidR="00AA409D" w:rsidRDefault="00AA409D" w:rsidP="002B3B86">
      <w:pPr>
        <w:jc w:val="both"/>
        <w:rPr>
          <w:lang w:val="en-US"/>
        </w:rPr>
      </w:pPr>
      <w:r>
        <w:rPr>
          <w:lang w:val="en-US"/>
        </w:rPr>
        <w:t>However after implementing this, it became apparent that the FPS of the scene was dropping. Each of these</w:t>
      </w:r>
      <w:r w:rsidR="00B53CA8">
        <w:rPr>
          <w:lang w:val="en-US"/>
        </w:rPr>
        <w:t xml:space="preserve"> </w:t>
      </w:r>
      <w:r w:rsidR="002F32EF">
        <w:rPr>
          <w:lang w:val="en-US"/>
        </w:rPr>
        <w:t>spherical</w:t>
      </w:r>
      <w:r>
        <w:rPr>
          <w:lang w:val="en-US"/>
        </w:rPr>
        <w:t xml:space="preserve"> rocks had 2000 vertices. </w:t>
      </w:r>
    </w:p>
    <w:p w:rsidR="00B53CA8" w:rsidRDefault="00B53CA8" w:rsidP="002B3B86">
      <w:pPr>
        <w:jc w:val="both"/>
        <w:rPr>
          <w:lang w:val="en-US"/>
        </w:rPr>
      </w:pPr>
    </w:p>
    <w:p w:rsidR="00AA409D" w:rsidRDefault="00AA409D" w:rsidP="002B3B86">
      <w:pPr>
        <w:jc w:val="both"/>
        <w:rPr>
          <w:lang w:val="en-US"/>
        </w:rPr>
      </w:pPr>
      <w:r>
        <w:rPr>
          <w:lang w:val="en-US"/>
        </w:rPr>
        <w:t>The next attempt simply involved import</w:t>
      </w:r>
      <w:r w:rsidR="00B53CA8">
        <w:rPr>
          <w:lang w:val="en-US"/>
        </w:rPr>
        <w:t>ing</w:t>
      </w:r>
      <w:r w:rsidR="009979C2">
        <w:rPr>
          <w:lang w:val="en-US"/>
        </w:rPr>
        <w:t xml:space="preserve"> rock</w:t>
      </w:r>
      <w:r>
        <w:rPr>
          <w:lang w:val="en-US"/>
        </w:rPr>
        <w:t xml:space="preserve"> OBJs. This cut </w:t>
      </w:r>
      <w:r w:rsidR="00B53CA8">
        <w:rPr>
          <w:lang w:val="en-US"/>
        </w:rPr>
        <w:t>down the</w:t>
      </w:r>
      <w:r>
        <w:rPr>
          <w:lang w:val="en-US"/>
        </w:rPr>
        <w:t xml:space="preserve"> vertex count to around 300 per rock, but this was still way too many. The scene need</w:t>
      </w:r>
      <w:r w:rsidR="002F32EF">
        <w:rPr>
          <w:lang w:val="en-US"/>
        </w:rPr>
        <w:t>ed</w:t>
      </w:r>
      <w:r>
        <w:rPr>
          <w:lang w:val="en-US"/>
        </w:rPr>
        <w:t xml:space="preserve"> hundre</w:t>
      </w:r>
      <w:r w:rsidR="002F32EF">
        <w:rPr>
          <w:lang w:val="en-US"/>
        </w:rPr>
        <w:t>ds of rocks within a small area</w:t>
      </w:r>
      <w:r>
        <w:rPr>
          <w:lang w:val="en-US"/>
        </w:rPr>
        <w:t xml:space="preserve"> and having 300 vertices per rock was just not good enough. </w:t>
      </w:r>
    </w:p>
    <w:p w:rsidR="00AA409D" w:rsidRDefault="00AA409D" w:rsidP="002B3B86">
      <w:pPr>
        <w:jc w:val="both"/>
        <w:rPr>
          <w:lang w:val="en-US"/>
        </w:rPr>
      </w:pPr>
    </w:p>
    <w:p w:rsidR="00027AB6" w:rsidRDefault="00AA409D" w:rsidP="002B3B86">
      <w:pPr>
        <w:jc w:val="both"/>
        <w:rPr>
          <w:lang w:val="en-US"/>
        </w:rPr>
      </w:pPr>
      <w:r>
        <w:rPr>
          <w:lang w:val="en-US"/>
        </w:rPr>
        <w:t>To achieve the finished rocks, a technique called instanced rendering was used.</w:t>
      </w:r>
      <w:r w:rsidR="00812A5A">
        <w:rPr>
          <w:lang w:val="en-US"/>
        </w:rPr>
        <w:t xml:space="preserve"> This technique was learnt from </w:t>
      </w:r>
      <w:r w:rsidR="00812A5A" w:rsidRPr="00812A5A">
        <w:rPr>
          <w:color w:val="FF0000"/>
          <w:lang w:val="en-US"/>
        </w:rPr>
        <w:t>Jamie Kings OpenGL instancing tutorial [].</w:t>
      </w:r>
      <w:r w:rsidRPr="00812A5A">
        <w:rPr>
          <w:color w:val="FF0000"/>
          <w:lang w:val="en-US"/>
        </w:rPr>
        <w:t xml:space="preserve"> </w:t>
      </w:r>
      <w:r>
        <w:rPr>
          <w:lang w:val="en-US"/>
        </w:rPr>
        <w:t xml:space="preserve">This </w:t>
      </w:r>
      <w:r w:rsidR="00027AB6">
        <w:rPr>
          <w:lang w:val="en-US"/>
        </w:rPr>
        <w:t xml:space="preserve">allows an object to be rendered multiple times. The GPU is very efficient when drawing lots of objects at once, rather than only drawing </w:t>
      </w:r>
      <w:r w:rsidR="00B53CA8">
        <w:rPr>
          <w:lang w:val="en-US"/>
        </w:rPr>
        <w:t>objects</w:t>
      </w:r>
      <w:r w:rsidR="00027AB6">
        <w:rPr>
          <w:lang w:val="en-US"/>
        </w:rPr>
        <w:t xml:space="preserve"> one at a time. </w:t>
      </w:r>
    </w:p>
    <w:p w:rsidR="00027AB6" w:rsidRDefault="00027AB6" w:rsidP="002B3B86">
      <w:pPr>
        <w:jc w:val="both"/>
        <w:rPr>
          <w:lang w:val="en-US"/>
        </w:rPr>
      </w:pPr>
    </w:p>
    <w:p w:rsidR="00027AB6" w:rsidRDefault="00B53CA8" w:rsidP="002B3B86">
      <w:pPr>
        <w:jc w:val="both"/>
        <w:rPr>
          <w:lang w:val="en-US"/>
        </w:rPr>
      </w:pPr>
      <w:r>
        <w:rPr>
          <w:lang w:val="en-US"/>
        </w:rPr>
        <w:lastRenderedPageBreak/>
        <w:t>In this example, t</w:t>
      </w:r>
      <w:r w:rsidR="00027AB6">
        <w:rPr>
          <w:lang w:val="en-US"/>
        </w:rPr>
        <w:t xml:space="preserve">he GPU has to wait for each </w:t>
      </w:r>
      <w:r>
        <w:rPr>
          <w:lang w:val="en-US"/>
        </w:rPr>
        <w:t>object</w:t>
      </w:r>
      <w:r w:rsidR="00027AB6">
        <w:rPr>
          <w:lang w:val="en-US"/>
        </w:rPr>
        <w:t xml:space="preserve"> to be sent to it through individual draw calls before displaying them. Imagine we had some rocks in an array and we looped over all of them drawing them one by one (</w:t>
      </w:r>
      <w:r>
        <w:rPr>
          <w:lang w:val="en-US"/>
        </w:rPr>
        <w:t>n</w:t>
      </w:r>
      <w:r w:rsidR="00027AB6">
        <w:rPr>
          <w:lang w:val="en-US"/>
        </w:rPr>
        <w:t xml:space="preserve">ot </w:t>
      </w:r>
      <w:proofErr w:type="spellStart"/>
      <w:r w:rsidR="00027AB6">
        <w:rPr>
          <w:lang w:val="en-US"/>
        </w:rPr>
        <w:t>syntacitally</w:t>
      </w:r>
      <w:proofErr w:type="spellEnd"/>
      <w:r w:rsidR="00027AB6">
        <w:rPr>
          <w:lang w:val="en-US"/>
        </w:rPr>
        <w:t xml:space="preserve"> correct code).</w:t>
      </w:r>
    </w:p>
    <w:p w:rsidR="00027AB6" w:rsidRDefault="00027AB6" w:rsidP="002B3B86">
      <w:pPr>
        <w:jc w:val="both"/>
        <w:rPr>
          <w:lang w:val="en-US"/>
        </w:rPr>
      </w:pP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027AB6">
        <w:rPr>
          <w:rFonts w:ascii="Consolas" w:eastAsia="Times New Roman" w:hAnsi="Consolas" w:cs="Courier New"/>
          <w:color w:val="101094"/>
          <w:sz w:val="20"/>
          <w:szCs w:val="20"/>
          <w:bdr w:val="none" w:sz="0" w:space="0" w:color="auto" w:frame="1"/>
          <w:shd w:val="clear" w:color="auto" w:fill="EFF0F1"/>
          <w:lang w:eastAsia="en-GB"/>
        </w:rPr>
        <w:t>for</w:t>
      </w:r>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101094"/>
          <w:sz w:val="20"/>
          <w:szCs w:val="20"/>
          <w:bdr w:val="none" w:sz="0" w:space="0" w:color="auto" w:frame="1"/>
          <w:shd w:val="clear" w:color="auto" w:fill="EFF0F1"/>
          <w:lang w:eastAsia="en-GB"/>
        </w:rPr>
        <w:t>var</w:t>
      </w:r>
      <w:r w:rsidRPr="00027AB6">
        <w:rPr>
          <w:rFonts w:ascii="Consolas" w:eastAsia="Times New Roman" w:hAnsi="Consolas" w:cs="Courier New"/>
          <w:color w:val="303336"/>
          <w:sz w:val="20"/>
          <w:szCs w:val="20"/>
          <w:bdr w:val="none" w:sz="0" w:space="0" w:color="auto" w:frame="1"/>
          <w:shd w:val="clear" w:color="auto" w:fill="EFF0F1"/>
          <w:lang w:eastAsia="en-GB"/>
        </w:rPr>
        <w:t xml:space="preserve"> i=</w:t>
      </w:r>
      <w:r w:rsidRPr="00027AB6">
        <w:rPr>
          <w:rFonts w:ascii="Consolas" w:eastAsia="Times New Roman" w:hAnsi="Consolas" w:cs="Courier New"/>
          <w:color w:val="7D2727"/>
          <w:sz w:val="20"/>
          <w:szCs w:val="20"/>
          <w:bdr w:val="none" w:sz="0" w:space="0" w:color="auto" w:frame="1"/>
          <w:shd w:val="clear" w:color="auto" w:fill="EFF0F1"/>
          <w:lang w:eastAsia="en-GB"/>
        </w:rPr>
        <w:t>0</w:t>
      </w:r>
      <w:r w:rsidRPr="00027AB6">
        <w:rPr>
          <w:rFonts w:ascii="Consolas" w:eastAsia="Times New Roman" w:hAnsi="Consolas" w:cs="Courier New"/>
          <w:color w:val="303336"/>
          <w:sz w:val="20"/>
          <w:szCs w:val="20"/>
          <w:bdr w:val="none" w:sz="0" w:space="0" w:color="auto" w:frame="1"/>
          <w:shd w:val="clear" w:color="auto" w:fill="EFF0F1"/>
          <w:lang w:eastAsia="en-GB"/>
        </w:rPr>
        <w:t>; i&lt;</w:t>
      </w:r>
      <w:proofErr w:type="spellStart"/>
      <w:r w:rsidRPr="00027AB6">
        <w:rPr>
          <w:rFonts w:ascii="Consolas" w:eastAsia="Times New Roman" w:hAnsi="Consolas" w:cs="Courier New"/>
          <w:color w:val="303336"/>
          <w:sz w:val="20"/>
          <w:szCs w:val="20"/>
          <w:bdr w:val="none" w:sz="0" w:space="0" w:color="auto" w:frame="1"/>
          <w:shd w:val="clear" w:color="auto" w:fill="EFF0F1"/>
          <w:lang w:eastAsia="en-GB"/>
        </w:rPr>
        <w:t>numRocks</w:t>
      </w:r>
      <w:proofErr w:type="spellEnd"/>
      <w:r w:rsidRPr="00027AB6">
        <w:rPr>
          <w:rFonts w:ascii="Consolas" w:eastAsia="Times New Roman" w:hAnsi="Consolas" w:cs="Courier New"/>
          <w:color w:val="303336"/>
          <w:sz w:val="20"/>
          <w:szCs w:val="20"/>
          <w:bdr w:val="none" w:sz="0" w:space="0" w:color="auto" w:frame="1"/>
          <w:shd w:val="clear" w:color="auto" w:fill="EFF0F1"/>
          <w:lang w:eastAsia="en-GB"/>
        </w:rPr>
        <w:t>; 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027AB6">
        <w:rPr>
          <w:rFonts w:ascii="Consolas" w:eastAsia="Times New Roman" w:hAnsi="Consolas" w:cs="Courier New"/>
          <w:color w:val="303336"/>
          <w:sz w:val="20"/>
          <w:szCs w:val="20"/>
          <w:bdr w:val="none" w:sz="0" w:space="0" w:color="auto" w:frame="1"/>
          <w:shd w:val="clear" w:color="auto" w:fill="EFF0F1"/>
          <w:lang w:eastAsia="en-GB"/>
        </w:rPr>
        <w:t>gl.</w:t>
      </w:r>
      <w:r>
        <w:rPr>
          <w:rFonts w:ascii="Consolas" w:eastAsia="Times New Roman" w:hAnsi="Consolas" w:cs="Courier New"/>
          <w:color w:val="303336"/>
          <w:sz w:val="20"/>
          <w:szCs w:val="20"/>
          <w:bdr w:val="none" w:sz="0" w:space="0" w:color="auto" w:frame="1"/>
          <w:shd w:val="clear" w:color="auto" w:fill="EFF0F1"/>
          <w:lang w:eastAsia="en-GB"/>
        </w:rPr>
        <w:t>draw</w:t>
      </w:r>
      <w:proofErr w:type="spellEnd"/>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303336"/>
          <w:sz w:val="20"/>
          <w:szCs w:val="20"/>
          <w:bdr w:val="none" w:sz="0" w:space="0" w:color="auto" w:frame="1"/>
          <w:shd w:val="clear" w:color="auto" w:fill="EFF0F1"/>
          <w:lang w:eastAsia="en-GB"/>
        </w:rPr>
        <w:t>rocks[i]);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w:t>
      </w:r>
    </w:p>
    <w:p w:rsidR="00027AB6" w:rsidRDefault="00027AB6" w:rsidP="002B3B86">
      <w:pPr>
        <w:jc w:val="both"/>
        <w:rPr>
          <w:lang w:val="en-US"/>
        </w:rPr>
      </w:pPr>
    </w:p>
    <w:p w:rsidR="00B53CA8" w:rsidRDefault="00027AB6" w:rsidP="002B3B86">
      <w:pPr>
        <w:jc w:val="both"/>
        <w:rPr>
          <w:lang w:val="en-US"/>
        </w:rPr>
      </w:pPr>
      <w:r>
        <w:rPr>
          <w:lang w:val="en-US"/>
        </w:rPr>
        <w:t xml:space="preserve">Each rock would have to be sent through the graphics pipeline individually, eventually ending up in the </w:t>
      </w:r>
      <w:proofErr w:type="spellStart"/>
      <w:r>
        <w:rPr>
          <w:lang w:val="en-US"/>
        </w:rPr>
        <w:t>colour</w:t>
      </w:r>
      <w:proofErr w:type="spellEnd"/>
      <w:r>
        <w:rPr>
          <w:lang w:val="en-US"/>
        </w:rPr>
        <w:t xml:space="preserve"> buffer. After all rocks had been drawn to the </w:t>
      </w:r>
      <w:proofErr w:type="spellStart"/>
      <w:r>
        <w:rPr>
          <w:lang w:val="en-US"/>
        </w:rPr>
        <w:t>colour</w:t>
      </w:r>
      <w:proofErr w:type="spellEnd"/>
      <w:r>
        <w:rPr>
          <w:lang w:val="en-US"/>
        </w:rPr>
        <w:t xml:space="preserve"> buffer one by one</w:t>
      </w:r>
      <w:r w:rsidR="00B53CA8">
        <w:rPr>
          <w:lang w:val="en-US"/>
        </w:rPr>
        <w:t>, the frame buffer w</w:t>
      </w:r>
      <w:r>
        <w:rPr>
          <w:lang w:val="en-US"/>
        </w:rPr>
        <w:t xml:space="preserve">ould be updated. </w:t>
      </w:r>
    </w:p>
    <w:p w:rsidR="00B53CA8" w:rsidRDefault="00B53CA8" w:rsidP="002B3B86">
      <w:pPr>
        <w:jc w:val="both"/>
        <w:rPr>
          <w:lang w:val="en-US"/>
        </w:rPr>
      </w:pPr>
    </w:p>
    <w:p w:rsidR="00027AB6" w:rsidRDefault="00027AB6" w:rsidP="002B3B86">
      <w:pPr>
        <w:jc w:val="both"/>
        <w:rPr>
          <w:lang w:val="en-US"/>
        </w:rPr>
      </w:pPr>
      <w:r>
        <w:rPr>
          <w:lang w:val="en-US"/>
        </w:rPr>
        <w:t xml:space="preserve">A much more efficient </w:t>
      </w:r>
      <w:r w:rsidR="009979C2">
        <w:rPr>
          <w:lang w:val="en-US"/>
        </w:rPr>
        <w:t>method</w:t>
      </w:r>
      <w:r>
        <w:rPr>
          <w:lang w:val="en-US"/>
        </w:rPr>
        <w:t xml:space="preserve"> is to pass </w:t>
      </w:r>
      <w:r w:rsidR="00276AD3">
        <w:rPr>
          <w:lang w:val="en-US"/>
        </w:rPr>
        <w:t xml:space="preserve">the GPU all of our data at once, then </w:t>
      </w:r>
      <w:r>
        <w:rPr>
          <w:lang w:val="en-US"/>
        </w:rPr>
        <w:t>just issue a single draw call.</w:t>
      </w:r>
      <w:r w:rsidR="00B53CA8">
        <w:rPr>
          <w:lang w:val="en-US"/>
        </w:rPr>
        <w:t xml:space="preserve"> This single instanced draw call tells the GPU to render the object multiple times. We no longer have to keep issuing separate draw calls for every new rock we want to render. </w:t>
      </w:r>
    </w:p>
    <w:p w:rsidR="00027AB6" w:rsidRDefault="00027AB6" w:rsidP="002B3B86">
      <w:pPr>
        <w:jc w:val="both"/>
        <w:rPr>
          <w:lang w:val="en-US"/>
        </w:rPr>
      </w:pPr>
    </w:p>
    <w:p w:rsidR="00027AB6" w:rsidRDefault="002B0A11" w:rsidP="002B3B86">
      <w:pPr>
        <w:jc w:val="both"/>
        <w:rPr>
          <w:lang w:val="en-US"/>
        </w:rPr>
      </w:pPr>
      <w:r>
        <w:rPr>
          <w:lang w:val="en-US"/>
        </w:rPr>
        <w:t xml:space="preserve">This is done by passing the GPU </w:t>
      </w:r>
      <w:r w:rsidR="009979C2">
        <w:rPr>
          <w:lang w:val="en-US"/>
        </w:rPr>
        <w:t>a</w:t>
      </w:r>
      <w:r>
        <w:rPr>
          <w:lang w:val="en-US"/>
        </w:rPr>
        <w:t xml:space="preserve"> set of rock vertices and</w:t>
      </w:r>
      <w:r w:rsidR="00AB6791">
        <w:rPr>
          <w:lang w:val="en-US"/>
        </w:rPr>
        <w:t xml:space="preserve"> </w:t>
      </w:r>
      <w:r w:rsidR="002F32EF">
        <w:rPr>
          <w:lang w:val="en-US"/>
        </w:rPr>
        <w:t>a set of translation matrices</w:t>
      </w:r>
      <w:r>
        <w:rPr>
          <w:lang w:val="en-US"/>
        </w:rPr>
        <w:t xml:space="preserve"> to apply</w:t>
      </w:r>
      <w:r w:rsidR="00AB6791">
        <w:rPr>
          <w:lang w:val="en-US"/>
        </w:rPr>
        <w:t xml:space="preserve"> to instance</w:t>
      </w:r>
      <w:r w:rsidR="002F32EF">
        <w:rPr>
          <w:lang w:val="en-US"/>
        </w:rPr>
        <w:t>s</w:t>
      </w:r>
      <w:r w:rsidR="00AB6791">
        <w:rPr>
          <w:lang w:val="en-US"/>
        </w:rPr>
        <w:t xml:space="preserve"> of the rock. We </w:t>
      </w:r>
      <w:r w:rsidR="00276AD3">
        <w:rPr>
          <w:lang w:val="en-US"/>
        </w:rPr>
        <w:t>cannot</w:t>
      </w:r>
      <w:r w:rsidR="00AB6791">
        <w:rPr>
          <w:lang w:val="en-US"/>
        </w:rPr>
        <w:t xml:space="preserve"> just pass one set of rock vertices and </w:t>
      </w:r>
      <w:r w:rsidR="002F32EF">
        <w:rPr>
          <w:lang w:val="en-US"/>
        </w:rPr>
        <w:t xml:space="preserve">have </w:t>
      </w:r>
      <w:r w:rsidR="00AB6791">
        <w:rPr>
          <w:lang w:val="en-US"/>
        </w:rPr>
        <w:t xml:space="preserve">the GPU magically draw </w:t>
      </w:r>
      <w:r w:rsidR="009979C2">
        <w:rPr>
          <w:lang w:val="en-US"/>
        </w:rPr>
        <w:t>them</w:t>
      </w:r>
      <w:r w:rsidR="00AB6791">
        <w:rPr>
          <w:lang w:val="en-US"/>
        </w:rPr>
        <w:t xml:space="preserve"> in different places. So we need to build full transforms matrices to send to the GPU as well. </w:t>
      </w:r>
      <w:r w:rsidR="00812A5A">
        <w:rPr>
          <w:lang w:val="en-US"/>
        </w:rPr>
        <w:t>The GPU</w:t>
      </w:r>
      <w:r w:rsidR="00AB6791">
        <w:rPr>
          <w:lang w:val="en-US"/>
        </w:rPr>
        <w:t xml:space="preserve"> will apply these matrices to the </w:t>
      </w:r>
      <w:r w:rsidR="00A9076D">
        <w:rPr>
          <w:lang w:val="en-US"/>
        </w:rPr>
        <w:t xml:space="preserve">one </w:t>
      </w:r>
      <w:r w:rsidR="00AB6791">
        <w:rPr>
          <w:lang w:val="en-US"/>
        </w:rPr>
        <w:t xml:space="preserve">set of rock vertices </w:t>
      </w:r>
      <w:r w:rsidR="00812A5A">
        <w:rPr>
          <w:lang w:val="en-US"/>
        </w:rPr>
        <w:t xml:space="preserve">and then draw the </w:t>
      </w:r>
      <w:r w:rsidR="00276AD3">
        <w:rPr>
          <w:lang w:val="en-US"/>
        </w:rPr>
        <w:t xml:space="preserve">rock </w:t>
      </w:r>
      <w:r w:rsidR="00812A5A">
        <w:rPr>
          <w:lang w:val="en-US"/>
        </w:rPr>
        <w:t>vertices in their translated positions</w:t>
      </w:r>
      <w:r w:rsidR="00AB6791">
        <w:rPr>
          <w:lang w:val="en-US"/>
        </w:rPr>
        <w:t xml:space="preserve">. </w:t>
      </w:r>
    </w:p>
    <w:p w:rsidR="002B0A11" w:rsidRDefault="002B0A11" w:rsidP="002B3B86">
      <w:pPr>
        <w:jc w:val="both"/>
        <w:rPr>
          <w:lang w:val="en-US"/>
        </w:rPr>
      </w:pPr>
    </w:p>
    <w:p w:rsidR="000A2002" w:rsidRDefault="000A2002" w:rsidP="002B3B86">
      <w:pPr>
        <w:jc w:val="both"/>
        <w:rPr>
          <w:lang w:val="en-US"/>
        </w:rPr>
      </w:pPr>
      <w:r>
        <w:rPr>
          <w:lang w:val="en-US"/>
        </w:rPr>
        <w:t xml:space="preserve">We need to send these full transforms matrices into the vertex </w:t>
      </w:r>
      <w:proofErr w:type="spellStart"/>
      <w:r>
        <w:rPr>
          <w:lang w:val="en-US"/>
        </w:rPr>
        <w:t>shader</w:t>
      </w:r>
      <w:proofErr w:type="spellEnd"/>
      <w:r>
        <w:rPr>
          <w:lang w:val="en-US"/>
        </w:rPr>
        <w:t xml:space="preserve">. However there is no way to send a matrix4 attribute (varying per instance) into the </w:t>
      </w:r>
      <w:proofErr w:type="spellStart"/>
      <w:r>
        <w:rPr>
          <w:lang w:val="en-US"/>
        </w:rPr>
        <w:t>shader</w:t>
      </w:r>
      <w:proofErr w:type="spellEnd"/>
      <w:r>
        <w:rPr>
          <w:lang w:val="en-US"/>
        </w:rPr>
        <w:t>. We can only send in a uniform matrix4 (</w:t>
      </w:r>
      <w:r w:rsidR="009979C2">
        <w:rPr>
          <w:lang w:val="en-US"/>
        </w:rPr>
        <w:t xml:space="preserve">the </w:t>
      </w:r>
      <w:r>
        <w:rPr>
          <w:lang w:val="en-US"/>
        </w:rPr>
        <w:t xml:space="preserve">same over the entire draw call). We </w:t>
      </w:r>
      <w:r w:rsidR="00276AD3">
        <w:rPr>
          <w:lang w:val="en-US"/>
        </w:rPr>
        <w:t>cannot</w:t>
      </w:r>
      <w:r>
        <w:rPr>
          <w:lang w:val="en-US"/>
        </w:rPr>
        <w:t xml:space="preserve"> use a uniform matrix4 because we need the translations to be different for each rock. So instead, we have to send each column of the matrix individually and then build the matrix in the vertex </w:t>
      </w:r>
      <w:proofErr w:type="spellStart"/>
      <w:r>
        <w:rPr>
          <w:lang w:val="en-US"/>
        </w:rPr>
        <w:t>shader</w:t>
      </w:r>
      <w:proofErr w:type="spellEnd"/>
      <w:r>
        <w:rPr>
          <w:lang w:val="en-US"/>
        </w:rPr>
        <w:t xml:space="preserve">. We are allowed to send in a vec4 attribute, but not a matrix4 attribute. A matrix4 is simply composed of 4 vec4s. </w:t>
      </w:r>
    </w:p>
    <w:p w:rsidR="000A2002" w:rsidRDefault="000A2002" w:rsidP="002B3B86">
      <w:pPr>
        <w:jc w:val="both"/>
        <w:rPr>
          <w:lang w:val="en-US"/>
        </w:rPr>
      </w:pPr>
    </w:p>
    <w:p w:rsidR="000A2002" w:rsidRDefault="000A2002" w:rsidP="002B3B86">
      <w:pPr>
        <w:jc w:val="both"/>
        <w:rPr>
          <w:lang w:val="en-US"/>
        </w:rPr>
      </w:pPr>
      <w:r>
        <w:rPr>
          <w:lang w:val="en-US"/>
        </w:rPr>
        <w:t xml:space="preserve">In the </w:t>
      </w:r>
      <w:proofErr w:type="spellStart"/>
      <w:r>
        <w:rPr>
          <w:lang w:val="en-US"/>
        </w:rPr>
        <w:t>rockGenerator</w:t>
      </w:r>
      <w:proofErr w:type="spellEnd"/>
      <w:r>
        <w:rPr>
          <w:lang w:val="en-US"/>
        </w:rPr>
        <w:t xml:space="preserve"> class, the </w:t>
      </w:r>
      <w:proofErr w:type="spellStart"/>
      <w:r>
        <w:rPr>
          <w:lang w:val="en-US"/>
        </w:rPr>
        <w:t>generateMatricesForTransformRow</w:t>
      </w:r>
      <w:proofErr w:type="spellEnd"/>
      <w:r>
        <w:rPr>
          <w:lang w:val="en-US"/>
        </w:rPr>
        <w:t xml:space="preserve"> functions create each column of the full transforms matrix. </w:t>
      </w:r>
      <w:r w:rsidR="009979C2">
        <w:rPr>
          <w:lang w:val="en-US"/>
        </w:rPr>
        <w:t xml:space="preserve">So at setup time, we create thousands of these full transforms columns and send them onto the GPU. </w:t>
      </w:r>
      <w:r w:rsidR="002856B0">
        <w:rPr>
          <w:lang w:val="en-US"/>
        </w:rPr>
        <w:t>At render time</w:t>
      </w:r>
      <w:r w:rsidR="00AF48CE">
        <w:rPr>
          <w:lang w:val="en-US"/>
        </w:rPr>
        <w:t>,</w:t>
      </w:r>
      <w:r w:rsidR="002856B0">
        <w:rPr>
          <w:lang w:val="en-US"/>
        </w:rPr>
        <w:t xml:space="preserve"> we have to bind these full transforms columns and finally issue the instanced draw call.</w:t>
      </w:r>
    </w:p>
    <w:p w:rsidR="00AB6791" w:rsidRDefault="00AB6791" w:rsidP="002B3B86">
      <w:pPr>
        <w:jc w:val="both"/>
        <w:rPr>
          <w:lang w:val="en-US"/>
        </w:rPr>
      </w:pPr>
    </w:p>
    <w:p w:rsidR="00AB6791" w:rsidRDefault="00AB6791" w:rsidP="002B3B86">
      <w:pPr>
        <w:jc w:val="both"/>
        <w:rPr>
          <w:lang w:val="en-US"/>
        </w:rPr>
      </w:pPr>
      <w:r>
        <w:rPr>
          <w:lang w:val="en-US"/>
        </w:rPr>
        <w:t>The rock rendering code actually uses 9 draw calls as if you remember</w:t>
      </w:r>
      <w:r w:rsidR="00276AD3">
        <w:rPr>
          <w:lang w:val="en-US"/>
        </w:rPr>
        <w:t>,</w:t>
      </w:r>
      <w:r>
        <w:rPr>
          <w:lang w:val="en-US"/>
        </w:rPr>
        <w:t xml:space="preserve"> we render 9 terrain quadrants</w:t>
      </w:r>
      <w:r w:rsidR="009979C2">
        <w:rPr>
          <w:lang w:val="en-US"/>
        </w:rPr>
        <w:t>. Each</w:t>
      </w:r>
      <w:r>
        <w:rPr>
          <w:lang w:val="en-US"/>
        </w:rPr>
        <w:t xml:space="preserve"> quadrant has its own set of rocks. This was just a fast easy way of doing it and </w:t>
      </w:r>
      <w:r w:rsidR="00276AD3">
        <w:rPr>
          <w:lang w:val="en-US"/>
        </w:rPr>
        <w:t xml:space="preserve">this </w:t>
      </w:r>
      <w:r>
        <w:rPr>
          <w:lang w:val="en-US"/>
        </w:rPr>
        <w:t>could definitely be cut down to 1 draw call in the future. Anyway, 9 instanced draw calls are</w:t>
      </w:r>
      <w:r w:rsidR="009979C2">
        <w:rPr>
          <w:lang w:val="en-US"/>
        </w:rPr>
        <w:t xml:space="preserve"> much</w:t>
      </w:r>
      <w:r>
        <w:rPr>
          <w:lang w:val="en-US"/>
        </w:rPr>
        <w:t xml:space="preserve"> better than 5000 regular draw calls.  </w:t>
      </w:r>
    </w:p>
    <w:p w:rsidR="00AB6791" w:rsidRDefault="00AB6791" w:rsidP="002B3B86">
      <w:pPr>
        <w:jc w:val="both"/>
        <w:rPr>
          <w:lang w:val="en-US"/>
        </w:rPr>
      </w:pPr>
    </w:p>
    <w:p w:rsidR="002856B0" w:rsidRDefault="002856B0" w:rsidP="002B3B86">
      <w:pPr>
        <w:jc w:val="both"/>
        <w:rPr>
          <w:lang w:val="en-US"/>
        </w:rPr>
      </w:pPr>
      <w:r>
        <w:rPr>
          <w:lang w:val="en-US"/>
        </w:rPr>
        <w:t>After the draw call has been issued</w:t>
      </w:r>
      <w:r w:rsidR="009979C2">
        <w:rPr>
          <w:lang w:val="en-US"/>
        </w:rPr>
        <w:t>,</w:t>
      </w:r>
      <w:r>
        <w:rPr>
          <w:lang w:val="en-US"/>
        </w:rPr>
        <w:t xml:space="preserve"> the vertex </w:t>
      </w:r>
      <w:proofErr w:type="spellStart"/>
      <w:r>
        <w:rPr>
          <w:lang w:val="en-US"/>
        </w:rPr>
        <w:t>shader</w:t>
      </w:r>
      <w:proofErr w:type="spellEnd"/>
      <w:r>
        <w:rPr>
          <w:lang w:val="en-US"/>
        </w:rPr>
        <w:t xml:space="preserve"> constructs the matrix</w:t>
      </w:r>
      <w:r w:rsidR="00A9076D">
        <w:rPr>
          <w:lang w:val="en-US"/>
        </w:rPr>
        <w:t xml:space="preserve"> from</w:t>
      </w:r>
      <w:r>
        <w:rPr>
          <w:lang w:val="en-US"/>
        </w:rPr>
        <w:t xml:space="preserve"> the 4 columns we passed in. The 4 columns get passed to the </w:t>
      </w:r>
      <w:proofErr w:type="spellStart"/>
      <w:r>
        <w:rPr>
          <w:lang w:val="en-US"/>
        </w:rPr>
        <w:t>instanceMatrixRow</w:t>
      </w:r>
      <w:proofErr w:type="spellEnd"/>
      <w:r>
        <w:rPr>
          <w:lang w:val="en-US"/>
        </w:rPr>
        <w:t xml:space="preserve"> variables defined below. The row/column variable names are confusing</w:t>
      </w:r>
      <w:r w:rsidR="009979C2">
        <w:rPr>
          <w:lang w:val="en-US"/>
        </w:rPr>
        <w:t xml:space="preserve"> here</w:t>
      </w:r>
      <w:r>
        <w:rPr>
          <w:lang w:val="en-US"/>
        </w:rPr>
        <w:t xml:space="preserve">, GLSL actually uses a different row/column </w:t>
      </w:r>
      <w:r w:rsidR="00276AD3">
        <w:rPr>
          <w:lang w:val="en-US"/>
        </w:rPr>
        <w:t xml:space="preserve">matrix </w:t>
      </w:r>
      <w:r>
        <w:rPr>
          <w:lang w:val="en-US"/>
        </w:rPr>
        <w:t>order than used in the JavaScript code.</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858C93"/>
          <w:sz w:val="20"/>
          <w:szCs w:val="20"/>
          <w:bdr w:val="none" w:sz="0" w:space="0" w:color="auto" w:frame="1"/>
          <w:shd w:val="clear" w:color="auto" w:fill="EFF0F1"/>
          <w:lang w:eastAsia="en-GB"/>
        </w:rPr>
        <w:t>// Instancing</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uniform</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bool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useInstancing</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instanceMatrixRow0;'</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instanceMatrixRow1;'</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instanceMatrixRow2;'</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instanceMatrixRow3;'</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DF39A1" w:rsidRDefault="002856B0" w:rsidP="002B3B86">
      <w:pPr>
        <w:jc w:val="both"/>
        <w:rPr>
          <w:lang w:val="en-US"/>
        </w:rPr>
      </w:pPr>
      <w:r>
        <w:rPr>
          <w:lang w:val="en-US"/>
        </w:rPr>
        <w:t xml:space="preserve">We then construct the final matrix4 from these 4 </w:t>
      </w:r>
      <w:r w:rsidR="00A9076D">
        <w:rPr>
          <w:lang w:val="en-US"/>
        </w:rPr>
        <w:t xml:space="preserve">attribute </w:t>
      </w:r>
      <w:r>
        <w:rPr>
          <w:lang w:val="en-US"/>
        </w:rPr>
        <w:t xml:space="preserve">vec4s we passed in. </w:t>
      </w:r>
    </w:p>
    <w:p w:rsidR="002856B0" w:rsidRDefault="002856B0" w:rsidP="002B3B86">
      <w:pPr>
        <w:jc w:val="both"/>
        <w:rPr>
          <w:lang w:val="en-US"/>
        </w:rPr>
      </w:pP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mat4(</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instanceMatrixRow0,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instanceMatrixRow1,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instanceMatrixRow2,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instanceMatrixRow3</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2856B0" w:rsidRDefault="002856B0" w:rsidP="002B3B86">
      <w:pPr>
        <w:jc w:val="both"/>
        <w:rPr>
          <w:lang w:val="en-US"/>
        </w:rPr>
      </w:pPr>
      <w:r>
        <w:rPr>
          <w:lang w:val="en-US"/>
        </w:rPr>
        <w:t xml:space="preserve">This final matrix is then applied to the world position of the rock </w:t>
      </w:r>
      <w:r w:rsidR="00276AD3">
        <w:rPr>
          <w:lang w:val="en-US"/>
        </w:rPr>
        <w:t>instance</w:t>
      </w:r>
      <w:r>
        <w:rPr>
          <w:lang w:val="en-US"/>
        </w:rPr>
        <w:t>.</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vec4</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worldPostion</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model * vec4(position, 1.0) *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 xml:space="preserve">, </w:t>
      </w:r>
    </w:p>
    <w:p w:rsidR="002856B0" w:rsidRDefault="002856B0" w:rsidP="002B3B86">
      <w:pPr>
        <w:jc w:val="both"/>
        <w:rPr>
          <w:lang w:val="en-US"/>
        </w:rPr>
      </w:pPr>
    </w:p>
    <w:p w:rsidR="002856B0" w:rsidRDefault="00AF48CE" w:rsidP="002B3B86">
      <w:pPr>
        <w:jc w:val="both"/>
        <w:rPr>
          <w:lang w:val="en-US"/>
        </w:rPr>
      </w:pPr>
      <w:r>
        <w:rPr>
          <w:lang w:val="en-US"/>
        </w:rPr>
        <w:t xml:space="preserve">The vertex </w:t>
      </w:r>
      <w:proofErr w:type="spellStart"/>
      <w:r>
        <w:rPr>
          <w:lang w:val="en-US"/>
        </w:rPr>
        <w:t>shader</w:t>
      </w:r>
      <w:proofErr w:type="spellEnd"/>
      <w:r>
        <w:rPr>
          <w:lang w:val="en-US"/>
        </w:rPr>
        <w:t xml:space="preserve"> applies all of the matrices we sent to it</w:t>
      </w:r>
      <w:r w:rsidR="00AC18EC">
        <w:rPr>
          <w:lang w:val="en-US"/>
        </w:rPr>
        <w:t>,</w:t>
      </w:r>
      <w:r>
        <w:rPr>
          <w:lang w:val="en-US"/>
        </w:rPr>
        <w:t xml:space="preserve"> to as ma</w:t>
      </w:r>
      <w:r w:rsidR="00B33A2B">
        <w:rPr>
          <w:lang w:val="en-US"/>
        </w:rPr>
        <w:t xml:space="preserve">ny rocks we told </w:t>
      </w:r>
      <w:proofErr w:type="spellStart"/>
      <w:r w:rsidR="00B33A2B">
        <w:rPr>
          <w:lang w:val="en-US"/>
        </w:rPr>
        <w:t>WebGL</w:t>
      </w:r>
      <w:proofErr w:type="spellEnd"/>
      <w:r w:rsidR="00B33A2B">
        <w:rPr>
          <w:lang w:val="en-US"/>
        </w:rPr>
        <w:t xml:space="preserve"> to draw.</w:t>
      </w:r>
      <w:r w:rsidR="00AC18EC">
        <w:rPr>
          <w:lang w:val="en-US"/>
        </w:rPr>
        <w:t xml:space="preserve"> </w:t>
      </w:r>
      <w:r w:rsidR="002856B0">
        <w:rPr>
          <w:lang w:val="en-US"/>
        </w:rPr>
        <w:t xml:space="preserve">The below image shows the rock instancing processing/rendering 200,000 rocks at 20 FPS. The reason why it can render so many rocks is firstly due to the instancing described above, but also due to the very low vertex count of the rock model used.  </w:t>
      </w:r>
    </w:p>
    <w:p w:rsidR="002856B0" w:rsidRDefault="002856B0" w:rsidP="002B3B86">
      <w:pPr>
        <w:jc w:val="both"/>
        <w:rPr>
          <w:lang w:val="en-US"/>
        </w:rPr>
      </w:pPr>
    </w:p>
    <w:p w:rsidR="002856B0" w:rsidRDefault="0097125C" w:rsidP="002B3B86">
      <w:pPr>
        <w:jc w:val="both"/>
        <w:rPr>
          <w:lang w:val="en-US"/>
        </w:rPr>
      </w:pPr>
      <w:r>
        <w:rPr>
          <w:noProof/>
        </w:rPr>
        <w:pict>
          <v:shape id="_x0000_s1094" type="#_x0000_t75" style="position:absolute;left:0;text-align:left;margin-left:16.6pt;margin-top:15.7pt;width:398.35pt;height:221.4pt;z-index:-251501568" wrapcoords="-39 0 -39 21515 21600 21515 21600 0 -39 0">
            <v:imagedata r:id="rId46" o:title="200k_rocks_20fps" cropright="11694f"/>
            <w10:wrap type="tight"/>
          </v:shape>
        </w:pict>
      </w:r>
    </w:p>
    <w:p w:rsidR="000B2CE6" w:rsidRPr="000B2CE6" w:rsidRDefault="00D3307E" w:rsidP="000B2CE6">
      <w:pPr>
        <w:rPr>
          <w:rFonts w:asciiTheme="majorHAnsi" w:hAnsiTheme="majorHAnsi"/>
          <w:b/>
          <w:sz w:val="26"/>
          <w:szCs w:val="26"/>
        </w:rPr>
      </w:pPr>
      <w:r>
        <w:rPr>
          <w:rFonts w:asciiTheme="majorHAnsi" w:hAnsiTheme="majorHAnsi"/>
          <w:b/>
          <w:sz w:val="26"/>
          <w:szCs w:val="26"/>
        </w:rPr>
        <w:t>3.8</w:t>
      </w:r>
      <w:r w:rsidR="000B2CE6">
        <w:rPr>
          <w:rFonts w:asciiTheme="majorHAnsi" w:hAnsiTheme="majorHAnsi"/>
          <w:b/>
          <w:sz w:val="26"/>
          <w:szCs w:val="26"/>
        </w:rPr>
        <w:t>.    Skybox</w:t>
      </w:r>
    </w:p>
    <w:p w:rsidR="001804D5" w:rsidRDefault="001804D5" w:rsidP="001D1633"/>
    <w:p w:rsidR="0066503C" w:rsidRDefault="0066503C" w:rsidP="001D1633">
      <w:r>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r w:rsidR="00276AD3">
        <w:t>program</w:t>
      </w:r>
      <w:r w:rsidR="0031363E">
        <w:t xml:space="preserve"> is selected as the program to use. We then render the skybox and switch back to the </w:t>
      </w:r>
      <w:proofErr w:type="spellStart"/>
      <w:r w:rsidR="0031363E">
        <w:t>MainProgram</w:t>
      </w:r>
      <w:proofErr w:type="spellEnd"/>
      <w:r w:rsidR="0031363E">
        <w:t xml:space="preserve"> </w:t>
      </w:r>
      <w:r w:rsidR="00AD7B14">
        <w:t>afterwards</w:t>
      </w:r>
      <w:r w:rsidR="0031363E">
        <w:t xml:space="preserve">. </w:t>
      </w:r>
    </w:p>
    <w:p w:rsidR="0066503C" w:rsidRDefault="0066503C" w:rsidP="001D1633"/>
    <w:p w:rsidR="0031363E" w:rsidRDefault="0031363E" w:rsidP="001D1633">
      <w:r>
        <w:t xml:space="preserve">A skybox, as its name suggests, is just a box. The box has textured sides and is placed on the outside of the world. The skybox always stays at the edges of the world, so the user can never reach it. </w:t>
      </w:r>
    </w:p>
    <w:p w:rsidR="0031363E" w:rsidRDefault="0031363E" w:rsidP="001D1633"/>
    <w:p w:rsidR="000700BF" w:rsidRDefault="00AB7CE8" w:rsidP="001D1633">
      <w:r>
        <w:t>To texture this skybox</w:t>
      </w:r>
      <w:r w:rsidR="00B33A2B">
        <w:t xml:space="preserve"> cube, we</w:t>
      </w:r>
      <w:r w:rsidR="0031363E">
        <w:t xml:space="preserve"> would just map images to each side of the cube individually</w:t>
      </w:r>
      <w:r w:rsidR="00B33A2B">
        <w:t>.</w:t>
      </w:r>
      <w:r w:rsidR="0031363E">
        <w:t xml:space="preserve"> However there is a better approach and tha</w:t>
      </w:r>
      <w:r w:rsidR="00AD7B14">
        <w:t>t is by</w:t>
      </w:r>
      <w:r w:rsidR="0031363E">
        <w:t xml:space="preserve"> using a </w:t>
      </w:r>
      <w:proofErr w:type="spellStart"/>
      <w:r w:rsidR="0031363E">
        <w:t>CubeMap</w:t>
      </w:r>
      <w:proofErr w:type="spellEnd"/>
      <w:r w:rsidR="0031363E">
        <w:t xml:space="preserve"> texture. This singular texture is composed of 6 other textures, representing all</w:t>
      </w:r>
      <w:r w:rsidR="00B33A2B">
        <w:t xml:space="preserve"> the</w:t>
      </w:r>
      <w:r w:rsidR="0031363E">
        <w:t xml:space="preserve"> sides of the cube. </w:t>
      </w:r>
      <w:r w:rsidR="000B2A49">
        <w:t>Now instead of binding one side of the cubes texture</w:t>
      </w:r>
      <w:r w:rsidR="00B33A2B">
        <w:t>s</w:t>
      </w:r>
      <w:r w:rsidR="000B2A49">
        <w:t xml:space="preserve">, then </w:t>
      </w:r>
      <w:r w:rsidR="000B2A49">
        <w:lastRenderedPageBreak/>
        <w:t xml:space="preserve">rendering that side and repeating 5 times. We can </w:t>
      </w:r>
      <w:r>
        <w:t xml:space="preserve">instead </w:t>
      </w:r>
      <w:r w:rsidR="000B2A49">
        <w:t xml:space="preserve">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w:t>
      </w:r>
      <w:proofErr w:type="spellStart"/>
      <w:r>
        <w:t>shader</w:t>
      </w:r>
      <w:proofErr w:type="spellEnd"/>
      <w:r>
        <w:t xml:space="preserve"> simply sets the position of the skybox in the world. The fragment </w:t>
      </w:r>
      <w:proofErr w:type="spellStart"/>
      <w:r>
        <w:t>shader</w:t>
      </w:r>
      <w:proofErr w:type="spellEnd"/>
      <w:r>
        <w:t xml:space="preserve"> samples the 2 cube map textures</w:t>
      </w:r>
      <w:r w:rsidR="00B33A2B">
        <w:t xml:space="preserve"> (day and night)</w:t>
      </w:r>
      <w:r>
        <w:t xml:space="preserve">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w:t>
      </w:r>
      <w:r w:rsidR="0036478D">
        <w:t>the value of it</w:t>
      </w:r>
      <w:r>
        <w:t xml:space="preserve">. </w:t>
      </w:r>
      <w:r w:rsidR="00C72B29">
        <w:t>For example</w:t>
      </w:r>
      <w:r w:rsidR="00AB7CE8">
        <w:t>,</w:t>
      </w:r>
      <w:r w:rsidR="00C72B29">
        <w:t xml:space="preserve"> i</w:t>
      </w:r>
      <w:r>
        <w:t xml:space="preserve">f </w:t>
      </w:r>
      <w:r w:rsidR="00AB7CE8">
        <w:t>it is</w:t>
      </w:r>
      <w:r>
        <w:t xml:space="preserve">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rsidR="00B33A2B">
        <w:t xml:space="preserve">. The </w:t>
      </w:r>
      <w:proofErr w:type="spellStart"/>
      <w:r w:rsidR="00B33A2B">
        <w:t>blendFactor</w:t>
      </w:r>
      <w:proofErr w:type="spellEnd"/>
      <w:r w:rsidR="00B33A2B">
        <w:t xml:space="preserve"> says how much to</w:t>
      </w:r>
      <w:r>
        <w:t xml:space="preserve"> mix the day and night skybox textures.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w:t>
      </w:r>
      <w:r w:rsidR="00AB7CE8">
        <w:t>does not</w:t>
      </w:r>
      <w:r>
        <w:t xml:space="preserve"> make sense for the water to have </w:t>
      </w:r>
      <w:r w:rsidR="00AB7CE8">
        <w:t xml:space="preserve">specular </w:t>
      </w:r>
      <w:r>
        <w:t>highlights when there is no sun. The fog colour and map boundaries also change based on the time of day.</w:t>
      </w:r>
    </w:p>
    <w:p w:rsidR="000B2CE6" w:rsidRDefault="000B2CE6" w:rsidP="001D1633"/>
    <w:p w:rsidR="000B2CE6" w:rsidRPr="000B2CE6" w:rsidRDefault="00D3307E" w:rsidP="000B2CE6">
      <w:pPr>
        <w:rPr>
          <w:rFonts w:asciiTheme="majorHAnsi" w:hAnsiTheme="majorHAnsi"/>
          <w:b/>
          <w:sz w:val="26"/>
          <w:szCs w:val="26"/>
        </w:rPr>
      </w:pPr>
      <w:r>
        <w:rPr>
          <w:rFonts w:asciiTheme="majorHAnsi" w:hAnsiTheme="majorHAnsi"/>
          <w:b/>
          <w:sz w:val="26"/>
          <w:szCs w:val="26"/>
        </w:rPr>
        <w:t>3.9</w:t>
      </w:r>
      <w:r w:rsidR="000B2CE6">
        <w:rPr>
          <w:rFonts w:asciiTheme="majorHAnsi" w:hAnsiTheme="majorHAnsi"/>
          <w:b/>
          <w:sz w:val="26"/>
          <w:szCs w:val="26"/>
        </w:rPr>
        <w:t>.    Old Water</w:t>
      </w:r>
    </w:p>
    <w:p w:rsidR="003F0E43" w:rsidRDefault="003F0E43" w:rsidP="003F0E43"/>
    <w:p w:rsidR="003F0E43" w:rsidRDefault="003F0E43" w:rsidP="003F0E43">
      <w:r>
        <w:t xml:space="preserve">Water was added to the scene in sprint 1, however it was just a quick </w:t>
      </w:r>
      <w:r w:rsidR="00B33A2B">
        <w:t>spike solution</w:t>
      </w:r>
      <w:r>
        <w:t xml:space="preserve"> with no research of how to do it properly. A very similar method to the terrain generation was used to create it. </w:t>
      </w:r>
      <w:r w:rsidR="004D7650">
        <w:t xml:space="preserve">A grid of vertices was made, however instead of setting the heights of the vertices once, they were </w:t>
      </w:r>
      <w:r w:rsidR="00B33A2B">
        <w:t>changed</w:t>
      </w:r>
      <w:r w:rsidR="004D7650">
        <w:t xml:space="preserve"> every fram</w:t>
      </w:r>
      <w:r w:rsidR="00B33A2B">
        <w:t>e. The result was flowing water. H</w:t>
      </w:r>
      <w:r w:rsidR="004D7650">
        <w:t>owever</w:t>
      </w:r>
      <w:r w:rsidR="00AB7CE8">
        <w:t>,</w:t>
      </w:r>
      <w:r w:rsidR="004D7650">
        <w:t xml:space="preserve"> the movement </w:t>
      </w:r>
      <w:r w:rsidR="00B33A2B">
        <w:t xml:space="preserve">created by this </w:t>
      </w:r>
      <w:r w:rsidR="004D7650">
        <w:t xml:space="preserve">was awkward. </w:t>
      </w:r>
      <w:r w:rsidR="00B33A2B">
        <w:t>T</w:t>
      </w:r>
      <w:r w:rsidR="004D7650">
        <w:t xml:space="preserve">he vertices where relatively spread out </w:t>
      </w:r>
      <w:r w:rsidR="00AB7CE8">
        <w:t xml:space="preserve">so </w:t>
      </w:r>
      <w:r w:rsidR="004D7650">
        <w:t xml:space="preserve">you could see the different rows and columns in the water. This </w:t>
      </w:r>
      <w:r w:rsidR="00AB7CE8">
        <w:t>did not</w:t>
      </w:r>
      <w:r w:rsidR="004D7650">
        <w:t xml:space="preserve"> yield a realistic effect as you can see on the original water below:</w:t>
      </w:r>
    </w:p>
    <w:p w:rsidR="003F0E43" w:rsidRDefault="0097125C" w:rsidP="003F0E43">
      <w:r>
        <w:rPr>
          <w:noProof/>
        </w:rPr>
        <w:pict>
          <v:shape id="_x0000_s1063" type="#_x0000_t75" style="position:absolute;margin-left:235.1pt;margin-top:6.7pt;width:211pt;height:75.35pt;z-index:-251580416"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47" o:title="water"/>
            <w10:wrap type="tight"/>
          </v:shape>
        </w:pict>
      </w:r>
    </w:p>
    <w:p w:rsidR="004D7650" w:rsidRDefault="004D7650" w:rsidP="003F0E43">
      <w:r>
        <w:t>The worst thing about this water was that every single vertex was being updated on the CPU. The CPU is much worse than the GPU for manipulatin</w:t>
      </w:r>
      <w:r w:rsidR="00B33A2B">
        <w:t xml:space="preserve">g vertices as it </w:t>
      </w:r>
      <w:r w:rsidR="00AB7CE8">
        <w:t>is not very</w:t>
      </w:r>
      <w:r w:rsidR="00B33A2B">
        <w:t xml:space="preserve"> parallel. T</w:t>
      </w:r>
      <w:r>
        <w:t>herefore</w:t>
      </w:r>
      <w:r w:rsidR="00B33A2B">
        <w:t xml:space="preserve"> the CPU</w:t>
      </w:r>
      <w:r>
        <w:t xml:space="preserve"> takes longer to </w:t>
      </w:r>
      <w:r w:rsidR="0036478D">
        <w:t>manipulate</w:t>
      </w:r>
      <w:r>
        <w:t xml:space="preserve"> </w:t>
      </w:r>
      <w:r w:rsidR="00AB7CE8">
        <w:t>the vertices, resulting in fewer frames per second.</w:t>
      </w:r>
      <w:r>
        <w:t xml:space="preserve"> </w:t>
      </w:r>
    </w:p>
    <w:p w:rsidR="000B2CE6" w:rsidRDefault="000B2CE6" w:rsidP="003F0E43"/>
    <w:p w:rsidR="000B2CE6" w:rsidRPr="000B2CE6" w:rsidRDefault="00D3307E" w:rsidP="000B2CE6">
      <w:pPr>
        <w:rPr>
          <w:rFonts w:asciiTheme="majorHAnsi" w:hAnsiTheme="majorHAnsi"/>
          <w:b/>
          <w:sz w:val="26"/>
          <w:szCs w:val="26"/>
        </w:rPr>
      </w:pPr>
      <w:r>
        <w:rPr>
          <w:rFonts w:asciiTheme="majorHAnsi" w:hAnsiTheme="majorHAnsi"/>
          <w:b/>
          <w:sz w:val="26"/>
          <w:szCs w:val="26"/>
        </w:rPr>
        <w:t>3.10</w:t>
      </w:r>
      <w:r w:rsidR="000B2CE6">
        <w:rPr>
          <w:rFonts w:asciiTheme="majorHAnsi" w:hAnsiTheme="majorHAnsi"/>
          <w:b/>
          <w:sz w:val="26"/>
          <w:szCs w:val="26"/>
        </w:rPr>
        <w:t>.    New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the main features of the s</w:t>
      </w:r>
      <w:r w:rsidR="00AB7CE8">
        <w:t>cene where done (terrain, rocks and the</w:t>
      </w:r>
      <w:r>
        <w:t xml:space="preserve"> skybox), so the scene was ready for some realistic water. </w:t>
      </w:r>
      <w:r w:rsidR="00CE509B">
        <w:t xml:space="preserve">Knowledge </w:t>
      </w:r>
      <w:r w:rsidR="0036478D">
        <w:t xml:space="preserve">was </w:t>
      </w:r>
      <w:r w:rsidR="00CE509B">
        <w:t xml:space="preserve">gained </w:t>
      </w:r>
      <w:r w:rsidR="0036478D">
        <w:t>of how to</w:t>
      </w:r>
      <w:r w:rsidR="00CE509B">
        <w:t xml:space="preserve"> implement this water </w:t>
      </w:r>
      <w:r w:rsidR="00CE509B">
        <w:rPr>
          <w:color w:val="FF0000"/>
        </w:rPr>
        <w:t xml:space="preserve">from </w:t>
      </w:r>
      <w:proofErr w:type="spellStart"/>
      <w:r w:rsidR="00CE509B">
        <w:rPr>
          <w:color w:val="FF0000"/>
        </w:rPr>
        <w:t>ThinMatrixs</w:t>
      </w:r>
      <w:proofErr w:type="spellEnd"/>
      <w:r w:rsidR="00CE509B">
        <w:rPr>
          <w:color w:val="FF0000"/>
        </w:rPr>
        <w:t xml:space="preserve"> water </w:t>
      </w:r>
      <w:proofErr w:type="gramStart"/>
      <w:r w:rsidR="00CE509B">
        <w:rPr>
          <w:color w:val="FF0000"/>
        </w:rPr>
        <w:t>tutorials[</w:t>
      </w:r>
      <w:proofErr w:type="gramEnd"/>
      <w:r w:rsidR="00CE509B">
        <w:rPr>
          <w:color w:val="FF0000"/>
        </w:rPr>
        <w:t>]. H</w:t>
      </w:r>
      <w:r w:rsidRPr="004D7650">
        <w:rPr>
          <w:color w:val="FF0000"/>
        </w:rPr>
        <w:t xml:space="preserve">owever his project was implemented in Java and OpenGL. </w:t>
      </w:r>
      <w:r w:rsidR="00443031">
        <w:rPr>
          <w:color w:val="FF0000"/>
        </w:rPr>
        <w:t xml:space="preserve">These tutorials obviously had to be ported to </w:t>
      </w:r>
      <w:proofErr w:type="spellStart"/>
      <w:r w:rsidR="00443031">
        <w:rPr>
          <w:color w:val="FF0000"/>
        </w:rPr>
        <w:t>WebGL</w:t>
      </w:r>
      <w:proofErr w:type="spellEnd"/>
      <w:r w:rsidR="00443031">
        <w:rPr>
          <w:color w:val="FF0000"/>
        </w:rPr>
        <w:t xml:space="preserve"> and JavaScript, which was not an easy task.</w:t>
      </w:r>
      <w:r w:rsidR="00E82289">
        <w:rPr>
          <w:color w:val="FF0000"/>
        </w:rPr>
        <w:t xml:space="preserve"> This was mainly due to the syntax changes and the out of date GLSL version used by </w:t>
      </w:r>
      <w:proofErr w:type="spellStart"/>
      <w:r w:rsidR="00E82289">
        <w:rPr>
          <w:color w:val="FF0000"/>
        </w:rPr>
        <w:t>WebGL</w:t>
      </w:r>
      <w:proofErr w:type="spellEnd"/>
      <w:r w:rsidR="00E82289">
        <w:rPr>
          <w:color w:val="FF0000"/>
        </w:rPr>
        <w:t>.</w:t>
      </w:r>
    </w:p>
    <w:p w:rsidR="003F0E43" w:rsidRDefault="003F0E43" w:rsidP="003F0E43"/>
    <w:p w:rsidR="001760A2" w:rsidRDefault="001760A2" w:rsidP="003F0E43">
      <w:r>
        <w:t>The water in the scene is simply a flat square. Everything that is happen</w:t>
      </w:r>
      <w:r w:rsidR="00B33A2B">
        <w:t>ing is done via texture effects.</w:t>
      </w:r>
      <w:r>
        <w:t xml:space="preserve"> </w:t>
      </w:r>
      <w:r w:rsidR="00B33A2B">
        <w:t>T</w:t>
      </w:r>
      <w:r>
        <w:t xml:space="preserve">his instantly makes it much more efficient than the previous water as no vertex data is being changed. Like with the skybox, the water has its own </w:t>
      </w:r>
      <w:r>
        <w:lastRenderedPageBreak/>
        <w:t xml:space="preserve">set of </w:t>
      </w:r>
      <w:proofErr w:type="spellStart"/>
      <w:r>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w:t>
      </w:r>
      <w:r w:rsidR="00B33A2B">
        <w:t xml:space="preserve"> create these textures</w:t>
      </w:r>
      <w:r w:rsidR="00443031">
        <w:t>, we need to use frame buffer objects, or FBOs.</w:t>
      </w:r>
      <w:r w:rsidR="00B33A2B">
        <w:t xml:space="preserve"> </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w:t>
      </w:r>
      <w:r w:rsidR="00A52CCA">
        <w:t>, or frame buffers</w:t>
      </w:r>
      <w:r>
        <w:t>.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ll the</w:t>
      </w:r>
      <w:r w:rsidR="00AB7CE8">
        <w:t xml:space="preserve"> usual</w:t>
      </w:r>
      <w:r w:rsidR="005D7AA8">
        <w:t xml:space="preserve"> render </w:t>
      </w:r>
      <w:r w:rsidR="00A52CCA">
        <w:t>functions</w:t>
      </w:r>
      <w:r w:rsidR="005D7AA8">
        <w:t>. A texture and a frame buffer are essentially the same thing.</w:t>
      </w:r>
      <w:r w:rsidR="00B33A2B">
        <w:t xml:space="preserve"> The </w:t>
      </w:r>
      <w:proofErr w:type="spellStart"/>
      <w:r w:rsidR="00B33A2B">
        <w:t>WaterFrameBuffers</w:t>
      </w:r>
      <w:proofErr w:type="spellEnd"/>
      <w:r w:rsidR="00B33A2B">
        <w:t xml:space="preserve"> class creates these off screen reflection and refraction frame buffers that we render to.</w:t>
      </w:r>
    </w:p>
    <w:p w:rsidR="00443031" w:rsidRDefault="00443031" w:rsidP="003F0E43"/>
    <w:p w:rsidR="00AE22B2" w:rsidRDefault="00443031" w:rsidP="003F0E43">
      <w:r>
        <w:t>This means to create the water effect, we need to render the scene 3 times per</w:t>
      </w:r>
      <w:r w:rsidR="00A52CCA">
        <w:t xml:space="preserve"> </w:t>
      </w:r>
      <w:r w:rsidR="00B33A2B">
        <w:t>frame</w:t>
      </w:r>
      <w:r>
        <w:t xml:space="preserve">. We first render the scene to the reflection texture, then once more to the refraction texture and then finally to the screen. </w:t>
      </w:r>
      <w:r w:rsidR="00AB7CE8">
        <w:t>An</w:t>
      </w:r>
      <w:r w:rsidR="00204E87">
        <w:t xml:space="preserve"> important thing </w:t>
      </w:r>
      <w:r w:rsidR="00AB7CE8">
        <w:t>to note about the water</w:t>
      </w:r>
      <w:r w:rsidR="00204E87">
        <w:t xml:space="preserve"> is that it is not transparent. Everything below the water actual</w:t>
      </w:r>
      <w:r w:rsidR="0023583D">
        <w:t xml:space="preserve">ly gets rendered onto </w:t>
      </w:r>
      <w:r w:rsidR="00204E87">
        <w:t>the texture</w:t>
      </w:r>
      <w:r w:rsidR="00B33A2B">
        <w:t xml:space="preserve"> above</w:t>
      </w:r>
      <w:r w:rsidR="004C5B42">
        <w:t>.</w:t>
      </w:r>
    </w:p>
    <w:p w:rsidR="00AE22B2" w:rsidRPr="00AE22B2" w:rsidRDefault="0012007A" w:rsidP="00AE22B2">
      <w:pPr>
        <w:pStyle w:val="Heading2"/>
        <w:numPr>
          <w:ilvl w:val="0"/>
          <w:numId w:val="0"/>
        </w:numPr>
        <w:ind w:left="792" w:hanging="792"/>
        <w:rPr>
          <w:sz w:val="22"/>
        </w:rPr>
      </w:pPr>
      <w:r>
        <w:rPr>
          <w:sz w:val="22"/>
        </w:rPr>
        <w:t>3.1</w:t>
      </w:r>
      <w:r w:rsidR="00D3307E">
        <w:rPr>
          <w:sz w:val="22"/>
        </w:rPr>
        <w:t>0</w:t>
      </w:r>
      <w:r>
        <w:rPr>
          <w:sz w:val="22"/>
        </w:rPr>
        <w:t>.1</w:t>
      </w:r>
      <w:r w:rsidR="00AE22B2">
        <w:rPr>
          <w:sz w:val="22"/>
        </w:rPr>
        <w:t xml:space="preserve">. </w:t>
      </w:r>
      <w:r>
        <w:rPr>
          <w:sz w:val="22"/>
        </w:rPr>
        <w:t xml:space="preserve">  </w:t>
      </w:r>
      <w:r w:rsidR="00AE22B2">
        <w:rPr>
          <w:sz w:val="22"/>
        </w:rPr>
        <w:t>Rendering to a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w:t>
      </w:r>
      <w:r w:rsidR="00A52CCA">
        <w:t>ne being rendered to a texture. That</w:t>
      </w:r>
      <w:r>
        <w:t xml:space="preserve"> texture </w:t>
      </w:r>
      <w:r w:rsidR="00A52CCA">
        <w:t xml:space="preserve">is then </w:t>
      </w:r>
      <w:r>
        <w:t xml:space="preserve">being rendered onto a quad in the actual scene, slightly confusing. Ignore that fact that the texture is sideways, it </w:t>
      </w:r>
      <w:r w:rsidR="00AB7CE8">
        <w:t>does not</w:t>
      </w:r>
      <w:r>
        <w:t xml:space="preserve"> matter for now.</w:t>
      </w:r>
    </w:p>
    <w:p w:rsidR="0023583D" w:rsidRDefault="0023583D" w:rsidP="003F0E43"/>
    <w:p w:rsidR="0023583D" w:rsidRDefault="0097125C" w:rsidP="003F0E43">
      <w:r>
        <w:rPr>
          <w:noProof/>
        </w:rPr>
        <w:pict>
          <v:shape id="_x0000_s1064" type="#_x0000_t75" style="position:absolute;margin-left:43.35pt;margin-top:10.95pt;width:339.95pt;height:191.6pt;z-index:-251578368" wrapcoords="-39 0 -39 21516 21600 21516 21600 0 -39 0">
            <v:imagedata r:id="rId48"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w:t>
      </w:r>
      <w:r w:rsidR="00AB7CE8">
        <w:t>,</w:t>
      </w:r>
      <w:r>
        <w:t xml:space="preserve"> we clear the refraction texture as we want it to constantly update, not just be a snapshot of the waters refraction at one point. We set the size of the viewport, which says how much detail the texture will </w:t>
      </w:r>
      <w:r>
        <w:lastRenderedPageBreak/>
        <w:t>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r w:rsidR="00A52CCA">
        <w:rPr>
          <w:rStyle w:val="pun"/>
          <w:rFonts w:ascii="Consolas" w:hAnsi="Consolas"/>
          <w:color w:val="303336"/>
          <w:bdr w:val="none" w:sz="0" w:space="0" w:color="auto" w:frame="1"/>
          <w:shd w:val="clear" w:color="auto" w:fill="EFF0F1"/>
        </w:rPr>
        <w:t xml:space="preserve"> </w:t>
      </w:r>
      <w:r w:rsidR="00A52CCA">
        <w:rPr>
          <w:rStyle w:val="com"/>
          <w:rFonts w:ascii="Consolas" w:hAnsi="Consolas"/>
          <w:color w:val="858C93"/>
          <w:bdr w:val="none" w:sz="0" w:space="0" w:color="auto" w:frame="1"/>
          <w:shd w:val="clear" w:color="auto" w:fill="EFF0F1"/>
        </w:rPr>
        <w:t>// clear texture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E82289" w:rsidRDefault="00E82289" w:rsidP="003F0E43"/>
    <w:p w:rsidR="00E82289" w:rsidRDefault="00AB7CE8" w:rsidP="003F0E43">
      <w:r>
        <w:t>Later on in the render pass, we render this texture onto an object in the scene.</w:t>
      </w:r>
      <w:r w:rsidR="00E82289">
        <w:t xml:space="preserve"> To avoid an infinite paradox we </w:t>
      </w:r>
      <w:r>
        <w:t>do not</w:t>
      </w:r>
      <w:r w:rsidR="00E82289">
        <w:t xml:space="preserve"> want to render the water quad within the render passes </w:t>
      </w:r>
      <w:r w:rsidR="005D7AA8">
        <w:t>to</w:t>
      </w:r>
      <w:r w:rsidR="00E82289">
        <w:t xml:space="preserve"> the reflection and refraction textures. </w:t>
      </w:r>
      <w:r w:rsidR="005D7AA8">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t>
      </w:r>
      <w:r w:rsidR="00AB7CE8">
        <w:t>would not</w:t>
      </w:r>
      <w:r>
        <w:t xml:space="preserve"> line up with the world and it </w:t>
      </w:r>
      <w:r w:rsidR="00AB7CE8">
        <w:t>would not</w:t>
      </w:r>
      <w:r>
        <w:t xml:space="preserve"> look realistic. Instead</w:t>
      </w:r>
      <w:r w:rsidR="0098145A">
        <w:t>,</w:t>
      </w:r>
      <w:r>
        <w:t xml:space="preserve"> we need to render different parts of the scene </w:t>
      </w:r>
      <w:r w:rsidR="0098145A">
        <w:t xml:space="preserve">at different angles. This </w:t>
      </w:r>
      <w:r>
        <w:t>create</w:t>
      </w:r>
      <w:r w:rsidR="0098145A">
        <w:t>s</w:t>
      </w:r>
      <w:r>
        <w:t xml:space="preserve"> the</w:t>
      </w:r>
      <w:r w:rsidR="00A52CCA">
        <w:t xml:space="preserve"> reflection and refraction</w:t>
      </w:r>
      <w:r>
        <w:t xml:space="preserv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water’s surface. You can see this happening in </w:t>
      </w:r>
      <w:r w:rsidR="0098145A">
        <w:t>left quad in the image below.</w:t>
      </w:r>
      <w:r>
        <w:t xml:space="preserve"> Everything </w:t>
      </w:r>
      <w:r w:rsidR="00D5617C">
        <w:t>above</w:t>
      </w:r>
      <w:r>
        <w:t xml:space="preserve"> 0 </w:t>
      </w:r>
      <w:r w:rsidR="00A52CCA">
        <w:t xml:space="preserve">(the waters height) </w:t>
      </w:r>
      <w:r>
        <w:t xml:space="preserve">is being clipped off. </w:t>
      </w:r>
    </w:p>
    <w:p w:rsidR="00845310" w:rsidRDefault="00845310" w:rsidP="00845310"/>
    <w:p w:rsidR="00845310" w:rsidRDefault="00845310" w:rsidP="00845310">
      <w:r>
        <w:t>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w:t>
      </w:r>
      <w:r w:rsidR="0098145A">
        <w:t>dered to the quad on the right. O</w:t>
      </w:r>
      <w:r>
        <w:t>nly things above a height of 0 (</w:t>
      </w:r>
      <w:r w:rsidR="00A52CCA">
        <w:t xml:space="preserve">the </w:t>
      </w:r>
      <w:r>
        <w:t xml:space="preserve">water’s height) get rendered onto the texture. </w:t>
      </w:r>
    </w:p>
    <w:p w:rsidR="00845310" w:rsidRDefault="0097125C" w:rsidP="003F0E43">
      <w:r>
        <w:rPr>
          <w:noProof/>
        </w:rPr>
        <w:lastRenderedPageBreak/>
        <w:pict>
          <v:shape id="_x0000_s1065" type="#_x0000_t75" style="position:absolute;margin-left:.15pt;margin-top:5.85pt;width:414.45pt;height:179.7pt;z-index:-251576320" wrapcoords="-39 0 -39 21510 21600 21510 21600 0 -39 0">
            <v:imagedata r:id="rId49"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w:t>
      </w:r>
      <w:r w:rsidR="0098145A">
        <w:t>it is</w:t>
      </w:r>
      <w:r>
        <w:t xml:space="preserve"> a reflection. </w:t>
      </w:r>
      <w:r w:rsidR="00460B26">
        <w:t>We simply</w:t>
      </w:r>
      <w:r w:rsidR="00D5617C">
        <w:t xml:space="preserve"> need to</w:t>
      </w:r>
      <w:r w:rsidR="00460B26">
        <w:t xml:space="preserve"> inverse the Y</w:t>
      </w:r>
      <w:r w:rsidR="00D5617C">
        <w:t xml:space="preserve"> coordinates</w:t>
      </w:r>
      <w:r w:rsidR="00460B26">
        <w:t xml:space="preserve"> in the </w:t>
      </w:r>
      <w:proofErr w:type="spellStart"/>
      <w:r w:rsidR="00460B26">
        <w:t>shader</w:t>
      </w:r>
      <w:proofErr w:type="spellEnd"/>
      <w:r w:rsidR="00460B26">
        <w:t>. To find out what point on the reflection and refraction textures we should use</w:t>
      </w:r>
      <w:r w:rsidR="00897374">
        <w:t>,</w:t>
      </w:r>
      <w:r w:rsidR="00460B26">
        <w:t xml:space="preserve"> for the current water fragment, we can simply use the screen space coordinates of the water fragment. All we have to do is sample the reflection and refraction textures at this exact screen space coordinate. Again, this will only work if the reflection texture is flipped upside down like </w:t>
      </w:r>
      <w:r w:rsidR="00753F92">
        <w:t>it is</w:t>
      </w:r>
      <w:r w:rsidR="00460B26">
        <w:t xml:space="preserve"> meant to be. </w:t>
      </w:r>
    </w:p>
    <w:p w:rsidR="002B65D7" w:rsidRDefault="002B65D7" w:rsidP="003F0E43"/>
    <w:p w:rsidR="00395BB1" w:rsidRDefault="0097125C" w:rsidP="003F0E43">
      <w:pPr>
        <w:rPr>
          <w:color w:val="FF0000"/>
        </w:rPr>
      </w:pPr>
      <w:r>
        <w:rPr>
          <w:noProof/>
        </w:rPr>
        <w:pict>
          <v:shape id="_x0000_s1067" type="#_x0000_t75" style="position:absolute;margin-left:23.75pt;margin-top:102.95pt;width:186.7pt;height:136.25pt;z-index:-251572224"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0" o:title="screenspace2"/>
            <w10:wrap type="tight"/>
          </v:shape>
        </w:pict>
      </w:r>
      <w:r>
        <w:rPr>
          <w:noProof/>
        </w:rPr>
        <w:pict>
          <v:shape id="_x0000_s1068" type="#_x0000_t75" style="position:absolute;margin-left:237.35pt;margin-top:102.5pt;width:137.2pt;height:137.2pt;z-index:-251570176" wrapcoords="-42 0 -42 21558 21600 21558 21600 0 -42 0">
            <v:imagedata r:id="rId51" o:title="texture-coordinates"/>
            <w10:wrap type="tight"/>
          </v:shape>
        </w:pict>
      </w:r>
      <w:r w:rsidR="002B65D7">
        <w:t xml:space="preserve">In the vertex </w:t>
      </w:r>
      <w:proofErr w:type="spellStart"/>
      <w:r w:rsidR="002B65D7">
        <w:t>shader</w:t>
      </w:r>
      <w:proofErr w:type="spellEnd"/>
      <w:r w:rsidR="002B65D7">
        <w:t xml:space="preserve"> we have the clip space (-1 to +1) position of the vertices in the x, y and z axes. To find the screen space coordinate of a fragment in the </w:t>
      </w:r>
      <w:proofErr w:type="spellStart"/>
      <w:r w:rsidR="002B65D7">
        <w:t>shader</w:t>
      </w:r>
      <w:proofErr w:type="spellEnd"/>
      <w:r w:rsidR="002B65D7">
        <w:t xml:space="preserve">, we just need to do the perspective divide of these coordinates, which is just each of the coordinates divided by its w component. We need to output the clip space coordinates of the vertex, from the vertex </w:t>
      </w:r>
      <w:proofErr w:type="spellStart"/>
      <w:r w:rsidR="002B65D7">
        <w:t>shader</w:t>
      </w:r>
      <w:proofErr w:type="spellEnd"/>
      <w:r w:rsidR="002B65D7">
        <w:t xml:space="preserve"> to the fragment </w:t>
      </w:r>
      <w:proofErr w:type="spellStart"/>
      <w:r w:rsidR="002B65D7">
        <w:t>shader</w:t>
      </w:r>
      <w:proofErr w:type="spellEnd"/>
      <w:r w:rsidR="002B65D7">
        <w:t>. The conversion from clip space to NDC happens here. We now have any point on the water’s surface in the -1 to +1 screen space coordinate system</w:t>
      </w:r>
      <w:r w:rsidR="00395BB1">
        <w:t xml:space="preserve"> shown </w:t>
      </w:r>
      <w:r w:rsidR="00A52CCA">
        <w:t>in</w:t>
      </w:r>
      <w:r w:rsidR="00395BB1">
        <w:t xml:space="preserve"> the </w:t>
      </w:r>
      <w:r w:rsidR="00A52CCA">
        <w:t xml:space="preserve">below </w:t>
      </w:r>
      <w:r w:rsidR="00395BB1" w:rsidRPr="00A52CCA">
        <w:rPr>
          <w:color w:val="FF0000"/>
        </w:rPr>
        <w:t>left</w:t>
      </w:r>
      <w:r w:rsidR="00A52CCA" w:rsidRPr="00A52CCA">
        <w:rPr>
          <w:color w:val="FF0000"/>
        </w:rPr>
        <w:t xml:space="preserve"> image []. H</w:t>
      </w:r>
      <w:r w:rsidR="002B65D7" w:rsidRPr="00A52CCA">
        <w:rPr>
          <w:color w:val="FF0000"/>
        </w:rPr>
        <w:t xml:space="preserve">owever </w:t>
      </w:r>
      <w:r w:rsidR="002B65D7">
        <w:t>the texture coordinate syst</w:t>
      </w:r>
      <w:r w:rsidR="00A52CCA">
        <w:t>em is different as shown i</w:t>
      </w:r>
      <w:r w:rsidR="00395BB1">
        <w:t>n the</w:t>
      </w:r>
      <w:r w:rsidR="00A52CCA">
        <w:t xml:space="preserve"> </w:t>
      </w:r>
      <w:r w:rsidR="00A52CCA" w:rsidRPr="00A52CCA">
        <w:rPr>
          <w:color w:val="FF0000"/>
        </w:rPr>
        <w:t>below</w:t>
      </w:r>
      <w:r w:rsidR="00395BB1" w:rsidRPr="00A52CCA">
        <w:rPr>
          <w:color w:val="FF0000"/>
        </w:rPr>
        <w:t xml:space="preserve"> right</w:t>
      </w:r>
      <w:r w:rsidR="00A52CCA" w:rsidRPr="00A52CCA">
        <w:rPr>
          <w:color w:val="FF0000"/>
        </w:rPr>
        <w:t xml:space="preserve"> image []</w:t>
      </w:r>
      <w:r w:rsidR="002B65D7" w:rsidRPr="00A52CCA">
        <w:rPr>
          <w:color w:val="FF0000"/>
        </w:rPr>
        <w:t>.</w:t>
      </w:r>
    </w:p>
    <w:p w:rsidR="00897374" w:rsidRDefault="00897374" w:rsidP="003F0E43">
      <w:pPr>
        <w:rPr>
          <w:color w:val="FF0000"/>
        </w:rPr>
      </w:pPr>
    </w:p>
    <w:p w:rsidR="00897374" w:rsidRDefault="00897374" w:rsidP="003F0E43">
      <w:pPr>
        <w:rPr>
          <w:color w:val="FF0000"/>
        </w:rPr>
      </w:pPr>
    </w:p>
    <w:p w:rsidR="00897374" w:rsidRDefault="00897374"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 w:rsidR="00395BB1" w:rsidRDefault="00395BB1" w:rsidP="003F0E43"/>
    <w:p w:rsidR="00395BB1" w:rsidRDefault="00395BB1" w:rsidP="003F0E43">
      <w:r>
        <w:t>The conversion between these two coordinate systems is simple, we just</w:t>
      </w:r>
      <w:r w:rsidR="002B65D7">
        <w:t xml:space="preserve"> </w:t>
      </w:r>
      <w:r>
        <w:t xml:space="preserve">divide by 2 then add 0.5. This is done in the water fragment </w:t>
      </w:r>
      <w:proofErr w:type="spellStart"/>
      <w:r>
        <w:t>shader</w:t>
      </w:r>
      <w:proofErr w:type="spellEnd"/>
      <w:r>
        <w:t xml:space="preserve">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2B65D7" w:rsidRDefault="00395BB1" w:rsidP="003F0E43">
      <w:r>
        <w:t xml:space="preserve">We can now use these NDCs to sample the reflection and refraction textures. </w:t>
      </w:r>
    </w:p>
    <w:p w:rsidR="008C69FE" w:rsidRDefault="008C69FE" w:rsidP="003F0E43"/>
    <w:p w:rsidR="00360722" w:rsidRDefault="00845310" w:rsidP="003F0E43">
      <w:r>
        <w:lastRenderedPageBreak/>
        <w:t>Now that the refraction and reflection</w:t>
      </w:r>
      <w:r w:rsidR="00360722">
        <w:t xml:space="preserve"> </w:t>
      </w:r>
      <w:r w:rsidR="00897374">
        <w:t>texture coordinates</w:t>
      </w:r>
      <w:r w:rsidR="00360722">
        <w:t xml:space="preserve"> are calculated properly</w:t>
      </w:r>
      <w:r>
        <w:t>, we can mix th</w:t>
      </w:r>
      <w:r w:rsidR="00360722">
        <w:t xml:space="preserve">em together and map them onto the </w:t>
      </w:r>
      <w:r>
        <w:t xml:space="preserve">water quad. </w:t>
      </w:r>
      <w:r w:rsidR="008C69FE">
        <w:t xml:space="preserve">This is done with the GLSL mix function in the water fragment </w:t>
      </w:r>
      <w:proofErr w:type="spellStart"/>
      <w:r w:rsidR="008C69FE">
        <w:t>shader</w:t>
      </w:r>
      <w:proofErr w:type="spellEnd"/>
      <w:r w:rsidR="008C69FE">
        <w:t xml:space="preserve">. </w:t>
      </w:r>
    </w:p>
    <w:p w:rsidR="00AE22B2" w:rsidRPr="004A1FA8" w:rsidRDefault="00D3307E" w:rsidP="00AE22B2">
      <w:pPr>
        <w:pStyle w:val="Heading2"/>
        <w:numPr>
          <w:ilvl w:val="0"/>
          <w:numId w:val="0"/>
        </w:numPr>
        <w:ind w:left="792" w:hanging="792"/>
        <w:rPr>
          <w:sz w:val="22"/>
        </w:rPr>
      </w:pPr>
      <w:r>
        <w:rPr>
          <w:sz w:val="22"/>
        </w:rPr>
        <w:t>3.10</w:t>
      </w:r>
      <w:r w:rsidR="0012007A">
        <w:rPr>
          <w:sz w:val="22"/>
        </w:rPr>
        <w:t xml:space="preserve">.2.   </w:t>
      </w:r>
      <w:r w:rsidR="00AE22B2">
        <w:rPr>
          <w:sz w:val="22"/>
        </w:rPr>
        <w:t>Water ripples</w:t>
      </w:r>
    </w:p>
    <w:p w:rsidR="00AE22B2" w:rsidRDefault="00AE22B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w:t>
      </w:r>
      <w:r w:rsidR="00FD0819">
        <w:t xml:space="preserve">. </w:t>
      </w:r>
      <w:r w:rsidR="00162AAE">
        <w:t xml:space="preserve">We just need to map the </w:t>
      </w:r>
      <w:proofErr w:type="spellStart"/>
      <w:r w:rsidR="00162AAE">
        <w:t>DuDv</w:t>
      </w:r>
      <w:proofErr w:type="spellEnd"/>
      <w:r w:rsidR="00162AAE">
        <w:t xml:space="preserve"> </w:t>
      </w:r>
      <w:r w:rsidR="00D5617C">
        <w:t>texture</w:t>
      </w:r>
      <w:r w:rsidR="00162AAE">
        <w:t xml:space="preserve">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w:t>
      </w:r>
      <w:r w:rsidR="00753F92">
        <w:t>cannot</w:t>
      </w:r>
      <w:r>
        <w:t xml:space="preserve">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w:t>
      </w:r>
      <w:r w:rsidR="00A52CCA">
        <w:t xml:space="preserve">alues by 2, then subtracting 1. </w:t>
      </w:r>
      <w:r>
        <w:t xml:space="preserve">This conversion is </w:t>
      </w:r>
      <w:r w:rsidR="00190A33">
        <w:t>done</w:t>
      </w:r>
      <w:r>
        <w:t xml:space="preserve"> the fragment </w:t>
      </w:r>
      <w:proofErr w:type="spellStart"/>
      <w:r>
        <w:t>shader</w:t>
      </w:r>
      <w:proofErr w:type="spellEnd"/>
      <w:r>
        <w:t>:</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If</w:t>
      </w:r>
      <w:r w:rsidR="00186981">
        <w:t xml:space="preserve"> we sampled this </w:t>
      </w:r>
      <w:proofErr w:type="spellStart"/>
      <w:r w:rsidR="00186981">
        <w:t>DuDv</w:t>
      </w:r>
      <w:proofErr w:type="spellEnd"/>
      <w:r w:rsidR="00186981">
        <w:t xml:space="preserve"> map</w:t>
      </w:r>
      <w:r>
        <w:t xml:space="preserve"> every frame, then we would get the same distortion for each fragment, after all – the </w:t>
      </w:r>
      <w:proofErr w:type="spellStart"/>
      <w:r>
        <w:t>DuDv</w:t>
      </w:r>
      <w:proofErr w:type="spellEnd"/>
      <w:r>
        <w:t xml:space="preserve"> map </w:t>
      </w:r>
      <w:r w:rsidR="00753F92">
        <w:t>is not</w:t>
      </w:r>
      <w:r>
        <w:t xml:space="preserve"> changing, nor are the waters texture coordinates. So to make the water look likes </w:t>
      </w:r>
      <w:r w:rsidR="00753F92">
        <w:t>it is</w:t>
      </w:r>
      <w:r>
        <w:t xml:space="preserve"> moving we n</w:t>
      </w:r>
      <w:r w:rsidR="00983FC4">
        <w:t>eed some sort of offset value</w:t>
      </w:r>
      <w:r w:rsidR="00141D95">
        <w:t xml:space="preserve"> to the texture coordinates</w:t>
      </w:r>
      <w:r w:rsidR="00983FC4">
        <w:t xml:space="preserve">. </w:t>
      </w:r>
    </w:p>
    <w:p w:rsidR="00FD0819" w:rsidRDefault="00FD0819" w:rsidP="003F0E43"/>
    <w:p w:rsidR="00190A33" w:rsidRDefault="00186981" w:rsidP="003F0E43">
      <w:r>
        <w:t>This is done by the</w:t>
      </w:r>
      <w:r w:rsidR="00190A33">
        <w:t xml:space="preserve"> </w:t>
      </w:r>
      <w:proofErr w:type="spellStart"/>
      <w:r w:rsidR="00190A33">
        <w:t>moveFactor</w:t>
      </w:r>
      <w:proofErr w:type="spellEnd"/>
      <w:r w:rsidR="00141D95">
        <w:t xml:space="preserve"> variable</w:t>
      </w:r>
      <w:r>
        <w:t xml:space="preserve">, located </w:t>
      </w:r>
      <w:r w:rsidR="00190A33">
        <w:t xml:space="preserve">in the </w:t>
      </w:r>
      <w:proofErr w:type="spellStart"/>
      <w:r w:rsidR="00190A33">
        <w:t>WaterSystem</w:t>
      </w:r>
      <w:proofErr w:type="spellEnd"/>
      <w:r w:rsidR="00190A33">
        <w:t xml:space="preserve"> class. The </w:t>
      </w:r>
      <w:proofErr w:type="spellStart"/>
      <w:r w:rsidR="00190A33">
        <w:t>waterPrograms</w:t>
      </w:r>
      <w:proofErr w:type="spellEnd"/>
      <w:r w:rsidR="00190A33">
        <w:t xml:space="preserve"> </w:t>
      </w:r>
      <w:proofErr w:type="spellStart"/>
      <w:r w:rsidR="00190A33">
        <w:t>updateWaterAttributesAndUniforms</w:t>
      </w:r>
      <w:proofErr w:type="spellEnd"/>
      <w:r w:rsidR="00190A33">
        <w:t xml:space="preserve"> function updates this variable via the getters. It is incremented by a modified </w:t>
      </w:r>
      <w:proofErr w:type="spellStart"/>
      <w:proofErr w:type="gramStart"/>
      <w:r w:rsidR="00190A33">
        <w:t>Date.now</w:t>
      </w:r>
      <w:proofErr w:type="spellEnd"/>
      <w:r w:rsidR="00190A33">
        <w:t>(</w:t>
      </w:r>
      <w:proofErr w:type="gramEnd"/>
      <w:r w:rsidR="00190A33">
        <w:t>) call. Afterwards</w:t>
      </w:r>
      <w:r w:rsidR="004C02F5">
        <w:t>,</w:t>
      </w:r>
      <w:r w:rsidR="00190A33">
        <w:t xml:space="preserve"> it gets passed into the </w:t>
      </w:r>
      <w:proofErr w:type="spellStart"/>
      <w:r w:rsidR="00190A33">
        <w:t>shaders</w:t>
      </w:r>
      <w:proofErr w:type="spellEnd"/>
      <w:r w:rsidR="00190A33">
        <w:t xml:space="preserve"> with the rest of the variables and this gives the illusion that the water is moving. </w:t>
      </w:r>
      <w:r w:rsidR="00D5617C">
        <w:t>This offset is then added to the distortion which is then applied to the texture coordinates.</w:t>
      </w:r>
    </w:p>
    <w:p w:rsidR="00190A33" w:rsidRDefault="00190A33" w:rsidP="003F0E43"/>
    <w:p w:rsidR="00AE22B2" w:rsidRDefault="004C02F5" w:rsidP="003F0E43">
      <w:r>
        <w:t xml:space="preserve">Since we’re incrementing the waters texture coordinates,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rsidR="00DF39A1">
        <w:t xml:space="preserve">of the water fragment </w:t>
      </w:r>
      <w:proofErr w:type="spellStart"/>
      <w:r w:rsidR="00DF39A1">
        <w:t>shader</w:t>
      </w:r>
      <w:proofErr w:type="spellEnd"/>
      <w:r w:rsidR="00DF39A1">
        <w:t>.</w:t>
      </w:r>
    </w:p>
    <w:p w:rsidR="00AE22B2" w:rsidRPr="00AE22B2" w:rsidRDefault="00D3307E" w:rsidP="00AE22B2">
      <w:pPr>
        <w:pStyle w:val="Heading2"/>
        <w:numPr>
          <w:ilvl w:val="0"/>
          <w:numId w:val="0"/>
        </w:numPr>
        <w:ind w:left="792" w:hanging="792"/>
        <w:rPr>
          <w:sz w:val="22"/>
        </w:rPr>
      </w:pPr>
      <w:r>
        <w:rPr>
          <w:sz w:val="22"/>
        </w:rPr>
        <w:t>3.10</w:t>
      </w:r>
      <w:r w:rsidR="0012007A">
        <w:rPr>
          <w:sz w:val="22"/>
        </w:rPr>
        <w:t xml:space="preserve">.3.   </w:t>
      </w:r>
      <w:r w:rsidR="00AE22B2">
        <w:rPr>
          <w:sz w:val="22"/>
        </w:rPr>
        <w:t>Fresnel effect</w:t>
      </w:r>
    </w:p>
    <w:p w:rsidR="00DF39A1" w:rsidRDefault="00DF39A1" w:rsidP="003F0E43"/>
    <w:p w:rsidR="00496817" w:rsidRDefault="00496817" w:rsidP="003F0E43">
      <w:r>
        <w:t xml:space="preserve">The Fresnel effect has been added to the water’s surface. This </w:t>
      </w:r>
      <w:r w:rsidR="00186981">
        <w:t>changes the waters reflectivity</w:t>
      </w:r>
      <w:r>
        <w:t xml:space="preserve">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141D95" w:rsidP="003F0E43">
      <w:r>
        <w:t>We have the cameras position</w:t>
      </w:r>
      <w:r w:rsidR="00496817">
        <w:t xml:space="preserve"> and the waters normal. If we calculate the vector from the water fragment to the camera, then the closer the </w:t>
      </w:r>
      <w:r w:rsidR="007A6AD1">
        <w:t xml:space="preserve">water’s </w:t>
      </w:r>
      <w:r w:rsidR="00496817">
        <w:t>norma</w:t>
      </w:r>
      <w:r w:rsidR="001A05E7">
        <w:t xml:space="preserve">l and the </w:t>
      </w:r>
      <w:proofErr w:type="spellStart"/>
      <w:r w:rsidR="001A05E7">
        <w:t>waterVectorToCamera</w:t>
      </w:r>
      <w:proofErr w:type="spellEnd"/>
      <w:r w:rsidR="001A05E7">
        <w:t xml:space="preserve"> are</w:t>
      </w:r>
      <w:r w:rsidR="00496817">
        <w:t xml:space="preserve">, the less reflective the water should be. </w:t>
      </w:r>
      <w:r w:rsidR="007A6AD1">
        <w:t xml:space="preserve">In the example below, the water normal vector and the </w:t>
      </w:r>
      <w:proofErr w:type="spellStart"/>
      <w:r w:rsidR="007A6AD1">
        <w:t>waterFragmentToCamera</w:t>
      </w:r>
      <w:proofErr w:type="spellEnd"/>
      <w:r w:rsidR="007A6AD1">
        <w:t xml:space="preserve"> vector are pointing in the same direction. Therefore the water’s surface </w:t>
      </w:r>
      <w:r>
        <w:t>should not</w:t>
      </w:r>
      <w:r w:rsidR="007A6AD1">
        <w:t xml:space="preserve"> be reflective. If the camera was near the brown lines (ground), then the water’s surface would be very </w:t>
      </w:r>
      <w:r w:rsidR="007A6AD1">
        <w:lastRenderedPageBreak/>
        <w:t>reflective</w:t>
      </w:r>
      <w:r w:rsidR="00AE22B2">
        <w:t>. This is because the</w:t>
      </w:r>
      <w:r w:rsidR="007A6AD1">
        <w:t xml:space="preserve"> waters normal and the </w:t>
      </w:r>
      <w:proofErr w:type="spellStart"/>
      <w:r w:rsidR="007A6AD1">
        <w:t>waterFragmentToCamera</w:t>
      </w:r>
      <w:proofErr w:type="spellEnd"/>
      <w:r w:rsidR="007A6AD1">
        <w:t xml:space="preserve"> </w:t>
      </w:r>
      <w:r w:rsidR="00AE22B2">
        <w:t xml:space="preserve">vector </w:t>
      </w:r>
      <w:r w:rsidR="007A6AD1">
        <w:t>would be</w:t>
      </w:r>
      <w:r w:rsidR="001A05E7">
        <w:t xml:space="preserve"> </w:t>
      </w:r>
      <w:r w:rsidR="00AE22B2">
        <w:t>far</w:t>
      </w:r>
      <w:r w:rsidR="007A6AD1">
        <w:t xml:space="preserve"> apart. </w:t>
      </w:r>
    </w:p>
    <w:p w:rsidR="00496817" w:rsidRDefault="00496817" w:rsidP="003F0E43"/>
    <w:p w:rsidR="00496817" w:rsidRDefault="00496817" w:rsidP="00496817">
      <w:r>
        <w:rPr>
          <w:noProof/>
          <w:lang w:eastAsia="en-GB"/>
        </w:rPr>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t xml:space="preserve">This calculation can be done with the dot product of two vectors. If the dot product of the vectors returns 1, then </w:t>
      </w:r>
      <w:r w:rsidR="00753F92">
        <w:t>they are</w:t>
      </w:r>
      <w:r>
        <w:t xml:space="preserve"> pointing in the same direction. If it returns 0, then </w:t>
      </w:r>
      <w:r w:rsidR="00753F92">
        <w:t>they are</w:t>
      </w:r>
      <w:r>
        <w:t xml:space="preserve"> in opposite directions. </w:t>
      </w:r>
      <w:r w:rsidR="00587DE8">
        <w:t xml:space="preserve">This value is used to set the fragments reflectivity in the </w:t>
      </w:r>
      <w:proofErr w:type="spellStart"/>
      <w:r w:rsidR="00587DE8">
        <w:t>shader</w:t>
      </w:r>
      <w:proofErr w:type="spellEnd"/>
      <w:r w:rsidR="00587DE8">
        <w:t>.</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xml:space="preserve">// First normalize </w:t>
      </w:r>
      <w:proofErr w:type="spellStart"/>
      <w:r w:rsidRPr="00587DE8">
        <w:rPr>
          <w:rFonts w:ascii="Consolas" w:eastAsia="Times New Roman" w:hAnsi="Consolas" w:cs="Courier New"/>
          <w:color w:val="858C93"/>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858C93"/>
          <w:sz w:val="20"/>
          <w:szCs w:val="20"/>
          <w:bdr w:val="none" w:sz="0" w:space="0" w:color="auto" w:frame="1"/>
          <w:shd w:val="clear" w:color="auto" w:fill="EFF0F1"/>
          <w:lang w:eastAsia="en-GB"/>
        </w:rPr>
        <w:t>,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normalize(</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dot(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We then mix the reflective and refractive water textures with this </w:t>
      </w:r>
      <w:proofErr w:type="spellStart"/>
      <w:r>
        <w:t>refractiveFactor</w:t>
      </w:r>
      <w:proofErr w:type="spellEnd"/>
      <w:r>
        <w:t xml:space="preserve">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reflectColour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AE22B2" w:rsidRDefault="0097125C" w:rsidP="00496817">
      <w:r>
        <w:rPr>
          <w:noProof/>
        </w:rPr>
        <w:pict>
          <v:shape id="_x0000_s1096" type="#_x0000_t75" style="position:absolute;margin-left:-.1pt;margin-top:19.4pt;width:414.15pt;height:188.95pt;z-index:-251499520;mso-position-horizontal-relative:text;mso-position-vertical-relative:text;mso-width-relative:page;mso-height-relative:page" wrapcoords="-39 0 -39 21514 21600 21514 21600 0 -39 0">
            <v:imagedata r:id="rId53" o:title="10"/>
            <w10:wrap type="tight"/>
          </v:shape>
        </w:pict>
      </w:r>
    </w:p>
    <w:p w:rsidR="00AE22B2" w:rsidRPr="004A1FA8" w:rsidRDefault="0012007A" w:rsidP="00AE22B2">
      <w:pPr>
        <w:pStyle w:val="Heading2"/>
        <w:numPr>
          <w:ilvl w:val="0"/>
          <w:numId w:val="0"/>
        </w:numPr>
        <w:ind w:left="792" w:hanging="792"/>
        <w:rPr>
          <w:sz w:val="22"/>
        </w:rPr>
      </w:pPr>
      <w:r>
        <w:rPr>
          <w:sz w:val="22"/>
        </w:rPr>
        <w:t>3.1</w:t>
      </w:r>
      <w:r w:rsidR="00D3307E">
        <w:rPr>
          <w:sz w:val="22"/>
        </w:rPr>
        <w:t>0</w:t>
      </w:r>
      <w:r>
        <w:rPr>
          <w:sz w:val="22"/>
        </w:rPr>
        <w:t xml:space="preserve">.4.   </w:t>
      </w:r>
      <w:r w:rsidR="00AE22B2">
        <w:rPr>
          <w:sz w:val="22"/>
        </w:rPr>
        <w:t>Faking the normals</w:t>
      </w:r>
    </w:p>
    <w:p w:rsidR="00AE22B2" w:rsidRDefault="00AE22B2" w:rsidP="00496817"/>
    <w:p w:rsidR="00587DE8" w:rsidRDefault="00587DE8" w:rsidP="00496817">
      <w:r>
        <w:t xml:space="preserve">To calculate the lighting for the water, we could use the current normals. However this would not yield a realistic result. This is because every effect applied to the water is within the texture effects. The waters vertices are never actually being changed </w:t>
      </w:r>
      <w:r>
        <w:lastRenderedPageBreak/>
        <w:t xml:space="preserve">and therefore, the waters normals </w:t>
      </w:r>
      <w:r w:rsidR="00753F92">
        <w:t>are not</w:t>
      </w:r>
      <w:r>
        <w:t xml:space="preserve"> changing either. </w:t>
      </w:r>
      <w:r w:rsidR="00AC1A36">
        <w:t xml:space="preserve">The below image shows the actual waters normals. </w:t>
      </w:r>
    </w:p>
    <w:p w:rsidR="00587DE8" w:rsidRDefault="00587DE8" w:rsidP="00496817"/>
    <w:p w:rsidR="00587DE8" w:rsidRDefault="000D5054" w:rsidP="00496817">
      <w:r>
        <w:rPr>
          <w:noProof/>
          <w:lang w:eastAsia="en-GB"/>
        </w:rPr>
        <w:drawing>
          <wp:anchor distT="0" distB="0" distL="114300" distR="114300" simplePos="0" relativeHeight="251771904" behindDoc="1" locked="0" layoutInCell="1" allowOverlap="1">
            <wp:simplePos x="0" y="0"/>
            <wp:positionH relativeFrom="margin">
              <wp:align>center</wp:align>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normals and change them over time. </w:t>
      </w:r>
      <w:r w:rsidR="00AC1A36">
        <w:t xml:space="preserve">The below image shows us faking the normals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margin">
              <wp:posOffset>1316355</wp:posOffset>
            </wp:positionH>
            <wp:positionV relativeFrom="paragraph">
              <wp:posOffset>30175</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0D5054" w:rsidRDefault="000D5054" w:rsidP="00496817"/>
    <w:p w:rsidR="00AC1A36" w:rsidRDefault="00AC1A36" w:rsidP="00496817"/>
    <w:p w:rsidR="00587DE8" w:rsidRDefault="00587DE8" w:rsidP="00496817"/>
    <w:p w:rsidR="00AC1A36" w:rsidRDefault="00AC1A36" w:rsidP="00496817">
      <w:r>
        <w:t>We can use a normal map to generate these normal</w:t>
      </w:r>
      <w:r w:rsidR="00186981">
        <w:t>s</w:t>
      </w:r>
      <w:r>
        <w:t xml:space="preserve"> on the water’s surface. </w:t>
      </w:r>
      <w:r w:rsidR="00927630">
        <w:t xml:space="preserve">This is a similar idea to using a </w:t>
      </w:r>
      <w:proofErr w:type="spellStart"/>
      <w:r w:rsidR="00927630">
        <w:t>DuDv</w:t>
      </w:r>
      <w:proofErr w:type="spellEnd"/>
      <w:r w:rsidR="00927630">
        <w:t xml:space="preserve"> map to indicate the distortion on the water’s surface. We can sample the normal map texture in the fragment </w:t>
      </w:r>
      <w:proofErr w:type="spellStart"/>
      <w:r w:rsidR="00927630">
        <w:t>shader</w:t>
      </w:r>
      <w:proofErr w:type="spellEnd"/>
      <w:r w:rsidR="00927630">
        <w:t xml:space="preserve"> to return a</w:t>
      </w:r>
      <w:r w:rsidR="00E04FB4">
        <w:t>n</w:t>
      </w:r>
      <w:r w:rsidR="00927630">
        <w:t xml:space="preserve"> R, G, B colour value for a given fragment. We can then convert tha</w:t>
      </w:r>
      <w:r w:rsidR="001A05E7">
        <w:t>t</w:t>
      </w:r>
      <w:r w:rsidR="00927630">
        <w:t xml:space="preserve"> colour value into a normal vector for the same fragment. The blue colour of the fragment represents the up axis and should therefore correspond to the Y component of the normal vector, hence why </w:t>
      </w:r>
      <w:r w:rsidR="00753F92">
        <w:t>it is</w:t>
      </w:r>
      <w:r w:rsidR="00927630">
        <w:t xml:space="preserve"> swapped around in the </w:t>
      </w:r>
      <w:proofErr w:type="spellStart"/>
      <w:r w:rsidR="00927630">
        <w:t>shader</w:t>
      </w:r>
      <w:proofErr w:type="spellEnd"/>
      <w:r w:rsidR="00927630">
        <w:t xml:space="preserve">. </w:t>
      </w:r>
    </w:p>
    <w:p w:rsidR="00AC1A36" w:rsidRDefault="00AC1A36" w:rsidP="00496817"/>
    <w:p w:rsidR="000A61B7"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 xml:space="preserve">Having all of the normals as positive </w:t>
      </w:r>
      <w:r w:rsidR="00753F92">
        <w:t>would not</w:t>
      </w:r>
      <w:r w:rsidR="00A2325F">
        <w:t xml:space="preserve">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t>
      </w:r>
      <w:r w:rsidR="00186981">
        <w:t xml:space="preserve">always </w:t>
      </w:r>
      <w:r>
        <w:t xml:space="preserve">want the normal to point upwards. </w:t>
      </w:r>
      <w:r w:rsidR="000A61B7">
        <w:t>If we overlay the normal map onto the water’s surface, then we can see how the normal for a fragment would get calculated.</w:t>
      </w:r>
    </w:p>
    <w:p w:rsidR="00AE22B2" w:rsidRDefault="00AE22B2" w:rsidP="00496817"/>
    <w:p w:rsidR="000A61B7" w:rsidRDefault="0097125C" w:rsidP="00496817">
      <w:r>
        <w:rPr>
          <w:noProof/>
        </w:rPr>
        <w:pict>
          <v:shape id="_x0000_s1080" type="#_x0000_t75" style="position:absolute;margin-left:43.75pt;margin-top:5.15pt;width:326.6pt;height:183.75pt;z-index:-251541504" wrapcoords="-39 0 -39 21531 21600 21531 21600 0 -39 0">
            <v:imagedata r:id="rId56"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AC18EC" w:rsidRDefault="00AC18EC" w:rsidP="00496817"/>
    <w:p w:rsidR="00AC18EC" w:rsidRDefault="00AC18EC" w:rsidP="00496817"/>
    <w:p w:rsidR="00AC18EC" w:rsidRDefault="00AC18EC" w:rsidP="00496817"/>
    <w:p w:rsidR="00AC18EC" w:rsidRDefault="00AC18EC" w:rsidP="00496817"/>
    <w:p w:rsidR="000A61B7" w:rsidRDefault="000A61B7" w:rsidP="00496817"/>
    <w:p w:rsidR="000A61B7" w:rsidRDefault="000A61B7" w:rsidP="00496817"/>
    <w:p w:rsidR="00927630" w:rsidRDefault="000A61B7" w:rsidP="00496817">
      <w:r>
        <w:lastRenderedPageBreak/>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xml:space="preserve">. The </w:t>
      </w:r>
      <w:proofErr w:type="spellStart"/>
      <w:r w:rsidR="00C92235">
        <w:t>Coords</w:t>
      </w:r>
      <w:proofErr w:type="spellEnd"/>
      <w:r w:rsidR="00C92235">
        <w:t xml:space="preserve"> variable is the </w:t>
      </w:r>
      <w:proofErr w:type="spellStart"/>
      <w:r w:rsidR="00C92235">
        <w:t>normalMapCoordinates</w:t>
      </w:r>
      <w:proofErr w:type="spellEnd"/>
      <w:r w:rsidR="00C92235">
        <w:t>,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xml:space="preserve">// Sample normal map, sampling at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distortedTexCoords</w:t>
      </w:r>
      <w:proofErr w:type="spellEnd"/>
      <w:r w:rsidRPr="00E04FB4">
        <w:rPr>
          <w:rFonts w:ascii="Consolas" w:eastAsia="Times New Roman" w:hAnsi="Consolas" w:cs="Courier New"/>
          <w:color w:val="858C93"/>
          <w:sz w:val="20"/>
          <w:szCs w:val="20"/>
          <w:bdr w:val="none" w:sz="0" w:space="0" w:color="auto" w:frame="1"/>
          <w:shd w:val="clear" w:color="auto" w:fill="EFF0F1"/>
          <w:lang w:eastAsia="en-GB"/>
        </w:rPr>
        <w:t xml:space="preserve">, as used for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dudv</w:t>
      </w:r>
      <w:proofErr w:type="spellEnd"/>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w:t>
      </w:r>
      <w:proofErr w:type="gramStart"/>
      <w:r>
        <w:rPr>
          <w:rFonts w:ascii="Consolas" w:eastAsia="Times New Roman" w:hAnsi="Consolas" w:cs="Courier New"/>
          <w:color w:val="7D2727"/>
          <w:sz w:val="20"/>
          <w:szCs w:val="20"/>
          <w:bdr w:val="none" w:sz="0" w:space="0" w:color="auto" w:frame="1"/>
          <w:shd w:val="clear" w:color="auto" w:fill="EFF0F1"/>
          <w:lang w:eastAsia="en-GB"/>
        </w:rPr>
        <w:t>vec4</w:t>
      </w:r>
      <w:proofErr w:type="gram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Coords</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w:t>
      </w:r>
      <w:proofErr w:type="spellStart"/>
      <w:r>
        <w:rPr>
          <w:rFonts w:ascii="Consolas" w:eastAsia="Times New Roman" w:hAnsi="Consolas" w:cs="Courier New"/>
          <w:color w:val="7D2727"/>
          <w:sz w:val="20"/>
          <w:szCs w:val="20"/>
          <w:bdr w:val="none" w:sz="0" w:space="0" w:color="auto" w:frame="1"/>
          <w:shd w:val="clear" w:color="auto" w:fill="EFF0F1"/>
          <w:lang w:eastAsia="en-GB"/>
        </w:rPr>
        <w:t>normalMapSampler</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Pr>
          <w:rFonts w:ascii="Consolas" w:eastAsia="Times New Roman" w:hAnsi="Consolas" w:cs="Courier New"/>
          <w:color w:val="7D2727"/>
          <w:sz w:val="20"/>
          <w:szCs w:val="20"/>
          <w:bdr w:val="none" w:sz="0" w:space="0" w:color="auto" w:frame="1"/>
          <w:shd w:val="clear" w:color="auto" w:fill="EFF0F1"/>
          <w:lang w:eastAsia="en-GB"/>
        </w:rPr>
        <w:t>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proofErr w:type="spellEnd"/>
      <w:r w:rsidR="00E04FB4" w:rsidRPr="00E04FB4">
        <w:rPr>
          <w:rFonts w:ascii="Consolas" w:eastAsia="Times New Roman" w:hAnsi="Consolas" w:cs="Courier New"/>
          <w:color w:val="7D2727"/>
          <w:sz w:val="20"/>
          <w:szCs w:val="20"/>
          <w:bdr w:val="none" w:sz="0" w:space="0" w:color="auto" w:frame="1"/>
          <w:shd w:val="clear" w:color="auto" w:fill="EFF0F1"/>
          <w:lang w:eastAsia="en-GB"/>
        </w:rPr>
        <w:t>);'</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normal = vec3(</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2.0 - 1.0,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.b</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w:t>
      </w:r>
      <w:proofErr w:type="spellEnd"/>
      <w:r w:rsidR="00C92235">
        <w:rPr>
          <w:rFonts w:ascii="Consolas" w:eastAsia="Times New Roman" w:hAnsi="Consolas" w:cs="Courier New"/>
          <w:color w:val="7D2727"/>
          <w:sz w:val="20"/>
          <w:szCs w:val="20"/>
          <w:bdr w:val="none" w:sz="0" w:space="0" w:color="auto" w:frame="1"/>
          <w:shd w:val="clear" w:color="auto" w:fill="EFF0F1"/>
          <w:lang w:eastAsia="en-GB"/>
        </w:rPr>
        <w:t xml:space="preserve">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A62223" w:rsidRPr="00AE22B2" w:rsidRDefault="00E04FB4" w:rsidP="00AE22B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normal</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normalize(normal);'</w:t>
      </w:r>
      <w:r w:rsidR="00AE22B2">
        <w:rPr>
          <w:rFonts w:ascii="Consolas" w:eastAsia="Times New Roman" w:hAnsi="Consolas" w:cs="Courier New"/>
          <w:color w:val="303336"/>
          <w:sz w:val="20"/>
          <w:szCs w:val="20"/>
          <w:bdr w:val="none" w:sz="0" w:space="0" w:color="auto" w:frame="1"/>
          <w:shd w:val="clear" w:color="auto" w:fill="EFF0F1"/>
          <w:lang w:eastAsia="en-GB"/>
        </w:rPr>
        <w:t>,</w:t>
      </w:r>
    </w:p>
    <w:p w:rsidR="00CD667A" w:rsidRPr="00CD667A" w:rsidRDefault="00D3307E" w:rsidP="00CD667A">
      <w:pPr>
        <w:pStyle w:val="Heading2"/>
        <w:numPr>
          <w:ilvl w:val="0"/>
          <w:numId w:val="0"/>
        </w:numPr>
        <w:ind w:left="792" w:hanging="792"/>
        <w:rPr>
          <w:sz w:val="22"/>
        </w:rPr>
      </w:pPr>
      <w:r>
        <w:rPr>
          <w:sz w:val="22"/>
        </w:rPr>
        <w:t>3.10</w:t>
      </w:r>
      <w:r w:rsidR="0012007A">
        <w:rPr>
          <w:sz w:val="22"/>
        </w:rPr>
        <w:t>.5</w:t>
      </w:r>
      <w:r w:rsidR="00AE22B2">
        <w:rPr>
          <w:sz w:val="22"/>
        </w:rPr>
        <w:t>.</w:t>
      </w:r>
      <w:r w:rsidR="0012007A">
        <w:rPr>
          <w:sz w:val="22"/>
        </w:rPr>
        <w:t xml:space="preserve">   </w:t>
      </w:r>
      <w:r w:rsidR="00AE22B2">
        <w:rPr>
          <w:sz w:val="22"/>
        </w:rPr>
        <w:t>Specular highlights</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FD0D44" w:rsidRDefault="00FD0D44"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Knowledge of specular lighting has been </w:t>
      </w:r>
      <w:r w:rsidRPr="00FD0D44">
        <w:rPr>
          <w:rFonts w:eastAsia="Times New Roman"/>
          <w:color w:val="FF0000"/>
          <w:szCs w:val="20"/>
          <w:bdr w:val="none" w:sz="0" w:space="0" w:color="auto" w:frame="1"/>
          <w:lang w:eastAsia="en-GB"/>
        </w:rPr>
        <w:t xml:space="preserve">gained from here []. </w:t>
      </w:r>
    </w:p>
    <w:p w:rsidR="00FD0D44" w:rsidRDefault="00FD0D44"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EE118C" w:rsidRDefault="00EE118C"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The vector from the sun to the water fragment is calculated, then a reflection vector is calculated as the light reflects off the </w:t>
      </w:r>
      <w:r w:rsidR="00CD667A">
        <w:rPr>
          <w:rFonts w:eastAsia="Times New Roman"/>
          <w:color w:val="000000" w:themeColor="text1"/>
          <w:szCs w:val="20"/>
          <w:bdr w:val="none" w:sz="0" w:space="0" w:color="auto" w:frame="1"/>
          <w:lang w:eastAsia="en-GB"/>
        </w:rPr>
        <w:t>water’s</w:t>
      </w:r>
      <w:r>
        <w:rPr>
          <w:rFonts w:eastAsia="Times New Roman"/>
          <w:color w:val="000000" w:themeColor="text1"/>
          <w:szCs w:val="20"/>
          <w:bdr w:val="none" w:sz="0" w:space="0" w:color="auto" w:frame="1"/>
          <w:lang w:eastAsia="en-GB"/>
        </w:rPr>
        <w:t xml:space="preserve"> surface.</w:t>
      </w:r>
      <w:r w:rsidR="00CD667A">
        <w:rPr>
          <w:rFonts w:eastAsia="Times New Roman"/>
          <w:color w:val="000000" w:themeColor="text1"/>
          <w:szCs w:val="20"/>
          <w:bdr w:val="none" w:sz="0" w:space="0" w:color="auto" w:frame="1"/>
          <w:lang w:eastAsia="en-GB"/>
        </w:rPr>
        <w:t xml:space="preserve"> The reflected angle is exactly the same as the incoming angle.</w:t>
      </w:r>
      <w:r>
        <w:rPr>
          <w:rFonts w:eastAsia="Times New Roman"/>
          <w:color w:val="000000" w:themeColor="text1"/>
          <w:szCs w:val="20"/>
          <w:bdr w:val="none" w:sz="0" w:space="0" w:color="auto" w:frame="1"/>
          <w:lang w:eastAsia="en-GB"/>
        </w:rPr>
        <w:t xml:space="preserve"> We also use the normal as calculated in the previous section.</w:t>
      </w:r>
      <w:r w:rsidR="00CD667A">
        <w:rPr>
          <w:rFonts w:eastAsia="Times New Roman"/>
          <w:color w:val="000000" w:themeColor="text1"/>
          <w:szCs w:val="20"/>
          <w:bdr w:val="none" w:sz="0" w:space="0" w:color="auto" w:frame="1"/>
          <w:lang w:eastAsia="en-GB"/>
        </w:rPr>
        <w:t xml:space="preserve"> The brightness of the fragment depends on its reflectivity variable and also the position of the camera. If the reflected light vector is going directly into the camera then that fragment is lit very brightly. </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The yellow vector is the vector from the sun to the water fragment. The orange vector is the reflected light vector, notice how it has the </w:t>
      </w:r>
      <w:r w:rsidR="000F221B">
        <w:rPr>
          <w:rFonts w:eastAsia="Times New Roman"/>
          <w:color w:val="000000" w:themeColor="text1"/>
          <w:szCs w:val="20"/>
          <w:bdr w:val="none" w:sz="0" w:space="0" w:color="auto" w:frame="1"/>
          <w:lang w:eastAsia="en-GB"/>
        </w:rPr>
        <w:t>reversed</w:t>
      </w:r>
      <w:r>
        <w:rPr>
          <w:rFonts w:eastAsia="Times New Roman"/>
          <w:color w:val="000000" w:themeColor="text1"/>
          <w:szCs w:val="20"/>
          <w:bdr w:val="none" w:sz="0" w:space="0" w:color="auto" w:frame="1"/>
          <w:lang w:eastAsia="en-GB"/>
        </w:rPr>
        <w:t xml:space="preserve"> angle to the incoming vector. The blue vector is the waters normal. </w:t>
      </w:r>
      <w:r w:rsidR="000F221B">
        <w:rPr>
          <w:rFonts w:eastAsia="Times New Roman"/>
          <w:color w:val="000000" w:themeColor="text1"/>
          <w:szCs w:val="20"/>
          <w:bdr w:val="none" w:sz="0" w:space="0" w:color="auto" w:frame="1"/>
          <w:lang w:eastAsia="en-GB"/>
        </w:rPr>
        <w:t xml:space="preserve">Since the reflected light vector and the water fragment to camera vector (not shown here) are pointing in the same direction, the reflected light is going into the camera. This means the waters fragment would have a bright specular highlight. If the water fragment to camera vector was facing away from the reflected vector, no light would be going into the camera. Therefore the fragment would not have any specular highlights. </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noProof/>
          <w:lang w:eastAsia="en-GB"/>
        </w:rPr>
        <w:drawing>
          <wp:anchor distT="0" distB="0" distL="114300" distR="114300" simplePos="0" relativeHeight="251817984" behindDoc="1" locked="0" layoutInCell="1" allowOverlap="1">
            <wp:simplePos x="0" y="0"/>
            <wp:positionH relativeFrom="margin">
              <wp:align>center</wp:align>
            </wp:positionH>
            <wp:positionV relativeFrom="paragraph">
              <wp:posOffset>8918</wp:posOffset>
            </wp:positionV>
            <wp:extent cx="4245610" cy="1936115"/>
            <wp:effectExtent l="0" t="0" r="2540" b="6985"/>
            <wp:wrapTight wrapText="bothSides">
              <wp:wrapPolygon edited="0">
                <wp:start x="0" y="0"/>
                <wp:lineTo x="0" y="21465"/>
                <wp:lineTo x="21516" y="21465"/>
                <wp:lineTo x="2151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3319" t="27104" r="34823" b="22708"/>
                    <a:stretch/>
                  </pic:blipFill>
                  <pic:spPr bwMode="auto">
                    <a:xfrm>
                      <a:off x="0" y="0"/>
                      <a:ext cx="4245610" cy="1936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A62223" w:rsidRDefault="00A62223"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0F221B" w:rsidRDefault="000F221B"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0F221B" w:rsidRPr="000F221B" w:rsidRDefault="000F221B" w:rsidP="000F221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Cs w:val="20"/>
          <w:bdr w:val="none" w:sz="0" w:space="0" w:color="auto" w:frame="1"/>
          <w:shd w:val="clear" w:color="auto" w:fill="EFF0F1"/>
          <w:lang w:eastAsia="en-GB"/>
        </w:rPr>
      </w:pPr>
      <w:r w:rsidRPr="000F221B">
        <w:rPr>
          <w:rFonts w:eastAsia="Times New Roman"/>
          <w:szCs w:val="20"/>
          <w:bdr w:val="none" w:sz="0" w:space="0" w:color="auto" w:frame="1"/>
          <w:shd w:val="clear" w:color="auto" w:fill="FFFFFF" w:themeFill="background1"/>
          <w:lang w:eastAsia="en-GB"/>
        </w:rPr>
        <w:t xml:space="preserve">The view vector </w:t>
      </w:r>
      <w:r>
        <w:rPr>
          <w:rFonts w:eastAsia="Times New Roman"/>
          <w:szCs w:val="20"/>
          <w:bdr w:val="none" w:sz="0" w:space="0" w:color="auto" w:frame="1"/>
          <w:shd w:val="clear" w:color="auto" w:fill="FFFFFF" w:themeFill="background1"/>
          <w:lang w:eastAsia="en-GB"/>
        </w:rPr>
        <w:t>in the below code</w:t>
      </w:r>
      <w:r w:rsidRPr="000F221B">
        <w:rPr>
          <w:rFonts w:eastAsia="Times New Roman"/>
          <w:szCs w:val="20"/>
          <w:bdr w:val="none" w:sz="0" w:space="0" w:color="auto" w:frame="1"/>
          <w:shd w:val="clear" w:color="auto" w:fill="FFFFFF" w:themeFill="background1"/>
          <w:lang w:eastAsia="en-GB"/>
        </w:rPr>
        <w:t xml:space="preserve"> is the water fragment to camera vector (</w:t>
      </w:r>
      <w:r>
        <w:rPr>
          <w:rFonts w:eastAsia="Times New Roman"/>
          <w:szCs w:val="20"/>
          <w:bdr w:val="none" w:sz="0" w:space="0" w:color="auto" w:frame="1"/>
          <w:shd w:val="clear" w:color="auto" w:fill="FFFFFF" w:themeFill="background1"/>
          <w:lang w:eastAsia="en-GB"/>
        </w:rPr>
        <w:t>not shown in above diagram</w:t>
      </w:r>
      <w:r w:rsidRPr="000F221B">
        <w:rPr>
          <w:rFonts w:eastAsia="Times New Roman"/>
          <w:szCs w:val="20"/>
          <w:bdr w:val="none" w:sz="0" w:space="0" w:color="auto" w:frame="1"/>
          <w:shd w:val="clear" w:color="auto" w:fill="FFFFFF" w:themeFill="background1"/>
          <w:lang w:eastAsia="en-GB"/>
        </w:rPr>
        <w:t>)</w:t>
      </w:r>
      <w:r>
        <w:rPr>
          <w:rFonts w:eastAsia="Times New Roman"/>
          <w:szCs w:val="20"/>
          <w:bdr w:val="none" w:sz="0" w:space="0" w:color="auto" w:frame="1"/>
          <w:shd w:val="clear" w:color="auto" w:fill="FFFFFF" w:themeFill="background1"/>
          <w:lang w:eastAsia="en-GB"/>
        </w:rPr>
        <w:t>.</w:t>
      </w:r>
    </w:p>
    <w:p w:rsidR="000F221B" w:rsidRPr="00A62223" w:rsidRDefault="000F221B"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themeColor="text1"/>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reflect(</w:t>
      </w:r>
      <w:r w:rsidR="00C92235">
        <w:rPr>
          <w:rFonts w:ascii="Consolas" w:eastAsia="Times New Roman" w:hAnsi="Consolas" w:cs="Courier New"/>
          <w:color w:val="7D2727"/>
          <w:sz w:val="20"/>
          <w:szCs w:val="20"/>
          <w:bdr w:val="none" w:sz="0" w:space="0" w:color="auto" w:frame="1"/>
          <w:shd w:val="clear" w:color="auto" w:fill="EFF0F1"/>
          <w:lang w:eastAsia="en-GB"/>
        </w:rPr>
        <w:t>normalize(</w:t>
      </w:r>
      <w:proofErr w:type="spellStart"/>
      <w:r w:rsidR="00C92235">
        <w:rPr>
          <w:rFonts w:ascii="Consolas" w:eastAsia="Times New Roman" w:hAnsi="Consolas" w:cs="Courier New"/>
          <w:color w:val="7D2727"/>
          <w:sz w:val="20"/>
          <w:szCs w:val="20"/>
          <w:bdr w:val="none" w:sz="0" w:space="0" w:color="auto" w:frame="1"/>
          <w:shd w:val="clear" w:color="auto" w:fill="EFF0F1"/>
          <w:lang w:eastAsia="en-GB"/>
        </w:rPr>
        <w:t>fromLightToWaterVec</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specular = max(dot(</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specular</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pow(specular,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shineDamper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lightColour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lastRenderedPageBreak/>
        <w:t xml:space="preserve">Finally, we add a blue tint to the waters fragment to make it look more realistic. This is the </w:t>
      </w:r>
      <w:proofErr w:type="gramStart"/>
      <w:r>
        <w:t>vec4(</w:t>
      </w:r>
      <w:proofErr w:type="gramEnd"/>
      <w:r>
        <w:t>0.0, 0.3, 0.7, 1.0)</w:t>
      </w:r>
      <w:r w:rsidR="008B5F14">
        <w:t xml:space="preserve"> in the below line</w:t>
      </w:r>
      <w:r>
        <w:t xml:space="preserve">. We also add on the lighting value </w:t>
      </w:r>
      <w:r w:rsidR="000F221B">
        <w:t>that we just calculated.</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vec4(0.0, 0.3, 0.7, 1.0), 0.2) + vec4(</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0F221B" w:rsidP="003F0E43">
      <w:r>
        <w:t>The below image shows the finished water.</w:t>
      </w:r>
    </w:p>
    <w:p w:rsidR="000F221B" w:rsidRDefault="000F221B" w:rsidP="003F0E43"/>
    <w:p w:rsidR="000A61B7" w:rsidRDefault="0097125C" w:rsidP="003F0E43">
      <w:r>
        <w:rPr>
          <w:noProof/>
        </w:rPr>
        <w:pict>
          <v:shape id="_x0000_s1097" type="#_x0000_t75" style="position:absolute;margin-left:32.2pt;margin-top:1.5pt;width:350.15pt;height:196.75pt;z-index:-251496448;mso-position-horizontal-relative:text;mso-position-vertical-relative:text;mso-width-relative:page;mso-height-relative:page" wrapcoords="-39 0 -39 21531 21600 21531 21600 0 -39 0">
            <v:imagedata r:id="rId58" o:title="12"/>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1F35A4" w:rsidRDefault="001F35A4" w:rsidP="004C12FA"/>
    <w:p w:rsidR="00186981" w:rsidRDefault="00186981" w:rsidP="004C12FA"/>
    <w:p w:rsidR="00186981" w:rsidRDefault="00186981" w:rsidP="004C12FA"/>
    <w:p w:rsidR="00C92235" w:rsidRDefault="00C92235" w:rsidP="00C92235">
      <w:pPr>
        <w:pStyle w:val="Heading1"/>
      </w:pPr>
      <w:r>
        <w:t>Documentation</w:t>
      </w:r>
    </w:p>
    <w:p w:rsidR="00C92235" w:rsidRDefault="00C92235" w:rsidP="004C12FA"/>
    <w:p w:rsidR="00C92235" w:rsidRDefault="00472FFD" w:rsidP="004C12FA">
      <w:r>
        <w:t xml:space="preserve">The </w:t>
      </w:r>
      <w:r w:rsidR="0005073A">
        <w:t>documentation</w:t>
      </w:r>
      <w:r w:rsidR="00DF604C">
        <w:t xml:space="preserve"> for the project</w:t>
      </w:r>
      <w:r>
        <w:t xml:space="preserve"> is as follows:</w:t>
      </w:r>
    </w:p>
    <w:p w:rsidR="00175754" w:rsidRDefault="00175754" w:rsidP="004C12FA"/>
    <w:p w:rsidR="00472FFD" w:rsidRPr="00175754" w:rsidRDefault="00472FFD" w:rsidP="00472FFD">
      <w:pPr>
        <w:pStyle w:val="ListParagraph"/>
        <w:numPr>
          <w:ilvl w:val="0"/>
          <w:numId w:val="35"/>
        </w:numPr>
        <w:rPr>
          <w:color w:val="FF0000"/>
        </w:rPr>
      </w:pPr>
      <w:r w:rsidRPr="00175754">
        <w:rPr>
          <w:color w:val="FF0000"/>
        </w:rPr>
        <w:t>Product backlog []</w:t>
      </w:r>
    </w:p>
    <w:p w:rsidR="00472FFD" w:rsidRPr="00175754" w:rsidRDefault="00472FFD" w:rsidP="00472FFD">
      <w:pPr>
        <w:pStyle w:val="ListParagraph"/>
        <w:numPr>
          <w:ilvl w:val="0"/>
          <w:numId w:val="35"/>
        </w:numPr>
        <w:rPr>
          <w:color w:val="FF0000"/>
        </w:rPr>
      </w:pPr>
      <w:r w:rsidRPr="00175754">
        <w:rPr>
          <w:color w:val="FF0000"/>
        </w:rPr>
        <w:t>Minified class diagram []</w:t>
      </w:r>
    </w:p>
    <w:p w:rsidR="00472FFD" w:rsidRPr="00175754" w:rsidRDefault="00472FFD" w:rsidP="00472FFD">
      <w:pPr>
        <w:pStyle w:val="ListParagraph"/>
        <w:numPr>
          <w:ilvl w:val="0"/>
          <w:numId w:val="35"/>
        </w:numPr>
        <w:rPr>
          <w:color w:val="FF0000"/>
        </w:rPr>
      </w:pPr>
      <w:r w:rsidRPr="00175754">
        <w:rPr>
          <w:color w:val="FF0000"/>
        </w:rPr>
        <w:t>Full class diagram []</w:t>
      </w:r>
    </w:p>
    <w:p w:rsidR="00472FFD" w:rsidRPr="00175754" w:rsidRDefault="00472FFD" w:rsidP="00472FFD">
      <w:pPr>
        <w:pStyle w:val="ListParagraph"/>
        <w:numPr>
          <w:ilvl w:val="0"/>
          <w:numId w:val="35"/>
        </w:numPr>
        <w:rPr>
          <w:color w:val="FF0000"/>
        </w:rPr>
      </w:pPr>
      <w:r w:rsidRPr="00175754">
        <w:rPr>
          <w:color w:val="FF0000"/>
        </w:rPr>
        <w:t>Flow diagram []</w:t>
      </w:r>
    </w:p>
    <w:p w:rsidR="00472FFD" w:rsidRPr="00175754" w:rsidRDefault="00472FFD" w:rsidP="00472FFD">
      <w:pPr>
        <w:pStyle w:val="ListParagraph"/>
        <w:numPr>
          <w:ilvl w:val="0"/>
          <w:numId w:val="35"/>
        </w:numPr>
        <w:rPr>
          <w:color w:val="FF0000"/>
        </w:rPr>
      </w:pPr>
      <w:proofErr w:type="spellStart"/>
      <w:r w:rsidRPr="00175754">
        <w:rPr>
          <w:color w:val="FF0000"/>
        </w:rPr>
        <w:t>Minimap</w:t>
      </w:r>
      <w:proofErr w:type="spellEnd"/>
      <w:r w:rsidRPr="00175754">
        <w:rPr>
          <w:color w:val="FF0000"/>
        </w:rPr>
        <w:t xml:space="preserve"> design []</w:t>
      </w:r>
    </w:p>
    <w:p w:rsidR="00472FFD" w:rsidRPr="00175754" w:rsidRDefault="00472FFD" w:rsidP="00472FFD">
      <w:pPr>
        <w:pStyle w:val="ListParagraph"/>
        <w:numPr>
          <w:ilvl w:val="0"/>
          <w:numId w:val="35"/>
        </w:numPr>
        <w:rPr>
          <w:color w:val="FF0000"/>
        </w:rPr>
      </w:pPr>
      <w:r w:rsidRPr="00175754">
        <w:rPr>
          <w:color w:val="FF0000"/>
        </w:rPr>
        <w:t>Outline project spec []</w:t>
      </w:r>
    </w:p>
    <w:p w:rsidR="00472FFD" w:rsidRPr="00175754" w:rsidRDefault="00472FFD" w:rsidP="00472FFD">
      <w:pPr>
        <w:pStyle w:val="ListParagraph"/>
        <w:numPr>
          <w:ilvl w:val="0"/>
          <w:numId w:val="35"/>
        </w:numPr>
        <w:rPr>
          <w:color w:val="FF0000"/>
        </w:rPr>
      </w:pPr>
      <w:r w:rsidRPr="00175754">
        <w:rPr>
          <w:color w:val="FF0000"/>
        </w:rPr>
        <w:t>Old test table []</w:t>
      </w:r>
    </w:p>
    <w:p w:rsidR="00472FFD" w:rsidRPr="00175754" w:rsidRDefault="00472FFD" w:rsidP="00472FFD">
      <w:pPr>
        <w:pStyle w:val="ListParagraph"/>
        <w:numPr>
          <w:ilvl w:val="0"/>
          <w:numId w:val="35"/>
        </w:numPr>
        <w:rPr>
          <w:color w:val="FF0000"/>
        </w:rPr>
      </w:pPr>
      <w:r w:rsidRPr="00175754">
        <w:rPr>
          <w:color w:val="FF0000"/>
        </w:rPr>
        <w:t>New test table []</w:t>
      </w:r>
    </w:p>
    <w:p w:rsidR="00472FFD" w:rsidRPr="00175754" w:rsidRDefault="00472FFD" w:rsidP="00472FFD">
      <w:pPr>
        <w:pStyle w:val="ListParagraph"/>
        <w:numPr>
          <w:ilvl w:val="0"/>
          <w:numId w:val="35"/>
        </w:numPr>
        <w:rPr>
          <w:color w:val="FF0000"/>
        </w:rPr>
      </w:pPr>
      <w:r w:rsidRPr="00175754">
        <w:rPr>
          <w:color w:val="FF0000"/>
        </w:rPr>
        <w:t xml:space="preserve">User interface </w:t>
      </w:r>
      <w:r w:rsidR="00175754" w:rsidRPr="00175754">
        <w:rPr>
          <w:color w:val="FF0000"/>
        </w:rPr>
        <w:t>designs</w:t>
      </w:r>
      <w:r w:rsidRPr="00175754">
        <w:rPr>
          <w:color w:val="FF0000"/>
        </w:rPr>
        <w:t xml:space="preserve"> []</w:t>
      </w:r>
    </w:p>
    <w:p w:rsidR="00175754" w:rsidRPr="00175754" w:rsidRDefault="00175754" w:rsidP="00472FFD">
      <w:pPr>
        <w:pStyle w:val="ListParagraph"/>
        <w:numPr>
          <w:ilvl w:val="0"/>
          <w:numId w:val="35"/>
        </w:numPr>
        <w:rPr>
          <w:color w:val="FF0000"/>
        </w:rPr>
      </w:pPr>
      <w:r w:rsidRPr="00175754">
        <w:rPr>
          <w:color w:val="FF0000"/>
        </w:rPr>
        <w:t>Full documentation pages []</w:t>
      </w:r>
    </w:p>
    <w:p w:rsidR="00472FFD" w:rsidRDefault="00472FFD" w:rsidP="00472FFD"/>
    <w:p w:rsidR="00472FFD" w:rsidRDefault="00175754" w:rsidP="00472FFD">
      <w:r>
        <w:t>Full</w:t>
      </w:r>
      <w:r w:rsidR="00472FFD">
        <w:t xml:space="preserve"> pages of docs have also been generated. The </w:t>
      </w:r>
      <w:proofErr w:type="spellStart"/>
      <w:r w:rsidR="00472FFD" w:rsidRPr="00175754">
        <w:rPr>
          <w:color w:val="FF0000"/>
        </w:rPr>
        <w:t>yuidoc</w:t>
      </w:r>
      <w:proofErr w:type="spellEnd"/>
      <w:r w:rsidR="00472FFD" w:rsidRPr="00175754">
        <w:rPr>
          <w:color w:val="FF0000"/>
        </w:rPr>
        <w:t xml:space="preserve"> tool [] </w:t>
      </w:r>
      <w:r w:rsidR="00472FFD">
        <w:t>was used to generate document</w:t>
      </w:r>
      <w:r w:rsidR="00DF604C">
        <w:t>ation from the code comments. This tool</w:t>
      </w:r>
      <w:r w:rsidR="00472FFD">
        <w:t xml:space="preserve"> generates </w:t>
      </w:r>
      <w:proofErr w:type="spellStart"/>
      <w:r w:rsidR="00472FFD">
        <w:t>JavaDoc</w:t>
      </w:r>
      <w:proofErr w:type="spellEnd"/>
      <w:r w:rsidR="00472FFD">
        <w:t xml:space="preserve"> style HTML</w:t>
      </w:r>
      <w:r w:rsidR="00647823">
        <w:t xml:space="preserve"> pages</w:t>
      </w:r>
      <w:r w:rsidR="00472FFD">
        <w:t xml:space="preserve"> from formatted JavaScript comments. An example </w:t>
      </w:r>
      <w:proofErr w:type="spellStart"/>
      <w:r w:rsidR="00472FFD">
        <w:t>yuidoc</w:t>
      </w:r>
      <w:proofErr w:type="spellEnd"/>
      <w:r w:rsidR="00472FFD">
        <w:t xml:space="preserve">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Explanation of what the function does and </w:t>
      </w:r>
      <w:r w:rsidR="00753F92">
        <w:rPr>
          <w:rFonts w:ascii="Consolas" w:eastAsia="Times New Roman" w:hAnsi="Consolas" w:cs="Courier New"/>
          <w:color w:val="858C93"/>
          <w:sz w:val="20"/>
          <w:szCs w:val="20"/>
          <w:bdr w:val="none" w:sz="0" w:space="0" w:color="auto" w:frame="1"/>
          <w:shd w:val="clear" w:color="auto" w:fill="EFF0F1"/>
          <w:lang w:eastAsia="en-GB"/>
        </w:rPr>
        <w:t>why</w:t>
      </w:r>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r w:rsidR="00753F92">
        <w:rPr>
          <w:rFonts w:ascii="Consolas" w:eastAsia="Times New Roman" w:hAnsi="Consolas" w:cs="Courier New"/>
          <w:color w:val="858C93"/>
          <w:sz w:val="20"/>
          <w:szCs w:val="20"/>
          <w:bdr w:val="none" w:sz="0" w:space="0" w:color="auto" w:frame="1"/>
          <w:shd w:val="clear" w:color="auto" w:fill="EFF0F1"/>
          <w:lang w:eastAsia="en-GB"/>
        </w:rPr>
        <w:t>it is</w:t>
      </w:r>
      <w:r w:rsidRPr="00472FFD">
        <w:rPr>
          <w:rFonts w:ascii="Consolas" w:eastAsia="Times New Roman" w:hAnsi="Consolas" w:cs="Courier New"/>
          <w:color w:val="858C93"/>
          <w:sz w:val="20"/>
          <w:szCs w:val="20"/>
          <w:bdr w:val="none" w:sz="0" w:space="0" w:color="auto" w:frame="1"/>
          <w:shd w:val="clear" w:color="auto" w:fill="EFF0F1"/>
          <w:lang w:eastAsia="en-GB"/>
        </w:rPr>
        <w:t xml:space="preserve">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@method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functionName</w:t>
      </w:r>
      <w:proofErr w:type="spellEnd"/>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472FFD">
        <w:rPr>
          <w:rFonts w:ascii="Consolas" w:eastAsia="Times New Roman" w:hAnsi="Consolas" w:cs="Courier New"/>
          <w:color w:val="101094"/>
          <w:sz w:val="20"/>
          <w:szCs w:val="20"/>
          <w:bdr w:val="none" w:sz="0" w:space="0" w:color="auto" w:frame="1"/>
          <w:shd w:val="clear" w:color="auto" w:fill="EFF0F1"/>
          <w:lang w:eastAsia="en-GB"/>
        </w:rPr>
        <w:lastRenderedPageBreak/>
        <w:t>function</w:t>
      </w:r>
      <w:proofErr w:type="gramEnd"/>
      <w:r w:rsidRPr="00472FFD">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functionName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A9076D" w:rsidP="00472FFD">
      <w:r w:rsidRPr="00472FFD">
        <w:rPr>
          <w:rFonts w:ascii="Segoe UI" w:eastAsia="Times New Roman" w:hAnsi="Segoe UI" w:cs="Segoe UI"/>
          <w:noProof/>
          <w:color w:val="0366D6"/>
          <w:sz w:val="24"/>
          <w:lang w:eastAsia="en-GB"/>
        </w:rPr>
        <w:drawing>
          <wp:anchor distT="0" distB="0" distL="114300" distR="114300" simplePos="0" relativeHeight="251783168" behindDoc="1" locked="0" layoutInCell="1" allowOverlap="1">
            <wp:simplePos x="0" y="0"/>
            <wp:positionH relativeFrom="margin">
              <wp:align>right</wp:align>
            </wp:positionH>
            <wp:positionV relativeFrom="paragraph">
              <wp:posOffset>8890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59" tgtFrame="&quot;_blank&quot;"/>
                    </pic:cNvPr>
                    <pic:cNvPicPr>
                      <a:picLocks noChangeAspect="1" noChangeArrowheads="1"/>
                    </pic:cNvPicPr>
                  </pic:nvPicPr>
                  <pic:blipFill rotWithShape="1">
                    <a:blip r:embed="rId60">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7823">
        <w:t xml:space="preserve">This in turn will be added to the HTML generated by the </w:t>
      </w:r>
      <w:proofErr w:type="spellStart"/>
      <w:r w:rsidR="00647823">
        <w:t>yuidoc</w:t>
      </w:r>
      <w:proofErr w:type="spellEnd"/>
      <w:r w:rsidR="00647823">
        <w:t xml:space="preserve"> tool.</w:t>
      </w:r>
    </w:p>
    <w:p w:rsidR="00647823" w:rsidRDefault="00647823" w:rsidP="00472FFD"/>
    <w:p w:rsidR="00A9076D" w:rsidRDefault="00472FFD" w:rsidP="00A9076D">
      <w:proofErr w:type="spellStart"/>
      <w:r>
        <w:t>Yuidoc</w:t>
      </w:r>
      <w:proofErr w:type="spellEnd"/>
      <w:r>
        <w:t xml:space="preserve"> comments are declared with /** your </w:t>
      </w:r>
      <w:proofErr w:type="gramStart"/>
      <w:r>
        <w:t>content</w:t>
      </w:r>
      <w:proofErr w:type="gramEnd"/>
      <w:r>
        <w:t xml:space="preserve"> here */. Rather than a regular comment /* content */. Notice the extra * needed for </w:t>
      </w:r>
      <w:proofErr w:type="spellStart"/>
      <w:r>
        <w:t>yuidoc</w:t>
      </w:r>
      <w:proofErr w:type="spellEnd"/>
      <w:r>
        <w:t xml:space="preserve"> to recognize the comment. The main </w:t>
      </w:r>
      <w:proofErr w:type="spellStart"/>
      <w:r>
        <w:t>yuidoc</w:t>
      </w:r>
      <w:proofErr w:type="spellEnd"/>
      <w:r>
        <w:t xml:space="preserve"> variables t</w:t>
      </w:r>
      <w:r w:rsidR="00A9076D">
        <w:t xml:space="preserve">hat have been used are: </w:t>
      </w:r>
    </w:p>
    <w:p w:rsidR="00472FFD" w:rsidRDefault="00472FFD" w:rsidP="00A9076D">
      <w:pPr>
        <w:pStyle w:val="ListParagraph"/>
        <w:numPr>
          <w:ilvl w:val="0"/>
          <w:numId w:val="38"/>
        </w:numPr>
      </w:pPr>
      <w:r>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w:t>
      </w:r>
      <w:proofErr w:type="spellStart"/>
      <w:r>
        <w:t>param</w:t>
      </w:r>
      <w:proofErr w:type="spellEnd"/>
    </w:p>
    <w:p w:rsidR="00472FFD" w:rsidRDefault="00472FFD" w:rsidP="00472FFD"/>
    <w:p w:rsidR="00647823" w:rsidRDefault="00472FFD" w:rsidP="00647823">
      <w:pPr>
        <w:rPr>
          <w:rFonts w:eastAsia="Times New Roman"/>
          <w:lang w:eastAsia="en-GB"/>
        </w:rPr>
      </w:pPr>
      <w:r>
        <w:t xml:space="preserve">All files have accompanying </w:t>
      </w:r>
      <w:proofErr w:type="spellStart"/>
      <w:r>
        <w:t>yuidoc</w:t>
      </w:r>
      <w:proofErr w:type="spellEnd"/>
      <w:r>
        <w:t xml:space="preserve">. </w:t>
      </w:r>
      <w:r w:rsidR="00A9076D">
        <w:t>To g</w:t>
      </w:r>
      <w:r w:rsidR="00A9076D">
        <w:rPr>
          <w:rFonts w:eastAsia="Times New Roman"/>
          <w:lang w:eastAsia="en-GB"/>
        </w:rPr>
        <w:t>et an overview of the classes</w:t>
      </w:r>
      <w:r w:rsidRPr="00472FFD">
        <w:rPr>
          <w:rFonts w:eastAsia="Times New Roman"/>
          <w:lang w:eastAsia="en-GB"/>
        </w:rPr>
        <w:t xml:space="preserve"> and details of the </w:t>
      </w:r>
      <w:r w:rsidR="00A9076D">
        <w:rPr>
          <w:rFonts w:eastAsia="Times New Roman"/>
          <w:lang w:eastAsia="en-GB"/>
        </w:rPr>
        <w:t>functions, go</w:t>
      </w:r>
      <w:r w:rsidR="00647823">
        <w:rPr>
          <w:rFonts w:eastAsia="Times New Roman"/>
          <w:lang w:eastAsia="en-GB"/>
        </w:rPr>
        <w:t xml:space="preserve">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97125C" w:rsidP="00175754">
      <w:pPr>
        <w:rPr>
          <w:szCs w:val="22"/>
        </w:rPr>
      </w:pPr>
      <w:r>
        <w:rPr>
          <w:noProof/>
        </w:rPr>
        <w:pict>
          <v:shape id="_x0000_s1085" type="#_x0000_t75" style="position:absolute;margin-left:-.8pt;margin-top:54.25pt;width:413.25pt;height:40.75pt;z-index:-251527168" wrapcoords="-39 0 -39 21207 21600 21207 21600 0 -39 0">
            <v:imagedata r:id="rId61"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w:t>
      </w:r>
      <w:proofErr w:type="gramStart"/>
      <w:r w:rsidR="00B7580F">
        <w:rPr>
          <w:rFonts w:eastAsia="Times New Roman"/>
          <w:lang w:eastAsia="en-GB"/>
        </w:rPr>
        <w:t>panel</w:t>
      </w:r>
      <w:proofErr w:type="gramEnd"/>
      <w:r w:rsidR="00B7580F">
        <w:rPr>
          <w:rFonts w:eastAsia="Times New Roman"/>
          <w:lang w:eastAsia="en-GB"/>
        </w:rPr>
        <w:t>,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00753F92">
        <w:rPr>
          <w:rFonts w:eastAsia="Times New Roman"/>
          <w:lang w:eastAsia="en-GB"/>
        </w:rPr>
        <w:t>is not</w:t>
      </w:r>
      <w:r w:rsidRPr="00472FFD">
        <w:rPr>
          <w:rFonts w:eastAsia="Times New Roman"/>
          <w:lang w:eastAsia="en-GB"/>
        </w:rPr>
        <w:t xml:space="preserve"> working properly, when you </w:t>
      </w:r>
      <w:r w:rsidRPr="00472FFD">
        <w:rPr>
          <w:rFonts w:eastAsia="Times New Roman"/>
          <w:szCs w:val="22"/>
          <w:lang w:eastAsia="en-GB"/>
        </w:rPr>
        <w:t xml:space="preserve">click a </w:t>
      </w:r>
      <w:r w:rsidR="00A9076D">
        <w:rPr>
          <w:rFonts w:eastAsia="Times New Roman"/>
          <w:szCs w:val="22"/>
          <w:lang w:eastAsia="en-GB"/>
        </w:rPr>
        <w:t>function</w:t>
      </w:r>
      <w:r w:rsidRPr="00472FFD">
        <w:rPr>
          <w:rFonts w:eastAsia="Times New Roman"/>
          <w:szCs w:val="22"/>
          <w:lang w:eastAsia="en-GB"/>
        </w:rPr>
        <w:t xml:space="preserve"> it doesn't re-direct properly. So just go on the "Methods</w:t>
      </w:r>
      <w:r w:rsidR="00DF604C">
        <w:rPr>
          <w:rFonts w:eastAsia="Times New Roman"/>
          <w:szCs w:val="22"/>
          <w:lang w:eastAsia="en-GB"/>
        </w:rPr>
        <w:t>”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175754" w:rsidRDefault="0097125C" w:rsidP="00B7580F">
      <w:pPr>
        <w:spacing w:after="100" w:afterAutospacing="1"/>
        <w:rPr>
          <w:rFonts w:ascii="Segoe UI" w:eastAsia="Times New Roman" w:hAnsi="Segoe UI" w:cs="Segoe UI"/>
          <w:noProof/>
          <w:color w:val="0366D6"/>
          <w:sz w:val="24"/>
          <w:lang w:eastAsia="en-GB"/>
        </w:rPr>
      </w:pPr>
      <w:r>
        <w:rPr>
          <w:noProof/>
        </w:rPr>
        <w:lastRenderedPageBreak/>
        <w:pict>
          <v:shape id="_x0000_s1084" type="#_x0000_t75" style="position:absolute;margin-left:.15pt;margin-top:26.05pt;width:414.7pt;height:194.1pt;z-index:-251529216" wrapcoords="-39 0 -39 21517 21600 21517 21600 0 -39 0">
            <v:imagedata r:id="rId62" o:title="yuidoc"/>
            <w10:wrap type="tight"/>
          </v:shape>
        </w:pict>
      </w:r>
      <w:r w:rsidR="00472FFD" w:rsidRPr="00472FFD">
        <w:rPr>
          <w:rFonts w:eastAsia="Times New Roman"/>
          <w:szCs w:val="22"/>
          <w:lang w:eastAsia="en-GB"/>
        </w:rPr>
        <w:t>Example</w:t>
      </w:r>
      <w:r w:rsidR="00B7580F">
        <w:rPr>
          <w:rFonts w:eastAsia="Times New Roman"/>
          <w:szCs w:val="22"/>
          <w:lang w:eastAsia="en-GB"/>
        </w:rPr>
        <w:t>,</w:t>
      </w:r>
      <w:r w:rsidR="00472FFD" w:rsidRPr="00472FFD">
        <w:rPr>
          <w:rFonts w:eastAsia="Times New Roman"/>
          <w:szCs w:val="22"/>
          <w:lang w:eastAsia="en-GB"/>
        </w:rPr>
        <w:t xml:space="preserve"> docs of </w:t>
      </w:r>
      <w:r w:rsidR="00B7580F">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DF604C" w:rsidRPr="00B7580F" w:rsidRDefault="00DF604C"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13" w:name="_Toc222978603"/>
      <w:bookmarkStart w:id="14" w:name="_Toc476088424"/>
      <w:r>
        <w:t>Testing</w:t>
      </w:r>
      <w:bookmarkEnd w:id="11"/>
      <w:bookmarkEnd w:id="13"/>
      <w:bookmarkEnd w:id="14"/>
    </w:p>
    <w:p w:rsidR="00996BE5" w:rsidRDefault="00996BE5" w:rsidP="00996BE5">
      <w:pPr>
        <w:rPr>
          <w:rFonts w:asciiTheme="majorHAnsi" w:hAnsiTheme="majorHAnsi"/>
          <w:b/>
          <w:sz w:val="26"/>
          <w:szCs w:val="26"/>
        </w:rPr>
      </w:pPr>
    </w:p>
    <w:p w:rsidR="00694611" w:rsidRPr="00996BE5" w:rsidRDefault="00996BE5" w:rsidP="00996BE5">
      <w:pPr>
        <w:rPr>
          <w:rFonts w:asciiTheme="majorHAnsi" w:hAnsiTheme="majorHAnsi"/>
          <w:b/>
          <w:sz w:val="26"/>
          <w:szCs w:val="26"/>
        </w:rPr>
      </w:pPr>
      <w:r>
        <w:rPr>
          <w:rFonts w:asciiTheme="majorHAnsi" w:hAnsiTheme="majorHAnsi"/>
          <w:b/>
          <w:sz w:val="26"/>
          <w:szCs w:val="26"/>
        </w:rPr>
        <w:t>5.1.    Overall Approach to Testing</w:t>
      </w:r>
    </w:p>
    <w:p w:rsidR="00334FB0" w:rsidRDefault="00334FB0" w:rsidP="004C12FA">
      <w:pPr>
        <w:rPr>
          <w:lang w:val="en-US"/>
        </w:rPr>
      </w:pPr>
    </w:p>
    <w:p w:rsidR="00334FB0" w:rsidRDefault="00175754" w:rsidP="004C12FA">
      <w:r>
        <w:t>Most of the testing was done via JavaScript unit tests and through the use of the Chrome developer console.</w:t>
      </w:r>
      <w:r w:rsidR="00DF604C">
        <w:t xml:space="preserve"> There was also testing on separate operating systems revealing the project is </w:t>
      </w:r>
      <w:r w:rsidR="00707FE7">
        <w:t xml:space="preserve">most stable on Firefox. </w:t>
      </w:r>
      <w:r w:rsidR="00DF604C">
        <w:t xml:space="preserve"> </w:t>
      </w:r>
    </w:p>
    <w:p w:rsidR="00281E9C" w:rsidRDefault="00281E9C" w:rsidP="004C12FA"/>
    <w:p w:rsidR="00281E9C" w:rsidRDefault="00281E9C" w:rsidP="00281E9C">
      <w:pPr>
        <w:autoSpaceDE w:val="0"/>
        <w:autoSpaceDN w:val="0"/>
        <w:adjustRightInd w:val="0"/>
        <w:rPr>
          <w:color w:val="000000"/>
          <w:szCs w:val="22"/>
        </w:rPr>
      </w:pPr>
      <w:r>
        <w:rPr>
          <w:bCs/>
          <w:color w:val="000000"/>
          <w:szCs w:val="22"/>
        </w:rPr>
        <w:t xml:space="preserve">The options for unit testing the project </w:t>
      </w:r>
      <w:r w:rsidRPr="00281E9C">
        <w:rPr>
          <w:bCs/>
          <w:color w:val="FF0000"/>
          <w:szCs w:val="22"/>
        </w:rPr>
        <w:t xml:space="preserve">can be seen here []. </w:t>
      </w:r>
      <w:r>
        <w:rPr>
          <w:bCs/>
          <w:color w:val="000000"/>
          <w:szCs w:val="22"/>
        </w:rPr>
        <w:t>The overall approach was to u</w:t>
      </w:r>
      <w:r w:rsidRPr="00707FE7">
        <w:rPr>
          <w:bCs/>
          <w:color w:val="000000"/>
          <w:szCs w:val="22"/>
        </w:rPr>
        <w:t xml:space="preserve">se a Tester class </w:t>
      </w:r>
      <w:r>
        <w:rPr>
          <w:bCs/>
          <w:color w:val="000000"/>
          <w:szCs w:val="22"/>
        </w:rPr>
        <w:t>containing generic testing functions. S</w:t>
      </w:r>
      <w:r w:rsidRPr="00707FE7">
        <w:rPr>
          <w:bCs/>
          <w:color w:val="000000"/>
          <w:szCs w:val="22"/>
        </w:rPr>
        <w:t xml:space="preserve">pecific testing functions </w:t>
      </w:r>
      <w:r>
        <w:rPr>
          <w:bCs/>
          <w:color w:val="000000"/>
          <w:szCs w:val="22"/>
        </w:rPr>
        <w:t xml:space="preserve">are </w:t>
      </w:r>
      <w:r w:rsidRPr="00707FE7">
        <w:rPr>
          <w:bCs/>
          <w:color w:val="000000"/>
          <w:szCs w:val="22"/>
        </w:rPr>
        <w:t>in their respective classes</w:t>
      </w:r>
      <w:r>
        <w:rPr>
          <w:bCs/>
          <w:color w:val="000000"/>
          <w:szCs w:val="22"/>
        </w:rPr>
        <w:t>.</w:t>
      </w:r>
      <w:r w:rsidRPr="00707FE7">
        <w:rPr>
          <w:bCs/>
          <w:color w:val="000000"/>
          <w:szCs w:val="22"/>
        </w:rPr>
        <w:t xml:space="preserve"> </w:t>
      </w:r>
      <w:r w:rsidRPr="00707FE7">
        <w:rPr>
          <w:color w:val="000000"/>
          <w:szCs w:val="22"/>
        </w:rPr>
        <w:t xml:space="preserve">This minimizes test code duplication by having all generic functions in one Tester class. However not everything can be put into </w:t>
      </w:r>
      <w:r w:rsidR="0097125C">
        <w:rPr>
          <w:color w:val="000000"/>
          <w:szCs w:val="22"/>
        </w:rPr>
        <w:t>this generic testing class</w:t>
      </w:r>
      <w:r w:rsidRPr="00707FE7">
        <w:rPr>
          <w:color w:val="000000"/>
          <w:szCs w:val="22"/>
        </w:rPr>
        <w:t>, so the testing code is split between the implementation file, and the generic testing file.</w:t>
      </w:r>
      <w:r>
        <w:rPr>
          <w:color w:val="000000"/>
          <w:szCs w:val="22"/>
        </w:rPr>
        <w:t xml:space="preserve"> All unit tests are at the bottom of their respective files.</w:t>
      </w:r>
    </w:p>
    <w:p w:rsidR="00996BE5" w:rsidRPr="00281E9C" w:rsidRDefault="00996BE5" w:rsidP="00281E9C">
      <w:pPr>
        <w:autoSpaceDE w:val="0"/>
        <w:autoSpaceDN w:val="0"/>
        <w:adjustRightInd w:val="0"/>
        <w:rPr>
          <w:color w:val="000000"/>
          <w:szCs w:val="22"/>
        </w:rPr>
      </w:pPr>
    </w:p>
    <w:p w:rsidR="00996BE5" w:rsidRPr="000B2CE6" w:rsidRDefault="00996BE5" w:rsidP="00996BE5">
      <w:pPr>
        <w:rPr>
          <w:rFonts w:asciiTheme="majorHAnsi" w:hAnsiTheme="majorHAnsi"/>
          <w:b/>
          <w:sz w:val="26"/>
          <w:szCs w:val="26"/>
        </w:rPr>
      </w:pPr>
      <w:r>
        <w:rPr>
          <w:rFonts w:asciiTheme="majorHAnsi" w:hAnsiTheme="majorHAnsi"/>
          <w:b/>
          <w:sz w:val="26"/>
          <w:szCs w:val="26"/>
        </w:rPr>
        <w:t>5.2.    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 xml:space="preserve">The tests that </w:t>
      </w:r>
      <w:r w:rsidR="00707FE7">
        <w:t>were</w:t>
      </w:r>
      <w:r w:rsidR="000D44A4">
        <w:t xml:space="preserve"> still valid have been kept, but it lost over half of its content.</w:t>
      </w:r>
      <w:r>
        <w:t xml:space="preserve"> </w:t>
      </w:r>
      <w:r w:rsidR="009A2C26">
        <w:t xml:space="preserve"> </w:t>
      </w:r>
    </w:p>
    <w:p w:rsidR="00915BE6" w:rsidRDefault="00915BE6" w:rsidP="00683BF8"/>
    <w:p w:rsidR="00334FB0"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w:t>
      </w:r>
      <w:r w:rsidR="0097125C">
        <w:rPr>
          <w:color w:val="FF0000"/>
        </w:rPr>
        <w:t>here</w:t>
      </w:r>
      <w:r w:rsidRPr="00625C21">
        <w:rPr>
          <w:color w:val="FF0000"/>
        </w:rPr>
        <w:t xml:space="preserve"> [].</w:t>
      </w:r>
    </w:p>
    <w:p w:rsidR="00707FE7" w:rsidRDefault="00707FE7" w:rsidP="00683BF8">
      <w:pPr>
        <w:rPr>
          <w:color w:val="FF0000"/>
        </w:rPr>
      </w:pPr>
    </w:p>
    <w:p w:rsidR="00CE305B" w:rsidRDefault="00CE305B" w:rsidP="00683BF8">
      <w:pPr>
        <w:rPr>
          <w:color w:val="FF0000"/>
        </w:rPr>
      </w:pPr>
    </w:p>
    <w:p w:rsidR="00996BE5" w:rsidRDefault="00996BE5" w:rsidP="00683BF8">
      <w:pPr>
        <w:rPr>
          <w:color w:val="FF0000"/>
        </w:rPr>
      </w:pPr>
    </w:p>
    <w:p w:rsidR="00996BE5" w:rsidRPr="000B2CE6" w:rsidRDefault="00996BE5" w:rsidP="00996BE5">
      <w:pPr>
        <w:rPr>
          <w:rFonts w:asciiTheme="majorHAnsi" w:hAnsiTheme="majorHAnsi"/>
          <w:b/>
          <w:sz w:val="26"/>
          <w:szCs w:val="26"/>
        </w:rPr>
      </w:pPr>
      <w:r>
        <w:rPr>
          <w:rFonts w:asciiTheme="majorHAnsi" w:hAnsiTheme="majorHAnsi"/>
          <w:b/>
          <w:sz w:val="26"/>
          <w:szCs w:val="26"/>
        </w:rPr>
        <w:lastRenderedPageBreak/>
        <w:t>5.3.    Things that cannot be tested</w:t>
      </w:r>
    </w:p>
    <w:p w:rsidR="00683BF8" w:rsidRDefault="00683BF8" w:rsidP="00683BF8"/>
    <w:p w:rsidR="00683BF8" w:rsidRDefault="00683BF8" w:rsidP="00683BF8">
      <w:r>
        <w:t xml:space="preserve">Testing rendering output is infeasible (testing what actually appears on the screen). </w:t>
      </w:r>
    </w:p>
    <w:p w:rsidR="0097125C" w:rsidRDefault="0097125C" w:rsidP="00683BF8"/>
    <w:p w:rsidR="0097125C" w:rsidRDefault="0097125C" w:rsidP="0097125C">
      <w:r>
        <w:t xml:space="preserve">One way to actually test the rendering output is by writing an implementation of the </w:t>
      </w:r>
      <w:proofErr w:type="spellStart"/>
      <w:r>
        <w:t>WebGL</w:t>
      </w:r>
      <w:proofErr w:type="spellEnd"/>
      <w:r>
        <w:t xml:space="preserve"> API our self. This would show all the calls made to the graphics hardware and from that, we could test if they are correct. This is obviously not feasible for this project.</w:t>
      </w:r>
    </w:p>
    <w:p w:rsidR="0097125C" w:rsidRDefault="0097125C" w:rsidP="00683BF8"/>
    <w:p w:rsidR="00683BF8" w:rsidRDefault="0097125C" w:rsidP="00683BF8">
      <w:r>
        <w:t>T</w:t>
      </w:r>
      <w:r w:rsidR="00683BF8">
        <w:t xml:space="preserve">esting </w:t>
      </w:r>
      <w:r>
        <w:t xml:space="preserve">rendering output is essentially testing </w:t>
      </w:r>
      <w:r w:rsidR="00683BF8">
        <w:t xml:space="preserve">the </w:t>
      </w:r>
      <w:proofErr w:type="spellStart"/>
      <w:r w:rsidR="00683BF8">
        <w:t>WebGL</w:t>
      </w:r>
      <w:proofErr w:type="spellEnd"/>
      <w:r w:rsidR="00683BF8">
        <w:t xml:space="preserve"> implementation itself, rather than </w:t>
      </w:r>
      <w:r>
        <w:t>the</w:t>
      </w:r>
      <w:r w:rsidR="00683BF8">
        <w:t xml:space="preserve"> application. This is the same as writing a C function, and testing that the compiler converts it into the correct assembly language calls.</w:t>
      </w:r>
      <w:r w:rsidR="00175754">
        <w:t xml:space="preserve"> This is the compilers job not </w:t>
      </w:r>
      <w:r>
        <w:t>ours</w:t>
      </w:r>
      <w:r w:rsidR="00175754">
        <w:t xml:space="preserve">, likewise the rendered graphics are </w:t>
      </w:r>
      <w:proofErr w:type="spellStart"/>
      <w:r w:rsidR="00175754">
        <w:t>WebGLs</w:t>
      </w:r>
      <w:proofErr w:type="spellEnd"/>
      <w:r w:rsidR="00175754">
        <w:t xml:space="preserve"> responsibility. Testing the rendering output i</w:t>
      </w:r>
      <w:r w:rsidR="00683BF8">
        <w:t>s simply out of the scope of the project.</w:t>
      </w:r>
    </w:p>
    <w:p w:rsidR="00996BE5" w:rsidRDefault="00996BE5" w:rsidP="00683BF8"/>
    <w:p w:rsidR="00996BE5" w:rsidRPr="000B2CE6" w:rsidRDefault="00996BE5" w:rsidP="00996BE5">
      <w:pPr>
        <w:rPr>
          <w:rFonts w:asciiTheme="majorHAnsi" w:hAnsiTheme="majorHAnsi"/>
          <w:b/>
          <w:sz w:val="26"/>
          <w:szCs w:val="26"/>
        </w:rPr>
      </w:pPr>
      <w:r>
        <w:rPr>
          <w:rFonts w:asciiTheme="majorHAnsi" w:hAnsiTheme="majorHAnsi"/>
          <w:b/>
          <w:sz w:val="26"/>
          <w:szCs w:val="26"/>
        </w:rPr>
        <w:t>5.4.    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w:t>
      </w:r>
      <w:r w:rsidR="0097125C">
        <w:t>we</w:t>
      </w:r>
      <w:r>
        <w:t xml:space="preserve"> give to </w:t>
      </w:r>
      <w:proofErr w:type="spellStart"/>
      <w:r>
        <w:t>WebGL</w:t>
      </w:r>
      <w:proofErr w:type="spellEnd"/>
      <w:r>
        <w:t>/</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rsidR="0097125C">
        <w:t>for example changing water strength</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w:t>
      </w:r>
      <w:r w:rsidR="0097125C">
        <w:t xml:space="preserve"> of vertices are</w:t>
      </w:r>
      <w:r>
        <w:t xml:space="preserve"> made</w:t>
      </w:r>
    </w:p>
    <w:p w:rsidR="0097125C" w:rsidRDefault="006E41BB" w:rsidP="0097125C">
      <w:pPr>
        <w:pStyle w:val="ListParagraph"/>
        <w:numPr>
          <w:ilvl w:val="0"/>
          <w:numId w:val="34"/>
        </w:numPr>
        <w:spacing w:after="160" w:line="259" w:lineRule="auto"/>
      </w:pPr>
      <w:r>
        <w:t>Cross browser</w:t>
      </w:r>
      <w:r w:rsidR="0097125C">
        <w:t xml:space="preserve"> testing</w:t>
      </w:r>
    </w:p>
    <w:p w:rsidR="0097125C" w:rsidRDefault="0097125C" w:rsidP="0097125C">
      <w:pPr>
        <w:pStyle w:val="ListParagraph"/>
        <w:numPr>
          <w:ilvl w:val="0"/>
          <w:numId w:val="34"/>
        </w:numPr>
        <w:spacing w:after="160" w:line="259" w:lineRule="auto"/>
      </w:pPr>
      <w:r>
        <w:t>Cross operating system testing</w:t>
      </w:r>
    </w:p>
    <w:p w:rsidR="00683BF8" w:rsidRDefault="00683BF8" w:rsidP="0097125C">
      <w:pPr>
        <w:pStyle w:val="ListParagraph"/>
        <w:numPr>
          <w:ilvl w:val="0"/>
          <w:numId w:val="34"/>
        </w:numPr>
        <w:spacing w:after="160" w:line="259" w:lineRule="auto"/>
      </w:pPr>
      <w:r>
        <w:t xml:space="preserve">The </w:t>
      </w:r>
      <w:r w:rsidR="00637DEC">
        <w:t>users bro</w:t>
      </w:r>
      <w:r w:rsidR="0097125C">
        <w:t xml:space="preserve">wser, check it can run at least </w:t>
      </w:r>
      <w:proofErr w:type="spellStart"/>
      <w:r w:rsidR="0097125C">
        <w:t>WebGL</w:t>
      </w:r>
      <w:proofErr w:type="spellEnd"/>
      <w:r w:rsidR="0097125C">
        <w:t xml:space="preserve"> 1.0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97125C" w:rsidP="00683BF8">
      <w:pPr>
        <w:pStyle w:val="ListParagraph"/>
        <w:numPr>
          <w:ilvl w:val="0"/>
          <w:numId w:val="34"/>
        </w:numPr>
        <w:spacing w:after="160" w:line="259" w:lineRule="auto"/>
      </w:pPr>
      <w:r>
        <w:t>Memory usage and s</w:t>
      </w:r>
      <w:r w:rsidR="00683BF8">
        <w:t xml:space="preserve">ee how </w:t>
      </w:r>
      <w:r>
        <w:t>scene properties</w:t>
      </w:r>
      <w:r w:rsidR="00683BF8">
        <w:t xml:space="preserve"> affect this</w:t>
      </w:r>
      <w:r w:rsidR="00683BF8">
        <w:tab/>
      </w:r>
    </w:p>
    <w:p w:rsidR="00996BE5" w:rsidRDefault="00683BF8" w:rsidP="00996BE5">
      <w:pPr>
        <w:pStyle w:val="ListParagraph"/>
        <w:numPr>
          <w:ilvl w:val="0"/>
          <w:numId w:val="34"/>
        </w:numPr>
        <w:spacing w:after="160" w:line="259" w:lineRule="auto"/>
      </w:pPr>
      <w:r>
        <w:t xml:space="preserve">FPS tests </w:t>
      </w:r>
      <w:r w:rsidR="0097125C">
        <w:t>and see how scene properties affect this</w:t>
      </w:r>
      <w:r w:rsidR="0097125C">
        <w:tab/>
      </w:r>
      <w:r>
        <w:tab/>
      </w:r>
    </w:p>
    <w:p w:rsidR="00996BE5" w:rsidRPr="000B2CE6" w:rsidRDefault="00996BE5" w:rsidP="00996BE5">
      <w:pPr>
        <w:rPr>
          <w:rFonts w:asciiTheme="majorHAnsi" w:hAnsiTheme="majorHAnsi"/>
          <w:b/>
          <w:sz w:val="26"/>
          <w:szCs w:val="26"/>
        </w:rPr>
      </w:pPr>
      <w:r>
        <w:rPr>
          <w:rFonts w:asciiTheme="majorHAnsi" w:hAnsiTheme="majorHAnsi"/>
          <w:b/>
          <w:sz w:val="26"/>
          <w:szCs w:val="26"/>
        </w:rPr>
        <w:t>5.5.    Automated Testing</w:t>
      </w:r>
    </w:p>
    <w:p w:rsidR="002956FE" w:rsidRDefault="002956FE" w:rsidP="004C12FA">
      <w:pPr>
        <w:rPr>
          <w:lang w:val="en-US"/>
        </w:rPr>
      </w:pPr>
    </w:p>
    <w:p w:rsidR="002956FE" w:rsidRDefault="00A47403" w:rsidP="004C12FA">
      <w:pPr>
        <w:rPr>
          <w:lang w:val="en-US"/>
        </w:rPr>
      </w:pPr>
      <w:r>
        <w:rPr>
          <w:lang w:val="en-US"/>
        </w:rPr>
        <w:t xml:space="preserve">The automated </w:t>
      </w:r>
      <w:r w:rsidR="0097125C">
        <w:rPr>
          <w:lang w:val="en-US"/>
        </w:rPr>
        <w:t xml:space="preserve">unit </w:t>
      </w:r>
      <w:r>
        <w:rPr>
          <w:lang w:val="en-US"/>
        </w:rPr>
        <w:t xml:space="preserve">tests run every time someone starts the scene. </w:t>
      </w:r>
      <w:r w:rsidR="0097125C">
        <w:rPr>
          <w:lang w:val="en-US"/>
        </w:rPr>
        <w:t>We</w:t>
      </w:r>
      <w:r>
        <w:rPr>
          <w:lang w:val="en-US"/>
        </w:rPr>
        <w:t xml:space="preserve">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w:t>
      </w:r>
      <w:r w:rsidR="0097125C">
        <w:rPr>
          <w:lang w:val="en-US"/>
        </w:rPr>
        <w:t>is not</w:t>
      </w:r>
      <w:r>
        <w:rPr>
          <w:lang w:val="en-US"/>
        </w:rPr>
        <w:t xml:space="preserve"> necessary. </w:t>
      </w:r>
    </w:p>
    <w:p w:rsidR="00996BE5" w:rsidRDefault="00996BE5" w:rsidP="004C12FA">
      <w:pPr>
        <w:rPr>
          <w:lang w:val="en-US"/>
        </w:rPr>
      </w:pPr>
    </w:p>
    <w:p w:rsidR="00996BE5" w:rsidRPr="000B2CE6" w:rsidRDefault="00996BE5" w:rsidP="00996BE5">
      <w:pPr>
        <w:rPr>
          <w:rFonts w:asciiTheme="majorHAnsi" w:hAnsiTheme="majorHAnsi"/>
          <w:b/>
          <w:sz w:val="26"/>
          <w:szCs w:val="26"/>
        </w:rPr>
      </w:pPr>
      <w:r>
        <w:rPr>
          <w:rFonts w:asciiTheme="majorHAnsi" w:hAnsiTheme="majorHAnsi"/>
          <w:b/>
          <w:sz w:val="26"/>
          <w:szCs w:val="26"/>
        </w:rPr>
        <w:t>5.6.    Unit Tests</w:t>
      </w:r>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w:t>
      </w:r>
      <w:r w:rsidRPr="0097125C">
        <w:rPr>
          <w:color w:val="FF0000"/>
          <w:lang w:val="en-US"/>
        </w:rPr>
        <w:t>unit testing section</w:t>
      </w:r>
      <w:r w:rsidR="0097125C" w:rsidRPr="0097125C">
        <w:rPr>
          <w:color w:val="FF0000"/>
          <w:lang w:val="en-US"/>
        </w:rPr>
        <w:t xml:space="preserve"> []</w:t>
      </w:r>
      <w:r w:rsidRPr="0097125C">
        <w:rPr>
          <w:color w:val="FF0000"/>
          <w:lang w:val="en-US"/>
        </w:rPr>
        <w:t xml:space="preserve">, </w:t>
      </w:r>
      <w:r>
        <w:rPr>
          <w:lang w:val="en-US"/>
        </w:rPr>
        <w:t xml:space="preserve">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Tests if location is a </w:t>
      </w:r>
      <w:proofErr w:type="spellStart"/>
      <w:r>
        <w:rPr>
          <w:rStyle w:val="com"/>
          <w:rFonts w:ascii="Consolas" w:hAnsi="Consolas"/>
          <w:color w:val="858C93"/>
          <w:bdr w:val="none" w:sz="0" w:space="0" w:color="auto" w:frame="1"/>
          <w:shd w:val="clear" w:color="auto" w:fill="EFF0F1"/>
        </w:rPr>
        <w:t>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8F1952" w:rsidRPr="009E320D" w:rsidRDefault="00607E6F" w:rsidP="009E320D">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w:t>
      </w:r>
      <w:r w:rsidR="0097125C">
        <w:rPr>
          <w:lang w:val="en-US"/>
        </w:rPr>
        <w:t>they are</w:t>
      </w:r>
      <w:r w:rsidRPr="008F1952">
        <w:rPr>
          <w:lang w:val="en-US"/>
        </w:rPr>
        <w:t xml:space="preserv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w:t>
      </w:r>
      <w:r w:rsidR="0097125C">
        <w:rPr>
          <w:lang w:val="en-US"/>
        </w:rPr>
        <w:t xml:space="preserve">(VAOs) </w:t>
      </w:r>
      <w:r w:rsidR="00FE4BDA" w:rsidRPr="008F1952">
        <w:rPr>
          <w:lang w:val="en-US"/>
        </w:rPr>
        <w:t>properly</w:t>
      </w:r>
      <w:r w:rsidR="0097125C">
        <w:rPr>
          <w:lang w:val="en-US"/>
        </w:rPr>
        <w:t>. VAOs are only used in this terrain class</w:t>
      </w:r>
      <w:r w:rsidR="00FE4BDA">
        <w:rPr>
          <w:lang w:val="en-US"/>
        </w:rPr>
        <w:t>,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test_terrainVAOs</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t>
      </w:r>
      <w:proofErr w:type="spellStart"/>
      <w:r w:rsidR="000D44A4">
        <w:rPr>
          <w:lang w:val="en-US"/>
        </w:rPr>
        <w:t>WebGL</w:t>
      </w:r>
      <w:proofErr w:type="spellEnd"/>
      <w:r w:rsidR="000D44A4">
        <w:rPr>
          <w:lang w:val="en-US"/>
        </w:rPr>
        <w:t xml:space="preserve">. </w:t>
      </w:r>
    </w:p>
    <w:p w:rsidR="007008B7" w:rsidRDefault="007008B7" w:rsidP="004C12FA">
      <w:pPr>
        <w:rPr>
          <w:lang w:val="en-US"/>
        </w:rPr>
      </w:pPr>
    </w:p>
    <w:p w:rsidR="007008B7" w:rsidRPr="007008B7" w:rsidRDefault="007008B7" w:rsidP="004C12FA">
      <w:pPr>
        <w:rPr>
          <w:color w:val="FF0000"/>
          <w:lang w:val="en-US"/>
        </w:rPr>
      </w:pPr>
      <w:r w:rsidRPr="007008B7">
        <w:rPr>
          <w:color w:val="FF0000"/>
          <w:lang w:val="en-US"/>
        </w:rPr>
        <w:t>The terrain quadrant clipping has been tested and documented here [].</w:t>
      </w:r>
    </w:p>
    <w:p w:rsidR="00996BE5" w:rsidRPr="00D35186" w:rsidRDefault="00996BE5" w:rsidP="004C12FA">
      <w:pPr>
        <w:rPr>
          <w:lang w:val="en-US"/>
        </w:rPr>
      </w:pPr>
    </w:p>
    <w:p w:rsidR="00996BE5" w:rsidRPr="000B2CE6" w:rsidRDefault="00996BE5" w:rsidP="00996BE5">
      <w:pPr>
        <w:rPr>
          <w:rFonts w:asciiTheme="majorHAnsi" w:hAnsiTheme="majorHAnsi"/>
          <w:b/>
          <w:sz w:val="26"/>
          <w:szCs w:val="26"/>
        </w:rPr>
      </w:pPr>
      <w:r>
        <w:rPr>
          <w:rFonts w:asciiTheme="majorHAnsi" w:hAnsiTheme="majorHAnsi"/>
          <w:b/>
          <w:sz w:val="26"/>
          <w:szCs w:val="26"/>
        </w:rPr>
        <w:t>5.7.    User Interface Testing</w:t>
      </w:r>
    </w:p>
    <w:p w:rsidR="004C5B42" w:rsidRPr="004C5B42" w:rsidRDefault="004C5B42" w:rsidP="004C5B42"/>
    <w:p w:rsidR="003352CA" w:rsidRDefault="00B14DDF" w:rsidP="004C12FA">
      <w:pPr>
        <w:rPr>
          <w:color w:val="FF0000"/>
          <w:lang w:val="en-US"/>
        </w:rPr>
      </w:pPr>
      <w:r>
        <w:rPr>
          <w:lang w:val="en-US"/>
        </w:rPr>
        <w:t xml:space="preserve">The user interface, created with </w:t>
      </w:r>
      <w:r w:rsidRPr="00C10ABC">
        <w:rPr>
          <w:color w:val="FF0000"/>
          <w:lang w:val="en-US"/>
        </w:rPr>
        <w:t xml:space="preserve">the </w:t>
      </w:r>
      <w:proofErr w:type="spellStart"/>
      <w:r w:rsidRPr="00C10ABC">
        <w:rPr>
          <w:color w:val="FF0000"/>
          <w:lang w:val="en-US"/>
        </w:rPr>
        <w:t>dat.gui</w:t>
      </w:r>
      <w:proofErr w:type="spellEnd"/>
      <w:r w:rsidRPr="00C10ABC">
        <w:rPr>
          <w:color w:val="FF0000"/>
          <w:lang w:val="en-US"/>
        </w:rPr>
        <w:t xml:space="preserve"> library []</w:t>
      </w:r>
      <w:r w:rsidR="00C76F4F">
        <w:rPr>
          <w:color w:val="FF0000"/>
          <w:lang w:val="en-US"/>
        </w:rPr>
        <w:t>,</w:t>
      </w:r>
      <w:r w:rsidRPr="00C10ABC">
        <w:rPr>
          <w:color w:val="FF0000"/>
          <w:lang w:val="en-US"/>
        </w:rPr>
        <w:t xml:space="preserve"> </w:t>
      </w:r>
      <w:r>
        <w:rPr>
          <w:lang w:val="en-US"/>
        </w:rPr>
        <w:t xml:space="preserve">was tested via the test table. </w:t>
      </w:r>
      <w:r w:rsidR="00687F61">
        <w:rPr>
          <w:lang w:val="en-US"/>
        </w:rPr>
        <w:t xml:space="preserve">The test table defines a series of acceptance tests for changing the interface values. The new </w:t>
      </w:r>
      <w:r w:rsidR="00687F61" w:rsidRPr="00C10ABC">
        <w:rPr>
          <w:color w:val="FF0000"/>
          <w:lang w:val="en-US"/>
        </w:rPr>
        <w:t>test table is located here [].</w:t>
      </w:r>
    </w:p>
    <w:p w:rsidR="007008B7" w:rsidRDefault="007008B7" w:rsidP="004C12FA">
      <w:pPr>
        <w:rPr>
          <w:color w:val="FF0000"/>
          <w:lang w:val="en-US"/>
        </w:rPr>
      </w:pPr>
    </w:p>
    <w:p w:rsidR="007008B7" w:rsidRPr="007008B7" w:rsidRDefault="007008B7" w:rsidP="004C12FA">
      <w:pPr>
        <w:rPr>
          <w:lang w:val="en-US"/>
        </w:rPr>
      </w:pPr>
      <w:r>
        <w:rPr>
          <w:lang w:val="en-US"/>
        </w:rPr>
        <w:t>The images below shows the user interaction panel and some accomp</w:t>
      </w:r>
      <w:r>
        <w:rPr>
          <w:lang w:val="en-US"/>
        </w:rPr>
        <w:t>anying acceptance tests for it.</w:t>
      </w:r>
    </w:p>
    <w:p w:rsidR="0097125C" w:rsidRDefault="0097125C"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2555875</wp:posOffset>
            </wp:positionH>
            <wp:positionV relativeFrom="paragraph">
              <wp:posOffset>189535</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543764</wp:posOffset>
            </wp:positionH>
            <wp:positionV relativeFrom="paragraph">
              <wp:posOffset>195173</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96BE5" w:rsidRDefault="00996BE5" w:rsidP="00996BE5">
      <w:pPr>
        <w:rPr>
          <w:rFonts w:asciiTheme="majorHAnsi" w:hAnsiTheme="majorHAnsi"/>
          <w:b/>
          <w:sz w:val="26"/>
          <w:szCs w:val="26"/>
        </w:rPr>
      </w:pPr>
    </w:p>
    <w:p w:rsidR="00996BE5" w:rsidRDefault="00996BE5" w:rsidP="00996BE5">
      <w:pPr>
        <w:rPr>
          <w:rFonts w:asciiTheme="majorHAnsi" w:hAnsiTheme="majorHAnsi"/>
          <w:b/>
          <w:sz w:val="26"/>
          <w:szCs w:val="26"/>
        </w:rPr>
      </w:pPr>
    </w:p>
    <w:p w:rsidR="00996BE5" w:rsidRDefault="00996BE5" w:rsidP="00996BE5">
      <w:pPr>
        <w:rPr>
          <w:rFonts w:asciiTheme="majorHAnsi" w:hAnsiTheme="majorHAnsi"/>
          <w:b/>
          <w:sz w:val="26"/>
          <w:szCs w:val="26"/>
        </w:rPr>
      </w:pPr>
    </w:p>
    <w:p w:rsidR="00996BE5" w:rsidRDefault="00996BE5" w:rsidP="00996BE5">
      <w:pPr>
        <w:rPr>
          <w:rFonts w:asciiTheme="majorHAnsi" w:hAnsiTheme="majorHAnsi"/>
          <w:b/>
          <w:sz w:val="26"/>
          <w:szCs w:val="26"/>
        </w:rPr>
      </w:pPr>
    </w:p>
    <w:p w:rsidR="00996BE5" w:rsidRDefault="00996BE5" w:rsidP="00996BE5">
      <w:pPr>
        <w:rPr>
          <w:rFonts w:asciiTheme="majorHAnsi" w:hAnsiTheme="majorHAnsi"/>
          <w:b/>
          <w:sz w:val="26"/>
          <w:szCs w:val="26"/>
        </w:rPr>
      </w:pPr>
    </w:p>
    <w:p w:rsidR="00996BE5" w:rsidRDefault="00996BE5" w:rsidP="00996BE5">
      <w:pPr>
        <w:rPr>
          <w:rFonts w:asciiTheme="majorHAnsi" w:hAnsiTheme="majorHAnsi"/>
          <w:b/>
          <w:sz w:val="26"/>
          <w:szCs w:val="26"/>
        </w:rPr>
      </w:pPr>
    </w:p>
    <w:p w:rsidR="00996BE5" w:rsidRDefault="00996BE5" w:rsidP="00996BE5">
      <w:pPr>
        <w:rPr>
          <w:rFonts w:asciiTheme="majorHAnsi" w:hAnsiTheme="majorHAnsi"/>
          <w:b/>
          <w:sz w:val="26"/>
          <w:szCs w:val="26"/>
        </w:rPr>
      </w:pPr>
    </w:p>
    <w:p w:rsidR="00D3307E" w:rsidRDefault="00D3307E" w:rsidP="00996BE5">
      <w:pPr>
        <w:rPr>
          <w:rFonts w:asciiTheme="majorHAnsi" w:hAnsiTheme="majorHAnsi"/>
          <w:b/>
          <w:sz w:val="26"/>
          <w:szCs w:val="26"/>
        </w:rPr>
      </w:pPr>
    </w:p>
    <w:p w:rsidR="00D3307E" w:rsidRDefault="00D3307E" w:rsidP="00996BE5">
      <w:pPr>
        <w:rPr>
          <w:rFonts w:asciiTheme="majorHAnsi" w:hAnsiTheme="majorHAnsi"/>
          <w:b/>
          <w:sz w:val="26"/>
          <w:szCs w:val="26"/>
        </w:rPr>
      </w:pPr>
    </w:p>
    <w:p w:rsidR="00996BE5" w:rsidRPr="000B2CE6" w:rsidRDefault="00996BE5" w:rsidP="00996BE5">
      <w:pPr>
        <w:rPr>
          <w:rFonts w:asciiTheme="majorHAnsi" w:hAnsiTheme="majorHAnsi"/>
          <w:b/>
          <w:sz w:val="26"/>
          <w:szCs w:val="26"/>
        </w:rPr>
      </w:pPr>
      <w:r>
        <w:rPr>
          <w:rFonts w:asciiTheme="majorHAnsi" w:hAnsiTheme="majorHAnsi"/>
          <w:b/>
          <w:sz w:val="26"/>
          <w:szCs w:val="26"/>
        </w:rPr>
        <w:lastRenderedPageBreak/>
        <w:t>5.8.    Stress Testing</w:t>
      </w:r>
    </w:p>
    <w:p w:rsidR="00687F61" w:rsidRDefault="00687F61" w:rsidP="004C12FA">
      <w:pPr>
        <w:rPr>
          <w:lang w:val="en-US"/>
        </w:rPr>
      </w:pPr>
    </w:p>
    <w:p w:rsidR="00687F61" w:rsidRPr="005025B3" w:rsidRDefault="007E7624" w:rsidP="004C12FA">
      <w:pPr>
        <w:rPr>
          <w:color w:val="FF0000"/>
          <w:lang w:val="en-US"/>
        </w:rPr>
      </w:pPr>
      <w:r>
        <w:rPr>
          <w:lang w:val="en-US"/>
        </w:rPr>
        <w:t xml:space="preserve">The FPS of the scene heavily depends on the hardware. For example if the project is run in the Orchard on a Mac, then 60FPS will be reached. Even if the rock count is at the max (2048), then the scene will still reach 50FPS. On a standard IS machine, the scene averages 20 FPS – but this is still quite smooth. </w:t>
      </w:r>
    </w:p>
    <w:p w:rsidR="00687F61" w:rsidRDefault="00687F61" w:rsidP="004C12FA">
      <w:pPr>
        <w:rPr>
          <w:lang w:val="en-US"/>
        </w:rPr>
      </w:pPr>
    </w:p>
    <w:p w:rsidR="005025B3" w:rsidRDefault="005025B3" w:rsidP="004C12FA">
      <w:pPr>
        <w:rPr>
          <w:lang w:val="en-US"/>
        </w:rPr>
      </w:pPr>
      <w:r>
        <w:rPr>
          <w:lang w:val="en-US"/>
        </w:rPr>
        <w:t xml:space="preserve">The </w:t>
      </w:r>
      <w:r w:rsidR="007E7624">
        <w:rPr>
          <w:lang w:val="en-US"/>
        </w:rPr>
        <w:t>water</w:t>
      </w:r>
      <w:r>
        <w:rPr>
          <w:lang w:val="en-US"/>
        </w:rPr>
        <w:t xml:space="preserve">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7E7624">
        <w:rPr>
          <w:lang w:val="en-US"/>
        </w:rPr>
        <w:t>This is because the scene has to get rendered an extra 2 times per frame, to render the reflection and refraction textures. Therefore</w:t>
      </w:r>
      <w:r w:rsidR="00E908A4">
        <w:rPr>
          <w:lang w:val="en-US"/>
        </w:rPr>
        <w:t xml:space="preserve"> whenever the rock amounts get changed, </w:t>
      </w:r>
      <w:r w:rsidR="00C76F4F">
        <w:rPr>
          <w:lang w:val="en-US"/>
        </w:rPr>
        <w:t>they are</w:t>
      </w:r>
      <w:r w:rsidR="00E908A4">
        <w:rPr>
          <w:lang w:val="en-US"/>
        </w:rPr>
        <w:t xml:space="preserve"> not just rendered once</w:t>
      </w:r>
      <w:r w:rsidR="00C76F4F">
        <w:rPr>
          <w:lang w:val="en-US"/>
        </w:rPr>
        <w:t>, but three times</w:t>
      </w:r>
      <w:r w:rsidR="00E908A4">
        <w:rPr>
          <w:lang w:val="en-US"/>
        </w:rPr>
        <w:t xml:space="preserve">. </w:t>
      </w:r>
      <w:r w:rsidR="00C76F4F">
        <w:rPr>
          <w:lang w:val="en-US"/>
        </w:rPr>
        <w:t>Once to the scene, and once to the refraction and reflection textures. C</w:t>
      </w:r>
      <w:r w:rsidR="00E908A4">
        <w:rPr>
          <w:lang w:val="en-US"/>
        </w:rPr>
        <w:t xml:space="preserve">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Pr="007E7624" w:rsidRDefault="00E908A4" w:rsidP="004C12FA">
      <w:pPr>
        <w:rPr>
          <w:color w:val="FF0000"/>
          <w:lang w:val="en-US"/>
        </w:rPr>
      </w:pPr>
      <w:r>
        <w:rPr>
          <w:lang w:val="en-US"/>
        </w:rPr>
        <w:t>The below image on the left shows the initial instanced rendering working.</w:t>
      </w:r>
      <w:r w:rsidR="007E7624">
        <w:rPr>
          <w:color w:val="FF0000"/>
          <w:lang w:val="en-US"/>
        </w:rPr>
        <w:t xml:space="preserve"> </w:t>
      </w:r>
      <w:r>
        <w:rPr>
          <w:lang w:val="en-US"/>
        </w:rPr>
        <w:t xml:space="preserve">It has 5 cubes rendered from the same set of vertices, but with different matrices applied to them. After this was working, the </w:t>
      </w:r>
      <w:r w:rsidR="00C76F4F">
        <w:rPr>
          <w:lang w:val="en-US"/>
        </w:rPr>
        <w:t>actual</w:t>
      </w:r>
      <w:r>
        <w:rPr>
          <w:lang w:val="en-US"/>
        </w:rPr>
        <w:t xml:space="preserve"> rock vertices where introduced and the amount of rocks was changed to 200,000. This is shown in the image on the right. The scene held 20 FPS, which for that number of rocks is very good. </w:t>
      </w:r>
      <w:r w:rsidR="007E7624">
        <w:rPr>
          <w:lang w:val="en-US"/>
        </w:rPr>
        <w:t>Both of t</w:t>
      </w:r>
      <w:r w:rsidR="007E7624" w:rsidRPr="008802F6">
        <w:rPr>
          <w:color w:val="FF0000"/>
          <w:lang w:val="en-US"/>
        </w:rPr>
        <w:t>hese images can be seen in higher resolution from []</w:t>
      </w:r>
      <w:r w:rsidR="007E7624">
        <w:rPr>
          <w:color w:val="FF0000"/>
          <w:lang w:val="en-US"/>
        </w:rPr>
        <w:t xml:space="preserve"> and []</w:t>
      </w:r>
      <w:r w:rsidR="007E7624" w:rsidRPr="008802F6">
        <w:rPr>
          <w:color w:val="FF0000"/>
          <w:lang w:val="en-US"/>
        </w:rPr>
        <w:t>.</w:t>
      </w:r>
    </w:p>
    <w:p w:rsidR="00541CCA" w:rsidRDefault="00541CCA" w:rsidP="004C12FA">
      <w:pPr>
        <w:rPr>
          <w:lang w:val="en-US"/>
        </w:rPr>
      </w:pPr>
    </w:p>
    <w:p w:rsidR="005025B3" w:rsidRDefault="005025B3" w:rsidP="004C12FA">
      <w:pPr>
        <w:rPr>
          <w:lang w:val="en-US"/>
        </w:rPr>
      </w:pPr>
    </w:p>
    <w:p w:rsidR="005025B3" w:rsidRDefault="0097125C" w:rsidP="004C12FA">
      <w:pPr>
        <w:rPr>
          <w:lang w:val="en-US"/>
        </w:rPr>
      </w:pPr>
      <w:r>
        <w:rPr>
          <w:noProof/>
        </w:rPr>
        <w:pict>
          <v:shape id="_x0000_s1051" type="#_x0000_t75" style="position:absolute;margin-left:-17.45pt;margin-top:14.45pt;width:221.95pt;height:103.05pt;z-index:-251606016" wrapcoords="-39 0 -39 21516 21600 21516 21600 0 -39 0">
            <v:imagedata r:id="rId65" o:title="initial_instancing"/>
            <w10:wrap type="tight"/>
          </v:shape>
        </w:pict>
      </w:r>
    </w:p>
    <w:p w:rsidR="00E908A4" w:rsidRDefault="0097125C" w:rsidP="004C12FA">
      <w:pPr>
        <w:rPr>
          <w:lang w:val="en-US"/>
        </w:rPr>
      </w:pPr>
      <w:r>
        <w:rPr>
          <w:noProof/>
        </w:rPr>
        <w:pict>
          <v:shape id="_x0000_s1052" type="#_x0000_t75" style="position:absolute;margin-left:216.85pt;margin-top:1.8pt;width:186.45pt;height:102.95pt;z-index:-251603968" wrapcoords="-39 0 -39 21514 21600 21514 21600 0 -39 0">
            <v:imagedata r:id="rId46" o:title="200k_rocks_20fps" cropright="11385f"/>
            <w10:wrap type="tight"/>
          </v:shape>
        </w:pict>
      </w:r>
    </w:p>
    <w:p w:rsidR="00E908A4" w:rsidRDefault="00E908A4" w:rsidP="004C12FA">
      <w:pPr>
        <w:rPr>
          <w:lang w:val="en-US"/>
        </w:rPr>
      </w:pPr>
      <w:r>
        <w:rPr>
          <w:lang w:val="en-US"/>
        </w:rPr>
        <w:t xml:space="preserve">As the water rendering was later introduced, rendering 200,000 rocks </w:t>
      </w:r>
      <w:r w:rsidR="00C76F4F">
        <w:rPr>
          <w:lang w:val="en-US"/>
        </w:rPr>
        <w:t>at 20 FPS is no longer possible</w:t>
      </w:r>
      <w:r>
        <w:rPr>
          <w:lang w:val="en-US"/>
        </w:rPr>
        <w:t xml:space="preserve"> due to the 3x render calls per frame. The scene would actually have to render 600,000 rocks per frame. </w:t>
      </w:r>
    </w:p>
    <w:p w:rsidR="00C10ABC" w:rsidRDefault="00C10ABC" w:rsidP="00981110">
      <w:pPr>
        <w:rPr>
          <w:lang w:val="en-US"/>
        </w:rPr>
      </w:pPr>
      <w:bookmarkStart w:id="15" w:name="_Toc222978610"/>
      <w:bookmarkStart w:id="16" w:name="_Toc476088431"/>
    </w:p>
    <w:p w:rsidR="00AE4058" w:rsidRPr="000B2CE6" w:rsidRDefault="00AE4058" w:rsidP="00AE4058">
      <w:pPr>
        <w:rPr>
          <w:rFonts w:asciiTheme="majorHAnsi" w:hAnsiTheme="majorHAnsi"/>
          <w:b/>
          <w:sz w:val="26"/>
          <w:szCs w:val="26"/>
        </w:rPr>
      </w:pPr>
      <w:r>
        <w:rPr>
          <w:rFonts w:asciiTheme="majorHAnsi" w:hAnsiTheme="majorHAnsi"/>
          <w:b/>
          <w:sz w:val="26"/>
          <w:szCs w:val="26"/>
        </w:rPr>
        <w:t>5</w:t>
      </w:r>
      <w:r w:rsidR="007E4C8F">
        <w:rPr>
          <w:rFonts w:asciiTheme="majorHAnsi" w:hAnsiTheme="majorHAnsi"/>
          <w:b/>
          <w:sz w:val="26"/>
          <w:szCs w:val="26"/>
        </w:rPr>
        <w:t>.9</w:t>
      </w:r>
      <w:r>
        <w:rPr>
          <w:rFonts w:asciiTheme="majorHAnsi" w:hAnsiTheme="majorHAnsi"/>
          <w:b/>
          <w:sz w:val="26"/>
          <w:szCs w:val="26"/>
        </w:rPr>
        <w:t xml:space="preserve">.    </w:t>
      </w:r>
      <w:r>
        <w:rPr>
          <w:rFonts w:asciiTheme="majorHAnsi" w:hAnsiTheme="majorHAnsi"/>
          <w:b/>
          <w:sz w:val="26"/>
          <w:szCs w:val="26"/>
        </w:rPr>
        <w:t>Memory</w:t>
      </w:r>
    </w:p>
    <w:p w:rsidR="005025B3" w:rsidRDefault="005025B3" w:rsidP="005025B3">
      <w:pPr>
        <w:rPr>
          <w:lang w:val="en-US"/>
        </w:rPr>
      </w:pPr>
    </w:p>
    <w:p w:rsidR="005025B3" w:rsidRDefault="00C76F4F" w:rsidP="005025B3">
      <w:pPr>
        <w:rPr>
          <w:lang w:val="en-US"/>
        </w:rPr>
      </w:pPr>
      <w:r>
        <w:rPr>
          <w:noProof/>
          <w:lang w:eastAsia="en-GB"/>
        </w:rPr>
        <w:drawing>
          <wp:anchor distT="0" distB="0" distL="114300" distR="114300" simplePos="0" relativeHeight="251705344" behindDoc="1" locked="0" layoutInCell="1" allowOverlap="1">
            <wp:simplePos x="0" y="0"/>
            <wp:positionH relativeFrom="margin">
              <wp:align>right</wp:align>
            </wp:positionH>
            <wp:positionV relativeFrom="paragraph">
              <wp:posOffset>952652</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25B3">
        <w:rPr>
          <w:lang w:val="en-US"/>
        </w:rPr>
        <w:t>The terrain gener</w:t>
      </w:r>
      <w:r w:rsidR="00E3769D">
        <w:rPr>
          <w:lang w:val="en-US"/>
        </w:rPr>
        <w:t xml:space="preserve">ation consumes the most memory because </w:t>
      </w:r>
      <w:r w:rsidR="005025B3">
        <w:rPr>
          <w:lang w:val="en-US"/>
        </w:rPr>
        <w:t>it has to create</w:t>
      </w:r>
      <w:r w:rsidR="00C10ABC">
        <w:rPr>
          <w:lang w:val="en-US"/>
        </w:rPr>
        <w:t xml:space="preserve"> all of the vertices, normal, UV</w:t>
      </w:r>
      <w:r w:rsidR="005025B3">
        <w:rPr>
          <w:lang w:val="en-US"/>
        </w:rPr>
        <w:t xml:space="preserve">s and </w:t>
      </w:r>
      <w:r w:rsidR="00E3769D">
        <w:rPr>
          <w:lang w:val="en-US"/>
        </w:rPr>
        <w:t xml:space="preserve">indices. </w:t>
      </w:r>
      <w:r>
        <w:rPr>
          <w:lang w:val="en-US"/>
        </w:rPr>
        <w:t>The image on the right</w:t>
      </w:r>
      <w:r w:rsidR="00E3769D">
        <w:rPr>
          <w:lang w:val="en-US"/>
        </w:rPr>
        <w:t xml:space="preserve"> shows the total memory consumed by </w:t>
      </w:r>
      <w:r>
        <w:rPr>
          <w:lang w:val="en-US"/>
        </w:rPr>
        <w:t>the terrain generation function, for a 4x4 map size</w:t>
      </w:r>
      <w:r w:rsidR="00E3769D">
        <w:rPr>
          <w:lang w:val="en-US"/>
        </w:rPr>
        <w:t>.</w:t>
      </w:r>
    </w:p>
    <w:p w:rsidR="005025B3" w:rsidRDefault="005025B3" w:rsidP="005025B3">
      <w:pPr>
        <w:rPr>
          <w:lang w:val="en-US"/>
        </w:rPr>
      </w:pPr>
    </w:p>
    <w:p w:rsidR="005025B3" w:rsidRDefault="00E3769D" w:rsidP="005025B3">
      <w:pPr>
        <w:rPr>
          <w:lang w:val="en-US"/>
        </w:rPr>
      </w:pPr>
      <w:r>
        <w:rPr>
          <w:lang w:val="en-US"/>
        </w:rPr>
        <w:t>Nothing else in the program even comes close to the</w:t>
      </w:r>
      <w:r w:rsidR="00C76F4F">
        <w:rPr>
          <w:lang w:val="en-US"/>
        </w:rPr>
        <w:t xml:space="preserve"> memory taken up by the terrain</w:t>
      </w:r>
      <w:r>
        <w:rPr>
          <w:lang w:val="en-US"/>
        </w:rPr>
        <w:t xml:space="preserve">. However, 1.9 million bytes is only 1.9 megabytes of data. </w:t>
      </w:r>
    </w:p>
    <w:p w:rsidR="00E3769D" w:rsidRDefault="00E3769D" w:rsidP="005025B3">
      <w:pPr>
        <w:rPr>
          <w:lang w:val="en-US"/>
        </w:rPr>
      </w:pPr>
    </w:p>
    <w:p w:rsidR="00E3769D" w:rsidRDefault="00E3769D" w:rsidP="005025B3">
      <w:pPr>
        <w:rPr>
          <w:lang w:val="en-US"/>
        </w:rPr>
      </w:pPr>
      <w:r>
        <w:rPr>
          <w:lang w:val="en-US"/>
        </w:rPr>
        <w:t>Ramping up the terrain size to a 12x12 section yields a 29 megabyte memory usage</w:t>
      </w:r>
      <w:r w:rsidR="00C76F4F">
        <w:rPr>
          <w:lang w:val="en-US"/>
        </w:rPr>
        <w:t>,</w:t>
      </w:r>
      <w:r>
        <w:rPr>
          <w:lang w:val="en-US"/>
        </w:rPr>
        <w:t xml:space="preserv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AE4058" w:rsidRDefault="00C76F4F"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76200</wp:posOffset>
            </wp:positionV>
            <wp:extent cx="2603500" cy="1477645"/>
            <wp:effectExtent l="0" t="0" r="6350" b="8255"/>
            <wp:wrapTight wrapText="bothSides">
              <wp:wrapPolygon edited="0">
                <wp:start x="0" y="0"/>
                <wp:lineTo x="0" y="21442"/>
                <wp:lineTo x="21495" y="21442"/>
                <wp:lineTo x="2149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6024" t="18860" r="35301" b="52207"/>
                    <a:stretch/>
                  </pic:blipFill>
                  <pic:spPr bwMode="auto">
                    <a:xfrm>
                      <a:off x="0" y="0"/>
                      <a:ext cx="2603500" cy="1477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769D">
        <w:rPr>
          <w:noProof/>
          <w:lang w:eastAsia="en-GB"/>
        </w:rPr>
        <w:t>It</w:t>
      </w:r>
      <w:r w:rsidR="00E3769D">
        <w:rPr>
          <w:lang w:val="en-US"/>
        </w:rPr>
        <w:t xml:space="preserve"> might not seem like the terrain has gotten much bigger, after all it only went from 4 to 12, right? Well actually the terrain is created by its row size * column size. This means it </w:t>
      </w:r>
      <w:r>
        <w:rPr>
          <w:lang w:val="en-US"/>
        </w:rPr>
        <w:t>is not</w:t>
      </w:r>
      <w:r w:rsidR="00E3769D">
        <w:rPr>
          <w:lang w:val="en-US"/>
        </w:rPr>
        <w:t xml:space="preserve"> going from 4 to 12, but instead 4x4, to 12x12. This means an extra 128 </w:t>
      </w:r>
      <w:r>
        <w:rPr>
          <w:lang w:val="en-US"/>
        </w:rPr>
        <w:t>sections are added onto the map. E</w:t>
      </w:r>
      <w:r w:rsidR="00777027">
        <w:rPr>
          <w:lang w:val="en-US"/>
        </w:rPr>
        <w:t xml:space="preserve">ach </w:t>
      </w:r>
      <w:r>
        <w:rPr>
          <w:lang w:val="en-US"/>
        </w:rPr>
        <w:t>new section contains</w:t>
      </w:r>
      <w:r w:rsidR="00777027">
        <w:rPr>
          <w:lang w:val="en-US"/>
        </w:rPr>
        <w:t xml:space="preserve"> 16,384 vertices and other data such as normals, UV coordinates and indices.</w:t>
      </w:r>
    </w:p>
    <w:p w:rsidR="006426CA" w:rsidRPr="009E320D" w:rsidRDefault="006C7832" w:rsidP="009E320D">
      <w:pPr>
        <w:pStyle w:val="Heading1"/>
      </w:pPr>
      <w:bookmarkStart w:id="17" w:name="_Toc192777716"/>
      <w:bookmarkStart w:id="18" w:name="_Toc222978612"/>
      <w:bookmarkStart w:id="19" w:name="_Toc476088433"/>
      <w:bookmarkEnd w:id="15"/>
      <w:bookmarkEnd w:id="16"/>
      <w:r>
        <w:t xml:space="preserve">Critical </w:t>
      </w:r>
      <w:r w:rsidR="00711DBE">
        <w:t>Evaluation</w:t>
      </w:r>
      <w:bookmarkEnd w:id="17"/>
      <w:bookmarkEnd w:id="18"/>
      <w:bookmarkEnd w:id="19"/>
    </w:p>
    <w:p w:rsidR="00AE4058" w:rsidRDefault="00AE4058" w:rsidP="00AE4058">
      <w:pPr>
        <w:rPr>
          <w:lang w:val="en-US"/>
        </w:rPr>
      </w:pPr>
    </w:p>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6.1.    Initial Requirements</w:t>
      </w:r>
    </w:p>
    <w:p w:rsidR="00777027" w:rsidRDefault="00777027" w:rsidP="007322BF"/>
    <w:p w:rsidR="000167F5" w:rsidRDefault="00777027" w:rsidP="004C12FA">
      <w:r>
        <w:t xml:space="preserve">The </w:t>
      </w:r>
      <w:r w:rsidRPr="008C76F6">
        <w:rPr>
          <w:color w:val="FF0000"/>
        </w:rPr>
        <w:t xml:space="preserve">requirements spec [] </w:t>
      </w:r>
      <w:r>
        <w:t xml:space="preserve">developed at the start of the project was </w:t>
      </w:r>
      <w:r w:rsidR="000167F5">
        <w:t>not very realistic</w:t>
      </w:r>
      <w:r>
        <w:t>.</w:t>
      </w:r>
      <w:r w:rsidR="000167F5">
        <w:t xml:space="preserve"> A good 3D </w:t>
      </w:r>
      <w:r w:rsidR="002A29B1">
        <w:t xml:space="preserve">rover </w:t>
      </w:r>
      <w:r w:rsidR="000167F5">
        <w:t xml:space="preserve">game in </w:t>
      </w:r>
      <w:proofErr w:type="spellStart"/>
      <w:r w:rsidR="000167F5">
        <w:t>WebGL</w:t>
      </w:r>
      <w:proofErr w:type="spellEnd"/>
      <w:r w:rsidR="002A29B1">
        <w:t>, with no prior low level graphics knowledge,</w:t>
      </w:r>
      <w:r w:rsidR="000167F5">
        <w:t xml:space="preserve"> was not possible</w:t>
      </w:r>
      <w:r w:rsidR="002A29B1">
        <w:t xml:space="preserve"> given 400 hours</w:t>
      </w:r>
      <w:r w:rsidR="000167F5">
        <w:t xml:space="preserve"> or even more. The playability aspects of the g</w:t>
      </w:r>
      <w:r w:rsidR="00C76F4F">
        <w:t>ame where the hardest to create</w:t>
      </w:r>
      <w:r w:rsidR="000167F5">
        <w:t>. There was not an obvious task the player could go and do</w:t>
      </w:r>
      <w:r w:rsidR="00F057BC">
        <w:t>,</w:t>
      </w:r>
      <w:r w:rsidR="000167F5">
        <w:t xml:space="preserve"> which would have been enjoyable</w:t>
      </w:r>
      <w:r w:rsidR="002A29B1">
        <w:t xml:space="preserve"> f</w:t>
      </w:r>
      <w:r w:rsidR="00C76F4F">
        <w:t>or them, whilst remaining easy to program</w:t>
      </w:r>
      <w:r w:rsidR="000167F5">
        <w:t xml:space="preserve">. If the project </w:t>
      </w:r>
      <w:r w:rsidR="00F057BC">
        <w:t>was not</w:t>
      </w:r>
      <w:r w:rsidR="000167F5">
        <w:t xml:space="preserve"> a Mars rover game, but instead a space shooter– then the game aspects would have been much easier</w:t>
      </w:r>
      <w:r w:rsidR="008C76F6">
        <w:t xml:space="preserve"> to create</w:t>
      </w:r>
      <w:r w:rsidR="000167F5">
        <w:t>. A simple high score</w:t>
      </w:r>
      <w:r w:rsidR="008C76F6">
        <w:t>,</w:t>
      </w:r>
      <w:r w:rsidR="000167F5">
        <w:t xml:space="preserve"> with shoot to kill aspects would have been great to play and simple to program. </w:t>
      </w:r>
      <w:r w:rsidR="002A29B1">
        <w:t xml:space="preserve"> </w:t>
      </w:r>
    </w:p>
    <w:p w:rsidR="000167F5" w:rsidRDefault="000167F5" w:rsidP="004C12FA"/>
    <w:p w:rsidR="00A563B8" w:rsidRDefault="00777027" w:rsidP="004C12FA">
      <w:r>
        <w:t xml:space="preserve">The </w:t>
      </w:r>
      <w:r w:rsidR="002A29B1">
        <w:t xml:space="preserve">initial </w:t>
      </w:r>
      <w:r>
        <w:t xml:space="preserve">requirements where quite simple, the scene needed to be 3D and also have some terrain and rocks.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6.2</w:t>
      </w:r>
      <w:r>
        <w:rPr>
          <w:rFonts w:asciiTheme="majorHAnsi" w:hAnsiTheme="majorHAnsi"/>
          <w:b/>
          <w:sz w:val="26"/>
          <w:szCs w:val="26"/>
          <w:lang w:val="en-US"/>
        </w:rPr>
        <w:t xml:space="preserve">.    </w:t>
      </w:r>
      <w:r>
        <w:rPr>
          <w:rFonts w:asciiTheme="majorHAnsi" w:hAnsiTheme="majorHAnsi"/>
          <w:b/>
          <w:sz w:val="26"/>
          <w:szCs w:val="26"/>
          <w:lang w:val="en-US"/>
        </w:rPr>
        <w:t>Design Decisions</w:t>
      </w:r>
    </w:p>
    <w:p w:rsidR="00A563B8" w:rsidRDefault="00A563B8" w:rsidP="00A563B8"/>
    <w:p w:rsidR="00A563B8" w:rsidRDefault="001350FA" w:rsidP="004C12FA">
      <w:r>
        <w:t xml:space="preserve">Since I was interested in using a low-level language from the start, libraries and game engines were not suitable. </w:t>
      </w:r>
      <w:r w:rsidR="00A563B8">
        <w:t xml:space="preserve">Due to the lack of experience about the languages that were going to be used, using an agile approach to develop the project was best. SCRUM has allowed for early spike solutions and up front code, </w:t>
      </w:r>
      <w:r w:rsidR="00D3307E">
        <w:t>this proved</w:t>
      </w:r>
      <w:r w:rsidR="00A563B8">
        <w:t xml:space="preserve"> crucial to the project’s</w:t>
      </w:r>
      <w:r>
        <w:t xml:space="preserve"> success.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6.3</w:t>
      </w:r>
      <w:r>
        <w:rPr>
          <w:rFonts w:asciiTheme="majorHAnsi" w:hAnsiTheme="majorHAnsi"/>
          <w:b/>
          <w:sz w:val="26"/>
          <w:szCs w:val="26"/>
          <w:lang w:val="en-US"/>
        </w:rPr>
        <w:t xml:space="preserve">.    </w:t>
      </w:r>
      <w:r>
        <w:rPr>
          <w:rFonts w:asciiTheme="majorHAnsi" w:hAnsiTheme="majorHAnsi"/>
          <w:b/>
          <w:sz w:val="26"/>
          <w:szCs w:val="26"/>
          <w:lang w:val="en-US"/>
        </w:rPr>
        <w:t>Changing the projects direction</w:t>
      </w:r>
    </w:p>
    <w:p w:rsidR="00AC3513" w:rsidRDefault="00AC3513" w:rsidP="00AC3513">
      <w:pPr>
        <w:rPr>
          <w:lang w:val="en-US"/>
        </w:rPr>
      </w:pPr>
    </w:p>
    <w:p w:rsidR="00AC3513" w:rsidRDefault="00AC3513" w:rsidP="00AC3513">
      <w:pPr>
        <w:rPr>
          <w:lang w:val="en-US"/>
        </w:rPr>
      </w:pPr>
      <w:r>
        <w:rPr>
          <w:lang w:val="en-US"/>
        </w:rPr>
        <w:t xml:space="preserve">As previously mentioned, the project started out as a game and later transitioned into a graphical scene. The game aspects of the requirements where simply stripped out and </w:t>
      </w:r>
      <w:r w:rsidR="00F057BC">
        <w:rPr>
          <w:lang w:val="en-US"/>
        </w:rPr>
        <w:t>few</w:t>
      </w:r>
      <w:r>
        <w:rPr>
          <w:lang w:val="en-US"/>
        </w:rPr>
        <w:t xml:space="preserve"> new requirements where added. This was because the graphics of the existing project needed to be massively improved, as shown in the below images:</w:t>
      </w:r>
    </w:p>
    <w:p w:rsidR="00AC3513" w:rsidRDefault="0097125C" w:rsidP="004C12FA">
      <w:pPr>
        <w:rPr>
          <w:lang w:val="en-US"/>
        </w:rPr>
      </w:pPr>
      <w:r>
        <w:rPr>
          <w:noProof/>
        </w:rPr>
        <w:lastRenderedPageBreak/>
        <w:pict>
          <v:shape id="_x0000_s1087" type="#_x0000_t75" style="position:absolute;margin-left:216.8pt;margin-top:12.75pt;width:193.85pt;height:123.75pt;z-index:-251523072" wrapcoords="-39 0 -39 21539 21600 21539 21600 0 -39 0">
            <v:imagedata r:id="rId68" o:title="0_original_water"/>
            <w10:wrap type="tight"/>
          </v:shape>
        </w:pict>
      </w:r>
      <w:r>
        <w:rPr>
          <w:noProof/>
        </w:rPr>
        <w:pict>
          <v:shape id="_x0000_s1086" type="#_x0000_t75" style="position:absolute;margin-left:.05pt;margin-top:23.8pt;width:197.9pt;height:112.3pt;z-index:-251525120" wrapcoords="-39 0 -39 21531 21600 21531 21600 0 -39 0">
            <v:imagedata r:id="rId69" o:title="5"/>
            <w10:wrap type="tight"/>
          </v:shape>
        </w:pict>
      </w:r>
    </w:p>
    <w:p w:rsidR="00AC3513" w:rsidRDefault="00AC3513" w:rsidP="004C12FA"/>
    <w:p w:rsidR="000167F5" w:rsidRDefault="00AC3513" w:rsidP="004C12FA">
      <w:r>
        <w:t>So</w:t>
      </w:r>
      <w:r w:rsidR="001350FA">
        <w:t xml:space="preserve"> when the project changed direction, it already h</w:t>
      </w:r>
      <w:r>
        <w:t>ad some terrain, rocks and wat</w:t>
      </w:r>
      <w:r w:rsidR="001350FA">
        <w:t xml:space="preserve">er. </w:t>
      </w:r>
      <w:r w:rsidR="000167F5">
        <w:t xml:space="preserve">Now, no longer focusing on the game aspects </w:t>
      </w:r>
      <w:r>
        <w:t xml:space="preserve">meant the existing graphics could be improved. There were several reasons behind why the graphics in the game </w:t>
      </w:r>
      <w:r w:rsidR="00F057BC">
        <w:t>were not</w:t>
      </w:r>
      <w:r>
        <w:t xml:space="preserve"> </w:t>
      </w:r>
      <w:r w:rsidR="008C76F6">
        <w:t>great</w:t>
      </w:r>
      <w:r>
        <w:t xml:space="preserve">. The first reason was that they were being created from scratch in </w:t>
      </w:r>
      <w:proofErr w:type="spellStart"/>
      <w:r>
        <w:t>WebGL</w:t>
      </w:r>
      <w:proofErr w:type="spellEnd"/>
      <w:r>
        <w:t>, which takes ages</w:t>
      </w:r>
      <w:r w:rsidR="000167F5">
        <w:t>, even</w:t>
      </w:r>
      <w:r>
        <w:t xml:space="preserve"> if do</w:t>
      </w:r>
      <w:r w:rsidR="008C76F6">
        <w:t>ne</w:t>
      </w:r>
      <w:r>
        <w:t xml:space="preserve"> right</w:t>
      </w:r>
      <w:r w:rsidR="008C76F6">
        <w:t xml:space="preserve"> the</w:t>
      </w:r>
      <w:r>
        <w:t xml:space="preserve"> first time – let alone trying to debug with no error messages. </w:t>
      </w:r>
      <w:r w:rsidR="000167F5">
        <w:t>The second reason was that the graphics were only half of the problem, there was still an entire game to build. This include</w:t>
      </w:r>
      <w:r w:rsidR="001350FA">
        <w:t xml:space="preserve">d UIs, collision, </w:t>
      </w:r>
      <w:r w:rsidR="000167F5">
        <w:t xml:space="preserve">level boundaries, building a </w:t>
      </w:r>
      <w:proofErr w:type="spellStart"/>
      <w:r w:rsidR="000167F5">
        <w:t>minimap</w:t>
      </w:r>
      <w:proofErr w:type="spellEnd"/>
      <w:r w:rsidR="000167F5">
        <w:t xml:space="preserve">, user missions and adding XP. Nearly all of these features where removed after the mid-project demonstration.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6.4</w:t>
      </w:r>
      <w:r>
        <w:rPr>
          <w:rFonts w:asciiTheme="majorHAnsi" w:hAnsiTheme="majorHAnsi"/>
          <w:b/>
          <w:sz w:val="26"/>
          <w:szCs w:val="26"/>
          <w:lang w:val="en-US"/>
        </w:rPr>
        <w:t xml:space="preserve">.    </w:t>
      </w:r>
      <w:r>
        <w:rPr>
          <w:rFonts w:asciiTheme="majorHAnsi" w:hAnsiTheme="majorHAnsi"/>
          <w:b/>
          <w:sz w:val="26"/>
          <w:szCs w:val="26"/>
          <w:lang w:val="en-US"/>
        </w:rPr>
        <w:t>Strengths and Weaknesses</w:t>
      </w:r>
    </w:p>
    <w:p w:rsidR="00A563B8" w:rsidRDefault="00A563B8" w:rsidP="00A563B8"/>
    <w:p w:rsidR="00A563B8" w:rsidRDefault="00A563B8" w:rsidP="00A563B8">
      <w:r>
        <w:t>This project has demonstrated complex computer graphics</w:t>
      </w:r>
      <w:r w:rsidRPr="00393A32">
        <w:t xml:space="preserve"> </w:t>
      </w:r>
      <w:r>
        <w:t xml:space="preserve">techniques such as: building a 3D environment, using instanced rendering and rendering to textures. This is especially valuable because the project has been built in </w:t>
      </w:r>
      <w:proofErr w:type="spellStart"/>
      <w:r>
        <w:t>WebGL</w:t>
      </w:r>
      <w:proofErr w:type="spellEnd"/>
      <w:r>
        <w:t xml:space="preserve">, a new language with few online learning resources. If somebody wants to see, or learn, any of the above techniques, then this project will be a useful resource. </w:t>
      </w:r>
    </w:p>
    <w:p w:rsidR="00A563B8" w:rsidRDefault="00A563B8" w:rsidP="00A563B8"/>
    <w:p w:rsidR="00A563B8" w:rsidRDefault="00A563B8" w:rsidP="00A563B8">
      <w:r>
        <w:t xml:space="preserve">The project is easily accessible to users as it runs within a browser, this requires no plugins, installation or download. </w:t>
      </w:r>
    </w:p>
    <w:p w:rsidR="00A563B8" w:rsidRDefault="00A563B8" w:rsidP="00A563B8"/>
    <w:p w:rsidR="00A563B8" w:rsidRDefault="00A563B8" w:rsidP="004C12FA">
      <w:r>
        <w:t xml:space="preserve">A big weakness of the project is that it is not supported on as many devices as I would like. This is due to the extension libraries that have been used.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6.5</w:t>
      </w:r>
      <w:r>
        <w:rPr>
          <w:rFonts w:asciiTheme="majorHAnsi" w:hAnsiTheme="majorHAnsi"/>
          <w:b/>
          <w:sz w:val="26"/>
          <w:szCs w:val="26"/>
          <w:lang w:val="en-US"/>
        </w:rPr>
        <w:t xml:space="preserve">.    </w:t>
      </w:r>
      <w:r>
        <w:rPr>
          <w:rFonts w:asciiTheme="majorHAnsi" w:hAnsiTheme="majorHAnsi"/>
          <w:b/>
          <w:sz w:val="26"/>
          <w:szCs w:val="26"/>
          <w:lang w:val="en-US"/>
        </w:rPr>
        <w:t>Problems Faced</w:t>
      </w:r>
    </w:p>
    <w:p w:rsidR="00660DAF" w:rsidRDefault="00660DAF" w:rsidP="004C12FA"/>
    <w:p w:rsidR="00660DAF" w:rsidRDefault="00660DAF" w:rsidP="004C12FA">
      <w:r>
        <w:t xml:space="preserve">Developing with </w:t>
      </w:r>
      <w:proofErr w:type="spellStart"/>
      <w:r>
        <w:t>WebGL</w:t>
      </w:r>
      <w:proofErr w:type="spellEnd"/>
      <w:r>
        <w:t xml:space="preserve"> is a nightmare, especially for a beginner. For example if </w:t>
      </w:r>
      <w:r w:rsidR="00F057BC">
        <w:t>we</w:t>
      </w:r>
      <w:r>
        <w:t xml:space="preserve"> try to get the locati</w:t>
      </w:r>
      <w:r w:rsidR="003139BB">
        <w:t xml:space="preserve">on of a variable in a </w:t>
      </w:r>
      <w:proofErr w:type="spellStart"/>
      <w:r w:rsidR="003139BB">
        <w:t>shader</w:t>
      </w:r>
      <w:proofErr w:type="spellEnd"/>
      <w:r w:rsidR="003139BB">
        <w:t xml:space="preserve"> and</w:t>
      </w:r>
      <w:r>
        <w:t xml:space="preserve"> that variable </w:t>
      </w:r>
      <w:r w:rsidR="00F057BC">
        <w:t>does not</w:t>
      </w:r>
      <w:r>
        <w:t xml:space="preserve"> exist</w:t>
      </w:r>
      <w:r w:rsidR="003139BB">
        <w:t>,</w:t>
      </w:r>
      <w:r>
        <w:t xml:space="preserve"> </w:t>
      </w:r>
      <w:r w:rsidR="00F057BC">
        <w:t>we</w:t>
      </w:r>
      <w:r>
        <w:t xml:space="preserve"> will not get an error. Likewise if </w:t>
      </w:r>
      <w:r w:rsidR="00F057BC">
        <w:t>we</w:t>
      </w:r>
      <w:r>
        <w:t xml:space="preserve"> try and pass data from the vertex </w:t>
      </w:r>
      <w:proofErr w:type="spellStart"/>
      <w:r>
        <w:t>shader</w:t>
      </w:r>
      <w:proofErr w:type="spellEnd"/>
      <w:r>
        <w:t xml:space="preserve"> to the fragment </w:t>
      </w:r>
      <w:proofErr w:type="spellStart"/>
      <w:r>
        <w:t>shader</w:t>
      </w:r>
      <w:proofErr w:type="spellEnd"/>
      <w:r>
        <w:t xml:space="preserve">, </w:t>
      </w:r>
      <w:r w:rsidR="00F057BC">
        <w:t>we</w:t>
      </w:r>
      <w:r>
        <w:t xml:space="preserve"> </w:t>
      </w:r>
      <w:r w:rsidR="00E47AD0">
        <w:t>will not</w:t>
      </w:r>
      <w:r>
        <w:t xml:space="preserve"> get an error if the variables are spelt differently. </w:t>
      </w:r>
    </w:p>
    <w:p w:rsidR="00660DAF" w:rsidRDefault="00660DAF" w:rsidP="004C12FA"/>
    <w:p w:rsidR="00660DAF" w:rsidRDefault="00F057BC" w:rsidP="004C12FA">
      <w:r>
        <w:t>T</w:t>
      </w:r>
      <w:r w:rsidR="00660DAF">
        <w:t>he worst errors are “</w:t>
      </w:r>
      <w:r w:rsidR="00660DAF" w:rsidRPr="00660DAF">
        <w:t>attempt to access out of range vertices in attribute 0</w:t>
      </w:r>
      <w:r w:rsidR="00660DAF">
        <w:t xml:space="preserve">”. This essentially means anything could be wrong with the data </w:t>
      </w:r>
      <w:r>
        <w:t>you are</w:t>
      </w:r>
      <w:r w:rsidR="00660DAF">
        <w:t xml:space="preserve"> trying to draw. </w:t>
      </w:r>
      <w:proofErr w:type="spellStart"/>
      <w:r w:rsidR="00660DAF">
        <w:t>WebGL</w:t>
      </w:r>
      <w:proofErr w:type="spellEnd"/>
      <w:r w:rsidR="00660DAF">
        <w:t xml:space="preserve"> will say attribute 0, which is usually referring to the vertex positions. However the majority of the time the error </w:t>
      </w:r>
      <w:r>
        <w:t>will not</w:t>
      </w:r>
      <w:r w:rsidR="00660DAF">
        <w:t xml:space="preserve"> be here and could instead be in any attribute. There is no easy way to solve this. The only way is to step back through every single setup and draw call</w:t>
      </w:r>
      <w:r w:rsidR="001350FA">
        <w:t>,</w:t>
      </w:r>
      <w:r w:rsidR="00660DAF">
        <w:t xml:space="preserve"> to eventually find</w:t>
      </w:r>
      <w:r>
        <w:t xml:space="preserve"> a silly mistake, such as we</w:t>
      </w:r>
      <w:r w:rsidR="00660DAF">
        <w:t xml:space="preserve"> told </w:t>
      </w:r>
      <w:proofErr w:type="spellStart"/>
      <w:r w:rsidR="00660DAF">
        <w:t>WebGL</w:t>
      </w:r>
      <w:proofErr w:type="spellEnd"/>
      <w:r w:rsidR="00660DAF">
        <w:t xml:space="preserve"> to draw one t</w:t>
      </w:r>
      <w:r w:rsidR="001350FA">
        <w:t>o</w:t>
      </w:r>
      <w:r w:rsidR="00660DAF">
        <w:t xml:space="preserve">o many vertices.  </w:t>
      </w:r>
    </w:p>
    <w:p w:rsidR="00975C14" w:rsidRDefault="00975C14" w:rsidP="004C12FA"/>
    <w:p w:rsidR="00975C14" w:rsidRDefault="00975C14" w:rsidP="004C12FA">
      <w:r>
        <w:t xml:space="preserve">When the terrain was changed to use sub sections, rather than one massive section, a lighting bug was introduced. The normals of the terrain where created by using the </w:t>
      </w:r>
      <w:r>
        <w:lastRenderedPageBreak/>
        <w:t>previous row</w:t>
      </w:r>
      <w:r w:rsidR="001350FA">
        <w:t xml:space="preserve"> of vertices</w:t>
      </w:r>
      <w:r>
        <w:t xml:space="preserve">. However since the terrain was no longer all connected, black lines appeared on the quadrant boundaries. This was solved by simply setting all the terrain normals </w:t>
      </w:r>
      <w:r w:rsidR="001350FA">
        <w:t>to point straight upwards.</w:t>
      </w:r>
    </w:p>
    <w:p w:rsidR="00E421CB" w:rsidRDefault="00E421CB" w:rsidP="00E421CB"/>
    <w:p w:rsidR="00E421CB" w:rsidRDefault="00E421CB" w:rsidP="00E421CB">
      <w:r>
        <w:t xml:space="preserve">FPS issues set the project back, but again there </w:t>
      </w:r>
      <w:r w:rsidR="001350FA">
        <w:t>were</w:t>
      </w:r>
      <w:r>
        <w:t xml:space="preserve"> only two real options. The first option </w:t>
      </w:r>
      <w:r w:rsidR="001350FA">
        <w:t>was</w:t>
      </w:r>
      <w:r>
        <w:t xml:space="preserve"> to try and use a really efficient technique early on and run the risk of it not working at all. Or, </w:t>
      </w:r>
      <w:r w:rsidR="001350FA">
        <w:t>we</w:t>
      </w:r>
      <w:r>
        <w:t xml:space="preserve"> can implement something not very efficient and build on it afterwards. Using </w:t>
      </w:r>
      <w:proofErr w:type="spellStart"/>
      <w:r>
        <w:t>WebGL</w:t>
      </w:r>
      <w:proofErr w:type="spellEnd"/>
      <w:r>
        <w:t xml:space="preserve"> was difficult enough already, let alone trying to use complex techniques like instanced rendering from the get go. This was why the initial </w:t>
      </w:r>
      <w:r w:rsidR="001350FA">
        <w:t xml:space="preserve">versions of </w:t>
      </w:r>
      <w:r>
        <w:t xml:space="preserve">the rocks and terrain where implemented in less efficient ways. </w:t>
      </w:r>
    </w:p>
    <w:p w:rsidR="00E421CB" w:rsidRDefault="00E421CB" w:rsidP="00E421CB"/>
    <w:p w:rsidR="00A563B8" w:rsidRDefault="00E421CB" w:rsidP="004C12FA">
      <w:r>
        <w:t xml:space="preserve">Although the features where constantly changing, this is expected when learning a new language. The first projects or features created are not going to use the most efficient techniques as firstly, we are simply unaware of them and secondly they would be too difficult to start with.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6.6</w:t>
      </w:r>
      <w:r>
        <w:rPr>
          <w:rFonts w:asciiTheme="majorHAnsi" w:hAnsiTheme="majorHAnsi"/>
          <w:b/>
          <w:sz w:val="26"/>
          <w:szCs w:val="26"/>
          <w:lang w:val="en-US"/>
        </w:rPr>
        <w:t xml:space="preserve">.    </w:t>
      </w:r>
      <w:r>
        <w:rPr>
          <w:rFonts w:asciiTheme="majorHAnsi" w:hAnsiTheme="majorHAnsi"/>
          <w:b/>
          <w:sz w:val="26"/>
          <w:szCs w:val="26"/>
          <w:lang w:val="en-US"/>
        </w:rPr>
        <w:t>Starting the project again</w:t>
      </w:r>
    </w:p>
    <w:p w:rsidR="00A563B8" w:rsidRDefault="00A563B8" w:rsidP="00A563B8"/>
    <w:p w:rsidR="00A563B8" w:rsidRDefault="00A563B8" w:rsidP="00A563B8">
      <w:r>
        <w:t xml:space="preserve">Looking back, there should been a clear game playability aspect going into it. When the game started to be written, it </w:t>
      </w:r>
      <w:r w:rsidR="00A12E6F">
        <w:t>be</w:t>
      </w:r>
      <w:r>
        <w:t xml:space="preserve">came apparent that creating it was just not feasible given the timeframe. I was so caught up in creating a 3D scene and </w:t>
      </w:r>
      <w:proofErr w:type="gramStart"/>
      <w:r>
        <w:t>engine, that</w:t>
      </w:r>
      <w:proofErr w:type="gramEnd"/>
      <w:r>
        <w:t xml:space="preserve"> the problem only arose when it was time to make the game. </w:t>
      </w:r>
    </w:p>
    <w:p w:rsidR="00A563B8" w:rsidRDefault="00A563B8" w:rsidP="00A563B8"/>
    <w:p w:rsidR="00A563B8" w:rsidRDefault="00A563B8" w:rsidP="00A563B8">
      <w:r>
        <w:t xml:space="preserve">If the project were being made again – then OpenGL would be the language of choice. The reason </w:t>
      </w:r>
      <w:proofErr w:type="spellStart"/>
      <w:r>
        <w:t>WebGL</w:t>
      </w:r>
      <w:proofErr w:type="spellEnd"/>
      <w:r>
        <w:t xml:space="preserve"> was chosen in the first place was due to the base language of JavaScript. But now, due to my experience with other languages</w:t>
      </w:r>
      <w:r w:rsidR="00A12E6F">
        <w:t>,</w:t>
      </w:r>
      <w:r>
        <w:t xml:space="preserve"> OpenGL would be a better fit. OpenGL is much better documented as it has existed for over 20 years. There are many tutorials on advanced techniques in OpenGL, the same cannot be said for </w:t>
      </w:r>
      <w:proofErr w:type="spellStart"/>
      <w:r>
        <w:t>WebGL</w:t>
      </w:r>
      <w:proofErr w:type="spellEnd"/>
      <w:r>
        <w:t xml:space="preserve">. </w:t>
      </w:r>
    </w:p>
    <w:p w:rsidR="00A563B8" w:rsidRDefault="00A563B8" w:rsidP="00A563B8"/>
    <w:p w:rsidR="00A563B8" w:rsidRDefault="00A563B8" w:rsidP="004C12FA">
      <w:r>
        <w:t>An agile approach would still be best suited to the project</w:t>
      </w:r>
      <w:r w:rsidR="00A12E6F">
        <w:t xml:space="preserve"> if it were being made again. Agile </w:t>
      </w:r>
      <w:r>
        <w:t xml:space="preserve">approaches are best if you are not 100% sure on the technical work that needs to be done.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6.7</w:t>
      </w:r>
      <w:r>
        <w:rPr>
          <w:rFonts w:asciiTheme="majorHAnsi" w:hAnsiTheme="majorHAnsi"/>
          <w:b/>
          <w:sz w:val="26"/>
          <w:szCs w:val="26"/>
          <w:lang w:val="en-US"/>
        </w:rPr>
        <w:t xml:space="preserve">.    </w:t>
      </w:r>
      <w:r>
        <w:rPr>
          <w:rFonts w:asciiTheme="majorHAnsi" w:hAnsiTheme="majorHAnsi"/>
          <w:b/>
          <w:sz w:val="26"/>
          <w:szCs w:val="26"/>
          <w:lang w:val="en-US"/>
        </w:rPr>
        <w:t>Future Work</w:t>
      </w:r>
    </w:p>
    <w:p w:rsidR="00D86C9B" w:rsidRDefault="00D86C9B" w:rsidP="004C12FA"/>
    <w:p w:rsidR="00FD74FC" w:rsidRDefault="007E5C33" w:rsidP="004C12FA">
      <w:r>
        <w:t xml:space="preserve">There are still numerous </w:t>
      </w:r>
      <w:r w:rsidR="00E4268A">
        <w:t>improvements that can be made to the scene</w:t>
      </w:r>
      <w:r>
        <w:t xml:space="preserve">. The main problem is its engine. </w:t>
      </w:r>
      <w:r w:rsidR="00362C3C">
        <w:t>The</w:t>
      </w:r>
      <w:r>
        <w:t xml:space="preserve"> viewing distance ha</w:t>
      </w:r>
      <w:r w:rsidR="00A12E6F">
        <w:t>s been kept between 128 and 256</w:t>
      </w:r>
      <w:r>
        <w:t xml:space="preserve"> and everything outside of that is not rendered. However this simply </w:t>
      </w:r>
      <w:r w:rsidR="00E4268A">
        <w:t>is not</w:t>
      </w:r>
      <w:r>
        <w:t xml:space="preserve"> enough. </w:t>
      </w:r>
      <w:r w:rsidR="00A12E6F">
        <w:t>We</w:t>
      </w:r>
      <w:r>
        <w:t xml:space="preserve"> can see the terrain coming in and out of view when moving between sections, which is not ideal. Earlier in the project the </w:t>
      </w:r>
      <w:r w:rsidR="00A12E6F">
        <w:t xml:space="preserve">viewing distance was 512, </w:t>
      </w:r>
      <w:r>
        <w:t xml:space="preserve">the fog covered the objects appearing </w:t>
      </w:r>
      <w:r w:rsidR="00A12E6F">
        <w:t xml:space="preserve">instantly </w:t>
      </w:r>
      <w:r>
        <w:t xml:space="preserve">in view of the </w:t>
      </w:r>
      <w:r w:rsidR="00FD74FC">
        <w:t>user</w:t>
      </w:r>
      <w:r>
        <w:t>. However this viewing distance and terrain had to be rewritten to improve FPS</w:t>
      </w:r>
      <w:r w:rsidR="00E47AD0">
        <w:t>.</w:t>
      </w:r>
      <w:r>
        <w:t xml:space="preserve"> </w:t>
      </w:r>
      <w:r w:rsidR="00A12E6F">
        <w:t>An</w:t>
      </w:r>
      <w:r w:rsidR="00F651F9">
        <w:t xml:space="preserve"> idea to further improve the terrain efficiency </w:t>
      </w:r>
      <w:r w:rsidR="00F651F9" w:rsidRPr="00F651F9">
        <w:rPr>
          <w:color w:val="FF0000"/>
        </w:rPr>
        <w:t>can be found here [].</w:t>
      </w:r>
    </w:p>
    <w:p w:rsidR="007E5C33" w:rsidRDefault="007E5C33" w:rsidP="004C12FA"/>
    <w:p w:rsidR="00FD74FC" w:rsidRDefault="00362C3C" w:rsidP="004C12FA">
      <w:r>
        <w:t>Moving o</w:t>
      </w:r>
      <w:r w:rsidR="00A12E6F">
        <w:t>n to improvements for the water,</w:t>
      </w:r>
      <w:r>
        <w:t xml:space="preserve"> right now the water is just done via texture effects. Instead of using a simple quad for the water, we could</w:t>
      </w:r>
      <w:r w:rsidR="00A12E6F">
        <w:t xml:space="preserve"> use a large grid of vertices, (</w:t>
      </w:r>
      <w:r w:rsidR="00636EEC">
        <w:t>the same as the terrain).</w:t>
      </w:r>
      <w:r w:rsidR="003920E6">
        <w:t xml:space="preserve"> The vertices</w:t>
      </w:r>
      <w:r w:rsidR="00636EEC">
        <w:t>, updated on the GPU,</w:t>
      </w:r>
      <w:r w:rsidR="003920E6">
        <w:t xml:space="preserve"> could be </w:t>
      </w:r>
      <w:r w:rsidR="00636EEC">
        <w:t>moved</w:t>
      </w:r>
      <w:r w:rsidR="003920E6">
        <w:t xml:space="preserve"> in the shape of a sine wave to give a fluid motion. This, combine</w:t>
      </w:r>
      <w:r w:rsidR="00636EEC">
        <w:t>d</w:t>
      </w:r>
      <w:r w:rsidR="003920E6">
        <w:t xml:space="preserve"> with the texture effects would yield </w:t>
      </w:r>
      <w:r w:rsidR="00636EEC">
        <w:t>very</w:t>
      </w:r>
      <w:r w:rsidR="003920E6">
        <w:t xml:space="preserve"> realistic water. However as the scene currently </w:t>
      </w:r>
      <w:r w:rsidR="00636EEC">
        <w:t>is not</w:t>
      </w:r>
      <w:r w:rsidR="003920E6">
        <w:t xml:space="preserve"> holding a stable 60 FPS, various other efficiency improvements would need to be done first. </w:t>
      </w:r>
    </w:p>
    <w:p w:rsidR="00E47AD0" w:rsidRDefault="00E47AD0" w:rsidP="00362C3C"/>
    <w:p w:rsidR="00E47AD0" w:rsidRDefault="00E47AD0" w:rsidP="00362C3C">
      <w:r>
        <w:lastRenderedPageBreak/>
        <w:t>The VAOs used to reduce buffer binds for the terrain could have been used throughout th</w:t>
      </w:r>
      <w:r w:rsidR="00636EEC">
        <w:t>e project. However there was not enough time to implement it.</w:t>
      </w:r>
    </w:p>
    <w:p w:rsidR="00AE4058" w:rsidRDefault="00AE4058" w:rsidP="00362C3C"/>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6.8</w:t>
      </w:r>
      <w:r>
        <w:rPr>
          <w:rFonts w:asciiTheme="majorHAnsi" w:hAnsiTheme="majorHAnsi"/>
          <w:b/>
          <w:sz w:val="26"/>
          <w:szCs w:val="26"/>
          <w:lang w:val="en-US"/>
        </w:rPr>
        <w:t xml:space="preserve">.    </w:t>
      </w:r>
      <w:r>
        <w:rPr>
          <w:rFonts w:asciiTheme="majorHAnsi" w:hAnsiTheme="majorHAnsi"/>
          <w:b/>
          <w:sz w:val="26"/>
          <w:szCs w:val="26"/>
          <w:lang w:val="en-US"/>
        </w:rPr>
        <w:t>Evaluating the project deliverables</w:t>
      </w:r>
    </w:p>
    <w:p w:rsidR="00FD74FC" w:rsidRDefault="00FD74FC" w:rsidP="004C12FA"/>
    <w:p w:rsidR="00676296" w:rsidRDefault="009757CA" w:rsidP="004C12FA">
      <w:bookmarkStart w:id="20" w:name="_Toc192777717"/>
      <w:r>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t>3D Scene</w:t>
      </w:r>
    </w:p>
    <w:p w:rsidR="009757CA" w:rsidRDefault="009757CA" w:rsidP="009757CA">
      <w:pPr>
        <w:pStyle w:val="ListParagraph"/>
        <w:numPr>
          <w:ilvl w:val="0"/>
          <w:numId w:val="37"/>
        </w:numPr>
      </w:pPr>
      <w:r>
        <w:t xml:space="preserve">Terrain using </w:t>
      </w:r>
      <w:proofErr w:type="spellStart"/>
      <w:r>
        <w:t>perlin</w:t>
      </w:r>
      <w:proofErr w:type="spellEnd"/>
      <w:r>
        <w:t xml:space="preserve"> noise</w:t>
      </w:r>
    </w:p>
    <w:p w:rsidR="009757CA" w:rsidRDefault="009757CA" w:rsidP="009757CA">
      <w:pPr>
        <w:pStyle w:val="ListParagraph"/>
        <w:numPr>
          <w:ilvl w:val="0"/>
          <w:numId w:val="37"/>
        </w:numPr>
      </w:pPr>
      <w:r>
        <w:t xml:space="preserve">Camera class, allowing </w:t>
      </w:r>
      <w:r w:rsidR="00636EEC">
        <w:t xml:space="preserve">the </w:t>
      </w:r>
      <w:r>
        <w:t>user to move</w:t>
      </w:r>
    </w:p>
    <w:p w:rsidR="009757CA" w:rsidRDefault="009757CA" w:rsidP="009757CA">
      <w:pPr>
        <w:pStyle w:val="ListParagraph"/>
        <w:numPr>
          <w:ilvl w:val="0"/>
          <w:numId w:val="37"/>
        </w:numPr>
      </w:pPr>
      <w:r>
        <w:t>Add in rocks</w:t>
      </w:r>
    </w:p>
    <w:p w:rsidR="009757CA" w:rsidRDefault="009757CA" w:rsidP="004C12FA"/>
    <w:p w:rsidR="009757CA" w:rsidRDefault="009757CA" w:rsidP="004C12FA">
      <w:r>
        <w:t xml:space="preserve">All of these have been achieved and more. The 3D scene was implemented within the first month of the project (but </w:t>
      </w:r>
      <w:r w:rsidR="003A22FB">
        <w:t xml:space="preserve">it </w:t>
      </w:r>
      <w:r>
        <w:t>was started a month early, so it actually took 2 months). Nearly all of this time was spent researching 3D graphics</w:t>
      </w:r>
      <w:r w:rsidR="00636EEC">
        <w:t>. O</w:t>
      </w:r>
      <w:r>
        <w:t>nly</w:t>
      </w:r>
      <w:r w:rsidR="00636EEC">
        <w:t xml:space="preserve"> around</w:t>
      </w:r>
      <w:r>
        <w:t xml:space="preserve"> 30 hours of that time was spent implementing</w:t>
      </w:r>
      <w:r w:rsidR="003A22FB">
        <w:t xml:space="preserve"> the 3D scene</w:t>
      </w:r>
      <w:r>
        <w:t xml:space="preserve"> and fixing errors.</w:t>
      </w:r>
      <w:r w:rsidR="009F3D29">
        <w:t xml:space="preserve"> </w:t>
      </w:r>
    </w:p>
    <w:p w:rsidR="003A6778" w:rsidRDefault="003A6778" w:rsidP="004C12FA"/>
    <w:p w:rsidR="003A6778" w:rsidRDefault="00975C14" w:rsidP="004C12FA">
      <w:r>
        <w:t>T</w:t>
      </w:r>
      <w:r w:rsidR="003A6778">
        <w:t>errain</w:t>
      </w:r>
      <w:r w:rsidR="009F3D29">
        <w:t xml:space="preserve"> generation was done</w:t>
      </w:r>
      <w:r w:rsidR="003A6778">
        <w:t xml:space="preserve"> </w:t>
      </w:r>
      <w:r>
        <w:t>using</w:t>
      </w:r>
      <w:r w:rsidR="003A6778">
        <w:t xml:space="preserve"> </w:t>
      </w:r>
      <w:r w:rsidR="009F3D29">
        <w:t xml:space="preserve">stacked </w:t>
      </w:r>
      <w:proofErr w:type="spellStart"/>
      <w:r w:rsidR="009F3D29">
        <w:t>perlin</w:t>
      </w:r>
      <w:proofErr w:type="spellEnd"/>
      <w:r w:rsidR="009F3D29">
        <w:t xml:space="preserve"> noise. This gives greater detail to the terrain over re</w:t>
      </w:r>
      <w:r w:rsidR="00A12E6F">
        <w:t>gular noise and the r</w:t>
      </w:r>
      <w:r>
        <w:t>ocks were in</w:t>
      </w:r>
      <w:r w:rsidR="009F3D29">
        <w:t>stanced render</w:t>
      </w:r>
      <w:r>
        <w:t>ed</w:t>
      </w:r>
      <w:r w:rsidR="009F3D29">
        <w:t xml:space="preserve">. </w:t>
      </w:r>
    </w:p>
    <w:p w:rsidR="00710C2F" w:rsidRDefault="00710C2F" w:rsidP="004C12FA"/>
    <w:p w:rsidR="00186981" w:rsidRDefault="009F3D29" w:rsidP="004C12FA">
      <w:r>
        <w:t xml:space="preserve">The deliverables added whilst the project was in progress were: adding fog, a skybox and water. </w:t>
      </w:r>
      <w:r w:rsidR="00AC2C89">
        <w:t xml:space="preserve">All of these features have been implemented to a high standard, especially the </w:t>
      </w:r>
      <w:r w:rsidR="003A22FB">
        <w:t>rocks</w:t>
      </w:r>
      <w:r w:rsidR="00A12E6F">
        <w:t xml:space="preserve"> and</w:t>
      </w:r>
      <w:r w:rsidR="003A22FB">
        <w:t xml:space="preserve"> water.</w:t>
      </w:r>
      <w:r w:rsidR="00A563B8">
        <w:t xml:space="preserve"> Developing this project has achieved my </w:t>
      </w:r>
      <w:r w:rsidR="00A12E6F">
        <w:t xml:space="preserve">personal </w:t>
      </w:r>
      <w:r w:rsidR="00A563B8">
        <w:t>goal of learning how low level computer graphics works.</w:t>
      </w:r>
    </w:p>
    <w:p w:rsidR="00AC2C89" w:rsidRDefault="00711DBE" w:rsidP="0049690D">
      <w:pPr>
        <w:pStyle w:val="Heading1"/>
      </w:pPr>
      <w:bookmarkStart w:id="21" w:name="_Toc222978613"/>
      <w:bookmarkStart w:id="22" w:name="_Toc476088434"/>
      <w:r>
        <w:t>Appendices</w:t>
      </w:r>
      <w:bookmarkEnd w:id="20"/>
      <w:bookmarkEnd w:id="21"/>
      <w:bookmarkEnd w:id="22"/>
    </w:p>
    <w:p w:rsidR="004900D4" w:rsidRDefault="0042405C" w:rsidP="00F77F63">
      <w:pPr>
        <w:pStyle w:val="AppendixSection"/>
      </w:pPr>
      <w:bookmarkStart w:id="23" w:name="_Toc222978614"/>
      <w:bookmarkStart w:id="24" w:name="_Toc476088435"/>
      <w:r w:rsidRPr="004F1DC9">
        <w:t>Libraries</w:t>
      </w:r>
      <w:bookmarkEnd w:id="23"/>
      <w:bookmarkEnd w:id="24"/>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70" w:history="1">
        <w:r w:rsidRPr="00C96769">
          <w:rPr>
            <w:rStyle w:val="Hyperlink"/>
          </w:rPr>
          <w:t>https://jquery.com/</w:t>
        </w:r>
      </w:hyperlink>
    </w:p>
    <w:p w:rsidR="00F6717D" w:rsidRDefault="00F6717D" w:rsidP="00F6717D">
      <w:r>
        <w:tab/>
        <w:t>Source available at:</w:t>
      </w:r>
    </w:p>
    <w:p w:rsidR="00F6717D" w:rsidRDefault="00F6717D" w:rsidP="009A54F2">
      <w:r>
        <w:tab/>
      </w:r>
      <w:hyperlink r:id="rId71"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72"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lastRenderedPageBreak/>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73" w:history="1">
        <w:r w:rsidRPr="00C96769">
          <w:rPr>
            <w:rStyle w:val="Hyperlink"/>
          </w:rPr>
          <w:t>https://github.com/josephg/noisejs</w:t>
        </w:r>
      </w:hyperlink>
    </w:p>
    <w:p w:rsidR="004F46ED" w:rsidRDefault="004F46ED" w:rsidP="009A54F2"/>
    <w:p w:rsidR="000C57CB" w:rsidRDefault="00F6717D" w:rsidP="009A54F2">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74"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75"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r w:rsidR="00C5313B">
        <w:t>usage</w:t>
      </w:r>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76"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25" w:name="_Toc476088436"/>
      <w:bookmarkStart w:id="26" w:name="_Toc222978615"/>
      <w:r w:rsidRPr="00D61D84">
        <w:t>Ethics Submission</w:t>
      </w:r>
      <w:bookmarkEnd w:id="25"/>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lastRenderedPageBreak/>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 xml:space="preserve">Mars Mission Control Game in </w:t>
      </w:r>
      <w:proofErr w:type="spellStart"/>
      <w:r w:rsidRPr="00312BF8">
        <w:rPr>
          <w:szCs w:val="22"/>
        </w:rPr>
        <w:t>WebGL</w:t>
      </w:r>
      <w:proofErr w:type="spellEnd"/>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312BF8" w:rsidRPr="009E320D" w:rsidRDefault="00312BF8">
      <w:pPr>
        <w:rPr>
          <w:szCs w:val="22"/>
        </w:rPr>
      </w:pPr>
      <w:r w:rsidRPr="00312BF8">
        <w:rPr>
          <w:b/>
          <w:bCs/>
          <w:szCs w:val="22"/>
        </w:rPr>
        <w:t>Please include any further relevant information for this section here:</w:t>
      </w:r>
    </w:p>
    <w:p w:rsidR="00312BF8" w:rsidRDefault="002B0070" w:rsidP="001B7C78">
      <w:pPr>
        <w:pStyle w:val="AppendixSection"/>
      </w:pPr>
      <w:bookmarkStart w:id="27" w:name="_Toc476088437"/>
      <w:r>
        <w:lastRenderedPageBreak/>
        <w:t>Code Samples</w:t>
      </w:r>
      <w:bookmarkEnd w:id="26"/>
      <w:bookmarkEnd w:id="27"/>
    </w:p>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A9076D" w:rsidRDefault="001B7C78" w:rsidP="001B7C78">
      <w:r>
        <w:t>[]</w:t>
      </w:r>
      <w:r>
        <w:tab/>
        <w:t>The new terrain rendering code – Can be found in code/old code</w:t>
      </w:r>
      <w:r w:rsidR="00156DBC">
        <w:t xml:space="preserve"> </w:t>
      </w:r>
      <w:r w:rsidR="00156DBC">
        <w:tab/>
        <w:t>snippets/new_terrain_code.js/</w:t>
      </w:r>
    </w:p>
    <w:p w:rsidR="001B7C78" w:rsidRDefault="001B7C78" w:rsidP="00F7434E">
      <w:pPr>
        <w:pStyle w:val="AppendixSection"/>
      </w:pP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77"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tab/>
        <w:t>A simple function to resize a canvas. Used in MarsScene.js.</w:t>
      </w:r>
    </w:p>
    <w:p w:rsidR="004D45DD" w:rsidRDefault="001B7C78" w:rsidP="004C12FA">
      <w:r>
        <w:tab/>
        <w:t xml:space="preserve">Available at: </w:t>
      </w:r>
      <w:r w:rsidR="002D01A9" w:rsidRPr="002D01A9">
        <w:rPr>
          <w:szCs w:val="20"/>
        </w:rPr>
        <w:t>https://goo.gl/3Rm8v5</w:t>
      </w:r>
      <w:bookmarkStart w:id="28" w:name="_Toc192777719"/>
    </w:p>
    <w:p w:rsidR="000F3D72" w:rsidRDefault="00711DBE" w:rsidP="009E320D">
      <w:pPr>
        <w:pStyle w:val="Heading1"/>
        <w:numPr>
          <w:ilvl w:val="0"/>
          <w:numId w:val="0"/>
        </w:numPr>
      </w:pPr>
      <w:bookmarkStart w:id="29" w:name="_Toc222978616"/>
      <w:bookmarkStart w:id="30" w:name="_Toc476088438"/>
      <w:r>
        <w:t>Annotated Bibliography</w:t>
      </w:r>
      <w:bookmarkEnd w:id="28"/>
      <w:bookmarkEnd w:id="29"/>
      <w:bookmarkEnd w:id="30"/>
    </w:p>
    <w:p w:rsidR="00F6717D" w:rsidRDefault="00AE4058" w:rsidP="00226118">
      <w:pPr>
        <w:pStyle w:val="AppendixSection"/>
        <w:numPr>
          <w:ilvl w:val="0"/>
          <w:numId w:val="41"/>
        </w:numPr>
      </w:pPr>
      <w:r>
        <w:t>R</w:t>
      </w:r>
      <w:r w:rsidR="00F6717D">
        <w:t>eferences</w:t>
      </w:r>
    </w:p>
    <w:p w:rsidR="00AD38B3" w:rsidRDefault="00AD38B3" w:rsidP="00F6717D">
      <w:pPr>
        <w:rPr>
          <w:rFonts w:asciiTheme="majorHAnsi" w:eastAsiaTheme="majorEastAsia" w:hAnsiTheme="majorHAnsi" w:cstheme="majorBidi"/>
          <w:b/>
          <w:bCs/>
          <w:sz w:val="26"/>
          <w:szCs w:val="26"/>
        </w:rPr>
      </w:pPr>
    </w:p>
    <w:p w:rsidR="0049690D" w:rsidRDefault="0049690D" w:rsidP="00F6717D">
      <w:pPr>
        <w:rPr>
          <w:rFonts w:eastAsiaTheme="majorEastAsia"/>
          <w:bCs/>
          <w:szCs w:val="26"/>
        </w:rPr>
      </w:pPr>
      <w:r>
        <w:rPr>
          <w:rFonts w:eastAsiaTheme="majorEastAsia"/>
          <w:bCs/>
          <w:szCs w:val="26"/>
        </w:rPr>
        <w:t>[]</w:t>
      </w:r>
      <w:r>
        <w:rPr>
          <w:rFonts w:eastAsiaTheme="majorEastAsia"/>
          <w:bCs/>
          <w:szCs w:val="26"/>
        </w:rPr>
        <w:tab/>
        <w:t>The projects GitHub repository</w:t>
      </w:r>
    </w:p>
    <w:p w:rsidR="0049690D" w:rsidRDefault="0049690D" w:rsidP="00F6717D">
      <w:pPr>
        <w:rPr>
          <w:rFonts w:eastAsiaTheme="majorEastAsia"/>
          <w:bCs/>
          <w:szCs w:val="26"/>
        </w:rPr>
      </w:pPr>
      <w:r>
        <w:rPr>
          <w:rFonts w:eastAsiaTheme="majorEastAsia"/>
          <w:bCs/>
          <w:szCs w:val="26"/>
        </w:rPr>
        <w:tab/>
        <w:t>Available at:</w:t>
      </w:r>
    </w:p>
    <w:p w:rsidR="0049690D" w:rsidRPr="0049690D" w:rsidRDefault="0049690D" w:rsidP="00F6717D">
      <w:pPr>
        <w:rPr>
          <w:rFonts w:eastAsiaTheme="majorEastAsia"/>
          <w:bCs/>
          <w:szCs w:val="26"/>
        </w:rPr>
      </w:pPr>
      <w:r>
        <w:rPr>
          <w:rFonts w:eastAsiaTheme="majorEastAsia"/>
          <w:bCs/>
          <w:szCs w:val="26"/>
        </w:rPr>
        <w:tab/>
      </w:r>
      <w:r w:rsidRPr="0049690D">
        <w:rPr>
          <w:rFonts w:eastAsiaTheme="majorEastAsia"/>
          <w:bCs/>
          <w:szCs w:val="26"/>
        </w:rPr>
        <w:t>https://github.com/SamuelSnowball/Major-Project</w:t>
      </w:r>
    </w:p>
    <w:p w:rsidR="0049690D" w:rsidRDefault="0049690D" w:rsidP="00F6717D">
      <w:pPr>
        <w:rPr>
          <w:rFonts w:asciiTheme="majorHAnsi" w:eastAsiaTheme="majorEastAsia" w:hAnsiTheme="majorHAnsi" w:cstheme="majorBidi"/>
          <w:b/>
          <w:bCs/>
          <w:sz w:val="26"/>
          <w:szCs w:val="26"/>
        </w:rPr>
      </w:pPr>
    </w:p>
    <w:p w:rsidR="00D32AD2" w:rsidRDefault="00D32AD2" w:rsidP="00F6717D">
      <w:pPr>
        <w:rPr>
          <w:rFonts w:eastAsiaTheme="majorEastAsia"/>
          <w:bCs/>
          <w:szCs w:val="26"/>
        </w:rPr>
      </w:pPr>
      <w:r>
        <w:rPr>
          <w:rFonts w:eastAsiaTheme="majorEastAsia"/>
          <w:bCs/>
          <w:szCs w:val="26"/>
        </w:rPr>
        <w:t>[]</w:t>
      </w:r>
      <w:r>
        <w:rPr>
          <w:rFonts w:eastAsiaTheme="majorEastAsia"/>
          <w:bCs/>
          <w:szCs w:val="26"/>
        </w:rPr>
        <w:tab/>
        <w:t xml:space="preserve">User manual – This file shows the compatibly of the project on various </w:t>
      </w:r>
      <w:r>
        <w:rPr>
          <w:rFonts w:eastAsiaTheme="majorEastAsia"/>
          <w:bCs/>
          <w:szCs w:val="26"/>
        </w:rPr>
        <w:tab/>
        <w:t xml:space="preserve">different browsers and operating systems. It also contains the build </w:t>
      </w:r>
      <w:r>
        <w:rPr>
          <w:rFonts w:eastAsiaTheme="majorEastAsia"/>
          <w:bCs/>
          <w:szCs w:val="26"/>
        </w:rPr>
        <w:tab/>
        <w:t>instructions.</w:t>
      </w:r>
    </w:p>
    <w:p w:rsidR="00D32AD2" w:rsidRPr="00D32AD2" w:rsidRDefault="00D32AD2" w:rsidP="00F6717D">
      <w:pPr>
        <w:rPr>
          <w:rFonts w:eastAsiaTheme="majorEastAsia"/>
          <w:bCs/>
          <w:szCs w:val="26"/>
        </w:rPr>
      </w:pPr>
      <w:r>
        <w:rPr>
          <w:rFonts w:eastAsiaTheme="majorEastAsia"/>
          <w:bCs/>
          <w:szCs w:val="26"/>
        </w:rPr>
        <w:tab/>
        <w:t>Available at: Major Project/</w:t>
      </w:r>
      <w:r w:rsidRPr="00D32AD2">
        <w:rPr>
          <w:rFonts w:eastAsiaTheme="majorEastAsia"/>
          <w:bCs/>
          <w:szCs w:val="26"/>
        </w:rPr>
        <w:t>documentation</w:t>
      </w:r>
      <w:r>
        <w:rPr>
          <w:rFonts w:eastAsiaTheme="majorEastAsia"/>
          <w:bCs/>
          <w:szCs w:val="26"/>
        </w:rPr>
        <w:t>/User manual.docx</w:t>
      </w:r>
    </w:p>
    <w:p w:rsidR="00D32AD2" w:rsidRDefault="00D32AD2"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D32AD2" w:rsidRDefault="00D32AD2" w:rsidP="00D32AD2">
      <w:pPr>
        <w:rPr>
          <w:rFonts w:eastAsiaTheme="majorEastAsia"/>
          <w:bCs/>
          <w:szCs w:val="26"/>
        </w:rPr>
      </w:pPr>
      <w:r>
        <w:rPr>
          <w:rFonts w:eastAsiaTheme="majorEastAsia"/>
          <w:bCs/>
          <w:szCs w:val="26"/>
        </w:rPr>
        <w:t>[]</w:t>
      </w:r>
      <w:r>
        <w:rPr>
          <w:rFonts w:eastAsiaTheme="majorEastAsia"/>
          <w:bCs/>
          <w:szCs w:val="26"/>
        </w:rPr>
        <w:tab/>
        <w:t>Requirements spec – The initial requirements document</w:t>
      </w:r>
    </w:p>
    <w:p w:rsidR="00D32AD2" w:rsidRPr="00AD38B3" w:rsidRDefault="00D32AD2" w:rsidP="00D32AD2">
      <w:pPr>
        <w:rPr>
          <w:rFonts w:eastAsiaTheme="majorEastAsia"/>
          <w:bCs/>
          <w:szCs w:val="26"/>
        </w:rPr>
      </w:pPr>
      <w:r>
        <w:rPr>
          <w:rFonts w:eastAsiaTheme="majorEastAsia"/>
          <w:bCs/>
          <w:szCs w:val="26"/>
        </w:rPr>
        <w:tab/>
        <w:t>Available at</w:t>
      </w:r>
      <w:r>
        <w:t xml:space="preserve"> Major Project/Outline spec/</w:t>
      </w:r>
      <w:r w:rsidRPr="00472FFD">
        <w:t>sds10_OutlineProjectSpecification</w:t>
      </w:r>
      <w:r>
        <w:t>.pdf</w:t>
      </w:r>
    </w:p>
    <w:p w:rsidR="00D32AD2" w:rsidRDefault="00D32AD2" w:rsidP="00F6717D"/>
    <w:p w:rsidR="00735338" w:rsidRDefault="00735338" w:rsidP="00F6717D">
      <w:r>
        <w:t>[]</w:t>
      </w:r>
      <w:r>
        <w:tab/>
        <w:t xml:space="preserve">Full product backlog – This contains everything that was added to the project, </w:t>
      </w:r>
      <w:r>
        <w:tab/>
        <w:t xml:space="preserve">including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lastRenderedPageBreak/>
        <w:tab/>
        <w:t>Available at:</w:t>
      </w:r>
      <w:r w:rsidRPr="00E555D8">
        <w:t xml:space="preserve"> </w:t>
      </w:r>
      <w:r>
        <w:t>Major Project/documentation/Class diagram/final.png</w:t>
      </w:r>
    </w:p>
    <w:p w:rsidR="00F6717D" w:rsidRDefault="00F6717D" w:rsidP="00F6717D"/>
    <w:p w:rsidR="009E320D" w:rsidRDefault="00F7625C" w:rsidP="00F6717D">
      <w:r>
        <w:t>[]</w:t>
      </w:r>
      <w:r>
        <w:tab/>
        <w:t>User interface design document</w:t>
      </w:r>
    </w:p>
    <w:p w:rsidR="00F7625C" w:rsidRDefault="00F7625C" w:rsidP="00F6717D">
      <w:r>
        <w:tab/>
        <w:t xml:space="preserve">Available at: </w:t>
      </w:r>
    </w:p>
    <w:p w:rsidR="00F7625C" w:rsidRDefault="00F7625C" w:rsidP="00F6717D">
      <w:r>
        <w:tab/>
      </w:r>
      <w:r>
        <w:t>Major Project/documentation/</w:t>
      </w:r>
      <w:r>
        <w:t>User interface design/UI Desgins.pdf</w:t>
      </w:r>
    </w:p>
    <w:p w:rsidR="00F7625C" w:rsidRDefault="00F7625C"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r>
      <w:r w:rsidR="00156DBC">
        <w:t>Document for texturing the terrain</w:t>
      </w:r>
    </w:p>
    <w:p w:rsidR="00CE509B" w:rsidRDefault="00CE509B" w:rsidP="00F6717D">
      <w:r>
        <w:tab/>
        <w:t>Available at: Major Project/</w:t>
      </w:r>
      <w:r w:rsidR="00156DBC">
        <w:t>documentation</w:t>
      </w:r>
      <w:r>
        <w:t>/</w:t>
      </w:r>
      <w:r w:rsidR="00156DBC">
        <w:t>Terrain Texturing.pdf</w:t>
      </w:r>
    </w:p>
    <w:p w:rsidR="003139BB" w:rsidRDefault="003139B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281E9C" w:rsidRDefault="00281E9C" w:rsidP="00281E9C">
      <w:r>
        <w:t>[]</w:t>
      </w:r>
      <w:r>
        <w:tab/>
        <w:t>Options for unit testing JavaScript</w:t>
      </w:r>
    </w:p>
    <w:p w:rsidR="00281E9C" w:rsidRDefault="00281E9C" w:rsidP="00281E9C">
      <w:r>
        <w:tab/>
        <w:t xml:space="preserve">Available at: </w:t>
      </w:r>
    </w:p>
    <w:p w:rsidR="00281E9C" w:rsidRDefault="00281E9C" w:rsidP="00281E9C">
      <w:r>
        <w:tab/>
        <w:t>Major Project/documentation/Testing/</w:t>
      </w:r>
      <w:r w:rsidRPr="00281E9C">
        <w:t>Options for unit testing the project</w:t>
      </w:r>
      <w:r>
        <w:t>.pdf</w:t>
      </w:r>
    </w:p>
    <w:p w:rsidR="00281E9C" w:rsidRDefault="00281E9C" w:rsidP="00F6717D"/>
    <w:p w:rsidR="00F6717D" w:rsidRDefault="00F6717D" w:rsidP="00F6717D">
      <w:r>
        <w:t>[]</w:t>
      </w:r>
      <w:r>
        <w:tab/>
        <w:t>Old test table</w:t>
      </w:r>
    </w:p>
    <w:p w:rsidR="00F6717D" w:rsidRDefault="00F6717D" w:rsidP="00F6717D">
      <w:r>
        <w:tab/>
        <w:t>Available at: Major Project/documentation/Testing/Old test table.</w:t>
      </w:r>
      <w:r w:rsidR="00281E9C">
        <w:t>pdf</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w:t>
      </w:r>
      <w:r w:rsidR="00281E9C">
        <w:t>pdf</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7E7624" w:rsidRDefault="007E7624" w:rsidP="00EB6A21"/>
    <w:p w:rsidR="007E4C8F" w:rsidRDefault="007E4C8F" w:rsidP="00EB6A21">
      <w:r>
        <w:t>[]</w:t>
      </w:r>
      <w:r>
        <w:tab/>
        <w:t>Testing terrain quadrant clipping</w:t>
      </w:r>
    </w:p>
    <w:p w:rsidR="007E7624" w:rsidRDefault="007E7624" w:rsidP="00EB6A21">
      <w:r>
        <w:tab/>
        <w:t xml:space="preserve">Available at: </w:t>
      </w:r>
    </w:p>
    <w:p w:rsidR="007E7624" w:rsidRDefault="007E7624" w:rsidP="00EB6A21">
      <w:r>
        <w:tab/>
        <w:t>Major Project/</w:t>
      </w:r>
      <w:r w:rsidR="007E4C8F">
        <w:t>documentation</w:t>
      </w:r>
      <w:r>
        <w:t>/</w:t>
      </w:r>
      <w:r w:rsidR="007E4C8F">
        <w:t>testing</w:t>
      </w:r>
      <w:r>
        <w:t>/</w:t>
      </w:r>
      <w:r w:rsidR="007E4C8F" w:rsidRPr="007E4C8F">
        <w:t>Testing terrain quadrant clipping</w:t>
      </w:r>
      <w:r w:rsidR="007E4C8F">
        <w:t>.pdf</w:t>
      </w:r>
    </w:p>
    <w:p w:rsidR="008C76F6" w:rsidRDefault="008C76F6" w:rsidP="00EB6A21"/>
    <w:p w:rsidR="008C76F6" w:rsidRDefault="008C76F6" w:rsidP="00EB6A21">
      <w:r>
        <w:t>[]</w:t>
      </w:r>
      <w:r>
        <w:tab/>
        <w:t>An idea to further improve the terrain rendering efficiency</w:t>
      </w:r>
      <w:r>
        <w:tab/>
      </w:r>
    </w:p>
    <w:p w:rsidR="008C76F6" w:rsidRDefault="008C76F6" w:rsidP="00EB6A21">
      <w:r>
        <w:tab/>
        <w:t>Available at:</w:t>
      </w:r>
    </w:p>
    <w:p w:rsidR="008C76F6" w:rsidRDefault="008C76F6" w:rsidP="00EB6A21">
      <w:r>
        <w:tab/>
        <w:t>Major Project/documentation/</w:t>
      </w:r>
      <w:r w:rsidRPr="008C76F6">
        <w:t>Future terrain efficiency idea</w:t>
      </w:r>
      <w:r>
        <w:t>.pdf</w:t>
      </w:r>
    </w:p>
    <w:p w:rsidR="00F6717D" w:rsidRDefault="00F6717D" w:rsidP="00226118">
      <w:pPr>
        <w:pStyle w:val="AppendixSection"/>
        <w:numPr>
          <w:ilvl w:val="0"/>
          <w:numId w:val="41"/>
        </w:numPr>
      </w:pPr>
      <w:r>
        <w:lastRenderedPageBreak/>
        <w:t>External references</w:t>
      </w:r>
    </w:p>
    <w:p w:rsidR="001B7C78" w:rsidRDefault="001B7C78" w:rsidP="00D94044"/>
    <w:p w:rsidR="00E86F6C" w:rsidRDefault="00E86F6C" w:rsidP="00E86F6C">
      <w:pPr>
        <w:jc w:val="both"/>
      </w:pPr>
      <w:r>
        <w:t>[]</w:t>
      </w:r>
      <w:r>
        <w:tab/>
        <w:t xml:space="preserve">To see if the browser can run </w:t>
      </w:r>
      <w:proofErr w:type="spellStart"/>
      <w:r w:rsidR="005A1602">
        <w:t>WebGL</w:t>
      </w:r>
      <w:proofErr w:type="spellEnd"/>
      <w:r w:rsidR="005A1602">
        <w:t xml:space="preserve"> (v1.0)</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Default="00E86F6C" w:rsidP="00E86F6C">
      <w:pPr>
        <w:jc w:val="both"/>
        <w:rPr>
          <w:lang w:val="en-US"/>
        </w:rPr>
      </w:pPr>
      <w:r>
        <w:tab/>
      </w:r>
      <w:hyperlink r:id="rId78" w:history="1">
        <w:r w:rsidR="005A1602" w:rsidRPr="005D1314">
          <w:rPr>
            <w:rStyle w:val="Hyperlink"/>
            <w:lang w:val="en-US"/>
          </w:rPr>
          <w:t>http://webglreport.com</w:t>
        </w:r>
      </w:hyperlink>
    </w:p>
    <w:p w:rsidR="005A1602" w:rsidRDefault="005A1602" w:rsidP="00E86F6C">
      <w:pPr>
        <w:jc w:val="both"/>
        <w:rPr>
          <w:lang w:val="en-US"/>
        </w:rPr>
      </w:pPr>
    </w:p>
    <w:p w:rsidR="005A1602" w:rsidRDefault="005A1602" w:rsidP="00E86F6C">
      <w:pPr>
        <w:jc w:val="both"/>
        <w:rPr>
          <w:lang w:val="en-US"/>
        </w:rPr>
      </w:pPr>
      <w:r>
        <w:rPr>
          <w:lang w:val="en-US"/>
        </w:rPr>
        <w:t>[]</w:t>
      </w:r>
      <w:r>
        <w:rPr>
          <w:lang w:val="en-US"/>
        </w:rPr>
        <w:tab/>
        <w:t>Uses of computer graphics</w:t>
      </w:r>
    </w:p>
    <w:p w:rsidR="005A1602" w:rsidRDefault="005A1602" w:rsidP="00E86F6C">
      <w:pPr>
        <w:jc w:val="both"/>
        <w:rPr>
          <w:lang w:val="en-US"/>
        </w:rPr>
      </w:pPr>
      <w:r>
        <w:rPr>
          <w:lang w:val="en-US"/>
        </w:rPr>
        <w:tab/>
        <w:t>Date accessed: 5</w:t>
      </w:r>
      <w:r w:rsidRPr="005A1602">
        <w:rPr>
          <w:vertAlign w:val="superscript"/>
          <w:lang w:val="en-US"/>
        </w:rPr>
        <w:t>th</w:t>
      </w:r>
      <w:r>
        <w:rPr>
          <w:lang w:val="en-US"/>
        </w:rPr>
        <w:t xml:space="preserve"> May 2017.</w:t>
      </w:r>
    </w:p>
    <w:p w:rsidR="005A1602" w:rsidRDefault="005A1602" w:rsidP="00E86F6C">
      <w:pPr>
        <w:jc w:val="both"/>
        <w:rPr>
          <w:lang w:val="en-US"/>
        </w:rPr>
      </w:pPr>
      <w:r>
        <w:rPr>
          <w:lang w:val="en-US"/>
        </w:rPr>
        <w:tab/>
        <w:t>Available at:</w:t>
      </w:r>
    </w:p>
    <w:p w:rsidR="005A1602" w:rsidRPr="00E86F6C" w:rsidRDefault="005A1602" w:rsidP="00E86F6C">
      <w:pPr>
        <w:jc w:val="both"/>
        <w:rPr>
          <w:lang w:val="en-US"/>
        </w:rPr>
      </w:pPr>
      <w:r>
        <w:rPr>
          <w:lang w:val="en-US"/>
        </w:rPr>
        <w:tab/>
      </w:r>
      <w:r w:rsidRPr="005A1602">
        <w:rPr>
          <w:lang w:val="en-US"/>
        </w:rPr>
        <w:t>http://www.explainthatstuff.com/computer-graphics.html</w:t>
      </w:r>
    </w:p>
    <w:p w:rsidR="00E86F6C" w:rsidRDefault="00E86F6C" w:rsidP="00D94044"/>
    <w:p w:rsidR="00540E9D" w:rsidRDefault="00540E9D" w:rsidP="00D94044">
      <w:r>
        <w:t>[]</w:t>
      </w:r>
      <w:r>
        <w:tab/>
        <w:t>OpenGL 3D</w:t>
      </w:r>
      <w:r w:rsidR="00904108">
        <w:t xml:space="preserve"> game,</w:t>
      </w:r>
      <w:r>
        <w:t xml:space="preserve"> created by YouTube user </w:t>
      </w:r>
      <w:proofErr w:type="spellStart"/>
      <w:r>
        <w:t>OneGoldenCat</w:t>
      </w:r>
      <w:proofErr w:type="spellEnd"/>
      <w:r w:rsidR="00904108">
        <w:t>.</w:t>
      </w:r>
    </w:p>
    <w:p w:rsidR="00540E9D" w:rsidRDefault="00540E9D" w:rsidP="00D94044">
      <w:r>
        <w:tab/>
        <w:t xml:space="preserve">Date accessed: </w:t>
      </w:r>
      <w:r w:rsidR="00904108">
        <w:t>September 15</w:t>
      </w:r>
      <w:r w:rsidR="00904108" w:rsidRPr="00904108">
        <w:rPr>
          <w:vertAlign w:val="superscript"/>
        </w:rPr>
        <w:t>th</w:t>
      </w:r>
      <w:r w:rsidR="00904108">
        <w:t xml:space="preserve"> 2016.</w:t>
      </w:r>
    </w:p>
    <w:p w:rsidR="00540E9D" w:rsidRDefault="00540E9D" w:rsidP="00D94044">
      <w:r>
        <w:tab/>
        <w:t>Available at:</w:t>
      </w:r>
    </w:p>
    <w:p w:rsidR="00540E9D" w:rsidRPr="00540E9D" w:rsidRDefault="00540E9D" w:rsidP="00D94044">
      <w:r>
        <w:tab/>
      </w:r>
      <w:r w:rsidRPr="00540E9D">
        <w:t>https://www.youtube.com/watch?v=aviL3HX3UEc&amp;t=267s</w:t>
      </w:r>
    </w:p>
    <w:p w:rsidR="00540E9D" w:rsidRDefault="00540E9D"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Pr="002D01A9" w:rsidRDefault="00F63D43" w:rsidP="002D01A9">
      <w:pPr>
        <w:jc w:val="both"/>
        <w:rPr>
          <w:color w:val="444444"/>
          <w:szCs w:val="20"/>
        </w:rPr>
      </w:pPr>
      <w:r>
        <w:tab/>
      </w:r>
      <w:hyperlink r:id="rId79"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https://goo.gl/ckczxm</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80"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81"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lastRenderedPageBreak/>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tab/>
      </w:r>
      <w:r w:rsidR="002D01A9" w:rsidRPr="002D01A9">
        <w:rPr>
          <w:szCs w:val="20"/>
        </w:rPr>
        <w:t>https://goo.gl/VBzsu6</w:t>
      </w:r>
    </w:p>
    <w:p w:rsidR="00F50584" w:rsidRDefault="00F50584" w:rsidP="00D94044"/>
    <w:p w:rsidR="00671898" w:rsidRDefault="00671898" w:rsidP="00D94044">
      <w:r>
        <w:t>[]</w:t>
      </w:r>
      <w:r>
        <w:tab/>
        <w:t xml:space="preserve">Texture knowledge, from Greg </w:t>
      </w:r>
      <w:proofErr w:type="spellStart"/>
      <w:r>
        <w:t>Taraves</w:t>
      </w:r>
      <w:proofErr w:type="spellEnd"/>
      <w:r>
        <w:t xml:space="preserve"> on Stack Overflow</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pPr>
        <w:rPr>
          <w:sz w:val="24"/>
        </w:rPr>
      </w:pPr>
      <w:r>
        <w:tab/>
      </w:r>
      <w:hyperlink r:id="rId82" w:history="1">
        <w:r w:rsidRPr="00D25468">
          <w:rPr>
            <w:rStyle w:val="Hyperlink"/>
            <w:szCs w:val="20"/>
          </w:rPr>
          <w:t>https://goo.gl/mT8Ck7</w:t>
        </w:r>
      </w:hyperlink>
    </w:p>
    <w:p w:rsidR="00671898" w:rsidRDefault="00671898" w:rsidP="00D94044"/>
    <w:p w:rsidR="00671898" w:rsidRDefault="00671898" w:rsidP="00D94044">
      <w:r>
        <w:t>[]</w:t>
      </w:r>
      <w:r>
        <w:tab/>
        <w:t>Texture knowledge from the Mozilla tutorial. From various contributors.</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r>
        <w:tab/>
      </w:r>
      <w:r w:rsidRPr="00671898">
        <w:rPr>
          <w:szCs w:val="20"/>
        </w:rPr>
        <w:t>https://goo.gl/yB3Df6</w:t>
      </w:r>
    </w:p>
    <w:p w:rsidR="00671898" w:rsidRDefault="00671898" w:rsidP="00D94044"/>
    <w:p w:rsidR="00671898" w:rsidRDefault="00671898" w:rsidP="00D94044">
      <w:r>
        <w:t>[]</w:t>
      </w:r>
      <w:r>
        <w:tab/>
        <w:t xml:space="preserve">Texture knowledge from the Mozilla tutorial on GitHub. </w:t>
      </w:r>
    </w:p>
    <w:p w:rsidR="00671898" w:rsidRDefault="00671898" w:rsidP="00D94044">
      <w:r>
        <w:tab/>
        <w:t>From various contributors.</w:t>
      </w:r>
    </w:p>
    <w:p w:rsidR="00671898" w:rsidRDefault="00671898" w:rsidP="00671898">
      <w:r>
        <w:tab/>
        <w:t>Date accessed: 1</w:t>
      </w:r>
      <w:r w:rsidRPr="00454B36">
        <w:rPr>
          <w:vertAlign w:val="superscript"/>
        </w:rPr>
        <w:t>st</w:t>
      </w:r>
      <w:r>
        <w:t xml:space="preserve"> February 2017</w:t>
      </w:r>
      <w:r w:rsidR="00065CDE">
        <w:t>.</w:t>
      </w:r>
    </w:p>
    <w:p w:rsidR="00671898" w:rsidRDefault="00671898" w:rsidP="00671898">
      <w:r>
        <w:tab/>
        <w:t>Available at:</w:t>
      </w:r>
      <w:r w:rsidR="0011540E">
        <w:t xml:space="preserve"> </w:t>
      </w:r>
    </w:p>
    <w:p w:rsidR="00671898" w:rsidRPr="00671898" w:rsidRDefault="00671898" w:rsidP="00671898">
      <w:r>
        <w:tab/>
      </w:r>
      <w:r w:rsidRPr="00671898">
        <w:rPr>
          <w:szCs w:val="20"/>
        </w:rPr>
        <w:t>https://goo.gl/s3orxo</w:t>
      </w:r>
    </w:p>
    <w:p w:rsidR="00671898" w:rsidRDefault="00671898"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671898" w:rsidRDefault="00F50584" w:rsidP="00D94044">
      <w:pPr>
        <w:rPr>
          <w:color w:val="444444"/>
          <w:sz w:val="20"/>
          <w:szCs w:val="20"/>
        </w:rPr>
      </w:pPr>
      <w:r>
        <w:tab/>
      </w:r>
      <w:hyperlink r:id="rId83" w:history="1">
        <w:r w:rsidR="00671898" w:rsidRPr="00671898">
          <w:rPr>
            <w:rStyle w:val="Hyperlink"/>
            <w:color w:val="auto"/>
            <w:szCs w:val="20"/>
          </w:rPr>
          <w:t>https://goo.gl/OFMg6n</w:t>
        </w:r>
      </w:hyperlink>
    </w:p>
    <w:p w:rsidR="00671898" w:rsidRDefault="00671898"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84"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lastRenderedPageBreak/>
        <w:tab/>
        <w:t>Available at:</w:t>
      </w:r>
    </w:p>
    <w:p w:rsidR="00F50584" w:rsidRPr="00F50584" w:rsidRDefault="00F50584" w:rsidP="00F50584">
      <w:r>
        <w:tab/>
      </w:r>
      <w:r w:rsidRPr="00F50584">
        <w:t>http://www.mbsoftworks.sk/index.php?page=tutorials&amp;series=1&amp;tutorial=8</w:t>
      </w:r>
    </w:p>
    <w:p w:rsidR="00F50584" w:rsidRDefault="00F50584" w:rsidP="00D94044"/>
    <w:p w:rsidR="00671898" w:rsidRDefault="006C108B" w:rsidP="00D94044">
      <w:pPr>
        <w:rPr>
          <w:szCs w:val="22"/>
          <w:shd w:val="clear" w:color="auto" w:fill="FFFFFF"/>
        </w:rPr>
      </w:pP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 xml:space="preserve">(2nd </w:t>
      </w:r>
      <w:proofErr w:type="gramStart"/>
      <w:r w:rsidRPr="006C108B">
        <w:rPr>
          <w:szCs w:val="22"/>
          <w:shd w:val="clear" w:color="auto" w:fill="FFFFFF"/>
        </w:rPr>
        <w:t>ed</w:t>
      </w:r>
      <w:proofErr w:type="gramEnd"/>
      <w:r w:rsidRPr="006C108B">
        <w:rPr>
          <w:szCs w:val="22"/>
          <w:shd w:val="clear" w:color="auto" w:fill="FFFFFF"/>
        </w:rPr>
        <w:t>.).</w:t>
      </w:r>
      <w:r>
        <w:rPr>
          <w:szCs w:val="22"/>
          <w:shd w:val="clear" w:color="auto" w:fill="FFFFFF"/>
        </w:rPr>
        <w:t xml:space="preserve"> </w:t>
      </w:r>
      <w:r>
        <w:rPr>
          <w:szCs w:val="22"/>
          <w:shd w:val="clear" w:color="auto" w:fill="FFFFFF"/>
        </w:rPr>
        <w:tab/>
        <w:t xml:space="preserve">Pages 496 – 499. </w:t>
      </w:r>
    </w:p>
    <w:p w:rsidR="006C108B" w:rsidRDefault="00671898" w:rsidP="00D94044">
      <w:pPr>
        <w:rPr>
          <w:szCs w:val="22"/>
          <w:shd w:val="clear" w:color="auto" w:fill="FFFFFF"/>
        </w:rPr>
      </w:pPr>
      <w:r>
        <w:rPr>
          <w:szCs w:val="22"/>
          <w:shd w:val="clear" w:color="auto" w:fill="FFFFFF"/>
        </w:rPr>
        <w:tab/>
      </w:r>
      <w:r w:rsidR="006C108B">
        <w:rPr>
          <w:szCs w:val="22"/>
          <w:shd w:val="clear" w:color="auto" w:fill="FFFFFF"/>
        </w:rPr>
        <w:t>Discusses lighting techn</w:t>
      </w:r>
      <w:r>
        <w:rPr>
          <w:szCs w:val="22"/>
          <w:shd w:val="clear" w:color="auto" w:fill="FFFFFF"/>
        </w:rPr>
        <w:t xml:space="preserve">iques such as point lights and </w:t>
      </w:r>
      <w:r w:rsidR="006C108B">
        <w:rPr>
          <w:szCs w:val="22"/>
          <w:shd w:val="clear" w:color="auto" w:fill="FFFFFF"/>
        </w:rPr>
        <w:t xml:space="preserve">diffuse/specular </w:t>
      </w:r>
      <w:r>
        <w:rPr>
          <w:szCs w:val="22"/>
          <w:shd w:val="clear" w:color="auto" w:fill="FFFFFF"/>
        </w:rPr>
        <w:tab/>
      </w:r>
      <w:r w:rsidR="006C108B">
        <w:rPr>
          <w:szCs w:val="22"/>
          <w:shd w:val="clear" w:color="auto" w:fill="FFFFFF"/>
        </w:rPr>
        <w:t>lighting</w:t>
      </w:r>
      <w:r>
        <w:rPr>
          <w:szCs w:val="22"/>
          <w:shd w:val="clear" w:color="auto" w:fill="FFFFFF"/>
        </w:rPr>
        <w:t>.</w:t>
      </w:r>
    </w:p>
    <w:p w:rsidR="00F77A96" w:rsidRPr="006C108B" w:rsidRDefault="00F77A96" w:rsidP="00D94044">
      <w:pPr>
        <w:rPr>
          <w:szCs w:val="22"/>
          <w:shd w:val="clear" w:color="auto" w:fill="FFFFFF"/>
        </w:rPr>
      </w:pPr>
      <w:r>
        <w:rPr>
          <w:szCs w:val="22"/>
          <w:shd w:val="clear" w:color="auto" w:fill="FFFFFF"/>
        </w:rPr>
        <w:tab/>
      </w:r>
      <w:r>
        <w:t>Date accessed: 20</w:t>
      </w:r>
      <w:r w:rsidRPr="00F77A96">
        <w:rPr>
          <w:vertAlign w:val="superscript"/>
        </w:rPr>
        <w:t>th</w:t>
      </w:r>
      <w:r>
        <w:t xml:space="preserve"> February 2017</w:t>
      </w:r>
    </w:p>
    <w:p w:rsidR="006C108B" w:rsidRDefault="006C108B"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85" w:history="1">
        <w:r w:rsidRPr="00584FBB">
          <w:rPr>
            <w:rStyle w:val="Hyperlink"/>
          </w:rPr>
          <w:t>https://www.youtube.com/watch?v=qslBNLeSPUc&amp;t=141s</w:t>
        </w:r>
      </w:hyperlink>
    </w:p>
    <w:p w:rsidR="00CE509B" w:rsidRDefault="00CE509B" w:rsidP="00D94044">
      <w:r>
        <w:tab/>
      </w:r>
    </w:p>
    <w:p w:rsidR="00812A5A" w:rsidRDefault="00812A5A" w:rsidP="00D94044">
      <w:r>
        <w:t>[]</w:t>
      </w:r>
      <w:r>
        <w:tab/>
        <w:t>OpenGL instancing tutorial, by Jamie King</w:t>
      </w:r>
    </w:p>
    <w:p w:rsidR="00812A5A" w:rsidRDefault="00812A5A" w:rsidP="00D94044">
      <w:r>
        <w:tab/>
        <w:t>Date accessed: 01</w:t>
      </w:r>
      <w:r w:rsidRPr="00812A5A">
        <w:rPr>
          <w:vertAlign w:val="superscript"/>
        </w:rPr>
        <w:t>st</w:t>
      </w:r>
      <w:r>
        <w:t xml:space="preserve"> September 2016</w:t>
      </w:r>
    </w:p>
    <w:p w:rsidR="00812A5A" w:rsidRDefault="00812A5A" w:rsidP="00D94044">
      <w:r>
        <w:tab/>
        <w:t>Available at:</w:t>
      </w:r>
    </w:p>
    <w:p w:rsidR="00812A5A" w:rsidRDefault="00812A5A" w:rsidP="00D94044">
      <w:r>
        <w:tab/>
      </w:r>
      <w:r w:rsidRPr="00812A5A">
        <w:t>https://www.youtube.com/watch?v=GC8Pj7g_vc0</w:t>
      </w:r>
    </w:p>
    <w:p w:rsidR="00812A5A" w:rsidRDefault="00812A5A" w:rsidP="00D94044"/>
    <w:p w:rsidR="00CE509B" w:rsidRDefault="00625C21" w:rsidP="00D94044">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r>
      <w:proofErr w:type="spellStart"/>
      <w:r>
        <w:t>WebGL</w:t>
      </w:r>
      <w:proofErr w:type="spellEnd"/>
      <w:r>
        <w:t xml:space="preserve">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Default="00625C21" w:rsidP="00D94044">
      <w:pPr>
        <w:rPr>
          <w:szCs w:val="20"/>
        </w:rPr>
      </w:pPr>
      <w:r>
        <w:tab/>
      </w:r>
      <w:hyperlink r:id="rId86" w:history="1">
        <w:r w:rsidR="00FD0D44" w:rsidRPr="005D1314">
          <w:rPr>
            <w:rStyle w:val="Hyperlink"/>
            <w:szCs w:val="20"/>
          </w:rPr>
          <w:t>https://goo.gl/vrMTcV</w:t>
        </w:r>
      </w:hyperlink>
    </w:p>
    <w:p w:rsidR="00FD0D44" w:rsidRDefault="00FD0D44" w:rsidP="00D94044">
      <w:pPr>
        <w:rPr>
          <w:szCs w:val="20"/>
        </w:rPr>
      </w:pPr>
    </w:p>
    <w:p w:rsidR="00FD0D44" w:rsidRDefault="00FD0D44" w:rsidP="00D94044">
      <w:pPr>
        <w:rPr>
          <w:szCs w:val="20"/>
        </w:rPr>
      </w:pPr>
      <w:r>
        <w:rPr>
          <w:szCs w:val="20"/>
        </w:rPr>
        <w:t>[]</w:t>
      </w:r>
      <w:r>
        <w:rPr>
          <w:szCs w:val="20"/>
        </w:rPr>
        <w:tab/>
      </w:r>
      <w:proofErr w:type="spellStart"/>
      <w:r>
        <w:t>ThinMatrix</w:t>
      </w:r>
      <w:proofErr w:type="spellEnd"/>
      <w:r>
        <w:t xml:space="preserve"> (YouTube name</w:t>
      </w:r>
      <w:proofErr w:type="gramStart"/>
      <w:r>
        <w:t>)  -</w:t>
      </w:r>
      <w:proofErr w:type="gramEnd"/>
      <w:r>
        <w:t xml:space="preserve"> </w:t>
      </w:r>
      <w:r>
        <w:rPr>
          <w:szCs w:val="20"/>
        </w:rPr>
        <w:t>Specular lighting tutorial</w:t>
      </w:r>
    </w:p>
    <w:p w:rsidR="00FD0D44" w:rsidRDefault="00FD0D44" w:rsidP="00D94044">
      <w:pPr>
        <w:rPr>
          <w:szCs w:val="20"/>
        </w:rPr>
      </w:pPr>
      <w:r>
        <w:rPr>
          <w:szCs w:val="20"/>
        </w:rPr>
        <w:tab/>
        <w:t>Date accessed: February 1</w:t>
      </w:r>
      <w:r w:rsidRPr="00FD0D44">
        <w:rPr>
          <w:szCs w:val="20"/>
          <w:vertAlign w:val="superscript"/>
        </w:rPr>
        <w:t>st</w:t>
      </w:r>
      <w:r>
        <w:rPr>
          <w:szCs w:val="20"/>
        </w:rPr>
        <w:t xml:space="preserve"> 2017</w:t>
      </w:r>
    </w:p>
    <w:p w:rsidR="00FD0D44" w:rsidRDefault="00FD0D44" w:rsidP="00D94044">
      <w:pPr>
        <w:rPr>
          <w:szCs w:val="20"/>
        </w:rPr>
      </w:pPr>
      <w:r>
        <w:rPr>
          <w:szCs w:val="20"/>
        </w:rPr>
        <w:tab/>
        <w:t xml:space="preserve">Available at: </w:t>
      </w:r>
    </w:p>
    <w:p w:rsidR="00FD0D44" w:rsidRPr="00674BBC" w:rsidRDefault="00FD0D44" w:rsidP="00D94044">
      <w:r>
        <w:rPr>
          <w:szCs w:val="20"/>
        </w:rPr>
        <w:tab/>
      </w:r>
      <w:r w:rsidRPr="00FD0D44">
        <w:rPr>
          <w:szCs w:val="20"/>
        </w:rPr>
        <w:t>https://www.youtube.com/watch?v=GZ_1xOm-3qU&amp;t=409s</w:t>
      </w:r>
    </w:p>
    <w:p w:rsidR="008A0DB3" w:rsidRDefault="008A0DB3" w:rsidP="00D94044"/>
    <w:p w:rsidR="008A0DB3" w:rsidRDefault="008A0DB3" w:rsidP="00D94044">
      <w:r>
        <w:t>[]</w:t>
      </w:r>
      <w:r>
        <w:tab/>
      </w:r>
      <w:proofErr w:type="spellStart"/>
      <w:r>
        <w:t>Perlin</w:t>
      </w:r>
      <w:proofErr w:type="spellEnd"/>
      <w:r>
        <w:t xml:space="preserve">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87"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88" w:history="1">
        <w:r w:rsidR="001B7C78" w:rsidRPr="00584FBB">
          <w:rPr>
            <w:rStyle w:val="Hyperlink"/>
          </w:rPr>
          <w:t>https://www.youtube.com/watch?v=_Ix5oN8eC1E</w:t>
        </w:r>
      </w:hyperlink>
    </w:p>
    <w:p w:rsidR="00F6717D" w:rsidRDefault="00F6717D" w:rsidP="00D94044"/>
    <w:p w:rsidR="001B7C78" w:rsidRDefault="001B7C78" w:rsidP="001B7C78">
      <w:r>
        <w:lastRenderedPageBreak/>
        <w:t>[]</w:t>
      </w:r>
      <w:r>
        <w:tab/>
      </w:r>
      <w:proofErr w:type="spellStart"/>
      <w:r>
        <w:t>ThinMatrix</w:t>
      </w:r>
      <w:proofErr w:type="spellEnd"/>
      <w:r>
        <w:t xml:space="preserve"> (YouTube name) Water tutorial series, implemented in Java and</w:t>
      </w:r>
    </w:p>
    <w:p w:rsidR="00F6717D" w:rsidRDefault="002107BB" w:rsidP="001B7C78">
      <w:r>
        <w:tab/>
        <w:t>OpenGL.</w:t>
      </w:r>
    </w:p>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F6717D"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w:t>
      </w:r>
      <w:r w:rsidR="00753F92">
        <w:t>are not</w:t>
      </w:r>
      <w:r w:rsidR="004A3D6F">
        <w:t xml:space="preserve"> very </w:t>
      </w:r>
      <w:r w:rsidR="004A3D6F">
        <w:tab/>
        <w:t xml:space="preserve">important though. </w:t>
      </w:r>
    </w:p>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89"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F9536A">
        <w:rPr>
          <w:szCs w:val="22"/>
          <w:shd w:val="clear" w:color="auto" w:fill="FFFFFF"/>
        </w:rPr>
        <w:t>This was the noise used to generate the height map for the terrain</w:t>
      </w:r>
      <w:r>
        <w:rPr>
          <w:szCs w:val="22"/>
          <w:shd w:val="clear" w:color="auto" w:fill="FFFFFF"/>
        </w:rPr>
        <w:t>.</w:t>
      </w:r>
    </w:p>
    <w:p w:rsidR="006515F6" w:rsidRDefault="002107BB" w:rsidP="00D94044">
      <w:pPr>
        <w:rPr>
          <w:szCs w:val="22"/>
          <w:shd w:val="clear" w:color="auto" w:fill="FFFFFF"/>
        </w:rPr>
      </w:pPr>
      <w:r>
        <w:rPr>
          <w:szCs w:val="22"/>
          <w:shd w:val="clear" w:color="auto" w:fill="FFFFFF"/>
        </w:rPr>
        <w:tab/>
      </w:r>
    </w:p>
    <w:p w:rsidR="002107BB" w:rsidRDefault="002107BB" w:rsidP="00D94044">
      <w:pPr>
        <w:rPr>
          <w:szCs w:val="22"/>
          <w:shd w:val="clear" w:color="auto" w:fill="FFFFFF"/>
        </w:rPr>
      </w:pPr>
      <w:r>
        <w:rPr>
          <w:szCs w:val="22"/>
          <w:shd w:val="clear" w:color="auto" w:fill="FFFFFF"/>
        </w:rPr>
        <w:tab/>
      </w:r>
      <w:r>
        <w:t>Date accessed: 1</w:t>
      </w:r>
      <w:r w:rsidRPr="00F6717D">
        <w:rPr>
          <w:vertAlign w:val="superscript"/>
        </w:rPr>
        <w:t>st</w:t>
      </w:r>
      <w:r>
        <w:t xml:space="preserve"> January – 1</w:t>
      </w:r>
      <w:r w:rsidRPr="002107BB">
        <w:rPr>
          <w:vertAlign w:val="superscript"/>
        </w:rPr>
        <w:t>st</w:t>
      </w:r>
      <w:r>
        <w:t xml:space="preserve"> April 2017</w:t>
      </w:r>
    </w:p>
    <w:p w:rsidR="00674BBC" w:rsidRDefault="006515F6" w:rsidP="00D94044">
      <w:r>
        <w:rPr>
          <w:szCs w:val="22"/>
          <w:shd w:val="clear" w:color="auto" w:fill="FFFFFF"/>
        </w:rPr>
        <w:tab/>
      </w:r>
      <w:r>
        <w:t xml:space="preserve">Available at: </w:t>
      </w:r>
    </w:p>
    <w:p w:rsidR="00F15C85" w:rsidRPr="00904108" w:rsidRDefault="00674BBC" w:rsidP="00E77ACE">
      <w:pPr>
        <w:rPr>
          <w:szCs w:val="22"/>
        </w:rPr>
      </w:pPr>
      <w:r>
        <w:tab/>
      </w:r>
      <w:r w:rsidRPr="00674BBC">
        <w:rPr>
          <w:szCs w:val="20"/>
        </w:rPr>
        <w:t>https://goo.gl/ANVXN0</w:t>
      </w:r>
    </w:p>
    <w:p w:rsidR="00904108" w:rsidRDefault="004E7195" w:rsidP="00226118">
      <w:pPr>
        <w:pStyle w:val="AppendixSection"/>
        <w:numPr>
          <w:ilvl w:val="0"/>
          <w:numId w:val="41"/>
        </w:numPr>
      </w:pPr>
      <w:r>
        <w:t xml:space="preserve">Scene </w:t>
      </w:r>
      <w:r w:rsidR="00904108">
        <w:t>resource references</w:t>
      </w:r>
    </w:p>
    <w:p w:rsidR="00F15C85" w:rsidRDefault="00F15C85" w:rsidP="00E77ACE"/>
    <w:p w:rsidR="00904108" w:rsidRDefault="00904108" w:rsidP="00E77ACE">
      <w:r>
        <w:t>[]</w:t>
      </w:r>
      <w:r>
        <w:tab/>
        <w:t>Inspiration image of Mars</w:t>
      </w:r>
    </w:p>
    <w:p w:rsidR="00904108" w:rsidRDefault="00904108" w:rsidP="00E77ACE">
      <w:r>
        <w:tab/>
      </w:r>
      <w:r w:rsidR="002107BB">
        <w:t>Date accessed: April 03</w:t>
      </w:r>
      <w:r w:rsidR="002107BB" w:rsidRPr="002107BB">
        <w:rPr>
          <w:vertAlign w:val="superscript"/>
        </w:rPr>
        <w:t>rd</w:t>
      </w:r>
      <w:r w:rsidR="002107BB">
        <w:t xml:space="preserve"> 2017</w:t>
      </w:r>
    </w:p>
    <w:p w:rsidR="00904108" w:rsidRDefault="00904108" w:rsidP="00E77ACE">
      <w:r>
        <w:tab/>
        <w:t>Available at:</w:t>
      </w:r>
    </w:p>
    <w:p w:rsidR="00904108" w:rsidRDefault="00904108" w:rsidP="00E77ACE">
      <w:r>
        <w:tab/>
      </w:r>
      <w:r w:rsidRPr="00904108">
        <w:t>Major Project</w:t>
      </w:r>
      <w:r>
        <w:t>/</w:t>
      </w:r>
      <w:r w:rsidRPr="00904108">
        <w:t>resources</w:t>
      </w:r>
      <w:r>
        <w:t>/inspiration/</w:t>
      </w:r>
      <w:r w:rsidRPr="00904108">
        <w:t>prehistoric_mars</w:t>
      </w:r>
      <w:r>
        <w:t>.jpg</w:t>
      </w:r>
      <w:r>
        <w:tab/>
      </w:r>
    </w:p>
    <w:p w:rsidR="00904108" w:rsidRDefault="00904108" w:rsidP="00E77ACE"/>
    <w:p w:rsidR="00904108" w:rsidRDefault="00904108" w:rsidP="00E77ACE">
      <w:r>
        <w:t>[]</w:t>
      </w:r>
      <w:r w:rsidR="002107BB">
        <w:tab/>
      </w:r>
      <w:r w:rsidR="00671898">
        <w:t>Skybox day and night textures:</w:t>
      </w:r>
    </w:p>
    <w:p w:rsidR="00671898" w:rsidRDefault="00671898" w:rsidP="00E77ACE">
      <w:r>
        <w:tab/>
        <w:t xml:space="preserve">Date accessed: </w:t>
      </w:r>
      <w:r w:rsidR="00D649AC">
        <w:t>March</w:t>
      </w:r>
      <w:r>
        <w:t xml:space="preserve"> </w:t>
      </w:r>
      <w:r w:rsidR="00D649AC">
        <w:t>20</w:t>
      </w:r>
      <w:r w:rsidR="00D649AC" w:rsidRPr="00D649AC">
        <w:rPr>
          <w:vertAlign w:val="superscript"/>
        </w:rPr>
        <w:t>th</w:t>
      </w:r>
      <w:r w:rsidR="00D649AC">
        <w:t xml:space="preserve"> </w:t>
      </w:r>
      <w:r>
        <w:t>2017</w:t>
      </w:r>
    </w:p>
    <w:p w:rsidR="00904108" w:rsidRDefault="00671898" w:rsidP="00E77ACE">
      <w:r>
        <w:tab/>
        <w:t>Available at:</w:t>
      </w:r>
    </w:p>
    <w:p w:rsidR="00671898" w:rsidRDefault="00671898" w:rsidP="00E77ACE">
      <w:r>
        <w:tab/>
      </w:r>
      <w:r w:rsidRPr="00671898">
        <w:t>http://www.custommapmakers.org/skyboxes.php</w:t>
      </w:r>
    </w:p>
    <w:p w:rsidR="00671898" w:rsidRDefault="00671898" w:rsidP="00E77ACE"/>
    <w:p w:rsidR="00671898" w:rsidRDefault="002107BB" w:rsidP="00671898">
      <w:r>
        <w:t>[]</w:t>
      </w:r>
      <w:r>
        <w:tab/>
      </w:r>
      <w:r w:rsidR="00671898">
        <w:t xml:space="preserve">Rock OBJ file used and edited from (Public domain): </w:t>
      </w:r>
    </w:p>
    <w:p w:rsidR="00671898" w:rsidRDefault="00671898" w:rsidP="00671898">
      <w:r>
        <w:tab/>
        <w:t>Date accessed: March 01</w:t>
      </w:r>
      <w:r w:rsidRPr="00671898">
        <w:rPr>
          <w:vertAlign w:val="superscript"/>
        </w:rPr>
        <w:t>st</w:t>
      </w:r>
      <w:r>
        <w:t xml:space="preserve"> 2017.</w:t>
      </w:r>
    </w:p>
    <w:p w:rsidR="00671898" w:rsidRDefault="00671898" w:rsidP="00671898">
      <w:r>
        <w:tab/>
        <w:t>Available at:</w:t>
      </w:r>
    </w:p>
    <w:p w:rsidR="00671898" w:rsidRDefault="00671898" w:rsidP="00671898">
      <w:r>
        <w:t xml:space="preserve">  </w:t>
      </w:r>
      <w:r>
        <w:tab/>
        <w:t>http://nobiax.deviantart.com/art/Free-LowPoly-Rocks-set01-587036357</w:t>
      </w:r>
    </w:p>
    <w:p w:rsidR="002107BB" w:rsidRDefault="002107BB" w:rsidP="00E77ACE"/>
    <w:p w:rsidR="00904108" w:rsidRDefault="00904108" w:rsidP="00E77ACE">
      <w:r>
        <w:t>[]</w:t>
      </w:r>
      <w:r w:rsidR="002107BB">
        <w:tab/>
      </w:r>
      <w:r w:rsidR="00671898">
        <w:t>Some r</w:t>
      </w:r>
      <w:r w:rsidR="002107BB">
        <w:t>ock textures</w:t>
      </w:r>
    </w:p>
    <w:p w:rsidR="00671898" w:rsidRDefault="00671898" w:rsidP="00E77ACE">
      <w:r>
        <w:tab/>
        <w:t>Date accessed: March 01</w:t>
      </w:r>
      <w:r w:rsidRPr="00671898">
        <w:rPr>
          <w:vertAlign w:val="superscript"/>
        </w:rPr>
        <w:t>st</w:t>
      </w:r>
      <w:r>
        <w:t xml:space="preserve"> 2017.</w:t>
      </w:r>
    </w:p>
    <w:p w:rsidR="00671898" w:rsidRDefault="00671898" w:rsidP="00E77ACE">
      <w:r>
        <w:tab/>
        <w:t>Available at:</w:t>
      </w:r>
    </w:p>
    <w:p w:rsidR="00671898" w:rsidRDefault="00671898" w:rsidP="00E77ACE">
      <w:r>
        <w:tab/>
      </w:r>
      <w:hyperlink r:id="rId90" w:history="1">
        <w:r w:rsidRPr="00D25468">
          <w:rPr>
            <w:rStyle w:val="Hyperlink"/>
          </w:rPr>
          <w:t>https://www.textures.com/download/rocksarid0035/68071?&amp;secure=login</w:t>
        </w:r>
      </w:hyperlink>
    </w:p>
    <w:p w:rsidR="00671898" w:rsidRDefault="00671898" w:rsidP="00E77ACE">
      <w:r>
        <w:tab/>
      </w:r>
      <w:hyperlink r:id="rId91" w:history="1">
        <w:r w:rsidRPr="00D25468">
          <w:rPr>
            <w:rStyle w:val="Hyperlink"/>
          </w:rPr>
          <w:t>https://www.textures.com/download/rocksarid0048/42217?&amp;secure=login</w:t>
        </w:r>
      </w:hyperlink>
    </w:p>
    <w:p w:rsidR="00671898" w:rsidRDefault="00671898" w:rsidP="00E77ACE">
      <w:r>
        <w:tab/>
      </w:r>
      <w:r w:rsidRPr="00671898">
        <w:t>https://www.textures.com/download/rocksarid0035/68071?&amp;secure=login</w:t>
      </w:r>
    </w:p>
    <w:p w:rsidR="00904108" w:rsidRDefault="002107BB" w:rsidP="00E77ACE">
      <w:r>
        <w:tab/>
      </w:r>
    </w:p>
    <w:p w:rsidR="00904108" w:rsidRDefault="00904108" w:rsidP="00E77ACE">
      <w:r>
        <w:t>[]</w:t>
      </w:r>
      <w:r w:rsidR="00671898">
        <w:tab/>
        <w:t>Terrain sand texture</w:t>
      </w:r>
    </w:p>
    <w:p w:rsidR="00671898" w:rsidRDefault="00671898" w:rsidP="00E77ACE">
      <w:r>
        <w:tab/>
      </w:r>
      <w:r w:rsidR="00D649AC">
        <w:t>Date accessed: March 27</w:t>
      </w:r>
      <w:r w:rsidR="00D649AC" w:rsidRPr="00D649AC">
        <w:rPr>
          <w:vertAlign w:val="superscript"/>
        </w:rPr>
        <w:t>th</w:t>
      </w:r>
      <w:r w:rsidR="00D649AC">
        <w:t xml:space="preserve"> 2017.</w:t>
      </w:r>
    </w:p>
    <w:p w:rsidR="00671898" w:rsidRDefault="00671898" w:rsidP="00E77ACE">
      <w:r>
        <w:tab/>
        <w:t>Available at:</w:t>
      </w:r>
    </w:p>
    <w:p w:rsidR="00671898" w:rsidRDefault="00671898" w:rsidP="00E77ACE">
      <w:r>
        <w:tab/>
      </w:r>
      <w:hyperlink r:id="rId92" w:history="1">
        <w:r w:rsidR="00D649AC" w:rsidRPr="00D25468">
          <w:rPr>
            <w:rStyle w:val="Hyperlink"/>
          </w:rPr>
          <w:t>https://www.textures.com/download/soilbeach0131/106132</w:t>
        </w:r>
      </w:hyperlink>
    </w:p>
    <w:p w:rsidR="00D649AC" w:rsidRDefault="00D649AC" w:rsidP="00E77ACE"/>
    <w:p w:rsidR="00D649AC" w:rsidRDefault="00D649AC" w:rsidP="00E77ACE">
      <w:r>
        <w:lastRenderedPageBreak/>
        <w:t>[]</w:t>
      </w:r>
      <w:r>
        <w:tab/>
        <w:t>Water sound:</w:t>
      </w:r>
    </w:p>
    <w:p w:rsidR="00D649AC" w:rsidRDefault="00D649AC" w:rsidP="00E77ACE">
      <w:r>
        <w:tab/>
        <w:t>Date accessed: April 15</w:t>
      </w:r>
      <w:r w:rsidRPr="00D649AC">
        <w:rPr>
          <w:vertAlign w:val="superscript"/>
        </w:rPr>
        <w:t>th</w:t>
      </w:r>
      <w:r>
        <w:t xml:space="preserve"> 2017.</w:t>
      </w:r>
    </w:p>
    <w:p w:rsidR="00D649AC" w:rsidRDefault="00D649AC" w:rsidP="00E77ACE">
      <w:r>
        <w:tab/>
        <w:t>Available at:</w:t>
      </w:r>
    </w:p>
    <w:p w:rsidR="00D649AC" w:rsidRDefault="00D649AC" w:rsidP="00E77ACE">
      <w:r>
        <w:tab/>
      </w:r>
      <w:hyperlink r:id="rId93" w:history="1">
        <w:r w:rsidRPr="00D25468">
          <w:rPr>
            <w:rStyle w:val="Hyperlink"/>
          </w:rPr>
          <w:t>https://www.youtube.com/watch?v=rn6zP4P0his&amp;t=526s</w:t>
        </w:r>
      </w:hyperlink>
    </w:p>
    <w:p w:rsidR="00D649AC" w:rsidRDefault="00D649AC" w:rsidP="00E77ACE"/>
    <w:p w:rsidR="00D649AC" w:rsidRDefault="00D649AC" w:rsidP="00E77ACE">
      <w:r>
        <w:t>[]</w:t>
      </w:r>
      <w:r>
        <w:tab/>
        <w:t xml:space="preserve">Water textures, </w:t>
      </w:r>
      <w:proofErr w:type="spellStart"/>
      <w:r>
        <w:t>DuDv</w:t>
      </w:r>
      <w:proofErr w:type="spellEnd"/>
      <w:r>
        <w:t xml:space="preserve"> map, normal map</w:t>
      </w:r>
    </w:p>
    <w:p w:rsidR="00D649AC" w:rsidRDefault="00D649AC" w:rsidP="00E77ACE">
      <w:r>
        <w:tab/>
        <w:t>Date accessed: March 27</w:t>
      </w:r>
      <w:r w:rsidRPr="00D649AC">
        <w:rPr>
          <w:vertAlign w:val="superscript"/>
        </w:rPr>
        <w:t>th</w:t>
      </w:r>
      <w:r>
        <w:t xml:space="preserve"> 2017.</w:t>
      </w:r>
    </w:p>
    <w:p w:rsidR="00D649AC" w:rsidRDefault="00D649AC" w:rsidP="00E77ACE">
      <w:r>
        <w:tab/>
        <w:t>Available at:</w:t>
      </w:r>
    </w:p>
    <w:p w:rsidR="00D649AC" w:rsidRPr="00D649AC" w:rsidRDefault="00D649AC" w:rsidP="00E77ACE">
      <w:r>
        <w:tab/>
      </w:r>
      <w:r w:rsidRPr="00D649AC">
        <w:rPr>
          <w:szCs w:val="20"/>
        </w:rPr>
        <w:t>https://goo.gl/vJB3qO</w:t>
      </w:r>
    </w:p>
    <w:sectPr w:rsidR="00D649AC" w:rsidRPr="00D649AC" w:rsidSect="00D61D84">
      <w:headerReference w:type="default" r:id="rId94"/>
      <w:footerReference w:type="default" r:id="rId95"/>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6B40" w:rsidRDefault="00CB6B40" w:rsidP="004C12FA">
      <w:r>
        <w:separator/>
      </w:r>
    </w:p>
  </w:endnote>
  <w:endnote w:type="continuationSeparator" w:id="0">
    <w:p w:rsidR="00CB6B40" w:rsidRDefault="00CB6B40"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6BE5" w:rsidRDefault="00996BE5" w:rsidP="004C12FA">
    <w:pPr>
      <w:pStyle w:val="Footer"/>
      <w:jc w:val="center"/>
    </w:pPr>
    <w:r>
      <w:t xml:space="preserve">Page </w:t>
    </w:r>
    <w:r>
      <w:fldChar w:fldCharType="begin"/>
    </w:r>
    <w:r>
      <w:instrText xml:space="preserve"> PAGE  \* MERGEFORMAT </w:instrText>
    </w:r>
    <w:r>
      <w:fldChar w:fldCharType="separate"/>
    </w:r>
    <w:r w:rsidR="00156DBC">
      <w:rPr>
        <w:noProof/>
      </w:rPr>
      <w:t>33</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156DBC">
      <w:rPr>
        <w:noProof/>
        <w:lang w:val="en-US"/>
      </w:rPr>
      <w:t>67</w:t>
    </w:r>
    <w:r>
      <w:rPr>
        <w:lang w:val="en-US"/>
      </w:rPr>
      <w:fldChar w:fldCharType="end"/>
    </w:r>
  </w:p>
  <w:p w:rsidR="00996BE5" w:rsidRDefault="00996BE5" w:rsidP="004C12FA">
    <w:pPr>
      <w:pStyle w:val="Footer"/>
    </w:pPr>
  </w:p>
  <w:p w:rsidR="00996BE5" w:rsidRDefault="00996BE5"/>
  <w:p w:rsidR="00996BE5" w:rsidRDefault="00996BE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6B40" w:rsidRDefault="00CB6B40" w:rsidP="004C12FA">
      <w:r>
        <w:separator/>
      </w:r>
    </w:p>
  </w:footnote>
  <w:footnote w:type="continuationSeparator" w:id="0">
    <w:p w:rsidR="00CB6B40" w:rsidRDefault="00CB6B40"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6BE5" w:rsidRPr="001F35A4" w:rsidRDefault="00996BE5"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996BE5" w:rsidRDefault="00996BE5"/>
  <w:p w:rsidR="00996BE5" w:rsidRDefault="00996BE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194"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C186D4A"/>
    <w:multiLevelType w:val="multilevel"/>
    <w:tmpl w:val="1D7A38B4"/>
    <w:lvl w:ilvl="0">
      <w:start w:val="1"/>
      <w:numFmt w:val="decimal"/>
      <w:lvlText w:val="%1"/>
      <w:lvlJc w:val="left"/>
      <w:pPr>
        <w:ind w:left="360" w:hanging="360"/>
      </w:pPr>
      <w:rPr>
        <w:rFonts w:hint="default"/>
      </w:rPr>
    </w:lvl>
    <w:lvl w:ilvl="1">
      <w:start w:val="3"/>
      <w:numFmt w:val="decimal"/>
      <w:lvlText w:val="%1.%2"/>
      <w:lvlJc w:val="left"/>
      <w:pPr>
        <w:ind w:left="3762" w:hanging="360"/>
      </w:pPr>
      <w:rPr>
        <w:rFonts w:hint="default"/>
      </w:rPr>
    </w:lvl>
    <w:lvl w:ilvl="2">
      <w:start w:val="1"/>
      <w:numFmt w:val="decimal"/>
      <w:lvlText w:val="%1.%2.%3"/>
      <w:lvlJc w:val="left"/>
      <w:pPr>
        <w:ind w:left="7524" w:hanging="720"/>
      </w:pPr>
      <w:rPr>
        <w:rFonts w:hint="default"/>
      </w:rPr>
    </w:lvl>
    <w:lvl w:ilvl="3">
      <w:start w:val="1"/>
      <w:numFmt w:val="decimal"/>
      <w:lvlText w:val="%1.%2.%3.%4"/>
      <w:lvlJc w:val="left"/>
      <w:pPr>
        <w:ind w:left="11286" w:hanging="1080"/>
      </w:pPr>
      <w:rPr>
        <w:rFonts w:hint="default"/>
      </w:rPr>
    </w:lvl>
    <w:lvl w:ilvl="4">
      <w:start w:val="1"/>
      <w:numFmt w:val="decimal"/>
      <w:lvlText w:val="%1.%2.%3.%4.%5"/>
      <w:lvlJc w:val="left"/>
      <w:pPr>
        <w:ind w:left="14688" w:hanging="1080"/>
      </w:pPr>
      <w:rPr>
        <w:rFonts w:hint="default"/>
      </w:rPr>
    </w:lvl>
    <w:lvl w:ilvl="5">
      <w:start w:val="1"/>
      <w:numFmt w:val="decimal"/>
      <w:lvlText w:val="%1.%2.%3.%4.%5.%6"/>
      <w:lvlJc w:val="left"/>
      <w:pPr>
        <w:ind w:left="18450" w:hanging="1440"/>
      </w:pPr>
      <w:rPr>
        <w:rFonts w:hint="default"/>
      </w:rPr>
    </w:lvl>
    <w:lvl w:ilvl="6">
      <w:start w:val="1"/>
      <w:numFmt w:val="decimal"/>
      <w:lvlText w:val="%1.%2.%3.%4.%5.%6.%7"/>
      <w:lvlJc w:val="left"/>
      <w:pPr>
        <w:ind w:left="21852" w:hanging="1440"/>
      </w:pPr>
      <w:rPr>
        <w:rFonts w:hint="default"/>
      </w:rPr>
    </w:lvl>
    <w:lvl w:ilvl="7">
      <w:start w:val="1"/>
      <w:numFmt w:val="decimal"/>
      <w:lvlText w:val="%1.%2.%3.%4.%5.%6.%7.%8"/>
      <w:lvlJc w:val="left"/>
      <w:pPr>
        <w:ind w:left="25614" w:hanging="1800"/>
      </w:pPr>
      <w:rPr>
        <w:rFonts w:hint="default"/>
      </w:rPr>
    </w:lvl>
    <w:lvl w:ilvl="8">
      <w:start w:val="1"/>
      <w:numFmt w:val="decimal"/>
      <w:lvlText w:val="%1.%2.%3.%4.%5.%6.%7.%8.%9"/>
      <w:lvlJc w:val="left"/>
      <w:pPr>
        <w:ind w:left="29016" w:hanging="1800"/>
      </w:pPr>
      <w:rPr>
        <w:rFonts w:hint="default"/>
      </w:rPr>
    </w:lvl>
  </w:abstractNum>
  <w:abstractNum w:abstractNumId="8"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D255E3A"/>
    <w:multiLevelType w:val="multilevel"/>
    <w:tmpl w:val="4E1AA536"/>
    <w:lvl w:ilvl="0">
      <w:start w:val="2"/>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5"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FBE007A"/>
    <w:multiLevelType w:val="hybridMultilevel"/>
    <w:tmpl w:val="1166C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0B16E53"/>
    <w:multiLevelType w:val="multilevel"/>
    <w:tmpl w:val="6494F8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C5C794B"/>
    <w:multiLevelType w:val="multilevel"/>
    <w:tmpl w:val="07B61E62"/>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62330D9B"/>
    <w:multiLevelType w:val="multilevel"/>
    <w:tmpl w:val="2B00E572"/>
    <w:lvl w:ilvl="0">
      <w:start w:val="1"/>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6"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9"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10"/>
  </w:num>
  <w:num w:numId="3">
    <w:abstractNumId w:val="34"/>
  </w:num>
  <w:num w:numId="4">
    <w:abstractNumId w:val="2"/>
  </w:num>
  <w:num w:numId="5">
    <w:abstractNumId w:val="0"/>
  </w:num>
  <w:num w:numId="6">
    <w:abstractNumId w:val="11"/>
  </w:num>
  <w:num w:numId="7">
    <w:abstractNumId w:val="18"/>
  </w:num>
  <w:num w:numId="8">
    <w:abstractNumId w:val="4"/>
  </w:num>
  <w:num w:numId="9">
    <w:abstractNumId w:val="39"/>
  </w:num>
  <w:num w:numId="10">
    <w:abstractNumId w:val="40"/>
  </w:num>
  <w:num w:numId="11">
    <w:abstractNumId w:val="20"/>
  </w:num>
  <w:num w:numId="12">
    <w:abstractNumId w:val="1"/>
  </w:num>
  <w:num w:numId="13">
    <w:abstractNumId w:val="13"/>
  </w:num>
  <w:num w:numId="14">
    <w:abstractNumId w:val="21"/>
  </w:num>
  <w:num w:numId="15">
    <w:abstractNumId w:val="6"/>
  </w:num>
  <w:num w:numId="16">
    <w:abstractNumId w:val="17"/>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37"/>
  </w:num>
  <w:num w:numId="20">
    <w:abstractNumId w:val="24"/>
  </w:num>
  <w:num w:numId="21">
    <w:abstractNumId w:val="28"/>
  </w:num>
  <w:num w:numId="22">
    <w:abstractNumId w:val="38"/>
  </w:num>
  <w:num w:numId="23">
    <w:abstractNumId w:val="25"/>
  </w:num>
  <w:num w:numId="24">
    <w:abstractNumId w:val="8"/>
  </w:num>
  <w:num w:numId="25">
    <w:abstractNumId w:val="41"/>
  </w:num>
  <w:num w:numId="26">
    <w:abstractNumId w:val="16"/>
  </w:num>
  <w:num w:numId="27">
    <w:abstractNumId w:val="3"/>
  </w:num>
  <w:num w:numId="28">
    <w:abstractNumId w:val="27"/>
  </w:num>
  <w:num w:numId="29">
    <w:abstractNumId w:val="35"/>
  </w:num>
  <w:num w:numId="30">
    <w:abstractNumId w:val="31"/>
  </w:num>
  <w:num w:numId="31">
    <w:abstractNumId w:val="14"/>
  </w:num>
  <w:num w:numId="32">
    <w:abstractNumId w:val="33"/>
  </w:num>
  <w:num w:numId="33">
    <w:abstractNumId w:val="22"/>
  </w:num>
  <w:num w:numId="34">
    <w:abstractNumId w:val="29"/>
  </w:num>
  <w:num w:numId="35">
    <w:abstractNumId w:val="5"/>
  </w:num>
  <w:num w:numId="36">
    <w:abstractNumId w:val="36"/>
  </w:num>
  <w:num w:numId="37">
    <w:abstractNumId w:val="12"/>
  </w:num>
  <w:num w:numId="38">
    <w:abstractNumId w:val="23"/>
  </w:num>
  <w:num w:numId="39">
    <w:abstractNumId w:val="30"/>
  </w:num>
  <w:num w:numId="40">
    <w:abstractNumId w:val="26"/>
  </w:num>
  <w:num w:numId="41">
    <w:abstractNumId w:val="38"/>
    <w:lvlOverride w:ilvl="0">
      <w:startOverride w:val="1"/>
    </w:lvlOverride>
  </w:num>
  <w:num w:numId="42">
    <w:abstractNumId w:val="32"/>
  </w:num>
  <w:num w:numId="43">
    <w:abstractNumId w:val="7"/>
  </w:num>
  <w:num w:numId="44">
    <w:abstractNumId w:val="9"/>
  </w:num>
  <w:num w:numId="45">
    <w:abstractNumId w:val="3"/>
    <w:lvlOverride w:ilvl="0">
      <w:startOverride w:val="2"/>
    </w:lvlOverride>
    <w:lvlOverride w:ilvl="1">
      <w:startOverride w:val="2"/>
    </w:lvlOverride>
    <w:lvlOverride w:ilvl="2">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0210B"/>
    <w:rsid w:val="0000611D"/>
    <w:rsid w:val="00011F27"/>
    <w:rsid w:val="000121A8"/>
    <w:rsid w:val="00012D20"/>
    <w:rsid w:val="000167F5"/>
    <w:rsid w:val="00017DB9"/>
    <w:rsid w:val="000225B5"/>
    <w:rsid w:val="00022CC9"/>
    <w:rsid w:val="00025A4B"/>
    <w:rsid w:val="0002785D"/>
    <w:rsid w:val="00027AB6"/>
    <w:rsid w:val="00027AB7"/>
    <w:rsid w:val="00030B2E"/>
    <w:rsid w:val="00031FBA"/>
    <w:rsid w:val="00034C43"/>
    <w:rsid w:val="00037202"/>
    <w:rsid w:val="000465C6"/>
    <w:rsid w:val="0005073A"/>
    <w:rsid w:val="00051F39"/>
    <w:rsid w:val="0006112B"/>
    <w:rsid w:val="00065CDE"/>
    <w:rsid w:val="000700BF"/>
    <w:rsid w:val="00071B9A"/>
    <w:rsid w:val="00071D9D"/>
    <w:rsid w:val="00072176"/>
    <w:rsid w:val="000814EC"/>
    <w:rsid w:val="0009330B"/>
    <w:rsid w:val="00096505"/>
    <w:rsid w:val="0009699F"/>
    <w:rsid w:val="000A070A"/>
    <w:rsid w:val="000A2002"/>
    <w:rsid w:val="000A31B4"/>
    <w:rsid w:val="000A61B7"/>
    <w:rsid w:val="000A66B0"/>
    <w:rsid w:val="000A7C0B"/>
    <w:rsid w:val="000B0981"/>
    <w:rsid w:val="000B2A49"/>
    <w:rsid w:val="000B2CE6"/>
    <w:rsid w:val="000B7680"/>
    <w:rsid w:val="000C084E"/>
    <w:rsid w:val="000C57CB"/>
    <w:rsid w:val="000D1D41"/>
    <w:rsid w:val="000D44A4"/>
    <w:rsid w:val="000D5054"/>
    <w:rsid w:val="000D5440"/>
    <w:rsid w:val="000D5800"/>
    <w:rsid w:val="000E5039"/>
    <w:rsid w:val="000E583B"/>
    <w:rsid w:val="000E69BD"/>
    <w:rsid w:val="000F221B"/>
    <w:rsid w:val="000F2F4D"/>
    <w:rsid w:val="000F3D72"/>
    <w:rsid w:val="000F52D0"/>
    <w:rsid w:val="00102CEE"/>
    <w:rsid w:val="00102D97"/>
    <w:rsid w:val="001030D9"/>
    <w:rsid w:val="00106CD8"/>
    <w:rsid w:val="00107B2E"/>
    <w:rsid w:val="00110185"/>
    <w:rsid w:val="0011540E"/>
    <w:rsid w:val="0011636A"/>
    <w:rsid w:val="0012007A"/>
    <w:rsid w:val="0012492A"/>
    <w:rsid w:val="001300BF"/>
    <w:rsid w:val="001350FA"/>
    <w:rsid w:val="00141D95"/>
    <w:rsid w:val="001436A0"/>
    <w:rsid w:val="00145834"/>
    <w:rsid w:val="00147038"/>
    <w:rsid w:val="00150B8B"/>
    <w:rsid w:val="00150C0F"/>
    <w:rsid w:val="00153D47"/>
    <w:rsid w:val="001562A2"/>
    <w:rsid w:val="00156DBC"/>
    <w:rsid w:val="00162AAE"/>
    <w:rsid w:val="00174F97"/>
    <w:rsid w:val="00175754"/>
    <w:rsid w:val="001760A2"/>
    <w:rsid w:val="00176303"/>
    <w:rsid w:val="001804D5"/>
    <w:rsid w:val="0018587C"/>
    <w:rsid w:val="001865D1"/>
    <w:rsid w:val="00186981"/>
    <w:rsid w:val="00190A33"/>
    <w:rsid w:val="0019333D"/>
    <w:rsid w:val="001933FA"/>
    <w:rsid w:val="00193A01"/>
    <w:rsid w:val="00195F6D"/>
    <w:rsid w:val="001A05E7"/>
    <w:rsid w:val="001A08F7"/>
    <w:rsid w:val="001A2523"/>
    <w:rsid w:val="001A761A"/>
    <w:rsid w:val="001B2546"/>
    <w:rsid w:val="001B459E"/>
    <w:rsid w:val="001B64E0"/>
    <w:rsid w:val="001B7B6B"/>
    <w:rsid w:val="001B7C78"/>
    <w:rsid w:val="001C6786"/>
    <w:rsid w:val="001D1633"/>
    <w:rsid w:val="001D706D"/>
    <w:rsid w:val="001D7412"/>
    <w:rsid w:val="001D7856"/>
    <w:rsid w:val="001E03A4"/>
    <w:rsid w:val="001E5E69"/>
    <w:rsid w:val="001E6C0D"/>
    <w:rsid w:val="001F0AFB"/>
    <w:rsid w:val="001F35A4"/>
    <w:rsid w:val="001F4C30"/>
    <w:rsid w:val="001F7775"/>
    <w:rsid w:val="001F7EEC"/>
    <w:rsid w:val="00204E87"/>
    <w:rsid w:val="002055FF"/>
    <w:rsid w:val="00207B59"/>
    <w:rsid w:val="002107BB"/>
    <w:rsid w:val="00213B31"/>
    <w:rsid w:val="00224D73"/>
    <w:rsid w:val="00226118"/>
    <w:rsid w:val="0023583D"/>
    <w:rsid w:val="002364E1"/>
    <w:rsid w:val="00243A4B"/>
    <w:rsid w:val="0024524A"/>
    <w:rsid w:val="002458B9"/>
    <w:rsid w:val="00246C26"/>
    <w:rsid w:val="00253D57"/>
    <w:rsid w:val="0026078A"/>
    <w:rsid w:val="002634A2"/>
    <w:rsid w:val="002654FE"/>
    <w:rsid w:val="002763A7"/>
    <w:rsid w:val="00276AD3"/>
    <w:rsid w:val="00281209"/>
    <w:rsid w:val="00281E9C"/>
    <w:rsid w:val="002856B0"/>
    <w:rsid w:val="00285E11"/>
    <w:rsid w:val="00287855"/>
    <w:rsid w:val="002879B5"/>
    <w:rsid w:val="00292D53"/>
    <w:rsid w:val="002956FE"/>
    <w:rsid w:val="0029749D"/>
    <w:rsid w:val="002A0CC6"/>
    <w:rsid w:val="002A29B1"/>
    <w:rsid w:val="002A3835"/>
    <w:rsid w:val="002A6309"/>
    <w:rsid w:val="002B0070"/>
    <w:rsid w:val="002B0A11"/>
    <w:rsid w:val="002B3B86"/>
    <w:rsid w:val="002B65D7"/>
    <w:rsid w:val="002B6648"/>
    <w:rsid w:val="002B67EA"/>
    <w:rsid w:val="002C0343"/>
    <w:rsid w:val="002C3DD8"/>
    <w:rsid w:val="002C5C8C"/>
    <w:rsid w:val="002D01A9"/>
    <w:rsid w:val="002D0B2F"/>
    <w:rsid w:val="002D178E"/>
    <w:rsid w:val="002E0D6E"/>
    <w:rsid w:val="002E3E4F"/>
    <w:rsid w:val="002E4027"/>
    <w:rsid w:val="002E6905"/>
    <w:rsid w:val="002F1A62"/>
    <w:rsid w:val="002F1AF5"/>
    <w:rsid w:val="002F32EF"/>
    <w:rsid w:val="002F4F58"/>
    <w:rsid w:val="002F609D"/>
    <w:rsid w:val="00300C93"/>
    <w:rsid w:val="00312BF8"/>
    <w:rsid w:val="0031363E"/>
    <w:rsid w:val="003139BB"/>
    <w:rsid w:val="00315F4F"/>
    <w:rsid w:val="00317811"/>
    <w:rsid w:val="0032007A"/>
    <w:rsid w:val="00321CFB"/>
    <w:rsid w:val="00323752"/>
    <w:rsid w:val="003268BD"/>
    <w:rsid w:val="00334FB0"/>
    <w:rsid w:val="003352CA"/>
    <w:rsid w:val="00340D16"/>
    <w:rsid w:val="00341202"/>
    <w:rsid w:val="0034136E"/>
    <w:rsid w:val="003423C8"/>
    <w:rsid w:val="00345CD6"/>
    <w:rsid w:val="00345ECD"/>
    <w:rsid w:val="003466F8"/>
    <w:rsid w:val="00347FB9"/>
    <w:rsid w:val="00352398"/>
    <w:rsid w:val="00355063"/>
    <w:rsid w:val="00355595"/>
    <w:rsid w:val="00356F4E"/>
    <w:rsid w:val="003605BC"/>
    <w:rsid w:val="00360722"/>
    <w:rsid w:val="00362C3C"/>
    <w:rsid w:val="00362CB1"/>
    <w:rsid w:val="0036478D"/>
    <w:rsid w:val="00366643"/>
    <w:rsid w:val="00375125"/>
    <w:rsid w:val="003826F0"/>
    <w:rsid w:val="00383F93"/>
    <w:rsid w:val="00384B01"/>
    <w:rsid w:val="003856E7"/>
    <w:rsid w:val="00387AED"/>
    <w:rsid w:val="00390B18"/>
    <w:rsid w:val="003920E6"/>
    <w:rsid w:val="00393A32"/>
    <w:rsid w:val="00395BB1"/>
    <w:rsid w:val="003A22FB"/>
    <w:rsid w:val="003A6778"/>
    <w:rsid w:val="003B340B"/>
    <w:rsid w:val="003B5D1F"/>
    <w:rsid w:val="003B73E3"/>
    <w:rsid w:val="003C2954"/>
    <w:rsid w:val="003C4254"/>
    <w:rsid w:val="003D172A"/>
    <w:rsid w:val="003D3E02"/>
    <w:rsid w:val="003D59A8"/>
    <w:rsid w:val="003D628B"/>
    <w:rsid w:val="003D6A57"/>
    <w:rsid w:val="003E00E3"/>
    <w:rsid w:val="003E4755"/>
    <w:rsid w:val="003F0E43"/>
    <w:rsid w:val="003F54E6"/>
    <w:rsid w:val="003F715A"/>
    <w:rsid w:val="00401F13"/>
    <w:rsid w:val="00402C5E"/>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4CDF"/>
    <w:rsid w:val="00465C7F"/>
    <w:rsid w:val="004705A5"/>
    <w:rsid w:val="004710AA"/>
    <w:rsid w:val="00472FFD"/>
    <w:rsid w:val="00475A4F"/>
    <w:rsid w:val="0048609E"/>
    <w:rsid w:val="00487965"/>
    <w:rsid w:val="004900D4"/>
    <w:rsid w:val="004909BE"/>
    <w:rsid w:val="00491A39"/>
    <w:rsid w:val="004936CD"/>
    <w:rsid w:val="00495198"/>
    <w:rsid w:val="00496817"/>
    <w:rsid w:val="0049690D"/>
    <w:rsid w:val="00497A81"/>
    <w:rsid w:val="00497DE3"/>
    <w:rsid w:val="004A1FA8"/>
    <w:rsid w:val="004A3D6F"/>
    <w:rsid w:val="004A46A5"/>
    <w:rsid w:val="004B011B"/>
    <w:rsid w:val="004B08A5"/>
    <w:rsid w:val="004B0EC3"/>
    <w:rsid w:val="004B39E8"/>
    <w:rsid w:val="004B7B1E"/>
    <w:rsid w:val="004C02F5"/>
    <w:rsid w:val="004C12FA"/>
    <w:rsid w:val="004C18C3"/>
    <w:rsid w:val="004C266A"/>
    <w:rsid w:val="004C5B42"/>
    <w:rsid w:val="004D1054"/>
    <w:rsid w:val="004D45DD"/>
    <w:rsid w:val="004D517C"/>
    <w:rsid w:val="004D5CBD"/>
    <w:rsid w:val="004D67BC"/>
    <w:rsid w:val="004D7650"/>
    <w:rsid w:val="004D76B8"/>
    <w:rsid w:val="004E168A"/>
    <w:rsid w:val="004E63C0"/>
    <w:rsid w:val="004E7195"/>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0E9D"/>
    <w:rsid w:val="00541CCA"/>
    <w:rsid w:val="00541EB2"/>
    <w:rsid w:val="00547B8C"/>
    <w:rsid w:val="00551EE0"/>
    <w:rsid w:val="00552956"/>
    <w:rsid w:val="00553DE2"/>
    <w:rsid w:val="00560082"/>
    <w:rsid w:val="00560DCC"/>
    <w:rsid w:val="005640D4"/>
    <w:rsid w:val="0058156D"/>
    <w:rsid w:val="00585CE6"/>
    <w:rsid w:val="00586B51"/>
    <w:rsid w:val="00586D33"/>
    <w:rsid w:val="00587DE8"/>
    <w:rsid w:val="00593ADA"/>
    <w:rsid w:val="00597E7F"/>
    <w:rsid w:val="005A0731"/>
    <w:rsid w:val="005A1390"/>
    <w:rsid w:val="005A1602"/>
    <w:rsid w:val="005A2AFD"/>
    <w:rsid w:val="005A4A1D"/>
    <w:rsid w:val="005B1C14"/>
    <w:rsid w:val="005B33A0"/>
    <w:rsid w:val="005B76E7"/>
    <w:rsid w:val="005C6858"/>
    <w:rsid w:val="005D061A"/>
    <w:rsid w:val="005D6142"/>
    <w:rsid w:val="005D7AA8"/>
    <w:rsid w:val="005E0327"/>
    <w:rsid w:val="005E2117"/>
    <w:rsid w:val="005E7257"/>
    <w:rsid w:val="005F6F37"/>
    <w:rsid w:val="0060361D"/>
    <w:rsid w:val="00607333"/>
    <w:rsid w:val="00607E6F"/>
    <w:rsid w:val="00611380"/>
    <w:rsid w:val="00624E5B"/>
    <w:rsid w:val="00625C21"/>
    <w:rsid w:val="0062637B"/>
    <w:rsid w:val="006326C5"/>
    <w:rsid w:val="00636EEC"/>
    <w:rsid w:val="00637DEC"/>
    <w:rsid w:val="006426CA"/>
    <w:rsid w:val="006433B1"/>
    <w:rsid w:val="00647823"/>
    <w:rsid w:val="00647CC8"/>
    <w:rsid w:val="006515F6"/>
    <w:rsid w:val="00651830"/>
    <w:rsid w:val="0065334B"/>
    <w:rsid w:val="00653364"/>
    <w:rsid w:val="0065392D"/>
    <w:rsid w:val="006549E8"/>
    <w:rsid w:val="00654EF2"/>
    <w:rsid w:val="00660DAF"/>
    <w:rsid w:val="0066503C"/>
    <w:rsid w:val="00670D6E"/>
    <w:rsid w:val="00671898"/>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0E07"/>
    <w:rsid w:val="006A1ABB"/>
    <w:rsid w:val="006A3C04"/>
    <w:rsid w:val="006B23A9"/>
    <w:rsid w:val="006B3FE4"/>
    <w:rsid w:val="006C108B"/>
    <w:rsid w:val="006C23FD"/>
    <w:rsid w:val="006C304C"/>
    <w:rsid w:val="006C3D5A"/>
    <w:rsid w:val="006C503D"/>
    <w:rsid w:val="006C7832"/>
    <w:rsid w:val="006D7593"/>
    <w:rsid w:val="006E41BB"/>
    <w:rsid w:val="006E79A0"/>
    <w:rsid w:val="006F31F8"/>
    <w:rsid w:val="006F480A"/>
    <w:rsid w:val="006F4FDD"/>
    <w:rsid w:val="007002F8"/>
    <w:rsid w:val="007008B7"/>
    <w:rsid w:val="00702F5D"/>
    <w:rsid w:val="00703A8E"/>
    <w:rsid w:val="00707FE7"/>
    <w:rsid w:val="00710C2F"/>
    <w:rsid w:val="00711DBE"/>
    <w:rsid w:val="0071607D"/>
    <w:rsid w:val="00722155"/>
    <w:rsid w:val="007322BF"/>
    <w:rsid w:val="00735338"/>
    <w:rsid w:val="00740C6B"/>
    <w:rsid w:val="00741B7B"/>
    <w:rsid w:val="007470D2"/>
    <w:rsid w:val="00747D9E"/>
    <w:rsid w:val="00753F92"/>
    <w:rsid w:val="007636D6"/>
    <w:rsid w:val="00765BD8"/>
    <w:rsid w:val="00767079"/>
    <w:rsid w:val="00771CDF"/>
    <w:rsid w:val="00776F9C"/>
    <w:rsid w:val="00777027"/>
    <w:rsid w:val="00780F67"/>
    <w:rsid w:val="0078475D"/>
    <w:rsid w:val="00792F45"/>
    <w:rsid w:val="007933A8"/>
    <w:rsid w:val="007A16C7"/>
    <w:rsid w:val="007A3E41"/>
    <w:rsid w:val="007A66BC"/>
    <w:rsid w:val="007A6AD1"/>
    <w:rsid w:val="007C00FE"/>
    <w:rsid w:val="007C0C0C"/>
    <w:rsid w:val="007C520A"/>
    <w:rsid w:val="007C5E19"/>
    <w:rsid w:val="007D534D"/>
    <w:rsid w:val="007D72E0"/>
    <w:rsid w:val="007E47EE"/>
    <w:rsid w:val="007E4C8F"/>
    <w:rsid w:val="007E5C33"/>
    <w:rsid w:val="007E727D"/>
    <w:rsid w:val="007E7624"/>
    <w:rsid w:val="007F42B8"/>
    <w:rsid w:val="007F473A"/>
    <w:rsid w:val="007F6CEB"/>
    <w:rsid w:val="007F7BCE"/>
    <w:rsid w:val="0080668C"/>
    <w:rsid w:val="00806CFF"/>
    <w:rsid w:val="00807FA1"/>
    <w:rsid w:val="00812A5A"/>
    <w:rsid w:val="00816392"/>
    <w:rsid w:val="00816C29"/>
    <w:rsid w:val="00816E8D"/>
    <w:rsid w:val="00825062"/>
    <w:rsid w:val="00827731"/>
    <w:rsid w:val="008279AB"/>
    <w:rsid w:val="00832800"/>
    <w:rsid w:val="00845310"/>
    <w:rsid w:val="0084669C"/>
    <w:rsid w:val="00851F9D"/>
    <w:rsid w:val="008525E4"/>
    <w:rsid w:val="0085470A"/>
    <w:rsid w:val="008606CB"/>
    <w:rsid w:val="00860FB5"/>
    <w:rsid w:val="0086252C"/>
    <w:rsid w:val="00862A15"/>
    <w:rsid w:val="008727D4"/>
    <w:rsid w:val="00875DDB"/>
    <w:rsid w:val="00875F45"/>
    <w:rsid w:val="00876154"/>
    <w:rsid w:val="008802F6"/>
    <w:rsid w:val="00882656"/>
    <w:rsid w:val="008868F2"/>
    <w:rsid w:val="0089101B"/>
    <w:rsid w:val="00893256"/>
    <w:rsid w:val="00897374"/>
    <w:rsid w:val="008A08A1"/>
    <w:rsid w:val="008A0DB3"/>
    <w:rsid w:val="008A5CE2"/>
    <w:rsid w:val="008B3A58"/>
    <w:rsid w:val="008B3D25"/>
    <w:rsid w:val="008B5F14"/>
    <w:rsid w:val="008C02D3"/>
    <w:rsid w:val="008C0B31"/>
    <w:rsid w:val="008C69FE"/>
    <w:rsid w:val="008C76F6"/>
    <w:rsid w:val="008D6025"/>
    <w:rsid w:val="008D61FB"/>
    <w:rsid w:val="008E1D1D"/>
    <w:rsid w:val="008E37F1"/>
    <w:rsid w:val="008E4179"/>
    <w:rsid w:val="008E44F6"/>
    <w:rsid w:val="008E4A9E"/>
    <w:rsid w:val="008E5711"/>
    <w:rsid w:val="008F1952"/>
    <w:rsid w:val="008F340C"/>
    <w:rsid w:val="00900EB3"/>
    <w:rsid w:val="00904108"/>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125C"/>
    <w:rsid w:val="00972661"/>
    <w:rsid w:val="00974BDF"/>
    <w:rsid w:val="009757CA"/>
    <w:rsid w:val="00975C14"/>
    <w:rsid w:val="009779E7"/>
    <w:rsid w:val="00981110"/>
    <w:rsid w:val="009811AC"/>
    <w:rsid w:val="0098145A"/>
    <w:rsid w:val="00981B46"/>
    <w:rsid w:val="00982587"/>
    <w:rsid w:val="00983D12"/>
    <w:rsid w:val="00983FC4"/>
    <w:rsid w:val="0098654A"/>
    <w:rsid w:val="00986FC2"/>
    <w:rsid w:val="009939AF"/>
    <w:rsid w:val="009960C0"/>
    <w:rsid w:val="00996BE5"/>
    <w:rsid w:val="009979C2"/>
    <w:rsid w:val="009A1955"/>
    <w:rsid w:val="009A2597"/>
    <w:rsid w:val="009A2C26"/>
    <w:rsid w:val="009A54F2"/>
    <w:rsid w:val="009B22B3"/>
    <w:rsid w:val="009B5C6C"/>
    <w:rsid w:val="009B764F"/>
    <w:rsid w:val="009C4BA7"/>
    <w:rsid w:val="009C52EA"/>
    <w:rsid w:val="009D4328"/>
    <w:rsid w:val="009D5924"/>
    <w:rsid w:val="009E320D"/>
    <w:rsid w:val="009F2439"/>
    <w:rsid w:val="009F3D29"/>
    <w:rsid w:val="009F6341"/>
    <w:rsid w:val="009F69C5"/>
    <w:rsid w:val="009F72B8"/>
    <w:rsid w:val="00A00CDF"/>
    <w:rsid w:val="00A10C24"/>
    <w:rsid w:val="00A11B8A"/>
    <w:rsid w:val="00A12E6F"/>
    <w:rsid w:val="00A1493B"/>
    <w:rsid w:val="00A17F3B"/>
    <w:rsid w:val="00A20526"/>
    <w:rsid w:val="00A23049"/>
    <w:rsid w:val="00A2325F"/>
    <w:rsid w:val="00A24017"/>
    <w:rsid w:val="00A304C2"/>
    <w:rsid w:val="00A33632"/>
    <w:rsid w:val="00A33C46"/>
    <w:rsid w:val="00A355E2"/>
    <w:rsid w:val="00A3590C"/>
    <w:rsid w:val="00A42875"/>
    <w:rsid w:val="00A428E0"/>
    <w:rsid w:val="00A4614C"/>
    <w:rsid w:val="00A47403"/>
    <w:rsid w:val="00A52CCA"/>
    <w:rsid w:val="00A563B8"/>
    <w:rsid w:val="00A62223"/>
    <w:rsid w:val="00A65BA2"/>
    <w:rsid w:val="00A701E3"/>
    <w:rsid w:val="00A708D7"/>
    <w:rsid w:val="00A72994"/>
    <w:rsid w:val="00A74CF4"/>
    <w:rsid w:val="00A77D80"/>
    <w:rsid w:val="00A82D60"/>
    <w:rsid w:val="00A86248"/>
    <w:rsid w:val="00A870E3"/>
    <w:rsid w:val="00A9076D"/>
    <w:rsid w:val="00A93758"/>
    <w:rsid w:val="00AA409D"/>
    <w:rsid w:val="00AA5D28"/>
    <w:rsid w:val="00AA64E1"/>
    <w:rsid w:val="00AB1193"/>
    <w:rsid w:val="00AB54D8"/>
    <w:rsid w:val="00AB6791"/>
    <w:rsid w:val="00AB7CE8"/>
    <w:rsid w:val="00AC18EC"/>
    <w:rsid w:val="00AC1A36"/>
    <w:rsid w:val="00AC2C89"/>
    <w:rsid w:val="00AC3513"/>
    <w:rsid w:val="00AC422B"/>
    <w:rsid w:val="00AC501D"/>
    <w:rsid w:val="00AD154D"/>
    <w:rsid w:val="00AD38B3"/>
    <w:rsid w:val="00AD70AF"/>
    <w:rsid w:val="00AD7B14"/>
    <w:rsid w:val="00AE1959"/>
    <w:rsid w:val="00AE22B2"/>
    <w:rsid w:val="00AE4058"/>
    <w:rsid w:val="00AE4F85"/>
    <w:rsid w:val="00AE59D0"/>
    <w:rsid w:val="00AF1FBE"/>
    <w:rsid w:val="00AF48CE"/>
    <w:rsid w:val="00AF61DC"/>
    <w:rsid w:val="00B017FE"/>
    <w:rsid w:val="00B052B7"/>
    <w:rsid w:val="00B05613"/>
    <w:rsid w:val="00B0712D"/>
    <w:rsid w:val="00B10C2A"/>
    <w:rsid w:val="00B1213E"/>
    <w:rsid w:val="00B14DDF"/>
    <w:rsid w:val="00B16BD7"/>
    <w:rsid w:val="00B27235"/>
    <w:rsid w:val="00B33A2B"/>
    <w:rsid w:val="00B34922"/>
    <w:rsid w:val="00B34F9D"/>
    <w:rsid w:val="00B40716"/>
    <w:rsid w:val="00B43414"/>
    <w:rsid w:val="00B443E4"/>
    <w:rsid w:val="00B53C75"/>
    <w:rsid w:val="00B53CA8"/>
    <w:rsid w:val="00B611D1"/>
    <w:rsid w:val="00B62B1F"/>
    <w:rsid w:val="00B679AA"/>
    <w:rsid w:val="00B7580F"/>
    <w:rsid w:val="00B76FC2"/>
    <w:rsid w:val="00B7747C"/>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0ABC"/>
    <w:rsid w:val="00C124FC"/>
    <w:rsid w:val="00C16942"/>
    <w:rsid w:val="00C20D08"/>
    <w:rsid w:val="00C23102"/>
    <w:rsid w:val="00C24AB3"/>
    <w:rsid w:val="00C40814"/>
    <w:rsid w:val="00C43A92"/>
    <w:rsid w:val="00C4659E"/>
    <w:rsid w:val="00C47794"/>
    <w:rsid w:val="00C5112C"/>
    <w:rsid w:val="00C5313B"/>
    <w:rsid w:val="00C56D44"/>
    <w:rsid w:val="00C56FD3"/>
    <w:rsid w:val="00C62DFB"/>
    <w:rsid w:val="00C63B59"/>
    <w:rsid w:val="00C64C54"/>
    <w:rsid w:val="00C72B29"/>
    <w:rsid w:val="00C731AA"/>
    <w:rsid w:val="00C74B6A"/>
    <w:rsid w:val="00C75D3F"/>
    <w:rsid w:val="00C76F4F"/>
    <w:rsid w:val="00C83AD1"/>
    <w:rsid w:val="00C84A32"/>
    <w:rsid w:val="00C90C85"/>
    <w:rsid w:val="00C92235"/>
    <w:rsid w:val="00CA17CB"/>
    <w:rsid w:val="00CA7A3C"/>
    <w:rsid w:val="00CB3D1D"/>
    <w:rsid w:val="00CB4B31"/>
    <w:rsid w:val="00CB6B40"/>
    <w:rsid w:val="00CB7352"/>
    <w:rsid w:val="00CB7EEA"/>
    <w:rsid w:val="00CC2FAF"/>
    <w:rsid w:val="00CC6907"/>
    <w:rsid w:val="00CD2957"/>
    <w:rsid w:val="00CD43FC"/>
    <w:rsid w:val="00CD667A"/>
    <w:rsid w:val="00CE2E94"/>
    <w:rsid w:val="00CE305B"/>
    <w:rsid w:val="00CE3D27"/>
    <w:rsid w:val="00CE509B"/>
    <w:rsid w:val="00CE60E8"/>
    <w:rsid w:val="00CE7988"/>
    <w:rsid w:val="00CF3303"/>
    <w:rsid w:val="00D0044C"/>
    <w:rsid w:val="00D00CD1"/>
    <w:rsid w:val="00D1436B"/>
    <w:rsid w:val="00D145A7"/>
    <w:rsid w:val="00D20F4D"/>
    <w:rsid w:val="00D2144E"/>
    <w:rsid w:val="00D231AE"/>
    <w:rsid w:val="00D258BA"/>
    <w:rsid w:val="00D25F0D"/>
    <w:rsid w:val="00D27BF1"/>
    <w:rsid w:val="00D32AD2"/>
    <w:rsid w:val="00D3307E"/>
    <w:rsid w:val="00D35186"/>
    <w:rsid w:val="00D40150"/>
    <w:rsid w:val="00D41C00"/>
    <w:rsid w:val="00D42484"/>
    <w:rsid w:val="00D54529"/>
    <w:rsid w:val="00D54AB1"/>
    <w:rsid w:val="00D54E11"/>
    <w:rsid w:val="00D5617C"/>
    <w:rsid w:val="00D57678"/>
    <w:rsid w:val="00D60CF3"/>
    <w:rsid w:val="00D60D91"/>
    <w:rsid w:val="00D61D84"/>
    <w:rsid w:val="00D63C70"/>
    <w:rsid w:val="00D64624"/>
    <w:rsid w:val="00D649AC"/>
    <w:rsid w:val="00D7370B"/>
    <w:rsid w:val="00D75927"/>
    <w:rsid w:val="00D77F6A"/>
    <w:rsid w:val="00D806AD"/>
    <w:rsid w:val="00D86C9B"/>
    <w:rsid w:val="00D94044"/>
    <w:rsid w:val="00D94D0C"/>
    <w:rsid w:val="00DA22B6"/>
    <w:rsid w:val="00DA26BF"/>
    <w:rsid w:val="00DA4560"/>
    <w:rsid w:val="00DA5293"/>
    <w:rsid w:val="00DB3BC0"/>
    <w:rsid w:val="00DB761E"/>
    <w:rsid w:val="00DB78FA"/>
    <w:rsid w:val="00DC3614"/>
    <w:rsid w:val="00DD40B2"/>
    <w:rsid w:val="00DE08B0"/>
    <w:rsid w:val="00DE0A30"/>
    <w:rsid w:val="00DE16FD"/>
    <w:rsid w:val="00DE30E5"/>
    <w:rsid w:val="00DE5A77"/>
    <w:rsid w:val="00DE6A1C"/>
    <w:rsid w:val="00DF1E46"/>
    <w:rsid w:val="00DF39A1"/>
    <w:rsid w:val="00DF59A9"/>
    <w:rsid w:val="00DF604C"/>
    <w:rsid w:val="00DF63D4"/>
    <w:rsid w:val="00E04FB4"/>
    <w:rsid w:val="00E11234"/>
    <w:rsid w:val="00E214AA"/>
    <w:rsid w:val="00E26D0F"/>
    <w:rsid w:val="00E3769D"/>
    <w:rsid w:val="00E40686"/>
    <w:rsid w:val="00E421CB"/>
    <w:rsid w:val="00E4268A"/>
    <w:rsid w:val="00E47AD0"/>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1C85"/>
    <w:rsid w:val="00EB4CC7"/>
    <w:rsid w:val="00EB6A21"/>
    <w:rsid w:val="00EC1958"/>
    <w:rsid w:val="00EC5459"/>
    <w:rsid w:val="00ED1BE6"/>
    <w:rsid w:val="00ED1CB7"/>
    <w:rsid w:val="00ED35AC"/>
    <w:rsid w:val="00ED3E31"/>
    <w:rsid w:val="00ED6839"/>
    <w:rsid w:val="00EE118C"/>
    <w:rsid w:val="00EE23AB"/>
    <w:rsid w:val="00EE54A7"/>
    <w:rsid w:val="00EF1FAD"/>
    <w:rsid w:val="00F057BC"/>
    <w:rsid w:val="00F10B61"/>
    <w:rsid w:val="00F14961"/>
    <w:rsid w:val="00F15C85"/>
    <w:rsid w:val="00F2384E"/>
    <w:rsid w:val="00F23861"/>
    <w:rsid w:val="00F23BAE"/>
    <w:rsid w:val="00F27A53"/>
    <w:rsid w:val="00F34F05"/>
    <w:rsid w:val="00F36661"/>
    <w:rsid w:val="00F42147"/>
    <w:rsid w:val="00F45634"/>
    <w:rsid w:val="00F471E4"/>
    <w:rsid w:val="00F47CAA"/>
    <w:rsid w:val="00F50462"/>
    <w:rsid w:val="00F50584"/>
    <w:rsid w:val="00F56705"/>
    <w:rsid w:val="00F5755E"/>
    <w:rsid w:val="00F63D43"/>
    <w:rsid w:val="00F65132"/>
    <w:rsid w:val="00F651F9"/>
    <w:rsid w:val="00F66119"/>
    <w:rsid w:val="00F6717D"/>
    <w:rsid w:val="00F7434E"/>
    <w:rsid w:val="00F7625C"/>
    <w:rsid w:val="00F76BBC"/>
    <w:rsid w:val="00F77A96"/>
    <w:rsid w:val="00F77F63"/>
    <w:rsid w:val="00F80671"/>
    <w:rsid w:val="00F830A2"/>
    <w:rsid w:val="00F830B3"/>
    <w:rsid w:val="00F84901"/>
    <w:rsid w:val="00F85460"/>
    <w:rsid w:val="00F85D4E"/>
    <w:rsid w:val="00F900F8"/>
    <w:rsid w:val="00F90AB1"/>
    <w:rsid w:val="00F91BF3"/>
    <w:rsid w:val="00F93D80"/>
    <w:rsid w:val="00F9536A"/>
    <w:rsid w:val="00F96AB6"/>
    <w:rsid w:val="00FA3B4F"/>
    <w:rsid w:val="00FC180C"/>
    <w:rsid w:val="00FD0819"/>
    <w:rsid w:val="00FD0D44"/>
    <w:rsid w:val="00FD3E2E"/>
    <w:rsid w:val="00FD74FC"/>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43F67AFB-C787-42F5-81F4-1C75B7DC2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3690">
      <w:bodyDiv w:val="1"/>
      <w:marLeft w:val="0"/>
      <w:marRight w:val="0"/>
      <w:marTop w:val="0"/>
      <w:marBottom w:val="0"/>
      <w:divBdr>
        <w:top w:val="none" w:sz="0" w:space="0" w:color="auto"/>
        <w:left w:val="none" w:sz="0" w:space="0" w:color="auto"/>
        <w:bottom w:val="none" w:sz="0" w:space="0" w:color="auto"/>
        <w:right w:val="none" w:sz="0" w:space="0" w:color="auto"/>
      </w:divBdr>
    </w:div>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88433188">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523220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58029879">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88907318">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290669737">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664353473">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6687699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github.com/mrdoob/stats.js/" TargetMode="External"/><Relationship Id="rId84" Type="http://schemas.openxmlformats.org/officeDocument/2006/relationships/hyperlink" Target="https://www.3dgep.com/wp-content/uploads/2011/07/View-Matrix.png" TargetMode="External"/><Relationship Id="rId89" Type="http://schemas.openxmlformats.org/officeDocument/2006/relationships/hyperlink" Target="http://dx.doi.org/10.1145/566570.566636"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jquery/jquery" TargetMode="External"/><Relationship Id="rId92" Type="http://schemas.openxmlformats.org/officeDocument/2006/relationships/hyperlink" Target="https://www.textures.com/download/soilbeach0131/106132"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hyperlink" Target="https://github.com/greggman/twgl.js/" TargetMode="External"/><Relationship Id="rId79" Type="http://schemas.openxmlformats.org/officeDocument/2006/relationships/hyperlink" Target="https://goo.gl/irYLwA" TargetMode="External"/><Relationship Id="rId87" Type="http://schemas.openxmlformats.org/officeDocument/2006/relationships/hyperlink" Target="https://www.youtube.com/watch?v=qslBNLeSPUc&amp;t=141s"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goo.gl/mT8Ck7" TargetMode="External"/><Relationship Id="rId90" Type="http://schemas.openxmlformats.org/officeDocument/2006/relationships/hyperlink" Target="https://www.textures.com/download/rocksarid0035/68071?&amp;secure=login" TargetMode="External"/><Relationship Id="rId95" Type="http://schemas.openxmlformats.org/officeDocument/2006/relationships/footer" Target="footer1.xm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oo.gl/9cwkgX" TargetMode="Externa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hyperlink" Target="https://github.com/greggman/webgl-" TargetMode="External"/><Relationship Id="rId80" Type="http://schemas.openxmlformats.org/officeDocument/2006/relationships/hyperlink" Target="https://learnopengl.com/" TargetMode="External"/><Relationship Id="rId85" Type="http://schemas.openxmlformats.org/officeDocument/2006/relationships/hyperlink" Target="https://www.youtube.com/watch?v=qslBNLeSPUc&amp;t=141s" TargetMode="External"/><Relationship Id="rId93" Type="http://schemas.openxmlformats.org/officeDocument/2006/relationships/hyperlink" Target="https://www.youtube.com/watch?v=rn6zP4P0his&amp;t=526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SamuelSnowball/Major-Project/blob/master/Major%20Project/screenshots/yuidoc/index.png" TargetMode="External"/><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hyperlink" Target="https://jquery.com/" TargetMode="External"/><Relationship Id="rId75" Type="http://schemas.openxmlformats.org/officeDocument/2006/relationships/hyperlink" Target="https://github.com/dataarts/dat.gui/blob/master/LICENSE" TargetMode="External"/><Relationship Id="rId83" Type="http://schemas.openxmlformats.org/officeDocument/2006/relationships/hyperlink" Target="https://goo.gl/OFMg6n" TargetMode="External"/><Relationship Id="rId88" Type="http://schemas.openxmlformats.org/officeDocument/2006/relationships/hyperlink" Target="https://www.youtube.com/watch?v=_Ix5oN8eC1E" TargetMode="External"/><Relationship Id="rId91" Type="http://schemas.openxmlformats.org/officeDocument/2006/relationships/hyperlink" Target="https://www.textures.com/download/rocksarid0048/42217?&amp;secure=logi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josephg/noisejs" TargetMode="External"/><Relationship Id="rId78" Type="http://schemas.openxmlformats.org/officeDocument/2006/relationships/hyperlink" Target="http://webglreport.com" TargetMode="External"/><Relationship Id="rId81" Type="http://schemas.openxmlformats.org/officeDocument/2006/relationships/hyperlink" Target="https://www.khronos.org/opengles/2_X/" TargetMode="External"/><Relationship Id="rId86" Type="http://schemas.openxmlformats.org/officeDocument/2006/relationships/hyperlink" Target="https://goo.gl/vrMTcV"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090431-2974-4A3B-91A6-48847DD8B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8947</TotalTime>
  <Pages>67</Pages>
  <Words>20765</Words>
  <Characters>118362</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16</cp:revision>
  <cp:lastPrinted>2014-04-04T11:58:00Z</cp:lastPrinted>
  <dcterms:created xsi:type="dcterms:W3CDTF">2017-04-10T11:35:00Z</dcterms:created>
  <dcterms:modified xsi:type="dcterms:W3CDTF">2017-05-06T20:43:00Z</dcterms:modified>
</cp:coreProperties>
</file>