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 xml:space="preserve">extension libraries of </w:t>
      </w:r>
      <w:proofErr w:type="spellStart"/>
      <w:r w:rsidR="0065392D">
        <w:rPr>
          <w:lang w:val="en-US"/>
        </w:rPr>
        <w:t>WebGL</w:t>
      </w:r>
      <w:proofErr w:type="spellEnd"/>
      <w:r w:rsidR="0065392D">
        <w:rPr>
          <w:lang w:val="en-US"/>
        </w:rPr>
        <w:t xml:space="preserve"> (1</w:t>
      </w:r>
      <w:r w:rsidR="000D1D41">
        <w:rPr>
          <w:lang w:val="en-US"/>
        </w:rPr>
        <w:t xml:space="preserve">.0) which are only available in Chrome and Firefox. </w:t>
      </w:r>
    </w:p>
    <w:p w:rsidR="0002785D" w:rsidRDefault="0002785D" w:rsidP="00D61D84">
      <w:pPr>
        <w:jc w:val="both"/>
        <w:rPr>
          <w:lang w:val="en-US"/>
        </w:rPr>
      </w:pPr>
    </w:p>
    <w:p w:rsidR="00832800" w:rsidRPr="00AD70AF" w:rsidRDefault="000D1D41" w:rsidP="00D61D84">
      <w:pPr>
        <w:jc w:val="both"/>
        <w:rPr>
          <w:lang w:val="en-US"/>
        </w:rPr>
      </w:pPr>
      <w:r>
        <w:rPr>
          <w:lang w:val="en-US"/>
        </w:rPr>
        <w:t>You can check if your bro</w:t>
      </w:r>
      <w:r w:rsidR="00E86F6C">
        <w:rPr>
          <w:lang w:val="en-US"/>
        </w:rPr>
        <w:t xml:space="preserve">wser can run </w:t>
      </w:r>
      <w:r w:rsidR="00AD70AF">
        <w:rPr>
          <w:lang w:val="en-US"/>
        </w:rPr>
        <w:t xml:space="preserve">the project by viewing the </w:t>
      </w:r>
      <w:r w:rsidR="00AD70AF" w:rsidRPr="00AD70AF">
        <w:rPr>
          <w:color w:val="FF0000"/>
          <w:lang w:val="en-US"/>
        </w:rPr>
        <w:t xml:space="preserve">user manual []. </w:t>
      </w:r>
      <w:r w:rsidR="00AD70AF">
        <w:rPr>
          <w:lang w:val="en-US"/>
        </w:rPr>
        <w:t xml:space="preserve">An overview of what has been added to the project can be seen by viewing the </w:t>
      </w:r>
      <w:r w:rsidR="00AD70AF" w:rsidRPr="00AD70AF">
        <w:rPr>
          <w:color w:val="FF0000"/>
          <w:lang w:val="en-US"/>
        </w:rPr>
        <w:t>sprint additions file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w:t>
      </w:r>
      <w:r w:rsidR="00AD70AF">
        <w:rPr>
          <w:lang w:val="en-US"/>
        </w:rPr>
        <w:t>the game aspects of the project were not working</w:t>
      </w:r>
      <w:r w:rsidR="0032007A">
        <w:rPr>
          <w:lang w:val="en-US"/>
        </w:rPr>
        <w:t>,</w:t>
      </w:r>
      <w:r>
        <w:rPr>
          <w:lang w:val="en-US"/>
        </w:rPr>
        <w:t xml:space="preserve"> so</w:t>
      </w:r>
      <w:r w:rsidR="00AD70AF">
        <w:rPr>
          <w:lang w:val="en-US"/>
        </w:rPr>
        <w:t xml:space="preserve"> afterwards the project </w:t>
      </w:r>
      <w:r>
        <w:rPr>
          <w:lang w:val="en-US"/>
        </w:rPr>
        <w:t>just focus</w:t>
      </w:r>
      <w:r w:rsidR="00AD70AF">
        <w:rPr>
          <w:lang w:val="en-US"/>
        </w:rPr>
        <w:t>ed</w:t>
      </w:r>
      <w:r>
        <w:rPr>
          <w:lang w:val="en-US"/>
        </w:rPr>
        <w:t xml:space="preserve">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AD70AF" w:rsidP="00911E8F">
      <w:pPr>
        <w:pStyle w:val="Default"/>
        <w:rPr>
          <w:rFonts w:ascii="Arial" w:hAnsi="Arial" w:cs="Arial"/>
          <w:sz w:val="22"/>
          <w:szCs w:val="22"/>
        </w:rPr>
      </w:pPr>
      <w:r>
        <w:rPr>
          <w:rFonts w:ascii="Arial" w:hAnsi="Arial" w:cs="Arial"/>
          <w:sz w:val="22"/>
          <w:szCs w:val="22"/>
        </w:rPr>
        <w:t>The</w:t>
      </w:r>
      <w:r w:rsidR="00911E8F" w:rsidRPr="00911E8F">
        <w:rPr>
          <w:rFonts w:ascii="Arial" w:hAnsi="Arial" w:cs="Arial"/>
          <w:sz w:val="22"/>
          <w:szCs w:val="22"/>
        </w:rPr>
        <w:t xml:space="preserve"> motivation for the project </w:t>
      </w:r>
      <w:r w:rsidR="00911E8F">
        <w:rPr>
          <w:rFonts w:ascii="Arial" w:hAnsi="Arial" w:cs="Arial"/>
          <w:sz w:val="22"/>
          <w:szCs w:val="22"/>
        </w:rPr>
        <w:t>was</w:t>
      </w:r>
      <w:r w:rsidR="00911E8F" w:rsidRPr="00911E8F">
        <w:rPr>
          <w:rFonts w:ascii="Arial" w:hAnsi="Arial" w:cs="Arial"/>
          <w:sz w:val="22"/>
          <w:szCs w:val="22"/>
        </w:rPr>
        <w:t xml:space="preserve"> </w:t>
      </w:r>
      <w:r w:rsidR="00911E8F">
        <w:rPr>
          <w:rFonts w:ascii="Arial" w:hAnsi="Arial" w:cs="Arial"/>
          <w:sz w:val="22"/>
          <w:szCs w:val="22"/>
        </w:rPr>
        <w:t>to l</w:t>
      </w:r>
      <w:r w:rsidR="000D1D41">
        <w:rPr>
          <w:rFonts w:ascii="Arial" w:hAnsi="Arial" w:cs="Arial"/>
          <w:sz w:val="22"/>
          <w:szCs w:val="22"/>
        </w:rPr>
        <w:t>earn how computer graphics work</w:t>
      </w:r>
      <w:r w:rsidR="00911E8F">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sidR="00AD70AF">
        <w:rPr>
          <w:rFonts w:ascii="Arial" w:hAnsi="Arial" w:cs="Arial"/>
          <w:sz w:val="22"/>
          <w:szCs w:val="22"/>
        </w:rPr>
        <w:t>requires an</w:t>
      </w:r>
      <w:r w:rsidR="00832800">
        <w:rPr>
          <w:rFonts w:ascii="Arial" w:hAnsi="Arial" w:cs="Arial"/>
          <w:sz w:val="22"/>
          <w:szCs w:val="22"/>
        </w:rPr>
        <w:t xml:space="preserve"> </w:t>
      </w:r>
      <w:r w:rsidRPr="00911E8F">
        <w:rPr>
          <w:rFonts w:ascii="Arial" w:hAnsi="Arial" w:cs="Arial"/>
          <w:sz w:val="22"/>
          <w:szCs w:val="22"/>
        </w:rPr>
        <w:t xml:space="preserve">understanding of what’s actually going on </w:t>
      </w:r>
      <w:r w:rsidR="00D32AD2">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AD70AF" w:rsidP="00911E8F">
      <w:pPr>
        <w:jc w:val="both"/>
        <w:rPr>
          <w:lang w:val="en-US"/>
        </w:rPr>
      </w:pPr>
      <w:r>
        <w:rPr>
          <w:szCs w:val="22"/>
        </w:rPr>
        <w:t>There have been no</w:t>
      </w:r>
      <w:r w:rsidR="00911E8F" w:rsidRPr="00911E8F">
        <w:rPr>
          <w:szCs w:val="22"/>
        </w:rPr>
        <w:t xml:space="preserve"> </w:t>
      </w:r>
      <w:r w:rsidR="00911E8F">
        <w:rPr>
          <w:szCs w:val="22"/>
        </w:rPr>
        <w:t>similar project</w:t>
      </w:r>
      <w:r>
        <w:rPr>
          <w:szCs w:val="22"/>
        </w:rPr>
        <w:t>s</w:t>
      </w:r>
      <w:r w:rsidR="00911E8F">
        <w:rPr>
          <w:szCs w:val="22"/>
        </w:rPr>
        <w:t xml:space="preserve"> </w:t>
      </w:r>
      <w:r w:rsidR="00911E8F" w:rsidRPr="00911E8F">
        <w:rPr>
          <w:szCs w:val="22"/>
        </w:rPr>
        <w:t xml:space="preserve">built like this before. This is mainly due to </w:t>
      </w:r>
      <w:r>
        <w:rPr>
          <w:szCs w:val="22"/>
        </w:rPr>
        <w:t xml:space="preserve">this project being </w:t>
      </w:r>
      <w:r w:rsidR="00832800">
        <w:rPr>
          <w:szCs w:val="22"/>
        </w:rPr>
        <w:t>in 3D</w:t>
      </w:r>
      <w:r w:rsidR="00911E8F" w:rsidRPr="00911E8F">
        <w:rPr>
          <w:szCs w:val="22"/>
        </w:rPr>
        <w:t xml:space="preserve"> and </w:t>
      </w:r>
      <w:r w:rsidR="00911E8F">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w:t>
      </w:r>
      <w:r w:rsidR="00292D53">
        <w:t>,</w:t>
      </w:r>
      <w:r>
        <w:t xml:space="preserve"> so I was immediately drawn to it. I had created some simple 2D games in the past, however I wanted this project to be in 3D. After the mid-project demonstration </w:t>
      </w:r>
      <w:r w:rsidR="00292D53">
        <w:t xml:space="preserve">the project switched </w:t>
      </w:r>
      <w:r>
        <w:t>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As WebGL is a very new technology, there haven’t been very many games or projects created in it, at least not from scratch.</w:t>
      </w:r>
      <w:r w:rsidR="00292D53">
        <w:t xml:space="preserve"> Most games or scene use the </w:t>
      </w:r>
      <w:r w:rsidR="00292D53" w:rsidRPr="00292D53">
        <w:rPr>
          <w:color w:val="FF0000"/>
        </w:rPr>
        <w:t xml:space="preserve">three.js library [] </w:t>
      </w:r>
      <w:r w:rsidR="00292D53">
        <w:t>to make things easier.</w:t>
      </w:r>
      <w:r>
        <w:t xml:space="preserve"> However as </w:t>
      </w:r>
      <w:proofErr w:type="spellStart"/>
      <w:r>
        <w:t>WebGL</w:t>
      </w:r>
      <w:proofErr w:type="spellEnd"/>
      <w:r>
        <w:t xml:space="preserve"> is based off OpenGL, most OpenGL projects are useful learning resources. The main project that inspired this one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this project is that it is o</w:t>
      </w:r>
      <w:r w:rsidR="00540E9D">
        <w:t xml:space="preserve">pen source and well commented. </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But OpenGL was not the last option, 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JavaScript </w:t>
      </w:r>
      <w:r w:rsidR="00541EB2">
        <w:t xml:space="preserve">is </w:t>
      </w:r>
      <w:r>
        <w:t xml:space="preserve">a beginner friendly language, meaning the WebGL graphics </w:t>
      </w:r>
      <w:r w:rsidR="002654FE">
        <w:t>would be easier to write on top of it.</w:t>
      </w:r>
      <w:r>
        <w:t xml:space="preserve"> </w:t>
      </w:r>
    </w:p>
    <w:p w:rsidR="0048609E" w:rsidRDefault="0048609E" w:rsidP="00207B59">
      <w:pPr>
        <w:jc w:val="both"/>
      </w:pPr>
    </w:p>
    <w:p w:rsidR="0048609E" w:rsidRDefault="0048609E" w:rsidP="00207B59">
      <w:pPr>
        <w:jc w:val="both"/>
      </w:pPr>
      <w:r>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w:t>
      </w:r>
      <w:r w:rsidR="009E320D">
        <w:t xml:space="preserve">aScript. </w:t>
      </w:r>
    </w:p>
    <w:p w:rsidR="0068038D" w:rsidRDefault="0068038D" w:rsidP="0068038D">
      <w:pPr>
        <w:pStyle w:val="Heading2"/>
        <w:numPr>
          <w:ilvl w:val="0"/>
          <w:numId w:val="0"/>
        </w:numPr>
        <w:jc w:val="both"/>
      </w:pPr>
      <w:r>
        <w:lastRenderedPageBreak/>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WebGL was designed to run within browsers, rather than other libraries which run on desktop</w:t>
      </w:r>
      <w:r w:rsidR="00541EB2">
        <w:t>s</w:t>
      </w:r>
      <w:r w:rsidR="0048609E">
        <w:t xml:space="preserve">.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rsidR="00D54AB1">
        <w:t xml:space="preserve"> 2.0</w:t>
      </w:r>
      <w:r>
        <w:t>.</w:t>
      </w:r>
      <w:r w:rsidR="004D76B8">
        <w:t xml:space="preserve"> Additionally, there are no books or papers on the advanced features </w:t>
      </w:r>
      <w:r w:rsidR="00D54AB1">
        <w:t xml:space="preserve">of the </w:t>
      </w:r>
      <w:proofErr w:type="spellStart"/>
      <w:r w:rsidR="00D54AB1">
        <w:t>WebGL</w:t>
      </w:r>
      <w:proofErr w:type="spellEnd"/>
      <w:r w:rsidR="00D54AB1">
        <w:t xml:space="preserve"> extension libraries</w:t>
      </w:r>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 xml:space="preserve">WebGL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w:t>
      </w:r>
      <w:r w:rsidR="00D54AB1">
        <w:t>like lighting and texture effects.</w:t>
      </w:r>
      <w:r w:rsidR="00534309">
        <w:t xml:space="preserve"> </w:t>
      </w:r>
    </w:p>
    <w:p w:rsidR="00534309" w:rsidRDefault="00534309" w:rsidP="00937B96">
      <w:pPr>
        <w:jc w:val="both"/>
      </w:pPr>
    </w:p>
    <w:p w:rsidR="00B10C2A" w:rsidRDefault="00534309" w:rsidP="00937B96">
      <w:pPr>
        <w:jc w:val="both"/>
      </w:pPr>
      <w:r>
        <w:t>WebGL (or graphics in general) has many uses such as: games, simulations, augmented reality and data visualization.</w:t>
      </w:r>
    </w:p>
    <w:p w:rsidR="00B10C2A" w:rsidRDefault="00B10C2A" w:rsidP="00B10C2A">
      <w:pPr>
        <w:pStyle w:val="Heading2"/>
        <w:numPr>
          <w:ilvl w:val="0"/>
          <w:numId w:val="0"/>
        </w:numPr>
        <w:jc w:val="both"/>
      </w:pPr>
      <w:r>
        <w:lastRenderedPageBreak/>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5A1390"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AD70AF"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rectangular mesh, created by connected several points joined together. The </w:t>
      </w:r>
      <w:r w:rsidR="00D54AB1">
        <w:t>vertices</w:t>
      </w:r>
      <w:r>
        <w:t xml:space="preserve">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lastRenderedPageBreak/>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This model to world matrix </w:t>
      </w:r>
      <w:r w:rsidR="00E86F6C">
        <w:t>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left cube image.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proofErr w:type="gramStart"/>
      <w:r w:rsidR="00B76FC2">
        <w:t>point’s</w:t>
      </w:r>
      <w:proofErr w:type="gramEnd"/>
      <w:r w:rsidR="009B5C6C">
        <w:t xml:space="preserve"> </w:t>
      </w:r>
      <w:r w:rsidR="00D2144E">
        <w:t xml:space="preserve">translated </w:t>
      </w:r>
      <w:r w:rsidR="009B5C6C">
        <w:t>position</w:t>
      </w:r>
      <w:r w:rsidR="00B76FC2">
        <w:t xml:space="preserve"> in the world</w:t>
      </w:r>
      <w:r w:rsidR="009B5C6C">
        <w:t>.</w:t>
      </w:r>
    </w:p>
    <w:p w:rsidR="00B85268" w:rsidRDefault="00AD70AF"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AD70AF"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D2144E">
        <w:t>Besides, a</w:t>
      </w:r>
      <w:r w:rsidR="00B76FC2">
        <w:t>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w:t>
      </w:r>
      <w:r w:rsidR="00C24AB3">
        <w:lastRenderedPageBreak/>
        <w:t xml:space="preserve">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xml:space="preserve">. You can instead just multiply all the matrices together once, and apply that single matrix with each vertex of the model. </w:t>
      </w:r>
      <w:r w:rsidR="00685DDC">
        <w:t xml:space="preserve">This saves multiplying the matrices together for each point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However this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lastRenderedPageBreak/>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The camera class of this project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Pr>
          <w:lang w:val="en-US"/>
        </w:rPr>
        <w:t>As seen i</w:t>
      </w:r>
      <w:r w:rsidR="00496817">
        <w:rPr>
          <w:lang w:val="en-US"/>
        </w:rPr>
        <w:t xml:space="preserve">n the below </w:t>
      </w:r>
      <w:proofErr w:type="gramStart"/>
      <w:r w:rsidR="00496817">
        <w:rPr>
          <w:lang w:val="en-US"/>
        </w:rPr>
        <w:t>image[</w:t>
      </w:r>
      <w:proofErr w:type="gramEnd"/>
      <w:r w:rsidR="00496817">
        <w:rPr>
          <w:lang w:val="en-US"/>
        </w:rPr>
        <w:t>],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 xml:space="preserve">These clip space coordinates range from -1 to +1 in all x, y,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AD70AF" w:rsidP="00B76FC2">
      <w:r>
        <w:rPr>
          <w:noProof/>
        </w:rPr>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lastRenderedPageBreak/>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Shaders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w:t>
      </w:r>
      <w:r w:rsidR="00851F9D">
        <w:t xml:space="preserve">These </w:t>
      </w:r>
      <w:proofErr w:type="spellStart"/>
      <w:r w:rsidR="00851F9D">
        <w:t>shaders</w:t>
      </w:r>
      <w:proofErr w:type="spellEnd"/>
      <w:r w:rsidR="00851F9D">
        <w:t xml:space="preserve"> are needed as they process all of our data, to eventually display it on the screen.</w:t>
      </w:r>
    </w:p>
    <w:p w:rsidR="00464CDF" w:rsidRDefault="00464CDF" w:rsidP="00A708D7"/>
    <w:p w:rsidR="00464CDF" w:rsidRDefault="00464CDF" w:rsidP="00A708D7">
      <w:r>
        <w:t xml:space="preserve">The vertex </w:t>
      </w:r>
      <w:proofErr w:type="spellStart"/>
      <w:r>
        <w:t>shader</w:t>
      </w:r>
      <w:proofErr w:type="spellEnd"/>
      <w:r>
        <w:t xml:space="preserve"> processes all of our vertices and the fragment </w:t>
      </w:r>
      <w:proofErr w:type="spellStart"/>
      <w:r>
        <w:t>shader</w:t>
      </w:r>
      <w:proofErr w:type="spellEnd"/>
      <w:r>
        <w:t xml:space="preserve"> processes the fragments/pixels in-between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t xml:space="preserve">, which contain with actual content of the </w:t>
      </w:r>
      <w:proofErr w:type="spellStart"/>
      <w:r>
        <w:t>shaders</w:t>
      </w:r>
      <w:proofErr w:type="spellEnd"/>
      <w:r>
        <w:t>. It’s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lastRenderedPageBreak/>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3F54E6">
        <w:t xml:space="preserve">To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WebGL uses GLSL ES version 1.00. This means most </w:t>
      </w:r>
      <w:r w:rsidR="001E6C0D">
        <w:lastRenderedPageBreak/>
        <w:t>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 point fo</w:t>
      </w:r>
      <w:r w:rsidR="006A0E07">
        <w:t>r a fragment/pixel on an object. We have to provide GLSL a texture to sample and also the texture coordinates to sample at.</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it’s a uniform variable). This is what the varying keyword is used for, passing data from the vertex to the fragment </w:t>
      </w:r>
      <w:proofErr w:type="spellStart"/>
      <w:r>
        <w:t>shader</w:t>
      </w:r>
      <w:proofErr w:type="spellEnd"/>
      <w:r>
        <w:t xml:space="preserve">. </w:t>
      </w:r>
    </w:p>
    <w:p w:rsidR="00D77F6A" w:rsidRDefault="00D77F6A" w:rsidP="00A708D7"/>
    <w:p w:rsidR="006A0E0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w:t>
      </w:r>
      <w:r w:rsidR="006A0E07">
        <w:t>colour value</w:t>
      </w:r>
      <w:r>
        <w:t>, but it won’t actually process it.</w:t>
      </w:r>
      <w:r w:rsidR="00D77F6A">
        <w:t xml:space="preserve"> Remember the 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w:t>
      </w:r>
      <w:r w:rsidR="00D77F6A">
        <w:t>could</w:t>
      </w:r>
      <w:r w:rsidR="00E214AA">
        <w:t xml:space="preserve"> calculate fog, or you could opt out and not use </w:t>
      </w:r>
      <w:r w:rsidR="004C266A">
        <w:t>them</w:t>
      </w:r>
      <w:r w:rsidR="00E214AA">
        <w:t>. However there was no functionality allowing you to customize the operations</w:t>
      </w:r>
      <w:r w:rsidR="00D77F6A">
        <w:t>.</w:t>
      </w:r>
    </w:p>
    <w:p w:rsidR="00E214AA" w:rsidRDefault="00E214AA" w:rsidP="00937B96">
      <w:pPr>
        <w:jc w:val="both"/>
      </w:pPr>
    </w:p>
    <w:p w:rsidR="004C266A" w:rsidRDefault="00D77F6A" w:rsidP="00937B96">
      <w:pPr>
        <w:jc w:val="both"/>
      </w:pPr>
      <w:r>
        <w:t>But now</w:t>
      </w:r>
      <w:r w:rsidR="00937B96">
        <w:t xml:space="preserve"> using the new </w:t>
      </w:r>
      <w:r w:rsidR="00B10C2A">
        <w:t xml:space="preserve">programmable </w:t>
      </w:r>
      <w:r w:rsidR="00937B96">
        <w:t xml:space="preserve">pipeline, </w:t>
      </w:r>
      <w:r>
        <w:t xml:space="preserve">you can use your own programs (containing the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ne. Now you have the ability to manipulate the data in whatever way you want.</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proofErr w:type="spellStart"/>
      <w:r w:rsidR="00D77F6A">
        <w:t>givie</w:t>
      </w:r>
      <w:proofErr w:type="spellEnd"/>
      <w:r>
        <w:t xml:space="preserve"> you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you couldn’t touch the </w:t>
      </w:r>
      <w:proofErr w:type="spellStart"/>
      <w:r w:rsidR="00D77F6A">
        <w:t>shaders</w:t>
      </w:r>
      <w:proofErr w:type="spellEnd"/>
      <w:r w:rsidR="00D77F6A">
        <w:t xml:space="preserve"> as they were fixed. But if you use customizable </w:t>
      </w:r>
      <w:proofErr w:type="spellStart"/>
      <w:r w:rsidR="00D77F6A">
        <w:t>shaders</w:t>
      </w:r>
      <w:proofErr w:type="spellEnd"/>
      <w:r w:rsidR="00D77F6A">
        <w:t xml:space="preserve">, you </w:t>
      </w:r>
      <w:r>
        <w:t>have to manage some stages of the graphics pipeline yourself. For simple applications which aren’t going to do any fancy graphics, then a</w:t>
      </w:r>
      <w:r w:rsidR="00E214AA">
        <w:t>n</w:t>
      </w:r>
      <w:r>
        <w:t xml:space="preserve"> older </w:t>
      </w:r>
      <w:r w:rsidR="00E214AA">
        <w:t>version of OpenGL (pre 2.0) would better suit</w:t>
      </w:r>
      <w:r w:rsidR="00D77F6A">
        <w:t>ed your needs.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lastRenderedPageBreak/>
        <w:t>WebGL</w:t>
      </w:r>
      <w:proofErr w:type="spellEnd"/>
      <w:r w:rsidR="00D77F6A">
        <w:t xml:space="preserve">, you don’t have the option of a fixed function pipeline – so you must define your own </w:t>
      </w:r>
      <w:proofErr w:type="spellStart"/>
      <w:r w:rsidR="00D77F6A">
        <w:t>shaders</w:t>
      </w:r>
      <w:proofErr w:type="spellEnd"/>
      <w:r w:rsidR="00D77F6A">
        <w:t xml:space="preserve">. </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proofErr w:type="gramStart"/>
      <w:r w:rsidR="00F2384E">
        <w:t xml:space="preserve">the </w:t>
      </w:r>
      <w:r w:rsidR="00355595">
        <w:t>us</w:t>
      </w:r>
      <w:proofErr w:type="gramEnd"/>
      <w:r w:rsidR="00F2384E">
        <w:t xml:space="preserve"> on the CPU. T</w:t>
      </w:r>
      <w:r w:rsidR="004909BE">
        <w:t>he data</w:t>
      </w:r>
      <w:r>
        <w:t xml:space="preserve"> then gets </w:t>
      </w:r>
      <w:r w:rsidR="00B62B1F">
        <w:t>pass</w:t>
      </w:r>
      <w:r>
        <w:t>ed</w:t>
      </w:r>
      <w:r w:rsidR="00B62B1F">
        <w:t xml:space="preserve"> to</w:t>
      </w:r>
      <w:r>
        <w:t xml:space="preserve"> </w:t>
      </w:r>
      <w:r w:rsidR="00B62B1F">
        <w:t>WebGL (the API component on the left)</w:t>
      </w:r>
      <w:r w:rsidR="00355595">
        <w:t xml:space="preserve"> through the calls made to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611380" w:rsidRPr="004A1FA8" w:rsidRDefault="00AD70AF"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w:t>
      </w:r>
      <w:r w:rsidR="00355595">
        <w:t xml:space="preserve"> we will render a triangle onto the screen. T</w:t>
      </w:r>
      <w:r>
        <w:t>he triangle</w:t>
      </w:r>
      <w:r w:rsidR="00355595">
        <w:t>s</w:t>
      </w:r>
      <w:r>
        <w:t xml:space="preserve"> vertices will be defined in </w:t>
      </w:r>
      <w:r w:rsidR="00355595">
        <w:t>clip space</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AD70AF" w:rsidP="00F2384E">
      <w:pPr>
        <w:jc w:val="both"/>
      </w:pPr>
      <w:r>
        <w:rPr>
          <w:noProof/>
        </w:rPr>
        <w:lastRenderedPageBreak/>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4B0EC3">
        <w:t xml:space="preserve"> and this is done </w:t>
      </w:r>
      <w:r w:rsidR="00BF0F52">
        <w:t xml:space="preserve">by first creating a </w:t>
      </w:r>
      <w:r w:rsidR="001D706D">
        <w:t>VBO</w:t>
      </w:r>
      <w:r w:rsidR="00355595">
        <w:t xml:space="preserve"> (discussed in earlier section)</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355595">
        <w:rPr>
          <w:rStyle w:val="com"/>
          <w:rFonts w:ascii="Consolas" w:hAnsi="Consolas"/>
          <w:color w:val="858C93"/>
          <w:bdr w:val="none" w:sz="0" w:space="0" w:color="auto" w:frame="1"/>
          <w:shd w:val="clear" w:color="auto" w:fill="EFF0F1"/>
        </w:rPr>
        <w:t xml:space="preserve">vertices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9F2439">
        <w:rPr>
          <w:rStyle w:val="com"/>
          <w:rFonts w:ascii="Consolas" w:hAnsi="Consolas"/>
          <w:color w:val="858C93"/>
          <w:bdr w:val="none" w:sz="0" w:space="0" w:color="auto" w:frame="1"/>
          <w:shd w:val="clear" w:color="auto" w:fill="EFF0F1"/>
        </w:rPr>
        <w:t>, but we haven’t.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 xml:space="preserve">At render time, </w:t>
      </w:r>
      <w:r w:rsidR="009F2439">
        <w:t xml:space="preserve">we need to select the buffer on GPU which we created earlier, as it has our stored </w:t>
      </w:r>
      <w:r>
        <w:t>data</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9F2439" w:rsidP="004909BE">
      <w:pPr>
        <w:jc w:val="both"/>
      </w:pPr>
      <w:r>
        <w:t xml:space="preserve">Don’t worry about the first parameter. But the second is the buffer we created earlier. </w:t>
      </w:r>
      <w:r w:rsidR="00607E6F">
        <w:t xml:space="preserve">Now we can </w:t>
      </w:r>
      <w:r w:rsidR="001D706D">
        <w:t>finally i</w:t>
      </w:r>
      <w:r w:rsidR="009F69C5">
        <w:t>ssu</w:t>
      </w:r>
      <w:r w:rsidR="00607E6F">
        <w:t>e</w:t>
      </w:r>
      <w:r w:rsidR="004B0EC3">
        <w:t xml:space="preserve"> the draw call.</w:t>
      </w:r>
      <w:r>
        <w:t xml:space="preserve"> There are many different drawing modes, the main ones being: GL_TRIANGLES, GL_POINTS and GL_LINES. If we choose to draw with GL_TRIANGLES, then for every 3 points passed to the vertex </w:t>
      </w:r>
      <w:proofErr w:type="spellStart"/>
      <w:r>
        <w:t>shader</w:t>
      </w:r>
      <w:proofErr w:type="spellEnd"/>
      <w:r>
        <w:t xml:space="preserve">, a triangle </w:t>
      </w:r>
      <w:r>
        <w:lastRenderedPageBreak/>
        <w:t>will be connected between them. However if we use points, then the vertices aren’t connected to each other.</w:t>
      </w:r>
      <w:bookmarkStart w:id="6" w:name="_GoBack"/>
      <w:bookmarkEnd w:id="6"/>
      <w:r>
        <w:t xml:space="preserve"> </w:t>
      </w:r>
    </w:p>
    <w:p w:rsidR="00607E6F" w:rsidRDefault="00607E6F" w:rsidP="004909BE">
      <w:pPr>
        <w:jc w:val="both"/>
      </w:pP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AD70AF"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AD70AF"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AD70AF" w:rsidP="00D41C00">
      <w:pPr>
        <w:jc w:val="both"/>
      </w:pPr>
      <w:r>
        <w:rPr>
          <w:noProof/>
        </w:rPr>
        <w:lastRenderedPageBreak/>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022CC9" w:rsidP="00022CC9">
      <w:r>
        <w:lastRenderedPageBreak/>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AD70AF"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lastRenderedPageBreak/>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t>1.1</w:t>
      </w:r>
      <w:proofErr w:type="gramStart"/>
      <w:r>
        <w:t>.X</w:t>
      </w:r>
      <w:proofErr w:type="gramEnd"/>
      <w:r>
        <w:t>.</w:t>
      </w:r>
      <w:r>
        <w:tab/>
        <w:t xml:space="preserve">  Vectors</w:t>
      </w:r>
    </w:p>
    <w:p w:rsidR="008B5F14" w:rsidRDefault="008B5F14" w:rsidP="00BD271E"/>
    <w:p w:rsidR="00390B18" w:rsidRDefault="0041650A" w:rsidP="00BD271E">
      <w:r>
        <w:t xml:space="preserve">A vector has a length and a direction. The key difference between a vector and a vertex is that the vector does not have a position. A vector from [0, 0, </w:t>
      </w:r>
      <w:proofErr w:type="gramStart"/>
      <w:r>
        <w:t>0</w:t>
      </w:r>
      <w:proofErr w:type="gramEnd"/>
      <w:r>
        <w:t>]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lastRenderedPageBreak/>
        <w:t>1.1</w:t>
      </w:r>
      <w:proofErr w:type="gramStart"/>
      <w:r>
        <w:t>.X</w:t>
      </w:r>
      <w:proofErr w:type="gramEnd"/>
      <w:r>
        <w:t>.</w:t>
      </w:r>
      <w:r>
        <w:tab/>
        <w:t xml:space="preserve">  Lighting</w:t>
      </w:r>
    </w:p>
    <w:p w:rsidR="008B3D25" w:rsidRDefault="008B3D25" w:rsidP="00BD271E"/>
    <w:p w:rsidR="002A6309" w:rsidRDefault="002A6309" w:rsidP="00BD271E">
      <w:pPr>
        <w:rPr>
          <w:color w:val="FF0000"/>
        </w:rPr>
      </w:pPr>
      <w:r>
        <w:rPr>
          <w:noProof/>
          <w:lang w:eastAsia="en-GB"/>
        </w:rPr>
        <w:drawing>
          <wp:anchor distT="0" distB="0" distL="114300" distR="114300" simplePos="0" relativeHeight="251781120" behindDoc="1" locked="0" layoutInCell="1" allowOverlap="1">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F14">
        <w:t xml:space="preserve">Lighting in the real world is extremely complex. Light can reflect off most </w:t>
      </w:r>
      <w:r w:rsidR="0041650A">
        <w:t>objects</w:t>
      </w:r>
      <w:r w:rsidR="008B5F14">
        <w:t xml:space="preserve"> and </w:t>
      </w:r>
      <w:r w:rsidR="008B5F14" w:rsidRPr="002A6309">
        <w:t>in turn</w:t>
      </w:r>
      <w:r w:rsidR="003605BC" w:rsidRPr="002A6309">
        <w:t>,</w:t>
      </w:r>
      <w:r w:rsidR="008B5F14" w:rsidRPr="002A6309">
        <w:t xml:space="preserve"> those objects become light sources </w:t>
      </w:r>
      <w:r w:rsidR="0041650A" w:rsidRPr="002A6309">
        <w:t>as well</w:t>
      </w:r>
      <w:r w:rsidR="008B5F14" w:rsidRPr="002A6309">
        <w:t xml:space="preserve">. </w:t>
      </w:r>
      <w:r w:rsidR="003605BC" w:rsidRPr="002A6309">
        <w:t>This is known as ambient light, or global illumination</w:t>
      </w:r>
      <w:r w:rsidRPr="002A6309">
        <w:t xml:space="preserve"> []</w:t>
      </w:r>
      <w:r w:rsidR="003605BC" w:rsidRPr="002A6309">
        <w:t xml:space="preserve">. </w:t>
      </w:r>
      <w:r w:rsidR="003605BC">
        <w:t xml:space="preserve">If we tried to calculate lighting vectors as they exist in the real world, the computation time for our scene would be so slow – we might only get 1 frame per second. For this reason, we have to make approximations. </w:t>
      </w: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w:t>
      </w:r>
      <w:proofErr w:type="gramStart"/>
      <w:r>
        <w:rPr>
          <w:color w:val="FF0000"/>
        </w:rPr>
        <w:t>users</w:t>
      </w:r>
      <w:proofErr w:type="gramEnd"/>
      <w:r>
        <w:rPr>
          <w:color w:val="FF0000"/>
        </w:rPr>
        <w:t xml:space="preserve"> vision is through a combination of these light sources.</w:t>
      </w:r>
    </w:p>
    <w:p w:rsidR="002A6309" w:rsidRDefault="002A6309" w:rsidP="00BD271E">
      <w:pPr>
        <w:rPr>
          <w:color w:val="FF0000"/>
        </w:rPr>
      </w:pPr>
    </w:p>
    <w:p w:rsidR="003605BC" w:rsidRDefault="003605BC" w:rsidP="00BD271E"/>
    <w:p w:rsidR="003605BC" w:rsidRDefault="002A6309" w:rsidP="00BD271E">
      <w:r>
        <w:rPr>
          <w:noProof/>
          <w:lang w:eastAsia="en-GB"/>
        </w:rPr>
        <w:drawing>
          <wp:anchor distT="0" distB="0" distL="114300" distR="114300" simplePos="0" relativeHeight="251780096" behindDoc="1" locked="0" layoutInCell="1" allowOverlap="1">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C">
        <w:t xml:space="preserve">Lighting is calculated from normals and light positions. A normal is just a vector pointing in the direction </w:t>
      </w:r>
      <w:r w:rsidR="00287855">
        <w:t>away from the</w:t>
      </w:r>
      <w:r w:rsidR="003605BC">
        <w:t xml:space="preserve"> objects </w:t>
      </w:r>
      <w:r w:rsidR="00287855">
        <w:t>surface</w:t>
      </w:r>
      <w:r w:rsidR="003605BC">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r w:rsidR="003605BC">
        <w:t xml:space="preserve">. </w:t>
      </w:r>
    </w:p>
    <w:p w:rsidR="008B5F14" w:rsidRDefault="008B5F14" w:rsidP="00BD271E"/>
    <w:p w:rsidR="00B7747C" w:rsidRDefault="002A6309" w:rsidP="00AD38B3">
      <w:r w:rsidRPr="002A6309">
        <w:rPr>
          <w:color w:val="FF0000"/>
        </w:rPr>
        <w:t xml:space="preserve">In the image on the right [] </w:t>
      </w:r>
      <w:r>
        <w:t>the angle that light hits the surface is around 45 degrees. Because of this, the surface will be mildly lit, but not completely lit or unlit.</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w:t>
      </w:r>
      <w:r w:rsidR="00AD38B3">
        <w:t>the information</w:t>
      </w:r>
      <w:r w:rsidR="00DE08B0" w:rsidRPr="008279AB">
        <w:t xml:space="preserve"> might not be </w:t>
      </w:r>
      <w:r w:rsidR="00AD38B3">
        <w:t xml:space="preserve">useful </w:t>
      </w:r>
      <w:r w:rsidR="00DE08B0" w:rsidRPr="008279AB">
        <w:t xml:space="preserve">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lastRenderedPageBreak/>
        <w:t xml:space="preserve">In terms of what the scene should have, there was no defined specification. Because </w:t>
      </w:r>
      <w:r w:rsidR="00DE6A1C">
        <w:t>of this, a specification</w:t>
      </w:r>
      <w:r>
        <w:t xml:space="preserve"> </w:t>
      </w:r>
      <w:r w:rsidRPr="00AD38B3">
        <w:rPr>
          <w:color w:val="FF0000"/>
        </w:rPr>
        <w:t>had to be created</w:t>
      </w:r>
      <w:r w:rsidR="00AD38B3" w:rsidRPr="00AD38B3">
        <w:rPr>
          <w:color w:val="FF0000"/>
        </w:rPr>
        <w:t xml:space="preserve"> []</w:t>
      </w:r>
      <w:r w:rsidRPr="00AD38B3">
        <w:rPr>
          <w:color w:val="FF0000"/>
        </w:rPr>
        <w:t xml:space="preserve"> </w:t>
      </w:r>
      <w:r>
        <w:t xml:space="preserve">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lastRenderedPageBreak/>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lastRenderedPageBreak/>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7" w:name="_Toc476088416"/>
      <w:r>
        <w:t>Process</w:t>
      </w:r>
      <w:bookmarkEnd w:id="7"/>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t>
      </w:r>
      <w:r>
        <w:rPr>
          <w:lang w:val="en-US"/>
        </w:rPr>
        <w:lastRenderedPageBreak/>
        <w:t xml:space="preserve">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946335"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lastRenderedPageBreak/>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8" w:name="_Toc192777707"/>
      <w:bookmarkStart w:id="9" w:name="_Toc222978596"/>
      <w:bookmarkStart w:id="10" w:name="_Toc476088417"/>
      <w:bookmarkEnd w:id="4"/>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1" w:name="_Toc222978597"/>
      <w:bookmarkStart w:id="12" w:name="_Toc476088418"/>
      <w:bookmarkStart w:id="13" w:name="_Toc192777708"/>
      <w:r>
        <w:lastRenderedPageBreak/>
        <w:t>Overall Architecture</w:t>
      </w:r>
      <w:bookmarkEnd w:id="11"/>
      <w:bookmarkEnd w:id="12"/>
    </w:p>
    <w:p w:rsidR="008C0B31" w:rsidRDefault="00AD70AF"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AD70AF"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AD70AF"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AD70AF" w:rsidP="008C0B31">
      <w:r>
        <w:rPr>
          <w:noProof/>
        </w:rPr>
        <w:lastRenderedPageBreak/>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r w:rsidR="00931846">
        <w:t xml:space="preserve">final position of that vertex. It sets 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4" w:name="_Toc222978598"/>
      <w:bookmarkStart w:id="15" w:name="_Toc476088419"/>
      <w:r>
        <w:t>Detailed Design</w:t>
      </w:r>
      <w:bookmarkEnd w:id="14"/>
      <w:bookmarkEnd w:id="15"/>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AD70AF"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 xml:space="preserve">There have been some small modifications, mainly just removing the variables and methods. However each class, minus the </w:t>
      </w:r>
      <w:proofErr w:type="spellStart"/>
      <w:r w:rsidR="004A3D6F">
        <w:t>shaders</w:t>
      </w:r>
      <w:proofErr w:type="spellEnd"/>
      <w:r w:rsidR="004A3D6F">
        <w:t xml:space="preserve">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AD70AF" w:rsidP="004C12FA">
      <w:r>
        <w:rPr>
          <w:noProof/>
        </w:rPr>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 xml:space="preserve">Also the switching of the </w:t>
      </w:r>
      <w:proofErr w:type="spellStart"/>
      <w:r w:rsidR="00CE3D27">
        <w:t>shaders</w:t>
      </w:r>
      <w:proofErr w:type="spellEnd"/>
      <w:r w:rsidR="00CE3D27">
        <w:t xml:space="preserve">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 xml:space="preserve">The arrow leading from the MarsScene.js file into the Camera.js file represents the render loop starting. The arrow coming back into the camera class is when the render call finishes. The arrow comes back into the camera class to update ready for the next frame. </w:t>
      </w:r>
    </w:p>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AD70AF" w:rsidP="004C12FA">
      <w:r>
        <w:rPr>
          <w:noProof/>
        </w:rPr>
        <w:lastRenderedPageBreak/>
        <w:pict>
          <v:shape id="_x0000_s1088" type="#_x0000_t75" style="position:absolute;margin-left:176.75pt;margin-top:.05pt;width:238.5pt;height:169.95pt;z-index:-251520000;mso-position-horizontal-relative:text;mso-position-vertical-relative:text;mso-width-relative:page;mso-height-relative:page"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proofErr w:type="gramStart"/>
      <w:r w:rsidR="0026078A">
        <w:t>users</w:t>
      </w:r>
      <w:proofErr w:type="gramEnd"/>
      <w:r w:rsidR="0026078A">
        <w:t xml:space="preserve"> quadrant is needed to render the rocks and the terrain around the user. After the </w:t>
      </w:r>
      <w:proofErr w:type="gramStart"/>
      <w:r w:rsidR="0026078A">
        <w:t>users</w:t>
      </w:r>
      <w:proofErr w:type="gramEnd"/>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CE3D27" w:rsidRDefault="00CE3D27" w:rsidP="004C12FA"/>
    <w:p w:rsidR="00B679AA"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After the rocks have rendered, the collision of the scene is tested. This is to stop the player moving through the floor and map boundaries. Next, the water gets rendered and notice how we swap the program, or </w:t>
      </w:r>
      <w:proofErr w:type="spellStart"/>
      <w:r>
        <w:t>shaders</w:t>
      </w:r>
      <w:proofErr w:type="spellEnd"/>
      <w:r>
        <w:t>, currently being used to the water ones.</w:t>
      </w:r>
    </w:p>
    <w:p w:rsidR="0026078A" w:rsidRDefault="0026078A" w:rsidP="004C12FA"/>
    <w:p w:rsidR="0026078A" w:rsidRDefault="0026078A" w:rsidP="004C12FA">
      <w:r>
        <w:t xml:space="preserve">Likewise with the skybox, we have to swap </w:t>
      </w:r>
      <w:proofErr w:type="spellStart"/>
      <w:r>
        <w:t>shaders</w:t>
      </w:r>
      <w:proofErr w:type="spellEnd"/>
      <w:r>
        <w:t xml:space="preserve"> and program to render it. After the skybox is rendered, we swap back to the default </w:t>
      </w:r>
      <w:proofErr w:type="spellStart"/>
      <w:r>
        <w:t>MainProgram</w:t>
      </w:r>
      <w:proofErr w:type="spellEnd"/>
      <w:r>
        <w:t xml:space="preserve"> and </w:t>
      </w:r>
      <w:proofErr w:type="spellStart"/>
      <w:r>
        <w:t>shaders</w:t>
      </w:r>
      <w:proofErr w:type="spellEnd"/>
      <w:r>
        <w:t>. This is the end of a render pass and then it loops from the skybox, back to the camera</w:t>
      </w:r>
      <w:r w:rsidR="003E00E3">
        <w:t xml:space="preserve"> class</w:t>
      </w:r>
      <w:r>
        <w:t xml:space="preserve"> for the next frame. </w:t>
      </w:r>
    </w:p>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Default="003E00E3" w:rsidP="003E00E3">
      <w: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Default="003E00E3" w:rsidP="003E00E3">
      <w: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 xml:space="preserve">r </w:t>
      </w:r>
      <w:proofErr w:type="gramStart"/>
      <w:r w:rsidR="003E00E3">
        <w:t>its</w:t>
      </w:r>
      <w:proofErr w:type="gramEnd"/>
      <w:r w:rsidR="003E00E3">
        <w:t xml:space="preserve">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Default="003E00E3" w:rsidP="003E00E3">
      <w:proofErr w:type="gramStart"/>
      <w:r>
        <w:t>in-game</w:t>
      </w:r>
      <w:proofErr w:type="gramEnd"/>
      <w: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Default="009E320D" w:rsidP="00BE637A">
      <w:proofErr w:type="gramStart"/>
      <w:r>
        <w:lastRenderedPageBreak/>
        <w:t>m</w:t>
      </w:r>
      <w:r w:rsidR="003E00E3">
        <w:t>ain</w:t>
      </w:r>
      <w:proofErr w:type="gramEnd"/>
      <w:r w:rsidR="003E00E3">
        <w:t xml:space="preserve"> menu.jpg []</w:t>
      </w:r>
    </w:p>
    <w:p w:rsidR="00BE637A" w:rsidRPr="00BE637A" w:rsidRDefault="009E320D" w:rsidP="00BE637A">
      <w:r>
        <w:tab/>
        <w:t>Basic menu, has background image, play button, standard menu</w:t>
      </w:r>
    </w:p>
    <w:p w:rsidR="00EA2A56" w:rsidRDefault="00EA2A56" w:rsidP="004C12FA">
      <w:pPr>
        <w:pStyle w:val="Heading2"/>
      </w:pPr>
      <w:bookmarkStart w:id="20" w:name="_Toc222978601"/>
      <w:bookmarkStart w:id="21" w:name="_Toc476088422"/>
      <w:r>
        <w:t>Other Relevant Sections</w:t>
      </w:r>
      <w:bookmarkEnd w:id="20"/>
      <w:bookmarkEnd w:id="21"/>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2" w:name="_Toc222978602"/>
      <w:bookmarkStart w:id="23" w:name="_Toc476088423"/>
      <w:r>
        <w:t>Implementation</w:t>
      </w:r>
      <w:bookmarkStart w:id="24" w:name="_Toc192777712"/>
      <w:bookmarkEnd w:id="13"/>
      <w:bookmarkEnd w:id="22"/>
      <w:bookmarkEnd w:id="23"/>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AD70AF"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AD70AF"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w:t>
      </w:r>
      <w:r w:rsidR="004D1054">
        <w:rPr>
          <w:lang w:val="en-US"/>
        </w:rPr>
        <w:lastRenderedPageBreak/>
        <w:t>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7E727D"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AD70AF"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AD70AF"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w:t>
      </w:r>
      <w:r w:rsidR="003139BB">
        <w:t xml:space="preserve">the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w:t>
      </w:r>
      <w:proofErr w:type="spellStart"/>
      <w:r>
        <w:rPr>
          <w:lang w:val="en-US"/>
        </w:rPr>
        <w:t>perlin</w:t>
      </w:r>
      <w:proofErr w:type="spellEnd"/>
      <w:r>
        <w:rPr>
          <w:lang w:val="en-US"/>
        </w:rPr>
        <w:t xml:space="preserve">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AD70AF"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9" o:title="perlin1"/>
            <w10:wrap type="tight"/>
          </v:shape>
        </w:pict>
      </w:r>
    </w:p>
    <w:p w:rsidR="008B3D25" w:rsidRDefault="00AD70AF"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40" o:title="perlin3"/>
            <w10:wrap type="tight"/>
          </v:shape>
        </w:pict>
      </w:r>
    </w:p>
    <w:p w:rsidR="008B3D25" w:rsidRDefault="00593ADA"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70AF">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AD70AF"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 xml:space="preserve">The texture is also different in the image on the right. This texture was a procedurally generated with </w:t>
      </w:r>
      <w:proofErr w:type="spellStart"/>
      <w:r>
        <w:rPr>
          <w:lang w:val="en-US"/>
        </w:rPr>
        <w:t>perlin</w:t>
      </w:r>
      <w:proofErr w:type="spellEnd"/>
      <w:r>
        <w:rPr>
          <w:lang w:val="en-US"/>
        </w:rPr>
        <w:t xml:space="preserve"> noise. Instead of using </w:t>
      </w:r>
      <w:proofErr w:type="spellStart"/>
      <w:r>
        <w:rPr>
          <w:lang w:val="en-US"/>
        </w:rPr>
        <w:t>perlin</w:t>
      </w:r>
      <w:proofErr w:type="spellEnd"/>
      <w:r>
        <w:rPr>
          <w:lang w:val="en-US"/>
        </w:rPr>
        <w:t xml:space="preserve"> noise values explained above to 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lastRenderedPageBreak/>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AD70AF"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(discussed further on), ready for rendering. </w:t>
      </w:r>
    </w:p>
    <w:p w:rsidR="00D2144E" w:rsidRDefault="00D2144E" w:rsidP="00D2144E">
      <w:pPr>
        <w:jc w:val="both"/>
        <w:rPr>
          <w:lang w:val="en-US"/>
        </w:rPr>
      </w:pPr>
    </w:p>
    <w:p w:rsidR="00D2144E" w:rsidRPr="00680357" w:rsidRDefault="00D2144E" w:rsidP="00D2144E">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D2144E" w:rsidRDefault="00D2144E"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w:t>
      </w:r>
      <w:r>
        <w:lastRenderedPageBreak/>
        <w:t xml:space="preserve">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AD70AF" w:rsidP="003F0E43">
      <w:r>
        <w:rPr>
          <w:noProof/>
        </w:rPr>
        <w:lastRenderedPageBreak/>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AD70AF"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t>
      </w:r>
      <w:r>
        <w:lastRenderedPageBreak/>
        <w:t>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AD70AF"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50"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AD70AF"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51"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AD70AF"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3"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lastRenderedPageBreak/>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AD70AF" w:rsidP="00496817">
      <w:r>
        <w:rPr>
          <w:noProof/>
        </w:rPr>
        <w:lastRenderedPageBreak/>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AD70AF"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8"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 w:rsidR="00C92235" w:rsidRDefault="00C92235" w:rsidP="003826F0">
      <w:r>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lastRenderedPageBreak/>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472FFD" w:rsidP="004C12FA">
      <w:r>
        <w:t>The project</w:t>
      </w:r>
      <w:r w:rsidR="0005073A">
        <w:t xml:space="preserve"> documentation</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r w:rsidRPr="00175754">
        <w:rPr>
          <w:color w:val="FF0000"/>
        </w:rPr>
        <w:t>Minimap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 xml:space="preserve">This in turn will be added as a function to the HTML generated by the </w:t>
      </w:r>
      <w:proofErr w:type="spellStart"/>
      <w:r>
        <w:t>yuidoc</w:t>
      </w:r>
      <w:proofErr w:type="spellEnd"/>
      <w:r>
        <w:t xml:space="preserve"> tool.</w:t>
      </w:r>
    </w:p>
    <w:p w:rsidR="00647823" w:rsidRDefault="00647823" w:rsidP="00472FFD"/>
    <w:p w:rsidR="00472FFD" w:rsidRDefault="00472FFD" w:rsidP="00472FF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AD70AF"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61"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AD70AF"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62"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5" w:name="_Toc222978603"/>
      <w:bookmarkStart w:id="26" w:name="_Toc476088424"/>
      <w:r>
        <w:t>Testing</w:t>
      </w:r>
      <w:bookmarkEnd w:id="24"/>
      <w:bookmarkEnd w:id="25"/>
      <w:bookmarkEnd w:id="26"/>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lastRenderedPageBreak/>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5" w:name="_Toc222978608"/>
      <w:bookmarkStart w:id="36" w:name="_Toc476088429"/>
      <w:r>
        <w:rPr>
          <w:lang w:val="en-US"/>
        </w:rPr>
        <w:lastRenderedPageBreak/>
        <w:t>Stress Testing</w:t>
      </w:r>
      <w:bookmarkEnd w:id="35"/>
      <w:bookmarkEnd w:id="36"/>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AD70AF"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5" o:title="initial_instancing"/>
            <w10:wrap type="tight"/>
          </v:shape>
        </w:pict>
      </w:r>
    </w:p>
    <w:p w:rsidR="00E908A4" w:rsidRDefault="00AD70AF"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6"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7" w:name="_Toc222978610"/>
      <w:bookmarkStart w:id="38" w:name="_Toc476088431"/>
    </w:p>
    <w:p w:rsidR="007E7624" w:rsidRDefault="00C10ABC" w:rsidP="00981110">
      <w:pPr>
        <w:rPr>
          <w:lang w:val="en-US"/>
        </w:rPr>
      </w:pPr>
      <w:r>
        <w:rPr>
          <w:noProof/>
        </w:rPr>
        <w:pict>
          <v:shape id="_x0000_s1092" type="#_x0000_t75" style="position:absolute;margin-left:222.4pt;margin-top:50.95pt;width:192.85pt;height:125.05pt;z-index:-251508736;mso-position-horizontal-relative:text;mso-position-vertical-relative:text;mso-width-relative:page;mso-height-relative:page" wrapcoords="-39 0 -39 21540 21600 21540 21600 0 -39 0">
            <v:imagedata r:id="rId67" o:title="1 cell"/>
            <w10:wrap type="tight"/>
          </v:shape>
        </w:pict>
      </w:r>
      <w:r w:rsidR="007E7624">
        <w:rPr>
          <w:lang w:val="en-US"/>
        </w:rPr>
        <w:t xml:space="preserve">To test the terrain quadrant clipping (only processing 9 quadrants rather than all of them) the minimap from the game was used. This minimap allowed the user to view the scene from a </w:t>
      </w:r>
      <w:r w:rsidR="0005073A">
        <w:rPr>
          <w:lang w:val="en-US"/>
        </w:rPr>
        <w:t>bird’s</w:t>
      </w:r>
      <w:r w:rsidR="007E7624">
        <w:rPr>
          <w:lang w:val="en-US"/>
        </w:rPr>
        <w:t xml:space="preserve"> eye perspective. As the minimap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w:t>
      </w:r>
      <w:r w:rsidR="00C10ABC">
        <w:rPr>
          <w:lang w:val="en-US"/>
        </w:rPr>
        <w:lastRenderedPageBreak/>
        <w:t xml:space="preserve">square in the middle of the </w:t>
      </w:r>
      <w:r w:rsidR="00C10ABC">
        <w:rPr>
          <w:noProof/>
        </w:rPr>
        <w:pict>
          <v:shape id="_x0000_s1090" type="#_x0000_t75" style="position:absolute;margin-left:241.2pt;margin-top:.05pt;width:174.05pt;height:149.35pt;z-index:-251512832;mso-position-horizontal-relative:text;mso-position-vertical-relative:text;mso-width-relative:page;mso-height-relative:page" wrapcoords="-39 0 -39 21554 21600 21554 21600 0 -39 0">
            <v:imagedata r:id="rId68" o:title="5 cells"/>
            <w10:wrap type="tight"/>
          </v:shape>
        </w:pict>
      </w:r>
      <w:r w:rsidR="00C10ABC">
        <w:rPr>
          <w:lang w:val="en-US"/>
        </w:rPr>
        <w:t xml:space="preserve">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7E7624" w:rsidP="00981110">
      <w:pPr>
        <w:rPr>
          <w:lang w:val="en-US"/>
        </w:rPr>
      </w:pP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C10ABC" w:rsidP="00981110">
      <w:pPr>
        <w:rPr>
          <w:lang w:val="en-US"/>
        </w:rPr>
      </w:pPr>
      <w:r>
        <w:rPr>
          <w:noProof/>
        </w:rPr>
        <w:pict>
          <v:shape id="_x0000_s1091" type="#_x0000_t75" style="position:absolute;margin-left:234.85pt;margin-top:6.5pt;width:172.15pt;height:164.05pt;z-index:-251510784;mso-position-horizontal-relative:text;mso-position-vertical-relative:text;mso-width-relative:page;mso-height-relative:page" wrapcoords="-39 0 -39 21531 21600 21531 21600 0 -39 0">
            <v:imagedata r:id="rId69"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w:t>
      </w:r>
      <w:proofErr w:type="spellStart"/>
      <w:r>
        <w:rPr>
          <w:lang w:val="en-US"/>
        </w:rPr>
        <w:t>shader</w:t>
      </w:r>
      <w:proofErr w:type="spellEnd"/>
      <w:r>
        <w:rPr>
          <w:lang w:val="en-US"/>
        </w:rPr>
        <w:t xml:space="preserve">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6426CA" w:rsidRPr="009E320D" w:rsidRDefault="006C7832" w:rsidP="009E320D">
      <w:pPr>
        <w:pStyle w:val="Heading1"/>
      </w:pPr>
      <w:bookmarkStart w:id="39" w:name="_Toc192777716"/>
      <w:bookmarkStart w:id="40" w:name="_Toc222978612"/>
      <w:bookmarkStart w:id="41" w:name="_Toc476088433"/>
      <w:bookmarkEnd w:id="37"/>
      <w:bookmarkEnd w:id="38"/>
      <w:r>
        <w:lastRenderedPageBreak/>
        <w:t xml:space="preserve">Critical </w:t>
      </w:r>
      <w:r w:rsidR="00711DBE">
        <w:t>Evaluation</w:t>
      </w:r>
      <w:bookmarkEnd w:id="39"/>
      <w:bookmarkEnd w:id="40"/>
      <w:bookmarkEnd w:id="41"/>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D70AF"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72"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73"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minimap,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w:t>
      </w:r>
      <w:r>
        <w:lastRenderedPageBreak/>
        <w:t xml:space="preserve">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660DAF" w:rsidRDefault="007E5C33" w:rsidP="004C12FA">
      <w:r>
        <w:t>If the project were being made again – then OpenGL would be the language of choice. The reason WebGL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WebGL.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Developing with WebGL is a nightmare, especially for a beginner. For example if you try to get the locati</w:t>
      </w:r>
      <w:r w:rsidR="003139BB">
        <w:t xml:space="preserve">on of a variable in a </w:t>
      </w:r>
      <w:proofErr w:type="spellStart"/>
      <w:r w:rsidR="003139BB">
        <w:t>shader</w:t>
      </w:r>
      <w:proofErr w:type="spellEnd"/>
      <w:r w:rsidR="003139BB">
        <w:t xml:space="preserve"> and</w:t>
      </w:r>
      <w:r>
        <w:t xml:space="preserve"> that </w:t>
      </w:r>
      <w:proofErr w:type="spellStart"/>
      <w:r>
        <w:t>shader</w:t>
      </w:r>
      <w:proofErr w:type="spellEnd"/>
      <w:r>
        <w:t xml:space="preserve"> variable doesn’t exist</w:t>
      </w:r>
      <w:r w:rsidR="003139BB">
        <w:t>,</w:t>
      </w:r>
      <w:r>
        <w:t xml:space="preserve"> you will not get an error. Likewise if you try and pass data from the vertex </w:t>
      </w:r>
      <w:proofErr w:type="spellStart"/>
      <w:r>
        <w:t>shader</w:t>
      </w:r>
      <w:proofErr w:type="spellEnd"/>
      <w:r>
        <w:t xml:space="preserve">, to the fragment </w:t>
      </w:r>
      <w:proofErr w:type="spellStart"/>
      <w:r>
        <w:t>shader</w:t>
      </w:r>
      <w:proofErr w:type="spellEnd"/>
      <w:r>
        <w:t xml:space="preserve">,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w:t>
      </w:r>
      <w:r>
        <w:lastRenderedPageBreak/>
        <w:t xml:space="preserve">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w:t>
      </w:r>
      <w:proofErr w:type="spellStart"/>
      <w:r>
        <w:t>shader</w:t>
      </w:r>
      <w:proofErr w:type="spellEnd"/>
      <w:r>
        <w:t xml:space="preserve">.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w:t>
      </w:r>
      <w:proofErr w:type="spellStart"/>
      <w:r>
        <w:t>shader</w:t>
      </w:r>
      <w:proofErr w:type="spellEnd"/>
      <w:r>
        <w:t xml:space="preserve">.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 xml:space="preserve">Essentially this would only make the visible quadrants be processed by the vertex </w:t>
      </w:r>
      <w:proofErr w:type="spellStart"/>
      <w:r w:rsidR="002D01A9">
        <w:t>shader</w:t>
      </w:r>
      <w:proofErr w:type="spellEnd"/>
      <w:r w:rsidR="002D01A9">
        <w:t>.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lastRenderedPageBreak/>
        <w:t xml:space="preserve">Evaluating project deliverables </w:t>
      </w:r>
    </w:p>
    <w:p w:rsidR="00FD74FC" w:rsidRDefault="00FD74FC" w:rsidP="004C12FA"/>
    <w:p w:rsidR="00676296" w:rsidRDefault="009757CA" w:rsidP="004C12FA">
      <w:bookmarkStart w:id="42"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P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7F42B8" w:rsidRDefault="00711DBE" w:rsidP="004C12FA">
      <w:pPr>
        <w:pStyle w:val="Heading1"/>
      </w:pPr>
      <w:bookmarkStart w:id="43" w:name="_Toc222978613"/>
      <w:bookmarkStart w:id="44" w:name="_Toc476088434"/>
      <w:r>
        <w:t>Appendices</w:t>
      </w:r>
      <w:bookmarkEnd w:id="42"/>
      <w:bookmarkEnd w:id="43"/>
      <w:bookmarkEnd w:id="44"/>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5" w:name="_Toc222978614"/>
      <w:bookmarkStart w:id="46" w:name="_Toc476088435"/>
      <w:r w:rsidRPr="004F1DC9">
        <w:t>Libraries</w:t>
      </w:r>
      <w:bookmarkEnd w:id="45"/>
      <w:bookmarkEnd w:id="46"/>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5" w:history="1">
        <w:r w:rsidRPr="00C96769">
          <w:rPr>
            <w:rStyle w:val="Hyperlink"/>
          </w:rPr>
          <w:t>https://jquery.com/</w:t>
        </w:r>
      </w:hyperlink>
    </w:p>
    <w:p w:rsidR="00F6717D" w:rsidRDefault="00F6717D" w:rsidP="00F6717D">
      <w:r>
        <w:tab/>
        <w:t>Source available at:</w:t>
      </w:r>
    </w:p>
    <w:p w:rsidR="00F6717D" w:rsidRDefault="00F6717D" w:rsidP="009A54F2">
      <w:r>
        <w:tab/>
      </w:r>
      <w:hyperlink r:id="rId76"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lastRenderedPageBreak/>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7"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8"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9"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0"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1"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7" w:name="_Toc476088436"/>
      <w:bookmarkStart w:id="48" w:name="_Toc222978615"/>
      <w:r w:rsidRPr="00D61D84">
        <w:t>Ethics Submission</w:t>
      </w:r>
      <w:bookmarkEnd w:id="47"/>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lastRenderedPageBreak/>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lastRenderedPageBreak/>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9" w:name="_Toc476088437"/>
      <w:r>
        <w:t>Code Samples</w:t>
      </w:r>
      <w:bookmarkEnd w:id="48"/>
      <w:bookmarkEnd w:id="49"/>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2"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50" w:name="_Toc192777719"/>
    </w:p>
    <w:p w:rsidR="000F3D72" w:rsidRDefault="00711DBE" w:rsidP="009E320D">
      <w:pPr>
        <w:pStyle w:val="Heading1"/>
        <w:numPr>
          <w:ilvl w:val="0"/>
          <w:numId w:val="0"/>
        </w:numPr>
      </w:pPr>
      <w:bookmarkStart w:id="51" w:name="_Toc222978616"/>
      <w:bookmarkStart w:id="52" w:name="_Toc476088438"/>
      <w:r>
        <w:t>Annotated Bibliography</w:t>
      </w:r>
      <w:bookmarkEnd w:id="50"/>
      <w:bookmarkEnd w:id="51"/>
      <w:bookmarkEnd w:id="52"/>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r>
      <w:proofErr w:type="gramStart"/>
      <w:r>
        <w:t>including</w:t>
      </w:r>
      <w:proofErr w:type="gramEnd"/>
      <w:r>
        <w:t xml:space="preserve">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lastRenderedPageBreak/>
        <w:t>[]</w:t>
      </w:r>
      <w:r>
        <w:tab/>
        <w:t>Terrain clipping as viewed from the minimap</w:t>
      </w:r>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3"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4"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5"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lastRenderedPageBreak/>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Texture knowledge, from Greg Taraves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6"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7"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8"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lastRenderedPageBreak/>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9" w:history="1">
        <w:r w:rsidRPr="00584FBB">
          <w:rPr>
            <w:rStyle w:val="Hyperlink"/>
          </w:rPr>
          <w:t>https://www.youtube.com/watch?v=qslBNLeSPUc&amp;t=141s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0"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1"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lastRenderedPageBreak/>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2"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defects corrected, Noise both looks better and runs faster. The </w:t>
      </w:r>
      <w:r w:rsidR="00312BF8">
        <w:rPr>
          <w:szCs w:val="22"/>
          <w:shd w:val="clear" w:color="auto" w:fill="FFFFFF"/>
        </w:rPr>
        <w:tab/>
      </w:r>
      <w:r w:rsidRPr="00AA5D28">
        <w:rPr>
          <w:szCs w:val="22"/>
          <w:shd w:val="clear" w:color="auto" w:fill="FFFFFF"/>
        </w:rPr>
        <w:t xml:space="preserve">latter </w:t>
      </w:r>
      <w:r w:rsidR="00671898">
        <w:rPr>
          <w:szCs w:val="22"/>
          <w:shd w:val="clear" w:color="auto" w:fill="FFFFFF"/>
        </w:rPr>
        <w:t xml:space="preserve">change also makes it </w:t>
      </w:r>
      <w:r w:rsidRPr="00AA5D28">
        <w:rPr>
          <w:szCs w:val="22"/>
          <w:shd w:val="clear" w:color="auto" w:fill="FFFFFF"/>
        </w:rPr>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standard.</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3" w:history="1">
        <w:r w:rsidRPr="00D25468">
          <w:rPr>
            <w:rStyle w:val="Hyperlink"/>
          </w:rPr>
          <w:t>https://www.textures.com/download/rocksarid0035/68071?&amp;secure=login</w:t>
        </w:r>
      </w:hyperlink>
    </w:p>
    <w:p w:rsidR="00671898" w:rsidRDefault="00671898" w:rsidP="00E77ACE">
      <w:r>
        <w:tab/>
      </w:r>
      <w:hyperlink r:id="rId94"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5"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6"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lastRenderedPageBreak/>
        <w:tab/>
        <w:t>Available at:</w:t>
      </w:r>
    </w:p>
    <w:p w:rsidR="00D649AC" w:rsidRPr="00D649AC" w:rsidRDefault="00D649AC" w:rsidP="00E77ACE">
      <w:r>
        <w:tab/>
      </w:r>
      <w:r w:rsidRPr="00D649AC">
        <w:rPr>
          <w:szCs w:val="20"/>
        </w:rPr>
        <w:t>https://goo.gl/vJB3qO</w:t>
      </w:r>
    </w:p>
    <w:sectPr w:rsidR="00D649AC" w:rsidRPr="00D649AC" w:rsidSect="00D61D84">
      <w:headerReference w:type="default" r:id="rId97"/>
      <w:footerReference w:type="default" r:id="rId98"/>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5D01" w:rsidRDefault="00F35D01" w:rsidP="004C12FA">
      <w:r>
        <w:separator/>
      </w:r>
    </w:p>
  </w:endnote>
  <w:endnote w:type="continuationSeparator" w:id="0">
    <w:p w:rsidR="00F35D01" w:rsidRDefault="00F35D01"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6A" w:rsidRDefault="00D77F6A" w:rsidP="004C12FA">
    <w:pPr>
      <w:pStyle w:val="Footer"/>
      <w:jc w:val="center"/>
    </w:pPr>
    <w:r>
      <w:t xml:space="preserve">Page </w:t>
    </w:r>
    <w:r>
      <w:fldChar w:fldCharType="begin"/>
    </w:r>
    <w:r>
      <w:instrText xml:space="preserve"> PAGE  \* MERGEFORMAT </w:instrText>
    </w:r>
    <w:r>
      <w:fldChar w:fldCharType="separate"/>
    </w:r>
    <w:r w:rsidR="009F2439">
      <w:rPr>
        <w:noProof/>
      </w:rPr>
      <w:t>18</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9F2439">
      <w:rPr>
        <w:noProof/>
        <w:lang w:val="en-US"/>
      </w:rPr>
      <w:t>69</w:t>
    </w:r>
    <w:r>
      <w:rPr>
        <w:lang w:val="en-US"/>
      </w:rPr>
      <w:fldChar w:fldCharType="end"/>
    </w:r>
  </w:p>
  <w:p w:rsidR="00D77F6A" w:rsidRDefault="00D77F6A" w:rsidP="004C12FA">
    <w:pPr>
      <w:pStyle w:val="Footer"/>
    </w:pPr>
  </w:p>
  <w:p w:rsidR="00D77F6A" w:rsidRDefault="00D77F6A"/>
  <w:p w:rsidR="00D77F6A" w:rsidRDefault="00D77F6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5D01" w:rsidRDefault="00F35D01" w:rsidP="004C12FA">
      <w:r>
        <w:separator/>
      </w:r>
    </w:p>
  </w:footnote>
  <w:footnote w:type="continuationSeparator" w:id="0">
    <w:p w:rsidR="00F35D01" w:rsidRDefault="00F35D01"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6A" w:rsidRPr="001F35A4" w:rsidRDefault="00D77F6A" w:rsidP="004C12FA">
    <w:pPr>
      <w:pStyle w:val="Header"/>
    </w:pPr>
    <w:r>
      <w:t>A Prehistoric Scene of Mars in WebGL</w:t>
    </w:r>
    <w:r w:rsidRPr="001F35A4">
      <w:tab/>
    </w:r>
    <w:r w:rsidRPr="001F35A4">
      <w:tab/>
    </w:r>
    <w:r>
      <w:t>Samuel Snowball</w:t>
    </w:r>
    <w:r w:rsidRPr="001F35A4">
      <w:t xml:space="preserve"> (</w:t>
    </w:r>
    <w:r>
      <w:t>sds10</w:t>
    </w:r>
    <w:r w:rsidRPr="001F35A4">
      <w:t>)</w:t>
    </w:r>
  </w:p>
  <w:p w:rsidR="00D77F6A" w:rsidRDefault="00D77F6A"/>
  <w:p w:rsidR="00D77F6A" w:rsidRDefault="00D77F6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8"/>
  </w:num>
  <w:num w:numId="4">
    <w:abstractNumId w:val="2"/>
  </w:num>
  <w:num w:numId="5">
    <w:abstractNumId w:val="0"/>
  </w:num>
  <w:num w:numId="6">
    <w:abstractNumId w:val="9"/>
  </w:num>
  <w:num w:numId="7">
    <w:abstractNumId w:val="16"/>
  </w:num>
  <w:num w:numId="8">
    <w:abstractNumId w:val="4"/>
  </w:num>
  <w:num w:numId="9">
    <w:abstractNumId w:val="33"/>
  </w:num>
  <w:num w:numId="10">
    <w:abstractNumId w:val="34"/>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1"/>
  </w:num>
  <w:num w:numId="20">
    <w:abstractNumId w:val="21"/>
  </w:num>
  <w:num w:numId="21">
    <w:abstractNumId w:val="24"/>
  </w:num>
  <w:num w:numId="22">
    <w:abstractNumId w:val="32"/>
  </w:num>
  <w:num w:numId="23">
    <w:abstractNumId w:val="22"/>
  </w:num>
  <w:num w:numId="24">
    <w:abstractNumId w:val="7"/>
  </w:num>
  <w:num w:numId="25">
    <w:abstractNumId w:val="35"/>
  </w:num>
  <w:num w:numId="26">
    <w:abstractNumId w:val="14"/>
  </w:num>
  <w:num w:numId="27">
    <w:abstractNumId w:val="3"/>
  </w:num>
  <w:num w:numId="28">
    <w:abstractNumId w:val="23"/>
  </w:num>
  <w:num w:numId="29">
    <w:abstractNumId w:val="29"/>
  </w:num>
  <w:num w:numId="30">
    <w:abstractNumId w:val="26"/>
  </w:num>
  <w:num w:numId="31">
    <w:abstractNumId w:val="12"/>
  </w:num>
  <w:num w:numId="32">
    <w:abstractNumId w:val="27"/>
  </w:num>
  <w:num w:numId="33">
    <w:abstractNumId w:val="20"/>
  </w:num>
  <w:num w:numId="34">
    <w:abstractNumId w:val="25"/>
  </w:num>
  <w:num w:numId="35">
    <w:abstractNumId w:val="5"/>
  </w:num>
  <w:num w:numId="36">
    <w:abstractNumId w:val="3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67F5"/>
    <w:rsid w:val="00017DB9"/>
    <w:rsid w:val="000225B5"/>
    <w:rsid w:val="00022CC9"/>
    <w:rsid w:val="0002785D"/>
    <w:rsid w:val="00031FBA"/>
    <w:rsid w:val="00034C43"/>
    <w:rsid w:val="00037202"/>
    <w:rsid w:val="000465C6"/>
    <w:rsid w:val="0005073A"/>
    <w:rsid w:val="0006112B"/>
    <w:rsid w:val="00065CDE"/>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540E"/>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E11"/>
    <w:rsid w:val="00287855"/>
    <w:rsid w:val="002879B5"/>
    <w:rsid w:val="00292D53"/>
    <w:rsid w:val="002956FE"/>
    <w:rsid w:val="0029749D"/>
    <w:rsid w:val="002A0CC6"/>
    <w:rsid w:val="002A29B1"/>
    <w:rsid w:val="002A3835"/>
    <w:rsid w:val="002A6309"/>
    <w:rsid w:val="002B0070"/>
    <w:rsid w:val="002B3B86"/>
    <w:rsid w:val="002B65D7"/>
    <w:rsid w:val="002B67EA"/>
    <w:rsid w:val="002C0343"/>
    <w:rsid w:val="002C5C8C"/>
    <w:rsid w:val="002D01A9"/>
    <w:rsid w:val="002D178E"/>
    <w:rsid w:val="002E0D6E"/>
    <w:rsid w:val="002E3E4F"/>
    <w:rsid w:val="002E4027"/>
    <w:rsid w:val="002E6905"/>
    <w:rsid w:val="002F1A62"/>
    <w:rsid w:val="002F1AF5"/>
    <w:rsid w:val="00300C93"/>
    <w:rsid w:val="00312BF8"/>
    <w:rsid w:val="0031363E"/>
    <w:rsid w:val="003139BB"/>
    <w:rsid w:val="00315F4F"/>
    <w:rsid w:val="00317811"/>
    <w:rsid w:val="0032007A"/>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823"/>
    <w:rsid w:val="00647CC8"/>
    <w:rsid w:val="006515F6"/>
    <w:rsid w:val="00651830"/>
    <w:rsid w:val="0065334B"/>
    <w:rsid w:val="00653364"/>
    <w:rsid w:val="0065392D"/>
    <w:rsid w:val="006549E8"/>
    <w:rsid w:val="00654EF2"/>
    <w:rsid w:val="00660DAF"/>
    <w:rsid w:val="0066503C"/>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E320D"/>
    <w:rsid w:val="009F2439"/>
    <w:rsid w:val="009F3D29"/>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C2C89"/>
    <w:rsid w:val="00AC3513"/>
    <w:rsid w:val="00AD154D"/>
    <w:rsid w:val="00AD38B3"/>
    <w:rsid w:val="00AD70AF"/>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F3303"/>
    <w:rsid w:val="00D0044C"/>
    <w:rsid w:val="00D00CD1"/>
    <w:rsid w:val="00D1436B"/>
    <w:rsid w:val="00D20F4D"/>
    <w:rsid w:val="00D2144E"/>
    <w:rsid w:val="00D231AE"/>
    <w:rsid w:val="00D258BA"/>
    <w:rsid w:val="00D27BF1"/>
    <w:rsid w:val="00D32AD2"/>
    <w:rsid w:val="00D35186"/>
    <w:rsid w:val="00D40150"/>
    <w:rsid w:val="00D41C00"/>
    <w:rsid w:val="00D42484"/>
    <w:rsid w:val="00D54529"/>
    <w:rsid w:val="00D54AB1"/>
    <w:rsid w:val="00D54E11"/>
    <w:rsid w:val="00D57678"/>
    <w:rsid w:val="00D60D91"/>
    <w:rsid w:val="00D61D84"/>
    <w:rsid w:val="00D63C70"/>
    <w:rsid w:val="00D64624"/>
    <w:rsid w:val="00D649AC"/>
    <w:rsid w:val="00D75927"/>
    <w:rsid w:val="00D77F6A"/>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5D01"/>
    <w:rsid w:val="00F36661"/>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jquery/jquery" TargetMode="External"/><Relationship Id="rId84" Type="http://schemas.openxmlformats.org/officeDocument/2006/relationships/hyperlink" Target="https://learnopengl.com/" TargetMode="External"/><Relationship Id="rId89" Type="http://schemas.openxmlformats.org/officeDocument/2006/relationships/hyperlink" Target="https://www.youtube.com/watch?v=qslBNLeSPUc&amp;t=141s"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dx.doi.org/10.1145/566570.566636"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greggman/twgl.js/" TargetMode="External"/><Relationship Id="rId87" Type="http://schemas.openxmlformats.org/officeDocument/2006/relationships/hyperlink" Target="https://goo.gl/OFMg6n"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oo.gl/9cwkgX" TargetMode="External"/><Relationship Id="rId90" Type="http://schemas.openxmlformats.org/officeDocument/2006/relationships/hyperlink" Target="https://www.youtube.com/watch?v=qslBNLeSPUc&amp;t=141s" TargetMode="External"/><Relationship Id="rId95" Type="http://schemas.openxmlformats.org/officeDocument/2006/relationships/hyperlink" Target="https://www.textures.com/download/soilbeach0131/106132"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greggman/webgl-" TargetMode="External"/><Relationship Id="rId100" Type="http://schemas.openxmlformats.org/officeDocument/2006/relationships/theme" Target="theme/theme1.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dataarts/dat.gui/blob/master/LICENSE" TargetMode="External"/><Relationship Id="rId85" Type="http://schemas.openxmlformats.org/officeDocument/2006/relationships/hyperlink" Target="https://www.khronos.org/opengles/2_X/" TargetMode="External"/><Relationship Id="rId93" Type="http://schemas.openxmlformats.org/officeDocument/2006/relationships/hyperlink" Target="https://www.textures.com/download/rocksarid0035/68071?&amp;secure=login"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SamuelSnowball/Major-Project/blob/master/Major%20Project/screenshots/yuidoc/index.png"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jquery.com/" TargetMode="External"/><Relationship Id="rId83" Type="http://schemas.openxmlformats.org/officeDocument/2006/relationships/hyperlink" Target="https://goo.gl/irYLwA" TargetMode="External"/><Relationship Id="rId88" Type="http://schemas.openxmlformats.org/officeDocument/2006/relationships/hyperlink" Target="https://www.3dgep.com/wp-content/uploads/2011/07/View-Matrix.png" TargetMode="External"/><Relationship Id="rId91" Type="http://schemas.openxmlformats.org/officeDocument/2006/relationships/hyperlink" Target="https://www.youtube.com/watch?v=_Ix5oN8eC1E" TargetMode="External"/><Relationship Id="rId96" Type="http://schemas.openxmlformats.org/officeDocument/2006/relationships/hyperlink" Target="https://www.youtube.com/watch?v=rn6zP4P0his&amp;t=526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josephg/noisejs" TargetMode="External"/><Relationship Id="rId81" Type="http://schemas.openxmlformats.org/officeDocument/2006/relationships/hyperlink" Target="https://github.com/mrdoob/stats.js/" TargetMode="External"/><Relationship Id="rId86" Type="http://schemas.openxmlformats.org/officeDocument/2006/relationships/hyperlink" Target="https://goo.gl/mT8Ck7" TargetMode="External"/><Relationship Id="rId94" Type="http://schemas.openxmlformats.org/officeDocument/2006/relationships/hyperlink" Target="https://www.textures.com/download/rocksarid0048/42217?&amp;secure=login"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91DDB-CE51-47B4-9A85-508FA21CD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6915</TotalTime>
  <Pages>69</Pages>
  <Words>21268</Words>
  <Characters>121231</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218</cp:revision>
  <cp:lastPrinted>2014-04-04T11:58:00Z</cp:lastPrinted>
  <dcterms:created xsi:type="dcterms:W3CDTF">2017-04-10T11:35:00Z</dcterms:created>
  <dcterms:modified xsi:type="dcterms:W3CDTF">2017-05-04T17:42:00Z</dcterms:modified>
</cp:coreProperties>
</file>