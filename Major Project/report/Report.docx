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D145A7" w:rsidP="008A08A1">
      <w:pPr>
        <w:jc w:val="center"/>
      </w:pPr>
      <w:r>
        <w:t>06</w:t>
      </w:r>
      <w:r w:rsidRPr="00D145A7">
        <w:rPr>
          <w:vertAlign w:val="superscript"/>
        </w:rPr>
        <w:t>th</w:t>
      </w:r>
      <w:r w:rsidR="003E4755">
        <w:t xml:space="preserve"> </w:t>
      </w:r>
      <w:r w:rsidR="00EB1C85">
        <w:t>May</w:t>
      </w:r>
      <w:r w:rsidR="003E4755">
        <w:t xml:space="preserve"> 2017</w:t>
      </w:r>
    </w:p>
    <w:p w:rsidR="004E63C0" w:rsidRDefault="004E63C0" w:rsidP="008A08A1">
      <w:pPr>
        <w:jc w:val="center"/>
      </w:pPr>
    </w:p>
    <w:p w:rsidR="004E63C0" w:rsidRDefault="00D145A7" w:rsidP="008A08A1">
      <w:pPr>
        <w:jc w:val="center"/>
      </w:pPr>
      <w:r>
        <w:t>Version 1.5</w:t>
      </w:r>
      <w:r w:rsidR="004E63C0">
        <w:t xml:space="preserve"> (</w:t>
      </w:r>
      <w:r>
        <w:t>Final</w:t>
      </w:r>
      <w:r w:rsidR="004E63C0">
        <w: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456B60" w:rsidP="004C12FA">
      <w:r>
        <w:t>I would</w:t>
      </w:r>
      <w:r w:rsidR="00150B8B">
        <w:t xml:space="preserve"> like to thank my supervisor Dr Helen Miles for </w:t>
      </w:r>
      <w:r w:rsidR="00EF1FAD">
        <w:t xml:space="preserve">assigning me the project and also for </w:t>
      </w:r>
      <w:r w:rsidR="00150B8B">
        <w:t>her c</w:t>
      </w:r>
      <w:r w:rsidR="00EF1FAD">
        <w:t>ontinuous support throughout</w:t>
      </w:r>
      <w:r w:rsidR="00150B8B">
        <w:t xml:space="preserve">. </w:t>
      </w:r>
    </w:p>
    <w:p w:rsidR="00A20526" w:rsidRDefault="00A20526" w:rsidP="004C12FA"/>
    <w:p w:rsidR="00150B8B" w:rsidRDefault="00150B8B" w:rsidP="004C12FA">
      <w:r>
        <w:t xml:space="preserve">Last but not least </w:t>
      </w:r>
      <w:r w:rsidR="00456B60">
        <w:t>I would</w:t>
      </w:r>
      <w:r>
        <w:t xml:space="preserve">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how computer graphics work. How can we display things that look like 3D, on a 2D screen? Most of the heavy lifting in </w:t>
      </w:r>
      <w:r w:rsidR="00456B60">
        <w:rPr>
          <w:rFonts w:ascii="Arial" w:hAnsi="Arial" w:cs="Arial"/>
          <w:sz w:val="22"/>
          <w:szCs w:val="22"/>
        </w:rPr>
        <w:t xml:space="preserve">computer </w:t>
      </w:r>
      <w:r>
        <w:rPr>
          <w:rFonts w:ascii="Arial" w:hAnsi="Arial" w:cs="Arial"/>
          <w:sz w:val="22"/>
          <w:szCs w:val="22"/>
        </w:rPr>
        <w:t xml:space="preserve">graphics is done for us by the use of game engines and libraries. However these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t>
      </w:r>
      <w:r w:rsidR="00456B60">
        <w:rPr>
          <w:rFonts w:ascii="Arial" w:hAnsi="Arial" w:cs="Arial"/>
          <w:sz w:val="22"/>
          <w:szCs w:val="22"/>
        </w:rPr>
        <w:t>in</w:t>
      </w:r>
      <w:r w:rsidR="00CD2957">
        <w:rPr>
          <w:rFonts w:ascii="Arial" w:hAnsi="Arial" w:cs="Arial"/>
          <w:sz w:val="22"/>
          <w:szCs w:val="22"/>
        </w:rPr>
        <w:t xml:space="preserve"> </w:t>
      </w:r>
      <w:proofErr w:type="spellStart"/>
      <w:r w:rsidR="00CD2957">
        <w:rPr>
          <w:rFonts w:ascii="Arial" w:hAnsi="Arial" w:cs="Arial"/>
          <w:sz w:val="22"/>
          <w:szCs w:val="22"/>
        </w:rPr>
        <w:t>WebGL</w:t>
      </w:r>
      <w:proofErr w:type="spellEnd"/>
      <w:r w:rsidR="00CD2957">
        <w:rPr>
          <w:rFonts w:ascii="Arial" w:hAnsi="Arial" w:cs="Arial"/>
          <w:sz w:val="22"/>
          <w:szCs w:val="22"/>
        </w:rPr>
        <w:t xml:space="preserve">.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 xml:space="preserve">Most of the scenes features, such as instanced rendering and rendering to textures, have few online tutorials.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CE2E94">
        <w:rPr>
          <w:noProof/>
        </w:rPr>
        <w:t>Background, Analysis &amp; Process………………………………………...</w:t>
      </w:r>
      <w:r w:rsidR="00A72994">
        <w:rPr>
          <w:noProof/>
        </w:rPr>
        <w:t>5</w:t>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sidR="00A870E3">
        <w:rPr>
          <w:rFonts w:asciiTheme="minorHAnsi" w:hAnsiTheme="minorHAnsi" w:cstheme="minorBidi"/>
          <w:smallCaps w:val="0"/>
          <w:noProof/>
          <w:sz w:val="24"/>
          <w:szCs w:val="24"/>
          <w:lang w:val="en-US" w:eastAsia="en-US"/>
        </w:rPr>
        <w:t xml:space="preserve"> </w:t>
      </w:r>
      <w:r>
        <w:rPr>
          <w:noProof/>
          <w:lang w:val="en-US"/>
        </w:rPr>
        <w:t>background</w:t>
      </w:r>
      <w:r>
        <w:rPr>
          <w:noProof/>
        </w:rPr>
        <w:tab/>
      </w:r>
      <w:r w:rsidR="00A72994">
        <w:rPr>
          <w:noProof/>
        </w:rPr>
        <w:t>5</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 xml:space="preserve">. </w:t>
      </w:r>
      <w:r w:rsidR="00A33C46">
        <w:rPr>
          <w:noProof/>
          <w:lang w:val="en-US"/>
        </w:rPr>
        <w:t>related projects</w:t>
      </w:r>
      <w:r w:rsidR="00A33C46">
        <w:rPr>
          <w:noProof/>
        </w:rPr>
        <w:tab/>
      </w:r>
      <w:r w:rsidR="00A72994">
        <w:rPr>
          <w:noProof/>
        </w:rPr>
        <w:t>5</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2</w:t>
      </w:r>
      <w:r w:rsidR="00A33C46">
        <w:rPr>
          <w:noProof/>
          <w:lang w:val="en-US"/>
        </w:rPr>
        <w:t>.  language research and comparisons</w:t>
      </w:r>
      <w:r w:rsidR="00A33C46">
        <w:rPr>
          <w:noProof/>
        </w:rPr>
        <w:tab/>
      </w:r>
      <w:r w:rsidR="00A72994">
        <w:rPr>
          <w:noProof/>
        </w:rPr>
        <w:t>5</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3</w:t>
      </w:r>
      <w:r w:rsidR="00A33C46">
        <w:rPr>
          <w:noProof/>
          <w:lang w:val="en-US"/>
        </w:rPr>
        <w:t>.</w:t>
      </w:r>
      <w:r>
        <w:rPr>
          <w:noProof/>
          <w:lang w:val="en-US"/>
        </w:rPr>
        <w:t xml:space="preserve"> </w:t>
      </w:r>
      <w:r w:rsidR="00A33C46">
        <w:rPr>
          <w:noProof/>
          <w:lang w:val="en-US"/>
        </w:rPr>
        <w:t xml:space="preserve">webgl </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4</w:t>
      </w:r>
      <w:r w:rsidR="00A33C46">
        <w:rPr>
          <w:noProof/>
          <w:lang w:val="en-US"/>
        </w:rPr>
        <w:t>.</w:t>
      </w:r>
      <w:r>
        <w:rPr>
          <w:noProof/>
          <w:lang w:val="en-US"/>
        </w:rPr>
        <w:t xml:space="preserve"> </w:t>
      </w:r>
      <w:r w:rsidR="00A33C46">
        <w:rPr>
          <w:noProof/>
          <w:lang w:val="en-US"/>
        </w:rPr>
        <w:t>webgl requirements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5</w:t>
      </w:r>
      <w:r w:rsidR="00A33C46">
        <w:rPr>
          <w:noProof/>
          <w:lang w:val="en-US"/>
        </w:rPr>
        <w:t>.</w:t>
      </w:r>
      <w:r>
        <w:rPr>
          <w:noProof/>
          <w:lang w:val="en-US"/>
        </w:rPr>
        <w:t xml:space="preserve"> </w:t>
      </w:r>
      <w:r w:rsidR="00A33C46">
        <w:rPr>
          <w:noProof/>
          <w:lang w:val="en-US"/>
        </w:rPr>
        <w:t>benefits of webgl</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6</w:t>
      </w:r>
      <w:r w:rsidR="00A33C46">
        <w:rPr>
          <w:noProof/>
          <w:lang w:val="en-US"/>
        </w:rPr>
        <w:t>.</w:t>
      </w:r>
      <w:r>
        <w:rPr>
          <w:noProof/>
          <w:lang w:val="en-US"/>
        </w:rPr>
        <w:t xml:space="preserve"> </w:t>
      </w:r>
      <w:r w:rsidR="00A33C46">
        <w:rPr>
          <w:noProof/>
          <w:lang w:val="en-US"/>
        </w:rPr>
        <w:t>benefits of working within a browser</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CE305B" w:rsidRP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7</w:t>
      </w:r>
      <w:r w:rsidR="00A33C46">
        <w:rPr>
          <w:noProof/>
          <w:lang w:val="en-US"/>
        </w:rPr>
        <w:t>.</w:t>
      </w:r>
      <w:r>
        <w:rPr>
          <w:noProof/>
          <w:lang w:val="en-US"/>
        </w:rPr>
        <w:t xml:space="preserve"> </w:t>
      </w:r>
      <w:r w:rsidR="00A33C46">
        <w:rPr>
          <w:noProof/>
          <w:lang w:val="en-US"/>
        </w:rPr>
        <w:t>cartesian space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8</w:t>
      </w:r>
      <w:r w:rsidR="00A33C46">
        <w:rPr>
          <w:noProof/>
          <w:lang w:val="en-US"/>
        </w:rPr>
        <w:t>.</w:t>
      </w:r>
      <w:r>
        <w:rPr>
          <w:noProof/>
          <w:lang w:val="en-US"/>
        </w:rPr>
        <w:t xml:space="preserve"> </w:t>
      </w:r>
      <w:r w:rsidR="00A33C46">
        <w:rPr>
          <w:noProof/>
          <w:lang w:val="en-US"/>
        </w:rPr>
        <w:t>vectors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9</w:t>
      </w:r>
      <w:r w:rsidR="00A33C46">
        <w:rPr>
          <w:noProof/>
          <w:lang w:val="en-US"/>
        </w:rPr>
        <w:t>.</w:t>
      </w:r>
      <w:r>
        <w:rPr>
          <w:noProof/>
          <w:lang w:val="en-US"/>
        </w:rPr>
        <w:t xml:space="preserve"> </w:t>
      </w:r>
      <w:r w:rsidR="00A33C46">
        <w:rPr>
          <w:noProof/>
          <w:lang w:val="en-US"/>
        </w:rPr>
        <w:t>model to world</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0</w:t>
      </w:r>
      <w:r w:rsidR="00A33C46">
        <w:rPr>
          <w:noProof/>
          <w:lang w:val="en-US"/>
        </w:rPr>
        <w:t>.</w:t>
      </w:r>
      <w:r>
        <w:rPr>
          <w:noProof/>
          <w:lang w:val="en-US"/>
        </w:rPr>
        <w:t xml:space="preserve"> </w:t>
      </w:r>
      <w:r w:rsidR="00A33C46">
        <w:rPr>
          <w:noProof/>
          <w:lang w:val="en-US"/>
        </w:rPr>
        <w:t>world to view</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1</w:t>
      </w:r>
      <w:r w:rsidR="00A33C46">
        <w:rPr>
          <w:noProof/>
          <w:lang w:val="en-US"/>
        </w:rPr>
        <w:t>.</w:t>
      </w:r>
      <w:r>
        <w:rPr>
          <w:noProof/>
          <w:lang w:val="en-US"/>
        </w:rPr>
        <w:t xml:space="preserve"> </w:t>
      </w:r>
      <w:r w:rsidR="00A33C46">
        <w:rPr>
          <w:noProof/>
          <w:lang w:val="en-US"/>
        </w:rPr>
        <w:t>view to projection</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2</w:t>
      </w:r>
      <w:r w:rsidR="00A33C46">
        <w:rPr>
          <w:noProof/>
          <w:lang w:val="en-US"/>
        </w:rPr>
        <w:t>.</w:t>
      </w:r>
      <w:r>
        <w:rPr>
          <w:noProof/>
          <w:lang w:val="en-US"/>
        </w:rPr>
        <w:t xml:space="preserve"> </w:t>
      </w:r>
      <w:r w:rsidR="00A33C46">
        <w:rPr>
          <w:noProof/>
          <w:lang w:val="en-US"/>
        </w:rPr>
        <w:t>vertex buffer objects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3</w:t>
      </w:r>
      <w:r w:rsidR="00A33C46">
        <w:rPr>
          <w:noProof/>
          <w:lang w:val="en-US"/>
        </w:rPr>
        <w:t>.</w:t>
      </w:r>
      <w:r>
        <w:rPr>
          <w:noProof/>
          <w:lang w:val="en-US"/>
        </w:rPr>
        <w:t xml:space="preserve"> </w:t>
      </w:r>
      <w:r w:rsidR="00A33C46">
        <w:rPr>
          <w:noProof/>
          <w:lang w:val="en-US"/>
        </w:rPr>
        <w:t>shaders and programs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4</w:t>
      </w:r>
      <w:r w:rsidR="00A33C46">
        <w:rPr>
          <w:noProof/>
          <w:lang w:val="en-US"/>
        </w:rPr>
        <w:t>.</w:t>
      </w:r>
      <w:r>
        <w:rPr>
          <w:noProof/>
          <w:lang w:val="en-US"/>
        </w:rPr>
        <w:t xml:space="preserve"> </w:t>
      </w:r>
      <w:r w:rsidR="00A33C46">
        <w:rPr>
          <w:noProof/>
          <w:lang w:val="en-US"/>
        </w:rPr>
        <w:t>glsl types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5</w:t>
      </w:r>
      <w:r w:rsidR="00A33C46">
        <w:rPr>
          <w:noProof/>
          <w:lang w:val="en-US"/>
        </w:rPr>
        <w:t>.</w:t>
      </w:r>
      <w:r>
        <w:rPr>
          <w:noProof/>
          <w:lang w:val="en-US"/>
        </w:rPr>
        <w:t xml:space="preserve"> </w:t>
      </w:r>
      <w:r w:rsidR="00A33C46">
        <w:rPr>
          <w:noProof/>
          <w:lang w:val="en-US"/>
        </w:rPr>
        <w:t>fixed function vs programmable graphics pipeline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6</w:t>
      </w:r>
      <w:r w:rsidR="00A33C46">
        <w:rPr>
          <w:noProof/>
          <w:lang w:val="en-US"/>
        </w:rPr>
        <w:t>.</w:t>
      </w:r>
      <w:r>
        <w:rPr>
          <w:noProof/>
          <w:lang w:val="en-US"/>
        </w:rPr>
        <w:t xml:space="preserve"> </w:t>
      </w:r>
      <w:r w:rsidR="00A33C46">
        <w:rPr>
          <w:noProof/>
          <w:lang w:val="en-US"/>
        </w:rPr>
        <w:t>programmable graphics pipeline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w:t>
      </w:r>
      <w:r w:rsidR="00A33C46" w:rsidRPr="00A72994">
        <w:rPr>
          <w:i/>
          <w:noProof/>
          <w:lang w:val="en-US"/>
        </w:rPr>
        <w:t>.</w:t>
      </w:r>
      <w:r w:rsidR="00D60CF3">
        <w:rPr>
          <w:i/>
          <w:noProof/>
          <w:lang w:val="en-US"/>
        </w:rPr>
        <w:t>1.</w:t>
      </w:r>
      <w:r w:rsidR="00402C5E">
        <w:rPr>
          <w:rFonts w:asciiTheme="minorHAnsi" w:hAnsiTheme="minorHAnsi" w:cstheme="minorBidi"/>
          <w:i/>
          <w:smallCaps w:val="0"/>
          <w:noProof/>
          <w:sz w:val="24"/>
          <w:szCs w:val="24"/>
          <w:lang w:val="en-US" w:eastAsia="en-US"/>
        </w:rPr>
        <w:t xml:space="preserve"> </w:t>
      </w:r>
      <w:r w:rsidR="00A33C46" w:rsidRPr="00A72994">
        <w:rPr>
          <w:i/>
          <w:noProof/>
          <w:lang w:val="en-US"/>
        </w:rPr>
        <w:t>Stage 1 - data input and binding</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6.2</w:t>
      </w:r>
      <w:r w:rsidR="00402C5E">
        <w:rPr>
          <w:i/>
          <w:noProof/>
          <w:lang w:val="en-US"/>
        </w:rPr>
        <w:t>.</w:t>
      </w:r>
      <w:r w:rsidR="00A72994" w:rsidRPr="00A72994">
        <w:rPr>
          <w:i/>
          <w:noProof/>
          <w:lang w:val="en-US"/>
        </w:rPr>
        <w:t xml:space="preserve"> </w:t>
      </w:r>
      <w:r w:rsidR="00A33C46" w:rsidRPr="00A72994">
        <w:rPr>
          <w:i/>
          <w:noProof/>
          <w:lang w:val="en-US"/>
        </w:rPr>
        <w:t>Stage 2 - vertex shader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402C5E">
        <w:rPr>
          <w:i/>
          <w:noProof/>
          <w:lang w:val="en-US"/>
        </w:rPr>
        <w:t xml:space="preserve">6.3. </w:t>
      </w:r>
      <w:r w:rsidR="00A33C46" w:rsidRPr="00A72994">
        <w:rPr>
          <w:i/>
          <w:noProof/>
          <w:lang w:val="en-US"/>
        </w:rPr>
        <w:t>Stage 3 - primitive assembly</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6.4.</w:t>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4 - fragment shader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w:t>
      </w:r>
      <w:r w:rsidR="00D60CF3">
        <w:rPr>
          <w:i/>
          <w:noProof/>
          <w:lang w:val="en-US"/>
        </w:rPr>
        <w:t>16.5.</w:t>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5 - fragment testing and the depth duffer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A72994"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6.6.</w:t>
      </w:r>
      <w:r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6 - tpdating the frame buffer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7</w:t>
      </w:r>
      <w:r w:rsidR="00A33C46">
        <w:rPr>
          <w:noProof/>
          <w:lang w:val="en-US"/>
        </w:rPr>
        <w:t>.</w:t>
      </w:r>
      <w:r>
        <w:rPr>
          <w:noProof/>
          <w:lang w:val="en-US"/>
        </w:rPr>
        <w:t xml:space="preserve"> </w:t>
      </w:r>
      <w:r w:rsidR="00A33C46">
        <w:rPr>
          <w:noProof/>
          <w:lang w:val="en-US"/>
        </w:rPr>
        <w:t>texture mapping</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8</w:t>
      </w:r>
      <w:r w:rsidR="00A33C46">
        <w:rPr>
          <w:noProof/>
          <w:lang w:val="en-US"/>
        </w:rPr>
        <w:t>.</w:t>
      </w:r>
      <w:r>
        <w:rPr>
          <w:noProof/>
          <w:lang w:val="en-US"/>
        </w:rPr>
        <w:t xml:space="preserve"> </w:t>
      </w:r>
      <w:r w:rsidR="00A33C46">
        <w:rPr>
          <w:noProof/>
          <w:lang w:val="en-US"/>
        </w:rPr>
        <w:t>lighting</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2D0B2F" w:rsidRPr="005F6F37" w:rsidRDefault="00D60CF3"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9</w:t>
      </w:r>
      <w:r w:rsidR="00A33C46">
        <w:rPr>
          <w:noProof/>
          <w:lang w:val="en-US"/>
        </w:rPr>
        <w:t>.</w:t>
      </w:r>
      <w:r>
        <w:rPr>
          <w:noProof/>
          <w:lang w:val="en-US"/>
        </w:rPr>
        <w:t xml:space="preserve"> </w:t>
      </w:r>
      <w:r w:rsidR="00A33C46">
        <w:rPr>
          <w:noProof/>
          <w:lang w:val="en-US"/>
        </w:rPr>
        <w:t>noise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5F6F37" w:rsidRDefault="005F6F37" w:rsidP="005F6F37">
      <w:pPr>
        <w:pStyle w:val="TOC2"/>
        <w:tabs>
          <w:tab w:val="left" w:pos="880"/>
          <w:tab w:val="right" w:leader="dot" w:pos="8290"/>
        </w:tabs>
        <w:rPr>
          <w:noProof/>
        </w:rPr>
      </w:pPr>
      <w:r>
        <w:rPr>
          <w:noProof/>
          <w:lang w:val="en-US"/>
        </w:rPr>
        <w:t>1</w:t>
      </w:r>
      <w:r w:rsidR="00D60CF3">
        <w:rPr>
          <w:noProof/>
          <w:lang w:val="en-US"/>
        </w:rPr>
        <w:t>.2</w:t>
      </w:r>
      <w:r>
        <w:rPr>
          <w:noProof/>
          <w:lang w:val="en-US"/>
        </w:rPr>
        <w:t>.</w:t>
      </w:r>
      <w:r w:rsidR="00D60CF3">
        <w:rPr>
          <w:noProof/>
          <w:lang w:val="en-US"/>
        </w:rPr>
        <w:t xml:space="preserve"> </w:t>
      </w:r>
      <w:r>
        <w:rPr>
          <w:noProof/>
          <w:lang w:val="en-US"/>
        </w:rPr>
        <w:t>analysis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D60CF3" w:rsidRDefault="00D60CF3" w:rsidP="005F6F37">
      <w:pPr>
        <w:pStyle w:val="TOC2"/>
        <w:tabs>
          <w:tab w:val="left" w:pos="880"/>
          <w:tab w:val="right" w:leader="dot" w:pos="8290"/>
        </w:tabs>
        <w:rPr>
          <w:i/>
          <w:noProof/>
        </w:rPr>
      </w:pPr>
      <w:r w:rsidRPr="00D60CF3">
        <w:rPr>
          <w:i/>
          <w:noProof/>
          <w:lang w:val="en-US"/>
        </w:rPr>
        <w:t xml:space="preserve">    </w:t>
      </w:r>
      <w:r w:rsidR="005F6F37" w:rsidRPr="00D60CF3">
        <w:rPr>
          <w:i/>
          <w:noProof/>
          <w:lang w:val="en-US"/>
        </w:rPr>
        <w:t>1</w:t>
      </w:r>
      <w:r>
        <w:rPr>
          <w:i/>
          <w:noProof/>
          <w:lang w:val="en-US"/>
        </w:rPr>
        <w:t>.2</w:t>
      </w:r>
      <w:r w:rsidR="005F6F37" w:rsidRPr="00D60CF3">
        <w:rPr>
          <w:i/>
          <w:noProof/>
          <w:lang w:val="en-US"/>
        </w:rPr>
        <w:t>.1</w:t>
      </w:r>
      <w:r>
        <w:rPr>
          <w:i/>
          <w:noProof/>
          <w:lang w:val="en-US"/>
        </w:rPr>
        <w:t>.</w:t>
      </w:r>
      <w:r w:rsidRPr="00D60CF3">
        <w:rPr>
          <w:i/>
          <w:noProof/>
          <w:lang w:val="en-US"/>
        </w:rPr>
        <w:t xml:space="preserve"> </w:t>
      </w:r>
      <w:r w:rsidR="005F6F37" w:rsidRPr="00D60CF3">
        <w:rPr>
          <w:i/>
          <w:noProof/>
          <w:lang w:val="en-US"/>
        </w:rPr>
        <w:t>alternative approaches</w:t>
      </w:r>
      <w:r w:rsidR="005F6F37" w:rsidRPr="00D60CF3">
        <w:rPr>
          <w:i/>
          <w:noProof/>
        </w:rPr>
        <w:tab/>
      </w:r>
      <w:r w:rsidR="005F6F37" w:rsidRPr="00D60CF3">
        <w:rPr>
          <w:i/>
          <w:noProof/>
        </w:rPr>
        <w:fldChar w:fldCharType="begin"/>
      </w:r>
      <w:r w:rsidR="005F6F37" w:rsidRPr="00D60CF3">
        <w:rPr>
          <w:i/>
          <w:noProof/>
        </w:rPr>
        <w:instrText xml:space="preserve"> PAGEREF _Toc476088425 \h </w:instrText>
      </w:r>
      <w:r w:rsidR="005F6F37" w:rsidRPr="00D60CF3">
        <w:rPr>
          <w:i/>
          <w:noProof/>
        </w:rPr>
      </w:r>
      <w:r w:rsidR="005F6F37" w:rsidRPr="00D60CF3">
        <w:rPr>
          <w:i/>
          <w:noProof/>
        </w:rPr>
        <w:fldChar w:fldCharType="separate"/>
      </w:r>
      <w:r w:rsidR="005F6F37" w:rsidRPr="00D60CF3">
        <w:rPr>
          <w:i/>
          <w:noProof/>
        </w:rPr>
        <w:t>3</w:t>
      </w:r>
      <w:r w:rsidR="005F6F37" w:rsidRPr="00D60CF3">
        <w:rPr>
          <w:i/>
          <w:noProof/>
        </w:rPr>
        <w:fldChar w:fldCharType="end"/>
      </w:r>
    </w:p>
    <w:p w:rsidR="005F6F37" w:rsidRPr="00D60CF3" w:rsidRDefault="00D60CF3"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D60CF3">
        <w:rPr>
          <w:i/>
          <w:noProof/>
          <w:lang w:val="en-US"/>
        </w:rPr>
        <w:t xml:space="preserve"> </w:t>
      </w:r>
      <w:r w:rsidR="00A72994" w:rsidRPr="00D60CF3">
        <w:rPr>
          <w:i/>
          <w:noProof/>
          <w:lang w:val="en-US"/>
        </w:rPr>
        <w:t xml:space="preserve"> </w:t>
      </w:r>
      <w:r w:rsidRPr="00D60CF3">
        <w:rPr>
          <w:i/>
          <w:noProof/>
          <w:lang w:val="en-US"/>
        </w:rPr>
        <w:t xml:space="preserve">  </w:t>
      </w:r>
      <w:r w:rsidR="005F6F37" w:rsidRPr="00D60CF3">
        <w:rPr>
          <w:i/>
          <w:noProof/>
          <w:lang w:val="en-US"/>
        </w:rPr>
        <w:t>1</w:t>
      </w:r>
      <w:r>
        <w:rPr>
          <w:i/>
          <w:noProof/>
          <w:lang w:val="en-US"/>
        </w:rPr>
        <w:t>.2</w:t>
      </w:r>
      <w:r w:rsidR="005F6F37" w:rsidRPr="00D60CF3">
        <w:rPr>
          <w:i/>
          <w:noProof/>
          <w:lang w:val="en-US"/>
        </w:rPr>
        <w:t>.</w:t>
      </w:r>
      <w:r>
        <w:rPr>
          <w:i/>
          <w:noProof/>
          <w:lang w:val="en-US"/>
        </w:rPr>
        <w:t>2.</w:t>
      </w:r>
      <w:r w:rsidRPr="00D60CF3">
        <w:rPr>
          <w:i/>
          <w:noProof/>
          <w:lang w:val="en-US"/>
        </w:rPr>
        <w:t xml:space="preserve"> </w:t>
      </w:r>
      <w:r w:rsidR="005F6F37" w:rsidRPr="00D60CF3">
        <w:rPr>
          <w:i/>
          <w:noProof/>
          <w:lang w:val="en-US"/>
        </w:rPr>
        <w:t>security</w:t>
      </w:r>
      <w:r w:rsidR="005F6F37" w:rsidRPr="00D60CF3">
        <w:rPr>
          <w:i/>
          <w:noProof/>
        </w:rPr>
        <w:tab/>
      </w:r>
      <w:r w:rsidR="005F6F37" w:rsidRPr="00D60CF3">
        <w:rPr>
          <w:i/>
          <w:noProof/>
        </w:rPr>
        <w:fldChar w:fldCharType="begin"/>
      </w:r>
      <w:r w:rsidR="005F6F37" w:rsidRPr="00D60CF3">
        <w:rPr>
          <w:i/>
          <w:noProof/>
        </w:rPr>
        <w:instrText xml:space="preserve"> PAGEREF _Toc476088425 \h </w:instrText>
      </w:r>
      <w:r w:rsidR="005F6F37" w:rsidRPr="00D60CF3">
        <w:rPr>
          <w:i/>
          <w:noProof/>
        </w:rPr>
      </w:r>
      <w:r w:rsidR="005F6F37" w:rsidRPr="00D60CF3">
        <w:rPr>
          <w:i/>
          <w:noProof/>
        </w:rPr>
        <w:fldChar w:fldCharType="separate"/>
      </w:r>
      <w:r w:rsidR="005F6F37" w:rsidRPr="00D60CF3">
        <w:rPr>
          <w:i/>
          <w:noProof/>
        </w:rPr>
        <w:t>3</w:t>
      </w:r>
      <w:r w:rsidR="005F6F37" w:rsidRPr="00D60CF3">
        <w:rPr>
          <w:i/>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00D60CF3">
        <w:rPr>
          <w:noProof/>
          <w:lang w:val="en-US"/>
        </w:rPr>
        <w:t>.3</w:t>
      </w:r>
      <w:r>
        <w:rPr>
          <w:noProof/>
          <w:lang w:val="en-US"/>
        </w:rPr>
        <w:t>.</w:t>
      </w:r>
      <w:r w:rsidR="00D60CF3">
        <w:rPr>
          <w:noProof/>
          <w:lang w:val="en-US"/>
        </w:rPr>
        <w:t xml:space="preserve">  </w:t>
      </w:r>
      <w:r>
        <w:rPr>
          <w:noProof/>
          <w:lang w:val="en-US"/>
        </w:rPr>
        <w:t>process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3B73E3" w:rsidRDefault="00D60CF3">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5F6F37">
        <w:rPr>
          <w:noProof/>
          <w:lang w:val="en-US"/>
        </w:rPr>
        <w:t>1</w:t>
      </w:r>
      <w:r>
        <w:rPr>
          <w:noProof/>
          <w:lang w:val="en-US"/>
        </w:rPr>
        <w:t>.3.1</w:t>
      </w:r>
      <w:r w:rsidR="005F6F37">
        <w:rPr>
          <w:noProof/>
          <w:lang w:val="en-US"/>
        </w:rPr>
        <w:t>.</w:t>
      </w:r>
      <w:r>
        <w:rPr>
          <w:noProof/>
          <w:lang w:val="en-US"/>
        </w:rPr>
        <w:t xml:space="preserve"> </w:t>
      </w:r>
      <w:r w:rsidR="005F6F37">
        <w:rPr>
          <w:noProof/>
          <w:lang w:val="en-US"/>
        </w:rPr>
        <w:t>scrum</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5F6F37" w:rsidRDefault="000B2CE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2</w:t>
      </w:r>
      <w:r w:rsidR="005F6F37" w:rsidRPr="009C0CCF">
        <w:rPr>
          <w:noProof/>
          <w:lang w:val="en-US"/>
        </w:rPr>
        <w:t>.1.</w:t>
      </w:r>
      <w:r>
        <w:rPr>
          <w:rFonts w:asciiTheme="minorHAnsi" w:hAnsiTheme="minorHAnsi" w:cstheme="minorBidi"/>
          <w:smallCaps w:val="0"/>
          <w:noProof/>
          <w:sz w:val="24"/>
          <w:szCs w:val="24"/>
          <w:lang w:val="en-US" w:eastAsia="en-US"/>
        </w:rPr>
        <w:t xml:space="preserve"> </w:t>
      </w:r>
      <w:r w:rsidR="005F6F37">
        <w:rPr>
          <w:noProof/>
          <w:lang w:val="en-US"/>
        </w:rPr>
        <w:t>overall architecture</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0B2CE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2.2</w:t>
      </w:r>
      <w:r w:rsidR="005F6F37" w:rsidRPr="009C0CCF">
        <w:rPr>
          <w:noProof/>
          <w:lang w:val="en-US"/>
        </w:rPr>
        <w:t>.</w:t>
      </w:r>
      <w:r>
        <w:rPr>
          <w:rFonts w:asciiTheme="minorHAnsi" w:hAnsiTheme="minorHAnsi" w:cstheme="minorBidi"/>
          <w:smallCaps w:val="0"/>
          <w:noProof/>
          <w:sz w:val="24"/>
          <w:szCs w:val="24"/>
          <w:lang w:val="en-US" w:eastAsia="en-US"/>
        </w:rPr>
        <w:t xml:space="preserve"> </w:t>
      </w:r>
      <w:r w:rsidR="005F6F37">
        <w:rPr>
          <w:noProof/>
          <w:lang w:val="en-US"/>
        </w:rPr>
        <w:t>detailed design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0B2CE6" w:rsidRDefault="000B2CE6" w:rsidP="005F6F37">
      <w:pPr>
        <w:pStyle w:val="TOC2"/>
        <w:tabs>
          <w:tab w:val="left" w:pos="880"/>
          <w:tab w:val="right" w:leader="dot" w:pos="8290"/>
        </w:tabs>
        <w:rPr>
          <w:rFonts w:asciiTheme="minorHAnsi" w:hAnsiTheme="minorHAnsi" w:cstheme="minorBidi"/>
          <w:i/>
          <w:smallCaps w:val="0"/>
          <w:noProof/>
          <w:sz w:val="24"/>
          <w:szCs w:val="24"/>
          <w:lang w:val="en-US" w:eastAsia="en-US"/>
        </w:rPr>
      </w:pPr>
      <w:r>
        <w:rPr>
          <w:noProof/>
          <w:lang w:val="en-US"/>
        </w:rPr>
        <w:t xml:space="preserve">    </w:t>
      </w:r>
      <w:r w:rsidRPr="000B2CE6">
        <w:rPr>
          <w:i/>
          <w:noProof/>
          <w:lang w:val="en-US"/>
        </w:rPr>
        <w:t>2.2</w:t>
      </w:r>
      <w:r w:rsidR="005F6F37" w:rsidRPr="000B2CE6">
        <w:rPr>
          <w:i/>
          <w:noProof/>
          <w:lang w:val="en-US"/>
        </w:rPr>
        <w:t>.1.</w:t>
      </w:r>
      <w:r w:rsidRPr="000B2CE6">
        <w:rPr>
          <w:rFonts w:asciiTheme="minorHAnsi" w:hAnsiTheme="minorHAnsi" w:cstheme="minorBidi"/>
          <w:i/>
          <w:smallCaps w:val="0"/>
          <w:noProof/>
          <w:sz w:val="24"/>
          <w:szCs w:val="24"/>
          <w:lang w:val="en-US" w:eastAsia="en-US"/>
        </w:rPr>
        <w:t xml:space="preserve"> </w:t>
      </w:r>
      <w:r w:rsidR="005F6F37" w:rsidRPr="000B2CE6">
        <w:rPr>
          <w:i/>
          <w:noProof/>
          <w:lang w:val="en-US"/>
        </w:rPr>
        <w:t>even more detail</w:t>
      </w:r>
      <w:r w:rsidR="005F6F37" w:rsidRPr="000B2CE6">
        <w:rPr>
          <w:i/>
          <w:noProof/>
        </w:rPr>
        <w:tab/>
      </w:r>
      <w:r w:rsidR="005F6F37" w:rsidRPr="000B2CE6">
        <w:rPr>
          <w:i/>
          <w:noProof/>
        </w:rPr>
        <w:fldChar w:fldCharType="begin"/>
      </w:r>
      <w:r w:rsidR="005F6F37" w:rsidRPr="000B2CE6">
        <w:rPr>
          <w:i/>
          <w:noProof/>
        </w:rPr>
        <w:instrText xml:space="preserve"> PAGEREF _Toc476088425 \h </w:instrText>
      </w:r>
      <w:r w:rsidR="005F6F37" w:rsidRPr="000B2CE6">
        <w:rPr>
          <w:i/>
          <w:noProof/>
        </w:rPr>
      </w:r>
      <w:r w:rsidR="005F6F37" w:rsidRPr="000B2CE6">
        <w:rPr>
          <w:i/>
          <w:noProof/>
        </w:rPr>
        <w:fldChar w:fldCharType="separate"/>
      </w:r>
      <w:r w:rsidR="005F6F37" w:rsidRPr="000B2CE6">
        <w:rPr>
          <w:i/>
          <w:noProof/>
        </w:rPr>
        <w:t>3</w:t>
      </w:r>
      <w:r w:rsidR="005F6F37" w:rsidRPr="000B2CE6">
        <w:rPr>
          <w:i/>
          <w:noProof/>
        </w:rPr>
        <w:fldChar w:fldCharType="end"/>
      </w:r>
    </w:p>
    <w:p w:rsidR="003B73E3" w:rsidRDefault="003B73E3">
      <w:pPr>
        <w:pStyle w:val="TOC1"/>
        <w:tabs>
          <w:tab w:val="left" w:pos="440"/>
          <w:tab w:val="right" w:leader="dot" w:pos="8290"/>
        </w:tabs>
        <w:rPr>
          <w:noProof/>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w:t>
      </w:r>
      <w:r w:rsidR="005F6F37">
        <w:rPr>
          <w:noProof/>
          <w:lang w:val="en-US"/>
        </w:rPr>
        <w:t>1</w:t>
      </w:r>
      <w:r>
        <w:rPr>
          <w:noProof/>
          <w:lang w:val="en-US"/>
        </w:rPr>
        <w:t>.</w:t>
      </w:r>
      <w:r>
        <w:rPr>
          <w:rFonts w:asciiTheme="minorHAnsi" w:hAnsiTheme="minorHAnsi" w:cstheme="minorBidi"/>
          <w:smallCaps w:val="0"/>
          <w:noProof/>
          <w:sz w:val="24"/>
          <w:szCs w:val="24"/>
          <w:lang w:val="en-US" w:eastAsia="en-US"/>
        </w:rPr>
        <w:t xml:space="preserve"> </w:t>
      </w:r>
      <w:r w:rsidR="005F6F37">
        <w:rPr>
          <w:noProof/>
          <w:lang w:val="en-US"/>
        </w:rPr>
        <w:t>setup</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3.2</w:t>
      </w:r>
      <w:r w:rsidR="005F6F37" w:rsidRPr="009C0CCF">
        <w:rPr>
          <w:noProof/>
          <w:lang w:val="en-US"/>
        </w:rPr>
        <w:t>.</w:t>
      </w:r>
      <w:r>
        <w:rPr>
          <w:noProof/>
          <w:lang w:val="en-US"/>
        </w:rPr>
        <w:t xml:space="preserve"> </w:t>
      </w:r>
      <w:r w:rsidR="005F6F37">
        <w:rPr>
          <w:noProof/>
          <w:lang w:val="en-US"/>
        </w:rPr>
        <w:t>terrain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3.3</w:t>
      </w:r>
      <w:r w:rsidR="005F6F37">
        <w:rPr>
          <w:noProof/>
          <w:lang w:val="en-US"/>
        </w:rPr>
        <w:t>.</w:t>
      </w:r>
      <w:r w:rsidR="00996BE5">
        <w:rPr>
          <w:noProof/>
          <w:lang w:val="en-US"/>
        </w:rPr>
        <w:t xml:space="preserve"> </w:t>
      </w:r>
      <w:r w:rsidR="005F6F37">
        <w:rPr>
          <w:noProof/>
          <w:lang w:val="en-US"/>
        </w:rPr>
        <w:t>terrain rendering efficiency</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3.4</w:t>
      </w:r>
      <w:r w:rsidR="005F6F37">
        <w:rPr>
          <w:noProof/>
          <w:lang w:val="en-US"/>
        </w:rPr>
        <w:t>.</w:t>
      </w:r>
      <w:r w:rsidR="00996BE5">
        <w:rPr>
          <w:noProof/>
          <w:lang w:val="en-US"/>
        </w:rPr>
        <w:t xml:space="preserve"> </w:t>
      </w:r>
      <w:r w:rsidR="005F6F37">
        <w:rPr>
          <w:noProof/>
          <w:lang w:val="en-US"/>
        </w:rPr>
        <w:t>terrain vaos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3.5</w:t>
      </w:r>
      <w:r w:rsidR="005F6F37">
        <w:rPr>
          <w:noProof/>
          <w:lang w:val="en-US"/>
        </w:rPr>
        <w:t>.</w:t>
      </w:r>
      <w:r w:rsidR="00996BE5">
        <w:rPr>
          <w:noProof/>
          <w:lang w:val="en-US"/>
        </w:rPr>
        <w:t xml:space="preserve"> </w:t>
      </w:r>
      <w:r w:rsidR="005F6F37">
        <w:rPr>
          <w:noProof/>
          <w:lang w:val="en-US"/>
        </w:rPr>
        <w:t>camera</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3.6</w:t>
      </w:r>
      <w:r w:rsidR="005F6F37">
        <w:rPr>
          <w:noProof/>
          <w:lang w:val="en-US"/>
        </w:rPr>
        <w:t>.</w:t>
      </w:r>
      <w:r w:rsidR="00996BE5">
        <w:rPr>
          <w:noProof/>
          <w:lang w:val="en-US"/>
        </w:rPr>
        <w:t xml:space="preserve"> </w:t>
      </w:r>
      <w:r w:rsidR="005F6F37">
        <w:rPr>
          <w:noProof/>
          <w:lang w:val="en-US"/>
        </w:rPr>
        <w:t>fog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3.7</w:t>
      </w:r>
      <w:r w:rsidR="005F6F37">
        <w:rPr>
          <w:noProof/>
          <w:lang w:val="en-US"/>
        </w:rPr>
        <w:t>.</w:t>
      </w:r>
      <w:r w:rsidR="00996BE5">
        <w:rPr>
          <w:noProof/>
          <w:lang w:val="en-US"/>
        </w:rPr>
        <w:t xml:space="preserve"> </w:t>
      </w:r>
      <w:r w:rsidR="005F6F37">
        <w:rPr>
          <w:noProof/>
          <w:lang w:val="en-US"/>
        </w:rPr>
        <w:t>rocks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3.8</w:t>
      </w:r>
      <w:r w:rsidR="005F6F37">
        <w:rPr>
          <w:noProof/>
          <w:lang w:val="en-US"/>
        </w:rPr>
        <w:t>.</w:t>
      </w:r>
      <w:r w:rsidR="00996BE5">
        <w:rPr>
          <w:noProof/>
          <w:lang w:val="en-US"/>
        </w:rPr>
        <w:t xml:space="preserve"> </w:t>
      </w:r>
      <w:r w:rsidR="005F6F37">
        <w:rPr>
          <w:noProof/>
          <w:lang w:val="en-US"/>
        </w:rPr>
        <w:t>skybox</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3.9</w:t>
      </w:r>
      <w:r w:rsidR="005F6F37">
        <w:rPr>
          <w:noProof/>
          <w:lang w:val="en-US"/>
        </w:rPr>
        <w:t>.</w:t>
      </w:r>
      <w:r w:rsidR="00996BE5">
        <w:rPr>
          <w:noProof/>
          <w:lang w:val="en-US"/>
        </w:rPr>
        <w:t xml:space="preserve"> </w:t>
      </w:r>
      <w:r w:rsidR="005F6F37">
        <w:rPr>
          <w:noProof/>
          <w:lang w:val="en-US"/>
        </w:rPr>
        <w:t>old water</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3.1</w:t>
      </w:r>
      <w:r w:rsidR="00156DBC">
        <w:rPr>
          <w:noProof/>
          <w:lang w:val="en-US"/>
        </w:rPr>
        <w:t>0</w:t>
      </w:r>
      <w:r w:rsidR="005F6F37">
        <w:rPr>
          <w:noProof/>
          <w:lang w:val="en-US"/>
        </w:rPr>
        <w:t>.</w:t>
      </w:r>
      <w:r>
        <w:rPr>
          <w:noProof/>
          <w:lang w:val="en-US"/>
        </w:rPr>
        <w:t xml:space="preserve"> </w:t>
      </w:r>
      <w:r w:rsidR="005F6F37">
        <w:rPr>
          <w:noProof/>
          <w:lang w:val="en-US"/>
        </w:rPr>
        <w:t>new water</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A72994" w:rsidRDefault="00996BE5" w:rsidP="005F6F37">
      <w:pPr>
        <w:pStyle w:val="TOC2"/>
        <w:tabs>
          <w:tab w:val="left" w:pos="880"/>
          <w:tab w:val="right" w:leader="dot" w:pos="8290"/>
        </w:tabs>
        <w:rPr>
          <w:rFonts w:asciiTheme="minorHAnsi" w:hAnsiTheme="minorHAnsi" w:cstheme="minorBidi"/>
          <w:i/>
          <w:smallCaps w:val="0"/>
          <w:noProof/>
          <w:sz w:val="24"/>
          <w:szCs w:val="24"/>
          <w:lang w:val="en-US" w:eastAsia="en-US"/>
        </w:rPr>
      </w:pPr>
      <w:r>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.1</w:t>
      </w:r>
      <w:r>
        <w:rPr>
          <w:i/>
          <w:noProof/>
          <w:lang w:val="en-US"/>
        </w:rPr>
        <w:t xml:space="preserve">. </w:t>
      </w:r>
      <w:r w:rsidR="005F6F37" w:rsidRPr="00A72994">
        <w:rPr>
          <w:i/>
          <w:noProof/>
          <w:lang w:val="en-US"/>
        </w:rPr>
        <w:t>rendering to a texture</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996BE5">
        <w:rPr>
          <w:i/>
          <w:noProof/>
          <w:lang w:val="en-US"/>
        </w:rPr>
        <w:t>2</w:t>
      </w:r>
      <w:r w:rsidR="005F6F37" w:rsidRPr="00A72994">
        <w:rPr>
          <w:i/>
          <w:noProof/>
          <w:lang w:val="en-US"/>
        </w:rPr>
        <w:t>.</w:t>
      </w:r>
      <w:r w:rsidR="00996BE5">
        <w:rPr>
          <w:i/>
          <w:noProof/>
          <w:lang w:val="en-US"/>
        </w:rPr>
        <w:t xml:space="preserve"> </w:t>
      </w:r>
      <w:r w:rsidR="005F6F37" w:rsidRPr="00A72994">
        <w:rPr>
          <w:i/>
          <w:noProof/>
          <w:lang w:val="en-US"/>
        </w:rPr>
        <w:t>water ripples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lastRenderedPageBreak/>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3</w:t>
      </w:r>
      <w:r w:rsidR="005F6F37" w:rsidRPr="00A72994">
        <w:rPr>
          <w:i/>
          <w:noProof/>
          <w:lang w:val="en-US"/>
        </w:rPr>
        <w:t>.</w:t>
      </w:r>
      <w:r w:rsidR="00996BE5">
        <w:rPr>
          <w:i/>
          <w:noProof/>
          <w:lang w:val="en-US"/>
        </w:rPr>
        <w:t xml:space="preserve"> </w:t>
      </w:r>
      <w:r w:rsidR="005F6F37" w:rsidRPr="00A72994">
        <w:rPr>
          <w:i/>
          <w:noProof/>
          <w:lang w:val="en-US"/>
        </w:rPr>
        <w:t>fresnel effect</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4</w:t>
      </w:r>
      <w:r w:rsidR="005F6F37" w:rsidRPr="00A72994">
        <w:rPr>
          <w:i/>
          <w:noProof/>
          <w:lang w:val="en-US"/>
        </w:rPr>
        <w:t>.</w:t>
      </w:r>
      <w:r w:rsidR="00996BE5">
        <w:rPr>
          <w:i/>
          <w:noProof/>
          <w:lang w:val="en-US"/>
        </w:rPr>
        <w:t xml:space="preserve"> </w:t>
      </w:r>
      <w:r w:rsidR="005F6F37" w:rsidRPr="00A72994">
        <w:rPr>
          <w:i/>
          <w:noProof/>
          <w:lang w:val="en-US"/>
        </w:rPr>
        <w:t>faking the normals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5</w:t>
      </w:r>
      <w:r w:rsidR="005F6F37" w:rsidRPr="00A72994">
        <w:rPr>
          <w:i/>
          <w:noProof/>
          <w:lang w:val="en-US"/>
        </w:rPr>
        <w:t>.</w:t>
      </w:r>
      <w:r w:rsidR="00996BE5">
        <w:rPr>
          <w:i/>
          <w:noProof/>
          <w:lang w:val="en-US"/>
        </w:rPr>
        <w:t xml:space="preserve"> </w:t>
      </w:r>
      <w:r w:rsidR="005F6F37" w:rsidRPr="00A72994">
        <w:rPr>
          <w:i/>
          <w:noProof/>
          <w:lang w:val="en-US"/>
        </w:rPr>
        <w:t>specular highlights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3B73E3" w:rsidRDefault="003B73E3">
      <w:pPr>
        <w:pStyle w:val="TOC1"/>
        <w:tabs>
          <w:tab w:val="left" w:pos="440"/>
          <w:tab w:val="right" w:leader="dot" w:pos="8290"/>
        </w:tabs>
        <w:rPr>
          <w:noProof/>
        </w:rPr>
      </w:pPr>
      <w:r>
        <w:rPr>
          <w:noProof/>
        </w:rPr>
        <w:t>4.</w:t>
      </w:r>
      <w:r>
        <w:rPr>
          <w:rFonts w:asciiTheme="minorHAnsi" w:hAnsiTheme="minorHAnsi" w:cstheme="minorBidi"/>
          <w:b w:val="0"/>
          <w:caps w:val="0"/>
          <w:noProof/>
          <w:sz w:val="24"/>
          <w:szCs w:val="24"/>
          <w:lang w:val="en-US" w:eastAsia="en-US"/>
        </w:rPr>
        <w:tab/>
      </w:r>
      <w:r w:rsidR="005F6F37">
        <w:rPr>
          <w:noProof/>
        </w:rPr>
        <w:t>Documentation</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5F6F37" w:rsidRDefault="005F6F37" w:rsidP="005F6F37">
      <w:pPr>
        <w:pStyle w:val="TOC1"/>
        <w:tabs>
          <w:tab w:val="left" w:pos="440"/>
          <w:tab w:val="right" w:leader="dot" w:pos="8290"/>
        </w:tabs>
        <w:rPr>
          <w:noProof/>
        </w:rPr>
      </w:pPr>
      <w:r>
        <w:rPr>
          <w:noProof/>
        </w:rPr>
        <w:t>5.</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_Toc476088433 \h </w:instrText>
      </w:r>
      <w:r>
        <w:rPr>
          <w:noProof/>
        </w:rPr>
      </w:r>
      <w:r>
        <w:rPr>
          <w:noProof/>
        </w:rPr>
        <w:fldChar w:fldCharType="separate"/>
      </w:r>
      <w:r>
        <w:rPr>
          <w:noProof/>
        </w:rPr>
        <w:t>3</w:t>
      </w:r>
      <w:r>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5F6F37" w:rsidRPr="009C0CCF">
        <w:rPr>
          <w:noProof/>
          <w:lang w:val="en-US"/>
        </w:rPr>
        <w:t>.</w:t>
      </w:r>
      <w:r w:rsidR="005F6F37">
        <w:rPr>
          <w:noProof/>
          <w:lang w:val="en-US"/>
        </w:rPr>
        <w:t>1.</w:t>
      </w:r>
      <w:r>
        <w:rPr>
          <w:rFonts w:asciiTheme="minorHAnsi" w:hAnsiTheme="minorHAnsi" w:cstheme="minorBidi"/>
          <w:smallCaps w:val="0"/>
          <w:noProof/>
          <w:sz w:val="24"/>
          <w:szCs w:val="24"/>
          <w:lang w:val="en-US" w:eastAsia="en-US"/>
        </w:rPr>
        <w:t xml:space="preserve"> </w:t>
      </w:r>
      <w:r w:rsidR="005F6F37">
        <w:rPr>
          <w:noProof/>
          <w:lang w:val="en-US"/>
        </w:rPr>
        <w:t>overall approach to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5F6F37" w:rsidRPr="009C0CCF">
        <w:rPr>
          <w:noProof/>
          <w:lang w:val="en-US"/>
        </w:rPr>
        <w:t>.</w:t>
      </w:r>
      <w:r>
        <w:rPr>
          <w:noProof/>
          <w:lang w:val="en-US"/>
        </w:rPr>
        <w:t>2</w:t>
      </w:r>
      <w:r w:rsidR="005F6F37">
        <w:rPr>
          <w:noProof/>
          <w:lang w:val="en-US"/>
        </w:rPr>
        <w:t>.</w:t>
      </w:r>
      <w:r>
        <w:rPr>
          <w:noProof/>
          <w:lang w:val="en-US"/>
        </w:rPr>
        <w:t xml:space="preserve"> </w:t>
      </w:r>
      <w:r w:rsidR="005F6F37">
        <w:rPr>
          <w:noProof/>
          <w:lang w:val="en-US"/>
        </w:rPr>
        <w:t>testing the game</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5.3</w:t>
      </w:r>
      <w:r w:rsidR="005F6F37">
        <w:rPr>
          <w:noProof/>
          <w:lang w:val="en-US"/>
        </w:rPr>
        <w:t>.</w:t>
      </w:r>
      <w:r>
        <w:rPr>
          <w:noProof/>
          <w:lang w:val="en-US"/>
        </w:rPr>
        <w:t xml:space="preserve"> </w:t>
      </w:r>
      <w:r w:rsidR="005F6F37">
        <w:rPr>
          <w:noProof/>
          <w:lang w:val="en-US"/>
        </w:rPr>
        <w:t>things that cannot be tested</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5.4</w:t>
      </w:r>
      <w:r w:rsidR="005F6F37">
        <w:rPr>
          <w:noProof/>
          <w:lang w:val="en-US"/>
        </w:rPr>
        <w:t>.</w:t>
      </w:r>
      <w:r>
        <w:rPr>
          <w:noProof/>
          <w:lang w:val="en-US"/>
        </w:rPr>
        <w:t xml:space="preserve"> </w:t>
      </w:r>
      <w:r w:rsidR="005F6F37">
        <w:rPr>
          <w:noProof/>
          <w:lang w:val="en-US"/>
        </w:rPr>
        <w:t>things that can be tested</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5.5</w:t>
      </w:r>
      <w:r w:rsidR="005F6F37">
        <w:rPr>
          <w:noProof/>
          <w:lang w:val="en-US"/>
        </w:rPr>
        <w:t>.</w:t>
      </w:r>
      <w:r>
        <w:rPr>
          <w:noProof/>
          <w:lang w:val="en-US"/>
        </w:rPr>
        <w:t xml:space="preserve"> </w:t>
      </w:r>
      <w:r w:rsidR="005F6F37">
        <w:rPr>
          <w:noProof/>
          <w:lang w:val="en-US"/>
        </w:rPr>
        <w:t>automated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5.6</w:t>
      </w:r>
      <w:r w:rsidR="005F6F37">
        <w:rPr>
          <w:noProof/>
          <w:lang w:val="en-US"/>
        </w:rPr>
        <w:t>.</w:t>
      </w:r>
      <w:r>
        <w:rPr>
          <w:noProof/>
          <w:lang w:val="en-US"/>
        </w:rPr>
        <w:t xml:space="preserve"> </w:t>
      </w:r>
      <w:r w:rsidR="005F6F37">
        <w:rPr>
          <w:noProof/>
          <w:lang w:val="en-US"/>
        </w:rPr>
        <w:t>unit tests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5.7</w:t>
      </w:r>
      <w:r w:rsidR="005F6F37">
        <w:rPr>
          <w:noProof/>
          <w:lang w:val="en-US"/>
        </w:rPr>
        <w:t>.</w:t>
      </w:r>
      <w:r>
        <w:rPr>
          <w:noProof/>
          <w:lang w:val="en-US"/>
        </w:rPr>
        <w:t xml:space="preserve"> </w:t>
      </w:r>
      <w:r w:rsidR="005F6F37">
        <w:rPr>
          <w:noProof/>
          <w:lang w:val="en-US"/>
        </w:rPr>
        <w:t>user interface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5.8</w:t>
      </w:r>
      <w:r w:rsidR="005F6F37">
        <w:rPr>
          <w:noProof/>
          <w:lang w:val="en-US"/>
        </w:rPr>
        <w:t>.</w:t>
      </w:r>
      <w:r>
        <w:rPr>
          <w:noProof/>
          <w:lang w:val="en-US"/>
        </w:rPr>
        <w:t xml:space="preserve"> </w:t>
      </w:r>
      <w:r w:rsidR="005F6F37">
        <w:rPr>
          <w:noProof/>
          <w:lang w:val="en-US"/>
        </w:rPr>
        <w:t>stress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7E4C8F">
        <w:rPr>
          <w:noProof/>
          <w:lang w:val="en-US"/>
        </w:rPr>
        <w:t>.9</w:t>
      </w:r>
      <w:r w:rsidR="005F6F37">
        <w:rPr>
          <w:noProof/>
          <w:lang w:val="en-US"/>
        </w:rPr>
        <w:t>.</w:t>
      </w:r>
      <w:r>
        <w:rPr>
          <w:noProof/>
          <w:lang w:val="en-US"/>
        </w:rPr>
        <w:t xml:space="preserve"> </w:t>
      </w:r>
      <w:r w:rsidR="005F6F37">
        <w:rPr>
          <w:noProof/>
          <w:lang w:val="en-US"/>
        </w:rPr>
        <w:t>memory</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3B73E3" w:rsidRDefault="005F6F37">
      <w:pPr>
        <w:pStyle w:val="TOC1"/>
        <w:tabs>
          <w:tab w:val="left" w:pos="440"/>
          <w:tab w:val="right" w:leader="dot" w:pos="8290"/>
        </w:tabs>
        <w:rPr>
          <w:noProof/>
        </w:rPr>
      </w:pPr>
      <w:r>
        <w:rPr>
          <w:noProof/>
        </w:rPr>
        <w:t>6</w:t>
      </w:r>
      <w:r w:rsidR="003B73E3">
        <w:rPr>
          <w:noProof/>
        </w:rPr>
        <w:t>.</w:t>
      </w:r>
      <w:r w:rsidR="003B73E3">
        <w:rPr>
          <w:rFonts w:asciiTheme="minorHAnsi" w:hAnsiTheme="minorHAnsi" w:cstheme="minorBidi"/>
          <w:b w:val="0"/>
          <w:caps w:val="0"/>
          <w:noProof/>
          <w:sz w:val="24"/>
          <w:szCs w:val="24"/>
          <w:lang w:val="en-US" w:eastAsia="en-US"/>
        </w:rPr>
        <w:tab/>
      </w:r>
      <w:r w:rsidR="003B73E3">
        <w:rPr>
          <w:noProof/>
        </w:rPr>
        <w:t>Critical Evaluation</w:t>
      </w:r>
      <w:r w:rsidR="003B73E3">
        <w:rPr>
          <w:noProof/>
        </w:rPr>
        <w:tab/>
      </w:r>
      <w:r w:rsidR="003B73E3">
        <w:rPr>
          <w:noProof/>
        </w:rPr>
        <w:fldChar w:fldCharType="begin"/>
      </w:r>
      <w:r w:rsidR="003B73E3">
        <w:rPr>
          <w:noProof/>
        </w:rPr>
        <w:instrText xml:space="preserve"> PAGEREF _Toc476088433 \h </w:instrText>
      </w:r>
      <w:r w:rsidR="003B73E3">
        <w:rPr>
          <w:noProof/>
        </w:rPr>
      </w:r>
      <w:r w:rsidR="003B73E3">
        <w:rPr>
          <w:noProof/>
        </w:rPr>
        <w:fldChar w:fldCharType="separate"/>
      </w:r>
      <w:r w:rsidR="003E4755">
        <w:rPr>
          <w:noProof/>
        </w:rPr>
        <w:t>3</w:t>
      </w:r>
      <w:r w:rsidR="003B73E3">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w:t>
      </w:r>
      <w:r w:rsidR="005F6F37" w:rsidRPr="009C0CCF">
        <w:rPr>
          <w:noProof/>
          <w:lang w:val="en-US"/>
        </w:rPr>
        <w:t>.1.</w:t>
      </w:r>
      <w:r>
        <w:rPr>
          <w:noProof/>
          <w:lang w:val="en-US"/>
        </w:rPr>
        <w:t xml:space="preserve"> </w:t>
      </w:r>
      <w:r w:rsidR="005F6F37">
        <w:rPr>
          <w:noProof/>
          <w:lang w:val="en-US"/>
        </w:rPr>
        <w:t>initial requirements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6.2</w:t>
      </w:r>
      <w:r w:rsidR="005F6F37" w:rsidRPr="009C0CCF">
        <w:rPr>
          <w:noProof/>
          <w:lang w:val="en-US"/>
        </w:rPr>
        <w:t>.</w:t>
      </w:r>
      <w:r>
        <w:rPr>
          <w:noProof/>
          <w:lang w:val="en-US"/>
        </w:rPr>
        <w:t xml:space="preserve"> </w:t>
      </w:r>
      <w:r w:rsidR="005F6F37">
        <w:rPr>
          <w:noProof/>
          <w:lang w:val="en-US"/>
        </w:rPr>
        <w:t>design decisions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6.3</w:t>
      </w:r>
      <w:r w:rsidR="005F6F37" w:rsidRPr="009C0CCF">
        <w:rPr>
          <w:noProof/>
          <w:lang w:val="en-US"/>
        </w:rPr>
        <w:t>.</w:t>
      </w:r>
      <w:r>
        <w:rPr>
          <w:noProof/>
          <w:lang w:val="en-US"/>
        </w:rPr>
        <w:t xml:space="preserve"> </w:t>
      </w:r>
      <w:r w:rsidR="005F6F37">
        <w:rPr>
          <w:noProof/>
          <w:lang w:val="en-US"/>
        </w:rPr>
        <w:t>changing the project direction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AE4058" w:rsidP="005F6F37">
      <w:pPr>
        <w:pStyle w:val="TOC2"/>
        <w:tabs>
          <w:tab w:val="left" w:pos="880"/>
          <w:tab w:val="right" w:leader="dot" w:pos="8290"/>
        </w:tabs>
        <w:rPr>
          <w:noProof/>
        </w:rPr>
      </w:pPr>
      <w:r>
        <w:rPr>
          <w:noProof/>
          <w:lang w:val="en-US"/>
        </w:rPr>
        <w:t>6.4</w:t>
      </w:r>
      <w:r w:rsidR="005F6F37" w:rsidRPr="009C0CCF">
        <w:rPr>
          <w:noProof/>
          <w:lang w:val="en-US"/>
        </w:rPr>
        <w:t>.</w:t>
      </w:r>
      <w:r>
        <w:rPr>
          <w:noProof/>
          <w:lang w:val="en-US"/>
        </w:rPr>
        <w:t xml:space="preserve"> </w:t>
      </w:r>
      <w:r w:rsidR="005F6F37">
        <w:rPr>
          <w:noProof/>
          <w:lang w:val="en-US"/>
        </w:rPr>
        <w:t>strengths and weaknesses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AE4058" w:rsidP="005F6F37">
      <w:pPr>
        <w:pStyle w:val="TOC2"/>
        <w:tabs>
          <w:tab w:val="left" w:pos="880"/>
          <w:tab w:val="right" w:leader="dot" w:pos="8290"/>
        </w:tabs>
        <w:rPr>
          <w:noProof/>
        </w:rPr>
      </w:pPr>
      <w:r>
        <w:rPr>
          <w:noProof/>
          <w:lang w:val="en-US"/>
        </w:rPr>
        <w:t>6.5</w:t>
      </w:r>
      <w:r w:rsidR="005F6F37" w:rsidRPr="009C0CCF">
        <w:rPr>
          <w:noProof/>
          <w:lang w:val="en-US"/>
        </w:rPr>
        <w:t>.</w:t>
      </w:r>
      <w:r>
        <w:rPr>
          <w:noProof/>
          <w:lang w:val="en-US"/>
        </w:rPr>
        <w:t xml:space="preserve"> </w:t>
      </w:r>
      <w:r w:rsidR="005F6F37">
        <w:rPr>
          <w:noProof/>
          <w:lang w:val="en-US"/>
        </w:rPr>
        <w:t>problems faced</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AE4058" w:rsidRPr="00AE4058" w:rsidRDefault="00AE4058" w:rsidP="00AE4058">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6.6</w:t>
      </w:r>
      <w:r w:rsidRPr="009C0CCF">
        <w:rPr>
          <w:noProof/>
          <w:lang w:val="en-US"/>
        </w:rPr>
        <w:t>.</w:t>
      </w:r>
      <w:r>
        <w:rPr>
          <w:noProof/>
          <w:lang w:val="en-US"/>
        </w:rPr>
        <w:t xml:space="preserve"> starting the project again</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6.7</w:t>
      </w:r>
      <w:r w:rsidR="005F6F37" w:rsidRPr="009C0CCF">
        <w:rPr>
          <w:noProof/>
          <w:lang w:val="en-US"/>
        </w:rPr>
        <w:t>.</w:t>
      </w:r>
      <w:r>
        <w:rPr>
          <w:noProof/>
          <w:lang w:val="en-US"/>
        </w:rPr>
        <w:t xml:space="preserve"> </w:t>
      </w:r>
      <w:r w:rsidR="005F6F37">
        <w:rPr>
          <w:noProof/>
          <w:lang w:val="en-US"/>
        </w:rPr>
        <w:t>future work</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226118" w:rsidRDefault="00AE405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6.8</w:t>
      </w:r>
      <w:r w:rsidR="005F6F37" w:rsidRPr="009C0CCF">
        <w:rPr>
          <w:noProof/>
          <w:lang w:val="en-US"/>
        </w:rPr>
        <w:t>.</w:t>
      </w:r>
      <w:r>
        <w:rPr>
          <w:noProof/>
          <w:lang w:val="en-US"/>
        </w:rPr>
        <w:t xml:space="preserve"> </w:t>
      </w:r>
      <w:r w:rsidR="005F6F37">
        <w:rPr>
          <w:noProof/>
          <w:lang w:val="en-US"/>
        </w:rPr>
        <w:t>e</w:t>
      </w:r>
      <w:r w:rsidR="00226118">
        <w:rPr>
          <w:noProof/>
          <w:lang w:val="en-US"/>
        </w:rPr>
        <w:t>valuating the project deliverables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3B73E3" w:rsidRDefault="005F6F37">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7</w:t>
      </w:r>
      <w:r w:rsidR="003B73E3">
        <w:rPr>
          <w:noProof/>
        </w:rPr>
        <w:t>.</w:t>
      </w:r>
      <w:r w:rsidR="003B73E3">
        <w:rPr>
          <w:rFonts w:asciiTheme="minorHAnsi" w:hAnsiTheme="minorHAnsi" w:cstheme="minorBidi"/>
          <w:b w:val="0"/>
          <w:caps w:val="0"/>
          <w:noProof/>
          <w:sz w:val="24"/>
          <w:szCs w:val="24"/>
          <w:lang w:val="en-US" w:eastAsia="en-US"/>
        </w:rPr>
        <w:tab/>
      </w:r>
      <w:r w:rsidR="003B73E3">
        <w:rPr>
          <w:noProof/>
        </w:rPr>
        <w:t>Appendices</w:t>
      </w:r>
      <w:r w:rsidR="003B73E3">
        <w:rPr>
          <w:noProof/>
        </w:rPr>
        <w:tab/>
      </w:r>
      <w:r w:rsidR="003B73E3">
        <w:rPr>
          <w:noProof/>
        </w:rPr>
        <w:fldChar w:fldCharType="begin"/>
      </w:r>
      <w:r w:rsidR="003B73E3">
        <w:rPr>
          <w:noProof/>
        </w:rPr>
        <w:instrText xml:space="preserve"> PAGEREF _Toc476088434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sidR="00AE4058">
        <w:rPr>
          <w:noProof/>
        </w:rPr>
        <w:t xml:space="preserve"> </w:t>
      </w:r>
      <w:r w:rsidR="00226118">
        <w:rPr>
          <w:noProof/>
        </w:rPr>
        <w:t>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sidR="00AE4058">
        <w:rPr>
          <w:noProof/>
        </w:rPr>
        <w:t xml:space="preserve"> </w:t>
      </w:r>
      <w:r w:rsidR="00226118">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noProof/>
        </w:rPr>
      </w:pPr>
      <w:r>
        <w:rPr>
          <w:noProof/>
        </w:rPr>
        <w:t>C.</w:t>
      </w:r>
      <w:r w:rsidR="00AE4058">
        <w:rPr>
          <w:noProof/>
        </w:rPr>
        <w:t xml:space="preserve"> </w:t>
      </w:r>
      <w:r w:rsidR="00226118">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226118" w:rsidRP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D.</w:t>
      </w:r>
      <w:r w:rsidR="00AE4058">
        <w:rPr>
          <w:noProof/>
        </w:rPr>
        <w:t xml:space="preserve"> </w:t>
      </w:r>
      <w:r>
        <w:rPr>
          <w:noProof/>
        </w:rPr>
        <w:t>third-party code samples</w:t>
      </w:r>
      <w:r>
        <w:rPr>
          <w:noProof/>
        </w:rPr>
        <w:tab/>
      </w:r>
      <w:r>
        <w:rPr>
          <w:noProof/>
        </w:rPr>
        <w:fldChar w:fldCharType="begin"/>
      </w:r>
      <w:r>
        <w:rPr>
          <w:noProof/>
        </w:rPr>
        <w:instrText xml:space="preserve"> PAGEREF _Toc476088437 \h </w:instrText>
      </w:r>
      <w:r>
        <w:rPr>
          <w:noProof/>
        </w:rPr>
      </w:r>
      <w:r>
        <w:rPr>
          <w:noProof/>
        </w:rPr>
        <w:fldChar w:fldCharType="separate"/>
      </w:r>
      <w:r>
        <w:rPr>
          <w:noProof/>
        </w:rPr>
        <w:t>3</w:t>
      </w:r>
      <w:r>
        <w:rPr>
          <w:noProof/>
        </w:rPr>
        <w:fldChar w:fldCharType="end"/>
      </w:r>
    </w:p>
    <w:p w:rsidR="003B73E3" w:rsidRDefault="003B73E3">
      <w:pPr>
        <w:pStyle w:val="TOC1"/>
        <w:tabs>
          <w:tab w:val="right" w:leader="dot" w:pos="8290"/>
        </w:tabs>
        <w:rPr>
          <w:noProof/>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sidR="00AE4058">
        <w:rPr>
          <w:noProof/>
        </w:rPr>
        <w:t xml:space="preserve"> </w:t>
      </w:r>
      <w:r>
        <w:rPr>
          <w:noProof/>
        </w:rPr>
        <w:t>references</w:t>
      </w:r>
      <w:r>
        <w:rPr>
          <w:noProof/>
        </w:rPr>
        <w:tab/>
      </w:r>
      <w:r>
        <w:rPr>
          <w:noProof/>
        </w:rPr>
        <w:fldChar w:fldCharType="begin"/>
      </w:r>
      <w:r>
        <w:rPr>
          <w:noProof/>
        </w:rPr>
        <w:instrText xml:space="preserve"> PAGEREF _Toc476088435 \h </w:instrText>
      </w:r>
      <w:r>
        <w:rPr>
          <w:noProof/>
        </w:rPr>
      </w:r>
      <w:r>
        <w:rPr>
          <w:noProof/>
        </w:rPr>
        <w:fldChar w:fldCharType="separate"/>
      </w:r>
      <w:r>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sidR="00AE4058">
        <w:rPr>
          <w:noProof/>
        </w:rPr>
        <w:t xml:space="preserve"> </w:t>
      </w:r>
      <w:r>
        <w:rPr>
          <w:noProof/>
        </w:rPr>
        <w:t>external references</w:t>
      </w:r>
      <w:r>
        <w:rPr>
          <w:noProof/>
        </w:rPr>
        <w:tab/>
      </w:r>
      <w:r>
        <w:rPr>
          <w:noProof/>
        </w:rPr>
        <w:fldChar w:fldCharType="begin"/>
      </w:r>
      <w:r>
        <w:rPr>
          <w:noProof/>
        </w:rPr>
        <w:instrText xml:space="preserve"> PAGEREF _Toc476088436 \h </w:instrText>
      </w:r>
      <w:r>
        <w:rPr>
          <w:noProof/>
        </w:rPr>
      </w:r>
      <w:r>
        <w:rPr>
          <w:noProof/>
        </w:rPr>
        <w:fldChar w:fldCharType="separate"/>
      </w:r>
      <w:r>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sidR="00AE4058">
        <w:rPr>
          <w:noProof/>
        </w:rPr>
        <w:t xml:space="preserve"> scene resource</w:t>
      </w:r>
      <w:r>
        <w:rPr>
          <w:noProof/>
        </w:rPr>
        <w:t xml:space="preserve"> references</w:t>
      </w:r>
      <w:r>
        <w:rPr>
          <w:noProof/>
        </w:rPr>
        <w:tab/>
      </w:r>
      <w:r>
        <w:rPr>
          <w:noProof/>
        </w:rPr>
        <w:fldChar w:fldCharType="begin"/>
      </w:r>
      <w:r>
        <w:rPr>
          <w:noProof/>
        </w:rPr>
        <w:instrText xml:space="preserve"> PAGEREF _Toc476088437 \h </w:instrText>
      </w:r>
      <w:r>
        <w:rPr>
          <w:noProof/>
        </w:rPr>
      </w:r>
      <w:r>
        <w:rPr>
          <w:noProof/>
        </w:rPr>
        <w:fldChar w:fldCharType="separate"/>
      </w:r>
      <w:r>
        <w:rPr>
          <w:noProof/>
        </w:rPr>
        <w:t>3</w:t>
      </w:r>
      <w:r>
        <w:rPr>
          <w:noProof/>
        </w:rPr>
        <w:fldChar w:fldCharType="end"/>
      </w:r>
    </w:p>
    <w:p w:rsidR="00226118" w:rsidRPr="00226118" w:rsidRDefault="00226118" w:rsidP="00226118"/>
    <w:p w:rsidR="007A3E41" w:rsidRDefault="004C12FA" w:rsidP="004C12FA">
      <w:r>
        <w:fldChar w:fldCharType="end"/>
      </w:r>
    </w:p>
    <w:p w:rsidR="00740C6B" w:rsidRDefault="00740C6B" w:rsidP="004C12FA">
      <w:r>
        <w:br w:type="page"/>
      </w:r>
    </w:p>
    <w:p w:rsidR="00025A4B" w:rsidRDefault="004C12FA" w:rsidP="00226118">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Start w:id="3" w:name="_Toc192777706"/>
      <w:bookmarkEnd w:id="2"/>
    </w:p>
    <w:p w:rsidR="00226118" w:rsidRPr="00226118" w:rsidRDefault="00226118" w:rsidP="00226118">
      <w:pPr>
        <w:rPr>
          <w:sz w:val="20"/>
        </w:rPr>
      </w:pPr>
    </w:p>
    <w:p w:rsidR="00226118" w:rsidRPr="000B2CE6" w:rsidRDefault="00226118" w:rsidP="00226118">
      <w:pPr>
        <w:pStyle w:val="ListParagraph"/>
        <w:numPr>
          <w:ilvl w:val="1"/>
          <w:numId w:val="40"/>
        </w:numPr>
        <w:rPr>
          <w:rFonts w:asciiTheme="majorHAnsi" w:hAnsiTheme="majorHAnsi"/>
          <w:b/>
          <w:sz w:val="26"/>
          <w:szCs w:val="26"/>
        </w:rPr>
      </w:pPr>
      <w:r w:rsidRPr="000B2CE6">
        <w:rPr>
          <w:rFonts w:asciiTheme="majorHAnsi" w:hAnsiTheme="majorHAnsi"/>
          <w:b/>
          <w:sz w:val="26"/>
          <w:szCs w:val="26"/>
        </w:rPr>
        <w:t xml:space="preserve">Background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Mars as a rover</w:t>
      </w:r>
      <w:r w:rsidR="00624E5B">
        <w:rPr>
          <w:lang w:val="en-US"/>
        </w:rPr>
        <w:t>,</w:t>
      </w:r>
      <w:r w:rsidRPr="00911E8F">
        <w:rPr>
          <w:lang w:val="en-US"/>
        </w:rPr>
        <w:t xml:space="preserve"> completing various tasks. </w:t>
      </w:r>
      <w:r>
        <w:rPr>
          <w:lang w:val="en-US"/>
        </w:rPr>
        <w:t>The project direction changed after</w:t>
      </w:r>
      <w:r w:rsidR="00AC422B">
        <w:rPr>
          <w:lang w:val="en-US"/>
        </w:rPr>
        <w:t xml:space="preserve"> the mid project demonstration.</w:t>
      </w:r>
      <w:r>
        <w:rPr>
          <w:lang w:val="en-US"/>
        </w:rPr>
        <w:t xml:space="preserve"> It became clear the game aspects of the project were not working, so afterwards</w:t>
      </w:r>
      <w:r w:rsidR="00AC422B">
        <w:rPr>
          <w:lang w:val="en-US"/>
        </w:rPr>
        <w:t>,</w:t>
      </w:r>
      <w:r>
        <w:rPr>
          <w:lang w:val="en-US"/>
        </w:rPr>
        <w:t xml:space="preserve"> the project just focused on the graphics instead.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 xml:space="preserve">ow </w:t>
      </w:r>
      <w:r w:rsidR="00402C5E">
        <w:t>can we</w:t>
      </w:r>
      <w:r w:rsidR="00860FB5">
        <w:t xml:space="preserve">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4"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Pr="001B3807" w:rsidRDefault="00402C5E" w:rsidP="00025A4B">
      <w:pPr>
        <w:jc w:val="both"/>
        <w:rPr>
          <w:lang w:val="en-US"/>
        </w:rPr>
      </w:pPr>
      <w:r w:rsidRPr="001B3807">
        <w:rPr>
          <w:lang w:val="en-US"/>
        </w:rPr>
        <w:t>Check</w:t>
      </w:r>
      <w:r w:rsidR="00025A4B" w:rsidRPr="001B3807">
        <w:rPr>
          <w:lang w:val="en-US"/>
        </w:rPr>
        <w:t xml:space="preserve"> if your browser can run the project by viewing the user manual [</w:t>
      </w:r>
      <w:r w:rsidR="001B3807" w:rsidRPr="001B3807">
        <w:rPr>
          <w:lang w:val="en-US"/>
        </w:rPr>
        <w:t>12</w:t>
      </w:r>
      <w:r w:rsidR="00025A4B" w:rsidRPr="001B3807">
        <w:rPr>
          <w:lang w:val="en-US"/>
        </w:rPr>
        <w:t>]. An overview of what has been added to the project can be seen by viewing the sprint additions file [</w:t>
      </w:r>
      <w:r w:rsidR="001B3807" w:rsidRPr="001B3807">
        <w:rPr>
          <w:lang w:val="en-US"/>
        </w:rPr>
        <w:t>13</w:t>
      </w:r>
      <w:r w:rsidR="00025A4B" w:rsidRPr="001B3807">
        <w:rPr>
          <w:lang w:val="en-US"/>
        </w:rPr>
        <w:t>].</w:t>
      </w:r>
    </w:p>
    <w:p w:rsidR="00025A4B" w:rsidRDefault="00025A4B" w:rsidP="00025A4B">
      <w:pPr>
        <w:jc w:val="both"/>
        <w:rPr>
          <w:color w:val="FF0000"/>
          <w:lang w:val="en-US"/>
        </w:rPr>
      </w:pPr>
    </w:p>
    <w:p w:rsidR="004E7195" w:rsidRDefault="00025A4B" w:rsidP="004E7195">
      <w:pPr>
        <w:jc w:val="both"/>
      </w:pPr>
      <w:r>
        <w:t xml:space="preserve">The project has </w:t>
      </w:r>
      <w:r w:rsidRPr="006C25E0">
        <w:t xml:space="preserve">been hosted on GitHub since </w:t>
      </w:r>
      <w:r w:rsidR="00624E5B" w:rsidRPr="006C25E0">
        <w:t>its creation,</w:t>
      </w:r>
      <w:r w:rsidRPr="006C25E0">
        <w:t xml:space="preserve"> and is available here [</w:t>
      </w:r>
      <w:r w:rsidR="006C25E0" w:rsidRPr="006C25E0">
        <w:t>11</w:t>
      </w:r>
      <w:r w:rsidRPr="006C25E0">
        <w:t xml:space="preserve">]. </w:t>
      </w:r>
      <w:r>
        <w:t>Having a public repository allows anyone to come and see the</w:t>
      </w:r>
      <w:r w:rsidR="00624E5B">
        <w:t xml:space="preserve"> progress of the project, this is</w:t>
      </w:r>
      <w:r>
        <w:t xml:space="preserve"> especially useful for my supervisor. The repository also stores numerous backups of the project at different stages in development. </w:t>
      </w:r>
    </w:p>
    <w:p w:rsidR="004E7195" w:rsidRPr="004E7195" w:rsidRDefault="004E7195" w:rsidP="004E7195">
      <w:pPr>
        <w:pStyle w:val="Heading3"/>
      </w:pPr>
      <w:r>
        <w:t>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new technology, there haven’t been very many games or projects created in it, at least </w:t>
      </w:r>
      <w:r w:rsidRPr="006C25E0">
        <w:t>not from scratch.</w:t>
      </w:r>
      <w:r w:rsidR="00292D53" w:rsidRPr="006C25E0">
        <w:t xml:space="preserve"> Most </w:t>
      </w:r>
      <w:r w:rsidR="00624E5B" w:rsidRPr="006C25E0">
        <w:t xml:space="preserve">web </w:t>
      </w:r>
      <w:r w:rsidR="00292D53" w:rsidRPr="006C25E0">
        <w:t>games or scene</w:t>
      </w:r>
      <w:r w:rsidR="00624E5B" w:rsidRPr="006C25E0">
        <w:t>s</w:t>
      </w:r>
      <w:r w:rsidR="00292D53" w:rsidRPr="006C25E0">
        <w:t xml:space="preserve"> use the </w:t>
      </w:r>
      <w:r w:rsidR="006C25E0" w:rsidRPr="006C25E0">
        <w:t xml:space="preserve">three.js library </w:t>
      </w:r>
      <w:r w:rsidR="00292D53" w:rsidRPr="006C25E0">
        <w:t xml:space="preserve">to </w:t>
      </w:r>
      <w:r w:rsidR="00624E5B" w:rsidRPr="006C25E0">
        <w:t xml:space="preserve">handle the graphics </w:t>
      </w:r>
      <w:r w:rsidR="00624E5B">
        <w:t>for them</w:t>
      </w:r>
      <w:r w:rsidR="00292D53">
        <w:t>.</w:t>
      </w:r>
      <w:r>
        <w:t xml:space="preserve"> </w:t>
      </w:r>
      <w:r w:rsidR="00624E5B">
        <w:t xml:space="preserve">Therefore, there are few learning resources for developing </w:t>
      </w:r>
      <w:proofErr w:type="spellStart"/>
      <w:r w:rsidR="00624E5B">
        <w:t>WebGL</w:t>
      </w:r>
      <w:proofErr w:type="spellEnd"/>
      <w:r w:rsidR="00624E5B">
        <w:t xml:space="preserve"> from scratch. </w:t>
      </w:r>
      <w:r>
        <w:t>However</w:t>
      </w:r>
      <w:r w:rsidR="00624E5B">
        <w:t>,</w:t>
      </w:r>
      <w:r>
        <w:t xml:space="preserve"> as </w:t>
      </w:r>
      <w:proofErr w:type="spellStart"/>
      <w:r>
        <w:t>WebGL</w:t>
      </w:r>
      <w:proofErr w:type="spellEnd"/>
      <w:r>
        <w:t xml:space="preserve"> is based off OpenGL, most OpenGL projects are useful </w:t>
      </w:r>
      <w:r w:rsidRPr="006C25E0">
        <w:t>learning resources. The project that inspired this one</w:t>
      </w:r>
      <w:r w:rsidR="00624E5B" w:rsidRPr="006C25E0">
        <w:t>,</w:t>
      </w:r>
      <w:r w:rsidRPr="006C25E0">
        <w:t xml:space="preserve"> was a first person game in OpenGL</w:t>
      </w:r>
      <w:r w:rsidR="003139BB" w:rsidRPr="006C25E0">
        <w:t xml:space="preserve"> [</w:t>
      </w:r>
      <w:r w:rsidR="006C25E0" w:rsidRPr="006C25E0">
        <w:t>36</w:t>
      </w:r>
      <w:r w:rsidR="003139BB" w:rsidRPr="006C25E0">
        <w:t>]</w:t>
      </w:r>
      <w:r w:rsidRPr="006C25E0">
        <w:t xml:space="preserve">. The </w:t>
      </w:r>
      <w:r>
        <w:t xml:space="preserve">great thing about </w:t>
      </w:r>
      <w:r w:rsidR="00624E5B">
        <w:t>the project mentioned above is that</w:t>
      </w:r>
      <w:r>
        <w:t xml:space="preserve"> it is o</w:t>
      </w:r>
      <w:r w:rsidR="00540E9D">
        <w:t xml:space="preserve">pen source and well commented. </w:t>
      </w:r>
    </w:p>
    <w:p w:rsidR="004E7195" w:rsidRPr="004E7195" w:rsidRDefault="004E7195" w:rsidP="004E7195">
      <w:pPr>
        <w:pStyle w:val="Heading3"/>
      </w:pPr>
      <w:r>
        <w:t>Language Research and Comparisons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w:t>
      </w:r>
      <w:r w:rsidR="00402C5E">
        <w:t>us</w:t>
      </w:r>
      <w:r>
        <w:t xml:space="preserve">.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w:t>
      </w:r>
      <w:r w:rsidR="00402C5E">
        <w:t>us</w:t>
      </w:r>
      <w:r w:rsidR="00C64C54">
        <w:t xml:space="preserve">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w:t>
      </w:r>
      <w:r w:rsidR="00402C5E">
        <w:t>we</w:t>
      </w:r>
      <w:r>
        <w:t xml:space="preserve"> </w:t>
      </w:r>
      <w:r w:rsidR="00402C5E">
        <w:t>cannot</w:t>
      </w:r>
      <w:r>
        <w:t xml:space="preserve"> fix bugs or render more efficiently (unless </w:t>
      </w:r>
      <w:r w:rsidR="00402C5E">
        <w:t>it is</w:t>
      </w:r>
      <w:r>
        <w:t xml:space="preserve">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w:t>
      </w:r>
      <w:r w:rsidR="00402C5E">
        <w:rPr>
          <w:lang w:val="en-US"/>
        </w:rPr>
        <w:t>us</w:t>
      </w:r>
      <w:r w:rsidR="006F480A">
        <w:rPr>
          <w:lang w:val="en-US"/>
        </w:rPr>
        <w:t xml:space="preserve"> a lower level option than game engines. </w:t>
      </w:r>
      <w:r w:rsidR="006F480A" w:rsidRPr="006C25E0">
        <w:rPr>
          <w:lang w:val="en-US"/>
        </w:rPr>
        <w:t>T</w:t>
      </w:r>
      <w:r w:rsidR="0024524A" w:rsidRPr="006C25E0">
        <w:rPr>
          <w:lang w:val="en-US"/>
        </w:rPr>
        <w:t>hree.js</w:t>
      </w:r>
      <w:r w:rsidR="00292D53" w:rsidRPr="006C25E0">
        <w:rPr>
          <w:lang w:val="en-US"/>
        </w:rPr>
        <w:t xml:space="preserve"> </w:t>
      </w:r>
      <w:r w:rsidR="006F480A" w:rsidRPr="006C25E0">
        <w:rPr>
          <w:lang w:val="en-US"/>
        </w:rPr>
        <w:t xml:space="preserve">is </w:t>
      </w:r>
      <w:r w:rsidR="006F480A">
        <w:rPr>
          <w:lang w:val="en-US"/>
        </w:rPr>
        <w:t>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 xml:space="preserve">If </w:t>
      </w:r>
      <w:r w:rsidR="00402C5E">
        <w:t>we</w:t>
      </w:r>
      <w:r w:rsidR="00560082">
        <w:t xml:space="preserve">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w:t>
      </w:r>
      <w:r w:rsidR="00402C5E">
        <w:t>it would not be possible</w:t>
      </w:r>
      <w:r w:rsidR="00560082">
        <w: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lastRenderedPageBreak/>
        <w:t>All graphics APIs use</w:t>
      </w:r>
      <w:r w:rsidR="0060361D">
        <w:rPr>
          <w:szCs w:val="22"/>
        </w:rPr>
        <w:t xml:space="preserve"> some form of </w:t>
      </w:r>
      <w:proofErr w:type="spellStart"/>
      <w:r w:rsidR="0060361D">
        <w:rPr>
          <w:szCs w:val="22"/>
        </w:rPr>
        <w:t>shader</w:t>
      </w:r>
      <w:proofErr w:type="spellEnd"/>
      <w:r w:rsidR="0060361D">
        <w:rPr>
          <w:szCs w:val="22"/>
        </w:rPr>
        <w:t xml:space="preserve"> language.</w:t>
      </w:r>
      <w:r w:rsidRPr="00AC422B">
        <w:rPr>
          <w:szCs w:val="22"/>
        </w:rPr>
        <w:t xml:space="preserve"> </w:t>
      </w:r>
      <w:proofErr w:type="spellStart"/>
      <w:r w:rsidR="00AC422B">
        <w:rPr>
          <w:szCs w:val="22"/>
        </w:rPr>
        <w:t>WebGL</w:t>
      </w:r>
      <w:proofErr w:type="spellEnd"/>
      <w:r w:rsidR="00AC422B">
        <w:rPr>
          <w:szCs w:val="22"/>
        </w:rPr>
        <w:t xml:space="preserve">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t>
      </w:r>
      <w:proofErr w:type="spellStart"/>
      <w:r w:rsidRPr="00AC422B">
        <w:rPr>
          <w:rFonts w:ascii="Arial" w:hAnsi="Arial" w:cs="Arial"/>
          <w:color w:val="auto"/>
          <w:sz w:val="22"/>
          <w:szCs w:val="22"/>
        </w:rPr>
        <w:t>WebGL</w:t>
      </w:r>
      <w:proofErr w:type="spellEnd"/>
      <w:r w:rsidRPr="00AC422B">
        <w:rPr>
          <w:rFonts w:ascii="Arial" w:hAnsi="Arial" w:cs="Arial"/>
          <w:color w:val="auto"/>
          <w:sz w:val="22"/>
          <w:szCs w:val="22"/>
        </w:rPr>
        <w:t>,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t>
      </w:r>
      <w:proofErr w:type="spellStart"/>
      <w:r w:rsidR="00AC422B">
        <w:rPr>
          <w:rFonts w:ascii="Arial" w:hAnsi="Arial" w:cs="Arial"/>
          <w:sz w:val="22"/>
          <w:szCs w:val="22"/>
        </w:rPr>
        <w:t>WebGL</w:t>
      </w:r>
      <w:proofErr w:type="spellEnd"/>
      <w:r w:rsidR="00AC422B">
        <w:rPr>
          <w:rFonts w:ascii="Arial" w:hAnsi="Arial" w:cs="Arial"/>
          <w:sz w:val="22"/>
          <w:szCs w:val="22"/>
        </w:rPr>
        <w:t xml:space="preserve">. Learning these new languages whilst going along was challenging, however my desire to learn outweighed the problems I faced. </w:t>
      </w:r>
    </w:p>
    <w:p w:rsidR="00323752" w:rsidRPr="004E7195" w:rsidRDefault="00323752" w:rsidP="00323752">
      <w:pPr>
        <w:pStyle w:val="Heading3"/>
      </w:pP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proofErr w:type="spellStart"/>
      <w:r w:rsidR="0048609E">
        <w:t>WebGL</w:t>
      </w:r>
      <w:proofErr w:type="spellEnd"/>
      <w:r w:rsidR="0048609E">
        <w:t xml:space="preserve">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Pr>
          <w:rFonts w:ascii="Arial" w:hAnsi="Arial" w:cs="Arial"/>
          <w:sz w:val="22"/>
          <w:szCs w:val="22"/>
        </w:rPr>
        <w:t xml:space="preserve">requires an </w:t>
      </w:r>
      <w:r w:rsidRPr="00911E8F">
        <w:rPr>
          <w:rFonts w:ascii="Arial" w:hAnsi="Arial" w:cs="Arial"/>
          <w:sz w:val="22"/>
          <w:szCs w:val="22"/>
        </w:rPr>
        <w:t xml:space="preserve">understanding of what’s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323752" w:rsidRPr="004E7195" w:rsidRDefault="00323752" w:rsidP="00323752">
      <w:pPr>
        <w:pStyle w:val="Heading3"/>
      </w:pPr>
      <w:proofErr w:type="spellStart"/>
      <w:r>
        <w:t>WebGL</w:t>
      </w:r>
      <w:proofErr w:type="spellEnd"/>
      <w:r>
        <w:t xml:space="preserve"> Requirements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w:t>
      </w:r>
      <w:r w:rsidR="00AC422B">
        <w:t xml:space="preserve">also </w:t>
      </w:r>
      <w:r>
        <w:t xml:space="preserve">required. But still, having an update to date browser might not be enough. As </w:t>
      </w:r>
      <w:proofErr w:type="spellStart"/>
      <w:r>
        <w:t>WebGL</w:t>
      </w:r>
      <w:proofErr w:type="spellEnd"/>
      <w:r>
        <w:t xml:space="preserve"> itself is just a specification (not an actual implementation) it is up to </w:t>
      </w:r>
      <w:r w:rsidR="00AC422B">
        <w:t xml:space="preserve">the </w:t>
      </w:r>
      <w:r>
        <w:t xml:space="preserve">browser companies to implement </w:t>
      </w:r>
      <w:proofErr w:type="spellStart"/>
      <w:r>
        <w:t>WebGL</w:t>
      </w:r>
      <w:proofErr w:type="spellEnd"/>
      <w:r>
        <w:t xml:space="preserve"> themselves. </w:t>
      </w:r>
      <w:r w:rsidR="00541EB2" w:rsidRPr="006C25E0">
        <w:t>To see if your browser can run the project, view the user manual [</w:t>
      </w:r>
      <w:r w:rsidR="006C25E0" w:rsidRPr="006C25E0">
        <w:t>12</w:t>
      </w:r>
      <w:r w:rsidR="00541EB2" w:rsidRPr="006C25E0">
        <w:t>].</w:t>
      </w:r>
    </w:p>
    <w:p w:rsidR="00B34F9D" w:rsidRDefault="00B34F9D" w:rsidP="00207B59">
      <w:pPr>
        <w:jc w:val="both"/>
      </w:pPr>
    </w:p>
    <w:p w:rsidR="00EF1FAD"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753F92">
        <w:t>However with this project, it i</w:t>
      </w:r>
      <w:r w:rsidR="00D54AB1">
        <w:t>s limited to the most up to date version of Chrome and Firefox, due to the extension libraries used.</w:t>
      </w:r>
      <w:r w:rsidR="005A1602">
        <w:t xml:space="preserve"> These extension libraries are necessary for the more advanced features of the scene, such as instanced rendering.</w:t>
      </w:r>
    </w:p>
    <w:p w:rsidR="00323752" w:rsidRPr="004E7195" w:rsidRDefault="00323752" w:rsidP="00323752">
      <w:pPr>
        <w:pStyle w:val="Heading3"/>
      </w:pPr>
      <w:r>
        <w:t xml:space="preserve">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w:t>
      </w:r>
      <w:r w:rsidR="00402C5E">
        <w:t>as it only requires a browser</w:t>
      </w:r>
      <w:r>
        <w:t xml:space="preserve">, rather </w:t>
      </w:r>
      <w:r w:rsidR="00534309">
        <w:t>than a</w:t>
      </w:r>
      <w:r>
        <w:t xml:space="preserve"> full game engine or library. </w:t>
      </w:r>
      <w:proofErr w:type="spellStart"/>
      <w:r w:rsidR="00B34F9D">
        <w:t>WebGL</w:t>
      </w:r>
      <w:proofErr w:type="spellEnd"/>
      <w:r w:rsidR="00B34F9D">
        <w:t xml:space="preserve"> requires no</w:t>
      </w:r>
      <w:r w:rsidR="0000611D">
        <w:t xml:space="preserve"> plugins,</w:t>
      </w:r>
      <w:r w:rsidR="00B34F9D">
        <w:t xml:space="preserve">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w:t>
      </w:r>
      <w:r w:rsidR="00753F92">
        <w:t>you are</w:t>
      </w:r>
      <w:r>
        <w:t xml:space="preserve"> doing to use it effectively. </w:t>
      </w:r>
      <w:r w:rsidR="00534309">
        <w:t xml:space="preserve">With game engines, you </w:t>
      </w:r>
      <w:r w:rsidR="00753F92">
        <w:t>do not</w:t>
      </w:r>
      <w:r w:rsidR="00534309">
        <w:t xml:space="preserve">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w:t>
      </w:r>
      <w:r w:rsidR="005A1602">
        <w:t>,</w:t>
      </w:r>
      <w:r w:rsidR="00534309">
        <w:t xml:space="preserve"> t</w:t>
      </w:r>
      <w:r>
        <w:t xml:space="preserve">he engine components of </w:t>
      </w:r>
      <w:r>
        <w:lastRenderedPageBreak/>
        <w:t>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00611D" w:rsidRDefault="0000611D" w:rsidP="0000611D">
      <w:proofErr w:type="spellStart"/>
      <w:r>
        <w:t>WebGL</w:t>
      </w:r>
      <w:proofErr w:type="spellEnd"/>
      <w:r>
        <w:t xml:space="preserve"> is also extremely fast allowing </w:t>
      </w:r>
      <w:r w:rsidR="00D25F0D">
        <w:t>us to create graphically</w:t>
      </w:r>
      <w:r>
        <w:t xml:space="preserve"> complex scenes</w:t>
      </w:r>
      <w:r w:rsidR="00D25F0D">
        <w:t>.</w:t>
      </w:r>
      <w:r>
        <w:t xml:space="preserve"> It also gives us the power to display the graphics how we want, this is done through the use of the programmable pipeline and customizable </w:t>
      </w:r>
      <w:proofErr w:type="spellStart"/>
      <w:r>
        <w:t>shaders</w:t>
      </w:r>
      <w:proofErr w:type="spellEnd"/>
      <w:r>
        <w:t xml:space="preserve">. </w:t>
      </w:r>
      <w:r w:rsidR="00D25F0D">
        <w:t xml:space="preserve">By using </w:t>
      </w:r>
      <w:proofErr w:type="spellStart"/>
      <w:r w:rsidR="00D25F0D">
        <w:t>WebGL</w:t>
      </w:r>
      <w:proofErr w:type="spellEnd"/>
      <w:r w:rsidR="00D25F0D">
        <w:t xml:space="preserve">, we have </w:t>
      </w:r>
      <w:r>
        <w:t xml:space="preserve">other technologies readily available. HTML APIs and other web technologies can easily be integrated into </w:t>
      </w:r>
      <w:proofErr w:type="spellStart"/>
      <w:r>
        <w:t>WebGL</w:t>
      </w:r>
      <w:proofErr w:type="spellEnd"/>
      <w:r>
        <w:t xml:space="preserve"> applications. </w:t>
      </w:r>
    </w:p>
    <w:p w:rsidR="0000611D" w:rsidRDefault="0000611D" w:rsidP="00937B96">
      <w:pPr>
        <w:jc w:val="both"/>
      </w:pPr>
    </w:p>
    <w:p w:rsidR="00B10C2A" w:rsidRDefault="00534309" w:rsidP="00937B96">
      <w:pPr>
        <w:jc w:val="both"/>
      </w:pPr>
      <w:proofErr w:type="spellStart"/>
      <w:r>
        <w:t>WebGL</w:t>
      </w:r>
      <w:proofErr w:type="spellEnd"/>
      <w:r>
        <w:t xml:space="preserve"> (or graphics in general) has many uses such as:</w:t>
      </w:r>
      <w:r w:rsidR="005A1602">
        <w:t xml:space="preserve"> medical imaging, image processing, </w:t>
      </w:r>
      <w:r>
        <w:t xml:space="preserve">games, simulations, augmented </w:t>
      </w:r>
      <w:r w:rsidRPr="006C25E0">
        <w:t>reality and data visualization</w:t>
      </w:r>
      <w:r w:rsidR="005A1602" w:rsidRPr="006C25E0">
        <w:t xml:space="preserve"> [</w:t>
      </w:r>
      <w:r w:rsidR="006C25E0" w:rsidRPr="006C25E0">
        <w:t>35</w:t>
      </w:r>
      <w:r w:rsidR="005A1602" w:rsidRPr="006C25E0">
        <w:t>]</w:t>
      </w:r>
      <w:r w:rsidRPr="006C25E0">
        <w:t>.</w:t>
      </w:r>
    </w:p>
    <w:p w:rsidR="00323752" w:rsidRPr="004E7195" w:rsidRDefault="00323752" w:rsidP="00323752">
      <w:pPr>
        <w:pStyle w:val="Heading3"/>
      </w:pPr>
      <w:r>
        <w:t>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w:t>
      </w:r>
      <w:r w:rsidR="00753F92">
        <w:t>it is</w:t>
      </w:r>
      <w:r w:rsidR="006326C5">
        <w:t xml:space="preserve">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4A1FA8" w:rsidRPr="00323752" w:rsidRDefault="00323752" w:rsidP="00323752">
      <w:pPr>
        <w:pStyle w:val="Heading3"/>
      </w:pPr>
      <w:r>
        <w:t>Cartesian Space</w:t>
      </w:r>
    </w:p>
    <w:p w:rsidR="004A1FA8" w:rsidRDefault="0097125C"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w:t>
      </w:r>
      <w:r w:rsidRPr="006C25E0">
        <w:t xml:space="preserve">origin. Points in computer graphics are usually represented in 2D or 3D. </w:t>
      </w:r>
      <w:r w:rsidR="00D54AB1" w:rsidRPr="006C25E0">
        <w:t xml:space="preserve">The vertices can be </w:t>
      </w:r>
      <w:r w:rsidRPr="006C25E0">
        <w:t>connect</w:t>
      </w:r>
      <w:r w:rsidR="00D54AB1" w:rsidRPr="006C25E0">
        <w:t>ed</w:t>
      </w:r>
      <w:r w:rsidRPr="006C25E0">
        <w:t xml:space="preserve"> to form meshes, also known as objects. The image on the left [</w:t>
      </w:r>
      <w:r w:rsidR="006C25E0" w:rsidRPr="006C25E0">
        <w:t>37</w:t>
      </w:r>
      <w:r w:rsidRPr="006C25E0">
        <w:t>] shows a rectan</w:t>
      </w:r>
      <w:r w:rsidR="001436A0" w:rsidRPr="006C25E0">
        <w:t xml:space="preserve">gular mesh, created by connecting several points </w:t>
      </w:r>
      <w:r w:rsidR="001436A0">
        <w:t>together</w:t>
      </w:r>
      <w:r>
        <w:t xml:space="preserve">. The </w:t>
      </w:r>
      <w:r w:rsidR="00D54AB1">
        <w:t>vertices</w:t>
      </w:r>
      <w:r>
        <w:t xml:space="preserve"> are described in the Cartesian space defined above.</w:t>
      </w:r>
    </w:p>
    <w:p w:rsidR="00323752" w:rsidRPr="004E7195" w:rsidRDefault="00323752" w:rsidP="00323752">
      <w:pPr>
        <w:pStyle w:val="Heading3"/>
      </w:pPr>
      <w:r>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t xml:space="preserve">We can use various operations on vectors, such as the </w:t>
      </w:r>
      <w:r w:rsidR="003D6A57">
        <w:t>dot product to calculate how much two vectors are pointing in the same direction. This is especially useful for things like lighting calculations. We can also perform a</w:t>
      </w:r>
      <w:r>
        <w:t>nother operation on two vectors called</w:t>
      </w:r>
      <w:r w:rsidR="003D6A57">
        <w:t xml:space="preserve"> the cross product. This is used to find the normals of surfaces, also useful for lighting. </w:t>
      </w:r>
    </w:p>
    <w:p w:rsidR="001C435D" w:rsidRDefault="001C435D" w:rsidP="00937B96">
      <w:pPr>
        <w:jc w:val="both"/>
      </w:pPr>
    </w:p>
    <w:p w:rsidR="001C435D" w:rsidRDefault="001C435D" w:rsidP="00937B96">
      <w:pPr>
        <w:jc w:val="both"/>
      </w:pPr>
    </w:p>
    <w:p w:rsidR="00323752" w:rsidRPr="004E7195" w:rsidRDefault="00323752" w:rsidP="00323752">
      <w:pPr>
        <w:pStyle w:val="Heading3"/>
      </w:pPr>
      <w:r>
        <w:lastRenderedPageBreak/>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Pr="006C25E0"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w:t>
      </w:r>
      <w:r w:rsidR="00E86F6C" w:rsidRPr="006C25E0">
        <w:t>imagine two coordinate systems within one another. The image to the right [</w:t>
      </w:r>
      <w:r w:rsidR="006C25E0" w:rsidRPr="006C25E0">
        <w:t>38</w:t>
      </w:r>
      <w:r w:rsidR="00E86F6C" w:rsidRPr="006C25E0">
        <w:t xml:space="preserve">] shows just that. This positioning, or translation of the cube is done via a model matrix. Rather than thinking of it as a model matrix, it is easier to think of </w:t>
      </w:r>
      <w:r w:rsidR="00D54AB1" w:rsidRPr="006C25E0">
        <w:t xml:space="preserve">it as the model to world matrix. </w:t>
      </w:r>
      <w:r w:rsidR="00321CFB" w:rsidRPr="006C25E0">
        <w:t>As t</w:t>
      </w:r>
      <w:r w:rsidR="00D54AB1" w:rsidRPr="006C25E0">
        <w:t xml:space="preserve">his model to world matrix </w:t>
      </w:r>
      <w:r w:rsidR="00E86F6C" w:rsidRPr="006C25E0">
        <w:t>m</w:t>
      </w:r>
      <w:r w:rsidRPr="006C25E0">
        <w:t>oves our model</w:t>
      </w:r>
      <w:r w:rsidR="00321CFB" w:rsidRPr="006C25E0">
        <w:t>,</w:t>
      </w:r>
      <w:r w:rsidRPr="006C25E0">
        <w:t xml:space="preserve"> into the world. </w:t>
      </w:r>
    </w:p>
    <w:p w:rsidR="00B76FC2" w:rsidRPr="006C25E0" w:rsidRDefault="00B76FC2" w:rsidP="00937B96">
      <w:pPr>
        <w:jc w:val="both"/>
      </w:pPr>
    </w:p>
    <w:p w:rsidR="001C435D" w:rsidRDefault="006C304C" w:rsidP="00937B96">
      <w:pPr>
        <w:jc w:val="both"/>
      </w:pPr>
      <w:r w:rsidRPr="006C25E0">
        <w:t xml:space="preserve">The below image </w:t>
      </w:r>
      <w:r w:rsidR="00454B36" w:rsidRPr="006C25E0">
        <w:t>[</w:t>
      </w:r>
      <w:r w:rsidR="006C25E0" w:rsidRPr="006C25E0">
        <w:t>39</w:t>
      </w:r>
      <w:r w:rsidR="00454B36" w:rsidRPr="006C25E0">
        <w:t xml:space="preserve">] </w:t>
      </w:r>
      <w:r w:rsidRPr="006C25E0">
        <w:t xml:space="preserve">shows a 4D </w:t>
      </w:r>
      <w:r w:rsidR="00C24AB3" w:rsidRPr="006C25E0">
        <w:t xml:space="preserve">vertex </w:t>
      </w:r>
      <w:r w:rsidR="00685DDC" w:rsidRPr="006C25E0">
        <w:t>that we want to move</w:t>
      </w:r>
      <w:r w:rsidR="00B76FC2" w:rsidRPr="006C25E0">
        <w:t xml:space="preserve"> into world space</w:t>
      </w:r>
      <w:r w:rsidR="00685DDC" w:rsidRPr="006C25E0">
        <w:t xml:space="preserve">. </w:t>
      </w:r>
      <w:r w:rsidR="00D54AB1" w:rsidRPr="006C25E0">
        <w:t xml:space="preserve">Imagine </w:t>
      </w:r>
      <w:r w:rsidR="00D54AB1">
        <w:t xml:space="preserve">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1C435D" w:rsidRDefault="001C435D" w:rsidP="00937B96">
      <w:pPr>
        <w:jc w:val="both"/>
      </w:pPr>
      <w:r>
        <w:rPr>
          <w:noProof/>
        </w:rPr>
        <w:pict>
          <v:shape id="_x0000_s1026" type="#_x0000_t75" style="position:absolute;left:0;text-align:left;margin-left:85.15pt;margin-top:12.45pt;width:244.25pt;height:137.45pt;z-index:-251655168" wrapcoords="-68 0 -68 21480 21600 21480 21600 0 -68 0">
            <v:imagedata r:id="rId11" o:title="Vb23q"/>
            <w10:wrap type="tight"/>
          </v:shape>
        </w:pict>
      </w: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B85268" w:rsidRDefault="00B85268"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w:t>
      </w:r>
      <w:r w:rsidRPr="006C25E0">
        <w:t xml:space="preserve">The below </w:t>
      </w:r>
      <w:r w:rsidR="00685DDC" w:rsidRPr="006C25E0">
        <w:t>image</w:t>
      </w:r>
      <w:r w:rsidR="00454B36" w:rsidRPr="006C25E0">
        <w:t xml:space="preserve"> [</w:t>
      </w:r>
      <w:r w:rsidR="006C25E0" w:rsidRPr="006C25E0">
        <w:t>39</w:t>
      </w:r>
      <w:r w:rsidR="00454B36" w:rsidRPr="006C25E0">
        <w:t>]</w:t>
      </w:r>
      <w:r w:rsidR="00685DDC" w:rsidRPr="006C25E0">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97125C" w:rsidP="00937B96">
      <w:pPr>
        <w:jc w:val="both"/>
      </w:pPr>
      <w:r>
        <w:rPr>
          <w:noProof/>
        </w:rPr>
        <w:lastRenderedPageBreak/>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w:t>
      </w:r>
      <w:r w:rsidR="00454B36" w:rsidRPr="006C25E0">
        <w:t>en care for us by the m4.js library [</w:t>
      </w:r>
      <w:r w:rsidR="006C25E0" w:rsidRPr="006C25E0">
        <w:t>1</w:t>
      </w:r>
      <w:r w:rsidR="00454B36" w:rsidRPr="006C25E0">
        <w:t xml:space="preserve">]. </w:t>
      </w:r>
      <w:r w:rsidR="0078475D" w:rsidRPr="006C25E0">
        <w:t>Using a</w:t>
      </w:r>
      <w:r w:rsidR="00321CFB" w:rsidRPr="006C25E0">
        <w:t xml:space="preserve"> matrix library like m4 is extremely useful</w:t>
      </w:r>
      <w:r w:rsidR="0078475D" w:rsidRPr="006C25E0">
        <w:t>,</w:t>
      </w:r>
      <w:r w:rsidR="00321CFB" w:rsidRPr="006C25E0">
        <w:t xml:space="preserve"> as </w:t>
      </w:r>
      <w:r w:rsidR="0078475D" w:rsidRPr="006C25E0">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w:t>
      </w:r>
      <w:r w:rsidR="00753F92">
        <w:t>it is</w:t>
      </w:r>
      <w:r w:rsidR="00B76FC2">
        <w:t xml:space="preserve">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You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 xml:space="preserve">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323752" w:rsidRPr="004E7195" w:rsidRDefault="00323752" w:rsidP="00323752">
      <w:pPr>
        <w:pStyle w:val="Heading3"/>
      </w:pPr>
      <w:r>
        <w:t>World to View</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 xml:space="preserve">This makes the camera at the center of the world, and </w:t>
      </w:r>
      <w:r w:rsidR="00C24AB3">
        <w:rPr>
          <w:lang w:val="en-US"/>
        </w:rPr>
        <w:lastRenderedPageBreak/>
        <w:t>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6C25E0">
        <w:rPr>
          <w:lang w:val="en-US"/>
        </w:rPr>
        <w:t>The image below [</w:t>
      </w:r>
      <w:r w:rsidR="006C25E0">
        <w:rPr>
          <w:lang w:val="en-US"/>
        </w:rPr>
        <w:t>52</w:t>
      </w:r>
      <w:r w:rsidRPr="006C25E0">
        <w:rPr>
          <w:lang w:val="en-US"/>
        </w:rPr>
        <w:t xml:space="preserve">] shows the </w:t>
      </w:r>
      <w:r>
        <w:rPr>
          <w:lang w:val="en-US"/>
        </w:rPr>
        <w:t>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 xml:space="preserve">The camera </w:t>
      </w:r>
      <w:r w:rsidR="00C63B59">
        <w:rPr>
          <w:lang w:val="en-US"/>
        </w:rPr>
        <w:t>class</w:t>
      </w:r>
      <w:r w:rsidR="0029749D">
        <w:rPr>
          <w:lang w:val="en-US"/>
        </w:rPr>
        <w:t xml:space="preserve"> has been implemented with the standard yaw</w:t>
      </w:r>
      <w:r w:rsidR="00DF39A1">
        <w:rPr>
          <w:lang w:val="en-US"/>
        </w:rPr>
        <w:t xml:space="preserve"> and</w:t>
      </w:r>
      <w:r w:rsidR="0029749D">
        <w:rPr>
          <w:lang w:val="en-US"/>
        </w:rPr>
        <w:t xml:space="preserve"> pitch values. </w:t>
      </w:r>
      <w:r w:rsidR="0029749D" w:rsidRPr="006C25E0">
        <w:rPr>
          <w:lang w:val="en-US"/>
        </w:rPr>
        <w:t>Knowledge of this was gained from [</w:t>
      </w:r>
      <w:r w:rsidR="006C25E0" w:rsidRPr="006C25E0">
        <w:rPr>
          <w:lang w:val="en-US"/>
        </w:rPr>
        <w:t>50</w:t>
      </w:r>
      <w:r w:rsidR="0029749D" w:rsidRPr="006C25E0">
        <w:rPr>
          <w:lang w:val="en-US"/>
        </w:rPr>
        <w:t>] and [</w:t>
      </w:r>
      <w:r w:rsidR="006C25E0" w:rsidRPr="006C25E0">
        <w:rPr>
          <w:lang w:val="en-US"/>
        </w:rPr>
        <w:t>51</w:t>
      </w:r>
      <w:r w:rsidR="0029749D" w:rsidRPr="006C25E0">
        <w:rPr>
          <w:lang w:val="en-US"/>
        </w:rPr>
        <w:t xml:space="preserve">]. </w:t>
      </w:r>
      <w:r w:rsidR="00862A15" w:rsidRPr="006C25E0">
        <w:rPr>
          <w:lang w:val="en-US"/>
        </w:rPr>
        <w:t xml:space="preserve">These </w:t>
      </w:r>
      <w:r w:rsidR="00862A15">
        <w:rPr>
          <w:lang w:val="en-US"/>
        </w:rPr>
        <w:t>values represent the rotations of the camera around its origin</w:t>
      </w:r>
      <w:r w:rsidR="00862A15" w:rsidRPr="006C25E0">
        <w:rPr>
          <w:lang w:val="en-US"/>
        </w:rPr>
        <w:t xml:space="preserve">. </w:t>
      </w:r>
      <w:r w:rsidRPr="006C25E0">
        <w:rPr>
          <w:lang w:val="en-US"/>
        </w:rPr>
        <w:t>As seen i</w:t>
      </w:r>
      <w:r w:rsidR="00496817" w:rsidRPr="006C25E0">
        <w:rPr>
          <w:lang w:val="en-US"/>
        </w:rPr>
        <w:t xml:space="preserve">n the </w:t>
      </w:r>
      <w:r w:rsidR="00C63B59" w:rsidRPr="006C25E0">
        <w:rPr>
          <w:lang w:val="en-US"/>
        </w:rPr>
        <w:t xml:space="preserve">image on the left </w:t>
      </w:r>
      <w:r w:rsidR="00496817" w:rsidRPr="006C25E0">
        <w:rPr>
          <w:lang w:val="en-US"/>
        </w:rPr>
        <w:t>[</w:t>
      </w:r>
      <w:r w:rsidR="006C25E0" w:rsidRPr="006C25E0">
        <w:rPr>
          <w:lang w:val="en-US"/>
        </w:rPr>
        <w:t>50</w:t>
      </w:r>
      <w:r w:rsidR="00496817" w:rsidRPr="006C25E0">
        <w:rPr>
          <w:lang w:val="en-US"/>
        </w:rPr>
        <w:t>], t</w:t>
      </w:r>
      <w:r w:rsidR="00862A15" w:rsidRPr="006C25E0">
        <w:rPr>
          <w:lang w:val="en-US"/>
        </w:rPr>
        <w:t xml:space="preserve">he yaw </w:t>
      </w:r>
      <w:r w:rsidR="00862A15">
        <w:rPr>
          <w:lang w:val="en-US"/>
        </w:rPr>
        <w:t xml:space="preserve">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w:t>
      </w:r>
      <w:r w:rsidR="00753F92">
        <w:rPr>
          <w:lang w:val="en-US"/>
        </w:rPr>
        <w:t>has not</w:t>
      </w:r>
      <w:r w:rsidR="00DF39A1">
        <w:rPr>
          <w:lang w:val="en-US"/>
        </w:rPr>
        <w:t xml:space="preserve"> been used as rotating around the Z axis is not </w:t>
      </w:r>
      <w:r w:rsidR="00496817">
        <w:rPr>
          <w:lang w:val="en-US"/>
        </w:rPr>
        <w:t>needed</w:t>
      </w:r>
      <w:r w:rsidR="00DF39A1">
        <w:rPr>
          <w:lang w:val="en-US"/>
        </w:rPr>
        <w:t xml:space="preserve">. </w:t>
      </w:r>
    </w:p>
    <w:p w:rsidR="00323752" w:rsidRPr="004E7195" w:rsidRDefault="00323752" w:rsidP="00323752">
      <w:pPr>
        <w:pStyle w:val="Heading3"/>
      </w:pPr>
      <w:r>
        <w:t>View to Projection</w:t>
      </w:r>
    </w:p>
    <w:p w:rsidR="004A1FA8" w:rsidRDefault="004A1FA8" w:rsidP="00937B96">
      <w:pPr>
        <w:jc w:val="both"/>
      </w:pPr>
    </w:p>
    <w:p w:rsidR="00B76FC2" w:rsidRPr="001C435D" w:rsidRDefault="00E800F8" w:rsidP="001C435D">
      <w:pPr>
        <w:jc w:val="both"/>
      </w:pPr>
      <w:r>
        <w:t>The projection mat</w:t>
      </w:r>
      <w:r w:rsidR="00C63B59">
        <w:t>rix takes the world coordinates</w:t>
      </w:r>
      <w:r>
        <w:t xml:space="preserve"> and </w:t>
      </w:r>
      <w:r w:rsidR="00C63B59">
        <w:t>squashes</w:t>
      </w:r>
      <w:r>
        <w:t xml:space="preserve"> them to clip space </w:t>
      </w:r>
      <w:r w:rsidRPr="00EE1760">
        <w:t xml:space="preserve">coordinates. </w:t>
      </w:r>
      <w:r w:rsidR="00110185" w:rsidRPr="00EE1760">
        <w:t xml:space="preserve">These clip space coordinates </w:t>
      </w:r>
      <w:r w:rsidR="00C63B59" w:rsidRPr="00EE1760">
        <w:t>range from -1 to +1 in all x, y and</w:t>
      </w:r>
      <w:r w:rsidR="00110185" w:rsidRPr="00EE1760">
        <w:t xml:space="preserve"> z </w:t>
      </w:r>
      <w:r w:rsidR="00D2144E" w:rsidRPr="00EE1760">
        <w:t>axes</w:t>
      </w:r>
      <w:r w:rsidR="00110185" w:rsidRPr="00EE1760">
        <w:t>.</w:t>
      </w:r>
      <w:r w:rsidR="001C435D" w:rsidRPr="00EE1760">
        <w:t xml:space="preserve"> </w:t>
      </w:r>
      <w:r w:rsidR="0098654A" w:rsidRPr="00EE1760">
        <w:rPr>
          <w:szCs w:val="22"/>
        </w:rPr>
        <w:t>The below image [</w:t>
      </w:r>
      <w:r w:rsidR="00EE1760" w:rsidRPr="00EE1760">
        <w:rPr>
          <w:szCs w:val="22"/>
        </w:rPr>
        <w:t>40</w:t>
      </w:r>
      <w:r w:rsidR="0098654A" w:rsidRPr="00EE1760">
        <w:rPr>
          <w:szCs w:val="22"/>
        </w:rPr>
        <w:t xml:space="preserve">] shows </w:t>
      </w:r>
      <w:r w:rsidR="0098654A" w:rsidRPr="001C435D">
        <w:rPr>
          <w:szCs w:val="22"/>
        </w:rPr>
        <w:t>a slightly minified version of</w:t>
      </w:r>
      <w:r w:rsidR="00C63B59" w:rsidRPr="001C435D">
        <w:rPr>
          <w:szCs w:val="22"/>
        </w:rPr>
        <w:t xml:space="preserve"> how a cube appears on screen. The</w:t>
      </w:r>
      <w:r w:rsidR="0098654A" w:rsidRPr="001C435D">
        <w:rPr>
          <w:szCs w:val="22"/>
        </w:rPr>
        <w:t xml:space="preserve"> cube is taken from its own coordinate system, placed into the world</w:t>
      </w:r>
      <w:r w:rsidR="00D2144E" w:rsidRPr="001C435D">
        <w:rPr>
          <w:szCs w:val="22"/>
        </w:rPr>
        <w:t>s</w:t>
      </w:r>
      <w:r w:rsidR="0098654A" w:rsidRPr="001C435D">
        <w:rPr>
          <w:szCs w:val="22"/>
        </w:rPr>
        <w:t>, transformed into view s</w:t>
      </w:r>
      <w:r w:rsidR="00B76FC2" w:rsidRPr="001C435D">
        <w:rPr>
          <w:szCs w:val="22"/>
        </w:rPr>
        <w:t>pace and</w:t>
      </w:r>
      <w:r w:rsidR="00D2144E" w:rsidRPr="001C435D">
        <w:rPr>
          <w:szCs w:val="22"/>
        </w:rPr>
        <w:t xml:space="preserve"> is then</w:t>
      </w:r>
      <w:r w:rsidR="00B76FC2" w:rsidRPr="001C435D">
        <w:rPr>
          <w:szCs w:val="22"/>
        </w:rPr>
        <w:t xml:space="preserve"> projected into clip space.</w:t>
      </w:r>
      <w:r w:rsidR="0098654A" w:rsidRPr="001C435D">
        <w:rPr>
          <w:szCs w:val="22"/>
        </w:rPr>
        <w:t xml:space="preserve"> </w:t>
      </w:r>
      <w:r w:rsidR="00B76FC2" w:rsidRPr="001C435D">
        <w:rPr>
          <w:szCs w:val="22"/>
        </w:rPr>
        <w:t>F</w:t>
      </w:r>
      <w:r w:rsidR="0098654A" w:rsidRPr="001C435D">
        <w:rPr>
          <w:szCs w:val="22"/>
        </w:rPr>
        <w:t>inally</w:t>
      </w:r>
      <w:r w:rsidR="00C63B59" w:rsidRPr="001C435D">
        <w:rPr>
          <w:szCs w:val="22"/>
        </w:rPr>
        <w:t>,</w:t>
      </w:r>
      <w:r w:rsidR="0098654A" w:rsidRPr="001C435D">
        <w:rPr>
          <w:szCs w:val="22"/>
        </w:rPr>
        <w:t xml:space="preserve"> the viewport transformation is </w:t>
      </w:r>
      <w:r w:rsidR="00B76FC2" w:rsidRPr="001C435D">
        <w:rPr>
          <w:szCs w:val="22"/>
        </w:rPr>
        <w:t>performed to display it on the screen</w:t>
      </w:r>
      <w:r w:rsidR="0098654A" w:rsidRPr="001C435D">
        <w:rPr>
          <w:szCs w:val="22"/>
        </w:rPr>
        <w:t>.</w:t>
      </w:r>
      <w:r w:rsidR="0098654A">
        <w:rPr>
          <w:b/>
          <w:szCs w:val="22"/>
        </w:rPr>
        <w:t xml:space="preserve"> </w:t>
      </w:r>
    </w:p>
    <w:p w:rsidR="00B76FC2" w:rsidRDefault="001C435D" w:rsidP="00B76FC2">
      <w:r>
        <w:rPr>
          <w:noProof/>
        </w:rPr>
        <w:pict>
          <v:shape id="_x0000_s1027" type="#_x0000_t75" style="position:absolute;margin-left:54.6pt;margin-top:6.8pt;width:304.75pt;height:150.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lastRenderedPageBreak/>
        <w:t xml:space="preserve">The viewport transformation is what converts our 3D world into 2D screen space. After all, how is it possible to display a 3D point on </w:t>
      </w:r>
      <w:r w:rsidR="004A1FA8">
        <w:t>a 2D screen? The answer is, it i</w:t>
      </w:r>
      <w:r>
        <w:t>s impossible. We need to pass the screen, or frame buffer,</w:t>
      </w:r>
      <w:r w:rsidR="00C63B59">
        <w:t xml:space="preserve"> 2D coordinates to display. The</w:t>
      </w:r>
      <w:r>
        <w:t xml:space="preserve"> conversion </w:t>
      </w:r>
      <w:r w:rsidR="00C63B59">
        <w:t xml:space="preserve">from 3D to 2D </w:t>
      </w:r>
      <w:r>
        <w:t>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323752" w:rsidRPr="004E7195" w:rsidRDefault="00323752" w:rsidP="00323752">
      <w:pPr>
        <w:pStyle w:val="Heading3"/>
      </w:pPr>
      <w:r>
        <w:t>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in these objects. For example</w:t>
      </w:r>
      <w:r w:rsidR="00C63B59">
        <w:t>,</w:t>
      </w:r>
      <w:r>
        <w:t xml:space="preserv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323752" w:rsidRPr="004E7195" w:rsidRDefault="00323752" w:rsidP="00323752">
      <w:pPr>
        <w:pStyle w:val="Heading3"/>
      </w:pPr>
      <w:proofErr w:type="spellStart"/>
      <w:r>
        <w:t>Shaders</w:t>
      </w:r>
      <w:proofErr w:type="spellEnd"/>
      <w:r>
        <w:t xml:space="preserve"> and Programs</w:t>
      </w:r>
    </w:p>
    <w:p w:rsidR="004C02F5" w:rsidRDefault="004C02F5" w:rsidP="00A708D7"/>
    <w:p w:rsidR="00464CDF" w:rsidRDefault="004C02F5" w:rsidP="00A708D7">
      <w:proofErr w:type="spellStart"/>
      <w:r>
        <w:t>Shaders</w:t>
      </w:r>
      <w:proofErr w:type="spellEnd"/>
      <w:r>
        <w:t xml:space="preserve"> are programs</w:t>
      </w:r>
      <w:r w:rsidR="004C5B42">
        <w:t xml:space="preserve"> executed on the GPU, </w:t>
      </w:r>
      <w:r>
        <w:t>written in GLSL. This is a C style language which allows you to specify how your data should be manipulated on the g</w:t>
      </w:r>
      <w:r w:rsidR="00C63B59">
        <w:t>raphics card.</w:t>
      </w:r>
      <w:r>
        <w:t xml:space="preserve"> </w:t>
      </w:r>
      <w:r w:rsidR="00851F9D">
        <w:t xml:space="preserve">These </w:t>
      </w:r>
      <w:proofErr w:type="spellStart"/>
      <w:r w:rsidR="00851F9D">
        <w:t>shaders</w:t>
      </w:r>
      <w:proofErr w:type="spellEnd"/>
      <w:r w:rsidR="00851F9D">
        <w:t xml:space="preserve"> are needed </w:t>
      </w:r>
      <w:r w:rsidR="00C63B59">
        <w:t>to</w:t>
      </w:r>
      <w:r w:rsidR="00851F9D">
        <w:t xml:space="preserve"> process our data, to eventually</w:t>
      </w:r>
      <w:r w:rsidR="00C63B59">
        <w:t xml:space="preserve"> get it</w:t>
      </w:r>
      <w:r w:rsidR="00851F9D">
        <w:t xml:space="preserve"> display</w:t>
      </w:r>
      <w:r w:rsidR="00C63B59">
        <w:t xml:space="preserve">ed it on the screen. The main types of </w:t>
      </w:r>
      <w:proofErr w:type="spellStart"/>
      <w:r w:rsidR="00C63B59">
        <w:t>shaders</w:t>
      </w:r>
      <w:proofErr w:type="spellEnd"/>
      <w:r w:rsidR="00C63B59">
        <w:t xml:space="preserve"> are vertex and fragment </w:t>
      </w:r>
      <w:proofErr w:type="spellStart"/>
      <w:r w:rsidR="00C63B59">
        <w:t>shaders</w:t>
      </w:r>
      <w:proofErr w:type="spellEnd"/>
      <w:r w:rsidR="00C63B59">
        <w:t xml:space="preserve">. </w:t>
      </w:r>
      <w:r w:rsidR="00464CDF">
        <w:t xml:space="preserve">The vertex </w:t>
      </w:r>
      <w:proofErr w:type="spellStart"/>
      <w:r w:rsidR="00464CDF">
        <w:t>shader</w:t>
      </w:r>
      <w:proofErr w:type="spellEnd"/>
      <w:r w:rsidR="00464CDF">
        <w:t xml:space="preserve"> processes all of our vertices and the fragment </w:t>
      </w:r>
      <w:proofErr w:type="spellStart"/>
      <w:r w:rsidR="00464CDF">
        <w:t>shader</w:t>
      </w:r>
      <w:proofErr w:type="spellEnd"/>
      <w:r w:rsidR="00464CDF">
        <w:t xml:space="preserve"> pr</w:t>
      </w:r>
      <w:r w:rsidR="00C63B59">
        <w:t>ocesses the fragments/pixels in between</w:t>
      </w:r>
      <w:r w:rsidR="00464CDF">
        <w:t xml:space="preserve"> those vertices.  </w:t>
      </w:r>
    </w:p>
    <w:p w:rsidR="004C02F5" w:rsidRDefault="004C02F5" w:rsidP="00A708D7"/>
    <w:p w:rsidR="004C02F5" w:rsidRDefault="004C02F5" w:rsidP="00A708D7">
      <w:r>
        <w:t xml:space="preserve">The </w:t>
      </w:r>
      <w:proofErr w:type="spellStart"/>
      <w:r>
        <w:t>shaders</w:t>
      </w:r>
      <w:proofErr w:type="spellEnd"/>
      <w:r>
        <w:t xml:space="preserve"> used in this project ar</w:t>
      </w:r>
      <w:r w:rsidR="00C63B59">
        <w:t>e</w:t>
      </w:r>
      <w:r>
        <w:t xml:space="preserve"> located in s</w:t>
      </w:r>
      <w:r w:rsidR="00851F9D">
        <w:t>eparate JavaScript files. Once</w:t>
      </w:r>
      <w:r>
        <w:t xml:space="preserve"> the </w:t>
      </w:r>
      <w:proofErr w:type="spellStart"/>
      <w:r>
        <w:t>shader</w:t>
      </w:r>
      <w:proofErr w:type="spellEnd"/>
      <w:r>
        <w:t xml:space="preserve">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w:t>
      </w:r>
      <w:r w:rsidR="00C63B59">
        <w:t>in the file where the</w:t>
      </w:r>
      <w:r>
        <w:t xml:space="preserve"> </w:t>
      </w:r>
      <w:proofErr w:type="spellStart"/>
      <w:r>
        <w:t>shader</w:t>
      </w:r>
      <w:proofErr w:type="spellEnd"/>
      <w:r>
        <w:t xml:space="preserve"> content is defined, for </w:t>
      </w:r>
      <w:r w:rsidR="007D72E0">
        <w:t>example</w:t>
      </w:r>
      <w:r w:rsidR="00C63B59">
        <w:t xml:space="preserve"> in</w:t>
      </w:r>
      <w:r w:rsidR="007D72E0">
        <w:t xml:space="preserv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w:t>
      </w:r>
      <w:r w:rsidR="00C63B59">
        <w:t xml:space="preserve">with our program </w:t>
      </w:r>
      <w:r w:rsidR="007A16C7">
        <w:t xml:space="preserve">as a parameter. This says </w:t>
      </w:r>
      <w:r w:rsidR="007D72E0">
        <w:t xml:space="preserve">we want to </w:t>
      </w:r>
      <w:r w:rsidR="007A16C7">
        <w:t>use it</w:t>
      </w:r>
      <w:r w:rsidR="007D72E0">
        <w:t xml:space="preserve">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rsidR="007A16C7">
        <w:t xml:space="preserve"> variables. These</w:t>
      </w:r>
      <w:r>
        <w:t xml:space="preserve"> contain </w:t>
      </w:r>
      <w:r w:rsidR="007A16C7">
        <w:t>the</w:t>
      </w:r>
      <w:r>
        <w:t xml:space="preserve"> act</w:t>
      </w:r>
      <w:r w:rsidR="007A16C7">
        <w:t xml:space="preserve">ual content of the </w:t>
      </w:r>
      <w:proofErr w:type="spellStart"/>
      <w:r w:rsidR="007A16C7">
        <w:t>shaders</w:t>
      </w:r>
      <w:proofErr w:type="spellEnd"/>
      <w:r w:rsidR="007A16C7">
        <w:t>. It is</w:t>
      </w:r>
      <w:r>
        <w:t xml:space="preserve"> then linked and afterwards, we can use it.</w:t>
      </w:r>
    </w:p>
    <w:p w:rsidR="007D72E0" w:rsidRDefault="007D72E0" w:rsidP="00A708D7"/>
    <w:p w:rsidR="001C435D" w:rsidRDefault="001C435D"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lastRenderedPageBreak/>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w:t>
      </w:r>
      <w:r w:rsidR="007A16C7">
        <w:t xml:space="preserve"> of the variable in the </w:t>
      </w:r>
      <w:proofErr w:type="spellStart"/>
      <w:r w:rsidR="007A16C7">
        <w:t>shader</w:t>
      </w:r>
      <w:proofErr w:type="spellEnd"/>
      <w:r w:rsidR="003F54E6">
        <w:t xml:space="preserve">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r w:rsidR="00851F9D">
        <w:t xml:space="preserve"> </w:t>
      </w:r>
      <w:r w:rsidR="007A16C7">
        <w:t>As previously mentioned, t</w:t>
      </w:r>
      <w:r w:rsidR="003F54E6">
        <w:t xml:space="preserve">o </w:t>
      </w:r>
      <w:r>
        <w:t xml:space="preserve">send data to a </w:t>
      </w:r>
      <w:proofErr w:type="spellStart"/>
      <w:r>
        <w:t>shader</w:t>
      </w:r>
      <w:proofErr w:type="spellEnd"/>
      <w:r>
        <w:t xml:space="preserve">, we need a variable located in a </w:t>
      </w:r>
      <w:proofErr w:type="spellStart"/>
      <w:r>
        <w:t>shader</w:t>
      </w:r>
      <w:proofErr w:type="spellEnd"/>
      <w:r>
        <w:t xml:space="preserve"> to send it to. </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w:t>
      </w:r>
      <w:r w:rsidR="00851F9D">
        <w:t xml:space="preserve">a </w:t>
      </w:r>
      <w:proofErr w:type="spellStart"/>
      <w:r w:rsidR="00851F9D">
        <w:t>shader</w:t>
      </w:r>
      <w:proofErr w:type="spellEnd"/>
      <w:r w:rsidR="00851F9D">
        <w:t xml:space="preserve">,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w:t>
      </w:r>
      <w:r w:rsidR="007A16C7">
        <w:t>send</w:t>
      </w:r>
      <w:r>
        <w:t xml:space="preserve">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7A16C7">
        <w:t xml:space="preserve"> now have </w:t>
      </w:r>
      <w:r>
        <w:t>the location</w:t>
      </w:r>
      <w:r w:rsidR="003F54E6">
        <w:t xml:space="preserve"> of </w:t>
      </w:r>
      <w:r>
        <w:t xml:space="preserve">variable in the </w:t>
      </w:r>
      <w:proofErr w:type="spellStart"/>
      <w:r>
        <w:t>shader</w:t>
      </w:r>
      <w:proofErr w:type="spellEnd"/>
      <w:r>
        <w:t xml:space="preserve"> that we want to send the data to.</w:t>
      </w:r>
      <w:r w:rsidR="00851F9D">
        <w:t xml:space="preserve"> </w:t>
      </w:r>
      <w:r w:rsidR="007A16C7">
        <w:t>It is</w:t>
      </w:r>
      <w:r>
        <w:t xml:space="preserve"> finally time to send the data to the </w:t>
      </w:r>
      <w:proofErr w:type="spellStart"/>
      <w:r>
        <w:t>shader</w:t>
      </w:r>
      <w:proofErr w:type="spellEnd"/>
      <w:r>
        <w:t>. Depending on the variable type</w:t>
      </w:r>
      <w:r w:rsidR="007A16C7">
        <w:t xml:space="preserve"> used</w:t>
      </w:r>
      <w:r>
        <w:t xml:space="preserv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r w:rsidR="00464CDF">
        <w:t xml:space="preserve"> All of the </w:t>
      </w:r>
      <w:proofErr w:type="spellStart"/>
      <w:r w:rsidR="00464CDF">
        <w:t>shader</w:t>
      </w:r>
      <w:proofErr w:type="spellEnd"/>
      <w:r w:rsidR="00464CDF">
        <w:t xml:space="preserve">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xml:space="preserve">, to </w:t>
      </w:r>
      <w:r w:rsidR="007A16C7">
        <w:t>use</w:t>
      </w:r>
      <w:r>
        <w:t>.</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w:t>
      </w:r>
      <w:r w:rsidR="000465C6">
        <w:lastRenderedPageBreak/>
        <w:t xml:space="preserve">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w:t>
      </w:r>
      <w:r w:rsidR="007A16C7">
        <w:t>, which is the final colour of</w:t>
      </w:r>
      <w:r w:rsidR="000465C6">
        <w:t xml:space="preserve"> the fragment/pixel. </w:t>
      </w:r>
    </w:p>
    <w:p w:rsidR="00323752" w:rsidRPr="004E7195" w:rsidRDefault="00323752" w:rsidP="00323752">
      <w:pPr>
        <w:pStyle w:val="Heading3"/>
      </w:pPr>
      <w:r>
        <w:t>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The main types used in this project are attributes and uniforms. Attributes are data that changes over the course of a draw call, for example</w:t>
      </w:r>
      <w:r w:rsidR="007A16C7">
        <w:t xml:space="preserve"> a vertex position. We would not </w:t>
      </w:r>
      <w:r>
        <w:t xml:space="preserve">want to use the same vertex over an entire draw call. Instead, we would want to change the vertex that is being </w:t>
      </w:r>
      <w:r w:rsidR="007A16C7">
        <w:t>processed within the draw call. This</w:t>
      </w:r>
      <w:r>
        <w:t xml:space="preserve"> allow</w:t>
      </w:r>
      <w:r w:rsidR="007A16C7">
        <w:t>s</w:t>
      </w:r>
      <w:r>
        <w:t xml:space="preserve">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w:t>
      </w:r>
      <w:r w:rsidR="007A16C7">
        <w:t xml:space="preserve"> texture for a given</w:t>
      </w:r>
      <w:r>
        <w:t xml:space="preserve"> point</w:t>
      </w:r>
      <w:r w:rsidR="007A16C7">
        <w:t xml:space="preserve">. </w:t>
      </w:r>
      <w:r w:rsidR="006A0E07">
        <w:t>We have to provide GLSL a texture to sample and also the texture coordinates to sample</w:t>
      </w:r>
      <w:r w:rsidR="007A16C7">
        <w:t xml:space="preserve"> it</w:t>
      </w:r>
      <w:r w:rsidR="006A0E07">
        <w:t xml:space="preserve"> at.</w:t>
      </w:r>
      <w:r w:rsidR="000A66B0">
        <w:t xml:space="preserve"> This returns us a colour value from the texture, allowing us to texture our objects.</w:t>
      </w:r>
    </w:p>
    <w:p w:rsidR="005E0327" w:rsidRDefault="005E0327" w:rsidP="00A708D7"/>
    <w:p w:rsidR="00D77F6A" w:rsidRDefault="00D77F6A">
      <w:r>
        <w:t xml:space="preserve">If we want the fragment </w:t>
      </w:r>
      <w:proofErr w:type="spellStart"/>
      <w:r>
        <w:t>shader</w:t>
      </w:r>
      <w:proofErr w:type="spellEnd"/>
      <w:r>
        <w:t xml:space="preserve"> to process something, it must first be passed to the vertex </w:t>
      </w:r>
      <w:proofErr w:type="spellStart"/>
      <w:r>
        <w:t>shader</w:t>
      </w:r>
      <w:proofErr w:type="spellEnd"/>
      <w:r>
        <w:t xml:space="preserve"> (unless </w:t>
      </w:r>
      <w:r w:rsidR="00753F92">
        <w:t>it is</w:t>
      </w:r>
      <w:r>
        <w:t xml:space="preserve"> a uniform variable). </w:t>
      </w:r>
      <w:r w:rsidR="000A66B0">
        <w:t>The varying keyword is used for</w:t>
      </w:r>
      <w:r>
        <w:t xml:space="preserve"> passing data from the vertex</w:t>
      </w:r>
      <w:r w:rsidR="000A66B0">
        <w:t xml:space="preserve"> </w:t>
      </w:r>
      <w:proofErr w:type="spellStart"/>
      <w:r w:rsidR="000A66B0">
        <w:t>shader</w:t>
      </w:r>
      <w:proofErr w:type="spellEnd"/>
      <w:r w:rsidR="000A66B0">
        <w:t>,</w:t>
      </w:r>
      <w:r>
        <w:t xml:space="preserve"> to the fragment </w:t>
      </w:r>
      <w:proofErr w:type="spellStart"/>
      <w:r>
        <w:t>shader</w:t>
      </w:r>
      <w:proofErr w:type="spellEnd"/>
      <w:r>
        <w:t xml:space="preserve">. </w:t>
      </w:r>
    </w:p>
    <w:p w:rsidR="00D77F6A" w:rsidRDefault="00D77F6A" w:rsidP="00A708D7"/>
    <w:p w:rsidR="00D145A7" w:rsidRDefault="00405958" w:rsidP="00405958">
      <w:r>
        <w:t xml:space="preserve">The meaning of this </w:t>
      </w:r>
      <w:r w:rsidR="00D77F6A">
        <w:t xml:space="preserve">varying keyword </w:t>
      </w:r>
      <w:r>
        <w:t xml:space="preserve">depends on what </w:t>
      </w:r>
      <w:proofErr w:type="spellStart"/>
      <w:r>
        <w:t>shader</w:t>
      </w:r>
      <w:proofErr w:type="spellEnd"/>
      <w:r>
        <w:t xml:space="preserve"> it is used in. If the varying keyword is used in a vertex </w:t>
      </w:r>
      <w:proofErr w:type="spellStart"/>
      <w:r>
        <w:t>shader</w:t>
      </w:r>
      <w:proofErr w:type="spellEnd"/>
      <w:r w:rsidR="006A0E07">
        <w:t>,</w:t>
      </w:r>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For example</w:t>
      </w:r>
      <w:r w:rsidR="000A66B0">
        <w:t>,</w:t>
      </w:r>
      <w:r>
        <w:t xml:space="preserve"> a vertex </w:t>
      </w:r>
      <w:proofErr w:type="spellStart"/>
      <w:r>
        <w:t>shader</w:t>
      </w:r>
      <w:proofErr w:type="spellEnd"/>
      <w:r>
        <w:t xml:space="preserve"> will </w:t>
      </w:r>
      <w:r w:rsidR="000A66B0">
        <w:t xml:space="preserve">sometimes </w:t>
      </w:r>
      <w:r>
        <w:t xml:space="preserve">take in a </w:t>
      </w:r>
      <w:r w:rsidR="006A0E07">
        <w:t>colour value</w:t>
      </w:r>
      <w:r w:rsidR="000A66B0">
        <w:t>, but it will not</w:t>
      </w:r>
      <w:r>
        <w:t xml:space="preserve"> actually </w:t>
      </w:r>
      <w:r w:rsidR="000A66B0">
        <w:t>use</w:t>
      </w:r>
      <w:r>
        <w:t xml:space="preserve"> it.</w:t>
      </w:r>
      <w:r w:rsidR="00D77F6A">
        <w:t xml:space="preserve"> Remember the vertex </w:t>
      </w:r>
      <w:proofErr w:type="spellStart"/>
      <w:r w:rsidR="00D77F6A">
        <w:t>shader</w:t>
      </w:r>
      <w:proofErr w:type="spellEnd"/>
      <w:r w:rsidR="00D77F6A">
        <w:t xml:space="preserve"> only processes vertices.</w:t>
      </w:r>
      <w:r>
        <w:t xml:space="preserve"> Instead</w:t>
      </w:r>
      <w:r w:rsidR="006A0E07">
        <w:t>,</w:t>
      </w:r>
      <w:r>
        <w:t xml:space="preserve"> the vertex </w:t>
      </w:r>
      <w:proofErr w:type="spellStart"/>
      <w:r>
        <w:t>shader</w:t>
      </w:r>
      <w:proofErr w:type="spellEnd"/>
      <w:r>
        <w:t xml:space="preserve"> will just pass it along to the f</w:t>
      </w:r>
      <w:r w:rsidR="006A0E07">
        <w:t xml:space="preserve">ragment </w:t>
      </w:r>
      <w:proofErr w:type="spellStart"/>
      <w:r w:rsidR="006A0E07">
        <w:t>shader</w:t>
      </w:r>
      <w:proofErr w:type="spellEnd"/>
      <w:r w:rsidR="006A0E07">
        <w:t xml:space="preserve"> as </w:t>
      </w:r>
      <w:r w:rsidR="00D77F6A">
        <w:t>that is where the fragment/pixel colour is calculated.</w:t>
      </w:r>
      <w:r w:rsidR="006A0E07">
        <w:t xml:space="preserve"> </w:t>
      </w:r>
      <w:r>
        <w:t xml:space="preserve"> </w:t>
      </w:r>
    </w:p>
    <w:p w:rsidR="00323752" w:rsidRPr="004E7195" w:rsidRDefault="00323752" w:rsidP="00323752">
      <w:pPr>
        <w:pStyle w:val="Heading3"/>
      </w:pPr>
      <w:r>
        <w:t>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This newer</w:t>
      </w:r>
      <w:r w:rsidR="000A66B0">
        <w:t xml:space="preserve"> pipeline was implemented into later versions of OpenGL 2.0</w:t>
      </w:r>
      <w:r w:rsidR="004C266A">
        <w:t xml:space="preserve">. Hence the </w:t>
      </w:r>
      <w:r w:rsidR="000A66B0">
        <w:t xml:space="preserve">new pipeline is in </w:t>
      </w:r>
      <w:proofErr w:type="spellStart"/>
      <w:r w:rsidR="000A66B0">
        <w:t>WebGL</w:t>
      </w:r>
      <w:proofErr w:type="spellEnd"/>
      <w:r w:rsidR="000A66B0">
        <w:t>, as was based off</w:t>
      </w:r>
      <w:r w:rsidR="004C266A">
        <w:t xml:space="preserve">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D7370B">
        <w:t>We</w:t>
      </w:r>
      <w:r w:rsidR="00E214AA">
        <w:t xml:space="preserve"> could opt in f</w:t>
      </w:r>
      <w:r w:rsidR="000A66B0">
        <w:t xml:space="preserve">or the features that </w:t>
      </w:r>
      <w:r w:rsidR="00D7370B">
        <w:t>we</w:t>
      </w:r>
      <w:r w:rsidR="000A66B0">
        <w:t xml:space="preserve"> wanted. F</w:t>
      </w:r>
      <w:r w:rsidR="00E214AA">
        <w:t>or example</w:t>
      </w:r>
      <w:r w:rsidR="000A66B0">
        <w:t>,</w:t>
      </w:r>
      <w:r w:rsidR="00E214AA">
        <w:t xml:space="preserve"> the pipeline </w:t>
      </w:r>
      <w:r w:rsidR="00D77F6A">
        <w:t>could</w:t>
      </w:r>
      <w:r w:rsidR="00E214AA">
        <w:t xml:space="preserve"> calculate fog, or </w:t>
      </w:r>
      <w:r w:rsidR="00D7370B">
        <w:t>we</w:t>
      </w:r>
      <w:r w:rsidR="00E214AA">
        <w:t xml:space="preserve"> could opt out </w:t>
      </w:r>
      <w:r w:rsidR="000A66B0">
        <w:t>have it not calculate fog</w:t>
      </w:r>
      <w:r w:rsidR="00E214AA">
        <w:t>. However</w:t>
      </w:r>
      <w:r w:rsidR="00D7370B">
        <w:t>,</w:t>
      </w:r>
      <w:r w:rsidR="00E214AA">
        <w:t xml:space="preserve"> there was no functionality allowing </w:t>
      </w:r>
      <w:r w:rsidR="00D7370B">
        <w:t>us</w:t>
      </w:r>
      <w:r w:rsidR="00E214AA">
        <w:t xml:space="preserve"> to customize the operations</w:t>
      </w:r>
      <w:r w:rsidR="00D77F6A">
        <w:t>.</w:t>
      </w:r>
    </w:p>
    <w:p w:rsidR="00E214AA" w:rsidRDefault="00E214AA" w:rsidP="00937B96">
      <w:pPr>
        <w:jc w:val="both"/>
      </w:pPr>
    </w:p>
    <w:p w:rsidR="004C266A" w:rsidRDefault="00D77F6A" w:rsidP="00937B96">
      <w:pPr>
        <w:jc w:val="both"/>
      </w:pPr>
      <w:r>
        <w:t>But now</w:t>
      </w:r>
      <w:r w:rsidR="000A66B0">
        <w:t>,</w:t>
      </w:r>
      <w:r w:rsidR="00937B96">
        <w:t xml:space="preserve"> using the new </w:t>
      </w:r>
      <w:r w:rsidR="00B10C2A">
        <w:t xml:space="preserve">programmable </w:t>
      </w:r>
      <w:r w:rsidR="00937B96">
        <w:t xml:space="preserve">pipeline, </w:t>
      </w:r>
      <w:r w:rsidR="00D7370B">
        <w:t>we</w:t>
      </w:r>
      <w:r>
        <w:t xml:space="preserve"> can use </w:t>
      </w:r>
      <w:r w:rsidR="00D7370B">
        <w:t>our</w:t>
      </w:r>
      <w:r>
        <w:t xml:space="preserve"> own programs (containing </w:t>
      </w:r>
      <w:r w:rsidR="00D7370B">
        <w:t xml:space="preserve">our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 xml:space="preserve">ne. </w:t>
      </w:r>
      <w:r w:rsidR="00D7370B">
        <w:t xml:space="preserve">We now </w:t>
      </w:r>
      <w:r>
        <w:t xml:space="preserve">have the ability to manipulate the data in whatever way </w:t>
      </w:r>
      <w:r w:rsidR="00D7370B">
        <w:t>we</w:t>
      </w:r>
      <w:r>
        <w:t xml:space="preserve"> want.</w:t>
      </w:r>
    </w:p>
    <w:p w:rsidR="001C435D" w:rsidRDefault="001C435D" w:rsidP="00937B96">
      <w:pPr>
        <w:jc w:val="both"/>
      </w:pPr>
    </w:p>
    <w:p w:rsidR="00D7370B" w:rsidRDefault="00937B96" w:rsidP="00937B96">
      <w:pPr>
        <w:jc w:val="both"/>
      </w:pPr>
      <w:r>
        <w:lastRenderedPageBreak/>
        <w:t xml:space="preserve">These </w:t>
      </w:r>
      <w:proofErr w:type="spellStart"/>
      <w:r>
        <w:t>shaders</w:t>
      </w:r>
      <w:proofErr w:type="spellEnd"/>
      <w:r>
        <w:t xml:space="preserve"> </w:t>
      </w:r>
      <w:r w:rsidR="00D7370B">
        <w:t>give</w:t>
      </w:r>
      <w:r>
        <w:t xml:space="preserve"> </w:t>
      </w:r>
      <w:r w:rsidR="00D7370B">
        <w:t>us</w:t>
      </w:r>
      <w:r>
        <w:t xml:space="preserve">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w:t>
      </w:r>
      <w:r w:rsidR="00D7370B">
        <w:t>we</w:t>
      </w:r>
      <w:r w:rsidR="00D77F6A">
        <w:t xml:space="preserve"> </w:t>
      </w:r>
      <w:r w:rsidR="00D7370B">
        <w:t>could not</w:t>
      </w:r>
      <w:r w:rsidR="00D77F6A">
        <w:t xml:space="preserve"> touch the </w:t>
      </w:r>
      <w:proofErr w:type="spellStart"/>
      <w:r w:rsidR="00D77F6A">
        <w:t>shaders</w:t>
      </w:r>
      <w:proofErr w:type="spellEnd"/>
      <w:r w:rsidR="00D77F6A">
        <w:t xml:space="preserve"> as they were fixed. But if </w:t>
      </w:r>
      <w:r w:rsidR="00D7370B">
        <w:t>we use</w:t>
      </w:r>
      <w:r w:rsidR="00D77F6A">
        <w:t xml:space="preserve"> customizable </w:t>
      </w:r>
      <w:proofErr w:type="spellStart"/>
      <w:r w:rsidR="00D77F6A">
        <w:t>shaders</w:t>
      </w:r>
      <w:proofErr w:type="spellEnd"/>
      <w:r w:rsidR="00D77F6A">
        <w:t xml:space="preserve">, </w:t>
      </w:r>
      <w:r w:rsidR="00D7370B">
        <w:t>we</w:t>
      </w:r>
      <w:r w:rsidR="00D77F6A">
        <w:t xml:space="preserve"> </w:t>
      </w:r>
      <w:r>
        <w:t xml:space="preserve">have to manage some stages of the graphics pipeline </w:t>
      </w:r>
      <w:r w:rsidR="00D7370B">
        <w:t>ourselves</w:t>
      </w:r>
      <w:r>
        <w:t xml:space="preserve">. </w:t>
      </w:r>
    </w:p>
    <w:p w:rsidR="00D7370B" w:rsidRDefault="00D7370B" w:rsidP="00937B96">
      <w:pPr>
        <w:jc w:val="both"/>
      </w:pPr>
    </w:p>
    <w:p w:rsidR="002879B5" w:rsidRDefault="00937B96" w:rsidP="00937B96">
      <w:pPr>
        <w:jc w:val="both"/>
      </w:pPr>
      <w:r>
        <w:t xml:space="preserve">For simple applications which </w:t>
      </w:r>
      <w:r w:rsidR="00753F92">
        <w:t>are not</w:t>
      </w:r>
      <w:r>
        <w:t xml:space="preserve"> going to do any fancy graphics, then a</w:t>
      </w:r>
      <w:r w:rsidR="00E214AA">
        <w:t>n</w:t>
      </w:r>
      <w:r>
        <w:t xml:space="preserve"> older </w:t>
      </w:r>
      <w:r w:rsidR="00E214AA">
        <w:t xml:space="preserve">version of OpenGL (pre 2.0) would better </w:t>
      </w:r>
      <w:r w:rsidR="00D7370B">
        <w:t>suited</w:t>
      </w:r>
      <w:r w:rsidR="00D77F6A">
        <w:t>.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t>WebGL</w:t>
      </w:r>
      <w:proofErr w:type="spellEnd"/>
      <w:r w:rsidR="00D77F6A">
        <w:t xml:space="preserve">, </w:t>
      </w:r>
      <w:r w:rsidR="00D7370B">
        <w:t>we</w:t>
      </w:r>
      <w:r w:rsidR="00D77F6A">
        <w:t xml:space="preserve"> </w:t>
      </w:r>
      <w:r w:rsidR="00753F92">
        <w:t>do not</w:t>
      </w:r>
      <w:r w:rsidR="00D77F6A">
        <w:t xml:space="preserve"> have the option of a fixed function pipeline – so </w:t>
      </w:r>
      <w:r w:rsidR="00D7370B">
        <w:t>we</w:t>
      </w:r>
      <w:r w:rsidR="00D77F6A">
        <w:t xml:space="preserve"> must define </w:t>
      </w:r>
      <w:r w:rsidR="00D7370B">
        <w:t>our</w:t>
      </w:r>
      <w:r w:rsidR="00D77F6A">
        <w:t xml:space="preserve"> own </w:t>
      </w:r>
      <w:proofErr w:type="spellStart"/>
      <w:r w:rsidR="00D77F6A">
        <w:t>shaders</w:t>
      </w:r>
      <w:proofErr w:type="spellEnd"/>
      <w:r w:rsidR="00D77F6A">
        <w:t xml:space="preserve">. </w:t>
      </w:r>
    </w:p>
    <w:p w:rsidR="00323752" w:rsidRPr="004E7195" w:rsidRDefault="00323752" w:rsidP="00323752">
      <w:pPr>
        <w:pStyle w:val="Heading3"/>
      </w:pPr>
      <w:r>
        <w:t>Programmable Graphics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B</w:t>
      </w:r>
      <w:r w:rsidR="00D7370B">
        <w:t xml:space="preserve">efore the </w:t>
      </w:r>
      <w:r w:rsidRPr="00EE1760">
        <w:t xml:space="preserve">details of the </w:t>
      </w:r>
      <w:r w:rsidR="00454B36" w:rsidRPr="00EE1760">
        <w:t xml:space="preserve">above </w:t>
      </w:r>
      <w:r w:rsidRPr="00EE1760">
        <w:t>pipeline</w:t>
      </w:r>
      <w:r w:rsidR="00454B36" w:rsidRPr="00EE1760">
        <w:t xml:space="preserve"> </w:t>
      </w:r>
      <w:r w:rsidR="00D7370B" w:rsidRPr="00EE1760">
        <w:t xml:space="preserve">are explained </w:t>
      </w:r>
      <w:r w:rsidR="00454B36" w:rsidRPr="00EE1760">
        <w:t>[</w:t>
      </w:r>
      <w:r w:rsidR="00EE1760" w:rsidRPr="00EE1760">
        <w:t>41</w:t>
      </w:r>
      <w:r w:rsidR="00454B36" w:rsidRPr="00EE1760">
        <w:t>]</w:t>
      </w:r>
      <w:r w:rsidRPr="00EE1760">
        <w:t xml:space="preserve">, it is </w:t>
      </w:r>
      <w:r>
        <w:t xml:space="preserve">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A4614C" w:rsidRDefault="0097125C" w:rsidP="004E7195">
      <w:pPr>
        <w:pStyle w:val="Heading2"/>
        <w:numPr>
          <w:ilvl w:val="0"/>
          <w:numId w:val="0"/>
        </w:numPr>
        <w:jc w:val="both"/>
        <w:rPr>
          <w:sz w:val="22"/>
          <w:szCs w:val="22"/>
        </w:rPr>
      </w:pPr>
      <w:r>
        <w:rPr>
          <w:noProof/>
          <w:sz w:val="22"/>
        </w:rPr>
        <w:lastRenderedPageBreak/>
        <w:pict>
          <v:shape id="_x0000_s1032" type="#_x0000_t75" style="position:absolute;left:0;text-align:left;margin-left:264.35pt;margin-top:7.35pt;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4E7195" w:rsidRPr="004A1FA8">
        <w:rPr>
          <w:sz w:val="22"/>
          <w:szCs w:val="22"/>
        </w:rPr>
        <w:t>1</w:t>
      </w:r>
      <w:r w:rsidR="004E7195">
        <w:rPr>
          <w:sz w:val="22"/>
          <w:szCs w:val="22"/>
        </w:rPr>
        <w:t>.</w:t>
      </w:r>
      <w:r w:rsidR="00323752">
        <w:rPr>
          <w:sz w:val="22"/>
          <w:szCs w:val="22"/>
        </w:rPr>
        <w:t>1</w:t>
      </w:r>
      <w:r w:rsidR="004E7195" w:rsidRPr="004A1FA8">
        <w:rPr>
          <w:sz w:val="22"/>
          <w:szCs w:val="22"/>
        </w:rPr>
        <w:t>.</w:t>
      </w:r>
      <w:r w:rsidR="004E7195">
        <w:rPr>
          <w:sz w:val="22"/>
          <w:szCs w:val="22"/>
        </w:rPr>
        <w:t>1</w:t>
      </w:r>
      <w:r w:rsidR="00323752">
        <w:rPr>
          <w:sz w:val="22"/>
          <w:szCs w:val="22"/>
        </w:rPr>
        <w:t>6</w:t>
      </w:r>
      <w:r w:rsidR="004E7195">
        <w:rPr>
          <w:sz w:val="22"/>
          <w:szCs w:val="22"/>
        </w:rPr>
        <w:t>.</w:t>
      </w:r>
      <w:r w:rsidR="00323752">
        <w:rPr>
          <w:sz w:val="22"/>
          <w:szCs w:val="22"/>
        </w:rPr>
        <w:t xml:space="preserve">1.   </w:t>
      </w:r>
      <w:r w:rsidR="004E7195">
        <w:rPr>
          <w:sz w:val="22"/>
          <w:szCs w:val="22"/>
        </w:rPr>
        <w:t>Stage 1 – Data input and binding</w:t>
      </w:r>
    </w:p>
    <w:p w:rsidR="004E7195" w:rsidRPr="004E7195" w:rsidRDefault="004E7195" w:rsidP="004E7195"/>
    <w:p w:rsidR="00A4614C" w:rsidRPr="00EE1760" w:rsidRDefault="00A4614C" w:rsidP="00A4614C">
      <w:pPr>
        <w:jc w:val="both"/>
      </w:pPr>
      <w:r>
        <w:rPr>
          <w:noProof/>
        </w:rPr>
        <w:t>In this</w:t>
      </w:r>
      <w:r>
        <w:t xml:space="preserve"> example</w:t>
      </w:r>
      <w:r w:rsidR="00D7370B">
        <w:t>,</w:t>
      </w:r>
      <w:r w:rsidR="00355595">
        <w:t xml:space="preserve"> we will render a triangle onto the screen. T</w:t>
      </w:r>
      <w:r>
        <w:t>he triangle</w:t>
      </w:r>
      <w:r w:rsidR="00355595">
        <w:t>s</w:t>
      </w:r>
      <w:r>
        <w:t xml:space="preserve"> vertices will be </w:t>
      </w:r>
      <w:r w:rsidRPr="00EE1760">
        <w:t xml:space="preserve">defined in </w:t>
      </w:r>
      <w:r w:rsidR="00355595" w:rsidRPr="00EE1760">
        <w:t>clip space</w:t>
      </w:r>
      <w:r w:rsidR="00D7370B" w:rsidRPr="00EE1760">
        <w:t>.</w:t>
      </w:r>
      <w:r w:rsidRPr="00EE1760">
        <w:t xml:space="preserve"> The </w:t>
      </w:r>
      <w:proofErr w:type="spellStart"/>
      <w:r w:rsidRPr="00EE1760">
        <w:t>WebGL</w:t>
      </w:r>
      <w:proofErr w:type="spellEnd"/>
      <w:r w:rsidRPr="00EE1760">
        <w:t xml:space="preserve"> </w:t>
      </w:r>
      <w:r w:rsidR="00355595" w:rsidRPr="00EE1760">
        <w:t>clip space</w:t>
      </w:r>
      <w:r w:rsidRPr="00EE1760">
        <w:t xml:space="preserve"> system is shown in the right image</w:t>
      </w:r>
      <w:r w:rsidR="00454B36" w:rsidRPr="00EE1760">
        <w:t xml:space="preserve"> [</w:t>
      </w:r>
      <w:r w:rsidR="00EE1760" w:rsidRPr="00EE1760">
        <w:t>42</w:t>
      </w:r>
      <w:r w:rsidR="00454B36" w:rsidRPr="00EE1760">
        <w:t>]</w:t>
      </w:r>
      <w:r w:rsidRPr="00EE1760">
        <w:t xml:space="preserve">. It goes from -1 to +1 in all of the x, y and z </w:t>
      </w:r>
      <w:r w:rsidR="006D7593" w:rsidRPr="00EE1760">
        <w:t>axes</w:t>
      </w:r>
      <w:r w:rsidRPr="00EE1760">
        <w:t>.</w:t>
      </w:r>
    </w:p>
    <w:p w:rsidR="00F2384E" w:rsidRPr="00EE1760" w:rsidRDefault="00F2384E" w:rsidP="00F2384E">
      <w:pPr>
        <w:jc w:val="both"/>
      </w:pPr>
      <w:r w:rsidRPr="00EE1760">
        <w:tab/>
      </w:r>
    </w:p>
    <w:p w:rsidR="00F2384E" w:rsidRDefault="00F2384E" w:rsidP="00D0044C">
      <w:pPr>
        <w:jc w:val="both"/>
      </w:pPr>
      <w:r w:rsidRPr="00EE1760">
        <w:t xml:space="preserve">Take the triangle in </w:t>
      </w:r>
      <w:r w:rsidR="00355595" w:rsidRPr="00EE1760">
        <w:t>below image</w:t>
      </w:r>
      <w:r w:rsidR="00611380" w:rsidRPr="00EE1760">
        <w:t xml:space="preserve"> </w:t>
      </w:r>
      <w:r w:rsidR="00F830A2" w:rsidRPr="00EE1760">
        <w:t>[</w:t>
      </w:r>
      <w:r w:rsidR="00EE1760" w:rsidRPr="00EE1760">
        <w:t>43</w:t>
      </w:r>
      <w:r w:rsidR="00F830A2" w:rsidRPr="00EE1760">
        <w:t xml:space="preserve">] </w:t>
      </w:r>
      <w:r w:rsidR="00611380" w:rsidRPr="00EE176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97125C"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D7370B">
        <w:t>. Th</w:t>
      </w:r>
      <w:r w:rsidR="004B0EC3">
        <w:t xml:space="preserve">is is done </w:t>
      </w:r>
      <w:r w:rsidR="00BF0F52">
        <w:t xml:space="preserve">by first creating a </w:t>
      </w:r>
      <w:r w:rsidR="001D706D">
        <w:t>VBO</w:t>
      </w:r>
      <w:r w:rsidR="00355595">
        <w:t xml:space="preserve"> (discussed in</w:t>
      </w:r>
      <w:r w:rsidR="00D7370B">
        <w:t xml:space="preserve"> the vertex buffer objects</w:t>
      </w:r>
      <w:r w:rsidR="00355595">
        <w:t xml:space="preserve"> section)</w:t>
      </w:r>
      <w:r w:rsidR="00BF0F52">
        <w:t xml:space="preserve">, binding that buffer and </w:t>
      </w:r>
      <w:r w:rsidR="00D7370B">
        <w:t xml:space="preserve">then </w:t>
      </w:r>
      <w:r w:rsidR="00BF0F52">
        <w:t>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D7370B">
        <w:rPr>
          <w:rStyle w:val="com"/>
          <w:rFonts w:ascii="Consolas" w:hAnsi="Consolas"/>
          <w:color w:val="858C93"/>
          <w:bdr w:val="none" w:sz="0" w:space="0" w:color="auto" w:frame="1"/>
          <w:shd w:val="clear" w:color="auto" w:fill="EFF0F1"/>
        </w:rPr>
        <w:t>vertex</w:t>
      </w:r>
      <w:r w:rsidR="00355595">
        <w:rPr>
          <w:rStyle w:val="com"/>
          <w:rFonts w:ascii="Consolas" w:hAnsi="Consolas"/>
          <w:color w:val="858C93"/>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D7370B" w:rsidRDefault="00D7370B" w:rsidP="00D0044C">
      <w:pPr>
        <w:jc w:val="both"/>
      </w:pPr>
      <w:r>
        <w:t xml:space="preserve">After sending data onto the GPU, we have to describe the data we just sent. This is done with a call to </w:t>
      </w:r>
      <w:proofErr w:type="spellStart"/>
      <w:r>
        <w:t>vertexAttribPointer</w:t>
      </w:r>
      <w:proofErr w:type="spellEnd"/>
      <w:r>
        <w:t>.</w:t>
      </w:r>
    </w:p>
    <w:p w:rsidR="00D7370B" w:rsidRDefault="00D7370B"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D7370B">
        <w:rPr>
          <w:rStyle w:val="com"/>
          <w:rFonts w:ascii="Consolas" w:hAnsi="Consolas"/>
          <w:color w:val="858C93"/>
          <w:bdr w:val="none" w:sz="0" w:space="0" w:color="auto" w:frame="1"/>
          <w:shd w:val="clear" w:color="auto" w:fill="EFF0F1"/>
        </w:rPr>
        <w:t>, but we have no</w:t>
      </w:r>
      <w:r w:rsidR="009F2439">
        <w:rPr>
          <w:rStyle w:val="com"/>
          <w:rFonts w:ascii="Consolas" w:hAnsi="Consolas"/>
          <w:color w:val="858C93"/>
          <w:bdr w:val="none" w:sz="0" w:space="0" w:color="auto" w:frame="1"/>
          <w:shd w:val="clear" w:color="auto" w:fill="EFF0F1"/>
        </w:rPr>
        <w:t xml:space="preserve">t. So </w:t>
      </w:r>
      <w:r w:rsidR="00753F92">
        <w:rPr>
          <w:rStyle w:val="com"/>
          <w:rFonts w:ascii="Consolas" w:hAnsi="Consolas"/>
          <w:color w:val="858C93"/>
          <w:bdr w:val="none" w:sz="0" w:space="0" w:color="auto" w:frame="1"/>
          <w:shd w:val="clear" w:color="auto" w:fill="EFF0F1"/>
        </w:rPr>
        <w:t>it is</w:t>
      </w:r>
      <w:r w:rsidR="009F2439">
        <w:rPr>
          <w:rStyle w:val="com"/>
          <w:rFonts w:ascii="Consolas" w:hAnsi="Consolas"/>
          <w:color w:val="858C93"/>
          <w:bdr w:val="none" w:sz="0" w:space="0" w:color="auto" w:frame="1"/>
          <w:shd w:val="clear" w:color="auto" w:fill="EFF0F1"/>
        </w:rPr>
        <w:t xml:space="preserve">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lastRenderedPageBreak/>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w:t>
      </w:r>
      <w:r w:rsidR="001F7EEC">
        <w:t xml:space="preserve">it </w:t>
      </w:r>
      <w:r>
        <w:t xml:space="preserve">should be minimized in render loops. </w:t>
      </w:r>
      <w:r w:rsidR="001D706D">
        <w:t xml:space="preserve">At render time, </w:t>
      </w:r>
      <w:r w:rsidR="009F2439">
        <w:t>we need to select the buffer on GPU whic</w:t>
      </w:r>
      <w:r w:rsidR="001F7EEC">
        <w:t xml:space="preserve">h we created earlier, as it contains our </w:t>
      </w:r>
      <w:r>
        <w:t>data</w:t>
      </w:r>
      <w:r w:rsidR="001F7EEC">
        <w:t xml:space="preserve"> we want to render</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1F7EEC" w:rsidRDefault="00753F92" w:rsidP="004909BE">
      <w:pPr>
        <w:jc w:val="both"/>
      </w:pPr>
      <w:r>
        <w:t>Do not</w:t>
      </w:r>
      <w:r w:rsidR="009F2439">
        <w:t xml:space="preserve"> worry about the first parameter. But the second is the buffer we created earlier. </w:t>
      </w:r>
      <w:r w:rsidR="00607E6F">
        <w:t>Now</w:t>
      </w:r>
      <w:r w:rsidR="001F7EEC">
        <w:t>,</w:t>
      </w:r>
      <w:r w:rsidR="00607E6F">
        <w:t xml:space="preserve"> we can </w:t>
      </w:r>
      <w:r w:rsidR="001D706D">
        <w:t>finally i</w:t>
      </w:r>
      <w:r w:rsidR="009F69C5">
        <w:t>ssu</w:t>
      </w:r>
      <w:r w:rsidR="00607E6F">
        <w:t>e</w:t>
      </w:r>
      <w:r w:rsidR="004B0EC3">
        <w:t xml:space="preserve"> the draw call.</w:t>
      </w:r>
      <w:r w:rsidR="009F2439">
        <w:t xml:space="preserve"> </w:t>
      </w:r>
    </w:p>
    <w:p w:rsidR="001F7EEC" w:rsidRDefault="001F7EEC" w:rsidP="004909BE">
      <w:pPr>
        <w:jc w:val="both"/>
      </w:pP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Parameters:</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Drawing mode, what are we drawing?</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 xml:space="preserve">The start </w:t>
      </w:r>
      <w:r>
        <w:rPr>
          <w:rFonts w:ascii="Consolas" w:eastAsia="Times New Roman" w:hAnsi="Consolas" w:cs="Courier New"/>
          <w:color w:val="858C93"/>
          <w:sz w:val="20"/>
          <w:szCs w:val="20"/>
          <w:bdr w:val="none" w:sz="0" w:space="0" w:color="auto" w:frame="1"/>
          <w:shd w:val="clear" w:color="auto" w:fill="EFF0F1"/>
          <w:lang w:eastAsia="en-GB"/>
        </w:rPr>
        <w:t>element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How many vertices to draw</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proofErr w:type="spellStart"/>
      <w:proofErr w:type="gramStart"/>
      <w:r w:rsidRPr="001F7EEC">
        <w:rPr>
          <w:rFonts w:ascii="Consolas" w:eastAsia="Times New Roman" w:hAnsi="Consolas" w:cs="Courier New"/>
          <w:color w:val="303336"/>
          <w:sz w:val="20"/>
          <w:szCs w:val="20"/>
          <w:bdr w:val="none" w:sz="0" w:space="0" w:color="auto" w:frame="1"/>
          <w:shd w:val="clear" w:color="auto" w:fill="EFF0F1"/>
          <w:lang w:eastAsia="en-GB"/>
        </w:rPr>
        <w:t>gl.drawArrays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w:t>
      </w:r>
      <w:proofErr w:type="spellStart"/>
      <w:proofErr w:type="gramEnd"/>
      <w:r w:rsidRPr="001F7EEC">
        <w:rPr>
          <w:rFonts w:ascii="Consolas" w:eastAsia="Times New Roman" w:hAnsi="Consolas" w:cs="Courier New"/>
          <w:color w:val="303336"/>
          <w:sz w:val="20"/>
          <w:szCs w:val="20"/>
          <w:bdr w:val="none" w:sz="0" w:space="0" w:color="auto" w:frame="1"/>
          <w:shd w:val="clear" w:color="auto" w:fill="EFF0F1"/>
          <w:lang w:eastAsia="en-GB"/>
        </w:rPr>
        <w:t>gl.TRIANGLES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0</w:t>
      </w:r>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3</w:t>
      </w:r>
      <w:r w:rsidRPr="001F7EEC">
        <w:rPr>
          <w:rFonts w:ascii="Consolas" w:eastAsia="Times New Roman" w:hAnsi="Consolas" w:cs="Courier New"/>
          <w:color w:val="303336"/>
          <w:sz w:val="20"/>
          <w:szCs w:val="20"/>
          <w:bdr w:val="none" w:sz="0" w:space="0" w:color="auto" w:frame="1"/>
          <w:shd w:val="clear" w:color="auto" w:fill="EFF0F1"/>
          <w:lang w:eastAsia="en-GB"/>
        </w:rPr>
        <w:t>);</w:t>
      </w:r>
    </w:p>
    <w:p w:rsidR="001F7EEC" w:rsidRDefault="001F7EEC" w:rsidP="004909BE">
      <w:pPr>
        <w:jc w:val="both"/>
      </w:pPr>
    </w:p>
    <w:p w:rsidR="00607E6F" w:rsidRDefault="001F7EEC" w:rsidP="004909BE">
      <w:pPr>
        <w:jc w:val="both"/>
      </w:pPr>
      <w:r>
        <w:t xml:space="preserve">After we have issued the draw call, the vertex </w:t>
      </w:r>
      <w:proofErr w:type="spellStart"/>
      <w:r>
        <w:t>shader</w:t>
      </w:r>
      <w:proofErr w:type="spellEnd"/>
      <w:r>
        <w:t xml:space="preserve"> gets executed.</w:t>
      </w:r>
    </w:p>
    <w:p w:rsidR="00246C26"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2.</w:t>
      </w:r>
      <w:r w:rsidR="00323752">
        <w:rPr>
          <w:sz w:val="22"/>
          <w:szCs w:val="22"/>
        </w:rPr>
        <w:t xml:space="preserve">   </w:t>
      </w:r>
      <w:r>
        <w:rPr>
          <w:sz w:val="22"/>
          <w:szCs w:val="22"/>
        </w:rPr>
        <w:t xml:space="preserve">Stage 2 – Vertex </w:t>
      </w:r>
      <w:proofErr w:type="spellStart"/>
      <w:r>
        <w:rPr>
          <w:sz w:val="22"/>
          <w:szCs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proofErr w:type="spellStart"/>
      <w:r w:rsidR="00FC180C">
        <w:t>shader</w:t>
      </w:r>
      <w:proofErr w:type="spellEnd"/>
      <w:r w:rsidR="00882656">
        <w:t xml:space="preserve">. These matrices specify where </w:t>
      </w:r>
      <w:r w:rsidR="00F90AB1">
        <w:t>t</w:t>
      </w:r>
      <w:r w:rsidR="00AB54D8">
        <w:t>he vertices should be positioned</w:t>
      </w:r>
      <w:r w:rsidR="006C23FD">
        <w:t xml:space="preserve"> in the world.</w:t>
      </w:r>
    </w:p>
    <w:p w:rsidR="001F7EEC" w:rsidRDefault="001F7EEC" w:rsidP="00D41C00">
      <w:pPr>
        <w:jc w:val="both"/>
      </w:pPr>
    </w:p>
    <w:p w:rsidR="006C23FD" w:rsidRPr="009811AC" w:rsidRDefault="0097125C"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w:t>
      </w:r>
      <w:proofErr w:type="spellStart"/>
      <w:r w:rsidR="00900EB3">
        <w:t>shader</w:t>
      </w:r>
      <w:proofErr w:type="spellEnd"/>
      <w:r w:rsidR="00900EB3">
        <w:t xml:space="preserve"> </w:t>
      </w:r>
      <w:r w:rsidR="00882656">
        <w:t xml:space="preserve">then </w:t>
      </w:r>
      <w:r w:rsidR="00900EB3">
        <w:t xml:space="preserve">outputs the </w:t>
      </w:r>
      <w:r w:rsidR="001F7EEC">
        <w:t>vertices</w:t>
      </w:r>
      <w:r w:rsidR="00882656">
        <w:t xml:space="preserve">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EE1760">
        <w:t>The viewing frustum is shown in the image</w:t>
      </w:r>
      <w:r w:rsidR="001933FA" w:rsidRPr="00EE1760">
        <w:t xml:space="preserve"> on the right</w:t>
      </w:r>
      <w:r w:rsidR="00F50584" w:rsidRPr="00EE1760">
        <w:t xml:space="preserve"> [</w:t>
      </w:r>
      <w:r w:rsidR="00EE1760" w:rsidRPr="00EE1760">
        <w:t>44</w:t>
      </w:r>
      <w:r w:rsidR="00F50584" w:rsidRPr="00EE1760">
        <w:t>]</w:t>
      </w:r>
      <w:r w:rsidR="006C23FD" w:rsidRPr="00EE1760">
        <w:t>.</w:t>
      </w:r>
      <w:r w:rsidR="00882656" w:rsidRPr="00EE1760">
        <w:t xml:space="preserve"> </w:t>
      </w:r>
      <w:r w:rsidR="001F7EEC" w:rsidRPr="00EE1760">
        <w:t>This</w:t>
      </w:r>
      <w:r w:rsidR="00882656" w:rsidRPr="00EE1760">
        <w:t xml:space="preserve"> contains everything the camera should see. </w:t>
      </w:r>
      <w:r w:rsidR="009811AC" w:rsidRPr="00EE1760">
        <w:t xml:space="preserve">The </w:t>
      </w:r>
      <w:r w:rsidR="009811AC" w:rsidRPr="009811AC">
        <w:t xml:space="preserve">projection matrix converts everything in the viewing frustum to clip space coordinates. When defining a projection matrix, we can </w:t>
      </w:r>
      <w:r w:rsidR="001F7EEC">
        <w:t>specify</w:t>
      </w:r>
      <w:r w:rsidR="009811AC" w:rsidRPr="009811AC">
        <w:t xml:space="preserve"> how much of the scene to process. </w:t>
      </w:r>
      <w:r w:rsidR="009811AC">
        <w:t>In the below example, w</w:t>
      </w:r>
      <w:r w:rsidR="009811AC" w:rsidRPr="009811AC">
        <w:t xml:space="preserve">e want to view from 0.1 units in front of the camera, to 512 </w:t>
      </w:r>
      <w:r w:rsidR="001F7EEC">
        <w:t>away from it</w:t>
      </w:r>
      <w:r w:rsidR="009811AC" w:rsidRPr="009811AC">
        <w:t xml:space="preserve">.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97125C" w:rsidP="00D41C00">
      <w:pPr>
        <w:jc w:val="both"/>
      </w:pPr>
      <w:r>
        <w:rPr>
          <w:noProof/>
        </w:rPr>
        <w:lastRenderedPageBreak/>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w:t>
      </w:r>
      <w:r w:rsidR="001F7EEC">
        <w:t>objects</w:t>
      </w:r>
      <w:r w:rsidR="005C6858">
        <w:t xml:space="preserve"> </w:t>
      </w:r>
      <w:r w:rsidR="00882656">
        <w:t xml:space="preserve">are </w:t>
      </w:r>
      <w:r w:rsidR="001F7EEC">
        <w:t xml:space="preserve">calculated to be </w:t>
      </w:r>
      <w:r w:rsidR="009811AC">
        <w:t>completely</w:t>
      </w:r>
      <w:r w:rsidR="005C6858">
        <w:t xml:space="preserve"> outside of the viewing frustum, then they get culled. This means the entire object is discarde</w:t>
      </w:r>
      <w:r w:rsidR="001F7EEC">
        <w:t xml:space="preserve">d as the user </w:t>
      </w:r>
      <w:r w:rsidR="002B6648">
        <w:t>cannot</w:t>
      </w:r>
      <w:r w:rsidR="001F7EEC">
        <w:t xml:space="preserve"> see it. It is</w:t>
      </w:r>
      <w:r w:rsidR="005C6858">
        <w:t xml:space="preserve"> important to get rid of any unnecessary vertices as early as poss</w:t>
      </w:r>
      <w:r w:rsidR="002B6648">
        <w:t>ible, if the user cannot</w:t>
      </w:r>
      <w:r w:rsidR="00882656">
        <w:t xml:space="preserve">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w:t>
      </w:r>
      <w:r w:rsidR="002B6648">
        <w:t xml:space="preserve">the visible parts of the </w:t>
      </w:r>
      <w:r w:rsidR="002B6648" w:rsidRPr="00EE1760">
        <w:t>object</w:t>
      </w:r>
      <w:r w:rsidR="005C6858" w:rsidRPr="00EE1760">
        <w:t xml:space="preserve"> remain</w:t>
      </w:r>
      <w:r w:rsidR="002B6648" w:rsidRPr="00EE1760">
        <w:t>s</w:t>
      </w:r>
      <w:r w:rsidR="005C6858" w:rsidRPr="00EE1760">
        <w:t>.</w:t>
      </w:r>
      <w:r w:rsidR="006C23FD" w:rsidRPr="00EE1760">
        <w:t xml:space="preserve"> The image to the </w:t>
      </w:r>
      <w:r w:rsidR="00882656" w:rsidRPr="00EE1760">
        <w:t>right</w:t>
      </w:r>
      <w:r w:rsidR="00F50584" w:rsidRPr="00EE1760">
        <w:t xml:space="preserve"> [</w:t>
      </w:r>
      <w:r w:rsidR="00EE1760" w:rsidRPr="00EE1760">
        <w:t>45</w:t>
      </w:r>
      <w:r w:rsidR="00F50584" w:rsidRPr="00EE1760">
        <w:t>]</w:t>
      </w:r>
      <w:r w:rsidR="006C23FD" w:rsidRPr="00EE1760">
        <w:t xml:space="preserve"> </w:t>
      </w:r>
      <w:r w:rsidR="001933FA" w:rsidRPr="00EE1760">
        <w:t>shows clipping taking place.</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3.</w:t>
      </w:r>
      <w:r w:rsidR="00323752">
        <w:rPr>
          <w:sz w:val="22"/>
          <w:szCs w:val="22"/>
        </w:rPr>
        <w:t xml:space="preserve">   </w:t>
      </w:r>
      <w:r>
        <w:rPr>
          <w:sz w:val="22"/>
          <w:szCs w:val="22"/>
        </w:rPr>
        <w:t>Stage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p>
    <w:p w:rsidR="009811AC" w:rsidRDefault="009811AC" w:rsidP="00D41C00">
      <w:pPr>
        <w:jc w:val="both"/>
      </w:pPr>
    </w:p>
    <w:p w:rsidR="009811AC" w:rsidRDefault="009811AC" w:rsidP="00D41C00">
      <w:pPr>
        <w:jc w:val="both"/>
      </w:pPr>
      <w:r>
        <w:t xml:space="preserve">For this triangle example, we </w:t>
      </w:r>
      <w:r w:rsidR="002B6648">
        <w:t>have</w:t>
      </w:r>
      <w:r>
        <w:t xml:space="preserve"> issue</w:t>
      </w:r>
      <w:r w:rsidR="002B6648">
        <w:t>d</w:t>
      </w:r>
      <w:r>
        <w:t xml:space="preserv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2B6648" w:rsidRDefault="002B6648" w:rsidP="00207B59">
      <w:pPr>
        <w:jc w:val="both"/>
      </w:pPr>
    </w:p>
    <w:p w:rsidR="002B6648" w:rsidRDefault="009811AC" w:rsidP="00207B59">
      <w:pPr>
        <w:jc w:val="both"/>
      </w:pPr>
      <w:r>
        <w:t xml:space="preserve">This means we want </w:t>
      </w:r>
      <w:proofErr w:type="spellStart"/>
      <w:r>
        <w:t>WebGL</w:t>
      </w:r>
      <w:proofErr w:type="spellEnd"/>
      <w:r>
        <w:t xml:space="preserve"> to draw triangles between the given points. </w:t>
      </w:r>
      <w:r w:rsidR="002B6648">
        <w:t xml:space="preserve">For every 3 points we give </w:t>
      </w:r>
      <w:proofErr w:type="spellStart"/>
      <w:r w:rsidR="002B6648">
        <w:t>WebGL</w:t>
      </w:r>
      <w:proofErr w:type="spellEnd"/>
      <w:r w:rsidR="002B6648">
        <w:t>, it will construct a triangle between them. There are also other drawing modes such as GL.POINTS, GL_LINES and the GL.TRIANGLE_STRIP.</w:t>
      </w:r>
    </w:p>
    <w:p w:rsidR="002B6648" w:rsidRDefault="002B6648" w:rsidP="00207B59">
      <w:pPr>
        <w:jc w:val="both"/>
      </w:pPr>
    </w:p>
    <w:p w:rsidR="002B6648" w:rsidRDefault="002B6648" w:rsidP="00207B59">
      <w:pPr>
        <w:jc w:val="both"/>
      </w:pPr>
      <w:r>
        <w:t>Now we have some colourless shapes on the screen, they need to be filled with colour.</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4.</w:t>
      </w:r>
      <w:r w:rsidR="00323752">
        <w:rPr>
          <w:sz w:val="22"/>
          <w:szCs w:val="22"/>
        </w:rPr>
        <w:t xml:space="preserve">   </w:t>
      </w:r>
      <w:r>
        <w:rPr>
          <w:sz w:val="22"/>
          <w:szCs w:val="22"/>
        </w:rPr>
        <w:t xml:space="preserve">Stage 4 – Fragment </w:t>
      </w:r>
      <w:proofErr w:type="spellStart"/>
      <w:r>
        <w:rPr>
          <w:sz w:val="22"/>
          <w:szCs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2B6648">
        <w:t xml:space="preserve"> we have only defined 3 colours</w:t>
      </w:r>
      <w:r>
        <w:t xml:space="preserve">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w:t>
      </w:r>
      <w:r w:rsidR="002B6648">
        <w:t>le when a triangle is this big. U</w:t>
      </w:r>
      <w:r w:rsidR="00D41C00">
        <w:t xml:space="preserve">sually objects are made of thousands of triangles so the user </w:t>
      </w:r>
      <w:r w:rsidR="002B6648">
        <w:t>will not</w:t>
      </w:r>
      <w:r w:rsidR="00D41C00">
        <w:t xml:space="preserve"> notice this interpolation. </w:t>
      </w:r>
      <w:r>
        <w:t xml:space="preserve"> </w:t>
      </w:r>
    </w:p>
    <w:p w:rsidR="00D41C00" w:rsidRDefault="0097125C" w:rsidP="00D41C00">
      <w:pPr>
        <w:jc w:val="both"/>
      </w:pPr>
      <w:r>
        <w:rPr>
          <w:noProof/>
        </w:rPr>
        <w:pict>
          <v:shape id="_x0000_s1030" type="#_x0000_t75" style="position:absolute;left:0;text-align:left;margin-left:272.7pt;margin-top:7pt;width:142.5pt;height:88.55pt;z-index:-251646976" wrapcoords="-47 0 -47 21525 21600 21525 21600 0 -47 0">
            <v:imagedata r:id="rId18" o:title="aatriangle"/>
            <w10:wrap type="tight"/>
          </v:shape>
        </w:pict>
      </w:r>
    </w:p>
    <w:p w:rsidR="00A4614C" w:rsidRDefault="005C6858" w:rsidP="00D41C00">
      <w:pPr>
        <w:jc w:val="both"/>
      </w:pPr>
      <w:r>
        <w:t xml:space="preserve">The fragment </w:t>
      </w:r>
      <w:proofErr w:type="spellStart"/>
      <w:r>
        <w:t>shader</w:t>
      </w:r>
      <w:proofErr w:type="spellEnd"/>
      <w:r w:rsidR="002B6648">
        <w:t xml:space="preserve"> is</w:t>
      </w:r>
      <w:r w:rsidR="001865D1">
        <w:t xml:space="preserve"> </w:t>
      </w:r>
      <w:r>
        <w:t>part of rasterization</w:t>
      </w:r>
      <w:r w:rsidR="001865D1">
        <w:t xml:space="preserve"> (or colouring in) stage of the pipeline</w:t>
      </w:r>
      <w:r w:rsidR="002B6648">
        <w:t>. It</w:t>
      </w:r>
      <w:r w:rsidR="00F23BAE">
        <w:t xml:space="preserve"> gets</w:t>
      </w:r>
      <w:r w:rsidR="002B6648">
        <w:t xml:space="preserve"> run for every fragment</w:t>
      </w:r>
      <w:r w:rsidR="00E77816">
        <w:t xml:space="preserve"> between the defined vertices.</w:t>
      </w:r>
      <w:r w:rsidR="002B6648">
        <w:t xml:space="preserve"> A fragment just means a potential pixel. It then</w:t>
      </w:r>
      <w:r w:rsidR="001933FA">
        <w:t xml:space="preserve"> outputs an (R</w:t>
      </w:r>
      <w:proofErr w:type="gramStart"/>
      <w:r w:rsidR="001933FA">
        <w:t>,G,B,A</w:t>
      </w:r>
      <w:proofErr w:type="gramEnd"/>
      <w:r w:rsidR="001933FA">
        <w:t>)</w:t>
      </w:r>
      <w:r w:rsidR="002B6648">
        <w:t xml:space="preserve"> colour</w:t>
      </w:r>
      <w:r w:rsidR="001933FA">
        <w:t xml:space="preserve"> value. </w:t>
      </w:r>
      <w:r w:rsidR="001865D1">
        <w:t xml:space="preserve">The fragment </w:t>
      </w:r>
      <w:r w:rsidR="00753F92">
        <w:t>has not</w:t>
      </w:r>
      <w:r w:rsidR="001865D1">
        <w:t xml:space="preserve"> been tested </w:t>
      </w:r>
      <w:r w:rsidR="002B6648">
        <w:t>to see if it is</w:t>
      </w:r>
      <w:r w:rsidR="001865D1">
        <w:t xml:space="preserve"> visible, so it might not get rendered. Pixels are things that appear on the screen, a fragment might not. </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5.</w:t>
      </w:r>
      <w:r w:rsidR="00323752">
        <w:rPr>
          <w:sz w:val="22"/>
          <w:szCs w:val="22"/>
        </w:rPr>
        <w:t xml:space="preserve">   </w:t>
      </w:r>
      <w:r>
        <w:rPr>
          <w:sz w:val="22"/>
          <w:szCs w:val="22"/>
        </w:rPr>
        <w:t>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rsidR="002B6648">
        <w:t xml:space="preserve"> that i</w:t>
      </w:r>
      <w:r>
        <w: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2B6648">
        <w:t>, it is</w:t>
      </w:r>
      <w:r w:rsidR="001865D1">
        <w:t xml:space="preserve"> just a huge 2D array</w:t>
      </w:r>
      <w:r w:rsidR="002B6648">
        <w:t xml:space="preserve"> of values</w:t>
      </w:r>
      <w:r w:rsidR="00C56FD3">
        <w:t>. Objects in the scene are given depth (or Z)</w:t>
      </w:r>
      <w:r w:rsidR="00C62DFB">
        <w:t xml:space="preserve"> values</w:t>
      </w:r>
      <w:r w:rsidR="00C56FD3">
        <w:t xml:space="preserve">. </w:t>
      </w:r>
      <w:r>
        <w:t>This information is used to determine wha</w:t>
      </w:r>
      <w:r w:rsidR="006433B1">
        <w:t>t fr</w:t>
      </w:r>
      <w:r w:rsidR="002B6648">
        <w:t xml:space="preserve">agments should turn into pixels </w:t>
      </w:r>
      <w:r w:rsidR="006433B1">
        <w:t xml:space="preserve">and </w:t>
      </w:r>
      <w:r w:rsidR="002B6648">
        <w:t xml:space="preserve">eventually </w:t>
      </w:r>
      <w:r w:rsidR="006433B1">
        <w:t>get rendered.</w:t>
      </w:r>
      <w:r w:rsidR="00C62DFB">
        <w:t xml:space="preserve"> The current fragments depth is checked against the value stored in the depth </w:t>
      </w:r>
      <w:r w:rsidR="00C62DFB">
        <w:lastRenderedPageBreak/>
        <w:t xml:space="preserve">buffer. If the fragment has a lower depth value, then its value replaces the one in the depth buffer. When we clear the entire screen, we also clear the depth buffer to all -1 values. This means any fragment will overwrite the default -1 value.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w:t>
      </w:r>
      <w:r w:rsidR="00753F92">
        <w:t>they are</w:t>
      </w:r>
      <w:r>
        <w:t xml:space="preserve"> no longer potential pixels, but actual pixels. Their depth has been tested and </w:t>
      </w:r>
      <w:r w:rsidR="00753F92">
        <w:t>they are</w:t>
      </w:r>
      <w:r>
        <w:t xml:space="preserve"> definitely go</w:t>
      </w:r>
      <w:r w:rsidR="00A428E0">
        <w:t xml:space="preserve">ing to be rendered this frame. </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w:t>
      </w:r>
      <w:r>
        <w:rPr>
          <w:sz w:val="22"/>
          <w:szCs w:val="22"/>
        </w:rPr>
        <w:t>6.</w:t>
      </w:r>
      <w:r w:rsidR="00323752">
        <w:rPr>
          <w:sz w:val="22"/>
          <w:szCs w:val="22"/>
        </w:rPr>
        <w:t xml:space="preserve">6.   </w:t>
      </w:r>
      <w:r>
        <w:rPr>
          <w:sz w:val="22"/>
          <w:szCs w:val="22"/>
        </w:rPr>
        <w:t>Stage 6 – Updating the frame buffer</w:t>
      </w:r>
    </w:p>
    <w:p w:rsidR="00D41C00" w:rsidRDefault="00D41C00" w:rsidP="00D41C00">
      <w:pPr>
        <w:jc w:val="both"/>
      </w:pPr>
    </w:p>
    <w:p w:rsidR="009221DE" w:rsidRDefault="00BF292E" w:rsidP="009221DE">
      <w:pPr>
        <w:jc w:val="both"/>
      </w:pPr>
      <w:r>
        <w:t>The frame bu</w:t>
      </w:r>
      <w:r w:rsidR="00C62DFB">
        <w:t>ffer is the final 2D image that i</w:t>
      </w:r>
      <w:r>
        <w: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rsidR="00C62DFB">
        <w:t>ed</w:t>
      </w:r>
      <w:r w:rsidR="006433B1">
        <w:t>)</w:t>
      </w:r>
      <w:r>
        <w:t xml:space="preserve">, it can be swapped with the current frame buffer to show the newly updated frame. </w:t>
      </w:r>
      <w:r w:rsidR="001030D9">
        <w:t xml:space="preserve">This technique is called double buffering. </w:t>
      </w:r>
      <w:r>
        <w:t xml:space="preserve">The pixels </w:t>
      </w:r>
      <w:r w:rsidR="00753F92">
        <w:t>do not</w:t>
      </w:r>
      <w:r>
        <w:t xml:space="preserve"> render onto the screen directly</w:t>
      </w:r>
      <w:r w:rsidR="00C62DFB">
        <w:t>. This</w:t>
      </w:r>
      <w:r>
        <w:t xml:space="preserve"> would result in parts of the scen</w:t>
      </w:r>
      <w:r w:rsidR="00C62DFB">
        <w:t>e being drawn before others. It i</w:t>
      </w:r>
      <w:r>
        <w:t xml:space="preserve">s better to wait for the entire scene to be </w:t>
      </w:r>
      <w:r w:rsidR="001030D9">
        <w:t>rendered to an off screen buffer, before swapping it with the current frame buffer</w:t>
      </w:r>
      <w:r w:rsidR="00C62DFB">
        <w:t xml:space="preserve"> to update the display.</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 xml:space="preserve">in </w:t>
      </w:r>
      <w:r w:rsidR="00C62DFB">
        <w:t>the</w:t>
      </w:r>
      <w:r w:rsidR="009221DE">
        <w:t xml:space="preserve">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323752" w:rsidRPr="004E7195" w:rsidRDefault="00323752" w:rsidP="00323752">
      <w:pPr>
        <w:pStyle w:val="Heading3"/>
      </w:pPr>
      <w:r>
        <w:t>Texture Mapping</w:t>
      </w:r>
    </w:p>
    <w:p w:rsidR="00671898" w:rsidRDefault="00671898" w:rsidP="00022CC9"/>
    <w:p w:rsidR="00671898" w:rsidRPr="00EE1760" w:rsidRDefault="00671898" w:rsidP="00022CC9">
      <w:r w:rsidRPr="00EE1760">
        <w:t>Knowledge of texture mapping has been gained from [</w:t>
      </w:r>
      <w:r w:rsidR="00EE1760" w:rsidRPr="00EE1760">
        <w:t>46</w:t>
      </w:r>
      <w:r w:rsidRPr="00EE1760">
        <w:t>]</w:t>
      </w:r>
      <w:r w:rsidR="00C62DFB" w:rsidRPr="00EE1760">
        <w:t>,</w:t>
      </w:r>
      <w:r w:rsidRPr="00EE1760">
        <w:t xml:space="preserve"> [</w:t>
      </w:r>
      <w:r w:rsidR="00EE1760" w:rsidRPr="00EE1760">
        <w:t>47</w:t>
      </w:r>
      <w:r w:rsidRPr="00EE1760">
        <w:t>] and [</w:t>
      </w:r>
      <w:r w:rsidR="00EE1760" w:rsidRPr="00EE1760">
        <w:t>48</w:t>
      </w:r>
      <w:r w:rsidRPr="00EE1760">
        <w:t>].</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w:t>
      </w:r>
      <w:r w:rsidR="00C62DFB">
        <w:t>aining 5000 vertices, we would not</w:t>
      </w:r>
      <w:r w:rsidR="00022CC9">
        <w:t xml:space="preserve"> want to go and define a colour for all of them. Instead, we can generate texture coordinates for the model and use a simple image to wrap </w:t>
      </w:r>
      <w:r w:rsidR="00C62DFB">
        <w:t>over</w:t>
      </w:r>
      <w:r w:rsidR="00022CC9">
        <w:t xml:space="preserve"> it. Texture coordinates, sometimes referred to as UV coordinates, are 2D coordinates </w:t>
      </w:r>
      <w:r w:rsidR="002F4F58">
        <w:t xml:space="preserve">which are </w:t>
      </w:r>
      <w:r w:rsidR="00022CC9">
        <w:t xml:space="preserve">assigned to vertices.  </w:t>
      </w:r>
    </w:p>
    <w:p w:rsidR="00022CC9" w:rsidRDefault="00022CC9" w:rsidP="00022CC9"/>
    <w:p w:rsidR="00022CC9" w:rsidRDefault="00022CC9" w:rsidP="00022CC9">
      <w:r>
        <w:t>Like w</w:t>
      </w:r>
      <w:r w:rsidR="002F4F58">
        <w:t>ith colour information, we do not</w:t>
      </w:r>
      <w:r>
        <w:t xml:space="preserve"> give each </w:t>
      </w:r>
      <w:r w:rsidR="002F4F58">
        <w:t>pixel</w:t>
      </w:r>
      <w:r>
        <w:t xml:space="preserve"> a different UV coordinate. This would mean creating a very large amount of data. Instead</w:t>
      </w:r>
      <w:r w:rsidR="006433B1">
        <w:t>,</w:t>
      </w:r>
      <w:r>
        <w:t xml:space="preserve"> we just assign the vertices </w:t>
      </w:r>
      <w:r w:rsidR="002F4F58">
        <w:t xml:space="preserve">these </w:t>
      </w:r>
      <w:r>
        <w:t xml:space="preserve">texture coordinates, then let </w:t>
      </w:r>
      <w:r w:rsidR="002F4F58">
        <w:t xml:space="preserve">our fragment </w:t>
      </w:r>
      <w:proofErr w:type="spellStart"/>
      <w:r w:rsidR="002F4F58">
        <w:t>shader</w:t>
      </w:r>
      <w:proofErr w:type="spellEnd"/>
      <w:r>
        <w:t xml:space="preserve"> handle filling everything in. </w:t>
      </w:r>
      <w:r w:rsidR="002F4F58">
        <w:t>It does this by using the sampler2D type discussed in the GLSL types section.</w:t>
      </w:r>
    </w:p>
    <w:p w:rsidR="001C435D" w:rsidRDefault="001C435D" w:rsidP="00E77816">
      <w:pPr>
        <w:jc w:val="both"/>
      </w:pPr>
      <w:r>
        <w:rPr>
          <w:noProof/>
        </w:rPr>
        <w:pict>
          <v:shape id="_x0000_s1055" type="#_x0000_t75" style="position:absolute;left:0;text-align:left;margin-left:153.55pt;margin-top:11.2pt;width:260.9pt;height:137.75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r w:rsidRPr="00EE1760">
        <w:t xml:space="preserve">The </w:t>
      </w:r>
      <w:r w:rsidR="001C435D" w:rsidRPr="00EE1760">
        <w:t>left</w:t>
      </w:r>
      <w:r w:rsidRPr="00EE1760">
        <w:t xml:space="preserve"> image </w:t>
      </w:r>
      <w:r w:rsidR="00F50584" w:rsidRPr="00EE1760">
        <w:t>[</w:t>
      </w:r>
      <w:r w:rsidR="00EE1760" w:rsidRPr="00EE1760">
        <w:t>49</w:t>
      </w:r>
      <w:r w:rsidR="00F50584" w:rsidRPr="00EE1760">
        <w:t xml:space="preserve">] </w:t>
      </w:r>
      <w:r w:rsidRPr="00EE1760">
        <w:t xml:space="preserve">shows a texture that we want to </w:t>
      </w:r>
      <w:r>
        <w:t xml:space="preserve">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C435D" w:rsidRDefault="001C435D" w:rsidP="00E77816">
      <w:pPr>
        <w:jc w:val="both"/>
      </w:pPr>
    </w:p>
    <w:p w:rsidR="001C435D" w:rsidRDefault="001C435D" w:rsidP="00E77816">
      <w:pPr>
        <w:jc w:val="both"/>
      </w:pPr>
    </w:p>
    <w:p w:rsidR="001562A2" w:rsidRDefault="00022CC9" w:rsidP="00E77816">
      <w:pPr>
        <w:jc w:val="both"/>
      </w:pPr>
      <w:r>
        <w:lastRenderedPageBreak/>
        <w:t xml:space="preserve">The bottom left </w:t>
      </w:r>
      <w:r w:rsidR="002F4F58">
        <w:t>vertex</w:t>
      </w:r>
      <w:r>
        <w:t xml:space="preserv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680357" w:rsidRDefault="001562A2" w:rsidP="001C435D">
      <w:pPr>
        <w:jc w:val="both"/>
      </w:pPr>
      <w:r>
        <w:t xml:space="preserve">Like with all data, </w:t>
      </w:r>
      <w:r w:rsidR="00022CC9">
        <w:t xml:space="preserve">the objects UV coordinates need to be </w:t>
      </w:r>
      <w:r w:rsidR="006433B1">
        <w:t>created,</w:t>
      </w:r>
      <w:r w:rsidR="002F4F58">
        <w:t xml:space="preserve"> put into GPU memory,</w:t>
      </w:r>
      <w:r w:rsidR="006433B1">
        <w:t xml:space="preserve"> then </w:t>
      </w:r>
      <w:r w:rsidR="00022CC9">
        <w:t>bound</w:t>
      </w:r>
      <w:r>
        <w:t xml:space="preserve"> at render time</w:t>
      </w:r>
      <w:r w:rsidR="00022CC9">
        <w:t xml:space="preserve">. </w:t>
      </w:r>
      <w:r>
        <w:t xml:space="preserve">The texture </w:t>
      </w:r>
      <w:r w:rsidR="002F4F58">
        <w:t>we</w:t>
      </w:r>
      <w:r>
        <w:t xml:space="preserve">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323752" w:rsidRPr="004E7195" w:rsidRDefault="00323752" w:rsidP="00323752">
      <w:pPr>
        <w:pStyle w:val="Heading3"/>
      </w:pPr>
      <w:r>
        <w:t>Lighting</w:t>
      </w:r>
    </w:p>
    <w:p w:rsidR="009D5924" w:rsidRDefault="009D5924" w:rsidP="009D5924"/>
    <w:p w:rsidR="002F4F58" w:rsidRDefault="009D5924" w:rsidP="009D5924">
      <w:r>
        <w:rPr>
          <w:noProof/>
          <w:lang w:eastAsia="en-GB"/>
        </w:rPr>
        <w:drawing>
          <wp:anchor distT="0" distB="0" distL="114300" distR="114300" simplePos="0" relativeHeight="251810816" behindDoc="1" locked="0" layoutInCell="1" allowOverlap="1" wp14:anchorId="10F59FB0" wp14:editId="39FBDE22">
            <wp:simplePos x="0" y="0"/>
            <wp:positionH relativeFrom="margin">
              <wp:posOffset>3421380</wp:posOffset>
            </wp:positionH>
            <wp:positionV relativeFrom="paragraph">
              <wp:posOffset>79375</wp:posOffset>
            </wp:positionV>
            <wp:extent cx="1842135" cy="2407920"/>
            <wp:effectExtent l="0" t="0" r="5715" b="0"/>
            <wp:wrapTight wrapText="bothSides">
              <wp:wrapPolygon edited="0">
                <wp:start x="0" y="0"/>
                <wp:lineTo x="0" y="21361"/>
                <wp:lineTo x="21444" y="21361"/>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84213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w:t>
      </w:r>
    </w:p>
    <w:p w:rsidR="002F4F58" w:rsidRDefault="002F4F58" w:rsidP="009D5924"/>
    <w:p w:rsidR="009D5924" w:rsidRDefault="009D5924" w:rsidP="009D5924">
      <w:pPr>
        <w:rPr>
          <w:color w:val="FF0000"/>
        </w:rPr>
      </w:pPr>
      <w:r>
        <w:t xml:space="preserve">Light </w:t>
      </w:r>
      <w:r w:rsidRPr="00EE1760">
        <w:t xml:space="preserve">sources in this scene are referred to if they give off light directly – rather than through </w:t>
      </w:r>
      <w:r w:rsidR="00EE1760" w:rsidRPr="00EE1760">
        <w:t>reflection</w:t>
      </w:r>
      <w:r w:rsidRPr="00EE1760">
        <w:t>. The image on the right shows how lighting would be calculated in the real world. The point light [</w:t>
      </w:r>
      <w:r w:rsidR="00EE1760" w:rsidRPr="00EE1760">
        <w:t>55</w:t>
      </w:r>
      <w:r w:rsidRPr="00EE1760">
        <w:t>]</w:t>
      </w:r>
      <w:r w:rsidR="002F4F58" w:rsidRPr="00EE1760">
        <w:t xml:space="preserve"> </w:t>
      </w:r>
      <w:r w:rsidRPr="00EE1760">
        <w:t xml:space="preserve">would illuminate all objects in </w:t>
      </w:r>
      <w:r w:rsidR="002F4F58" w:rsidRPr="00EE1760">
        <w:t>the scene</w:t>
      </w:r>
      <w:r w:rsidRPr="00EE1760">
        <w:t xml:space="preserve"> and in turn those objects become light sources. Therefore the light entering the </w:t>
      </w:r>
      <w:r w:rsidR="002F4F58" w:rsidRPr="00EE1760">
        <w:t>user’s</w:t>
      </w:r>
      <w:r w:rsidRPr="00EE1760">
        <w:t xml:space="preserve"> vision is through a combination of these light sources.</w:t>
      </w:r>
    </w:p>
    <w:p w:rsidR="009D5924" w:rsidRDefault="009D5924" w:rsidP="009D5924"/>
    <w:p w:rsidR="009D5924" w:rsidRDefault="009D5924" w:rsidP="009D5924">
      <w:r>
        <w:rPr>
          <w:noProof/>
          <w:lang w:eastAsia="en-GB"/>
        </w:rPr>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Lighting is calculated from normals and light positions. A normal is just a vector pointing away from the objects surface. If the incoming light direction is facing the surfaces normal, then that surface will be fully lit. The less direct the light hits</w:t>
      </w:r>
      <w:r w:rsidR="002F4F58">
        <w:t xml:space="preserve"> </w:t>
      </w:r>
      <w:r>
        <w:t xml:space="preserve">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EE1760">
        <w:t>In the image on the right [</w:t>
      </w:r>
      <w:r w:rsidR="00EE1760" w:rsidRPr="00EE1760">
        <w:t>55</w:t>
      </w:r>
      <w:r w:rsidRPr="00EE1760">
        <w:t xml:space="preserve">] the </w:t>
      </w:r>
      <w:r>
        <w:t>angle that light hits the surface is around 45 degrees. Because of this, the surface will be mildly lit, but not completely lit or unlit.</w:t>
      </w:r>
    </w:p>
    <w:p w:rsidR="00323752" w:rsidRPr="004E7195" w:rsidRDefault="00323752" w:rsidP="00323752">
      <w:pPr>
        <w:pStyle w:val="Heading3"/>
      </w:pPr>
      <w:r>
        <w:t>Noise</w:t>
      </w:r>
    </w:p>
    <w:p w:rsidR="009D5924" w:rsidRDefault="009D5924" w:rsidP="00BD271E"/>
    <w:p w:rsidR="00680357" w:rsidRDefault="00680357" w:rsidP="00680357">
      <w:r>
        <w:t xml:space="preserve">There should obviously be terrain for the </w:t>
      </w:r>
      <w:r w:rsidR="002F4F58">
        <w:t>user</w:t>
      </w:r>
      <w:r>
        <w:t xml:space="preserve">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w:t>
      </w:r>
      <w:r w:rsidR="0000210B">
        <w:lastRenderedPageBreak/>
        <w:t xml:space="preserve">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w:t>
      </w:r>
      <w:r w:rsidR="00680357" w:rsidRPr="00EE1760">
        <w:t xml:space="preserve">by Ken </w:t>
      </w:r>
      <w:proofErr w:type="spellStart"/>
      <w:r w:rsidR="00680357" w:rsidRPr="00EE1760">
        <w:t>Perlin</w:t>
      </w:r>
      <w:proofErr w:type="spellEnd"/>
      <w:r w:rsidR="00680357" w:rsidRPr="00EE1760">
        <w:t xml:space="preserve"> </w:t>
      </w:r>
      <w:r w:rsidRPr="00EE1760">
        <w:t>[</w:t>
      </w:r>
      <w:r w:rsidR="00EE1760" w:rsidRPr="00EE1760">
        <w:t>67</w:t>
      </w:r>
      <w:r w:rsidRPr="00EE1760">
        <w:t xml:space="preserve">] </w:t>
      </w:r>
      <w:r w:rsidR="00680357" w:rsidRPr="00EE1760">
        <w:t xml:space="preserve">which </w:t>
      </w:r>
      <w:r w:rsidR="00680357">
        <w:t xml:space="preserve">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on a graph</w:t>
      </w:r>
      <w:r w:rsidRPr="00EE1760">
        <w:t xml:space="preserve">. The output would the similar to </w:t>
      </w:r>
      <w:r w:rsidR="002F4F58" w:rsidRPr="00EE1760">
        <w:t>the graph</w:t>
      </w:r>
      <w:r w:rsidR="00F50584" w:rsidRPr="00EE1760">
        <w:t xml:space="preserve"> on the right [</w:t>
      </w:r>
      <w:r w:rsidR="00EE1760" w:rsidRPr="00EE1760">
        <w:t>53</w:t>
      </w:r>
      <w:r w:rsidR="00F50584" w:rsidRPr="00EE1760">
        <w:t>].</w:t>
      </w:r>
      <w:r w:rsidR="009D5924" w:rsidRPr="00EE1760">
        <w:t xml:space="preserve"> </w:t>
      </w:r>
      <w:r w:rsidRPr="00EE1760">
        <w:t xml:space="preserve">Every </w:t>
      </w:r>
      <w:r>
        <w:t xml:space="preserve">number chosen, or </w:t>
      </w:r>
      <w:r w:rsidR="0000210B">
        <w:t xml:space="preserve">every </w:t>
      </w:r>
      <w:r>
        <w:t>point plotted, has no r</w:t>
      </w:r>
      <w:r w:rsidR="0000210B">
        <w:t>elation to the number before it</w:t>
      </w:r>
      <w:r w:rsidR="002F4F58">
        <w: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w:t>
      </w:r>
      <w:r w:rsidR="002F4F58">
        <w:t>,</w:t>
      </w:r>
      <w:r w:rsidR="00680357">
        <w:t xml:space="preserv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pPr>
        <w:rPr>
          <w:color w:val="FF0000"/>
        </w:rPr>
      </w:pPr>
      <w:r>
        <w:t xml:space="preserve">This gives the terrain </w:t>
      </w:r>
      <w:r w:rsidRPr="00EE1760">
        <w:t xml:space="preserve">a smooth natural mesh (a connected set of vertices). Once a texture is placed over the top, </w:t>
      </w:r>
      <w:r w:rsidR="002C3DD8" w:rsidRPr="00EE1760">
        <w:t>we</w:t>
      </w:r>
      <w:r w:rsidRPr="00EE1760">
        <w:t xml:space="preserve"> end up with </w:t>
      </w:r>
      <w:r w:rsidR="00F63D43" w:rsidRPr="00EE1760">
        <w:t xml:space="preserve">terrain like in the image on </w:t>
      </w:r>
      <w:r w:rsidRPr="00EE1760">
        <w:t>the right</w:t>
      </w:r>
      <w:r w:rsidR="00F50584" w:rsidRPr="00EE1760">
        <w:t xml:space="preserve"> [</w:t>
      </w:r>
      <w:r w:rsidR="00EE1760" w:rsidRPr="00EE1760">
        <w:t>54</w:t>
      </w:r>
      <w:r w:rsidR="00F50584" w:rsidRPr="00EE1760">
        <w:t>]</w:t>
      </w:r>
      <w:r w:rsidRPr="00EE1760">
        <w:t xml:space="preserve">.  </w:t>
      </w: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bookmarkEnd w:id="4"/>
    <w:p w:rsidR="00226118" w:rsidRDefault="00226118" w:rsidP="00226118"/>
    <w:p w:rsidR="00226118" w:rsidRPr="000B2CE6" w:rsidRDefault="00226118" w:rsidP="00226118">
      <w:pPr>
        <w:rPr>
          <w:rFonts w:asciiTheme="majorHAnsi" w:hAnsiTheme="majorHAnsi"/>
          <w:b/>
          <w:sz w:val="26"/>
          <w:szCs w:val="26"/>
        </w:rPr>
      </w:pPr>
      <w:r w:rsidRPr="000B2CE6">
        <w:rPr>
          <w:rFonts w:asciiTheme="majorHAnsi" w:hAnsiTheme="majorHAnsi"/>
          <w:b/>
          <w:sz w:val="26"/>
          <w:szCs w:val="26"/>
        </w:rPr>
        <w:t>1.2.    Analysis</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2C3DD8">
        <w:t xml:space="preserve"> However</w:t>
      </w:r>
      <w:r w:rsidR="004A46A5">
        <w:t xml:space="preserv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002C3DD8">
        <w:t>at the beginning would not</w:t>
      </w:r>
      <w:r w:rsidRPr="008279AB">
        <w:t xml:space="preserve">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 xml:space="preserve">might never get </w:t>
      </w:r>
      <w:r w:rsidR="002C3DD8">
        <w:t>used</w:t>
      </w:r>
      <w:r w:rsidR="00F63D43">
        <w:t xml:space="preserve">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For this reason</w:t>
      </w:r>
      <w:r w:rsidR="002C3DD8">
        <w:t>,</w:t>
      </w:r>
      <w:r w:rsidR="001300BF" w:rsidRPr="008279AB">
        <w:t xml:space="preserve"> the engine components need to be built first, followed by the graphics later on. </w:t>
      </w:r>
    </w:p>
    <w:p w:rsidR="00B80F42" w:rsidRPr="00EE1760" w:rsidRDefault="00B80F42" w:rsidP="00DE08B0"/>
    <w:p w:rsidR="00475A4F" w:rsidRPr="00475A4F" w:rsidRDefault="00F42147" w:rsidP="00680357">
      <w:pPr>
        <w:rPr>
          <w:color w:val="FF0000"/>
        </w:rPr>
      </w:pPr>
      <w:r w:rsidRPr="00EE1760">
        <w:t>A</w:t>
      </w:r>
      <w:r w:rsidR="00DE6A1C" w:rsidRPr="00EE1760">
        <w:t xml:space="preserve"> specification</w:t>
      </w:r>
      <w:r w:rsidRPr="00EE1760">
        <w:t xml:space="preserve"> [</w:t>
      </w:r>
      <w:r w:rsidR="00EE1760" w:rsidRPr="00EE1760">
        <w:t>14</w:t>
      </w:r>
      <w:r w:rsidRPr="00EE1760">
        <w:t>]</w:t>
      </w:r>
      <w:r w:rsidR="00B80F42" w:rsidRPr="00EE1760">
        <w:t xml:space="preserve"> had to be created</w:t>
      </w:r>
      <w:r w:rsidRPr="00EE1760">
        <w:t xml:space="preserve"> </w:t>
      </w:r>
      <w:r w:rsidR="00B80F42" w:rsidRPr="00EE1760">
        <w:t xml:space="preserve">with </w:t>
      </w:r>
      <w:r w:rsidR="00B80F42">
        <w:t xml:space="preserve">brief details of what the project should contain. </w:t>
      </w:r>
    </w:p>
    <w:p w:rsidR="001300BF" w:rsidRPr="008279AB" w:rsidRDefault="001300BF" w:rsidP="00DE08B0"/>
    <w:p w:rsidR="001300BF" w:rsidRPr="008279AB" w:rsidRDefault="001300BF" w:rsidP="00DE08B0">
      <w:r w:rsidRPr="008279AB">
        <w:t xml:space="preserve">This </w:t>
      </w:r>
      <w:r w:rsidR="007E4C8F">
        <w:t>is a minified list of the initial</w:t>
      </w:r>
      <w:r w:rsidR="00F5755E" w:rsidRPr="008279AB">
        <w:t xml:space="preserve">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2C3DD8" w:rsidP="00DE08B0">
      <w:pPr>
        <w:pStyle w:val="ListParagraph"/>
        <w:numPr>
          <w:ilvl w:val="0"/>
          <w:numId w:val="29"/>
        </w:numPr>
      </w:pPr>
      <w:r>
        <w:t>There needs to be cross browser testing</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p>
    <w:p w:rsidR="00DE08B0" w:rsidRPr="008279AB" w:rsidRDefault="00DE08B0" w:rsidP="00DE08B0">
      <w:pPr>
        <w:pStyle w:val="ListParagraph"/>
        <w:numPr>
          <w:ilvl w:val="0"/>
          <w:numId w:val="29"/>
        </w:numPr>
      </w:pPr>
      <w:r w:rsidRPr="008279AB">
        <w:t xml:space="preserve">Allow user to move around </w:t>
      </w:r>
      <w:r w:rsidR="002C3DD8">
        <w:t xml:space="preserve">the </w:t>
      </w:r>
      <w:r w:rsidRPr="008279AB">
        <w:t xml:space="preserve">terrain, </w:t>
      </w:r>
      <w:r w:rsidR="002C3DD8">
        <w:t xml:space="preserve">a </w:t>
      </w:r>
      <w:r w:rsidRPr="008279AB">
        <w:t>camera class</w:t>
      </w:r>
      <w:r w:rsidR="002C3DD8">
        <w:t xml:space="preserve"> is</w:t>
      </w:r>
      <w:r w:rsidRPr="008279AB">
        <w:t xml:space="preserve"> needed</w:t>
      </w:r>
      <w:r w:rsidR="008279AB">
        <w:t>.</w:t>
      </w:r>
    </w:p>
    <w:p w:rsidR="00DE08B0" w:rsidRPr="008279AB" w:rsidRDefault="00DE08B0" w:rsidP="00DE08B0">
      <w:pPr>
        <w:pStyle w:val="ListParagraph"/>
        <w:numPr>
          <w:ilvl w:val="0"/>
          <w:numId w:val="29"/>
        </w:numPr>
      </w:pPr>
      <w:r w:rsidRPr="008279AB">
        <w:t xml:space="preserve">Add collision with terrain, rather than flying over it. </w:t>
      </w:r>
    </w:p>
    <w:p w:rsidR="00DE08B0" w:rsidRPr="008279AB" w:rsidRDefault="00DE08B0" w:rsidP="00DE08B0">
      <w:pPr>
        <w:pStyle w:val="ListParagraph"/>
        <w:numPr>
          <w:ilvl w:val="0"/>
          <w:numId w:val="29"/>
        </w:numPr>
      </w:pPr>
      <w:r w:rsidRPr="008279AB">
        <w:t>Give</w:t>
      </w:r>
      <w:r w:rsidR="002C3DD8">
        <w:t xml:space="preserve"> the</w:t>
      </w:r>
      <w:r w:rsidRPr="008279AB">
        <w:t xml:space="preserve"> terrain</w:t>
      </w:r>
      <w:r w:rsidR="002C3DD8">
        <w:t xml:space="preserve"> a</w:t>
      </w:r>
      <w:r w:rsidRPr="008279AB">
        <w:t xml:space="preserve"> texture, procedurally generated perhaps</w:t>
      </w:r>
      <w:r w:rsidR="008279AB">
        <w:t>.</w:t>
      </w:r>
    </w:p>
    <w:p w:rsidR="00DE08B0" w:rsidRPr="008279AB" w:rsidRDefault="00DE08B0" w:rsidP="00DE08B0">
      <w:pPr>
        <w:pStyle w:val="ListParagraph"/>
        <w:numPr>
          <w:ilvl w:val="0"/>
          <w:numId w:val="29"/>
        </w:numPr>
      </w:pPr>
      <w:r w:rsidRPr="008279AB">
        <w:t xml:space="preserve">Add in rocks. </w:t>
      </w:r>
      <w:r w:rsidR="002C3DD8">
        <w:t>A</w:t>
      </w:r>
      <w:r w:rsidRPr="008279AB">
        <w:t xml:space="preserve"> proc</w:t>
      </w:r>
      <w:r w:rsidR="002C3DD8">
        <w:t>edural rock generation library</w:t>
      </w:r>
      <w:r w:rsidRPr="008279AB">
        <w:t xml:space="preserve"> could</w:t>
      </w:r>
      <w:r w:rsidR="002C3DD8">
        <w:t xml:space="preserve"> be</w:t>
      </w:r>
      <w:r w:rsidRPr="008279AB">
        <w:t xml:space="preserve"> use</w:t>
      </w:r>
      <w:r w:rsidR="002C3DD8">
        <w:t>d</w:t>
      </w:r>
      <w:r w:rsidRPr="008279AB">
        <w:t xml:space="preserve"> to generate rocks. However I would rath</w:t>
      </w:r>
      <w:r w:rsidR="002C3DD8">
        <w:t>er try implement rocks myself. A</w:t>
      </w:r>
      <w:r w:rsidRPr="008279AB">
        <w:t xml:space="preserve"> sphere geometry and </w:t>
      </w:r>
      <w:r w:rsidR="002C3DD8">
        <w:t>using</w:t>
      </w:r>
      <w:r w:rsidRPr="008279AB">
        <w:t xml:space="preserve"> </w:t>
      </w:r>
      <w:proofErr w:type="spellStart"/>
      <w:r w:rsidRPr="008279AB">
        <w:t>perlin</w:t>
      </w:r>
      <w:proofErr w:type="spellEnd"/>
      <w:r w:rsidRPr="008279AB">
        <w:t xml:space="preserve"> noise on the vertices </w:t>
      </w:r>
      <w:r w:rsidR="002C3DD8">
        <w:t>could give a</w:t>
      </w:r>
      <w:r w:rsidRPr="008279AB">
        <w:t xml:space="preserve"> bumpy</w:t>
      </w:r>
      <w:r w:rsidR="002C3DD8">
        <w:t>, rock-like</w:t>
      </w:r>
      <w:r w:rsidRPr="008279AB">
        <w:t xml:space="preserve"> geometry.</w:t>
      </w:r>
    </w:p>
    <w:p w:rsidR="007E4C8F" w:rsidRDefault="00DE08B0" w:rsidP="00EE1760">
      <w:pPr>
        <w:pStyle w:val="ListParagraph"/>
        <w:numPr>
          <w:ilvl w:val="0"/>
          <w:numId w:val="29"/>
        </w:numPr>
      </w:pPr>
      <w:r w:rsidRPr="008279AB">
        <w:lastRenderedPageBreak/>
        <w:t xml:space="preserve">Start </w:t>
      </w:r>
      <w:r w:rsidR="002C3DD8">
        <w:t xml:space="preserve">work on GUI’s, with a possible </w:t>
      </w:r>
      <w:proofErr w:type="spellStart"/>
      <w:r w:rsidR="002C3DD8">
        <w:t>minimap</w:t>
      </w:r>
      <w:proofErr w:type="spellEnd"/>
      <w:r w:rsidR="002C3DD8">
        <w:t xml:space="preserve">. </w:t>
      </w:r>
    </w:p>
    <w:p w:rsidR="00DE08B0" w:rsidRPr="008279AB" w:rsidRDefault="00DE08B0" w:rsidP="00EE1760">
      <w:pPr>
        <w:pStyle w:val="ListParagraph"/>
        <w:numPr>
          <w:ilvl w:val="0"/>
          <w:numId w:val="29"/>
        </w:numPr>
      </w:pPr>
      <w:r w:rsidRPr="008279AB">
        <w:t>Add in various missions for the player to complete</w:t>
      </w:r>
      <w:r w:rsidR="007E4C8F">
        <w:t>.</w:t>
      </w:r>
      <w:r w:rsidRPr="008279AB">
        <w:t xml:space="preserve"> </w:t>
      </w:r>
    </w:p>
    <w:p w:rsidR="004A46A5" w:rsidRPr="008279AB" w:rsidRDefault="00DE08B0" w:rsidP="00F5755E">
      <w:pPr>
        <w:pStyle w:val="ListParagraph"/>
        <w:numPr>
          <w:ilvl w:val="0"/>
          <w:numId w:val="29"/>
        </w:numPr>
      </w:pPr>
      <w:r w:rsidRPr="008279AB">
        <w:t>Add water</w:t>
      </w:r>
      <w:r w:rsidR="007E4C8F">
        <w:t>.</w:t>
      </w:r>
      <w:r w:rsidRPr="008279AB">
        <w:t xml:space="preserve">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4E7195" w:rsidRDefault="00F5755E" w:rsidP="004E7195">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t xml:space="preserve"> </w:t>
      </w:r>
    </w:p>
    <w:p w:rsidR="004E7195" w:rsidRDefault="004E7195" w:rsidP="004E7195"/>
    <w:p w:rsidR="00D60CF3" w:rsidRPr="00D60CF3" w:rsidRDefault="00D60CF3" w:rsidP="00EB6A21">
      <w:pPr>
        <w:rPr>
          <w:rFonts w:asciiTheme="majorHAnsi" w:hAnsiTheme="majorHAnsi"/>
          <w:b/>
        </w:rPr>
      </w:pPr>
      <w:r>
        <w:rPr>
          <w:rFonts w:asciiTheme="majorHAnsi" w:hAnsiTheme="majorHAnsi"/>
          <w:b/>
        </w:rPr>
        <w:t xml:space="preserve">1.2.1.    Alternative Approaches </w:t>
      </w:r>
    </w:p>
    <w:p w:rsidR="00D60CF3" w:rsidRPr="00EB6A21" w:rsidRDefault="00D60CF3"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w:t>
      </w:r>
      <w:r w:rsidR="00586B51">
        <w:t>e with the advanced techniques</w:t>
      </w:r>
      <w:r>
        <w:t xml:space="preserve"> chosen. </w:t>
      </w:r>
      <w:r w:rsidR="00586B51">
        <w:t>These techniques</w:t>
      </w:r>
      <w:r>
        <w:t xml:space="preserve"> might have been the best and most efficient to use, </w:t>
      </w:r>
      <w:r w:rsidR="00586B51">
        <w:t xml:space="preserve">however if they </w:t>
      </w:r>
      <w:r>
        <w:t xml:space="preserve">could not </w:t>
      </w:r>
      <w:r w:rsidR="00586B51">
        <w:t>be implemented</w:t>
      </w:r>
      <w:r>
        <w:t xml:space="preserve">, the </w:t>
      </w:r>
      <w:r w:rsidR="00586B51">
        <w:t xml:space="preserve">whole </w:t>
      </w:r>
      <w:r>
        <w:t>design would have been a waste of time.</w:t>
      </w:r>
    </w:p>
    <w:p w:rsidR="00C43A92" w:rsidRDefault="00C43A92" w:rsidP="0080668C"/>
    <w:p w:rsidR="008279AB" w:rsidRDefault="007C520A" w:rsidP="0080668C">
      <w:r>
        <w:t xml:space="preserve">This </w:t>
      </w:r>
      <w:r w:rsidR="00586B51">
        <w:t xml:space="preserve">heavy upfront design </w:t>
      </w:r>
      <w:r>
        <w:t>is a</w:t>
      </w:r>
      <w:r w:rsidR="00816C29">
        <w:t xml:space="preserve"> dangerous approach for </w:t>
      </w:r>
      <w:r w:rsidR="00586B51">
        <w:t>the</w:t>
      </w:r>
      <w:r w:rsidR="00816C29">
        <w:t xml:space="preserve"> project</w:t>
      </w:r>
      <w:r>
        <w:t xml:space="preserve"> and </w:t>
      </w:r>
      <w:r w:rsidR="00586B51">
        <w:t xml:space="preserve">was not used. It </w:t>
      </w:r>
      <w:r>
        <w:t>is discussed further</w:t>
      </w:r>
      <w:r w:rsidR="00816C29">
        <w:t xml:space="preserve"> in the Process </w:t>
      </w:r>
      <w:r w:rsidR="00816C29" w:rsidRPr="00EE1760">
        <w:t>section (1.3).</w:t>
      </w:r>
    </w:p>
    <w:p w:rsidR="004E7195" w:rsidRDefault="004E7195" w:rsidP="0080668C"/>
    <w:p w:rsidR="004E7195" w:rsidRPr="004E7195" w:rsidRDefault="0012007A" w:rsidP="004E7195">
      <w:pPr>
        <w:rPr>
          <w:rFonts w:asciiTheme="majorHAnsi" w:hAnsiTheme="majorHAnsi"/>
          <w:b/>
        </w:rPr>
      </w:pPr>
      <w:r>
        <w:rPr>
          <w:rFonts w:asciiTheme="majorHAnsi" w:hAnsiTheme="majorHAnsi"/>
          <w:b/>
        </w:rPr>
        <w:t>1.2</w:t>
      </w:r>
      <w:r w:rsidR="004E7195">
        <w:rPr>
          <w:rFonts w:asciiTheme="majorHAnsi" w:hAnsiTheme="majorHAnsi"/>
          <w:b/>
        </w:rPr>
        <w:t>.2.</w:t>
      </w:r>
      <w:r w:rsidR="00D60CF3">
        <w:rPr>
          <w:rFonts w:asciiTheme="majorHAnsi" w:hAnsiTheme="majorHAnsi"/>
          <w:b/>
        </w:rPr>
        <w:t xml:space="preserve">    </w:t>
      </w:r>
      <w:r w:rsidR="004E7195">
        <w:rPr>
          <w:rFonts w:asciiTheme="majorHAnsi" w:hAnsiTheme="majorHAnsi"/>
          <w:b/>
        </w:rPr>
        <w:t>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w:t>
      </w:r>
      <w:r w:rsidR="0080668C">
        <w:rPr>
          <w:lang w:val="en-US"/>
        </w:rPr>
        <w:lastRenderedPageBreak/>
        <w:t xml:space="preserve">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34136E" w:rsidRDefault="0034136E" w:rsidP="004C12FA">
      <w:pPr>
        <w:rPr>
          <w:lang w:val="en-US"/>
        </w:rPr>
      </w:pPr>
    </w:p>
    <w:p w:rsidR="000B2CE6" w:rsidRPr="000B2CE6" w:rsidRDefault="000B2CE6" w:rsidP="004C12FA">
      <w:pPr>
        <w:rPr>
          <w:rFonts w:asciiTheme="majorHAnsi" w:hAnsiTheme="majorHAnsi"/>
          <w:b/>
          <w:sz w:val="26"/>
          <w:szCs w:val="26"/>
          <w:lang w:val="en-US"/>
        </w:rPr>
      </w:pPr>
      <w:r w:rsidRPr="000B2CE6">
        <w:rPr>
          <w:rFonts w:asciiTheme="majorHAnsi" w:hAnsiTheme="majorHAnsi"/>
          <w:b/>
          <w:sz w:val="26"/>
          <w:szCs w:val="26"/>
          <w:lang w:val="en-US"/>
        </w:rPr>
        <w:t>1.3.    Process</w:t>
      </w:r>
    </w:p>
    <w:p w:rsidR="000B2CE6" w:rsidRDefault="000B2CE6"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w:t>
      </w:r>
      <w:r w:rsidR="00586B51">
        <w:rPr>
          <w:lang w:val="en-US"/>
        </w:rPr>
        <w:t>,</w:t>
      </w:r>
      <w:r w:rsidR="00A74CF4">
        <w:rPr>
          <w:lang w:val="en-US"/>
        </w:rPr>
        <w:t xml:space="preserve">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F42147" w:rsidRDefault="00F42147" w:rsidP="004C12FA">
      <w:pPr>
        <w:rPr>
          <w:lang w:val="en-US"/>
        </w:rPr>
      </w:pPr>
    </w:p>
    <w:p w:rsidR="0012007A"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w:t>
      </w:r>
      <w:r w:rsidR="00586B51">
        <w:rPr>
          <w:lang w:val="en-US"/>
        </w:rPr>
        <w:t xml:space="preserve"> it was not possible to use.</w:t>
      </w:r>
      <w:r>
        <w:rPr>
          <w:lang w:val="en-US"/>
        </w:rPr>
        <w:t xml:space="preserve"> SCR</w:t>
      </w:r>
      <w:r w:rsidR="00586B51">
        <w:rPr>
          <w:lang w:val="en-US"/>
        </w:rPr>
        <w:t>UM is a flexible framework and therefore it made the most sense to use</w:t>
      </w:r>
      <w:r>
        <w:rPr>
          <w:lang w:val="en-US"/>
        </w:rPr>
        <w:t xml:space="preserve"> for the project. SCRUM allows </w:t>
      </w:r>
      <w:r w:rsidR="00586B51">
        <w:rPr>
          <w:lang w:val="en-US"/>
        </w:rPr>
        <w:t>us</w:t>
      </w:r>
      <w:r w:rsidR="008B3A58">
        <w:rPr>
          <w:lang w:val="en-US"/>
        </w:rPr>
        <w:t xml:space="preserve"> to pick and choose which agile processes </w:t>
      </w:r>
      <w:r w:rsidR="00586B51">
        <w:rPr>
          <w:lang w:val="en-US"/>
        </w:rPr>
        <w:t>we</w:t>
      </w:r>
      <w:r w:rsidR="008B3A58">
        <w:rPr>
          <w:lang w:val="en-US"/>
        </w:rPr>
        <w:t xml:space="preserve"> will use. For example, </w:t>
      </w:r>
      <w:r w:rsidR="00586B51">
        <w:rPr>
          <w:lang w:val="en-US"/>
        </w:rPr>
        <w:t>we</w:t>
      </w:r>
      <w:r w:rsidR="008B3A58">
        <w:rPr>
          <w:lang w:val="en-US"/>
        </w:rPr>
        <w:t xml:space="preserve"> have the option to use TDD, rather than it being enforced by the methodology. </w:t>
      </w:r>
    </w:p>
    <w:p w:rsidR="000B2CE6" w:rsidRDefault="000B2CE6" w:rsidP="000B2CE6"/>
    <w:p w:rsidR="000B2CE6" w:rsidRPr="000B2CE6" w:rsidRDefault="000B2CE6" w:rsidP="000B2CE6">
      <w:pPr>
        <w:rPr>
          <w:rFonts w:asciiTheme="majorHAnsi" w:hAnsiTheme="majorHAnsi"/>
          <w:b/>
        </w:rPr>
      </w:pPr>
      <w:r>
        <w:rPr>
          <w:rFonts w:asciiTheme="majorHAnsi" w:hAnsiTheme="majorHAnsi"/>
          <w:b/>
        </w:rPr>
        <w:t>1.3.1.    SCRUM</w:t>
      </w:r>
    </w:p>
    <w:p w:rsidR="0012007A" w:rsidRDefault="0012007A" w:rsidP="004C12FA">
      <w:pPr>
        <w:rPr>
          <w:lang w:val="en-US"/>
        </w:rPr>
      </w:pPr>
    </w:p>
    <w:p w:rsidR="00153D47" w:rsidRDefault="00153D47" w:rsidP="004C12FA">
      <w:pPr>
        <w:rPr>
          <w:lang w:val="en-US"/>
        </w:rPr>
      </w:pPr>
      <w:r>
        <w:rPr>
          <w:lang w:val="en-US"/>
        </w:rPr>
        <w:lastRenderedPageBreak/>
        <w:t xml:space="preserve">A task list, or story list, was </w:t>
      </w:r>
      <w:r w:rsidRPr="00EE1760">
        <w:rPr>
          <w:lang w:val="en-US"/>
        </w:rPr>
        <w:t>crea</w:t>
      </w:r>
      <w:r w:rsidR="000D5440" w:rsidRPr="00EE1760">
        <w:rPr>
          <w:lang w:val="en-US"/>
        </w:rPr>
        <w:t>ted at the start of the project</w:t>
      </w:r>
      <w:r w:rsidR="00C84A32" w:rsidRPr="00EE1760">
        <w:rPr>
          <w:lang w:val="en-US"/>
        </w:rPr>
        <w:t xml:space="preserve"> [</w:t>
      </w:r>
      <w:r w:rsidR="00EE1760" w:rsidRPr="00EE1760">
        <w:rPr>
          <w:lang w:val="en-US"/>
        </w:rPr>
        <w:t>14</w:t>
      </w:r>
      <w:r w:rsidR="00C84A32" w:rsidRPr="00EE1760">
        <w:rPr>
          <w:lang w:val="en-US"/>
        </w:rPr>
        <w:t>]</w:t>
      </w:r>
      <w:r w:rsidRPr="00EE1760">
        <w:rPr>
          <w:lang w:val="en-US"/>
        </w:rPr>
        <w:t xml:space="preserve"> as </w:t>
      </w:r>
      <w:r>
        <w:rPr>
          <w:lang w:val="en-US"/>
        </w:rPr>
        <w:t>described in the analysis section.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0D5440">
        <w:rPr>
          <w:lang w:val="en-US"/>
        </w:rPr>
        <w:t xml:space="preserve"> each week</w:t>
      </w:r>
      <w:r w:rsidR="00DC3614">
        <w:rPr>
          <w:lang w:val="en-US"/>
        </w:rPr>
        <w:t>,</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w:t>
      </w:r>
      <w:r w:rsidR="00DC3614">
        <w:rPr>
          <w:lang w:val="en-US"/>
        </w:rPr>
        <w:t xml:space="preserve"> or design</w:t>
      </w:r>
      <w:r w:rsidR="002364E1">
        <w:rPr>
          <w:lang w:val="en-US"/>
        </w:rPr>
        <w:t>, then</w:t>
      </w:r>
      <w:r w:rsidR="00DC3614">
        <w:rPr>
          <w:lang w:val="en-US"/>
        </w:rPr>
        <w:t xml:space="preserve"> it would be easy to change. The language could have been swapped</w:t>
      </w:r>
      <w:r w:rsidR="002364E1">
        <w:rPr>
          <w:lang w:val="en-US"/>
        </w:rPr>
        <w:t xml:space="preserve"> </w:t>
      </w:r>
      <w:r>
        <w:rPr>
          <w:lang w:val="en-US"/>
        </w:rPr>
        <w:t>to use</w:t>
      </w:r>
      <w:r w:rsidR="002364E1">
        <w:rPr>
          <w:lang w:val="en-US"/>
        </w:rPr>
        <w:t xml:space="preserve"> a mid-weight library such as three.js. </w:t>
      </w:r>
      <w:r w:rsidR="00DC3614">
        <w:rPr>
          <w:lang w:val="en-US"/>
        </w:rPr>
        <w:t xml:space="preserve">Or, the design of the project could have changed to being in 2D.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DC3614">
        <w:rPr>
          <w:lang w:val="en-US"/>
        </w:rPr>
        <w:t>.</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t>
      </w:r>
      <w:r w:rsidR="00DC3614">
        <w:rPr>
          <w:lang w:val="en-US"/>
        </w:rPr>
        <w:t>will</w:t>
      </w:r>
      <w:r>
        <w:rPr>
          <w:lang w:val="en-US"/>
        </w:rPr>
        <w:t xml:space="preserve"> be implemented. This is adapted from the standard 15 minute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936834" w:rsidRDefault="00A74CF4" w:rsidP="004C12FA">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w:t>
      </w:r>
      <w:r w:rsidR="00DC3614">
        <w:rPr>
          <w:lang w:val="en-US"/>
        </w:rPr>
        <w:t>as the</w:t>
      </w:r>
      <w:r>
        <w:rPr>
          <w:lang w:val="en-US"/>
        </w:rPr>
        <w:t xml:space="preserve"> techniques and tasks </w:t>
      </w:r>
      <w:r w:rsidR="00DC3614">
        <w:rPr>
          <w:lang w:val="en-US"/>
        </w:rPr>
        <w:t xml:space="preserve">that were not well understood. </w:t>
      </w:r>
    </w:p>
    <w:p w:rsidR="001C435D" w:rsidRDefault="001C435D" w:rsidP="004C12FA">
      <w:pPr>
        <w:rPr>
          <w:lang w:val="en-US"/>
        </w:rPr>
      </w:pPr>
    </w:p>
    <w:p w:rsidR="001C435D" w:rsidRDefault="001C435D" w:rsidP="004C12FA">
      <w:pPr>
        <w:rPr>
          <w:lang w:val="en-US"/>
        </w:rPr>
      </w:pPr>
    </w:p>
    <w:p w:rsidR="001C435D" w:rsidRDefault="001C435D" w:rsidP="004C12FA">
      <w:pPr>
        <w:rPr>
          <w:lang w:val="en-US"/>
        </w:rPr>
      </w:pPr>
    </w:p>
    <w:p w:rsidR="001C435D" w:rsidRPr="00DC3614" w:rsidRDefault="001C435D" w:rsidP="004C12FA">
      <w:pPr>
        <w:rPr>
          <w:lang w:val="en-US"/>
        </w:rPr>
      </w:pPr>
    </w:p>
    <w:p w:rsidR="00806CFF" w:rsidRDefault="00F900F8" w:rsidP="004C12FA">
      <w:pPr>
        <w:pStyle w:val="Heading1"/>
      </w:pPr>
      <w:bookmarkStart w:id="5" w:name="_Toc192777707"/>
      <w:bookmarkStart w:id="6" w:name="_Toc222978596"/>
      <w:bookmarkStart w:id="7" w:name="_Toc476088417"/>
      <w:bookmarkEnd w:id="3"/>
      <w:r>
        <w:t>Des</w:t>
      </w:r>
      <w:r w:rsidR="00711DBE">
        <w:t>ign</w:t>
      </w:r>
      <w:bookmarkEnd w:id="5"/>
      <w:bookmarkEnd w:id="6"/>
      <w:bookmarkEnd w:id="7"/>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w:t>
      </w:r>
      <w:r w:rsidR="002F609D">
        <w:t>available</w:t>
      </w:r>
      <w:r>
        <w:t xml:space="preserve"> is the browser developer console, </w:t>
      </w:r>
      <w:r w:rsidR="002F609D">
        <w:t>we</w:t>
      </w:r>
      <w:r>
        <w:t xml:space="preserve">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The design of the project evolved throughout. Agile development does not recommend a large up front desig</w:t>
      </w:r>
      <w:r w:rsidR="002F609D">
        <w:t>n, hence why this project did not</w:t>
      </w:r>
      <w:r>
        <w:t xml:space="preserve">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0B2CE6" w:rsidRDefault="00716719" w:rsidP="000B2CE6">
      <w:bookmarkStart w:id="8" w:name="_Toc192777708"/>
      <w:r>
        <w:rPr>
          <w:noProof/>
        </w:rPr>
        <w:pict>
          <v:shape id="_x0000_s1034" type="#_x0000_t75" style="position:absolute;margin-left:232.7pt;margin-top:10pt;width:183.3pt;height:269.25pt;z-index:-251638784" wrapcoords="-39 0 -39 21568 21600 21568 21600 0 -39 0">
            <v:imagedata r:id="rId27" o:title="Flow Diagram" croptop="1378f" cropbottom="47910f" cropright="52252f"/>
            <w10:wrap type="tight"/>
          </v:shape>
        </w:pict>
      </w:r>
    </w:p>
    <w:p w:rsidR="000B2CE6" w:rsidRPr="000B2CE6" w:rsidRDefault="000B2CE6" w:rsidP="000B2CE6">
      <w:pPr>
        <w:rPr>
          <w:rFonts w:asciiTheme="majorHAnsi" w:hAnsiTheme="majorHAnsi"/>
          <w:b/>
          <w:sz w:val="26"/>
          <w:szCs w:val="26"/>
        </w:rPr>
      </w:pPr>
      <w:r>
        <w:rPr>
          <w:rFonts w:asciiTheme="majorHAnsi" w:hAnsiTheme="majorHAnsi"/>
          <w:b/>
          <w:sz w:val="26"/>
          <w:szCs w:val="26"/>
        </w:rPr>
        <w:t>2.1.    Overall Architecture</w:t>
      </w:r>
    </w:p>
    <w:p w:rsidR="008C0B31" w:rsidRDefault="008C0B31" w:rsidP="008C0B31"/>
    <w:p w:rsidR="008C0B31" w:rsidRDefault="008C0B31" w:rsidP="008C0B31">
      <w:r>
        <w:t xml:space="preserve">The easiest way </w:t>
      </w:r>
      <w:r w:rsidRPr="00EE1760">
        <w:t xml:space="preserve">to understand </w:t>
      </w:r>
      <w:r w:rsidR="002F609D" w:rsidRPr="00EE1760">
        <w:t>the</w:t>
      </w:r>
      <w:r w:rsidRPr="00EE1760">
        <w:t xml:space="preserve"> scene is to look at the flow diagram</w:t>
      </w:r>
      <w:r w:rsidR="00E555D8" w:rsidRPr="00EE1760">
        <w:t xml:space="preserve"> of a </w:t>
      </w:r>
      <w:r w:rsidR="00931846" w:rsidRPr="00EE1760">
        <w:t xml:space="preserve">simplified </w:t>
      </w:r>
      <w:r w:rsidR="00E555D8" w:rsidRPr="00EE1760">
        <w:t>render pass [</w:t>
      </w:r>
      <w:r w:rsidR="00EE1760" w:rsidRPr="00EE1760">
        <w:t>16</w:t>
      </w:r>
      <w:r w:rsidR="00E555D8" w:rsidRPr="00EE1760">
        <w:t>]</w:t>
      </w:r>
      <w:r w:rsidRPr="00EE1760">
        <w:t>. First, we define a key</w:t>
      </w:r>
      <w:r w:rsidR="002458B9" w:rsidRPr="00EE1760">
        <w:t xml:space="preserve"> (</w:t>
      </w:r>
      <w:r w:rsidR="002F609D" w:rsidRPr="00EE1760">
        <w:t>right</w:t>
      </w:r>
      <w:r w:rsidR="002458B9" w:rsidRPr="00EE1760">
        <w:t xml:space="preserve"> image)</w:t>
      </w:r>
      <w:r w:rsidRPr="00EE1760">
        <w:t xml:space="preserve"> for the different </w:t>
      </w:r>
      <w:r>
        <w:t>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objects and vertex data. This is done within the </w:t>
      </w:r>
      <w:r w:rsidR="00B34922">
        <w:t>MarsScene</w:t>
      </w:r>
      <w:r>
        <w:t>.js</w:t>
      </w:r>
      <w:r w:rsidR="00B34922">
        <w:t xml:space="preserve"> class. After the scene data has been setup (terrain, rocks, </w:t>
      </w:r>
      <w:proofErr w:type="gramStart"/>
      <w:r w:rsidR="00B34922">
        <w:t>water</w:t>
      </w:r>
      <w:proofErr w:type="gramEnd"/>
      <w:r w:rsidR="00B34922">
        <w:t>) then the render cycle is started.</w:t>
      </w:r>
      <w:r>
        <w:t xml:space="preserve"> </w:t>
      </w:r>
    </w:p>
    <w:p w:rsidR="008C0B31" w:rsidRDefault="008C0B31" w:rsidP="008C0B31"/>
    <w:p w:rsidR="008C0B31" w:rsidRDefault="00716719" w:rsidP="008C0B31">
      <w:r>
        <w:rPr>
          <w:noProof/>
        </w:rPr>
        <w:pict>
          <v:shape id="_x0000_s1035" type="#_x0000_t75" style="position:absolute;margin-left:.05pt;margin-top:7.75pt;width:107.3pt;height:180.35pt;z-index:-251636736"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w:t>
      </w:r>
      <w:r w:rsidR="004D5CBD">
        <w:lastRenderedPageBreak/>
        <w:t xml:space="preserve">then the cameras X and Z position </w:t>
      </w:r>
      <w:r w:rsidR="00F830B3">
        <w:t>gets</w:t>
      </w:r>
      <w:r w:rsidR="004D5CBD">
        <w:t xml:space="preserve"> updated by the direction in which </w:t>
      </w:r>
      <w:r w:rsidR="002F609D">
        <w:t>they are</w:t>
      </w:r>
      <w:r w:rsidR="004D5CBD">
        <w:t xml:space="preserve"> facing, </w:t>
      </w:r>
      <w:r w:rsidR="00F830B3">
        <w:t>multiplied</w:t>
      </w:r>
      <w:r w:rsidR="004D5CBD">
        <w:t xml:space="preserve"> by the camera speed. The cameras Y position </w:t>
      </w:r>
      <w:r w:rsidR="002F609D">
        <w:t>is not</w:t>
      </w:r>
      <w:r w:rsidR="004D5CBD">
        <w:t xml:space="preserve"> updated here, instead the user can go up by pressing R (for rise). </w:t>
      </w:r>
    </w:p>
    <w:p w:rsidR="008C0B31" w:rsidRDefault="0097125C"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w:t>
      </w:r>
      <w:r w:rsidR="002F609D">
        <w:t>they are</w:t>
      </w:r>
      <w:r>
        <w:t xml:space="preserve"> passed into the vertex </w:t>
      </w:r>
      <w:proofErr w:type="spellStart"/>
      <w:r>
        <w:t>shader</w:t>
      </w:r>
      <w:proofErr w:type="spellEnd"/>
      <w:r>
        <w:t>. This is done with a call to</w:t>
      </w:r>
      <w:r w:rsidR="00F830B3">
        <w:t xml:space="preserve"> a version of </w:t>
      </w:r>
      <w:proofErr w:type="spellStart"/>
      <w:r>
        <w:t>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106CD8" w:rsidP="008C0B31"/>
    <w:p w:rsidR="00716719" w:rsidRDefault="00456B60" w:rsidP="008C0B31">
      <w:r>
        <w:rPr>
          <w:noProof/>
          <w:lang w:eastAsia="en-GB"/>
        </w:rPr>
        <w:drawing>
          <wp:anchor distT="0" distB="0" distL="114300" distR="114300" simplePos="0" relativeHeight="251822080" behindDoc="1" locked="0" layoutInCell="1" allowOverlap="1" wp14:anchorId="50519402" wp14:editId="64A7EC10">
            <wp:simplePos x="0" y="0"/>
            <wp:positionH relativeFrom="margin">
              <wp:posOffset>259080</wp:posOffset>
            </wp:positionH>
            <wp:positionV relativeFrom="paragraph">
              <wp:posOffset>736971</wp:posOffset>
            </wp:positionV>
            <wp:extent cx="5011420" cy="3796030"/>
            <wp:effectExtent l="0" t="0" r="0" b="0"/>
            <wp:wrapTight wrapText="bothSides">
              <wp:wrapPolygon edited="0">
                <wp:start x="0" y="0"/>
                <wp:lineTo x="0" y="21463"/>
                <wp:lineTo x="20938" y="21463"/>
                <wp:lineTo x="20938" y="0"/>
                <wp:lineTo x="0" y="0"/>
              </wp:wrapPolygon>
            </wp:wrapTight>
            <wp:docPr id="26" name="Picture 26" descr="Flow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w Diagram (2)"/>
                    <pic:cNvPicPr>
                      <a:picLocks noChangeAspect="1" noChangeArrowheads="1"/>
                    </pic:cNvPicPr>
                  </pic:nvPicPr>
                  <pic:blipFill rotWithShape="1">
                    <a:blip r:embed="rId29">
                      <a:extLst>
                        <a:ext uri="{28A0092B-C50C-407E-A947-70E740481C1C}">
                          <a14:useLocalDpi xmlns:a14="http://schemas.microsoft.com/office/drawing/2010/main" val="0"/>
                        </a:ext>
                      </a:extLst>
                    </a:blip>
                    <a:srcRect l="50241" t="31061" r="-1964" b="36326"/>
                    <a:stretch/>
                  </pic:blipFill>
                  <pic:spPr bwMode="auto">
                    <a:xfrm>
                      <a:off x="0" y="0"/>
                      <a:ext cx="5011420" cy="3796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CD8">
        <w:t xml:space="preserve">The vertex </w:t>
      </w:r>
      <w:proofErr w:type="spellStart"/>
      <w:r w:rsidR="00106CD8">
        <w:t>shader</w:t>
      </w:r>
      <w:proofErr w:type="spellEnd"/>
      <w:r w:rsidR="00106CD8">
        <w:t xml:space="preserve"> gets run on every vertex</w:t>
      </w:r>
      <w:r w:rsidR="00F830B3">
        <w:t>. This outputs</w:t>
      </w:r>
      <w:r w:rsidR="00106CD8">
        <w:t xml:space="preserve"> the </w:t>
      </w:r>
      <w:r w:rsidR="00F830B3">
        <w:t xml:space="preserve">final position of the vertex by setting </w:t>
      </w:r>
      <w:r w:rsidR="00931846">
        <w:t xml:space="preserve">the global </w:t>
      </w:r>
      <w:proofErr w:type="spellStart"/>
      <w:r w:rsidR="00106CD8">
        <w:t>gl_position</w:t>
      </w:r>
      <w:proofErr w:type="spellEnd"/>
      <w:r w:rsidR="00106CD8">
        <w:t xml:space="preserve"> variable. </w:t>
      </w:r>
      <w:r w:rsidR="00F45634">
        <w:t>The</w:t>
      </w:r>
      <w:r w:rsidR="00106CD8">
        <w:t xml:space="preserve"> information that </w:t>
      </w:r>
      <w:r w:rsidR="002F609D">
        <w:t>is not</w:t>
      </w:r>
      <w:r w:rsidR="00106CD8">
        <w:t xml:space="preserve">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This i</w:t>
      </w:r>
      <w:r w:rsidR="00716719">
        <w:t>n turn performs the depth test.</w:t>
      </w:r>
    </w:p>
    <w:p w:rsidR="00716719" w:rsidRDefault="00716719" w:rsidP="008C0B31"/>
    <w:p w:rsidR="000F52D0" w:rsidRDefault="00716719" w:rsidP="008C0B31">
      <w:r>
        <w:t xml:space="preserve">The </w:t>
      </w:r>
      <w:r w:rsidR="00106CD8">
        <w:t xml:space="preserve">fragments that </w:t>
      </w:r>
      <w:r w:rsidR="002F609D">
        <w:t>cannot</w:t>
      </w:r>
      <w:r w:rsidR="002458B9">
        <w:t xml:space="preserve"> be seen</w:t>
      </w:r>
      <w:r>
        <w:t xml:space="preserve"> are discarded</w:t>
      </w:r>
      <w:r w:rsidR="00106CD8">
        <w:t xml:space="preserve">. This is shown with the decision (diamond) box in the </w:t>
      </w:r>
      <w:r>
        <w:t>below</w:t>
      </w:r>
      <w:r w:rsidR="00106CD8">
        <w:t xml:space="preserve"> diagram. </w:t>
      </w:r>
    </w:p>
    <w:p w:rsidR="000F52D0" w:rsidRDefault="000F52D0" w:rsidP="008C0B31"/>
    <w:p w:rsidR="000F52D0" w:rsidRDefault="00F45634" w:rsidP="008C0B31">
      <w:r>
        <w:lastRenderedPageBreak/>
        <w:t>If the current fragment passes</w:t>
      </w:r>
      <w:r w:rsidR="002F609D">
        <w:t xml:space="preserve"> the depth test</w:t>
      </w:r>
      <w:r>
        <w:t xml:space="preserve">, then it is written into the colour buffer. </w:t>
      </w:r>
      <w:r w:rsidR="00C92235">
        <w:t>If the fragment fails, it is simply discarded as we no longer want to process it.</w:t>
      </w:r>
    </w:p>
    <w:p w:rsidR="00716719" w:rsidRDefault="00716719" w:rsidP="008C0B31"/>
    <w:p w:rsidR="00716719" w:rsidRDefault="00716719" w:rsidP="008C0B31">
      <w:r>
        <w:rPr>
          <w:noProof/>
          <w:lang w:eastAsia="en-GB"/>
        </w:rPr>
        <w:drawing>
          <wp:anchor distT="0" distB="0" distL="114300" distR="114300" simplePos="0" relativeHeight="251824128" behindDoc="1" locked="0" layoutInCell="1" allowOverlap="1" wp14:anchorId="50519402" wp14:editId="64A7EC10">
            <wp:simplePos x="0" y="0"/>
            <wp:positionH relativeFrom="margin">
              <wp:align>center</wp:align>
            </wp:positionH>
            <wp:positionV relativeFrom="paragraph">
              <wp:posOffset>9525</wp:posOffset>
            </wp:positionV>
            <wp:extent cx="4377690" cy="3157220"/>
            <wp:effectExtent l="0" t="0" r="3810" b="5080"/>
            <wp:wrapTight wrapText="bothSides">
              <wp:wrapPolygon edited="0">
                <wp:start x="0" y="0"/>
                <wp:lineTo x="0" y="21504"/>
                <wp:lineTo x="21525" y="21504"/>
                <wp:lineTo x="21525" y="0"/>
                <wp:lineTo x="0" y="0"/>
              </wp:wrapPolygon>
            </wp:wrapTight>
            <wp:docPr id="27" name="Picture 27" descr="Flow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w Diagram (2)"/>
                    <pic:cNvPicPr>
                      <a:picLocks noChangeAspect="1" noChangeArrowheads="1"/>
                    </pic:cNvPicPr>
                  </pic:nvPicPr>
                  <pic:blipFill rotWithShape="1">
                    <a:blip r:embed="rId29">
                      <a:extLst>
                        <a:ext uri="{28A0092B-C50C-407E-A947-70E740481C1C}">
                          <a14:useLocalDpi xmlns:a14="http://schemas.microsoft.com/office/drawing/2010/main" val="0"/>
                        </a:ext>
                      </a:extLst>
                    </a:blip>
                    <a:srcRect l="50241" t="63789" r="6008" b="9949"/>
                    <a:stretch/>
                  </pic:blipFill>
                  <pic:spPr bwMode="auto">
                    <a:xfrm>
                      <a:off x="0" y="0"/>
                      <a:ext cx="4377690" cy="3157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w:t>
      </w:r>
      <w:r w:rsidR="00716719">
        <w:t>me buffer to update the display. The render cycle is then started all over again.</w:t>
      </w:r>
    </w:p>
    <w:p w:rsidR="000B2CE6" w:rsidRDefault="000B2CE6" w:rsidP="000B2CE6"/>
    <w:p w:rsidR="000B2CE6" w:rsidRPr="000B2CE6" w:rsidRDefault="000B2CE6" w:rsidP="000B2CE6">
      <w:pPr>
        <w:rPr>
          <w:rFonts w:asciiTheme="majorHAnsi" w:hAnsiTheme="majorHAnsi"/>
          <w:b/>
          <w:sz w:val="26"/>
          <w:szCs w:val="26"/>
        </w:rPr>
      </w:pPr>
      <w:r>
        <w:rPr>
          <w:rFonts w:asciiTheme="majorHAnsi" w:hAnsiTheme="majorHAnsi"/>
          <w:b/>
          <w:sz w:val="26"/>
          <w:szCs w:val="26"/>
        </w:rPr>
        <w:t>2.2.    Detailed Design</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rsidR="00C47794">
        <w:t>.</w:t>
      </w:r>
      <w:r w:rsidR="004A3D6F">
        <w:t xml:space="preserve">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8A5CE2" w:rsidRDefault="008A5CE2" w:rsidP="004C12FA"/>
    <w:p w:rsidR="008A5CE2" w:rsidRDefault="00355063" w:rsidP="004C12FA">
      <w:r>
        <w:t>In the folder</w:t>
      </w:r>
      <w:r w:rsidR="002F609D">
        <w:t xml:space="preserve"> documentation/class diagram,</w:t>
      </w:r>
      <w:r>
        <w:t xml:space="preserve">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sidRPr="00EE1760">
        <w:t>opened with draw.io</w:t>
      </w:r>
      <w:r w:rsidRPr="00EE1760">
        <w:t xml:space="preserve"> </w:t>
      </w:r>
      <w:r w:rsidR="004B011B" w:rsidRPr="00EE1760">
        <w:t>[</w:t>
      </w:r>
      <w:r w:rsidR="00EE1760" w:rsidRPr="00EE1760">
        <w:t>66</w:t>
      </w:r>
      <w:r w:rsidR="004B011B" w:rsidRPr="00EE1760">
        <w:t>].</w:t>
      </w:r>
      <w:r w:rsidRPr="00EE1760">
        <w:t xml:space="preserve"> </w:t>
      </w:r>
      <w:r w:rsidR="008A5CE2" w:rsidRPr="00EE1760">
        <w:t xml:space="preserve">However </w:t>
      </w:r>
      <w:r w:rsidR="008A5CE2">
        <w:t xml:space="preserve">this is not necessary. The more brackets a filename has, </w:t>
      </w:r>
      <w:proofErr w:type="gramStart"/>
      <w:r w:rsidR="008A5CE2">
        <w:t>file(</w:t>
      </w:r>
      <w:proofErr w:type="gramEnd"/>
      <w:r w:rsidR="008A5CE2">
        <w:t xml:space="preserve">1)(1)(1), the later it was created. </w:t>
      </w:r>
    </w:p>
    <w:p w:rsidR="000B2CE6" w:rsidRPr="00EA2A56" w:rsidRDefault="000B2CE6" w:rsidP="004C12FA"/>
    <w:p w:rsidR="000B2CE6" w:rsidRPr="000B2CE6" w:rsidRDefault="000B2CE6" w:rsidP="000B2CE6">
      <w:pPr>
        <w:rPr>
          <w:rFonts w:asciiTheme="majorHAnsi" w:hAnsiTheme="majorHAnsi"/>
          <w:b/>
        </w:rPr>
      </w:pPr>
      <w:r>
        <w:rPr>
          <w:rFonts w:asciiTheme="majorHAnsi" w:hAnsiTheme="majorHAnsi"/>
          <w:b/>
        </w:rPr>
        <w:t>2.2.1.    Even More Detail</w:t>
      </w:r>
    </w:p>
    <w:p w:rsidR="00A11B8A" w:rsidRDefault="00A11B8A" w:rsidP="004C12FA"/>
    <w:p w:rsidR="004A3D6F" w:rsidRDefault="004A3D6F" w:rsidP="004C12FA">
      <w:r>
        <w:t>The full class diagram</w:t>
      </w:r>
      <w:r w:rsidRPr="00EE1760">
        <w:t xml:space="preserve"> was too big to include here, so instead </w:t>
      </w:r>
      <w:r w:rsidR="002F609D" w:rsidRPr="00EE1760">
        <w:t>it is</w:t>
      </w:r>
      <w:r w:rsidRPr="00EE1760">
        <w:t xml:space="preserve"> in the appendices located here [</w:t>
      </w:r>
      <w:r w:rsidR="00EE1760" w:rsidRPr="00EE1760">
        <w:t>18</w:t>
      </w:r>
      <w:r w:rsidRPr="00EE1760">
        <w:t xml:space="preserve">]. </w:t>
      </w:r>
    </w:p>
    <w:p w:rsidR="004A3D6F" w:rsidRDefault="004A3D6F" w:rsidP="004C12FA"/>
    <w:p w:rsidR="00931846" w:rsidRDefault="0097125C" w:rsidP="004C12FA">
      <w:r w:rsidRPr="00EE1760">
        <w:rPr>
          <w:noProof/>
        </w:rPr>
        <w:lastRenderedPageBreak/>
        <w:pict>
          <v:shape id="_x0000_s1047" type="#_x0000_t75" style="position:absolute;margin-left:236.8pt;margin-top:26.7pt;width:178.35pt;height:240.2pt;z-index:-251616256" wrapcoords="-39 0 -39 21541 21600 21541 21600 0 -39 0">
            <v:imagedata r:id="rId30" o:title="Final class diagram" croptop="832f" cropbottom="56440f" cropright="61493f"/>
            <w10:wrap type="tight"/>
          </v:shape>
        </w:pict>
      </w:r>
      <w:r w:rsidR="004A3D6F" w:rsidRPr="00EE1760">
        <w:t xml:space="preserve">The class diagram described below </w:t>
      </w:r>
      <w:r w:rsidR="00E555D8" w:rsidRPr="00EE1760">
        <w:t>[</w:t>
      </w:r>
      <w:r w:rsidR="00EE1760" w:rsidRPr="00EE1760">
        <w:t>17</w:t>
      </w:r>
      <w:r w:rsidR="00E555D8" w:rsidRPr="00EE1760">
        <w:t xml:space="preserve">] </w:t>
      </w:r>
      <w:r w:rsidR="004A3D6F" w:rsidRPr="00EE1760">
        <w:t xml:space="preserve">is a minified </w:t>
      </w:r>
      <w:r w:rsidR="004A3D6F">
        <w:t xml:space="preserve">version </w:t>
      </w:r>
      <w:r w:rsidR="004A3D6F" w:rsidRPr="00931846">
        <w:t xml:space="preserve">of the actual diagram. </w:t>
      </w:r>
      <w:r w:rsidR="004A3D6F">
        <w:t>There have been some small modifications, mainly just removing the variables and methods. However each class, mi</w:t>
      </w:r>
      <w:r w:rsidR="002F609D">
        <w:t xml:space="preserve">nus the </w:t>
      </w:r>
      <w:proofErr w:type="spellStart"/>
      <w:r w:rsidR="002F609D">
        <w:t>shaders</w:t>
      </w:r>
      <w:proofErr w:type="spellEnd"/>
      <w:r w:rsidR="002F609D">
        <w:t xml:space="preserve"> and index, has</w:t>
      </w:r>
      <w:r w:rsidR="004A3D6F">
        <w:t xml:space="preserve"> </w:t>
      </w:r>
      <w:r w:rsidR="002F609D">
        <w:t>setup</w:t>
      </w:r>
      <w:r w:rsidR="004A3D6F">
        <w:t xml:space="preserve"> and </w:t>
      </w:r>
      <w:r w:rsidR="002F609D">
        <w:t>render</w:t>
      </w:r>
      <w:r w:rsidR="004A3D6F">
        <w:t xml:space="preserve"> </w:t>
      </w:r>
      <w:r w:rsidR="002F609D">
        <w:t>functions</w:t>
      </w:r>
      <w:r w:rsidR="004A3D6F">
        <w:t>, even if not show</w:t>
      </w:r>
      <w:r w:rsidR="00931846">
        <w:t xml:space="preserve">n. </w:t>
      </w:r>
    </w:p>
    <w:p w:rsidR="004A3D6F" w:rsidRDefault="004A3D6F" w:rsidP="004C12FA"/>
    <w:p w:rsidR="00CE3D27" w:rsidRDefault="00986FC2" w:rsidP="004C12FA">
      <w:r>
        <w:t>The key of my class diagram</w:t>
      </w:r>
      <w:r w:rsidR="00B679AA">
        <w:t xml:space="preserve">, as shown on the </w:t>
      </w:r>
      <w:r w:rsidR="00051F39">
        <w:t>right</w:t>
      </w:r>
      <w:r w:rsidR="00B679AA">
        <w:t>,</w:t>
      </w:r>
      <w:r>
        <w:t xml:space="preserve"> is defined in the top right of the</w:t>
      </w:r>
      <w:r w:rsidR="004A3D6F">
        <w:t xml:space="preserve"> main</w:t>
      </w:r>
      <w:r>
        <w:t xml:space="preserve"> </w:t>
      </w:r>
      <w:r w:rsidR="00051F39">
        <w:t xml:space="preserve">class diagram </w:t>
      </w:r>
      <w:r>
        <w:t>image</w:t>
      </w:r>
      <w:r w:rsidR="00051F39">
        <w:t xml:space="preserve"> (not shown)</w:t>
      </w:r>
      <w:r>
        <w:t xml:space="preserve">.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051F39" w:rsidRDefault="00051F39" w:rsidP="004C12FA"/>
    <w:p w:rsidR="00986FC2" w:rsidRDefault="00051F39" w:rsidP="004C12FA">
      <w:r>
        <w:t xml:space="preserve">Another important part of the class diagram is the </w:t>
      </w:r>
      <w:r w:rsidR="00CE3D27">
        <w:t xml:space="preserve">switching of the </w:t>
      </w:r>
      <w:proofErr w:type="spellStart"/>
      <w:r w:rsidR="00CE3D27">
        <w:t>sha</w:t>
      </w:r>
      <w:r>
        <w:t>ders</w:t>
      </w:r>
      <w:proofErr w:type="spellEnd"/>
      <w:r>
        <w:t xml:space="preserve"> </w:t>
      </w:r>
      <w:r w:rsidR="00CE3D27">
        <w:t>when rendering different parts of the scene.</w:t>
      </w:r>
    </w:p>
    <w:p w:rsidR="00986FC2" w:rsidRDefault="00986FC2" w:rsidP="004C12FA"/>
    <w:p w:rsidR="00CE3D27" w:rsidRDefault="00716719" w:rsidP="004C12FA">
      <w:r>
        <w:rPr>
          <w:noProof/>
        </w:rPr>
        <w:pict>
          <v:shape id="_x0000_s1069" type="#_x0000_t75" style="position:absolute;margin-left:169.9pt;margin-top:15pt;width:249.95pt;height:126.4pt;z-index:-251568128;mso-position-horizontal-relative:text;mso-position-vertical-relative:text" wrapcoords="-39 0 -39 21455 21600 21455 21600 0 -39 0">
            <v:imagedata r:id="rId31" o:title="minified" croptop="22145f" cropright="42416f"/>
            <w10:wrap type="tight"/>
          </v:shape>
        </w:pict>
      </w:r>
      <w:r w:rsidR="00B679AA">
        <w:t xml:space="preserve">The scene has an index file which creates a </w:t>
      </w:r>
      <w:proofErr w:type="spellStart"/>
      <w:r w:rsidR="00B679AA">
        <w:t>MarsScene</w:t>
      </w:r>
      <w:proofErr w:type="spellEnd"/>
      <w:r w:rsidR="00B679AA">
        <w:t xml:space="preserve"> object. This </w:t>
      </w:r>
      <w:proofErr w:type="spellStart"/>
      <w:r w:rsidR="00B679AA">
        <w:t>MarsScene</w:t>
      </w:r>
      <w:proofErr w:type="spellEnd"/>
      <w:r w:rsidR="00B679AA">
        <w:t xml:space="preserve"> file is where everything starts. It is where all of the </w:t>
      </w:r>
      <w:r w:rsidR="00051F39">
        <w:t>scene</w:t>
      </w:r>
      <w:r w:rsidR="00B679AA">
        <w:t xml:space="preserve"> objects are created and </w:t>
      </w:r>
      <w:r w:rsidR="00051F39">
        <w:t xml:space="preserve">it </w:t>
      </w:r>
      <w:r w:rsidR="00B679AA">
        <w:t>contains the main setup/render functions.</w:t>
      </w:r>
    </w:p>
    <w:p w:rsidR="00B679AA" w:rsidRDefault="00B679AA" w:rsidP="004C12FA"/>
    <w:p w:rsidR="000814EC" w:rsidRDefault="00716719" w:rsidP="004C12FA">
      <w:r>
        <w:rPr>
          <w:noProof/>
        </w:rPr>
        <w:pict>
          <v:shape id="_x0000_s1088" type="#_x0000_t75" style="position:absolute;margin-left:176.75pt;margin-top:59.15pt;width:238.5pt;height:169.95pt;z-index:-251520000" wrapcoords="-39 0 -39 21455 21600 21455 21600 0 -39 0">
            <v:imagedata r:id="rId31" o:title="minified" cropleft="15228f" cropright="25615f"/>
            <w10:wrap type="tight"/>
          </v:shape>
        </w:pict>
      </w:r>
      <w:r w:rsidR="00B679AA">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716719" w:rsidRDefault="00B679AA" w:rsidP="004C12FA">
      <w:r>
        <w:t xml:space="preserve">Now, the render pass continues. </w:t>
      </w:r>
      <w:r w:rsidR="0026078A">
        <w:t xml:space="preserve">The camera gets updated and the user’s quadrant is calculated. The </w:t>
      </w:r>
      <w:r w:rsidR="00051F39">
        <w:t>user’s</w:t>
      </w:r>
      <w:r w:rsidR="0026078A">
        <w:t xml:space="preserve"> quadrant is needed to render the rocks and the terrain around the user. After the </w:t>
      </w:r>
      <w:r w:rsidR="00051F39">
        <w:t>user’s</w:t>
      </w:r>
      <w:r w:rsidR="0026078A">
        <w:t xml:space="preserve"> quadrant has been calculated, the terrain and rocks can be rendered. Both of these files use the Main program containing the main </w:t>
      </w:r>
      <w:r w:rsidR="00456B60">
        <w:t>v</w:t>
      </w:r>
      <w:r w:rsidR="0026078A">
        <w:t>ertex</w:t>
      </w:r>
      <w:r w:rsidR="00716719">
        <w:t xml:space="preserve"> </w:t>
      </w:r>
      <w:r w:rsidR="0026078A">
        <w:t xml:space="preserve">and fragment </w:t>
      </w:r>
      <w:proofErr w:type="spellStart"/>
      <w:r w:rsidR="0026078A">
        <w:t>shaders</w:t>
      </w:r>
      <w:proofErr w:type="spellEnd"/>
      <w:r w:rsidR="0026078A">
        <w:t xml:space="preserve">. </w:t>
      </w:r>
    </w:p>
    <w:p w:rsidR="000814EC" w:rsidRDefault="0026078A" w:rsidP="004C12FA">
      <w:r>
        <w:t xml:space="preserve">This is opposed to the skybox or water </w:t>
      </w:r>
      <w:proofErr w:type="spellStart"/>
      <w:r>
        <w:t>shaders</w:t>
      </w:r>
      <w:proofErr w:type="spellEnd"/>
      <w:r>
        <w:t xml:space="preserve">. </w:t>
      </w:r>
    </w:p>
    <w:p w:rsidR="00051F39" w:rsidRDefault="000B2CE6" w:rsidP="004C12FA">
      <w:r>
        <w:rPr>
          <w:noProof/>
          <w:lang w:eastAsia="en-GB"/>
        </w:rPr>
        <w:lastRenderedPageBreak/>
        <w:drawing>
          <wp:anchor distT="0" distB="0" distL="114300" distR="114300" simplePos="0" relativeHeight="251797504" behindDoc="1" locked="0" layoutInCell="1" allowOverlap="1">
            <wp:simplePos x="0" y="0"/>
            <wp:positionH relativeFrom="margin">
              <wp:posOffset>1863090</wp:posOffset>
            </wp:positionH>
            <wp:positionV relativeFrom="paragraph">
              <wp:posOffset>152705</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79AA" w:rsidRDefault="0026078A" w:rsidP="004C12FA">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w:t>
      </w:r>
      <w:proofErr w:type="spellStart"/>
      <w:r>
        <w:t>shaders</w:t>
      </w:r>
      <w:proofErr w:type="spellEnd"/>
      <w:r>
        <w:t xml:space="preserve">, </w:t>
      </w:r>
      <w:r w:rsidR="004B011B">
        <w:t>over</w:t>
      </w:r>
      <w:r>
        <w:t xml:space="preserve"> to the water ones.</w:t>
      </w:r>
    </w:p>
    <w:p w:rsidR="00051F39" w:rsidRDefault="00051F39"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w:t>
      </w:r>
      <w:proofErr w:type="spellStart"/>
      <w:r w:rsidR="0026078A">
        <w:t>shaders</w:t>
      </w:r>
      <w:proofErr w:type="spellEnd"/>
      <w:r w:rsidR="0026078A">
        <w:t>. This is the end of a render pass and it</w:t>
      </w:r>
      <w:r w:rsidR="00051F39">
        <w:t xml:space="preserve"> then</w:t>
      </w:r>
      <w:r w:rsidR="0026078A">
        <w:t xml:space="preserve"> loops from the skybox, back to the camera</w:t>
      </w:r>
      <w:r w:rsidR="003E00E3">
        <w:t xml:space="preserve"> class</w:t>
      </w:r>
      <w:r w:rsidR="0026078A">
        <w:t xml:space="preserve"> for the next frame.</w:t>
      </w:r>
    </w:p>
    <w:p w:rsidR="00F7625C" w:rsidRDefault="00F7625C" w:rsidP="004C12FA"/>
    <w:p w:rsidR="00BE637A" w:rsidRDefault="00F7625C" w:rsidP="00BE637A">
      <w:r>
        <w:t>Before the project direction changed from a game to a graphical scene, various user interfaces where designed</w:t>
      </w:r>
      <w:r w:rsidRPr="00EE1760">
        <w:t xml:space="preserve">. The </w:t>
      </w:r>
      <w:r w:rsidR="00456B60" w:rsidRPr="00EE1760">
        <w:t>user interface design document</w:t>
      </w:r>
      <w:r w:rsidRPr="00EE1760">
        <w:t xml:space="preserve"> is located in the appendices here [</w:t>
      </w:r>
      <w:r w:rsidR="00EE1760" w:rsidRPr="00EE1760">
        <w:t>19</w:t>
      </w:r>
      <w:r w:rsidRPr="00EE1760">
        <w:t xml:space="preserve">].  </w:t>
      </w:r>
    </w:p>
    <w:p w:rsidR="00C64C54" w:rsidRDefault="00711DBE" w:rsidP="003826F0">
      <w:pPr>
        <w:pStyle w:val="Heading1"/>
      </w:pPr>
      <w:bookmarkStart w:id="9" w:name="_Toc222978602"/>
      <w:bookmarkStart w:id="10" w:name="_Toc476088423"/>
      <w:r>
        <w:t>Implementation</w:t>
      </w:r>
      <w:bookmarkStart w:id="11" w:name="_Toc192777712"/>
      <w:bookmarkEnd w:id="8"/>
      <w:bookmarkEnd w:id="9"/>
      <w:bookmarkEnd w:id="10"/>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C64C54" w:rsidP="00D61D84">
      <w:pPr>
        <w:jc w:val="both"/>
      </w:pPr>
      <w:r>
        <w:t>There were 2 different things</w:t>
      </w:r>
      <w:r w:rsidR="009A2597">
        <w:t xml:space="preserve"> that were</w:t>
      </w:r>
      <w:r>
        <w:t xml:space="preserve"> </w:t>
      </w:r>
      <w:r w:rsidR="009A2597">
        <w:t>being</w:t>
      </w:r>
      <w:r w:rsidR="00051F39">
        <w:t xml:space="preserve"> worked</w:t>
      </w:r>
      <w:r>
        <w:t xml:space="preserve"> on: the game code written in JavaScript and the graphics code in </w:t>
      </w:r>
      <w:proofErr w:type="spellStart"/>
      <w:r>
        <w:t>WebGL</w:t>
      </w:r>
      <w:proofErr w:type="spellEnd"/>
      <w:r>
        <w:t>. Since the graphics were what I was interested in, writing thousands of JavaScript lines to create a gam</w:t>
      </w:r>
      <w:r w:rsidR="003826F0">
        <w:t>e was not interesting. The game</w:t>
      </w:r>
      <w:r>
        <w:t xml:space="preserve"> </w:t>
      </w:r>
      <w:r w:rsidR="003826F0">
        <w:t>features</w:t>
      </w:r>
      <w:r>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t xml:space="preserve"> </w:t>
      </w:r>
      <w:r w:rsidR="00285E11">
        <w:t xml:space="preserve">and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EE1760">
        <w:t>As mentioned in the sprint additions document [</w:t>
      </w:r>
      <w:r w:rsidR="00EE1760" w:rsidRPr="00EE1760">
        <w:t>13</w:t>
      </w:r>
      <w:r w:rsidRPr="00EE1760">
        <w:t>], t</w:t>
      </w:r>
      <w:r w:rsidR="00145834" w:rsidRPr="00EE1760">
        <w:t xml:space="preserve">he </w:t>
      </w:r>
      <w:r w:rsidR="00145834">
        <w:t>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w:t>
      </w:r>
      <w:r w:rsidR="00051F39">
        <w:t>so</w:t>
      </w:r>
      <w:r w:rsidR="007E727D">
        <w:t xml:space="preserve"> getting a head start was crucial. </w:t>
      </w:r>
      <w:r w:rsidR="00735338">
        <w:t>This document gives an estimate of how much time was spent on each feature, each sprint.</w:t>
      </w:r>
    </w:p>
    <w:p w:rsidR="00931846" w:rsidRDefault="00931846" w:rsidP="00D61D84">
      <w:pPr>
        <w:jc w:val="both"/>
      </w:pPr>
    </w:p>
    <w:p w:rsidR="00716719" w:rsidRDefault="00931846" w:rsidP="00716719">
      <w:pPr>
        <w:jc w:val="both"/>
      </w:pPr>
      <w:r>
        <w:t xml:space="preserve">The full </w:t>
      </w:r>
      <w:r w:rsidRPr="00EE1760">
        <w:t>product backlog containing everything that has been added to the project can be found here [</w:t>
      </w:r>
      <w:r w:rsidR="00EE1760" w:rsidRPr="00EE1760">
        <w:t>15</w:t>
      </w:r>
      <w:r w:rsidRPr="00EE1760">
        <w:t>]. However</w:t>
      </w:r>
      <w:r>
        <w:t>, the sprint additions document as mentioned</w:t>
      </w:r>
      <w:r w:rsidR="00716719">
        <w:t xml:space="preserve"> above is much easier to read. </w:t>
      </w:r>
    </w:p>
    <w:p w:rsidR="00716719" w:rsidRDefault="00716719" w:rsidP="00716719">
      <w:pPr>
        <w:jc w:val="both"/>
      </w:pPr>
    </w:p>
    <w:p w:rsidR="00716719" w:rsidRDefault="00716719" w:rsidP="00716719">
      <w:pPr>
        <w:jc w:val="both"/>
      </w:pPr>
    </w:p>
    <w:p w:rsidR="00716719" w:rsidRDefault="00716719" w:rsidP="00716719">
      <w:pPr>
        <w:jc w:val="both"/>
      </w:pPr>
    </w:p>
    <w:p w:rsidR="00716719" w:rsidRDefault="00716719" w:rsidP="00716719">
      <w:pPr>
        <w:jc w:val="both"/>
      </w:pPr>
    </w:p>
    <w:p w:rsidR="00716719" w:rsidRDefault="00716719" w:rsidP="00716719">
      <w:pPr>
        <w:jc w:val="both"/>
      </w:pPr>
    </w:p>
    <w:p w:rsidR="000B2CE6" w:rsidRPr="000B2CE6" w:rsidRDefault="000B2CE6" w:rsidP="002D178E">
      <w:pPr>
        <w:rPr>
          <w:rFonts w:asciiTheme="majorHAnsi" w:hAnsiTheme="majorHAnsi"/>
          <w:b/>
          <w:sz w:val="26"/>
          <w:szCs w:val="26"/>
        </w:rPr>
      </w:pPr>
      <w:r>
        <w:rPr>
          <w:rFonts w:asciiTheme="majorHAnsi" w:hAnsiTheme="majorHAnsi"/>
          <w:b/>
          <w:sz w:val="26"/>
          <w:szCs w:val="26"/>
        </w:rPr>
        <w:t>3.1.    Setup</w:t>
      </w:r>
    </w:p>
    <w:p w:rsidR="000B2CE6" w:rsidRPr="002D178E" w:rsidRDefault="000B2CE6"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w:t>
      </w:r>
      <w:r w:rsidR="00F47CAA">
        <w:rPr>
          <w:lang w:val="en-US"/>
        </w:rPr>
        <w:t>we</w:t>
      </w:r>
      <w:r>
        <w:rPr>
          <w:lang w:val="en-US"/>
        </w:rPr>
        <w:t xml:space="preserve"> first ne</w:t>
      </w:r>
      <w:r w:rsidR="00F47CAA">
        <w:rPr>
          <w:lang w:val="en-US"/>
        </w:rPr>
        <w:t xml:space="preserve">ed a HTML canvas element. Then we </w:t>
      </w:r>
      <w:r>
        <w:rPr>
          <w:lang w:val="en-US"/>
        </w:rPr>
        <w:t xml:space="preserve">need to create a </w:t>
      </w:r>
      <w:proofErr w:type="spellStart"/>
      <w:r>
        <w:rPr>
          <w:lang w:val="en-US"/>
        </w:rPr>
        <w:t>WebGL</w:t>
      </w:r>
      <w:proofErr w:type="spellEnd"/>
      <w:r>
        <w:rPr>
          <w:lang w:val="en-US"/>
        </w:rPr>
        <w:t xml:space="preserve"> context to </w:t>
      </w:r>
      <w:r w:rsidR="00F47CAA">
        <w:rPr>
          <w:lang w:val="en-US"/>
        </w:rPr>
        <w:t>allow us</w:t>
      </w:r>
      <w:r>
        <w:rPr>
          <w:lang w:val="en-US"/>
        </w:rPr>
        <w:t xml:space="preserve">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w:t>
      </w:r>
      <w:r w:rsidR="00F47CAA">
        <w:t>,</w:t>
      </w:r>
      <w:r w:rsidR="00D27BF1">
        <w:t xml:space="preserve"> a</w:t>
      </w:r>
      <w:r>
        <w:t xml:space="preserve"> </w:t>
      </w:r>
      <w:proofErr w:type="spellStart"/>
      <w:r>
        <w:t>MarsScene</w:t>
      </w:r>
      <w:proofErr w:type="spellEnd"/>
      <w:r>
        <w:t xml:space="preserve"> object is then created </w:t>
      </w:r>
      <w:r w:rsidR="009A2597">
        <w:t xml:space="preserve">which starts the render loop.  </w:t>
      </w:r>
    </w:p>
    <w:p w:rsidR="000B2CE6" w:rsidRDefault="000B2CE6" w:rsidP="00D61D84">
      <w:pPr>
        <w:jc w:val="both"/>
      </w:pPr>
    </w:p>
    <w:p w:rsidR="000B2CE6" w:rsidRPr="000B2CE6" w:rsidRDefault="000B2CE6" w:rsidP="000B2CE6">
      <w:pPr>
        <w:rPr>
          <w:rFonts w:asciiTheme="majorHAnsi" w:hAnsiTheme="majorHAnsi"/>
          <w:b/>
          <w:sz w:val="26"/>
          <w:szCs w:val="26"/>
        </w:rPr>
      </w:pPr>
      <w:r>
        <w:rPr>
          <w:rFonts w:asciiTheme="majorHAnsi" w:hAnsiTheme="majorHAnsi"/>
          <w:b/>
          <w:sz w:val="26"/>
          <w:szCs w:val="26"/>
        </w:rPr>
        <w:t>3.2.    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 xml:space="preserve">values) was </w:t>
      </w:r>
      <w:r w:rsidR="003D3E02">
        <w:rPr>
          <w:lang w:val="en-US"/>
        </w:rPr>
        <w:t>used. This height map</w:t>
      </w:r>
      <w:r w:rsidR="0085470A">
        <w:rPr>
          <w:lang w:val="en-US"/>
        </w:rPr>
        <w:t xml:space="preserve"> was used to assign the Y (or height) position of 3D vertices. These vertices where connected together and</w:t>
      </w:r>
      <w:r w:rsidR="009A2597">
        <w:rPr>
          <w:lang w:val="en-US"/>
        </w:rPr>
        <w:t xml:space="preserve"> </w:t>
      </w:r>
      <w:r w:rsidR="003D3E02">
        <w:rPr>
          <w:lang w:val="en-US"/>
        </w:rPr>
        <w:t>this</w:t>
      </w:r>
      <w:r w:rsidR="0085470A">
        <w:rPr>
          <w:lang w:val="en-US"/>
        </w:rPr>
        <w:t xml:space="preserve"> create</w:t>
      </w:r>
      <w:r w:rsidR="003D3E02">
        <w:rPr>
          <w:lang w:val="en-US"/>
        </w:rPr>
        <w:t>d</w:t>
      </w:r>
      <w:r w:rsidR="0085470A">
        <w:rPr>
          <w:lang w:val="en-US"/>
        </w:rPr>
        <w:t xml:space="preserve"> the terrain. </w:t>
      </w:r>
      <w:r w:rsidR="003D3E02">
        <w:rPr>
          <w:lang w:val="en-US"/>
        </w:rPr>
        <w:t>To create the 3D vertices, we can use a simple double for loop.</w:t>
      </w:r>
    </w:p>
    <w:p w:rsidR="0085470A" w:rsidRDefault="0085470A" w:rsidP="002B3B86">
      <w:pPr>
        <w:jc w:val="both"/>
        <w:rPr>
          <w:lang w:val="en-US"/>
        </w:rPr>
      </w:pPr>
    </w:p>
    <w:p w:rsidR="0085470A" w:rsidRDefault="003D3E02" w:rsidP="002B3B86">
      <w:pPr>
        <w:jc w:val="both"/>
        <w:rPr>
          <w:lang w:val="en-US"/>
        </w:rPr>
      </w:pPr>
      <w:r>
        <w:rPr>
          <w:lang w:val="en-US"/>
        </w:rPr>
        <w:t xml:space="preserve">These double for </w:t>
      </w:r>
      <w:r w:rsidR="0085470A">
        <w:rPr>
          <w:lang w:val="en-US"/>
        </w:rPr>
        <w:t xml:space="preserve">loops </w:t>
      </w:r>
      <w:r>
        <w:rPr>
          <w:lang w:val="en-US"/>
        </w:rPr>
        <w:t>go</w:t>
      </w:r>
      <w:r w:rsidR="0085470A">
        <w:rPr>
          <w:lang w:val="en-US"/>
        </w:rPr>
        <w:t xml:space="preserve"> over 0 to 2048 in the X</w:t>
      </w:r>
      <w:r>
        <w:rPr>
          <w:lang w:val="en-US"/>
        </w:rPr>
        <w:t xml:space="preserve"> and Z</w:t>
      </w:r>
      <w:r w:rsidR="0085470A">
        <w:rPr>
          <w:lang w:val="en-US"/>
        </w:rPr>
        <w:t xml:space="preserve">. This </w:t>
      </w:r>
      <w:r>
        <w:rPr>
          <w:lang w:val="en-US"/>
        </w:rPr>
        <w:t xml:space="preserve">created a flat grid of vertices </w:t>
      </w:r>
      <w:r w:rsidR="0085470A">
        <w:rPr>
          <w:lang w:val="en-US"/>
        </w:rPr>
        <w:t>spanning outwards into the scene</w:t>
      </w:r>
      <w:r w:rsidR="009A2597">
        <w:rPr>
          <w:lang w:val="en-US"/>
        </w:rPr>
        <w:t>.</w:t>
      </w:r>
      <w:r w:rsidR="0085470A">
        <w:rPr>
          <w:lang w:val="en-US"/>
        </w:rPr>
        <w:t xml:space="preserve"> </w:t>
      </w:r>
      <w:r>
        <w:rPr>
          <w:lang w:val="en-US"/>
        </w:rPr>
        <w:t>A value from the</w:t>
      </w:r>
      <w:r w:rsidR="0085470A">
        <w:rPr>
          <w:lang w:val="en-US"/>
        </w:rPr>
        <w:t xml:space="preserve"> 2D height map</w:t>
      </w:r>
      <w:r>
        <w:rPr>
          <w:lang w:val="en-US"/>
        </w:rPr>
        <w:t>,</w:t>
      </w:r>
      <w:r w:rsidR="0085470A">
        <w:rPr>
          <w:lang w:val="en-US"/>
        </w:rPr>
        <w:t xml:space="preserve"> created earlier</w:t>
      </w:r>
      <w:r>
        <w:rPr>
          <w:lang w:val="en-US"/>
        </w:rPr>
        <w:t>,</w:t>
      </w:r>
      <w:r w:rsidR="0085470A">
        <w:rPr>
          <w:lang w:val="en-US"/>
        </w:rPr>
        <w:t xml:space="preserve"> was assigned to the h</w:t>
      </w:r>
      <w:r>
        <w:rPr>
          <w:lang w:val="en-US"/>
        </w:rPr>
        <w:t>eight position of the current vertex</w:t>
      </w:r>
      <w:r w:rsidR="009A2597">
        <w:rPr>
          <w:lang w:val="en-US"/>
        </w:rPr>
        <w:t>. S</w:t>
      </w:r>
      <w:r w:rsidR="0085470A">
        <w:rPr>
          <w:lang w:val="en-US"/>
        </w:rPr>
        <w:t>o a vertex looked like</w:t>
      </w:r>
      <w:r>
        <w:rPr>
          <w:lang w:val="en-US"/>
        </w:rPr>
        <w:t xml:space="preserve">: x, </w:t>
      </w:r>
      <w:proofErr w:type="spellStart"/>
      <w:r>
        <w:rPr>
          <w:lang w:val="en-US"/>
        </w:rPr>
        <w:t>heightmapvalue</w:t>
      </w:r>
      <w:proofErr w:type="spellEnd"/>
      <w:r>
        <w:rPr>
          <w:lang w:val="en-US"/>
        </w:rPr>
        <w:t xml:space="preserve">, </w:t>
      </w:r>
      <w:proofErr w:type="gramStart"/>
      <w:r>
        <w:rPr>
          <w:lang w:val="en-US"/>
        </w:rPr>
        <w:t>z</w:t>
      </w:r>
      <w:proofErr w:type="gramEnd"/>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t>This created very bumpy terrain</w:t>
      </w:r>
      <w:r w:rsidR="00FE1B35">
        <w:rPr>
          <w:lang w:val="en-US"/>
        </w:rPr>
        <w:t>, as the height values</w:t>
      </w:r>
      <w:r w:rsidR="003D3E02">
        <w:rPr>
          <w:lang w:val="en-US"/>
        </w:rPr>
        <w:t xml:space="preserve"> used</w:t>
      </w:r>
      <w:r w:rsidR="00FE1B35">
        <w:rPr>
          <w:lang w:val="en-US"/>
        </w:rPr>
        <w:t xml:space="preserve">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w:t>
      </w:r>
      <w:r w:rsidR="003D3E02">
        <w:rPr>
          <w:lang w:val="en-US"/>
        </w:rPr>
        <w:t xml:space="preserve"> can be used</w:t>
      </w:r>
      <w:r w:rsidR="00FE1B35">
        <w:rPr>
          <w:lang w:val="en-US"/>
        </w:rPr>
        <w:t xml:space="preserve"> to create natural looking terrain. To summarize, this algorithm generates smooth random numbers, which can then be assign</w:t>
      </w:r>
      <w:r w:rsidR="003D3E02">
        <w:rPr>
          <w:lang w:val="en-US"/>
        </w:rPr>
        <w:t>ed to</w:t>
      </w:r>
      <w:r w:rsidR="00FE1B35">
        <w:rPr>
          <w:lang w:val="en-US"/>
        </w:rPr>
        <w:t xml:space="preserve"> the Y position of the vertices</w:t>
      </w:r>
      <w:r w:rsidR="00FE1B35" w:rsidRPr="00EE1760">
        <w:rPr>
          <w:lang w:val="en-US"/>
        </w:rPr>
        <w:t xml:space="preserve">. </w:t>
      </w:r>
      <w:r w:rsidR="002D178E" w:rsidRPr="00EE1760">
        <w:rPr>
          <w:lang w:val="en-US"/>
        </w:rPr>
        <w:t xml:space="preserve">This </w:t>
      </w:r>
      <w:proofErr w:type="spellStart"/>
      <w:r w:rsidR="002D178E" w:rsidRPr="00EE1760">
        <w:rPr>
          <w:lang w:val="en-US"/>
        </w:rPr>
        <w:t>perlin</w:t>
      </w:r>
      <w:proofErr w:type="spellEnd"/>
      <w:r w:rsidR="00FE1B35" w:rsidRPr="00EE1760">
        <w:rPr>
          <w:lang w:val="en-US"/>
        </w:rPr>
        <w:t xml:space="preserve"> library</w:t>
      </w:r>
      <w:r w:rsidR="002D178E" w:rsidRPr="00EE1760">
        <w:rPr>
          <w:lang w:val="en-US"/>
        </w:rPr>
        <w:t xml:space="preserve"> [</w:t>
      </w:r>
      <w:r w:rsidR="00EE1760" w:rsidRPr="00EE1760">
        <w:rPr>
          <w:lang w:val="en-US"/>
        </w:rPr>
        <w:t>2</w:t>
      </w:r>
      <w:r w:rsidR="002D178E" w:rsidRPr="00EE1760">
        <w:rPr>
          <w:lang w:val="en-US"/>
        </w:rPr>
        <w:t>]</w:t>
      </w:r>
      <w:r w:rsidR="00FE1B35" w:rsidRPr="00EE1760">
        <w:rPr>
          <w:lang w:val="en-US"/>
        </w:rPr>
        <w:t xml:space="preserve"> </w:t>
      </w:r>
      <w:r w:rsidR="002D178E" w:rsidRPr="00EE1760">
        <w:rPr>
          <w:lang w:val="en-US"/>
        </w:rPr>
        <w:t xml:space="preserve">was used </w:t>
      </w:r>
      <w:r w:rsidR="00FE1B35" w:rsidRPr="00EE1760">
        <w:rPr>
          <w:lang w:val="en-US"/>
        </w:rPr>
        <w:t>to generate the noise values</w:t>
      </w:r>
      <w:r w:rsidRPr="00EE1760">
        <w:rPr>
          <w:lang w:val="en-US"/>
        </w:rPr>
        <w:t xml:space="preserve"> and</w:t>
      </w:r>
      <w:r w:rsidR="00FE1B35" w:rsidRPr="00EE1760">
        <w:rPr>
          <w:lang w:val="en-US"/>
        </w:rPr>
        <w:t xml:space="preserve"> the result can be seen in the below image</w:t>
      </w:r>
      <w:r w:rsidR="00E555D8" w:rsidRPr="00EE1760">
        <w:rPr>
          <w:lang w:val="en-US"/>
        </w:rPr>
        <w:t xml:space="preserve"> [</w:t>
      </w:r>
      <w:r w:rsidR="00EE1760" w:rsidRPr="00EE1760">
        <w:rPr>
          <w:lang w:val="en-US"/>
        </w:rPr>
        <w:t>43</w:t>
      </w:r>
      <w:r w:rsidR="00E555D8" w:rsidRPr="00EE1760">
        <w:rPr>
          <w:lang w:val="en-US"/>
        </w:rPr>
        <w:t>]</w:t>
      </w:r>
      <w:r w:rsidR="00FE1B35" w:rsidRPr="00EE1760">
        <w:rPr>
          <w:lang w:val="en-US"/>
        </w:rPr>
        <w:t xml:space="preserve">. </w:t>
      </w:r>
    </w:p>
    <w:p w:rsidR="00FE1B35" w:rsidRDefault="00FE1B35" w:rsidP="002B3B86">
      <w:pPr>
        <w:jc w:val="both"/>
        <w:rPr>
          <w:lang w:val="en-US"/>
        </w:rPr>
      </w:pPr>
    </w:p>
    <w:p w:rsidR="00156DBC" w:rsidRDefault="0097125C" w:rsidP="00156DBC">
      <w:pPr>
        <w:jc w:val="both"/>
        <w:rPr>
          <w:lang w:val="en-US"/>
        </w:rPr>
      </w:pPr>
      <w:r>
        <w:rPr>
          <w:noProof/>
        </w:rPr>
        <w:pict>
          <v:shape id="_x0000_s1053" type="#_x0000_t75" style="position:absolute;left:0;text-align:left;margin-left:.2pt;margin-top:11.55pt;width:228.3pt;height:128.75pt;z-index:-251601920" wrapcoords="-39 0 -39 21540 21600 21540 21600 0 -39 0">
            <v:imagedata r:id="rId33"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156DBC" w:rsidRDefault="00156DBC" w:rsidP="00156DBC">
      <w:pPr>
        <w:jc w:val="both"/>
        <w:rPr>
          <w:lang w:val="en-US"/>
        </w:rPr>
      </w:pPr>
    </w:p>
    <w:p w:rsidR="00156DBC" w:rsidRDefault="00156DBC" w:rsidP="00156DBC">
      <w:pPr>
        <w:jc w:val="both"/>
        <w:rPr>
          <w:lang w:val="en-US"/>
        </w:rPr>
      </w:pPr>
      <w:r>
        <w:rPr>
          <w:lang w:val="en-US"/>
        </w:rPr>
        <w:t xml:space="preserve">Later on in the project, a texture was mapped over the terrain. The </w:t>
      </w:r>
      <w:r w:rsidRPr="00EE1760">
        <w:rPr>
          <w:lang w:val="en-US"/>
        </w:rPr>
        <w:t>texturing algorithm used is described here [</w:t>
      </w:r>
      <w:r w:rsidR="00EE1760" w:rsidRPr="00EE1760">
        <w:rPr>
          <w:lang w:val="en-US"/>
        </w:rPr>
        <w:t>21</w:t>
      </w:r>
      <w:r w:rsidRPr="00EE1760">
        <w:rPr>
          <w:lang w:val="en-US"/>
        </w:rPr>
        <w:t>].</w:t>
      </w:r>
    </w:p>
    <w:p w:rsidR="00341202" w:rsidRDefault="00341202" w:rsidP="002B3B86">
      <w:pPr>
        <w:jc w:val="both"/>
        <w:rPr>
          <w:lang w:val="en-US"/>
        </w:rPr>
      </w:pPr>
    </w:p>
    <w:p w:rsidR="00156DBC" w:rsidRDefault="00156DBC"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w:t>
      </w:r>
      <w:r w:rsidR="003D3E02">
        <w:rPr>
          <w:lang w:val="en-US"/>
        </w:rPr>
        <w:t>created</w:t>
      </w:r>
      <w:r>
        <w:rPr>
          <w:lang w:val="en-US"/>
        </w:rPr>
        <w:t xml:space="preserve"> by adding </w:t>
      </w:r>
      <w:r w:rsidR="004900D4">
        <w:rPr>
          <w:lang w:val="en-US"/>
        </w:rPr>
        <w:t>+</w:t>
      </w:r>
      <w:r>
        <w:rPr>
          <w:lang w:val="en-US"/>
        </w:rPr>
        <w:t>5 to the height value</w:t>
      </w:r>
      <w:r w:rsidR="004900D4">
        <w:rPr>
          <w:lang w:val="en-US"/>
        </w:rPr>
        <w:t>s</w:t>
      </w:r>
      <w:r>
        <w:rPr>
          <w:lang w:val="en-US"/>
        </w:rPr>
        <w:t xml:space="preserve"> after a certain Z position </w:t>
      </w:r>
      <w:r w:rsidR="003D3E02">
        <w:rPr>
          <w:lang w:val="en-US"/>
        </w:rPr>
        <w:t xml:space="preserve">in </w:t>
      </w:r>
      <w:proofErr w:type="gramStart"/>
      <w:r w:rsidR="003D3E02">
        <w:rPr>
          <w:lang w:val="en-US"/>
        </w:rPr>
        <w:t>the for</w:t>
      </w:r>
      <w:proofErr w:type="gramEnd"/>
      <w:r w:rsidR="003D3E02">
        <w:rPr>
          <w:lang w:val="en-US"/>
        </w:rPr>
        <w:t xml:space="preserve"> loops was</w:t>
      </w:r>
      <w:r>
        <w:rPr>
          <w:lang w:val="en-US"/>
        </w:rPr>
        <w:t xml:space="preserve"> reached</w:t>
      </w:r>
      <w:r w:rsidR="003D3E02">
        <w:rPr>
          <w:lang w:val="en-US"/>
        </w:rPr>
        <w:t>.</w:t>
      </w:r>
      <w:r>
        <w:rPr>
          <w:lang w:val="en-US"/>
        </w:rPr>
        <w:t xml:space="preserve"> </w:t>
      </w:r>
    </w:p>
    <w:p w:rsidR="0085470A" w:rsidRDefault="0085470A" w:rsidP="002B3B86">
      <w:pPr>
        <w:jc w:val="both"/>
        <w:rPr>
          <w:lang w:val="en-US"/>
        </w:rPr>
      </w:pPr>
    </w:p>
    <w:p w:rsidR="004900D4" w:rsidRDefault="0097125C" w:rsidP="002B3B86">
      <w:pPr>
        <w:jc w:val="both"/>
        <w:rPr>
          <w:lang w:val="en-US"/>
        </w:rPr>
      </w:pPr>
      <w:r>
        <w:rPr>
          <w:noProof/>
        </w:rPr>
        <w:lastRenderedPageBreak/>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4"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 xml:space="preserve">The GL_TRIANGLE_STRIP will connect triangles between points, given a </w:t>
      </w:r>
      <w:r w:rsidRPr="00EE1760">
        <w:rPr>
          <w:lang w:val="en-US"/>
        </w:rPr>
        <w:t>set of indices to use.</w:t>
      </w:r>
      <w:r w:rsidR="00E555D8" w:rsidRPr="00EE1760">
        <w:rPr>
          <w:lang w:val="en-US"/>
        </w:rPr>
        <w:t xml:space="preserve"> The image </w:t>
      </w:r>
      <w:r w:rsidR="009A2597" w:rsidRPr="00EE1760">
        <w:rPr>
          <w:lang w:val="en-US"/>
        </w:rPr>
        <w:t>to the right</w:t>
      </w:r>
      <w:r w:rsidR="00E555D8" w:rsidRPr="00EE1760">
        <w:rPr>
          <w:lang w:val="en-US"/>
        </w:rPr>
        <w:t xml:space="preserve"> shows the points being connected into triangles [</w:t>
      </w:r>
      <w:r w:rsidR="00EE1760" w:rsidRPr="00EE1760">
        <w:rPr>
          <w:lang w:val="en-US"/>
        </w:rPr>
        <w:t>56</w:t>
      </w:r>
      <w:r w:rsidR="00E555D8" w:rsidRPr="00EE1760">
        <w:rPr>
          <w:lang w:val="en-US"/>
        </w:rPr>
        <w:t>].</w:t>
      </w:r>
      <w:r w:rsidRPr="00EE1760">
        <w:rPr>
          <w:lang w:val="en-US"/>
        </w:rPr>
        <w:t xml:space="preserve"> The </w:t>
      </w:r>
      <w:r w:rsidR="004D1054" w:rsidRPr="00EE1760">
        <w:rPr>
          <w:lang w:val="en-US"/>
        </w:rPr>
        <w:t xml:space="preserve">code </w:t>
      </w:r>
      <w:r w:rsidR="00E555D8" w:rsidRPr="00EE1760">
        <w:rPr>
          <w:lang w:val="en-US"/>
        </w:rPr>
        <w:t xml:space="preserve">to generate the indices </w:t>
      </w:r>
      <w:r w:rsidR="009A2597" w:rsidRPr="00EE1760">
        <w:rPr>
          <w:lang w:val="en-US"/>
        </w:rPr>
        <w:t>has</w:t>
      </w:r>
      <w:r w:rsidR="004D1054" w:rsidRPr="00EE1760">
        <w:rPr>
          <w:lang w:val="en-US"/>
        </w:rPr>
        <w:t xml:space="preserve"> been taken from </w:t>
      </w:r>
      <w:r w:rsidR="003D3E02" w:rsidRPr="00EE1760">
        <w:rPr>
          <w:lang w:val="en-US"/>
        </w:rPr>
        <w:t xml:space="preserve">here </w:t>
      </w:r>
      <w:r w:rsidR="004D1054" w:rsidRPr="00EE1760">
        <w:rPr>
          <w:lang w:val="en-US"/>
        </w:rPr>
        <w:t>[</w:t>
      </w:r>
      <w:r w:rsidR="00EE1760" w:rsidRPr="00EE1760">
        <w:rPr>
          <w:lang w:val="en-US"/>
        </w:rPr>
        <w:t>9</w:t>
      </w:r>
      <w:r w:rsidR="004D1054" w:rsidRPr="00EE1760">
        <w:rPr>
          <w:lang w:val="en-US"/>
        </w:rPr>
        <w:t>]</w:t>
      </w:r>
      <w:r w:rsidRPr="00EE1760">
        <w:rPr>
          <w:lang w:val="en-US"/>
        </w:rPr>
        <w:t xml:space="preserve">. </w:t>
      </w:r>
      <w:r w:rsidR="004D1054" w:rsidRPr="00EE1760">
        <w:rPr>
          <w:lang w:val="en-US"/>
        </w:rPr>
        <w:t>This code</w:t>
      </w:r>
      <w:r w:rsidRPr="00EE1760">
        <w:rPr>
          <w:lang w:val="en-US"/>
        </w:rPr>
        <w:t xml:space="preserve"> simply generates the indices for the vertices created </w:t>
      </w:r>
      <w:r>
        <w:rPr>
          <w:lang w:val="en-US"/>
        </w:rPr>
        <w:t>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proofErr w:type="spellEnd"/>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t>
      </w:r>
      <w:r w:rsidR="003D3E02">
        <w:rPr>
          <w:lang w:val="en-US"/>
        </w:rPr>
        <w:t>requires</w:t>
      </w:r>
      <w:r>
        <w:rPr>
          <w:lang w:val="en-US"/>
        </w:rPr>
        <w:t xml:space="preserve"> the total number of </w:t>
      </w:r>
      <w:r w:rsidR="003D3E02">
        <w:rPr>
          <w:lang w:val="en-US"/>
        </w:rPr>
        <w:t xml:space="preserve">indices. </w:t>
      </w:r>
      <w:r>
        <w:rPr>
          <w:lang w:val="en-US"/>
        </w:rPr>
        <w:t xml:space="preserve">As the </w:t>
      </w:r>
      <w:proofErr w:type="spellStart"/>
      <w:r>
        <w:rPr>
          <w:lang w:val="en-US"/>
        </w:rPr>
        <w:t>terrainVertices</w:t>
      </w:r>
      <w:proofErr w:type="spellEnd"/>
      <w:r>
        <w:rPr>
          <w:lang w:val="en-US"/>
        </w:rPr>
        <w:t xml:space="preserve"> array contains the </w:t>
      </w:r>
      <w:r w:rsidR="003D3E02">
        <w:rPr>
          <w:lang w:val="en-US"/>
        </w:rPr>
        <w:t xml:space="preserve">individual </w:t>
      </w:r>
      <w:r>
        <w:rPr>
          <w:lang w:val="en-US"/>
        </w:rPr>
        <w:t xml:space="preserve">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0B2CE6"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 xml:space="preserve">values. As usual, they </w:t>
      </w:r>
      <w:r w:rsidR="003D3E02">
        <w:rPr>
          <w:lang w:val="en-US"/>
        </w:rPr>
        <w:t>are</w:t>
      </w:r>
      <w:r>
        <w:rPr>
          <w:lang w:val="en-US"/>
        </w:rPr>
        <w:t xml:space="preserve"> put into a buffer, sent to the</w:t>
      </w:r>
      <w:r w:rsidR="009E320D">
        <w:rPr>
          <w:lang w:val="en-US"/>
        </w:rPr>
        <w:t xml:space="preserve"> GPU and bound at render time. </w:t>
      </w:r>
    </w:p>
    <w:p w:rsidR="00716719" w:rsidRDefault="00716719" w:rsidP="004D1054">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3.3</w:t>
      </w:r>
      <w:r w:rsidR="000B2CE6">
        <w:rPr>
          <w:rFonts w:asciiTheme="majorHAnsi" w:hAnsiTheme="majorHAnsi"/>
          <w:b/>
          <w:sz w:val="26"/>
          <w:szCs w:val="26"/>
        </w:rPr>
        <w:t>.    Terrain rendering efficiency</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1B64E0">
        <w:rPr>
          <w:lang w:val="en-US"/>
        </w:rPr>
        <w:t xml:space="preserve"> instead of using</w:t>
      </w:r>
      <w:r w:rsidR="006B3FE4">
        <w:rPr>
          <w:lang w:val="en-US"/>
        </w:rPr>
        <w:t xml:space="preserve"> single noise value</w:t>
      </w:r>
      <w:r w:rsidR="001B64E0">
        <w:rPr>
          <w:lang w:val="en-US"/>
        </w:rPr>
        <w:t>s</w:t>
      </w:r>
      <w:r w:rsidR="006B3FE4">
        <w:rPr>
          <w:lang w:val="en-US"/>
        </w:rPr>
        <w:t xml:space="preserve"> for each height</w:t>
      </w:r>
      <w:r>
        <w:rPr>
          <w:lang w:val="en-US"/>
        </w:rPr>
        <w:t xml:space="preserve"> like </w:t>
      </w:r>
      <w:r w:rsidR="009F72B8">
        <w:rPr>
          <w:lang w:val="en-US"/>
        </w:rPr>
        <w:t>before</w:t>
      </w:r>
      <w:r w:rsidR="006B3FE4">
        <w:rPr>
          <w:lang w:val="en-US"/>
        </w:rPr>
        <w:t>. Stacked noise is essentially taking m</w:t>
      </w:r>
      <w:r w:rsidR="009F72B8">
        <w:rPr>
          <w:lang w:val="en-US"/>
        </w:rPr>
        <w:t xml:space="preserve">ultiple octaves of </w:t>
      </w:r>
      <w:proofErr w:type="spellStart"/>
      <w:r w:rsidR="009F72B8">
        <w:rPr>
          <w:lang w:val="en-US"/>
        </w:rPr>
        <w:t>perlin</w:t>
      </w:r>
      <w:proofErr w:type="spellEnd"/>
      <w:r w:rsidR="009F72B8">
        <w:rPr>
          <w:lang w:val="en-US"/>
        </w:rPr>
        <w:t xml:space="preserve">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lastRenderedPageBreak/>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t>
      </w:r>
      <w:r w:rsidR="001B64E0">
        <w:rPr>
          <w:lang w:val="en-US"/>
        </w:rPr>
        <w:t xml:space="preserve">code </w:t>
      </w:r>
      <w:r w:rsidR="00593ADA">
        <w:rPr>
          <w:lang w:val="en-US"/>
        </w:rPr>
        <w:t xml:space="preserve">will generate </w:t>
      </w:r>
      <w:proofErr w:type="spellStart"/>
      <w:r w:rsidR="00593ADA">
        <w:rPr>
          <w:lang w:val="en-US"/>
        </w:rPr>
        <w:t>numOctaves</w:t>
      </w:r>
      <w:proofErr w:type="spellEnd"/>
      <w:r w:rsidR="00593ADA">
        <w:rPr>
          <w:lang w:val="en-US"/>
        </w:rPr>
        <w:t xml:space="preserve"> amount of noise values, adding them all together to give the final noise value</w:t>
      </w:r>
      <w:r w:rsidR="001B64E0">
        <w:rPr>
          <w:lang w:val="en-US"/>
        </w:rPr>
        <w:t xml:space="preserve"> for a vertex height</w:t>
      </w:r>
      <w:r w:rsidR="00593ADA">
        <w:rPr>
          <w:lang w:val="en-US"/>
        </w:rPr>
        <w:t xml:space="preserv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716719" w:rsidRDefault="00716719" w:rsidP="004D1054">
      <w:pPr>
        <w:jc w:val="both"/>
        <w:rPr>
          <w:lang w:val="en-US"/>
        </w:rPr>
      </w:pPr>
      <w:r>
        <w:rPr>
          <w:noProof/>
        </w:rPr>
        <w:pict>
          <v:shape id="_x0000_s1077" type="#_x0000_t75" style="position:absolute;left:0;text-align:left;margin-left:199.55pt;margin-top:9.95pt;width:170.1pt;height:96.3pt;z-index:-251553792" wrapcoords="-71 0 -71 21474 21600 21474 21600 0 -71 0">
            <v:imagedata r:id="rId35" o:title="perlin2"/>
            <w10:wrap type="tight"/>
          </v:shape>
        </w:pict>
      </w:r>
      <w:r>
        <w:rPr>
          <w:noProof/>
        </w:rPr>
        <w:pict>
          <v:shape id="_x0000_s1076" type="#_x0000_t75" style="position:absolute;left:0;text-align:left;margin-left:14.75pt;margin-top:12.65pt;width:170.1pt;height:96.3pt;z-index:-251555840" wrapcoords="-71 0 -71 21474 21600 21474 21600 0 -71 0">
            <v:imagedata r:id="rId36" o:title="perlin1"/>
            <w10:wrap type="tight"/>
          </v:shape>
        </w:pict>
      </w: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8B3D25" w:rsidRDefault="00716719" w:rsidP="004D1054">
      <w:pPr>
        <w:jc w:val="both"/>
        <w:rPr>
          <w:lang w:val="en-US"/>
        </w:rPr>
      </w:pPr>
      <w:r>
        <w:rPr>
          <w:noProof/>
        </w:rPr>
        <w:pict>
          <v:shape id="_x0000_s1075" type="#_x0000_t75" style="position:absolute;left:0;text-align:left;margin-left:200.25pt;margin-top:8.2pt;width:170.1pt;height:96.25pt;z-index:-251558912;mso-position-horizontal-relative:text;mso-position-vertical-relative:text" wrapcoords="-71 0 -71 21474 21600 21474 21600 0 -71 0">
            <v:imagedata r:id="rId37" o:title="perlin4"/>
            <w10:wrap type="tight"/>
          </v:shape>
        </w:pict>
      </w:r>
      <w:r>
        <w:rPr>
          <w:noProof/>
        </w:rPr>
        <w:pict>
          <v:shape id="_x0000_s1078" type="#_x0000_t75" style="position:absolute;left:0;text-align:left;margin-left:15.45pt;margin-top:10.15pt;width:170.1pt;height:96.3pt;z-index:-251551744;mso-position-horizontal-relative:text;mso-position-vertical-relative:text" wrapcoords="-71 0 -71 21474 21600 21474 21600 0 -71 0">
            <v:imagedata r:id="rId38" o:title="perlin3"/>
            <w10:wrap type="tight"/>
          </v:shape>
        </w:pict>
      </w:r>
    </w:p>
    <w:p w:rsidR="008B3D25" w:rsidRDefault="008B3D25" w:rsidP="004D1054">
      <w:pPr>
        <w:jc w:val="both"/>
        <w:rPr>
          <w:lang w:val="en-US"/>
        </w:rPr>
      </w:pPr>
    </w:p>
    <w:p w:rsidR="001B64E0" w:rsidRDefault="001B64E0"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456B60"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posOffset>2540000</wp:posOffset>
            </wp:positionH>
            <wp:positionV relativeFrom="paragraph">
              <wp:posOffset>10160</wp:posOffset>
            </wp:positionV>
            <wp:extent cx="2418080" cy="1367155"/>
            <wp:effectExtent l="0" t="0" r="1270" b="4445"/>
            <wp:wrapTight wrapText="bothSides">
              <wp:wrapPolygon edited="0">
                <wp:start x="0" y="0"/>
                <wp:lineTo x="0" y="21369"/>
                <wp:lineTo x="21441" y="21369"/>
                <wp:lineTo x="21441"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8080" cy="1367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3D25" w:rsidRDefault="00593ADA" w:rsidP="004D1054">
      <w:pPr>
        <w:jc w:val="both"/>
        <w:rPr>
          <w:lang w:val="en-US"/>
        </w:rPr>
      </w:pPr>
      <w:r>
        <w:rPr>
          <w:lang w:val="en-US"/>
        </w:rPr>
        <w:t xml:space="preserve">Take the above graphs, and imagine them added </w:t>
      </w:r>
      <w:r w:rsidRPr="00EE1760">
        <w:rPr>
          <w:lang w:val="en-US"/>
        </w:rPr>
        <w:t xml:space="preserve">together. </w:t>
      </w:r>
      <w:r w:rsidR="00956195" w:rsidRPr="00EE1760">
        <w:rPr>
          <w:lang w:val="en-US"/>
        </w:rPr>
        <w:t>After all of the noise octaves have been added together [</w:t>
      </w:r>
      <w:r w:rsidR="00EE1760" w:rsidRPr="00EE1760">
        <w:rPr>
          <w:lang w:val="en-US"/>
        </w:rPr>
        <w:t>62</w:t>
      </w:r>
      <w:r w:rsidR="00956195" w:rsidRPr="00EE1760">
        <w:rPr>
          <w:lang w:val="en-US"/>
        </w:rPr>
        <w:t xml:space="preserve">], we get a much more natural looking graph </w:t>
      </w:r>
      <w:r w:rsidR="00EE1760" w:rsidRPr="00EE1760">
        <w:rPr>
          <w:lang w:val="en-US"/>
        </w:rPr>
        <w:t>(as seen in the right image)</w:t>
      </w:r>
      <w:r w:rsidR="00956195" w:rsidRPr="00EE1760">
        <w:rPr>
          <w:lang w:val="en-US"/>
        </w:rPr>
        <w:t xml:space="preserve">. This is a </w:t>
      </w:r>
      <w:r w:rsidR="00956195">
        <w:rPr>
          <w:lang w:val="en-US"/>
        </w:rPr>
        <w:t>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w:t>
      </w:r>
      <w:r w:rsidR="001B64E0">
        <w:rPr>
          <w:lang w:val="en-US"/>
        </w:rPr>
        <w:t>the terrain has much greater</w:t>
      </w:r>
      <w:r w:rsidRPr="00EE1760">
        <w:rPr>
          <w:lang w:val="en-US"/>
        </w:rPr>
        <w:t xml:space="preserve"> detail </w:t>
      </w:r>
      <w:r w:rsidR="00AE1959" w:rsidRPr="00EE1760">
        <w:rPr>
          <w:lang w:val="en-US"/>
        </w:rPr>
        <w:t>in</w:t>
      </w:r>
      <w:r w:rsidRPr="00EE1760">
        <w:rPr>
          <w:lang w:val="en-US"/>
        </w:rPr>
        <w:t xml:space="preserve"> the image on the right</w:t>
      </w:r>
      <w:r w:rsidR="00CE509B" w:rsidRPr="00EE1760">
        <w:rPr>
          <w:lang w:val="en-US"/>
        </w:rPr>
        <w:t xml:space="preserve"> [</w:t>
      </w:r>
      <w:r w:rsidR="00EE1760" w:rsidRPr="00EE1760">
        <w:rPr>
          <w:lang w:val="en-US"/>
        </w:rPr>
        <w:t>22</w:t>
      </w:r>
      <w:r w:rsidR="00CE509B" w:rsidRPr="00EE1760">
        <w:rPr>
          <w:lang w:val="en-US"/>
        </w:rPr>
        <w:t>]</w:t>
      </w:r>
      <w:r w:rsidRPr="00EE1760">
        <w:rPr>
          <w:lang w:val="en-US"/>
        </w:rPr>
        <w:t xml:space="preserve">. </w:t>
      </w:r>
    </w:p>
    <w:p w:rsidR="006B3FE4" w:rsidRDefault="0097125C"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0"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41"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w:t>
      </w:r>
      <w:r w:rsidR="00753F92">
        <w:rPr>
          <w:lang w:val="en-US"/>
        </w:rPr>
        <w:t>are not</w:t>
      </w:r>
      <w:r w:rsidR="00523291">
        <w:rPr>
          <w:lang w:val="en-US"/>
        </w:rPr>
        <w:t xml:space="preserve"> visible</w:t>
      </w:r>
      <w:r>
        <w:rPr>
          <w:lang w:val="en-US"/>
        </w:rPr>
        <w:t xml:space="preserve"> and only a few thousand vertices will get rendered? And the answer is </w:t>
      </w:r>
      <w:r w:rsidR="001B64E0">
        <w:rPr>
          <w:lang w:val="en-US"/>
        </w:rPr>
        <w:t>you are</w:t>
      </w:r>
      <w:r>
        <w:rPr>
          <w:lang w:val="en-US"/>
        </w:rPr>
        <w:t xml:space="preserv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w:t>
      </w:r>
      <w:r w:rsidR="001B64E0">
        <w:rPr>
          <w:lang w:val="en-US"/>
        </w:rPr>
        <w:t>are not</w:t>
      </w:r>
      <w:r>
        <w:rPr>
          <w:lang w:val="en-US"/>
        </w:rPr>
        <w:t xml:space="preserve">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w:t>
      </w:r>
      <w:r w:rsidR="001B64E0">
        <w:rPr>
          <w:lang w:val="en-US"/>
        </w:rPr>
        <w:t xml:space="preserve">The below grids represent a bird’s eye view of the terrain. </w:t>
      </w:r>
      <w:r>
        <w:rPr>
          <w:lang w:val="en-US"/>
        </w:rPr>
        <w:t xml:space="preserve">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1B64E0">
        <w:rPr>
          <w:lang w:val="en-US"/>
        </w:rPr>
        <w:t>quadrant</w:t>
      </w:r>
      <w:r w:rsidR="00BD271E">
        <w:rPr>
          <w:lang w:val="en-US"/>
        </w:rPr>
        <w:t xml:space="preserve"> </w:t>
      </w:r>
      <w:r w:rsidR="001B64E0">
        <w:rPr>
          <w:lang w:val="en-US"/>
        </w:rPr>
        <w:t xml:space="preserve">is </w:t>
      </w:r>
      <w:r>
        <w:rPr>
          <w:lang w:val="en-US"/>
        </w:rPr>
        <w:t xml:space="preserve">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1B64E0" w:rsidP="004D1054">
      <w:pPr>
        <w:jc w:val="both"/>
        <w:rPr>
          <w:lang w:val="en-US"/>
        </w:rPr>
      </w:pPr>
      <w:r>
        <w:rPr>
          <w:noProof/>
          <w:lang w:eastAsia="en-GB"/>
        </w:rPr>
        <w:drawing>
          <wp:anchor distT="0" distB="0" distL="114300" distR="114300" simplePos="0" relativeHeight="251723776" behindDoc="1" locked="0" layoutInCell="1" allowOverlap="1">
            <wp:simplePos x="0" y="0"/>
            <wp:positionH relativeFrom="column">
              <wp:posOffset>1343660</wp:posOffset>
            </wp:positionH>
            <wp:positionV relativeFrom="paragraph">
              <wp:posOffset>114605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09">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w:t>
      </w:r>
      <w:r w:rsidR="001B64E0">
        <w:rPr>
          <w:lang w:val="en-US"/>
        </w:rPr>
        <w:t xml:space="preserve"> processed. But now, rendering only a</w:t>
      </w:r>
      <w:r>
        <w:rPr>
          <w:lang w:val="en-US"/>
        </w:rPr>
        <w:t xml:space="preserve"> 3x3 </w:t>
      </w:r>
      <w:r w:rsidR="001B64E0">
        <w:rPr>
          <w:lang w:val="en-US"/>
        </w:rPr>
        <w:t>section</w:t>
      </w:r>
      <w:r w:rsidR="00BD271E">
        <w:rPr>
          <w:lang w:val="en-US"/>
        </w:rPr>
        <w:t xml:space="preserve">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w:t>
      </w:r>
      <w:r w:rsidR="001B64E0">
        <w:rPr>
          <w:lang w:val="en-US"/>
        </w:rPr>
        <w:t xml:space="preserve">being </w:t>
      </w:r>
      <w:r>
        <w:rPr>
          <w:lang w:val="en-US"/>
        </w:rPr>
        <w:t>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lastRenderedPageBreak/>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0B2CE6" w:rsidRDefault="000B2CE6" w:rsidP="004D1054">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3.4</w:t>
      </w:r>
      <w:r w:rsidR="000B2CE6">
        <w:rPr>
          <w:rFonts w:asciiTheme="majorHAnsi" w:hAnsiTheme="majorHAnsi"/>
          <w:b/>
          <w:sz w:val="26"/>
          <w:szCs w:val="26"/>
        </w:rPr>
        <w:t>.    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w:t>
      </w:r>
      <w:r w:rsidR="001B64E0">
        <w:rPr>
          <w:lang w:val="en-US"/>
        </w:rPr>
        <w:t>store</w:t>
      </w:r>
      <w:r>
        <w:rPr>
          <w:lang w:val="en-US"/>
        </w:rPr>
        <w:t xml:space="preserv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w:t>
      </w:r>
      <w:r w:rsidRPr="00EE1760">
        <w:rPr>
          <w:lang w:val="en-US"/>
        </w:rPr>
        <w:t xml:space="preserve">actual texture being used. </w:t>
      </w:r>
      <w:r w:rsidR="00487965" w:rsidRPr="00EE1760">
        <w:rPr>
          <w:lang w:val="en-US"/>
        </w:rPr>
        <w:t>The old terrain rendering code can be found here [</w:t>
      </w:r>
      <w:r w:rsidR="00EE1760" w:rsidRPr="00EE1760">
        <w:rPr>
          <w:lang w:val="en-US"/>
        </w:rPr>
        <w:t>7</w:t>
      </w:r>
      <w:r w:rsidR="00487965" w:rsidRPr="00EE1760">
        <w:rPr>
          <w:lang w:val="en-US"/>
        </w:rPr>
        <w:t>].</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ually, we can just bind one VAO, which</w:t>
      </w:r>
      <w:r w:rsidR="00523291" w:rsidRPr="00EE1760">
        <w:rPr>
          <w:lang w:val="en-US"/>
        </w:rPr>
        <w:t xml:space="preserve"> contains the VBOs. </w:t>
      </w:r>
      <w:r w:rsidR="000E583B" w:rsidRPr="00EE1760">
        <w:rPr>
          <w:lang w:val="en-US"/>
        </w:rPr>
        <w:t xml:space="preserve"> </w:t>
      </w:r>
      <w:r w:rsidRPr="00EE1760">
        <w:rPr>
          <w:lang w:val="en-US"/>
        </w:rPr>
        <w:t>The new terrain rendering code can be found here [</w:t>
      </w:r>
      <w:r w:rsidR="00EE1760" w:rsidRPr="00EE1760">
        <w:rPr>
          <w:lang w:val="en-US"/>
        </w:rPr>
        <w:t>8</w:t>
      </w:r>
      <w:r w:rsidRPr="00EE1760">
        <w:rPr>
          <w:lang w:val="en-US"/>
        </w:rPr>
        <w:t xml:space="preserve">]. This not </w:t>
      </w:r>
      <w:r>
        <w:rPr>
          <w:color w:val="000000" w:themeColor="text1"/>
          <w:lang w:val="en-US"/>
        </w:rPr>
        <w:t xml:space="preserve">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97125C"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4"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w:t>
      </w:r>
      <w:r w:rsidR="00F50462">
        <w:rPr>
          <w:lang w:val="en-US"/>
        </w:rPr>
        <w:t>ists are just slots in the VAO. These slots</w:t>
      </w:r>
      <w:r w:rsidR="008E5711">
        <w:rPr>
          <w:lang w:val="en-US"/>
        </w:rPr>
        <w:t xml:space="preserve"> store our VBOs containing our actual data. We can include whatever buffers we want here, they </w:t>
      </w:r>
      <w:r w:rsidR="00F50462">
        <w:rPr>
          <w:lang w:val="en-US"/>
        </w:rPr>
        <w:t>do not</w:t>
      </w:r>
      <w:r w:rsidR="008E5711">
        <w:rPr>
          <w:lang w:val="en-US"/>
        </w:rPr>
        <w:t xml:space="preserve"> have to be the specified: position, </w:t>
      </w:r>
      <w:r w:rsidR="00F50462">
        <w:rPr>
          <w:lang w:val="en-US"/>
        </w:rPr>
        <w:t xml:space="preserve">texture </w:t>
      </w:r>
      <w:r w:rsidR="008E5711">
        <w:rPr>
          <w:lang w:val="en-US"/>
        </w:rPr>
        <w:t xml:space="preserve">coordinate, normals or </w:t>
      </w:r>
      <w:proofErr w:type="spellStart"/>
      <w:r w:rsidR="008E5711">
        <w:rPr>
          <w:lang w:val="en-US"/>
        </w:rPr>
        <w:t>colours</w:t>
      </w:r>
      <w:proofErr w:type="spellEnd"/>
      <w:r w:rsidR="008E5711">
        <w:rPr>
          <w:lang w:val="en-US"/>
        </w:rPr>
        <w:t xml:space="preserve"> as defined below</w:t>
      </w:r>
    </w:p>
    <w:p w:rsidR="00716719" w:rsidRDefault="00716719" w:rsidP="004D1054">
      <w:pPr>
        <w:jc w:val="both"/>
        <w:rPr>
          <w:lang w:val="en-US"/>
        </w:rPr>
      </w:pPr>
    </w:p>
    <w:p w:rsidR="00716719" w:rsidRDefault="00716719" w:rsidP="004D1054">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3.5</w:t>
      </w:r>
      <w:r w:rsidR="000B2CE6">
        <w:rPr>
          <w:rFonts w:asciiTheme="majorHAnsi" w:hAnsiTheme="majorHAnsi"/>
          <w:b/>
          <w:sz w:val="26"/>
          <w:szCs w:val="26"/>
        </w:rPr>
        <w:t>.    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w:t>
      </w:r>
      <w:r w:rsidR="00276AD3">
        <w:rPr>
          <w:lang w:val="en-US"/>
        </w:rPr>
        <w:t>the user. The function</w:t>
      </w:r>
      <w:r>
        <w:rPr>
          <w:lang w:val="en-US"/>
        </w:rPr>
        <w:t xml:space="preserve"> loops over the positions of each quadrant checking if the user is inside of it. When it eventuall</w:t>
      </w:r>
      <w:r w:rsidR="00276AD3">
        <w:rPr>
          <w:lang w:val="en-US"/>
        </w:rPr>
        <w:t>y finds the users quadrant, it is</w:t>
      </w:r>
      <w:r>
        <w:rPr>
          <w:lang w:val="en-US"/>
        </w:rPr>
        <w:t xml:space="preserve"> set in the cameras quadrant variable. </w:t>
      </w:r>
    </w:p>
    <w:p w:rsidR="000B2CE6" w:rsidRDefault="000B2CE6" w:rsidP="002B3B86">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3.6</w:t>
      </w:r>
      <w:r w:rsidR="000B2CE6">
        <w:rPr>
          <w:rFonts w:asciiTheme="majorHAnsi" w:hAnsiTheme="majorHAnsi"/>
          <w:b/>
          <w:sz w:val="26"/>
          <w:szCs w:val="26"/>
        </w:rPr>
        <w:t>.    Fog</w:t>
      </w:r>
    </w:p>
    <w:p w:rsidR="00CE509B" w:rsidRDefault="00CE509B" w:rsidP="00C03A8C"/>
    <w:p w:rsidR="00CE509B" w:rsidRPr="00CE509B" w:rsidRDefault="00CE509B" w:rsidP="00C03A8C">
      <w:pPr>
        <w:rPr>
          <w:color w:val="FF0000"/>
        </w:rPr>
      </w:pPr>
      <w:r>
        <w:t xml:space="preserve">The techniques used </w:t>
      </w:r>
      <w:r w:rsidRPr="00EE1760">
        <w:t>for the fog generation where learnt from [</w:t>
      </w:r>
      <w:r w:rsidR="00EE1760" w:rsidRPr="00EE1760">
        <w:t>63</w:t>
      </w:r>
      <w:r w:rsidRPr="00EE1760">
        <w:t>]. The fog image used below is from [</w:t>
      </w:r>
      <w:r w:rsidR="00EE1760" w:rsidRPr="00EE1760">
        <w:t>57</w:t>
      </w:r>
      <w:r w:rsidRPr="00EE1760">
        <w:t>].</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w:t>
      </w:r>
      <w:r w:rsidR="00276AD3">
        <w:t>is not</w:t>
      </w:r>
      <w:r>
        <w:t xml:space="preserve"> blended with the sky colour at all. This is simply done by calculating the vector from the current </w:t>
      </w:r>
      <w:r w:rsidR="00276AD3">
        <w:t>vertex</w:t>
      </w:r>
      <w:r>
        <w:t xml:space="preserve">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image obviously </w:t>
      </w:r>
      <w:r w:rsidR="00276AD3">
        <w:rPr>
          <w:lang w:val="en-US"/>
        </w:rPr>
        <w:t>is not</w:t>
      </w:r>
      <w:r>
        <w:rPr>
          <w:lang w:val="en-US"/>
        </w:rPr>
        <w:t xml:space="preserve">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w:t>
      </w:r>
      <w:r w:rsidR="00276AD3">
        <w:rPr>
          <w:lang w:val="en-US"/>
        </w:rPr>
        <w:t>it is</w:t>
      </w:r>
      <w:r w:rsidR="00F66119">
        <w:rPr>
          <w:lang w:val="en-US"/>
        </w:rPr>
        <w:t xml:space="preserve"> fully visible and not blended with the sky </w:t>
      </w:r>
      <w:proofErr w:type="spellStart"/>
      <w:r w:rsidR="00F66119">
        <w:rPr>
          <w:lang w:val="en-US"/>
        </w:rPr>
        <w:t>colour</w:t>
      </w:r>
      <w:proofErr w:type="spellEnd"/>
      <w:r w:rsidR="00276AD3">
        <w:rPr>
          <w:lang w:val="en-US"/>
        </w:rPr>
        <w:t>. If it is</w:t>
      </w:r>
      <w:r w:rsidR="00F66119">
        <w:rPr>
          <w:lang w:val="en-US"/>
        </w:rPr>
        <w:t xml:space="preserve">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lastRenderedPageBreak/>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w:t>
      </w:r>
      <w:r w:rsidR="00276AD3">
        <w:rPr>
          <w:lang w:val="en-US"/>
        </w:rPr>
        <w:t>we</w:t>
      </w:r>
      <w:r>
        <w:rPr>
          <w:lang w:val="en-US"/>
        </w:rPr>
        <w:t xml:space="preserve"> just</w:t>
      </w:r>
      <w:r w:rsidR="00276AD3">
        <w:rPr>
          <w:lang w:val="en-US"/>
        </w:rPr>
        <w:t xml:space="preserve"> take</w:t>
      </w:r>
      <w:r>
        <w:rPr>
          <w:lang w:val="en-US"/>
        </w:rPr>
        <w:t xml:space="preserve"> the length of the vector. To get the length of the vector, we </w:t>
      </w:r>
      <w:r w:rsidR="00276AD3">
        <w:rPr>
          <w:lang w:val="en-US"/>
        </w:rPr>
        <w:t xml:space="preserve">can </w:t>
      </w:r>
      <w:r>
        <w:rPr>
          <w:lang w:val="en-US"/>
        </w:rPr>
        <w:t xml:space="preserve">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0B2CE6" w:rsidRDefault="000B2CE6" w:rsidP="002B3B86">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3.7</w:t>
      </w:r>
      <w:r w:rsidR="000B2CE6">
        <w:rPr>
          <w:rFonts w:asciiTheme="majorHAnsi" w:hAnsiTheme="majorHAnsi"/>
          <w:b/>
          <w:sz w:val="26"/>
          <w:szCs w:val="26"/>
        </w:rPr>
        <w:t>.    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97125C"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6"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w:t>
      </w:r>
      <w:r w:rsidR="00276AD3">
        <w:rPr>
          <w:lang w:val="en-US"/>
        </w:rPr>
        <w:t>its</w:t>
      </w:r>
      <w:r>
        <w:rPr>
          <w:lang w:val="en-US"/>
        </w:rPr>
        <w:t xml:space="preserv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EE1760">
        <w:rPr>
          <w:lang w:val="en-US"/>
        </w:rPr>
        <w:t>Jamie Kings OpenGL instancing tutorial [</w:t>
      </w:r>
      <w:r w:rsidR="00EE1760" w:rsidRPr="00EE1760">
        <w:rPr>
          <w:lang w:val="en-US"/>
        </w:rPr>
        <w:t>58</w:t>
      </w:r>
      <w:r w:rsidR="00812A5A" w:rsidRPr="00EE1760">
        <w:rPr>
          <w:lang w:val="en-US"/>
        </w:rPr>
        <w:t>].</w:t>
      </w:r>
      <w:r w:rsidRPr="00EE1760">
        <w:rPr>
          <w:lang w:val="en-US"/>
        </w:rPr>
        <w:t xml:space="preserve"> This </w:t>
      </w:r>
      <w:r w:rsidR="00027AB6" w:rsidRPr="00EE1760">
        <w:rPr>
          <w:lang w:val="en-US"/>
        </w:rPr>
        <w:t xml:space="preserve">allows an object to be rendered multiple times. The GPU is very efficient when drawing </w:t>
      </w:r>
      <w:r w:rsidR="00027AB6">
        <w:rPr>
          <w:lang w:val="en-US"/>
        </w:rPr>
        <w:t xml:space="preserve">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 xml:space="preserve">ot </w:t>
      </w:r>
      <w:proofErr w:type="spellStart"/>
      <w:r w:rsidR="00027AB6">
        <w:rPr>
          <w:lang w:val="en-US"/>
        </w:rPr>
        <w:t>syntacitally</w:t>
      </w:r>
      <w:proofErr w:type="spellEnd"/>
      <w:r w:rsidR="00027AB6">
        <w:rPr>
          <w:lang w:val="en-US"/>
        </w:rPr>
        <w:t xml:space="preserve">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w:t>
      </w:r>
      <w:proofErr w:type="spellStart"/>
      <w:r w:rsidRPr="00027AB6">
        <w:rPr>
          <w:rFonts w:ascii="Consolas" w:eastAsia="Times New Roman" w:hAnsi="Consolas" w:cs="Courier New"/>
          <w:color w:val="303336"/>
          <w:sz w:val="20"/>
          <w:szCs w:val="20"/>
          <w:bdr w:val="none" w:sz="0" w:space="0" w:color="auto" w:frame="1"/>
          <w:shd w:val="clear" w:color="auto" w:fill="EFF0F1"/>
          <w:lang w:eastAsia="en-GB"/>
        </w:rPr>
        <w:t>numRocks</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w:t>
      </w:r>
      <w:proofErr w:type="spellStart"/>
      <w:r>
        <w:rPr>
          <w:lang w:val="en-US"/>
        </w:rPr>
        <w:t>colour</w:t>
      </w:r>
      <w:proofErr w:type="spellEnd"/>
      <w:r>
        <w:rPr>
          <w:lang w:val="en-US"/>
        </w:rPr>
        <w:t xml:space="preserve">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w:t>
      </w:r>
      <w:r w:rsidR="00276AD3">
        <w:rPr>
          <w:lang w:val="en-US"/>
        </w:rPr>
        <w:t xml:space="preserve">the GPU all of our data at once, then </w:t>
      </w:r>
      <w:r>
        <w:rPr>
          <w:lang w:val="en-US"/>
        </w:rPr>
        <w:t>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lastRenderedPageBreak/>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w:t>
      </w:r>
      <w:r w:rsidR="00276AD3">
        <w:rPr>
          <w:lang w:val="en-US"/>
        </w:rPr>
        <w:t>cannot</w:t>
      </w:r>
      <w:r w:rsidR="00AB6791">
        <w:rPr>
          <w:lang w:val="en-US"/>
        </w:rPr>
        <w:t xml:space="preserve">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 xml:space="preserve">and then draw the </w:t>
      </w:r>
      <w:r w:rsidR="00276AD3">
        <w:rPr>
          <w:lang w:val="en-US"/>
        </w:rPr>
        <w:t xml:space="preserve">rock </w:t>
      </w:r>
      <w:r w:rsidR="00812A5A">
        <w:rPr>
          <w:lang w:val="en-US"/>
        </w:rPr>
        <w:t>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 xml:space="preserve">We need to send these full transforms matrices into the vertex </w:t>
      </w:r>
      <w:proofErr w:type="spellStart"/>
      <w:r>
        <w:rPr>
          <w:lang w:val="en-US"/>
        </w:rPr>
        <w:t>shader</w:t>
      </w:r>
      <w:proofErr w:type="spellEnd"/>
      <w:r>
        <w:rPr>
          <w:lang w:val="en-US"/>
        </w:rPr>
        <w:t xml:space="preserve">. However there is no way to send a matrix4 attribute (varying per instance) into the </w:t>
      </w:r>
      <w:proofErr w:type="spellStart"/>
      <w:r>
        <w:rPr>
          <w:lang w:val="en-US"/>
        </w:rPr>
        <w:t>shader</w:t>
      </w:r>
      <w:proofErr w:type="spellEnd"/>
      <w:r>
        <w:rPr>
          <w:lang w:val="en-US"/>
        </w:rPr>
        <w:t>. We can only send in a uniform matrix4 (</w:t>
      </w:r>
      <w:r w:rsidR="009979C2">
        <w:rPr>
          <w:lang w:val="en-US"/>
        </w:rPr>
        <w:t xml:space="preserve">the </w:t>
      </w:r>
      <w:r>
        <w:rPr>
          <w:lang w:val="en-US"/>
        </w:rPr>
        <w:t xml:space="preserve">same over the entire draw call). We </w:t>
      </w:r>
      <w:r w:rsidR="00276AD3">
        <w:rPr>
          <w:lang w:val="en-US"/>
        </w:rPr>
        <w:t>cannot</w:t>
      </w:r>
      <w:r>
        <w:rPr>
          <w:lang w:val="en-US"/>
        </w:rPr>
        <w:t xml:space="preserve"> use a uniform matrix4 because we need the translations to be different for each rock. So instead, we have to send each column of the matrix individually and then build the matrix in the vertex </w:t>
      </w:r>
      <w:proofErr w:type="spellStart"/>
      <w:r>
        <w:rPr>
          <w:lang w:val="en-US"/>
        </w:rPr>
        <w:t>shader</w:t>
      </w:r>
      <w:proofErr w:type="spellEnd"/>
      <w:r>
        <w:rPr>
          <w:lang w:val="en-US"/>
        </w:rPr>
        <w:t xml:space="preserve">.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w:t>
      </w:r>
      <w:r w:rsidR="00276AD3">
        <w:rPr>
          <w:lang w:val="en-US"/>
        </w:rPr>
        <w:t>,</w:t>
      </w:r>
      <w:r>
        <w:rPr>
          <w:lang w:val="en-US"/>
        </w:rPr>
        <w:t xml:space="preserve"> we render 9 terrain quadrants</w:t>
      </w:r>
      <w:r w:rsidR="009979C2">
        <w:rPr>
          <w:lang w:val="en-US"/>
        </w:rPr>
        <w:t>. Each</w:t>
      </w:r>
      <w:r>
        <w:rPr>
          <w:lang w:val="en-US"/>
        </w:rPr>
        <w:t xml:space="preserve"> quadrant has its own set of rocks. This was just a fast easy way of doing it and </w:t>
      </w:r>
      <w:r w:rsidR="00276AD3">
        <w:rPr>
          <w:lang w:val="en-US"/>
        </w:rPr>
        <w:t xml:space="preserve">this </w:t>
      </w:r>
      <w:r>
        <w:rPr>
          <w:lang w:val="en-US"/>
        </w:rPr>
        <w:t>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w:t>
      </w:r>
      <w:proofErr w:type="spellStart"/>
      <w:r>
        <w:rPr>
          <w:lang w:val="en-US"/>
        </w:rPr>
        <w:t>shader</w:t>
      </w:r>
      <w:proofErr w:type="spellEnd"/>
      <w:r>
        <w:rPr>
          <w:lang w:val="en-US"/>
        </w:rPr>
        <w:t xml:space="preserve">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variables defined below. The row/column variable names are confusing</w:t>
      </w:r>
      <w:r w:rsidR="009979C2">
        <w:rPr>
          <w:lang w:val="en-US"/>
        </w:rPr>
        <w:t xml:space="preserve"> here</w:t>
      </w:r>
      <w:r>
        <w:rPr>
          <w:lang w:val="en-US"/>
        </w:rPr>
        <w:t xml:space="preserve">, GLSL actually uses a different row/column </w:t>
      </w:r>
      <w:r w:rsidR="00276AD3">
        <w:rPr>
          <w:lang w:val="en-US"/>
        </w:rPr>
        <w:t xml:space="preserve">matrix </w:t>
      </w:r>
      <w:r>
        <w:rPr>
          <w:lang w:val="en-US"/>
        </w:rPr>
        <w:t>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useInstancing</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 xml:space="preserve">This final matrix is then applied to the world position of the rock </w:t>
      </w:r>
      <w:r w:rsidR="00276AD3">
        <w:rPr>
          <w:lang w:val="en-US"/>
        </w:rPr>
        <w:t>instance</w:t>
      </w:r>
      <w:r>
        <w:rPr>
          <w:lang w:val="en-US"/>
        </w:rPr>
        <w:t>.</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456B60" w:rsidRDefault="00AF48CE" w:rsidP="002B3B86">
      <w:pPr>
        <w:jc w:val="both"/>
        <w:rPr>
          <w:lang w:val="en-US"/>
        </w:rPr>
      </w:pPr>
      <w:r>
        <w:rPr>
          <w:lang w:val="en-US"/>
        </w:rPr>
        <w:t xml:space="preserve">The vertex </w:t>
      </w:r>
      <w:proofErr w:type="spellStart"/>
      <w:r>
        <w:rPr>
          <w:lang w:val="en-US"/>
        </w:rPr>
        <w:t>shader</w:t>
      </w:r>
      <w:proofErr w:type="spellEnd"/>
      <w:r>
        <w:rPr>
          <w:lang w:val="en-US"/>
        </w:rPr>
        <w:t xml:space="preserve"> applies all of the matrices we sent to it</w:t>
      </w:r>
      <w:r w:rsidR="00AC18EC">
        <w:rPr>
          <w:lang w:val="en-US"/>
        </w:rPr>
        <w:t>,</w:t>
      </w:r>
      <w:r>
        <w:rPr>
          <w:lang w:val="en-US"/>
        </w:rPr>
        <w:t xml:space="preserve"> to as ma</w:t>
      </w:r>
      <w:r w:rsidR="00B33A2B">
        <w:rPr>
          <w:lang w:val="en-US"/>
        </w:rPr>
        <w:t xml:space="preserve">ny rocks we told </w:t>
      </w:r>
      <w:proofErr w:type="spellStart"/>
      <w:r w:rsidR="00B33A2B">
        <w:rPr>
          <w:lang w:val="en-US"/>
        </w:rPr>
        <w:t>WebGL</w:t>
      </w:r>
      <w:proofErr w:type="spellEnd"/>
      <w:r w:rsidR="00B33A2B">
        <w:rPr>
          <w:lang w:val="en-US"/>
        </w:rPr>
        <w:t xml:space="preserve"> to draw.</w:t>
      </w:r>
      <w:r w:rsidR="00AC18EC">
        <w:rPr>
          <w:lang w:val="en-US"/>
        </w:rPr>
        <w:t xml:space="preserve"> </w:t>
      </w:r>
    </w:p>
    <w:p w:rsidR="00456B60" w:rsidRDefault="00456B60" w:rsidP="002B3B86">
      <w:pPr>
        <w:jc w:val="both"/>
        <w:rPr>
          <w:lang w:val="en-US"/>
        </w:rPr>
      </w:pPr>
    </w:p>
    <w:p w:rsidR="00456B60" w:rsidRDefault="00456B60" w:rsidP="002B3B86">
      <w:pPr>
        <w:jc w:val="both"/>
        <w:rPr>
          <w:lang w:val="en-US"/>
        </w:rPr>
      </w:pPr>
    </w:p>
    <w:p w:rsidR="00456B60" w:rsidRDefault="00456B60" w:rsidP="002B3B86">
      <w:pPr>
        <w:jc w:val="both"/>
        <w:rPr>
          <w:lang w:val="en-US"/>
        </w:rPr>
      </w:pPr>
    </w:p>
    <w:p w:rsidR="002856B0" w:rsidRDefault="002856B0" w:rsidP="002B3B86">
      <w:pPr>
        <w:jc w:val="both"/>
        <w:rPr>
          <w:lang w:val="en-US"/>
        </w:rPr>
      </w:pPr>
      <w:r>
        <w:rPr>
          <w:lang w:val="en-US"/>
        </w:rPr>
        <w:lastRenderedPageBreak/>
        <w:t>The below image</w:t>
      </w:r>
      <w:r w:rsidR="00EE1760">
        <w:rPr>
          <w:lang w:val="en-US"/>
        </w:rPr>
        <w:t xml:space="preserve"> [31]</w:t>
      </w:r>
      <w:r>
        <w:rPr>
          <w:lang w:val="en-US"/>
        </w:rPr>
        <w:t xml:space="preserv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97125C"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7" o:title="200k_rocks_20fps" cropright="11694f"/>
            <w10:wrap type="tight"/>
          </v:shape>
        </w:pict>
      </w:r>
    </w:p>
    <w:p w:rsidR="000B2CE6" w:rsidRPr="000B2CE6" w:rsidRDefault="00D3307E" w:rsidP="000B2CE6">
      <w:pPr>
        <w:rPr>
          <w:rFonts w:asciiTheme="majorHAnsi" w:hAnsiTheme="majorHAnsi"/>
          <w:b/>
          <w:sz w:val="26"/>
          <w:szCs w:val="26"/>
        </w:rPr>
      </w:pPr>
      <w:r>
        <w:rPr>
          <w:rFonts w:asciiTheme="majorHAnsi" w:hAnsiTheme="majorHAnsi"/>
          <w:b/>
          <w:sz w:val="26"/>
          <w:szCs w:val="26"/>
        </w:rPr>
        <w:t>3.8</w:t>
      </w:r>
      <w:r w:rsidR="000B2CE6">
        <w:rPr>
          <w:rFonts w:asciiTheme="majorHAnsi" w:hAnsiTheme="majorHAnsi"/>
          <w:b/>
          <w:sz w:val="26"/>
          <w:szCs w:val="26"/>
        </w:rPr>
        <w:t>.    Skybox</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r w:rsidR="00276AD3">
        <w:t>program</w:t>
      </w:r>
      <w:r w:rsidR="0031363E">
        <w:t xml:space="preserve">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world. The skybox always stays at the edges of the world, so the user can never reach it. </w:t>
      </w:r>
    </w:p>
    <w:p w:rsidR="0031363E" w:rsidRDefault="0031363E" w:rsidP="001D1633"/>
    <w:p w:rsidR="000700BF" w:rsidRDefault="00AB7CE8" w:rsidP="001D1633">
      <w:r>
        <w:t>To texture this skybox</w:t>
      </w:r>
      <w:r w:rsidR="00B33A2B">
        <w:t xml:space="preserve"> cube, we</w:t>
      </w:r>
      <w:r w:rsidR="0031363E">
        <w:t xml:space="preserve"> would just map images to each side of the cube individually</w:t>
      </w:r>
      <w:r w:rsidR="00B33A2B">
        <w:t>.</w:t>
      </w:r>
      <w:r w:rsidR="0031363E">
        <w:t xml:space="preserve"> However there is a better approach and tha</w:t>
      </w:r>
      <w:r w:rsidR="00AD7B14">
        <w:t>t is by</w:t>
      </w:r>
      <w:r w:rsidR="0031363E">
        <w:t xml:space="preserve"> using a </w:t>
      </w:r>
      <w:proofErr w:type="spellStart"/>
      <w:r w:rsidR="0031363E">
        <w:t>CubeMap</w:t>
      </w:r>
      <w:proofErr w:type="spellEnd"/>
      <w:r w:rsidR="0031363E">
        <w:t xml:space="preserve"> texture. This singular texture is composed of 6 other textures, representing all</w:t>
      </w:r>
      <w:r w:rsidR="00B33A2B">
        <w:t xml:space="preserve"> the</w:t>
      </w:r>
      <w:r w:rsidR="0031363E">
        <w:t xml:space="preserve"> sides of the cube. </w:t>
      </w:r>
      <w:r w:rsidR="000B2A49">
        <w:t>Now instead of binding one side of the cubes texture</w:t>
      </w:r>
      <w:r w:rsidR="00B33A2B">
        <w:t>s</w:t>
      </w:r>
      <w:r w:rsidR="000B2A49">
        <w:t xml:space="preserve">, then rendering that side and repeating 5 times. We can </w:t>
      </w:r>
      <w:r>
        <w:t xml:space="preserve">instead </w:t>
      </w:r>
      <w:r w:rsidR="000B2A49">
        <w:t xml:space="preserve">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lastRenderedPageBreak/>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w:t>
      </w:r>
      <w:r w:rsidR="00AB7CE8">
        <w:t>,</w:t>
      </w:r>
      <w:r w:rsidR="00C72B29">
        <w:t xml:space="preserve"> i</w:t>
      </w:r>
      <w:r>
        <w:t xml:space="preserve">f </w:t>
      </w:r>
      <w:r w:rsidR="00AB7CE8">
        <w:t>it is</w:t>
      </w:r>
      <w:r>
        <w:t xml:space="preserve">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rsidR="00B33A2B">
        <w:t xml:space="preserve">. The </w:t>
      </w:r>
      <w:proofErr w:type="spellStart"/>
      <w:r w:rsidR="00B33A2B">
        <w:t>blendFactor</w:t>
      </w:r>
      <w:proofErr w:type="spellEnd"/>
      <w:r w:rsidR="00B33A2B">
        <w:t xml:space="preserve"> says how much to</w:t>
      </w:r>
      <w:r>
        <w:t xml:space="preserve"> mix the day and night skybox textures.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w:t>
      </w:r>
      <w:r w:rsidR="00AB7CE8">
        <w:t>does not</w:t>
      </w:r>
      <w:r>
        <w:t xml:space="preserve"> make sense for the water to have </w:t>
      </w:r>
      <w:r w:rsidR="00AB7CE8">
        <w:t xml:space="preserve">specular </w:t>
      </w:r>
      <w:r>
        <w:t>highlights when there is no sun. The fog colour and map boundaries also change based on the time of day.</w:t>
      </w:r>
    </w:p>
    <w:p w:rsidR="000B2CE6" w:rsidRDefault="000B2CE6" w:rsidP="001D1633"/>
    <w:p w:rsidR="000B2CE6" w:rsidRPr="000B2CE6" w:rsidRDefault="00D3307E" w:rsidP="000B2CE6">
      <w:pPr>
        <w:rPr>
          <w:rFonts w:asciiTheme="majorHAnsi" w:hAnsiTheme="majorHAnsi"/>
          <w:b/>
          <w:sz w:val="26"/>
          <w:szCs w:val="26"/>
        </w:rPr>
      </w:pPr>
      <w:r>
        <w:rPr>
          <w:rFonts w:asciiTheme="majorHAnsi" w:hAnsiTheme="majorHAnsi"/>
          <w:b/>
          <w:sz w:val="26"/>
          <w:szCs w:val="26"/>
        </w:rPr>
        <w:t>3.9</w:t>
      </w:r>
      <w:r w:rsidR="000B2CE6">
        <w:rPr>
          <w:rFonts w:asciiTheme="majorHAnsi" w:hAnsiTheme="majorHAnsi"/>
          <w:b/>
          <w:sz w:val="26"/>
          <w:szCs w:val="26"/>
        </w:rPr>
        <w:t>.    Old 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owever</w:t>
      </w:r>
      <w:r w:rsidR="00AB7CE8">
        <w:t>,</w:t>
      </w:r>
      <w:r w:rsidR="004D7650">
        <w:t xml:space="preserve"> the movement </w:t>
      </w:r>
      <w:r w:rsidR="00B33A2B">
        <w:t xml:space="preserve">created by this </w:t>
      </w:r>
      <w:r w:rsidR="004D7650">
        <w:t xml:space="preserve">was awkward. </w:t>
      </w:r>
      <w:r w:rsidR="00B33A2B">
        <w:t>T</w:t>
      </w:r>
      <w:r w:rsidR="004D7650">
        <w:t xml:space="preserve">he vertices where relatively spread out </w:t>
      </w:r>
      <w:r w:rsidR="00AB7CE8">
        <w:t xml:space="preserve">so </w:t>
      </w:r>
      <w:r w:rsidR="004D7650">
        <w:t xml:space="preserve">you could see the different rows and columns in the water. This </w:t>
      </w:r>
      <w:r w:rsidR="00AB7CE8">
        <w:t>did not</w:t>
      </w:r>
      <w:r w:rsidR="004D7650">
        <w:t xml:space="preserve"> yield a realistic effect as you can see on the original water below:</w:t>
      </w:r>
    </w:p>
    <w:p w:rsidR="003F0E43" w:rsidRDefault="0097125C" w:rsidP="003F0E43">
      <w:r>
        <w:rPr>
          <w:noProof/>
        </w:rPr>
        <w:pict>
          <v:shape id="_x0000_s1063" type="#_x0000_t75" style="position:absolute;margin-left:235.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8" o:title="water"/>
            <w10:wrap type="tight"/>
          </v:shape>
        </w:pict>
      </w:r>
    </w:p>
    <w:p w:rsidR="004D7650" w:rsidRDefault="004D7650" w:rsidP="003F0E43">
      <w:r>
        <w:t>The worst thing about this water was that every single vertex was being updated on the CPU. The CPU is much worse than the GPU for manipulatin</w:t>
      </w:r>
      <w:r w:rsidR="00B33A2B">
        <w:t xml:space="preserve">g vertices as it </w:t>
      </w:r>
      <w:r w:rsidR="00AB7CE8">
        <w:t>is not very</w:t>
      </w:r>
      <w:r w:rsidR="00B33A2B">
        <w:t xml:space="preserve"> parallel. T</w:t>
      </w:r>
      <w:r>
        <w:t>herefore</w:t>
      </w:r>
      <w:r w:rsidR="00B33A2B">
        <w:t xml:space="preserve"> the CPU</w:t>
      </w:r>
      <w:r>
        <w:t xml:space="preserve"> takes longer to </w:t>
      </w:r>
      <w:r w:rsidR="0036478D">
        <w:t>manipulate</w:t>
      </w:r>
      <w:r>
        <w:t xml:space="preserve"> </w:t>
      </w:r>
      <w:r w:rsidR="00AB7CE8">
        <w:t>the vertices, resulting in fewer frames per second.</w:t>
      </w:r>
      <w:r>
        <w:t xml:space="preserve"> </w:t>
      </w:r>
    </w:p>
    <w:p w:rsidR="000B2CE6" w:rsidRDefault="000B2CE6" w:rsidP="003F0E43"/>
    <w:p w:rsidR="000B2CE6" w:rsidRPr="000B2CE6" w:rsidRDefault="00D3307E" w:rsidP="000B2CE6">
      <w:pPr>
        <w:rPr>
          <w:rFonts w:asciiTheme="majorHAnsi" w:hAnsiTheme="majorHAnsi"/>
          <w:b/>
          <w:sz w:val="26"/>
          <w:szCs w:val="26"/>
        </w:rPr>
      </w:pPr>
      <w:r>
        <w:rPr>
          <w:rFonts w:asciiTheme="majorHAnsi" w:hAnsiTheme="majorHAnsi"/>
          <w:b/>
          <w:sz w:val="26"/>
          <w:szCs w:val="26"/>
        </w:rPr>
        <w:t>3.10</w:t>
      </w:r>
      <w:r w:rsidR="000B2CE6">
        <w:rPr>
          <w:rFonts w:asciiTheme="majorHAnsi" w:hAnsiTheme="majorHAnsi"/>
          <w:b/>
          <w:sz w:val="26"/>
          <w:szCs w:val="26"/>
        </w:rPr>
        <w:t>.    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the main features of the s</w:t>
      </w:r>
      <w:r w:rsidR="00AB7CE8">
        <w:t>cene where done (terrain, rocks and the</w:t>
      </w:r>
      <w:r>
        <w:t xml:space="preserve"> skybox), so the scene was </w:t>
      </w:r>
      <w:r w:rsidRPr="00EE1760">
        <w:t xml:space="preserve">ready for some realistic water. </w:t>
      </w:r>
      <w:r w:rsidR="00CE509B" w:rsidRPr="00EE1760">
        <w:t xml:space="preserve">Knowledge </w:t>
      </w:r>
      <w:r w:rsidR="0036478D" w:rsidRPr="00EE1760">
        <w:t xml:space="preserve">was </w:t>
      </w:r>
      <w:r w:rsidR="00CE509B" w:rsidRPr="00EE1760">
        <w:t xml:space="preserve">gained </w:t>
      </w:r>
      <w:r w:rsidR="0036478D" w:rsidRPr="00EE1760">
        <w:t>of how to</w:t>
      </w:r>
      <w:r w:rsidR="00CE509B" w:rsidRPr="00EE1760">
        <w:t xml:space="preserve"> implement this water from </w:t>
      </w:r>
      <w:proofErr w:type="spellStart"/>
      <w:r w:rsidR="00CE509B" w:rsidRPr="00EE1760">
        <w:t>ThinMatrixs</w:t>
      </w:r>
      <w:proofErr w:type="spellEnd"/>
      <w:r w:rsidR="00CE509B" w:rsidRPr="00EE1760">
        <w:t xml:space="preserve"> water tutorials</w:t>
      </w:r>
      <w:r w:rsidR="00EE1760">
        <w:t xml:space="preserve"> </w:t>
      </w:r>
      <w:r w:rsidR="00CE509B" w:rsidRPr="00EE1760">
        <w:t>[</w:t>
      </w:r>
      <w:r w:rsidR="00EE1760" w:rsidRPr="00EE1760">
        <w:t>65</w:t>
      </w:r>
      <w:r w:rsidR="00CE509B" w:rsidRPr="00EE1760">
        <w:t>]. H</w:t>
      </w:r>
      <w:r w:rsidRPr="00EE1760">
        <w:t xml:space="preserve">owever his project was implemented in Java and OpenGL. </w:t>
      </w:r>
      <w:r w:rsidR="00443031" w:rsidRPr="00EE1760">
        <w:t xml:space="preserve">These tutorials obviously had to be ported to </w:t>
      </w:r>
      <w:proofErr w:type="spellStart"/>
      <w:r w:rsidR="00443031" w:rsidRPr="00EE1760">
        <w:t>WebGL</w:t>
      </w:r>
      <w:proofErr w:type="spellEnd"/>
      <w:r w:rsidR="00443031" w:rsidRPr="00EE1760">
        <w:t xml:space="preserve"> and JavaScript, which was not an easy task.</w:t>
      </w:r>
      <w:r w:rsidR="00E82289" w:rsidRPr="00EE1760">
        <w:t xml:space="preserve"> This was mainly due to the syntax changes and the out of date GLSL version used by </w:t>
      </w:r>
      <w:proofErr w:type="spellStart"/>
      <w:r w:rsidR="00E82289" w:rsidRPr="00EE1760">
        <w:t>WebGL</w:t>
      </w:r>
      <w:proofErr w:type="spellEnd"/>
      <w:r w:rsidR="00E82289" w:rsidRPr="00EE1760">
        <w:t>.</w:t>
      </w:r>
    </w:p>
    <w:p w:rsidR="003F0E43" w:rsidRDefault="003F0E43" w:rsidP="003F0E43"/>
    <w:p w:rsidR="001760A2" w:rsidRDefault="001760A2" w:rsidP="003F0E43">
      <w:r>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xml:space="preserve">. A texture is simply a 2D array of pixels (a frame buffer!). So, we create a FBO, bind it as the one we want to render to, render the scene as usual (which renders it to the off screen FBO, or texture). Then, to render </w:t>
      </w:r>
      <w:r>
        <w:lastRenderedPageBreak/>
        <w:t>the rest of the scene as usual, we have to switch back to the default frame buffer and ca</w:t>
      </w:r>
      <w:r w:rsidR="005D7AA8">
        <w:t>ll the</w:t>
      </w:r>
      <w:r w:rsidR="00AB7CE8">
        <w:t xml:space="preserve"> usual</w:t>
      </w:r>
      <w:r w:rsidR="005D7AA8">
        <w:t xml:space="preserve"> render </w:t>
      </w:r>
      <w:r w:rsidR="00A52CCA">
        <w:t>functions</w:t>
      </w:r>
      <w:r w:rsidR="005D7AA8">
        <w:t>. A texture and a frame buffer are essentially the same thing.</w:t>
      </w:r>
      <w:r w:rsidR="00B33A2B">
        <w:t xml:space="preserve"> The </w:t>
      </w:r>
      <w:proofErr w:type="spellStart"/>
      <w:r w:rsidR="00B33A2B">
        <w:t>WaterFrameBuffers</w:t>
      </w:r>
      <w:proofErr w:type="spellEnd"/>
      <w:r w:rsidR="00B33A2B">
        <w:t xml:space="preserve"> class creates these off screen reflection and refraction frame buffers that we render to.</w:t>
      </w:r>
    </w:p>
    <w:p w:rsidR="00443031" w:rsidRDefault="00443031" w:rsidP="003F0E43"/>
    <w:p w:rsidR="00AE22B2"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AB7CE8">
        <w:t>An</w:t>
      </w:r>
      <w:r w:rsidR="00204E87">
        <w:t xml:space="preserve"> important thing </w:t>
      </w:r>
      <w:r w:rsidR="00AB7CE8">
        <w:t>to note about the water</w:t>
      </w:r>
      <w:r w:rsidR="00204E87">
        <w:t xml:space="preserve"> is that it is not transparent. Everything below the water actual</w:t>
      </w:r>
      <w:r w:rsidR="0023583D">
        <w:t xml:space="preserve">ly gets rendered onto </w:t>
      </w:r>
      <w:r w:rsidR="00204E87">
        <w:t>the texture</w:t>
      </w:r>
      <w:r w:rsidR="00B33A2B">
        <w:t xml:space="preserve"> above</w:t>
      </w:r>
      <w:r w:rsidR="004C5B42">
        <w:t>.</w:t>
      </w:r>
    </w:p>
    <w:p w:rsidR="00AE22B2" w:rsidRPr="00AE22B2" w:rsidRDefault="0012007A" w:rsidP="00AE22B2">
      <w:pPr>
        <w:pStyle w:val="Heading2"/>
        <w:numPr>
          <w:ilvl w:val="0"/>
          <w:numId w:val="0"/>
        </w:numPr>
        <w:ind w:left="792" w:hanging="792"/>
        <w:rPr>
          <w:sz w:val="22"/>
        </w:rPr>
      </w:pPr>
      <w:r>
        <w:rPr>
          <w:sz w:val="22"/>
        </w:rPr>
        <w:t>3.1</w:t>
      </w:r>
      <w:r w:rsidR="00D3307E">
        <w:rPr>
          <w:sz w:val="22"/>
        </w:rPr>
        <w:t>0</w:t>
      </w:r>
      <w:r>
        <w:rPr>
          <w:sz w:val="22"/>
        </w:rPr>
        <w:t>.1</w:t>
      </w:r>
      <w:r w:rsidR="00AE22B2">
        <w:rPr>
          <w:sz w:val="22"/>
        </w:rPr>
        <w:t xml:space="preserve">. </w:t>
      </w:r>
      <w:r>
        <w:rPr>
          <w:sz w:val="22"/>
        </w:rPr>
        <w:t xml:space="preserve">  </w:t>
      </w:r>
      <w:r w:rsidR="00AE22B2">
        <w:rPr>
          <w:sz w:val="22"/>
        </w:rPr>
        <w:t>Rendering to a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w:t>
      </w:r>
      <w:r w:rsidRPr="00EE1760">
        <w:t>The below image</w:t>
      </w:r>
      <w:r w:rsidR="00CE509B" w:rsidRPr="00EE1760">
        <w:t xml:space="preserve"> [</w:t>
      </w:r>
      <w:r w:rsidR="00EE1760" w:rsidRPr="00EE1760">
        <w:t>24</w:t>
      </w:r>
      <w:r w:rsidR="00CE509B" w:rsidRPr="00EE1760">
        <w:t>]</w:t>
      </w:r>
      <w:r w:rsidRPr="00EE1760">
        <w:t xml:space="preserve"> shows </w:t>
      </w:r>
      <w:r>
        <w:t>my sce</w:t>
      </w:r>
      <w:r w:rsidR="00A52CCA">
        <w:t>ne being rendered to a texture. That</w:t>
      </w:r>
      <w:r>
        <w:t xml:space="preserve"> texture </w:t>
      </w:r>
      <w:r w:rsidR="00A52CCA">
        <w:t xml:space="preserve">is then </w:t>
      </w:r>
      <w:r>
        <w:t xml:space="preserve">being rendered onto a quad in the actual scene, slightly confusing. Ignore that fact that the texture is sideways, it </w:t>
      </w:r>
      <w:r w:rsidR="00AB7CE8">
        <w:t>does not</w:t>
      </w:r>
      <w:r>
        <w:t xml:space="preserve"> matter for now.</w:t>
      </w:r>
    </w:p>
    <w:p w:rsidR="0023583D" w:rsidRDefault="0023583D" w:rsidP="003F0E43"/>
    <w:p w:rsidR="0023583D" w:rsidRDefault="0097125C" w:rsidP="003F0E43">
      <w:r>
        <w:rPr>
          <w:noProof/>
        </w:rPr>
        <w:pict>
          <v:shape id="_x0000_s1064" type="#_x0000_t75" style="position:absolute;margin-left:43.35pt;margin-top:10.95pt;width:339.95pt;height:191.6pt;z-index:-251578368" wrapcoords="-39 0 -39 21516 21600 21516 21600 0 -39 0">
            <v:imagedata r:id="rId49"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w:t>
      </w:r>
      <w:r w:rsidR="00AB7CE8">
        <w:t>,</w:t>
      </w:r>
      <w:r>
        <w:t xml:space="preserve">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AB7CE8" w:rsidP="003F0E43">
      <w:r>
        <w:t>Later on in the render pass, we render this texture onto an object in the scene.</w:t>
      </w:r>
      <w:r w:rsidR="00E82289">
        <w:t xml:space="preserve"> To avoid an infinite paradox we </w:t>
      </w:r>
      <w:r>
        <w:t>do not</w:t>
      </w:r>
      <w:r w:rsidR="00E82289">
        <w:t xml:space="preserve"> want to render the water quad within the render passes </w:t>
      </w:r>
      <w:r w:rsidR="005D7AA8">
        <w:t>to</w:t>
      </w:r>
      <w:r w:rsidR="00E82289">
        <w:t xml:space="preserve"> the reflection and refraction textures. </w:t>
      </w:r>
      <w:r w:rsidR="005D7AA8">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t>
      </w:r>
      <w:r w:rsidR="00AB7CE8">
        <w:t>would not</w:t>
      </w:r>
      <w:r>
        <w:t xml:space="preserve"> line up with the world and it </w:t>
      </w:r>
      <w:r w:rsidR="00AB7CE8">
        <w:t>would not</w:t>
      </w:r>
      <w:r>
        <w:t xml:space="preserve"> look realistic. Instead</w:t>
      </w:r>
      <w:r w:rsidR="0098145A">
        <w:t>,</w:t>
      </w:r>
      <w:r>
        <w:t xml:space="preserve"> we need to render different parts of the scene </w:t>
      </w:r>
      <w:r w:rsidR="0098145A">
        <w:t xml:space="preserve">at different angles. This </w:t>
      </w:r>
      <w:r>
        <w:t>create</w:t>
      </w:r>
      <w:r w:rsidR="0098145A">
        <w:t>s</w:t>
      </w:r>
      <w:r>
        <w:t xml:space="preserv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w:t>
      </w:r>
      <w:r w:rsidR="0098145A">
        <w:t>left quad in the image below.</w:t>
      </w:r>
      <w:r>
        <w:t xml:space="preserve">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456B60" w:rsidP="00845310">
      <w:r>
        <w:rPr>
          <w:noProof/>
        </w:rPr>
        <w:pict>
          <v:shape id="_x0000_s1065" type="#_x0000_t75" style="position:absolute;margin-left:.15pt;margin-top:84.55pt;width:414.45pt;height:179.7pt;z-index:-251576320" wrapcoords="-39 0 -39 21510 21600 21510 21600 0 -39 0">
            <v:imagedata r:id="rId50" o:title="2_refraction_and_reflection_textures"/>
            <w10:wrap type="tight"/>
          </v:shape>
        </w:pict>
      </w:r>
      <w:r w:rsidR="00845310">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w:t>
      </w:r>
      <w:r w:rsidR="0098145A">
        <w:t>dered to the quad on the right. O</w:t>
      </w:r>
      <w:r w:rsidR="00845310">
        <w:t>nly things above a height of 0 (</w:t>
      </w:r>
      <w:r w:rsidR="00A52CCA">
        <w:t xml:space="preserve">the </w:t>
      </w:r>
      <w:r w:rsidR="00845310">
        <w:t xml:space="preserve">water’s height) get rendered onto the texture. </w:t>
      </w:r>
    </w:p>
    <w:p w:rsidR="00845310" w:rsidRDefault="00845310" w:rsidP="003F0E43"/>
    <w:p w:rsidR="008C69FE" w:rsidRDefault="008C69FE" w:rsidP="003F0E43">
      <w:r>
        <w:t xml:space="preserve">To ensure the reflection and refraction textures line up properly on the water’s surface, we need to use </w:t>
      </w:r>
      <w:r w:rsidRPr="00582E3C">
        <w:t>projective texture mapping. In the right quad in the above image</w:t>
      </w:r>
      <w:r w:rsidR="00625C21" w:rsidRPr="00582E3C">
        <w:t xml:space="preserve"> [</w:t>
      </w:r>
      <w:r w:rsidR="00582E3C" w:rsidRPr="00582E3C">
        <w:t>25</w:t>
      </w:r>
      <w:r w:rsidR="00625C21" w:rsidRPr="00582E3C">
        <w:t>]</w:t>
      </w:r>
      <w:r w:rsidRPr="00582E3C">
        <w:t xml:space="preserve">, the reflection texture is </w:t>
      </w:r>
      <w:r>
        <w:t xml:space="preserve">actually the wrong way around. The reflection needs to be inversed, as after all, </w:t>
      </w:r>
      <w:r w:rsidR="0098145A">
        <w:t>it is</w:t>
      </w:r>
      <w:r>
        <w:t xml:space="preserve"> a reflection. </w:t>
      </w:r>
      <w:r w:rsidR="00460B26">
        <w:t>We simply</w:t>
      </w:r>
      <w:r w:rsidR="00D5617C">
        <w:t xml:space="preserve"> need to</w:t>
      </w:r>
      <w:r w:rsidR="00460B26">
        <w:t xml:space="preserve"> inverse the Y</w:t>
      </w:r>
      <w:r w:rsidR="00D5617C">
        <w:t xml:space="preserve"> coordinates</w:t>
      </w:r>
      <w:r w:rsidR="00460B26">
        <w:t xml:space="preserve"> in the </w:t>
      </w:r>
      <w:proofErr w:type="spellStart"/>
      <w:r w:rsidR="00460B26">
        <w:t>shader</w:t>
      </w:r>
      <w:proofErr w:type="spellEnd"/>
      <w:r w:rsidR="00460B26">
        <w:t>. To find out what point on the reflection and refraction textures we should use</w:t>
      </w:r>
      <w:r w:rsidR="00897374">
        <w:t>,</w:t>
      </w:r>
      <w:r w:rsidR="00460B26">
        <w:t xml:space="preserv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753F92">
        <w:t>it is</w:t>
      </w:r>
      <w:r w:rsidR="00460B26">
        <w:t xml:space="preserve"> meant to be. </w:t>
      </w:r>
    </w:p>
    <w:p w:rsidR="002B65D7" w:rsidRDefault="002B65D7" w:rsidP="003F0E43"/>
    <w:p w:rsidR="00395BB1" w:rsidRPr="00582E3C" w:rsidRDefault="002B65D7" w:rsidP="003F0E43">
      <w:r>
        <w:lastRenderedPageBreak/>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xml:space="preserve">. The conversion from clip </w:t>
      </w:r>
      <w:r w:rsidRPr="00582E3C">
        <w:t>space to NDC happens here. We now have any point on the water’s surface in the -1 to +1 screen space coordinate system</w:t>
      </w:r>
      <w:r w:rsidR="00395BB1" w:rsidRPr="00582E3C">
        <w:t xml:space="preserve"> shown </w:t>
      </w:r>
      <w:r w:rsidR="00A52CCA" w:rsidRPr="00582E3C">
        <w:t>in</w:t>
      </w:r>
      <w:r w:rsidR="00395BB1" w:rsidRPr="00582E3C">
        <w:t xml:space="preserve"> the </w:t>
      </w:r>
      <w:r w:rsidR="00A52CCA" w:rsidRPr="00582E3C">
        <w:t xml:space="preserve">below </w:t>
      </w:r>
      <w:r w:rsidR="00395BB1" w:rsidRPr="00582E3C">
        <w:t>left</w:t>
      </w:r>
      <w:r w:rsidR="00A52CCA" w:rsidRPr="00582E3C">
        <w:t xml:space="preserve"> image [</w:t>
      </w:r>
      <w:r w:rsidR="00582E3C" w:rsidRPr="00582E3C">
        <w:t>59</w:t>
      </w:r>
      <w:r w:rsidR="00A52CCA" w:rsidRPr="00582E3C">
        <w:t>]. H</w:t>
      </w:r>
      <w:r w:rsidRPr="00582E3C">
        <w:t>owever the texture coordinate syst</w:t>
      </w:r>
      <w:r w:rsidR="00A52CCA" w:rsidRPr="00582E3C">
        <w:t>em is different as shown i</w:t>
      </w:r>
      <w:r w:rsidR="00395BB1" w:rsidRPr="00582E3C">
        <w:t>n the</w:t>
      </w:r>
      <w:r w:rsidR="00A52CCA" w:rsidRPr="00582E3C">
        <w:t xml:space="preserve"> below</w:t>
      </w:r>
      <w:r w:rsidR="00395BB1" w:rsidRPr="00582E3C">
        <w:t xml:space="preserve"> right</w:t>
      </w:r>
      <w:r w:rsidR="00A52CCA" w:rsidRPr="00582E3C">
        <w:t xml:space="preserve"> image [</w:t>
      </w:r>
      <w:r w:rsidR="00582E3C" w:rsidRPr="00582E3C">
        <w:t>60</w:t>
      </w:r>
      <w:r w:rsidR="00A52CCA" w:rsidRPr="00582E3C">
        <w:t>]</w:t>
      </w:r>
      <w:r w:rsidRPr="00582E3C">
        <w:t>.</w:t>
      </w:r>
    </w:p>
    <w:p w:rsidR="00897374" w:rsidRDefault="00582E3C" w:rsidP="003F0E43">
      <w:pPr>
        <w:rPr>
          <w:color w:val="FF0000"/>
        </w:rPr>
      </w:pPr>
      <w:r>
        <w:rPr>
          <w:noProof/>
        </w:rPr>
        <w:pict>
          <v:shape id="_x0000_s1068" type="#_x0000_t75" style="position:absolute;margin-left:240.1pt;margin-top:.3pt;width:137.2pt;height:137.2pt;z-index:-251570176" wrapcoords="-42 0 -42 21558 21600 21558 21600 0 -42 0">
            <v:imagedata r:id="rId51" o:title="texture-coordinates"/>
            <w10:wrap type="tight"/>
          </v:shape>
        </w:pict>
      </w:r>
      <w:r>
        <w:rPr>
          <w:noProof/>
        </w:rPr>
        <w:pict>
          <v:shape id="_x0000_s1067" type="#_x0000_t75" style="position:absolute;margin-left:23.75pt;margin-top:.3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2" o:title="screenspace2"/>
            <w10:wrap type="tight"/>
          </v:shape>
        </w:pict>
      </w:r>
    </w:p>
    <w:p w:rsidR="00897374" w:rsidRDefault="00897374" w:rsidP="003F0E43">
      <w:pPr>
        <w:rPr>
          <w:color w:val="FF0000"/>
        </w:rPr>
      </w:pPr>
    </w:p>
    <w:p w:rsidR="00897374" w:rsidRDefault="00897374"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360722" w:rsidRDefault="00845310" w:rsidP="003F0E43">
      <w:r>
        <w:t>Now that the refraction and reflection</w:t>
      </w:r>
      <w:r w:rsidR="00360722">
        <w:t xml:space="preserve"> </w:t>
      </w:r>
      <w:r w:rsidR="00897374">
        <w:t>texture coordinates</w:t>
      </w:r>
      <w:r w:rsidR="00360722">
        <w:t xml:space="preserve">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p>
    <w:p w:rsidR="00AE22B2" w:rsidRPr="004A1FA8" w:rsidRDefault="00D3307E" w:rsidP="00AE22B2">
      <w:pPr>
        <w:pStyle w:val="Heading2"/>
        <w:numPr>
          <w:ilvl w:val="0"/>
          <w:numId w:val="0"/>
        </w:numPr>
        <w:ind w:left="792" w:hanging="792"/>
        <w:rPr>
          <w:sz w:val="22"/>
        </w:rPr>
      </w:pPr>
      <w:r>
        <w:rPr>
          <w:sz w:val="22"/>
        </w:rPr>
        <w:t>3.10</w:t>
      </w:r>
      <w:r w:rsidR="0012007A">
        <w:rPr>
          <w:sz w:val="22"/>
        </w:rPr>
        <w:t xml:space="preserve">.2.   </w:t>
      </w:r>
      <w:r w:rsidR="00AE22B2">
        <w:rPr>
          <w:sz w:val="22"/>
        </w:rPr>
        <w:t>Water ripples</w:t>
      </w:r>
    </w:p>
    <w:p w:rsidR="00AE22B2" w:rsidRDefault="00AE22B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w:t>
      </w:r>
      <w:r w:rsidR="00FD0819">
        <w:t xml:space="preserve">. </w:t>
      </w:r>
      <w:r w:rsidR="00162AAE">
        <w:t xml:space="preserve">We just need to map the </w:t>
      </w:r>
      <w:proofErr w:type="spellStart"/>
      <w:r w:rsidR="00162AAE">
        <w:t>DuDv</w:t>
      </w:r>
      <w:proofErr w:type="spellEnd"/>
      <w:r w:rsidR="00162AAE">
        <w:t xml:space="preserve"> </w:t>
      </w:r>
      <w:r w:rsidR="00D5617C">
        <w:t>texture</w:t>
      </w:r>
      <w:r w:rsidR="00162AAE">
        <w:t xml:space="preserve">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w:t>
      </w:r>
      <w:r w:rsidR="00753F92">
        <w:t>cannot</w:t>
      </w:r>
      <w:r>
        <w:t xml:space="preserve">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w:t>
      </w:r>
      <w:r w:rsidR="00753F92">
        <w:t>is not</w:t>
      </w:r>
      <w:r>
        <w:t xml:space="preserve"> changing, nor are the waters texture coordinates. So to make the water look likes </w:t>
      </w:r>
      <w:r w:rsidR="00753F92">
        <w:t>it is</w:t>
      </w:r>
      <w:r>
        <w:t xml:space="preserve"> moving we n</w:t>
      </w:r>
      <w:r w:rsidR="00983FC4">
        <w:t>eed some sort of offset value</w:t>
      </w:r>
      <w:r w:rsidR="00141D95">
        <w:t xml:space="preserve"> to the texture coordinates</w:t>
      </w:r>
      <w:r w:rsidR="00983FC4">
        <w:t xml:space="preserve">.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rsidR="00141D95">
        <w:t xml:space="preserve"> variable</w:t>
      </w:r>
      <w:r>
        <w:t xml:space="preserve">, located </w:t>
      </w:r>
      <w:r w:rsidR="00190A33">
        <w:t xml:space="preserve">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w:t>
      </w:r>
      <w:proofErr w:type="spellStart"/>
      <w:r w:rsidR="00190A33">
        <w:t>shaders</w:t>
      </w:r>
      <w:proofErr w:type="spellEnd"/>
      <w:r w:rsidR="00190A33">
        <w:t xml:space="preserve"> with the rest of the variables and this gives the illusion that the water is moving. </w:t>
      </w:r>
      <w:r w:rsidR="00D5617C">
        <w:t>This offset is then added to the distortion which is then applied to the texture coordinates.</w:t>
      </w:r>
    </w:p>
    <w:p w:rsidR="00190A33" w:rsidRDefault="00190A33" w:rsidP="003F0E43"/>
    <w:p w:rsidR="00AE22B2" w:rsidRPr="00582E3C" w:rsidRDefault="004C02F5" w:rsidP="003F0E43">
      <w:r>
        <w:t xml:space="preserve">Since we’re incrementing the waters texture coordinates, some of the coordinates go below 0 and some go above 1. This causes the texture to wrap around to the opposite side causing a distortion on the edges. The GLSL function clamp is used to ensure the values are kept between 0 and 1. This happens on the </w:t>
      </w:r>
      <w:r w:rsidRPr="00582E3C">
        <w:t xml:space="preserve">lines 49, 52 and 53 </w:t>
      </w:r>
      <w:r w:rsidR="00DF39A1" w:rsidRPr="00582E3C">
        <w:t xml:space="preserve">of the water fragment </w:t>
      </w:r>
      <w:proofErr w:type="spellStart"/>
      <w:r w:rsidR="00DF39A1" w:rsidRPr="00582E3C">
        <w:t>shader</w:t>
      </w:r>
      <w:proofErr w:type="spellEnd"/>
      <w:r w:rsidR="00DF39A1" w:rsidRPr="00582E3C">
        <w:t>.</w:t>
      </w:r>
    </w:p>
    <w:p w:rsidR="00AE22B2" w:rsidRPr="00AE22B2" w:rsidRDefault="00D3307E" w:rsidP="00AE22B2">
      <w:pPr>
        <w:pStyle w:val="Heading2"/>
        <w:numPr>
          <w:ilvl w:val="0"/>
          <w:numId w:val="0"/>
        </w:numPr>
        <w:ind w:left="792" w:hanging="792"/>
        <w:rPr>
          <w:sz w:val="22"/>
        </w:rPr>
      </w:pPr>
      <w:r>
        <w:rPr>
          <w:sz w:val="22"/>
        </w:rPr>
        <w:t>3.10</w:t>
      </w:r>
      <w:r w:rsidR="0012007A">
        <w:rPr>
          <w:sz w:val="22"/>
        </w:rPr>
        <w:t xml:space="preserve">.3.   </w:t>
      </w:r>
      <w:r w:rsidR="00AE22B2">
        <w:rPr>
          <w:sz w:val="22"/>
        </w:rPr>
        <w:t>Fresnel effect</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141D95" w:rsidP="003F0E43">
      <w:r>
        <w:t>We have the cameras position</w:t>
      </w:r>
      <w:r w:rsidR="00496817">
        <w:t xml:space="preserve"> and the waters normal. If we calculate the vector from the water fragment to the camera, then the closer the </w:t>
      </w:r>
      <w:r w:rsidR="007A6AD1">
        <w:t xml:space="preserve">water’s </w:t>
      </w:r>
      <w:r w:rsidR="00496817">
        <w:t>norma</w:t>
      </w:r>
      <w:r w:rsidR="001A05E7">
        <w:t xml:space="preserve">l and the </w:t>
      </w:r>
      <w:proofErr w:type="spellStart"/>
      <w:r w:rsidR="001A05E7">
        <w:t>waterVectorToCamera</w:t>
      </w:r>
      <w:proofErr w:type="spellEnd"/>
      <w:r w:rsidR="001A05E7">
        <w:t xml:space="preserve"> are</w:t>
      </w:r>
      <w:r w:rsidR="00496817">
        <w:t xml:space="preserve">,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w:t>
      </w:r>
      <w:r>
        <w:t>should not</w:t>
      </w:r>
      <w:r w:rsidR="007A6AD1">
        <w:t xml:space="preserve"> be reflective. If the camera was near the brown lines (ground), then the water’s surface would be very reflective</w:t>
      </w:r>
      <w:r w:rsidR="00AE22B2">
        <w:t>. This is because the</w:t>
      </w:r>
      <w:r w:rsidR="007A6AD1">
        <w:t xml:space="preserve"> waters normal and the </w:t>
      </w:r>
      <w:proofErr w:type="spellStart"/>
      <w:r w:rsidR="007A6AD1">
        <w:t>waterFragmentToCamera</w:t>
      </w:r>
      <w:proofErr w:type="spellEnd"/>
      <w:r w:rsidR="007A6AD1">
        <w:t xml:space="preserve"> </w:t>
      </w:r>
      <w:r w:rsidR="00AE22B2">
        <w:t xml:space="preserve">vector </w:t>
      </w:r>
      <w:r w:rsidR="007A6AD1">
        <w:t>would be</w:t>
      </w:r>
      <w:r w:rsidR="001A05E7">
        <w:t xml:space="preserve"> </w:t>
      </w:r>
      <w:r w:rsidR="00AE22B2">
        <w:t>far</w:t>
      </w:r>
      <w:r w:rsidR="007A6AD1">
        <w:t xml:space="preserve"> apart. </w:t>
      </w:r>
    </w:p>
    <w:p w:rsidR="00496817" w:rsidRDefault="00716719" w:rsidP="003F0E43">
      <w:r>
        <w:rPr>
          <w:noProof/>
          <w:lang w:eastAsia="en-GB"/>
        </w:rPr>
        <w:drawing>
          <wp:anchor distT="0" distB="0" distL="114300" distR="114300" simplePos="0" relativeHeight="251770880" behindDoc="1" locked="0" layoutInCell="1" allowOverlap="1">
            <wp:simplePos x="0" y="0"/>
            <wp:positionH relativeFrom="margin">
              <wp:posOffset>901700</wp:posOffset>
            </wp:positionH>
            <wp:positionV relativeFrom="paragraph">
              <wp:posOffset>49901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16719" w:rsidRDefault="00716719" w:rsidP="00496817"/>
    <w:p w:rsidR="007A6AD1" w:rsidRDefault="007A6AD1" w:rsidP="00496817">
      <w:r>
        <w:t xml:space="preserve">This calculation can be done with the dot product of two vectors. If the dot product of the vectors returns 1, then </w:t>
      </w:r>
      <w:r w:rsidR="00753F92">
        <w:t>they are</w:t>
      </w:r>
      <w:r>
        <w:t xml:space="preserve"> pointing in the same direction. If it returns 0, then </w:t>
      </w:r>
      <w:r w:rsidR="00753F92">
        <w:t>they are</w:t>
      </w:r>
      <w:r>
        <w:t xml:space="preserv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AE22B2" w:rsidRDefault="0097125C" w:rsidP="00496817">
      <w:r>
        <w:rPr>
          <w:noProof/>
        </w:rPr>
        <w:lastRenderedPageBreak/>
        <w:pict>
          <v:shape id="_x0000_s1096" type="#_x0000_t75" style="position:absolute;margin-left:-.1pt;margin-top:19.4pt;width:414.15pt;height:188.95pt;z-index:-251499520;mso-position-horizontal-relative:text;mso-position-vertical-relative:text;mso-width-relative:page;mso-height-relative:page" wrapcoords="-39 0 -39 21514 21600 21514 21600 0 -39 0">
            <v:imagedata r:id="rId54" o:title="10"/>
            <w10:wrap type="tight"/>
          </v:shape>
        </w:pict>
      </w:r>
    </w:p>
    <w:p w:rsidR="00AE22B2" w:rsidRPr="004A1FA8" w:rsidRDefault="0012007A" w:rsidP="00AE22B2">
      <w:pPr>
        <w:pStyle w:val="Heading2"/>
        <w:numPr>
          <w:ilvl w:val="0"/>
          <w:numId w:val="0"/>
        </w:numPr>
        <w:ind w:left="792" w:hanging="792"/>
        <w:rPr>
          <w:sz w:val="22"/>
        </w:rPr>
      </w:pPr>
      <w:r>
        <w:rPr>
          <w:sz w:val="22"/>
        </w:rPr>
        <w:t>3.1</w:t>
      </w:r>
      <w:r w:rsidR="00D3307E">
        <w:rPr>
          <w:sz w:val="22"/>
        </w:rPr>
        <w:t>0</w:t>
      </w:r>
      <w:r>
        <w:rPr>
          <w:sz w:val="22"/>
        </w:rPr>
        <w:t xml:space="preserve">.4.   </w:t>
      </w:r>
      <w:r w:rsidR="00AE22B2">
        <w:rPr>
          <w:sz w:val="22"/>
        </w:rPr>
        <w:t>Faking the normals</w:t>
      </w:r>
    </w:p>
    <w:p w:rsidR="00AE22B2" w:rsidRDefault="00AE22B2"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w:t>
      </w:r>
      <w:r w:rsidR="00753F92">
        <w:t>are not</w:t>
      </w:r>
      <w:r>
        <w:t xml:space="preserve"> changing either. </w:t>
      </w:r>
      <w:r w:rsidR="00AC1A36">
        <w:t xml:space="preserve">The below image shows the actual waters normals. </w:t>
      </w:r>
    </w:p>
    <w:p w:rsidR="00587DE8" w:rsidRDefault="00587DE8" w:rsidP="00496817"/>
    <w:p w:rsidR="00587DE8" w:rsidRDefault="000D5054" w:rsidP="00496817">
      <w:r>
        <w:rPr>
          <w:noProof/>
          <w:lang w:eastAsia="en-GB"/>
        </w:rPr>
        <w:drawing>
          <wp:anchor distT="0" distB="0" distL="114300" distR="114300" simplePos="0" relativeHeight="251771904" behindDoc="1" locked="0" layoutInCell="1" allowOverlap="1">
            <wp:simplePos x="0" y="0"/>
            <wp:positionH relativeFrom="margin">
              <wp:align>center</wp:align>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margin">
              <wp:posOffset>1316355</wp:posOffset>
            </wp:positionH>
            <wp:positionV relativeFrom="paragraph">
              <wp:posOffset>30175</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0D5054" w:rsidRDefault="000D5054" w:rsidP="00496817"/>
    <w:p w:rsidR="00AC1A36" w:rsidRDefault="00AC1A36" w:rsidP="00496817"/>
    <w:p w:rsidR="00587DE8" w:rsidRDefault="00587DE8" w:rsidP="00496817"/>
    <w:p w:rsidR="00AC1A36" w:rsidRDefault="00AC1A36" w:rsidP="00496817">
      <w:r>
        <w:t>We can use a normal map to generate these normal</w:t>
      </w:r>
      <w:r w:rsidR="00186981">
        <w:t>s</w:t>
      </w:r>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w:t>
      </w:r>
      <w:r w:rsidR="00753F92">
        <w:t>it is</w:t>
      </w:r>
      <w:r w:rsidR="00927630">
        <w:t xml:space="preserve"> swapped around in the </w:t>
      </w:r>
      <w:proofErr w:type="spellStart"/>
      <w:r w:rsidR="00927630">
        <w:t>shader</w:t>
      </w:r>
      <w:proofErr w:type="spellEnd"/>
      <w:r w:rsidR="00927630">
        <w:t xml:space="preserve">. </w:t>
      </w:r>
    </w:p>
    <w:p w:rsidR="00AC1A36" w:rsidRDefault="00AC1A36" w:rsidP="00496817"/>
    <w:p w:rsidR="000A61B7" w:rsidRDefault="00927630" w:rsidP="00496817">
      <w:r>
        <w:lastRenderedPageBreak/>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normals as positive </w:t>
      </w:r>
      <w:r w:rsidR="00753F92">
        <w:t>would not</w:t>
      </w:r>
      <w:r w:rsidR="00A2325F">
        <w:t xml:space="preserve">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r w:rsidR="000A61B7">
        <w:t>If we overlay the normal map onto the water’s surface, then we can see how the normal for a fragment would get calculated.</w:t>
      </w:r>
    </w:p>
    <w:p w:rsidR="00AE22B2" w:rsidRDefault="00AE22B2" w:rsidP="00496817"/>
    <w:p w:rsidR="000A61B7" w:rsidRDefault="0097125C" w:rsidP="00496817">
      <w:r>
        <w:rPr>
          <w:noProof/>
        </w:rPr>
        <w:pict>
          <v:shape id="_x0000_s1080" type="#_x0000_t75" style="position:absolute;margin-left:43.75pt;margin-top:5.15pt;width:326.6pt;height:183.75pt;z-index:-251541504" wrapcoords="-39 0 -39 21531 21600 21531 21600 0 -39 0">
            <v:imagedata r:id="rId57"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A62223" w:rsidRPr="00AE22B2" w:rsidRDefault="00E04FB4" w:rsidP="00AE22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00AE22B2">
        <w:rPr>
          <w:rFonts w:ascii="Consolas" w:eastAsia="Times New Roman" w:hAnsi="Consolas" w:cs="Courier New"/>
          <w:color w:val="303336"/>
          <w:sz w:val="20"/>
          <w:szCs w:val="20"/>
          <w:bdr w:val="none" w:sz="0" w:space="0" w:color="auto" w:frame="1"/>
          <w:shd w:val="clear" w:color="auto" w:fill="EFF0F1"/>
          <w:lang w:eastAsia="en-GB"/>
        </w:rPr>
        <w:t>,</w:t>
      </w:r>
    </w:p>
    <w:p w:rsidR="00CD667A" w:rsidRPr="00CD667A" w:rsidRDefault="00D3307E" w:rsidP="00CD667A">
      <w:pPr>
        <w:pStyle w:val="Heading2"/>
        <w:numPr>
          <w:ilvl w:val="0"/>
          <w:numId w:val="0"/>
        </w:numPr>
        <w:ind w:left="792" w:hanging="792"/>
        <w:rPr>
          <w:sz w:val="22"/>
        </w:rPr>
      </w:pPr>
      <w:r>
        <w:rPr>
          <w:sz w:val="22"/>
        </w:rPr>
        <w:t>3.10</w:t>
      </w:r>
      <w:r w:rsidR="0012007A">
        <w:rPr>
          <w:sz w:val="22"/>
        </w:rPr>
        <w:t>.5</w:t>
      </w:r>
      <w:r w:rsidR="00AE22B2">
        <w:rPr>
          <w:sz w:val="22"/>
        </w:rPr>
        <w:t>.</w:t>
      </w:r>
      <w:r w:rsidR="0012007A">
        <w:rPr>
          <w:sz w:val="22"/>
        </w:rPr>
        <w:t xml:space="preserve">   </w:t>
      </w:r>
      <w:r w:rsidR="00AE22B2">
        <w:rPr>
          <w:sz w:val="22"/>
        </w:rPr>
        <w:t>Specular highlights</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Knowledge of specular lighting </w:t>
      </w:r>
      <w:r w:rsidRPr="00582E3C">
        <w:rPr>
          <w:rFonts w:eastAsia="Times New Roman"/>
          <w:szCs w:val="20"/>
          <w:bdr w:val="none" w:sz="0" w:space="0" w:color="auto" w:frame="1"/>
          <w:lang w:eastAsia="en-GB"/>
        </w:rPr>
        <w:t>has been gained from here [</w:t>
      </w:r>
      <w:r w:rsidR="00582E3C" w:rsidRPr="00582E3C">
        <w:rPr>
          <w:rFonts w:eastAsia="Times New Roman"/>
          <w:szCs w:val="20"/>
          <w:bdr w:val="none" w:sz="0" w:space="0" w:color="auto" w:frame="1"/>
          <w:lang w:eastAsia="en-GB"/>
        </w:rPr>
        <w:t>61</w:t>
      </w:r>
      <w:r w:rsidRPr="00582E3C">
        <w:rPr>
          <w:rFonts w:eastAsia="Times New Roman"/>
          <w:szCs w:val="20"/>
          <w:bdr w:val="none" w:sz="0" w:space="0" w:color="auto" w:frame="1"/>
          <w:lang w:eastAsia="en-GB"/>
        </w:rPr>
        <w:t xml:space="preserve">]. </w:t>
      </w: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EE118C" w:rsidRDefault="00EE118C"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vector from the sun to the water fragment is calculated, then a reflection vector is calculated as the light reflects off the </w:t>
      </w:r>
      <w:r w:rsidR="00CD667A">
        <w:rPr>
          <w:rFonts w:eastAsia="Times New Roman"/>
          <w:color w:val="000000" w:themeColor="text1"/>
          <w:szCs w:val="20"/>
          <w:bdr w:val="none" w:sz="0" w:space="0" w:color="auto" w:frame="1"/>
          <w:lang w:eastAsia="en-GB"/>
        </w:rPr>
        <w:t>water’s</w:t>
      </w:r>
      <w:r>
        <w:rPr>
          <w:rFonts w:eastAsia="Times New Roman"/>
          <w:color w:val="000000" w:themeColor="text1"/>
          <w:szCs w:val="20"/>
          <w:bdr w:val="none" w:sz="0" w:space="0" w:color="auto" w:frame="1"/>
          <w:lang w:eastAsia="en-GB"/>
        </w:rPr>
        <w:t xml:space="preserve"> surface.</w:t>
      </w:r>
      <w:r w:rsidR="00CD667A">
        <w:rPr>
          <w:rFonts w:eastAsia="Times New Roman"/>
          <w:color w:val="000000" w:themeColor="text1"/>
          <w:szCs w:val="20"/>
          <w:bdr w:val="none" w:sz="0" w:space="0" w:color="auto" w:frame="1"/>
          <w:lang w:eastAsia="en-GB"/>
        </w:rPr>
        <w:t xml:space="preserve"> The reflected angle is exactly the same as the incoming angle.</w:t>
      </w:r>
      <w:r>
        <w:rPr>
          <w:rFonts w:eastAsia="Times New Roman"/>
          <w:color w:val="000000" w:themeColor="text1"/>
          <w:szCs w:val="20"/>
          <w:bdr w:val="none" w:sz="0" w:space="0" w:color="auto" w:frame="1"/>
          <w:lang w:eastAsia="en-GB"/>
        </w:rPr>
        <w:t xml:space="preserve"> We also use the normal as calculated in the previous section.</w:t>
      </w:r>
      <w:r w:rsidR="00CD667A">
        <w:rPr>
          <w:rFonts w:eastAsia="Times New Roman"/>
          <w:color w:val="000000" w:themeColor="text1"/>
          <w:szCs w:val="20"/>
          <w:bdr w:val="none" w:sz="0" w:space="0" w:color="auto" w:frame="1"/>
          <w:lang w:eastAsia="en-GB"/>
        </w:rPr>
        <w:t xml:space="preserve"> The brightness of the fragment depends on its reflectivity variable and also the position of the camera. If the reflected light vector is going directly into the camera then that fragment is lit very brightly.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yellow vector is the vector from the sun to the water fragment. The orange vector is the reflected light vector, notice how it has the </w:t>
      </w:r>
      <w:r w:rsidR="000F221B">
        <w:rPr>
          <w:rFonts w:eastAsia="Times New Roman"/>
          <w:color w:val="000000" w:themeColor="text1"/>
          <w:szCs w:val="20"/>
          <w:bdr w:val="none" w:sz="0" w:space="0" w:color="auto" w:frame="1"/>
          <w:lang w:eastAsia="en-GB"/>
        </w:rPr>
        <w:t>reversed</w:t>
      </w:r>
      <w:r>
        <w:rPr>
          <w:rFonts w:eastAsia="Times New Roman"/>
          <w:color w:val="000000" w:themeColor="text1"/>
          <w:szCs w:val="20"/>
          <w:bdr w:val="none" w:sz="0" w:space="0" w:color="auto" w:frame="1"/>
          <w:lang w:eastAsia="en-GB"/>
        </w:rPr>
        <w:t xml:space="preserve"> angle to the incoming vector. The blue vector is the waters normal. </w:t>
      </w:r>
      <w:r w:rsidR="000F221B">
        <w:rPr>
          <w:rFonts w:eastAsia="Times New Roman"/>
          <w:color w:val="000000" w:themeColor="text1"/>
          <w:szCs w:val="20"/>
          <w:bdr w:val="none" w:sz="0" w:space="0" w:color="auto" w:frame="1"/>
          <w:lang w:eastAsia="en-GB"/>
        </w:rPr>
        <w:t xml:space="preserve">Since the reflected light vector and the water fragment to camera vector (not shown here) are pointing in the same direction, the reflected light is going into the camera. This means the waters fragment would have a bright specular highlight. If the water fragment to camera vector was facing </w:t>
      </w:r>
      <w:r w:rsidR="000F221B">
        <w:rPr>
          <w:rFonts w:eastAsia="Times New Roman"/>
          <w:color w:val="000000" w:themeColor="text1"/>
          <w:szCs w:val="20"/>
          <w:bdr w:val="none" w:sz="0" w:space="0" w:color="auto" w:frame="1"/>
          <w:lang w:eastAsia="en-GB"/>
        </w:rPr>
        <w:lastRenderedPageBreak/>
        <w:t xml:space="preserve">away from the reflected vector, no light would be going into the camera. Therefore the fragment would not have any specular highlights.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noProof/>
          <w:lang w:eastAsia="en-GB"/>
        </w:rPr>
        <w:drawing>
          <wp:anchor distT="0" distB="0" distL="114300" distR="114300" simplePos="0" relativeHeight="251817984" behindDoc="1" locked="0" layoutInCell="1" allowOverlap="1">
            <wp:simplePos x="0" y="0"/>
            <wp:positionH relativeFrom="margin">
              <wp:align>center</wp:align>
            </wp:positionH>
            <wp:positionV relativeFrom="paragraph">
              <wp:posOffset>8918</wp:posOffset>
            </wp:positionV>
            <wp:extent cx="4245610" cy="1936115"/>
            <wp:effectExtent l="0" t="0" r="2540" b="6985"/>
            <wp:wrapTight wrapText="bothSides">
              <wp:wrapPolygon edited="0">
                <wp:start x="0" y="0"/>
                <wp:lineTo x="0" y="21465"/>
                <wp:lineTo x="21516" y="21465"/>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319" t="27104" r="34823" b="22708"/>
                    <a:stretch/>
                  </pic:blipFill>
                  <pic:spPr bwMode="auto">
                    <a:xfrm>
                      <a:off x="0" y="0"/>
                      <a:ext cx="4245610"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Pr="000F221B" w:rsidRDefault="000F221B" w:rsidP="000F221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0"/>
          <w:bdr w:val="none" w:sz="0" w:space="0" w:color="auto" w:frame="1"/>
          <w:shd w:val="clear" w:color="auto" w:fill="EFF0F1"/>
          <w:lang w:eastAsia="en-GB"/>
        </w:rPr>
      </w:pPr>
      <w:r w:rsidRPr="000F221B">
        <w:rPr>
          <w:rFonts w:eastAsia="Times New Roman"/>
          <w:szCs w:val="20"/>
          <w:bdr w:val="none" w:sz="0" w:space="0" w:color="auto" w:frame="1"/>
          <w:shd w:val="clear" w:color="auto" w:fill="FFFFFF" w:themeFill="background1"/>
          <w:lang w:eastAsia="en-GB"/>
        </w:rPr>
        <w:t xml:space="preserve">The view vector </w:t>
      </w:r>
      <w:r>
        <w:rPr>
          <w:rFonts w:eastAsia="Times New Roman"/>
          <w:szCs w:val="20"/>
          <w:bdr w:val="none" w:sz="0" w:space="0" w:color="auto" w:frame="1"/>
          <w:shd w:val="clear" w:color="auto" w:fill="FFFFFF" w:themeFill="background1"/>
          <w:lang w:eastAsia="en-GB"/>
        </w:rPr>
        <w:t>in the below code</w:t>
      </w:r>
      <w:r w:rsidRPr="000F221B">
        <w:rPr>
          <w:rFonts w:eastAsia="Times New Roman"/>
          <w:szCs w:val="20"/>
          <w:bdr w:val="none" w:sz="0" w:space="0" w:color="auto" w:frame="1"/>
          <w:shd w:val="clear" w:color="auto" w:fill="FFFFFF" w:themeFill="background1"/>
          <w:lang w:eastAsia="en-GB"/>
        </w:rPr>
        <w:t xml:space="preserve"> is the water fragment to camera vector (</w:t>
      </w:r>
      <w:r>
        <w:rPr>
          <w:rFonts w:eastAsia="Times New Roman"/>
          <w:szCs w:val="20"/>
          <w:bdr w:val="none" w:sz="0" w:space="0" w:color="auto" w:frame="1"/>
          <w:shd w:val="clear" w:color="auto" w:fill="FFFFFF" w:themeFill="background1"/>
          <w:lang w:eastAsia="en-GB"/>
        </w:rPr>
        <w:t>not shown in above diagram</w:t>
      </w:r>
      <w:r w:rsidRPr="000F221B">
        <w:rPr>
          <w:rFonts w:eastAsia="Times New Roman"/>
          <w:szCs w:val="20"/>
          <w:bdr w:val="none" w:sz="0" w:space="0" w:color="auto" w:frame="1"/>
          <w:shd w:val="clear" w:color="auto" w:fill="FFFFFF" w:themeFill="background1"/>
          <w:lang w:eastAsia="en-GB"/>
        </w:rPr>
        <w:t>)</w:t>
      </w:r>
      <w:r>
        <w:rPr>
          <w:rFonts w:eastAsia="Times New Roman"/>
          <w:szCs w:val="20"/>
          <w:bdr w:val="none" w:sz="0" w:space="0" w:color="auto" w:frame="1"/>
          <w:shd w:val="clear" w:color="auto" w:fill="FFFFFF" w:themeFill="background1"/>
          <w:lang w:eastAsia="en-GB"/>
        </w:rPr>
        <w:t>.</w:t>
      </w:r>
    </w:p>
    <w:p w:rsidR="000F221B" w:rsidRPr="00A62223"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xml:space="preserve">. We also add on the lighting value </w:t>
      </w:r>
      <w:r w:rsidR="000F221B">
        <w:t>that we just calculated.</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F221B" w:rsidP="003F0E43">
      <w:r>
        <w:t>The below image shows the finished water.</w:t>
      </w:r>
    </w:p>
    <w:p w:rsidR="000F221B" w:rsidRDefault="000F221B" w:rsidP="003F0E43"/>
    <w:p w:rsidR="000A61B7" w:rsidRDefault="0097125C" w:rsidP="003F0E43">
      <w:r>
        <w:rPr>
          <w:noProof/>
        </w:rPr>
        <w:pict>
          <v:shape id="_x0000_s1097" type="#_x0000_t75" style="position:absolute;margin-left:32.2pt;margin-top:1.5pt;width:350.15pt;height:196.75pt;z-index:-251496448;mso-position-horizontal-relative:text;mso-position-vertical-relative:text;mso-width-relative:page;mso-height-relative:page" wrapcoords="-39 0 -39 21531 21600 21531 21600 0 -39 0">
            <v:imagedata r:id="rId59" o:title="12"/>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716719" w:rsidRDefault="00716719" w:rsidP="004C12FA"/>
    <w:p w:rsidR="00716719" w:rsidRDefault="00716719" w:rsidP="004C12FA"/>
    <w:p w:rsidR="00716719" w:rsidRDefault="00716719" w:rsidP="004C12FA"/>
    <w:p w:rsidR="00716719" w:rsidRDefault="00716719" w:rsidP="004C12FA"/>
    <w:p w:rsidR="00C92235" w:rsidRDefault="00C92235" w:rsidP="00C92235">
      <w:pPr>
        <w:pStyle w:val="Heading1"/>
      </w:pPr>
      <w:r>
        <w:lastRenderedPageBreak/>
        <w:t>Documentation</w:t>
      </w:r>
    </w:p>
    <w:p w:rsidR="00472FFD" w:rsidRDefault="00472FFD" w:rsidP="00472FFD"/>
    <w:p w:rsidR="00472FFD" w:rsidRDefault="00582E3C" w:rsidP="00472FFD">
      <w:r>
        <w:t>Along with the other documentation, f</w:t>
      </w:r>
      <w:r w:rsidR="00175754">
        <w:t>ull</w:t>
      </w:r>
      <w:r w:rsidR="00472FFD">
        <w:t xml:space="preserve"> pages of docs have also been generated. T</w:t>
      </w:r>
      <w:r w:rsidR="00472FFD" w:rsidRPr="00582E3C">
        <w:t xml:space="preserve">he </w:t>
      </w:r>
      <w:proofErr w:type="spellStart"/>
      <w:r>
        <w:t>YUIDoc</w:t>
      </w:r>
      <w:proofErr w:type="spellEnd"/>
      <w:r w:rsidR="00472FFD" w:rsidRPr="00582E3C">
        <w:t xml:space="preserve"> tool [</w:t>
      </w:r>
      <w:r w:rsidRPr="00582E3C">
        <w:t>68</w:t>
      </w:r>
      <w:r w:rsidR="00472FFD" w:rsidRPr="00582E3C">
        <w:t xml:space="preserve">] was used </w:t>
      </w:r>
      <w:r w:rsidR="00472FFD">
        <w:t>to generate document</w:t>
      </w:r>
      <w:r w:rsidR="00DF604C">
        <w:t>ation from the code comments. This tool</w:t>
      </w:r>
      <w:r w:rsidR="00472FFD">
        <w:t xml:space="preserve">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Explanation of what the function does and </w:t>
      </w:r>
      <w:r w:rsidR="00753F92">
        <w:rPr>
          <w:rFonts w:ascii="Consolas" w:eastAsia="Times New Roman" w:hAnsi="Consolas" w:cs="Courier New"/>
          <w:color w:val="858C93"/>
          <w:sz w:val="20"/>
          <w:szCs w:val="20"/>
          <w:bdr w:val="none" w:sz="0" w:space="0" w:color="auto" w:frame="1"/>
          <w:shd w:val="clear" w:color="auto" w:fill="EFF0F1"/>
          <w:lang w:eastAsia="en-GB"/>
        </w:rPr>
        <w:t>why</w:t>
      </w:r>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r w:rsidR="00753F92">
        <w:rPr>
          <w:rFonts w:ascii="Consolas" w:eastAsia="Times New Roman" w:hAnsi="Consolas" w:cs="Courier New"/>
          <w:color w:val="858C93"/>
          <w:sz w:val="20"/>
          <w:szCs w:val="20"/>
          <w:bdr w:val="none" w:sz="0" w:space="0" w:color="auto" w:frame="1"/>
          <w:shd w:val="clear" w:color="auto" w:fill="EFF0F1"/>
          <w:lang w:eastAsia="en-GB"/>
        </w:rPr>
        <w:t>it is</w:t>
      </w:r>
      <w:r w:rsidRPr="00472FFD">
        <w:rPr>
          <w:rFonts w:ascii="Consolas" w:eastAsia="Times New Roman" w:hAnsi="Consolas" w:cs="Courier New"/>
          <w:color w:val="858C93"/>
          <w:sz w:val="20"/>
          <w:szCs w:val="20"/>
          <w:bdr w:val="none" w:sz="0" w:space="0" w:color="auto" w:frame="1"/>
          <w:shd w:val="clear" w:color="auto" w:fill="EFF0F1"/>
          <w:lang w:eastAsia="en-GB"/>
        </w:rPr>
        <w:t xml:space="preserve">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0" tgtFrame="&quot;_blank&quo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582E3C" w:rsidP="00A9076D">
      <w:proofErr w:type="spellStart"/>
      <w:r>
        <w:t>YUIDoc</w:t>
      </w:r>
      <w:proofErr w:type="spellEnd"/>
      <w:r w:rsidR="00472FFD">
        <w:t xml:space="preserve"> comments are declared with /** your content here */. Rather than a regular comment /* content */. Notice the extra * needed for </w:t>
      </w:r>
      <w:proofErr w:type="spellStart"/>
      <w:r>
        <w:t>YUIDoc</w:t>
      </w:r>
      <w:proofErr w:type="spellEnd"/>
      <w:r>
        <w:t xml:space="preserve"> </w:t>
      </w:r>
      <w:r w:rsidR="00472FFD">
        <w:t xml:space="preserve">to recognize the comment. The main </w:t>
      </w:r>
      <w:proofErr w:type="spellStart"/>
      <w:r>
        <w:t>YUIDoc</w:t>
      </w:r>
      <w:proofErr w:type="spellEnd"/>
      <w:r>
        <w:t xml:space="preserve"> </w:t>
      </w:r>
      <w:r w:rsidR="00472FFD">
        <w:t>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97125C" w:rsidP="00175754">
      <w:pPr>
        <w:rPr>
          <w:szCs w:val="22"/>
        </w:rPr>
      </w:pPr>
      <w:r>
        <w:rPr>
          <w:noProof/>
        </w:rPr>
        <w:pict>
          <v:shape id="_x0000_s1085" type="#_x0000_t75" style="position:absolute;margin-left:-.8pt;margin-top:54.25pt;width:413.25pt;height:40.75pt;z-index:-251527168" wrapcoords="-39 0 -39 21207 21600 21207 21600 0 -39 0">
            <v:imagedata r:id="rId62"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w:t>
      </w:r>
      <w:proofErr w:type="gramStart"/>
      <w:r w:rsidR="00B7580F">
        <w:rPr>
          <w:rFonts w:eastAsia="Times New Roman"/>
          <w:lang w:eastAsia="en-GB"/>
        </w:rPr>
        <w:t>panel</w:t>
      </w:r>
      <w:proofErr w:type="gramEnd"/>
      <w:r w:rsidR="00B7580F">
        <w:rPr>
          <w:rFonts w:eastAsia="Times New Roman"/>
          <w:lang w:eastAsia="en-GB"/>
        </w:rPr>
        <w:t>,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00753F92">
        <w:rPr>
          <w:rFonts w:eastAsia="Times New Roman"/>
          <w:lang w:eastAsia="en-GB"/>
        </w:rPr>
        <w:t>is not</w:t>
      </w:r>
      <w:r w:rsidRPr="00472FFD">
        <w:rPr>
          <w:rFonts w:eastAsia="Times New Roman"/>
          <w:lang w:eastAsia="en-GB"/>
        </w:rPr>
        <w:t xml:space="preserve">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w:t>
      </w:r>
      <w:r w:rsidR="00DF604C">
        <w:rPr>
          <w:rFonts w:eastAsia="Times New Roman"/>
          <w:szCs w:val="22"/>
          <w:lang w:eastAsia="en-GB"/>
        </w:rPr>
        <w:t>”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716719" w:rsidRDefault="0097125C" w:rsidP="00B7580F">
      <w:pPr>
        <w:spacing w:after="100" w:afterAutospacing="1"/>
        <w:rPr>
          <w:rFonts w:eastAsia="Times New Roman"/>
          <w:szCs w:val="22"/>
          <w:lang w:eastAsia="en-GB"/>
        </w:rPr>
      </w:pPr>
      <w:r>
        <w:rPr>
          <w:noProof/>
        </w:rPr>
        <w:lastRenderedPageBreak/>
        <w:pict>
          <v:shape id="_x0000_s1084" type="#_x0000_t75" style="position:absolute;margin-left:.15pt;margin-top:19.05pt;width:414.7pt;height:194.1pt;z-index:-251529216" wrapcoords="-39 0 -39 21517 21600 21517 21600 0 -39 0">
            <v:imagedata r:id="rId63"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456B60" w:rsidRPr="00B7580F" w:rsidRDefault="00456B60"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12" w:name="_Toc222978603"/>
      <w:bookmarkStart w:id="13" w:name="_Toc476088424"/>
      <w:r>
        <w:t>Testing</w:t>
      </w:r>
      <w:bookmarkEnd w:id="11"/>
      <w:bookmarkEnd w:id="12"/>
      <w:bookmarkEnd w:id="13"/>
    </w:p>
    <w:p w:rsidR="00996BE5" w:rsidRDefault="00996BE5" w:rsidP="00996BE5">
      <w:pPr>
        <w:rPr>
          <w:rFonts w:asciiTheme="majorHAnsi" w:hAnsiTheme="majorHAnsi"/>
          <w:b/>
          <w:sz w:val="26"/>
          <w:szCs w:val="26"/>
        </w:rPr>
      </w:pPr>
    </w:p>
    <w:p w:rsidR="00694611" w:rsidRPr="00996BE5" w:rsidRDefault="00996BE5" w:rsidP="00996BE5">
      <w:pPr>
        <w:rPr>
          <w:rFonts w:asciiTheme="majorHAnsi" w:hAnsiTheme="majorHAnsi"/>
          <w:b/>
          <w:sz w:val="26"/>
          <w:szCs w:val="26"/>
        </w:rPr>
      </w:pPr>
      <w:r>
        <w:rPr>
          <w:rFonts w:asciiTheme="majorHAnsi" w:hAnsiTheme="majorHAnsi"/>
          <w:b/>
          <w:sz w:val="26"/>
          <w:szCs w:val="26"/>
        </w:rPr>
        <w:t>5.1.    Overall Approach to Testing</w:t>
      </w:r>
    </w:p>
    <w:p w:rsidR="00334FB0" w:rsidRDefault="00334FB0" w:rsidP="004C12FA">
      <w:pPr>
        <w:rPr>
          <w:lang w:val="en-US"/>
        </w:rPr>
      </w:pPr>
    </w:p>
    <w:p w:rsidR="00334FB0" w:rsidRDefault="00175754" w:rsidP="004C12FA">
      <w:r>
        <w:t>Most of the testing was done via JavaScript unit tests and through the use of the Chrome developer console.</w:t>
      </w:r>
      <w:r w:rsidR="00DF604C">
        <w:t xml:space="preserve"> There was also testing on separate operating systems revealing the project is </w:t>
      </w:r>
      <w:r w:rsidR="00707FE7">
        <w:t xml:space="preserve">most stable on Firefox. </w:t>
      </w:r>
      <w:r w:rsidR="00DF604C">
        <w:t xml:space="preserve"> </w:t>
      </w:r>
    </w:p>
    <w:p w:rsidR="00281E9C" w:rsidRDefault="00281E9C" w:rsidP="004C12FA"/>
    <w:p w:rsidR="00281E9C" w:rsidRDefault="00281E9C" w:rsidP="00281E9C">
      <w:pPr>
        <w:autoSpaceDE w:val="0"/>
        <w:autoSpaceDN w:val="0"/>
        <w:adjustRightInd w:val="0"/>
        <w:rPr>
          <w:color w:val="000000"/>
          <w:szCs w:val="22"/>
        </w:rPr>
      </w:pPr>
      <w:r>
        <w:rPr>
          <w:bCs/>
          <w:color w:val="000000"/>
          <w:szCs w:val="22"/>
        </w:rPr>
        <w:t xml:space="preserve">The options for unit testing the project </w:t>
      </w:r>
      <w:r w:rsidRPr="00582E3C">
        <w:rPr>
          <w:bCs/>
          <w:szCs w:val="22"/>
        </w:rPr>
        <w:t>can be seen here [</w:t>
      </w:r>
      <w:r w:rsidR="00582E3C" w:rsidRPr="00582E3C">
        <w:rPr>
          <w:bCs/>
          <w:szCs w:val="22"/>
        </w:rPr>
        <w:t>27</w:t>
      </w:r>
      <w:r w:rsidRPr="00582E3C">
        <w:rPr>
          <w:bCs/>
          <w:szCs w:val="22"/>
        </w:rPr>
        <w:t xml:space="preserve">]. The </w:t>
      </w:r>
      <w:r>
        <w:rPr>
          <w:bCs/>
          <w:color w:val="000000"/>
          <w:szCs w:val="22"/>
        </w:rPr>
        <w:t>overall approach was to u</w:t>
      </w:r>
      <w:r w:rsidRPr="00707FE7">
        <w:rPr>
          <w:bCs/>
          <w:color w:val="000000"/>
          <w:szCs w:val="22"/>
        </w:rPr>
        <w:t xml:space="preserve">se a Tester class </w:t>
      </w:r>
      <w:r>
        <w:rPr>
          <w:bCs/>
          <w:color w:val="000000"/>
          <w:szCs w:val="22"/>
        </w:rPr>
        <w:t>containing generic testing functions. S</w:t>
      </w:r>
      <w:r w:rsidRPr="00707FE7">
        <w:rPr>
          <w:bCs/>
          <w:color w:val="000000"/>
          <w:szCs w:val="22"/>
        </w:rPr>
        <w:t xml:space="preserve">pecific testing functions </w:t>
      </w:r>
      <w:r>
        <w:rPr>
          <w:bCs/>
          <w:color w:val="000000"/>
          <w:szCs w:val="22"/>
        </w:rPr>
        <w:t xml:space="preserve">are </w:t>
      </w:r>
      <w:r w:rsidRPr="00707FE7">
        <w:rPr>
          <w:bCs/>
          <w:color w:val="000000"/>
          <w:szCs w:val="22"/>
        </w:rPr>
        <w:t>in their respective classes</w:t>
      </w:r>
      <w:r>
        <w:rPr>
          <w:bCs/>
          <w:color w:val="000000"/>
          <w:szCs w:val="22"/>
        </w:rPr>
        <w:t>.</w:t>
      </w:r>
      <w:r w:rsidRPr="00707FE7">
        <w:rPr>
          <w:bCs/>
          <w:color w:val="000000"/>
          <w:szCs w:val="22"/>
        </w:rPr>
        <w:t xml:space="preserve"> </w:t>
      </w:r>
      <w:r w:rsidRPr="00707FE7">
        <w:rPr>
          <w:color w:val="000000"/>
          <w:szCs w:val="22"/>
        </w:rPr>
        <w:t xml:space="preserve">This minimizes test code duplication by having all generic functions in one Tester class. However not everything can be put into </w:t>
      </w:r>
      <w:r w:rsidR="0097125C">
        <w:rPr>
          <w:color w:val="000000"/>
          <w:szCs w:val="22"/>
        </w:rPr>
        <w:t>this generic testing class</w:t>
      </w:r>
      <w:r w:rsidRPr="00707FE7">
        <w:rPr>
          <w:color w:val="000000"/>
          <w:szCs w:val="22"/>
        </w:rPr>
        <w:t>, so the testing code is split between the implementation file, and the generic testing file.</w:t>
      </w:r>
      <w:r>
        <w:rPr>
          <w:color w:val="000000"/>
          <w:szCs w:val="22"/>
        </w:rPr>
        <w:t xml:space="preserve"> All unit tests are at the bottom of their respective files.</w:t>
      </w:r>
    </w:p>
    <w:p w:rsidR="00716719" w:rsidRPr="00281E9C" w:rsidRDefault="00716719" w:rsidP="00281E9C">
      <w:pPr>
        <w:autoSpaceDE w:val="0"/>
        <w:autoSpaceDN w:val="0"/>
        <w:adjustRightInd w:val="0"/>
        <w:rPr>
          <w:color w:val="000000"/>
          <w:szCs w:val="22"/>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5.2.    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582E3C">
        <w:t>A</w:t>
      </w:r>
      <w:r w:rsidRPr="00582E3C">
        <w:t>cceptance tests where written in a</w:t>
      </w:r>
      <w:r w:rsidR="00582E3C" w:rsidRPr="00582E3C">
        <w:t xml:space="preserve"> test table</w:t>
      </w:r>
      <w:r w:rsidR="00625C21" w:rsidRPr="00582E3C">
        <w:t xml:space="preserve"> </w:t>
      </w:r>
      <w:r w:rsidRPr="00582E3C">
        <w:t>to</w:t>
      </w:r>
      <w:r w:rsidR="00683BF8" w:rsidRPr="00582E3C">
        <w:t xml:space="preserve"> see if the user could </w:t>
      </w:r>
      <w:r w:rsidRPr="00582E3C">
        <w:t>complete</w:t>
      </w:r>
      <w:r w:rsidR="00683BF8" w:rsidRPr="00582E3C">
        <w:t xml:space="preserve"> various tasks.</w:t>
      </w:r>
      <w:r w:rsidRPr="00582E3C">
        <w:t xml:space="preserve"> </w:t>
      </w:r>
      <w:r w:rsidR="000D44A4" w:rsidRPr="00582E3C">
        <w:t xml:space="preserve">This type of testing was perfectly </w:t>
      </w:r>
      <w:r w:rsidR="000D44A4">
        <w:t xml:space="preserve">valid for the project as after all, a user would be playing it. </w:t>
      </w:r>
    </w:p>
    <w:p w:rsidR="000D44A4" w:rsidRDefault="000D44A4" w:rsidP="00683BF8"/>
    <w:p w:rsidR="00683BF8" w:rsidRDefault="00683BF8" w:rsidP="00683BF8">
      <w:r>
        <w:t xml:space="preserve">After sprint 5, </w:t>
      </w:r>
      <w:r w:rsidRPr="00582E3C">
        <w:t>the game aspects where stripped out and now most of the test table tests where irrelevant.</w:t>
      </w:r>
      <w:r w:rsidR="000D44A4" w:rsidRPr="00582E3C">
        <w:t xml:space="preserve"> The tests that </w:t>
      </w:r>
      <w:r w:rsidR="00707FE7" w:rsidRPr="00582E3C">
        <w:t>were</w:t>
      </w:r>
      <w:r w:rsidR="000D44A4" w:rsidRPr="00582E3C">
        <w:t xml:space="preserve"> still valid have been kept, but it lost over half of its content.</w:t>
      </w:r>
      <w:r w:rsidRPr="00582E3C">
        <w:t xml:space="preserve"> </w:t>
      </w:r>
      <w:r w:rsidR="009A2C26" w:rsidRPr="00582E3C">
        <w:t xml:space="preserve"> </w:t>
      </w:r>
    </w:p>
    <w:p w:rsidR="00915BE6" w:rsidRDefault="00915BE6" w:rsidP="00683BF8"/>
    <w:p w:rsidR="00334FB0" w:rsidRPr="00582E3C" w:rsidRDefault="00EC5459" w:rsidP="00683BF8">
      <w:r w:rsidRPr="00582E3C">
        <w:t>The old test table can be found at [</w:t>
      </w:r>
      <w:r w:rsidR="00582E3C" w:rsidRPr="00582E3C">
        <w:t>28</w:t>
      </w:r>
      <w:r w:rsidRPr="00582E3C">
        <w:t>]. After the game aspects where removed</w:t>
      </w:r>
      <w:r w:rsidR="000D44A4" w:rsidRPr="00582E3C">
        <w:t>,</w:t>
      </w:r>
      <w:r w:rsidRPr="00582E3C">
        <w:t xml:space="preserve"> the test table was updated to show this. The new test table can be found </w:t>
      </w:r>
      <w:r w:rsidR="0097125C" w:rsidRPr="00582E3C">
        <w:t>here</w:t>
      </w:r>
      <w:r w:rsidRPr="00582E3C">
        <w:t xml:space="preserve"> [</w:t>
      </w:r>
      <w:r w:rsidR="00582E3C" w:rsidRPr="00582E3C">
        <w:t>29</w:t>
      </w:r>
      <w:r w:rsidRPr="00582E3C">
        <w:t>].</w:t>
      </w:r>
    </w:p>
    <w:p w:rsidR="00996BE5" w:rsidRDefault="00996BE5" w:rsidP="00683BF8">
      <w:pPr>
        <w:rPr>
          <w:color w:val="FF0000"/>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5.3.    Things that cannot be tested</w:t>
      </w:r>
    </w:p>
    <w:p w:rsidR="00683BF8" w:rsidRDefault="00683BF8" w:rsidP="00683BF8"/>
    <w:p w:rsidR="00683BF8" w:rsidRDefault="00683BF8" w:rsidP="00683BF8">
      <w:r>
        <w:lastRenderedPageBreak/>
        <w:t xml:space="preserve">Testing rendering output is infeasible (testing what actually appears on the screen). </w:t>
      </w:r>
    </w:p>
    <w:p w:rsidR="0097125C" w:rsidRDefault="0097125C" w:rsidP="00683BF8"/>
    <w:p w:rsidR="0097125C" w:rsidRDefault="0097125C" w:rsidP="0097125C">
      <w:r>
        <w:t xml:space="preserve">One way to actually test the rendering output is by writing an implementation of the </w:t>
      </w:r>
      <w:proofErr w:type="spellStart"/>
      <w:r>
        <w:t>WebGL</w:t>
      </w:r>
      <w:proofErr w:type="spellEnd"/>
      <w:r>
        <w:t xml:space="preserve"> API our self. This would show all the calls made to the graphics hardware and from that, we could test if they are correct. This is obviously not feasible for this project.</w:t>
      </w:r>
    </w:p>
    <w:p w:rsidR="0097125C" w:rsidRDefault="0097125C" w:rsidP="00683BF8"/>
    <w:p w:rsidR="00683BF8" w:rsidRDefault="0097125C" w:rsidP="00683BF8">
      <w:r>
        <w:t>T</w:t>
      </w:r>
      <w:r w:rsidR="00683BF8">
        <w:t xml:space="preserve">esting </w:t>
      </w:r>
      <w:r>
        <w:t xml:space="preserve">rendering output is essentially testing </w:t>
      </w:r>
      <w:r w:rsidR="00683BF8">
        <w:t xml:space="preserve">the </w:t>
      </w:r>
      <w:proofErr w:type="spellStart"/>
      <w:r w:rsidR="00683BF8">
        <w:t>WebGL</w:t>
      </w:r>
      <w:proofErr w:type="spellEnd"/>
      <w:r w:rsidR="00683BF8">
        <w:t xml:space="preserve"> implementation itself, rather than </w:t>
      </w:r>
      <w:r>
        <w:t>the</w:t>
      </w:r>
      <w:r w:rsidR="00683BF8">
        <w:t xml:space="preserve"> application. This is the same as writing a C function, and testing that the compiler converts it into the correct assembly language calls.</w:t>
      </w:r>
      <w:r w:rsidR="00175754">
        <w:t xml:space="preserve"> This is the compilers job not </w:t>
      </w:r>
      <w:r>
        <w:t>ours</w:t>
      </w:r>
      <w:r w:rsidR="00175754">
        <w:t xml:space="preserve">, likewise the rendered graphics are </w:t>
      </w:r>
      <w:proofErr w:type="spellStart"/>
      <w:r w:rsidR="00175754">
        <w:t>WebGLs</w:t>
      </w:r>
      <w:proofErr w:type="spellEnd"/>
      <w:r w:rsidR="00175754">
        <w:t xml:space="preserve"> responsibility. Testing the rendering output i</w:t>
      </w:r>
      <w:r w:rsidR="00683BF8">
        <w:t>s simply out of the scope of the project.</w:t>
      </w:r>
    </w:p>
    <w:p w:rsidR="00996BE5" w:rsidRDefault="00996BE5" w:rsidP="00683BF8"/>
    <w:p w:rsidR="00996BE5" w:rsidRPr="000B2CE6" w:rsidRDefault="00996BE5" w:rsidP="00996BE5">
      <w:pPr>
        <w:rPr>
          <w:rFonts w:asciiTheme="majorHAnsi" w:hAnsiTheme="majorHAnsi"/>
          <w:b/>
          <w:sz w:val="26"/>
          <w:szCs w:val="26"/>
        </w:rPr>
      </w:pPr>
      <w:r>
        <w:rPr>
          <w:rFonts w:asciiTheme="majorHAnsi" w:hAnsiTheme="majorHAnsi"/>
          <w:b/>
          <w:sz w:val="26"/>
          <w:szCs w:val="26"/>
        </w:rPr>
        <w:t>5.4.    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w:t>
      </w:r>
      <w:r w:rsidR="0097125C">
        <w:t>we</w:t>
      </w:r>
      <w:r>
        <w:t xml:space="preserve"> give to </w:t>
      </w:r>
      <w:proofErr w:type="spellStart"/>
      <w:r>
        <w:t>WebGL</w:t>
      </w:r>
      <w:proofErr w:type="spellEnd"/>
      <w:r>
        <w:t>/</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rsidR="0097125C">
        <w:t>for example changing water strength</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w:t>
      </w:r>
      <w:r w:rsidR="0097125C">
        <w:t xml:space="preserve"> of vertices are</w:t>
      </w:r>
      <w:r>
        <w:t xml:space="preserve"> made</w:t>
      </w:r>
    </w:p>
    <w:p w:rsidR="0097125C" w:rsidRDefault="006E41BB" w:rsidP="0097125C">
      <w:pPr>
        <w:pStyle w:val="ListParagraph"/>
        <w:numPr>
          <w:ilvl w:val="0"/>
          <w:numId w:val="34"/>
        </w:numPr>
        <w:spacing w:after="160" w:line="259" w:lineRule="auto"/>
      </w:pPr>
      <w:r>
        <w:t>Cross browser</w:t>
      </w:r>
      <w:r w:rsidR="0097125C">
        <w:t xml:space="preserve"> testing</w:t>
      </w:r>
    </w:p>
    <w:p w:rsidR="0097125C" w:rsidRDefault="0097125C" w:rsidP="0097125C">
      <w:pPr>
        <w:pStyle w:val="ListParagraph"/>
        <w:numPr>
          <w:ilvl w:val="0"/>
          <w:numId w:val="34"/>
        </w:numPr>
        <w:spacing w:after="160" w:line="259" w:lineRule="auto"/>
      </w:pPr>
      <w:r>
        <w:t>Cross operating system testing</w:t>
      </w:r>
    </w:p>
    <w:p w:rsidR="00683BF8" w:rsidRDefault="00683BF8" w:rsidP="0097125C">
      <w:pPr>
        <w:pStyle w:val="ListParagraph"/>
        <w:numPr>
          <w:ilvl w:val="0"/>
          <w:numId w:val="34"/>
        </w:numPr>
        <w:spacing w:after="160" w:line="259" w:lineRule="auto"/>
      </w:pPr>
      <w:r>
        <w:t xml:space="preserve">The </w:t>
      </w:r>
      <w:r w:rsidR="00637DEC">
        <w:t>users bro</w:t>
      </w:r>
      <w:r w:rsidR="0097125C">
        <w:t xml:space="preserve">wser, check it can run at least </w:t>
      </w:r>
      <w:proofErr w:type="spellStart"/>
      <w:r w:rsidR="0097125C">
        <w:t>WebGL</w:t>
      </w:r>
      <w:proofErr w:type="spellEnd"/>
      <w:r w:rsidR="0097125C">
        <w:t xml:space="preserve"> 1.0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97125C" w:rsidP="00683BF8">
      <w:pPr>
        <w:pStyle w:val="ListParagraph"/>
        <w:numPr>
          <w:ilvl w:val="0"/>
          <w:numId w:val="34"/>
        </w:numPr>
        <w:spacing w:after="160" w:line="259" w:lineRule="auto"/>
      </w:pPr>
      <w:r>
        <w:t>Memory usage and s</w:t>
      </w:r>
      <w:r w:rsidR="00683BF8">
        <w:t xml:space="preserve">ee how </w:t>
      </w:r>
      <w:r>
        <w:t>scene properties</w:t>
      </w:r>
      <w:r w:rsidR="00683BF8">
        <w:t xml:space="preserve"> affect this</w:t>
      </w:r>
      <w:r w:rsidR="00683BF8">
        <w:tab/>
      </w:r>
    </w:p>
    <w:p w:rsidR="00996BE5" w:rsidRDefault="00683BF8" w:rsidP="00996BE5">
      <w:pPr>
        <w:pStyle w:val="ListParagraph"/>
        <w:numPr>
          <w:ilvl w:val="0"/>
          <w:numId w:val="34"/>
        </w:numPr>
        <w:spacing w:after="160" w:line="259" w:lineRule="auto"/>
      </w:pPr>
      <w:r>
        <w:t xml:space="preserve">FPS tests </w:t>
      </w:r>
      <w:r w:rsidR="0097125C">
        <w:t>and see how scene properties affect this</w:t>
      </w:r>
      <w:r w:rsidR="0097125C">
        <w:tab/>
      </w:r>
      <w:r>
        <w:tab/>
      </w:r>
    </w:p>
    <w:p w:rsidR="00996BE5" w:rsidRPr="000B2CE6" w:rsidRDefault="00996BE5" w:rsidP="00996BE5">
      <w:pPr>
        <w:rPr>
          <w:rFonts w:asciiTheme="majorHAnsi" w:hAnsiTheme="majorHAnsi"/>
          <w:b/>
          <w:sz w:val="26"/>
          <w:szCs w:val="26"/>
        </w:rPr>
      </w:pPr>
      <w:r>
        <w:rPr>
          <w:rFonts w:asciiTheme="majorHAnsi" w:hAnsiTheme="majorHAnsi"/>
          <w:b/>
          <w:sz w:val="26"/>
          <w:szCs w:val="26"/>
        </w:rPr>
        <w:t>5.5.    Automated Testing</w:t>
      </w:r>
    </w:p>
    <w:p w:rsidR="002956FE" w:rsidRDefault="002956FE" w:rsidP="004C12FA">
      <w:pPr>
        <w:rPr>
          <w:lang w:val="en-US"/>
        </w:rPr>
      </w:pPr>
    </w:p>
    <w:p w:rsidR="002956FE" w:rsidRDefault="00A47403" w:rsidP="004C12FA">
      <w:pPr>
        <w:rPr>
          <w:lang w:val="en-US"/>
        </w:rPr>
      </w:pPr>
      <w:r>
        <w:rPr>
          <w:lang w:val="en-US"/>
        </w:rPr>
        <w:t xml:space="preserve">The automated </w:t>
      </w:r>
      <w:r w:rsidR="0097125C">
        <w:rPr>
          <w:lang w:val="en-US"/>
        </w:rPr>
        <w:t xml:space="preserve">unit </w:t>
      </w:r>
      <w:r>
        <w:rPr>
          <w:lang w:val="en-US"/>
        </w:rPr>
        <w:t xml:space="preserve">tests run every time someone starts the scene. </w:t>
      </w:r>
      <w:r w:rsidR="0097125C">
        <w:rPr>
          <w:lang w:val="en-US"/>
        </w:rPr>
        <w:t>We</w:t>
      </w:r>
      <w:r>
        <w:rPr>
          <w:lang w:val="en-US"/>
        </w:rPr>
        <w:t xml:space="preserve">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w:t>
      </w:r>
      <w:r w:rsidR="0097125C">
        <w:rPr>
          <w:lang w:val="en-US"/>
        </w:rPr>
        <w:t>is not</w:t>
      </w:r>
      <w:r>
        <w:rPr>
          <w:lang w:val="en-US"/>
        </w:rPr>
        <w:t xml:space="preserve"> necessary. </w:t>
      </w:r>
    </w:p>
    <w:p w:rsidR="00996BE5" w:rsidRDefault="00996BE5" w:rsidP="004C12FA">
      <w:pPr>
        <w:rPr>
          <w:lang w:val="en-US"/>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5.6.    Unit Tests</w:t>
      </w:r>
    </w:p>
    <w:p w:rsidR="00EB6A21" w:rsidRPr="00EB6A21" w:rsidRDefault="00EB6A21" w:rsidP="00EB6A21">
      <w:pPr>
        <w:rPr>
          <w:lang w:val="en-US"/>
        </w:rPr>
      </w:pPr>
    </w:p>
    <w:p w:rsidR="00D35186" w:rsidRDefault="00D35186" w:rsidP="004C12FA">
      <w:pPr>
        <w:rPr>
          <w:lang w:val="en-US"/>
        </w:rPr>
      </w:pPr>
      <w:r>
        <w:rPr>
          <w:lang w:val="en-US"/>
        </w:rPr>
        <w:t xml:space="preserve">As discussed in the </w:t>
      </w:r>
      <w:r w:rsidRPr="00582E3C">
        <w:rPr>
          <w:lang w:val="en-US"/>
        </w:rPr>
        <w:t>options for unit testing section</w:t>
      </w:r>
      <w:r w:rsidR="0097125C" w:rsidRPr="00582E3C">
        <w:rPr>
          <w:lang w:val="en-US"/>
        </w:rPr>
        <w:t xml:space="preserve"> [</w:t>
      </w:r>
      <w:r w:rsidR="00582E3C" w:rsidRPr="00582E3C">
        <w:rPr>
          <w:lang w:val="en-US"/>
        </w:rPr>
        <w:t>27</w:t>
      </w:r>
      <w:r w:rsidR="0097125C" w:rsidRPr="00582E3C">
        <w:rPr>
          <w:lang w:val="en-US"/>
        </w:rPr>
        <w:t>]</w:t>
      </w:r>
      <w:r w:rsidRPr="00582E3C">
        <w:rPr>
          <w:lang w:val="en-US"/>
        </w:rPr>
        <w:t xml:space="preserve">, the unit </w:t>
      </w:r>
      <w:r>
        <w:rPr>
          <w:lang w:val="en-US"/>
        </w:rPr>
        <w:t xml:space="preserve">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lastRenderedPageBreak/>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w:t>
      </w:r>
      <w:r w:rsidR="0097125C">
        <w:rPr>
          <w:lang w:val="en-US"/>
        </w:rPr>
        <w:t>they are</w:t>
      </w:r>
      <w:r w:rsidRPr="008F1952">
        <w:rPr>
          <w:lang w:val="en-US"/>
        </w:rPr>
        <w:t xml:space="preserv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w:t>
      </w:r>
      <w:r w:rsidR="0097125C">
        <w:rPr>
          <w:lang w:val="en-US"/>
        </w:rPr>
        <w:t xml:space="preserve">(VAOs) </w:t>
      </w:r>
      <w:r w:rsidR="00FE4BDA" w:rsidRPr="008F1952">
        <w:rPr>
          <w:lang w:val="en-US"/>
        </w:rPr>
        <w:t>properly</w:t>
      </w:r>
      <w:r w:rsidR="0097125C">
        <w:rPr>
          <w:lang w:val="en-US"/>
        </w:rPr>
        <w:t>. VAOs are only used in this terrain class</w:t>
      </w:r>
      <w:r w:rsidR="00FE4BDA">
        <w:rPr>
          <w:lang w:val="en-US"/>
        </w:rPr>
        <w:t>,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7008B7" w:rsidRDefault="007008B7" w:rsidP="004C12FA">
      <w:pPr>
        <w:rPr>
          <w:lang w:val="en-US"/>
        </w:rPr>
      </w:pPr>
    </w:p>
    <w:p w:rsidR="007008B7" w:rsidRPr="00582E3C" w:rsidRDefault="007008B7" w:rsidP="004C12FA">
      <w:pPr>
        <w:rPr>
          <w:lang w:val="en-US"/>
        </w:rPr>
      </w:pPr>
      <w:r w:rsidRPr="00582E3C">
        <w:rPr>
          <w:lang w:val="en-US"/>
        </w:rPr>
        <w:t>The terrain quadrant clipping has been tested and documented here [</w:t>
      </w:r>
      <w:r w:rsidR="00582E3C" w:rsidRPr="00582E3C">
        <w:rPr>
          <w:lang w:val="en-US"/>
        </w:rPr>
        <w:t>32</w:t>
      </w:r>
      <w:r w:rsidRPr="00582E3C">
        <w:rPr>
          <w:lang w:val="en-US"/>
        </w:rPr>
        <w:t>].</w:t>
      </w:r>
    </w:p>
    <w:p w:rsidR="00996BE5" w:rsidRPr="00D35186" w:rsidRDefault="00996BE5" w:rsidP="004C12FA">
      <w:pPr>
        <w:rPr>
          <w:lang w:val="en-US"/>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5.7.    User Interface Testing</w:t>
      </w:r>
    </w:p>
    <w:p w:rsidR="004C5B42" w:rsidRPr="004C5B42" w:rsidRDefault="004C5B42" w:rsidP="004C5B42"/>
    <w:p w:rsidR="00D3307E" w:rsidRDefault="00B14DDF" w:rsidP="00996BE5">
      <w:pPr>
        <w:rPr>
          <w:lang w:val="en-US"/>
        </w:rPr>
      </w:pPr>
      <w:r>
        <w:rPr>
          <w:lang w:val="en-US"/>
        </w:rPr>
        <w:t xml:space="preserve">The </w:t>
      </w:r>
      <w:r w:rsidRPr="00582E3C">
        <w:rPr>
          <w:lang w:val="en-US"/>
        </w:rPr>
        <w:t xml:space="preserve">user interface, created with the </w:t>
      </w:r>
      <w:proofErr w:type="spellStart"/>
      <w:r w:rsidRPr="00582E3C">
        <w:rPr>
          <w:lang w:val="en-US"/>
        </w:rPr>
        <w:t>dat.gui</w:t>
      </w:r>
      <w:proofErr w:type="spellEnd"/>
      <w:r w:rsidRPr="00582E3C">
        <w:rPr>
          <w:lang w:val="en-US"/>
        </w:rPr>
        <w:t xml:space="preserve"> library [</w:t>
      </w:r>
      <w:r w:rsidR="00582E3C" w:rsidRPr="00582E3C">
        <w:rPr>
          <w:lang w:val="en-US"/>
        </w:rPr>
        <w:t>5</w:t>
      </w:r>
      <w:r w:rsidRPr="00582E3C">
        <w:rPr>
          <w:lang w:val="en-US"/>
        </w:rPr>
        <w:t>]</w:t>
      </w:r>
      <w:r w:rsidR="00C76F4F" w:rsidRPr="00582E3C">
        <w:rPr>
          <w:lang w:val="en-US"/>
        </w:rPr>
        <w:t>,</w:t>
      </w:r>
      <w:r w:rsidRPr="00582E3C">
        <w:rPr>
          <w:lang w:val="en-US"/>
        </w:rPr>
        <w:t xml:space="preserve"> was tested via the test table. </w:t>
      </w:r>
      <w:r w:rsidR="00687F61" w:rsidRPr="00582E3C">
        <w:rPr>
          <w:lang w:val="en-US"/>
        </w:rPr>
        <w:t xml:space="preserve">The test table defines a series of acceptance tests for changing the interface values. </w:t>
      </w:r>
    </w:p>
    <w:p w:rsidR="00716719" w:rsidRDefault="00716719" w:rsidP="00996BE5">
      <w:pPr>
        <w:rPr>
          <w:rFonts w:asciiTheme="majorHAnsi" w:hAnsiTheme="majorHAnsi"/>
          <w:b/>
          <w:sz w:val="26"/>
          <w:szCs w:val="26"/>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5.8.    Stress Testing</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w:t>
      </w:r>
      <w:r w:rsidR="00C76F4F">
        <w:rPr>
          <w:lang w:val="en-US"/>
        </w:rPr>
        <w:t>they are</w:t>
      </w:r>
      <w:r w:rsidR="00E908A4">
        <w:rPr>
          <w:lang w:val="en-US"/>
        </w:rPr>
        <w:t xml:space="preserve"> not just rendered once</w:t>
      </w:r>
      <w:r w:rsidR="00C76F4F">
        <w:rPr>
          <w:lang w:val="en-US"/>
        </w:rPr>
        <w:t>, but three times</w:t>
      </w:r>
      <w:r w:rsidR="00E908A4">
        <w:rPr>
          <w:lang w:val="en-US"/>
        </w:rPr>
        <w:t xml:space="preserve">. </w:t>
      </w:r>
      <w:r w:rsidR="00C76F4F">
        <w:rPr>
          <w:lang w:val="en-US"/>
        </w:rPr>
        <w:t>Once to the scene, and once to the refraction and reflection textures. C</w:t>
      </w:r>
      <w:r w:rsidR="00E908A4">
        <w:rPr>
          <w:lang w:val="en-US"/>
        </w:rPr>
        <w:t xml:space="preserve">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lastRenderedPageBreak/>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w:t>
      </w:r>
      <w:r w:rsidR="00C76F4F">
        <w:rPr>
          <w:lang w:val="en-US"/>
        </w:rPr>
        <w:t>actual</w:t>
      </w:r>
      <w:r>
        <w:rPr>
          <w:lang w:val="en-US"/>
        </w:rPr>
        <w:t xml:space="preserve"> rock vertices where introduced and the amount of rocks was changed to 200,000. This is shown in the image on the right. The scene held 20 FPS, which for that number of rocks is </w:t>
      </w:r>
      <w:r w:rsidRPr="00582E3C">
        <w:rPr>
          <w:lang w:val="en-US"/>
        </w:rPr>
        <w:t xml:space="preserve">very good. </w:t>
      </w:r>
      <w:r w:rsidR="007E7624" w:rsidRPr="00582E3C">
        <w:rPr>
          <w:lang w:val="en-US"/>
        </w:rPr>
        <w:t>Both of these images can be seen in higher resolution from [</w:t>
      </w:r>
      <w:r w:rsidR="00582E3C" w:rsidRPr="00582E3C">
        <w:rPr>
          <w:lang w:val="en-US"/>
        </w:rPr>
        <w:t>30</w:t>
      </w:r>
      <w:r w:rsidR="007E7624" w:rsidRPr="00582E3C">
        <w:rPr>
          <w:lang w:val="en-US"/>
        </w:rPr>
        <w:t>] and [</w:t>
      </w:r>
      <w:r w:rsidR="00582E3C" w:rsidRPr="00582E3C">
        <w:rPr>
          <w:lang w:val="en-US"/>
        </w:rPr>
        <w:t>31</w:t>
      </w:r>
      <w:r w:rsidR="007E7624" w:rsidRPr="00582E3C">
        <w:rPr>
          <w:lang w:val="en-US"/>
        </w:rPr>
        <w:t>].</w:t>
      </w:r>
    </w:p>
    <w:p w:rsidR="00541CCA" w:rsidRDefault="00541CCA" w:rsidP="004C12FA">
      <w:pPr>
        <w:rPr>
          <w:lang w:val="en-US"/>
        </w:rPr>
      </w:pPr>
    </w:p>
    <w:p w:rsidR="005025B3" w:rsidRDefault="005025B3" w:rsidP="004C12FA">
      <w:pPr>
        <w:rPr>
          <w:lang w:val="en-US"/>
        </w:rPr>
      </w:pPr>
    </w:p>
    <w:p w:rsidR="005025B3" w:rsidRDefault="00716719" w:rsidP="004C12FA">
      <w:pPr>
        <w:rPr>
          <w:lang w:val="en-US"/>
        </w:rPr>
      </w:pPr>
      <w:r>
        <w:rPr>
          <w:noProof/>
        </w:rPr>
        <w:pict>
          <v:shape id="_x0000_s1051" type="#_x0000_t75" style="position:absolute;margin-left:-2.7pt;margin-top:13.65pt;width:221.95pt;height:103.05pt;z-index:-251606016" wrapcoords="-39 0 -39 21516 21600 21516 21600 0 -39 0">
            <v:imagedata r:id="rId64" o:title="initial_instancing"/>
            <w10:wrap type="tight"/>
          </v:shape>
        </w:pict>
      </w:r>
      <w:r>
        <w:rPr>
          <w:noProof/>
        </w:rPr>
        <w:pict>
          <v:shape id="_x0000_s1052" type="#_x0000_t75" style="position:absolute;margin-left:224.55pt;margin-top:14.45pt;width:186.45pt;height:102.95pt;z-index:-251603968" wrapcoords="-39 0 -39 21514 21600 21514 21600 0 -39 0">
            <v:imagedata r:id="rId47" o:title="200k_rocks_20fps" cropright="11385f"/>
            <w10:wrap type="tight"/>
          </v:shape>
        </w:pic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w:t>
      </w:r>
      <w:r w:rsidR="00C76F4F">
        <w:rPr>
          <w:lang w:val="en-US"/>
        </w:rPr>
        <w:t>at 20 FPS is no longer possible</w:t>
      </w:r>
      <w:r>
        <w:rPr>
          <w:lang w:val="en-US"/>
        </w:rPr>
        <w:t xml:space="preserve"> due to the 3x render calls per frame. The scene would actually have to render 600,000 rocks per frame. </w:t>
      </w:r>
    </w:p>
    <w:p w:rsidR="00C10ABC" w:rsidRDefault="00C10ABC" w:rsidP="00981110">
      <w:pPr>
        <w:rPr>
          <w:lang w:val="en-US"/>
        </w:rPr>
      </w:pPr>
      <w:bookmarkStart w:id="14" w:name="_Toc222978610"/>
      <w:bookmarkStart w:id="15" w:name="_Toc476088431"/>
    </w:p>
    <w:p w:rsidR="00AE4058" w:rsidRPr="000B2CE6" w:rsidRDefault="00AE4058" w:rsidP="00AE4058">
      <w:pPr>
        <w:rPr>
          <w:rFonts w:asciiTheme="majorHAnsi" w:hAnsiTheme="majorHAnsi"/>
          <w:b/>
          <w:sz w:val="26"/>
          <w:szCs w:val="26"/>
        </w:rPr>
      </w:pPr>
      <w:r>
        <w:rPr>
          <w:rFonts w:asciiTheme="majorHAnsi" w:hAnsiTheme="majorHAnsi"/>
          <w:b/>
          <w:sz w:val="26"/>
          <w:szCs w:val="26"/>
        </w:rPr>
        <w:t>5</w:t>
      </w:r>
      <w:r w:rsidR="007E4C8F">
        <w:rPr>
          <w:rFonts w:asciiTheme="majorHAnsi" w:hAnsiTheme="majorHAnsi"/>
          <w:b/>
          <w:sz w:val="26"/>
          <w:szCs w:val="26"/>
        </w:rPr>
        <w:t>.9</w:t>
      </w:r>
      <w:r>
        <w:rPr>
          <w:rFonts w:asciiTheme="majorHAnsi" w:hAnsiTheme="majorHAnsi"/>
          <w:b/>
          <w:sz w:val="26"/>
          <w:szCs w:val="26"/>
        </w:rPr>
        <w:t>.    Memory</w:t>
      </w:r>
    </w:p>
    <w:p w:rsidR="005025B3" w:rsidRDefault="005025B3" w:rsidP="005025B3">
      <w:pPr>
        <w:rPr>
          <w:lang w:val="en-US"/>
        </w:rPr>
      </w:pPr>
    </w:p>
    <w:p w:rsidR="005025B3" w:rsidRDefault="00C76F4F" w:rsidP="005025B3">
      <w:pPr>
        <w:rPr>
          <w:lang w:val="en-US"/>
        </w:rPr>
      </w:pPr>
      <w:r>
        <w:rPr>
          <w:noProof/>
          <w:lang w:eastAsia="en-GB"/>
        </w:rPr>
        <w:drawing>
          <wp:anchor distT="0" distB="0" distL="114300" distR="114300" simplePos="0" relativeHeight="251705344" behindDoc="1" locked="0" layoutInCell="1" allowOverlap="1">
            <wp:simplePos x="0" y="0"/>
            <wp:positionH relativeFrom="margin">
              <wp:align>right</wp:align>
            </wp:positionH>
            <wp:positionV relativeFrom="paragraph">
              <wp:posOffset>952652</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5B3">
        <w:rPr>
          <w:lang w:val="en-US"/>
        </w:rPr>
        <w:t>The terrain gener</w:t>
      </w:r>
      <w:r w:rsidR="00E3769D">
        <w:rPr>
          <w:lang w:val="en-US"/>
        </w:rPr>
        <w:t xml:space="preserve">ation consumes the most memory because </w:t>
      </w:r>
      <w:r w:rsidR="005025B3">
        <w:rPr>
          <w:lang w:val="en-US"/>
        </w:rPr>
        <w:t>it has to create</w:t>
      </w:r>
      <w:r w:rsidR="00C10ABC">
        <w:rPr>
          <w:lang w:val="en-US"/>
        </w:rPr>
        <w:t xml:space="preserve"> all of the vertices, normal, UV</w:t>
      </w:r>
      <w:r w:rsidR="005025B3">
        <w:rPr>
          <w:lang w:val="en-US"/>
        </w:rPr>
        <w:t xml:space="preserve">s and </w:t>
      </w:r>
      <w:r w:rsidR="00E3769D">
        <w:rPr>
          <w:lang w:val="en-US"/>
        </w:rPr>
        <w:t xml:space="preserve">indices. </w:t>
      </w:r>
      <w:r>
        <w:rPr>
          <w:lang w:val="en-US"/>
        </w:rPr>
        <w:t>The image on the right</w:t>
      </w:r>
      <w:r w:rsidR="00E3769D">
        <w:rPr>
          <w:lang w:val="en-US"/>
        </w:rPr>
        <w:t xml:space="preserve"> shows the total memory consumed by </w:t>
      </w:r>
      <w:r>
        <w:rPr>
          <w:lang w:val="en-US"/>
        </w:rPr>
        <w:t>the terrain generation function, for a 4x4 map size</w:t>
      </w:r>
      <w:r w:rsidR="00E3769D">
        <w:rPr>
          <w:lang w:val="en-US"/>
        </w:rPr>
        <w:t>.</w:t>
      </w:r>
    </w:p>
    <w:p w:rsidR="005025B3" w:rsidRDefault="005025B3" w:rsidP="005025B3">
      <w:pPr>
        <w:rPr>
          <w:lang w:val="en-US"/>
        </w:rPr>
      </w:pPr>
    </w:p>
    <w:p w:rsidR="005025B3" w:rsidRDefault="00E3769D" w:rsidP="005025B3">
      <w:pPr>
        <w:rPr>
          <w:lang w:val="en-US"/>
        </w:rPr>
      </w:pPr>
      <w:r>
        <w:rPr>
          <w:lang w:val="en-US"/>
        </w:rPr>
        <w:t>Nothing else in the program even comes close to the</w:t>
      </w:r>
      <w:r w:rsidR="00C76F4F">
        <w:rPr>
          <w:lang w:val="en-US"/>
        </w:rPr>
        <w:t xml:space="preserve"> memory taken up by the terrain</w:t>
      </w:r>
      <w:r>
        <w:rPr>
          <w:lang w:val="en-US"/>
        </w:rPr>
        <w:t xml:space="preserve">. However, 1.9 million bytes is only 1.9 megabytes of data. </w:t>
      </w:r>
    </w:p>
    <w:p w:rsidR="00E3769D" w:rsidRDefault="00E3769D" w:rsidP="005025B3">
      <w:pPr>
        <w:rPr>
          <w:lang w:val="en-US"/>
        </w:rPr>
      </w:pPr>
    </w:p>
    <w:p w:rsidR="00E3769D" w:rsidRDefault="00E3769D" w:rsidP="005025B3">
      <w:pPr>
        <w:rPr>
          <w:lang w:val="en-US"/>
        </w:rPr>
      </w:pPr>
      <w:r>
        <w:rPr>
          <w:lang w:val="en-US"/>
        </w:rPr>
        <w:t>Ramping up the terrain size to a 12x12 section yields a 29 megabyte memory usage</w:t>
      </w:r>
      <w:r w:rsidR="00C76F4F">
        <w:rPr>
          <w:lang w:val="en-US"/>
        </w:rPr>
        <w:t>,</w:t>
      </w:r>
      <w:r>
        <w:rPr>
          <w:lang w:val="en-US"/>
        </w:rPr>
        <w:t xml:space="preserv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AE4058" w:rsidRDefault="00C76F4F"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76200</wp:posOffset>
            </wp:positionV>
            <wp:extent cx="2603500" cy="1477645"/>
            <wp:effectExtent l="0" t="0" r="6350" b="8255"/>
            <wp:wrapTight wrapText="bothSides">
              <wp:wrapPolygon edited="0">
                <wp:start x="0" y="0"/>
                <wp:lineTo x="0" y="21442"/>
                <wp:lineTo x="21495" y="21442"/>
                <wp:lineTo x="2149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6024" t="18860" r="35301" b="52207"/>
                    <a:stretch/>
                  </pic:blipFill>
                  <pic:spPr bwMode="auto">
                    <a:xfrm>
                      <a:off x="0" y="0"/>
                      <a:ext cx="2603500"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69D">
        <w:rPr>
          <w:noProof/>
          <w:lang w:eastAsia="en-GB"/>
        </w:rPr>
        <w:t>It</w:t>
      </w:r>
      <w:r w:rsidR="00E3769D">
        <w:rPr>
          <w:lang w:val="en-US"/>
        </w:rPr>
        <w:t xml:space="preserve"> might not seem like the terrain has gotten much bigger, after all it only went from 4 to 12, right? Well actually the terrain is created by its row size * column size. This means it </w:t>
      </w:r>
      <w:r>
        <w:rPr>
          <w:lang w:val="en-US"/>
        </w:rPr>
        <w:t>is not</w:t>
      </w:r>
      <w:r w:rsidR="00E3769D">
        <w:rPr>
          <w:lang w:val="en-US"/>
        </w:rPr>
        <w:t xml:space="preserve"> going from 4 to 12, but instead 4x4, to 12x12. This means an extra 128 </w:t>
      </w:r>
      <w:r>
        <w:rPr>
          <w:lang w:val="en-US"/>
        </w:rPr>
        <w:t>sections are added onto the map. E</w:t>
      </w:r>
      <w:r w:rsidR="00777027">
        <w:rPr>
          <w:lang w:val="en-US"/>
        </w:rPr>
        <w:t xml:space="preserve">ach </w:t>
      </w:r>
      <w:r>
        <w:rPr>
          <w:lang w:val="en-US"/>
        </w:rPr>
        <w:t>new section contains</w:t>
      </w:r>
      <w:r w:rsidR="00777027">
        <w:rPr>
          <w:lang w:val="en-US"/>
        </w:rPr>
        <w:t xml:space="preserve"> 16,384 vertices and other data such as normals, UV coordinates and indices.</w:t>
      </w:r>
    </w:p>
    <w:p w:rsidR="00456B60" w:rsidRDefault="00456B60" w:rsidP="005025B3">
      <w:pPr>
        <w:rPr>
          <w:lang w:val="en-US"/>
        </w:rPr>
      </w:pPr>
    </w:p>
    <w:p w:rsidR="00582E3C" w:rsidRDefault="00582E3C" w:rsidP="005025B3">
      <w:pPr>
        <w:rPr>
          <w:lang w:val="en-US"/>
        </w:rPr>
      </w:pPr>
    </w:p>
    <w:p w:rsidR="00582E3C" w:rsidRDefault="00582E3C" w:rsidP="005025B3">
      <w:pPr>
        <w:rPr>
          <w:lang w:val="en-US"/>
        </w:rPr>
      </w:pPr>
    </w:p>
    <w:p w:rsidR="006426CA" w:rsidRPr="009E320D" w:rsidRDefault="006C7832" w:rsidP="009E320D">
      <w:pPr>
        <w:pStyle w:val="Heading1"/>
      </w:pPr>
      <w:bookmarkStart w:id="16" w:name="_Toc192777716"/>
      <w:bookmarkStart w:id="17" w:name="_Toc222978612"/>
      <w:bookmarkStart w:id="18" w:name="_Toc476088433"/>
      <w:bookmarkEnd w:id="14"/>
      <w:bookmarkEnd w:id="15"/>
      <w:r>
        <w:lastRenderedPageBreak/>
        <w:t xml:space="preserve">Critical </w:t>
      </w:r>
      <w:r w:rsidR="00711DBE">
        <w:t>Evaluation</w:t>
      </w:r>
      <w:bookmarkEnd w:id="16"/>
      <w:bookmarkEnd w:id="17"/>
      <w:bookmarkEnd w:id="18"/>
    </w:p>
    <w:p w:rsidR="00AE4058" w:rsidRDefault="00AE4058" w:rsidP="00AE4058">
      <w:pPr>
        <w:rPr>
          <w:lang w:val="en-US"/>
        </w:rPr>
      </w:pPr>
    </w:p>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6.1.    Initial Requirements</w:t>
      </w:r>
    </w:p>
    <w:p w:rsidR="00777027" w:rsidRDefault="00777027" w:rsidP="007322BF"/>
    <w:p w:rsidR="00A563B8" w:rsidRDefault="00777027" w:rsidP="004C12FA">
      <w:r>
        <w:t xml:space="preserve">The </w:t>
      </w:r>
      <w:r w:rsidRPr="00582E3C">
        <w:t>requirements spec [</w:t>
      </w:r>
      <w:r w:rsidR="00582E3C" w:rsidRPr="00582E3C">
        <w:t>14</w:t>
      </w:r>
      <w:r w:rsidRPr="00582E3C">
        <w:t xml:space="preserve">] </w:t>
      </w:r>
      <w:r>
        <w:t xml:space="preserve">developed at the start of the project was </w:t>
      </w:r>
      <w:r w:rsidR="000167F5">
        <w:t>not very realistic</w:t>
      </w:r>
      <w:r>
        <w:t>.</w:t>
      </w:r>
      <w:r w:rsidR="000167F5">
        <w:t xml:space="preserve"> A good 3D </w:t>
      </w:r>
      <w:r w:rsidR="002A29B1">
        <w:t xml:space="preserve">rover </w:t>
      </w:r>
      <w:r w:rsidR="000167F5">
        <w:t xml:space="preserve">game in </w:t>
      </w:r>
      <w:proofErr w:type="spellStart"/>
      <w:r w:rsidR="000167F5">
        <w:t>WebGL</w:t>
      </w:r>
      <w:proofErr w:type="spellEnd"/>
      <w:r w:rsidR="002A29B1">
        <w:t>, with no prior low level graphics knowledge,</w:t>
      </w:r>
      <w:r w:rsidR="000167F5">
        <w:t xml:space="preserve"> was not possible</w:t>
      </w:r>
      <w:r w:rsidR="002A29B1">
        <w:t xml:space="preserve"> given 400 hours</w:t>
      </w:r>
      <w:r w:rsidR="000167F5">
        <w:t xml:space="preserve"> or even more. The playability aspects of the g</w:t>
      </w:r>
      <w:r w:rsidR="00C76F4F">
        <w:t>ame where the hardest to create</w:t>
      </w:r>
      <w:r w:rsidR="000167F5">
        <w:t>. There was not an obvious task the player could go and do</w:t>
      </w:r>
      <w:r w:rsidR="00F057BC">
        <w:t>,</w:t>
      </w:r>
      <w:r w:rsidR="000167F5">
        <w:t xml:space="preserve"> which would have been enjoyable</w:t>
      </w:r>
      <w:r w:rsidR="002A29B1">
        <w:t xml:space="preserve"> f</w:t>
      </w:r>
      <w:r w:rsidR="00C76F4F">
        <w:t>or them, whilst remaining easy to program</w:t>
      </w:r>
      <w:r w:rsidR="000167F5">
        <w:t xml:space="preserve">. If the project </w:t>
      </w:r>
      <w:r w:rsidR="00F057BC">
        <w:t>was not</w:t>
      </w:r>
      <w:r w:rsidR="000167F5">
        <w:t xml:space="preserve"> a Mars rover game, but instead a space shooter– then the game aspects would have been much easier</w:t>
      </w:r>
      <w:r w:rsidR="008C76F6">
        <w:t xml:space="preserve"> to create</w:t>
      </w:r>
      <w:r w:rsidR="000167F5">
        <w:t>. A simple high score</w:t>
      </w:r>
      <w:r w:rsidR="008C76F6">
        <w:t>,</w:t>
      </w:r>
      <w:r w:rsidR="000167F5">
        <w:t xml:space="preserve"> with shoot to kill aspects would have been great to play and simple to program. </w:t>
      </w:r>
      <w:r w:rsidR="002A29B1">
        <w:t xml:space="preserve"> </w:t>
      </w:r>
      <w:r>
        <w:t xml:space="preserve">The </w:t>
      </w:r>
      <w:r w:rsidR="002A29B1">
        <w:t xml:space="preserve">initial </w:t>
      </w:r>
      <w:r>
        <w:t xml:space="preserve">requirements where quite simple, the scene needed to be 3D and also have some terrain and rocks.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6.2.    Design Decisions</w:t>
      </w:r>
    </w:p>
    <w:p w:rsidR="00A563B8" w:rsidRDefault="00A563B8" w:rsidP="00A563B8"/>
    <w:p w:rsidR="00A563B8" w:rsidRDefault="001350FA" w:rsidP="004C12FA">
      <w:r>
        <w:t xml:space="preserve">Since I was interested in using a low-level language from the start, libraries and game engines were not suitable. </w:t>
      </w:r>
      <w:r w:rsidR="00A563B8">
        <w:t xml:space="preserve">Due to the lack of experience about the languages that were going to be used, using an agile approach to develop the project was best. SCRUM has allowed for early spike solutions and up front code, </w:t>
      </w:r>
      <w:r w:rsidR="00D3307E">
        <w:t>this proved</w:t>
      </w:r>
      <w:r w:rsidR="00A563B8">
        <w:t xml:space="preserve"> crucial to the project’s</w:t>
      </w:r>
      <w:r>
        <w:t xml:space="preserve"> success.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6.3.    Changing the projects direction</w:t>
      </w:r>
    </w:p>
    <w:p w:rsidR="00AC3513" w:rsidRDefault="00AC3513" w:rsidP="00AC3513">
      <w:pPr>
        <w:rPr>
          <w:lang w:val="en-US"/>
        </w:rPr>
      </w:pPr>
    </w:p>
    <w:p w:rsidR="00AC3513" w:rsidRDefault="00AC3513" w:rsidP="00AC3513">
      <w:pPr>
        <w:rPr>
          <w:lang w:val="en-US"/>
        </w:rPr>
      </w:pPr>
      <w:r>
        <w:rPr>
          <w:lang w:val="en-US"/>
        </w:rPr>
        <w:t xml:space="preserve">As previously mentioned, the project started out as a game and later transitioned into a graphical scene. The game aspects of the requirements where simply stripped out and </w:t>
      </w:r>
      <w:r w:rsidR="00F057BC">
        <w:rPr>
          <w:lang w:val="en-US"/>
        </w:rPr>
        <w:t>few</w:t>
      </w:r>
      <w:r>
        <w:rPr>
          <w:lang w:val="en-US"/>
        </w:rPr>
        <w:t xml:space="preserve"> new requirements where added. This was because the graphics of the existing project needed to be massively improved, as shown in the below images:</w:t>
      </w:r>
    </w:p>
    <w:p w:rsidR="00AC3513" w:rsidRDefault="0097125C" w:rsidP="004C12FA">
      <w:pPr>
        <w:rPr>
          <w:lang w:val="en-US"/>
        </w:rPr>
      </w:pPr>
      <w:r>
        <w:rPr>
          <w:noProof/>
        </w:rPr>
        <w:pict>
          <v:shape id="_x0000_s1087" type="#_x0000_t75" style="position:absolute;margin-left:216.8pt;margin-top:12.75pt;width:193.85pt;height:123.75pt;z-index:-251523072" wrapcoords="-39 0 -39 21539 21600 21539 21600 0 -39 0">
            <v:imagedata r:id="rId67" o:title="0_original_water"/>
            <w10:wrap type="tight"/>
          </v:shape>
        </w:pict>
      </w:r>
      <w:r>
        <w:rPr>
          <w:noProof/>
        </w:rPr>
        <w:pict>
          <v:shape id="_x0000_s1086" type="#_x0000_t75" style="position:absolute;margin-left:.05pt;margin-top:23.8pt;width:197.9pt;height:112.3pt;z-index:-251525120" wrapcoords="-39 0 -39 21531 21600 21531 21600 0 -39 0">
            <v:imagedata r:id="rId68" o:title="5"/>
            <w10:wrap type="tight"/>
          </v:shape>
        </w:pict>
      </w:r>
    </w:p>
    <w:p w:rsidR="00AC3513" w:rsidRDefault="00AC3513" w:rsidP="004C12FA"/>
    <w:p w:rsidR="000167F5" w:rsidRDefault="00AC3513" w:rsidP="004C12FA">
      <w:r>
        <w:t>So</w:t>
      </w:r>
      <w:r w:rsidR="001350FA">
        <w:t xml:space="preserve"> when the project changed direction, it already h</w:t>
      </w:r>
      <w:r>
        <w:t>ad some terrain, rocks and wat</w:t>
      </w:r>
      <w:r w:rsidR="001350FA">
        <w:t xml:space="preserve">er. </w:t>
      </w:r>
      <w:r w:rsidR="000167F5">
        <w:t xml:space="preserve">Now, no longer focusing on the game aspects </w:t>
      </w:r>
      <w:r>
        <w:t xml:space="preserve">meant the existing graphics could be improved. There were several reasons behind why the graphics in the game </w:t>
      </w:r>
      <w:r w:rsidR="00F057BC">
        <w:t>were not</w:t>
      </w:r>
      <w:r>
        <w:t xml:space="preserve"> </w:t>
      </w:r>
      <w:r w:rsidR="008C76F6">
        <w:t>great</w:t>
      </w:r>
      <w:r>
        <w:t xml:space="preserve">. The first reason was that they were being created from scratch in </w:t>
      </w:r>
      <w:proofErr w:type="spellStart"/>
      <w:r>
        <w:t>WebGL</w:t>
      </w:r>
      <w:proofErr w:type="spellEnd"/>
      <w:r>
        <w:t>, which takes ages</w:t>
      </w:r>
      <w:r w:rsidR="000167F5">
        <w:t>, even</w:t>
      </w:r>
      <w:r>
        <w:t xml:space="preserve"> if do</w:t>
      </w:r>
      <w:r w:rsidR="008C76F6">
        <w:t>ne</w:t>
      </w:r>
      <w:r>
        <w:t xml:space="preserve"> right</w:t>
      </w:r>
      <w:r w:rsidR="008C76F6">
        <w:t xml:space="preserve"> the</w:t>
      </w:r>
      <w:r>
        <w:t xml:space="preserve"> first time – let alone trying to debug with no error messages. </w:t>
      </w:r>
      <w:r w:rsidR="000167F5">
        <w:t>The second reason was that the graphics were only half of the problem, there was still an entire game to build. This include</w:t>
      </w:r>
      <w:r w:rsidR="001350FA">
        <w:t xml:space="preserve">d UIs, collision, </w:t>
      </w:r>
      <w:r w:rsidR="000167F5">
        <w:t xml:space="preserve">level boundaries, building a </w:t>
      </w:r>
      <w:proofErr w:type="spellStart"/>
      <w:r w:rsidR="000167F5">
        <w:t>minimap</w:t>
      </w:r>
      <w:proofErr w:type="spellEnd"/>
      <w:r w:rsidR="000167F5">
        <w:t xml:space="preserve">, user missions and adding XP. Nearly all of these features where removed after the mid-project demonstration. </w:t>
      </w:r>
    </w:p>
    <w:p w:rsidR="00AE4058" w:rsidRDefault="00AE4058" w:rsidP="004C12FA"/>
    <w:p w:rsidR="00582E3C" w:rsidRDefault="00582E3C"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lastRenderedPageBreak/>
        <w:t>6.4.    Strengths and Weaknesses</w:t>
      </w:r>
    </w:p>
    <w:p w:rsidR="00A563B8" w:rsidRDefault="00A563B8" w:rsidP="00A563B8"/>
    <w:p w:rsidR="00A563B8" w:rsidRDefault="00A563B8" w:rsidP="00A563B8">
      <w:r>
        <w:t>This project has demonstrated complex computer graphics</w:t>
      </w:r>
      <w:r w:rsidRPr="00393A32">
        <w:t xml:space="preserve"> </w:t>
      </w:r>
      <w:r>
        <w:t xml:space="preserve">techniques such as: building a 3D environment, using instanced rendering and rendering to textures. This is especially valuable because the project has been built in </w:t>
      </w:r>
      <w:proofErr w:type="spellStart"/>
      <w:r>
        <w:t>WebGL</w:t>
      </w:r>
      <w:proofErr w:type="spellEnd"/>
      <w:r>
        <w:t xml:space="preserve">, a new language with few online learning resources. If somebody wants to see, or learn, any of the above techniques, then this project will be a useful resource. </w:t>
      </w:r>
    </w:p>
    <w:p w:rsidR="00602E29" w:rsidRDefault="00602E29" w:rsidP="00A563B8"/>
    <w:p w:rsidR="00602E29" w:rsidRDefault="00602E29" w:rsidP="00A563B8">
      <w:r>
        <w:t xml:space="preserve">The project is easily accessible to users as it runs within a browser, this requires no plugins, installation or download. </w:t>
      </w:r>
    </w:p>
    <w:p w:rsidR="00A563B8" w:rsidRDefault="00A563B8" w:rsidP="00A563B8"/>
    <w:p w:rsidR="00602E29" w:rsidRDefault="00602E29" w:rsidP="00A563B8">
      <w:r>
        <w:t xml:space="preserve">The strengths of the project for me, are that I now have a solid low level graphics foundation. Learning </w:t>
      </w:r>
      <w:proofErr w:type="spellStart"/>
      <w:r>
        <w:t>WebGL</w:t>
      </w:r>
      <w:proofErr w:type="spellEnd"/>
      <w:r>
        <w:t xml:space="preserve"> will help me learn other graphics libraries in the future, such as </w:t>
      </w:r>
      <w:proofErr w:type="spellStart"/>
      <w:r>
        <w:t>Vulkan</w:t>
      </w:r>
      <w:proofErr w:type="spellEnd"/>
      <w:r>
        <w:t xml:space="preserve"> and Direct3D. It will also make using libraries even easier, as I now have a good understanding at the lower level. </w:t>
      </w:r>
    </w:p>
    <w:p w:rsidR="00A563B8" w:rsidRDefault="00A563B8" w:rsidP="00A563B8"/>
    <w:p w:rsidR="00A563B8" w:rsidRDefault="00A563B8" w:rsidP="004C12FA">
      <w:r>
        <w:t xml:space="preserve">A big weakness of the project is that it is not supported on as many devices as I would like. This is due to the extension libraries that have been used.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6.5.    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w:t>
      </w:r>
      <w:r w:rsidR="00F057BC">
        <w:t>we</w:t>
      </w:r>
      <w:r>
        <w:t xml:space="preserve"> try to get the locati</w:t>
      </w:r>
      <w:r w:rsidR="003139BB">
        <w:t xml:space="preserve">on of a variable in a </w:t>
      </w:r>
      <w:proofErr w:type="spellStart"/>
      <w:r w:rsidR="003139BB">
        <w:t>shader</w:t>
      </w:r>
      <w:proofErr w:type="spellEnd"/>
      <w:r w:rsidR="003139BB">
        <w:t xml:space="preserve"> and</w:t>
      </w:r>
      <w:r>
        <w:t xml:space="preserve"> that variable </w:t>
      </w:r>
      <w:r w:rsidR="00F057BC">
        <w:t>does not</w:t>
      </w:r>
      <w:r>
        <w:t xml:space="preserve"> exist</w:t>
      </w:r>
      <w:r w:rsidR="003139BB">
        <w:t>,</w:t>
      </w:r>
      <w:r>
        <w:t xml:space="preserve"> </w:t>
      </w:r>
      <w:r w:rsidR="00F057BC">
        <w:t>we</w:t>
      </w:r>
      <w:r>
        <w:t xml:space="preserve"> will not get an error. Likewise if </w:t>
      </w:r>
      <w:r w:rsidR="00F057BC">
        <w:t>we</w:t>
      </w:r>
      <w:r>
        <w:t xml:space="preserve"> try and pass data from the vertex </w:t>
      </w:r>
      <w:proofErr w:type="spellStart"/>
      <w:r>
        <w:t>shader</w:t>
      </w:r>
      <w:proofErr w:type="spellEnd"/>
      <w:r>
        <w:t xml:space="preserve"> to the fragment </w:t>
      </w:r>
      <w:proofErr w:type="spellStart"/>
      <w:r>
        <w:t>shader</w:t>
      </w:r>
      <w:proofErr w:type="spellEnd"/>
      <w:r>
        <w:t xml:space="preserve">, </w:t>
      </w:r>
      <w:r w:rsidR="00F057BC">
        <w:t>we</w:t>
      </w:r>
      <w:r>
        <w:t xml:space="preserve"> </w:t>
      </w:r>
      <w:r w:rsidR="00E47AD0">
        <w:t>will not</w:t>
      </w:r>
      <w:r>
        <w:t xml:space="preserve"> get an error if the variables are spelt differently. </w:t>
      </w:r>
    </w:p>
    <w:p w:rsidR="00660DAF" w:rsidRDefault="00660DAF" w:rsidP="004C12FA"/>
    <w:p w:rsidR="00660DAF" w:rsidRDefault="00F057BC" w:rsidP="004C12FA">
      <w:r>
        <w:t>T</w:t>
      </w:r>
      <w:r w:rsidR="00660DAF">
        <w:t>he worst errors are “</w:t>
      </w:r>
      <w:r w:rsidR="00660DAF" w:rsidRPr="00660DAF">
        <w:t>attempt to access out of range vertices in attribute 0</w:t>
      </w:r>
      <w:r w:rsidR="00660DAF">
        <w:t xml:space="preserve">”. This essentially means anything could be wrong with the data </w:t>
      </w:r>
      <w:r>
        <w:t>you are</w:t>
      </w:r>
      <w:r w:rsidR="00660DAF">
        <w:t xml:space="preserve"> trying to draw. </w:t>
      </w:r>
      <w:proofErr w:type="spellStart"/>
      <w:r w:rsidR="00660DAF">
        <w:t>WebGL</w:t>
      </w:r>
      <w:proofErr w:type="spellEnd"/>
      <w:r w:rsidR="00660DAF">
        <w:t xml:space="preserve"> will say attribute 0, which is usually referring to the vertex positions. However the majority of the time the error </w:t>
      </w:r>
      <w:r>
        <w:t>will not</w:t>
      </w:r>
      <w:r w:rsidR="00660DAF">
        <w:t xml:space="preserve"> be here and could instead be in any attribute. There is no easy way to solve this. The only way is to step back through every single setup and draw call</w:t>
      </w:r>
      <w:r w:rsidR="001350FA">
        <w:t>,</w:t>
      </w:r>
      <w:r w:rsidR="00660DAF">
        <w:t xml:space="preserve"> to eventually find</w:t>
      </w:r>
      <w:r>
        <w:t xml:space="preserve"> a silly mistake, such as we</w:t>
      </w:r>
      <w:r w:rsidR="00660DAF">
        <w:t xml:space="preserve"> told </w:t>
      </w:r>
      <w:proofErr w:type="spellStart"/>
      <w:r w:rsidR="00660DAF">
        <w:t>WebGL</w:t>
      </w:r>
      <w:proofErr w:type="spellEnd"/>
      <w:r w:rsidR="00660DAF">
        <w:t xml:space="preserve"> to draw one t</w:t>
      </w:r>
      <w:r w:rsidR="001350FA">
        <w:t>o</w:t>
      </w:r>
      <w:r w:rsidR="00660DAF">
        <w:t xml:space="preserve">o many vertices.  </w:t>
      </w:r>
    </w:p>
    <w:p w:rsidR="00975C14" w:rsidRDefault="00975C14" w:rsidP="004C12FA"/>
    <w:p w:rsidR="00975C14" w:rsidRDefault="00975C14" w:rsidP="004C12FA">
      <w:r>
        <w:t>When the terrain was changed to use sub sections, rather than one massive section, a lighting bug was introduced. The normals of the terrain where created by using the previous row</w:t>
      </w:r>
      <w:r w:rsidR="001350FA">
        <w:t xml:space="preserve"> of vertices</w:t>
      </w:r>
      <w:r>
        <w:t xml:space="preserve">. However since the terrain was no longer all connected, black lines appeared on the quadrant boundaries. This was solved by simply setting all the terrain normals </w:t>
      </w:r>
      <w:r w:rsidR="001350FA">
        <w:t>to point straight upwards.</w:t>
      </w:r>
    </w:p>
    <w:p w:rsidR="00E421CB" w:rsidRDefault="00E421CB" w:rsidP="00E421CB"/>
    <w:p w:rsidR="00E421CB" w:rsidRDefault="00E421CB" w:rsidP="00E421CB">
      <w:r>
        <w:t xml:space="preserve">FPS issues set the project back, but again there </w:t>
      </w:r>
      <w:r w:rsidR="001350FA">
        <w:t>were</w:t>
      </w:r>
      <w:r>
        <w:t xml:space="preserve"> only two real options. The first option </w:t>
      </w:r>
      <w:r w:rsidR="001350FA">
        <w:t>was</w:t>
      </w:r>
      <w:r>
        <w:t xml:space="preserve"> to try and use a really efficient technique early on and run the risk of it not working at all. Or, </w:t>
      </w:r>
      <w:r w:rsidR="001350FA">
        <w:t>we</w:t>
      </w:r>
      <w:r>
        <w:t xml:space="preserve"> can implement something not very efficient and build on it afterwards. Using </w:t>
      </w:r>
      <w:proofErr w:type="spellStart"/>
      <w:r>
        <w:t>WebGL</w:t>
      </w:r>
      <w:proofErr w:type="spellEnd"/>
      <w:r>
        <w:t xml:space="preserve"> was difficult enough already, let alone trying to use complex techniques like instanced rendering from the get go. This was why the initial </w:t>
      </w:r>
      <w:r w:rsidR="001350FA">
        <w:t xml:space="preserve">versions of </w:t>
      </w:r>
      <w:r>
        <w:t xml:space="preserve">the rocks and terrain where implemented in less efficient ways. </w:t>
      </w:r>
    </w:p>
    <w:p w:rsidR="00E421CB" w:rsidRDefault="00E421CB" w:rsidP="00E421CB"/>
    <w:p w:rsidR="00A563B8" w:rsidRDefault="00E421CB" w:rsidP="004C12FA">
      <w:r>
        <w:t xml:space="preserve">Although the features where constantly changing, this is expected when learning a new language. The first projects or features created are not going to use the most efficient techniques as firstly, we are simply unaware of them and secondly they would be too difficult to start with.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6.6.    Starting the project again</w:t>
      </w:r>
    </w:p>
    <w:p w:rsidR="00A563B8" w:rsidRDefault="00A563B8" w:rsidP="00A563B8"/>
    <w:p w:rsidR="00A563B8" w:rsidRDefault="00A563B8" w:rsidP="00A563B8">
      <w:r>
        <w:t xml:space="preserve">Looking back, there should been a clear game playability aspect going into it. When the game started to be written, it </w:t>
      </w:r>
      <w:r w:rsidR="00A12E6F">
        <w:t>be</w:t>
      </w:r>
      <w:r>
        <w:t xml:space="preserve">came apparent that creating it was just not feasible given the timeframe. I was so caught up in creating a 3D scene and </w:t>
      </w:r>
      <w:proofErr w:type="gramStart"/>
      <w:r>
        <w:t>engine, that</w:t>
      </w:r>
      <w:proofErr w:type="gramEnd"/>
      <w:r>
        <w:t xml:space="preserve"> the problem only arose when it was time to make the game. </w:t>
      </w:r>
    </w:p>
    <w:p w:rsidR="00A563B8" w:rsidRDefault="00A563B8" w:rsidP="00A563B8"/>
    <w:p w:rsidR="00A563B8" w:rsidRDefault="00A563B8" w:rsidP="00A563B8">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due to my experience with other languages</w:t>
      </w:r>
      <w:r w:rsidR="00A12E6F">
        <w:t>,</w:t>
      </w:r>
      <w:r>
        <w:t xml:space="preserve"> OpenGL would be a better fit. OpenGL is much better documented as it has existed for over 20 years. There are many tutorials on advanced techniques in OpenGL, the same cannot be said for </w:t>
      </w:r>
      <w:proofErr w:type="spellStart"/>
      <w:r>
        <w:t>WebGL</w:t>
      </w:r>
      <w:proofErr w:type="spellEnd"/>
      <w:r>
        <w:t xml:space="preserve">. </w:t>
      </w:r>
    </w:p>
    <w:p w:rsidR="00A563B8" w:rsidRDefault="00A563B8" w:rsidP="00A563B8"/>
    <w:p w:rsidR="00A563B8" w:rsidRDefault="00A563B8" w:rsidP="004C12FA">
      <w:r>
        <w:t>An agile approach would still be best suited to the project</w:t>
      </w:r>
      <w:r w:rsidR="00A12E6F">
        <w:t xml:space="preserve"> if it were being made again. Agile </w:t>
      </w:r>
      <w:r>
        <w:t xml:space="preserve">approaches are best if you are not 100% sure on the technical work that needs to be done.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6.7.    Future Work</w:t>
      </w:r>
    </w:p>
    <w:p w:rsidR="00D86C9B" w:rsidRDefault="00D86C9B" w:rsidP="004C12FA"/>
    <w:p w:rsidR="00FD74FC" w:rsidRDefault="007E5C33" w:rsidP="004C12FA">
      <w:r>
        <w:t xml:space="preserve">There are still numerous </w:t>
      </w:r>
      <w:r w:rsidR="00E4268A">
        <w:t>improvements that can be made to the scene</w:t>
      </w:r>
      <w:r>
        <w:t xml:space="preserve">. The main problem is its engine. </w:t>
      </w:r>
      <w:r w:rsidR="00362C3C">
        <w:t>The</w:t>
      </w:r>
      <w:r>
        <w:t xml:space="preserve"> viewing distance ha</w:t>
      </w:r>
      <w:r w:rsidR="00A12E6F">
        <w:t>s been kept between 128 and 256</w:t>
      </w:r>
      <w:r>
        <w:t xml:space="preserve"> and everything outside of that is not rendered. However this simply </w:t>
      </w:r>
      <w:r w:rsidR="00E4268A">
        <w:t>is not</w:t>
      </w:r>
      <w:r>
        <w:t xml:space="preserve"> enough. </w:t>
      </w:r>
      <w:r w:rsidR="00A12E6F">
        <w:t>We</w:t>
      </w:r>
      <w:r>
        <w:t xml:space="preserve"> can see the terrain coming in and out of view when moving between sections, which is not ideal. Earlier in the project the </w:t>
      </w:r>
      <w:r w:rsidR="00A12E6F">
        <w:t xml:space="preserve">viewing distance was 512, </w:t>
      </w:r>
      <w:r>
        <w:t xml:space="preserve">the fog covered the objects appearing </w:t>
      </w:r>
      <w:r w:rsidR="00A12E6F">
        <w:t xml:space="preserve">instantly </w:t>
      </w:r>
      <w:r>
        <w:t xml:space="preserve">in view of the </w:t>
      </w:r>
      <w:r w:rsidR="00FD74FC" w:rsidRPr="00582E3C">
        <w:t>user</w:t>
      </w:r>
      <w:r w:rsidRPr="00582E3C">
        <w:t>. However this viewing distance and terrain had to be rewritten to improve FPS</w:t>
      </w:r>
      <w:r w:rsidR="00E47AD0" w:rsidRPr="00582E3C">
        <w:t>.</w:t>
      </w:r>
      <w:r w:rsidRPr="00582E3C">
        <w:t xml:space="preserve"> </w:t>
      </w:r>
      <w:r w:rsidR="00A12E6F" w:rsidRPr="00582E3C">
        <w:t>An</w:t>
      </w:r>
      <w:r w:rsidR="00F651F9" w:rsidRPr="00582E3C">
        <w:t xml:space="preserve"> idea to further improve the terrain efficiency can be found here [</w:t>
      </w:r>
      <w:r w:rsidR="00582E3C" w:rsidRPr="00582E3C">
        <w:t>33</w:t>
      </w:r>
      <w:r w:rsidR="00F651F9" w:rsidRPr="00582E3C">
        <w:t>].</w:t>
      </w:r>
    </w:p>
    <w:p w:rsidR="007E5C33" w:rsidRDefault="007E5C33" w:rsidP="004C12FA"/>
    <w:p w:rsidR="00FD74FC" w:rsidRDefault="00362C3C" w:rsidP="004C12FA">
      <w:r>
        <w:t>Moving o</w:t>
      </w:r>
      <w:r w:rsidR="00A12E6F">
        <w:t>n to improvements for the water,</w:t>
      </w:r>
      <w:r>
        <w:t xml:space="preserve"> right now the water is just done via texture effects. Instead of using a simple quad for the water, we could</w:t>
      </w:r>
      <w:r w:rsidR="00A12E6F">
        <w:t xml:space="preserve"> use a large grid of vertices, (</w:t>
      </w:r>
      <w:r w:rsidR="00636EEC">
        <w:t>the same as the terrain).</w:t>
      </w:r>
      <w:r w:rsidR="003920E6">
        <w:t xml:space="preserve"> The vertices</w:t>
      </w:r>
      <w:r w:rsidR="00636EEC">
        <w:t>, updated on the GPU,</w:t>
      </w:r>
      <w:r w:rsidR="003920E6">
        <w:t xml:space="preserve"> could be </w:t>
      </w:r>
      <w:r w:rsidR="00636EEC">
        <w:t>moved</w:t>
      </w:r>
      <w:r w:rsidR="003920E6">
        <w:t xml:space="preserve"> in the shape of a sine wave to give a fluid motion. This, combine</w:t>
      </w:r>
      <w:r w:rsidR="00636EEC">
        <w:t>d</w:t>
      </w:r>
      <w:r w:rsidR="003920E6">
        <w:t xml:space="preserve"> with the texture effects would yield </w:t>
      </w:r>
      <w:r w:rsidR="00636EEC">
        <w:t>very</w:t>
      </w:r>
      <w:r w:rsidR="003920E6">
        <w:t xml:space="preserve"> realistic water. However as the scene currently </w:t>
      </w:r>
      <w:r w:rsidR="00636EEC">
        <w:t>is not</w:t>
      </w:r>
      <w:r w:rsidR="003920E6">
        <w:t xml:space="preserve"> holding a stable 60 FPS, various other efficiency improvements would need to be done first. </w:t>
      </w:r>
    </w:p>
    <w:p w:rsidR="00E47AD0" w:rsidRDefault="00E47AD0" w:rsidP="00362C3C"/>
    <w:p w:rsidR="00E47AD0" w:rsidRDefault="00E47AD0" w:rsidP="00362C3C">
      <w:r>
        <w:t>The VAOs used to reduce buffer binds for the terrain could have been used throughout th</w:t>
      </w:r>
      <w:r w:rsidR="00636EEC">
        <w:t>e project. However there was not enough time to implement it.</w:t>
      </w:r>
    </w:p>
    <w:p w:rsidR="00602E29" w:rsidRDefault="00602E29" w:rsidP="00362C3C"/>
    <w:p w:rsidR="00602E29" w:rsidRDefault="00602E29" w:rsidP="00362C3C">
      <w:r>
        <w:t xml:space="preserve">I would also like to create tutorials on the advanced features of the scene. This would make it easier for people to come and learn these new </w:t>
      </w:r>
      <w:proofErr w:type="spellStart"/>
      <w:r>
        <w:t>WebGL</w:t>
      </w:r>
      <w:proofErr w:type="spellEnd"/>
      <w:r>
        <w:t xml:space="preserve"> techniques. It would hopefully allow people to avoid the errors I made when implementing them.</w:t>
      </w:r>
    </w:p>
    <w:p w:rsidR="00716719" w:rsidRDefault="00716719" w:rsidP="00362C3C"/>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6.8.    Evaluating the project deliverables</w:t>
      </w:r>
    </w:p>
    <w:p w:rsidR="00FD74FC" w:rsidRDefault="00FD74FC" w:rsidP="004C12FA"/>
    <w:p w:rsidR="00676296" w:rsidRDefault="009757CA" w:rsidP="004C12FA">
      <w:bookmarkStart w:id="19"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 xml:space="preserve">Camera class, allowing </w:t>
      </w:r>
      <w:r w:rsidR="00636EEC">
        <w:t xml:space="preserve">the </w:t>
      </w:r>
      <w:r>
        <w:t>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lastRenderedPageBreak/>
        <w:t xml:space="preserve">All of these have been achieved and more. The 3D scene was implemented within the first month of the project (but </w:t>
      </w:r>
      <w:r w:rsidR="003A22FB">
        <w:t xml:space="preserve">it </w:t>
      </w:r>
      <w:r>
        <w:t>was started a month early, so it actually took 2 months). Nearly all of this time was spent researching 3D graphics</w:t>
      </w:r>
      <w:r w:rsidR="00636EEC">
        <w:t>. O</w:t>
      </w:r>
      <w:r>
        <w:t>nly</w:t>
      </w:r>
      <w:r w:rsidR="00636EEC">
        <w:t xml:space="preserve"> around</w:t>
      </w:r>
      <w:r>
        <w:t xml:space="preserve"> 30 hours of that time was spent implementing</w:t>
      </w:r>
      <w:r w:rsidR="003A22FB">
        <w:t xml:space="preserve"> the 3D scene</w:t>
      </w:r>
      <w:r>
        <w:t xml:space="preserve"> and fixing errors.</w:t>
      </w:r>
      <w:r w:rsidR="009F3D29">
        <w:t xml:space="preserve"> </w:t>
      </w:r>
    </w:p>
    <w:p w:rsidR="003A6778" w:rsidRDefault="003A6778" w:rsidP="004C12FA"/>
    <w:p w:rsidR="003A6778" w:rsidRDefault="00975C14" w:rsidP="004C12FA">
      <w:r>
        <w:t>T</w:t>
      </w:r>
      <w:r w:rsidR="003A6778">
        <w:t>errain</w:t>
      </w:r>
      <w:r w:rsidR="009F3D29">
        <w:t xml:space="preserve"> generation was done</w:t>
      </w:r>
      <w:r w:rsidR="003A6778">
        <w:t xml:space="preserve"> </w:t>
      </w:r>
      <w:r>
        <w:t>using</w:t>
      </w:r>
      <w:r w:rsidR="003A6778">
        <w:t xml:space="preserve"> </w:t>
      </w:r>
      <w:r w:rsidR="009F3D29">
        <w:t xml:space="preserve">stacked </w:t>
      </w:r>
      <w:proofErr w:type="spellStart"/>
      <w:r w:rsidR="009F3D29">
        <w:t>perlin</w:t>
      </w:r>
      <w:proofErr w:type="spellEnd"/>
      <w:r w:rsidR="009F3D29">
        <w:t xml:space="preserve"> noise. This gives greater detail to the terrain over re</w:t>
      </w:r>
      <w:r w:rsidR="00A12E6F">
        <w:t>gular noise and the r</w:t>
      </w:r>
      <w:r>
        <w:t>ocks were in</w:t>
      </w:r>
      <w:r w:rsidR="009F3D29">
        <w:t>stanced render</w:t>
      </w:r>
      <w:r>
        <w:t>ed</w:t>
      </w:r>
      <w:r w:rsidR="009F3D29">
        <w:t xml:space="preserve">. </w:t>
      </w:r>
    </w:p>
    <w:p w:rsidR="00710C2F" w:rsidRDefault="00710C2F" w:rsidP="004C12FA"/>
    <w:p w:rsidR="00186981" w:rsidRDefault="009F3D29" w:rsidP="004C12FA">
      <w:r>
        <w:t xml:space="preserve">The deliverables added whilst the project was in progress were: adding fog, a skybox and water. </w:t>
      </w:r>
      <w:r w:rsidR="00AC2C89">
        <w:t xml:space="preserve">All of these features have been implemented to a high standard, especially the </w:t>
      </w:r>
      <w:r w:rsidR="003A22FB">
        <w:t>rocks</w:t>
      </w:r>
      <w:r w:rsidR="00A12E6F">
        <w:t xml:space="preserve"> and</w:t>
      </w:r>
      <w:r w:rsidR="003A22FB">
        <w:t xml:space="preserve"> water.</w:t>
      </w:r>
      <w:r w:rsidR="00A563B8">
        <w:t xml:space="preserve"> Developing this project has achieved my </w:t>
      </w:r>
      <w:r w:rsidR="00A12E6F">
        <w:t xml:space="preserve">personal </w:t>
      </w:r>
      <w:r w:rsidR="00A563B8">
        <w:t>goal of learning how low level computer graphics works.</w:t>
      </w:r>
    </w:p>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AC2C89" w:rsidRDefault="00711DBE" w:rsidP="0049690D">
      <w:pPr>
        <w:pStyle w:val="Heading1"/>
      </w:pPr>
      <w:bookmarkStart w:id="20" w:name="_Toc222978613"/>
      <w:bookmarkStart w:id="21" w:name="_Toc476088434"/>
      <w:r>
        <w:lastRenderedPageBreak/>
        <w:t>Appendices</w:t>
      </w:r>
      <w:bookmarkEnd w:id="19"/>
      <w:bookmarkEnd w:id="20"/>
      <w:bookmarkEnd w:id="21"/>
    </w:p>
    <w:p w:rsidR="004900D4" w:rsidRDefault="0042405C" w:rsidP="00F77F63">
      <w:pPr>
        <w:pStyle w:val="AppendixSection"/>
      </w:pPr>
      <w:bookmarkStart w:id="22" w:name="_Toc222978614"/>
      <w:bookmarkStart w:id="23" w:name="_Toc476088435"/>
      <w:r w:rsidRPr="004F1DC9">
        <w:t>Libraries</w:t>
      </w:r>
      <w:bookmarkEnd w:id="22"/>
      <w:bookmarkEnd w:id="23"/>
    </w:p>
    <w:p w:rsidR="00F7434E" w:rsidRDefault="00F7434E" w:rsidP="009A54F2"/>
    <w:p w:rsidR="00F6717D" w:rsidRDefault="00F6717D" w:rsidP="009A54F2">
      <w:r w:rsidRPr="00F6717D">
        <w:t>[</w:t>
      </w:r>
      <w:r w:rsidR="001C778D">
        <w:t>0</w:t>
      </w:r>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69" w:history="1">
        <w:r w:rsidRPr="00C96769">
          <w:rPr>
            <w:rStyle w:val="Hyperlink"/>
          </w:rPr>
          <w:t>https://jquery.com/</w:t>
        </w:r>
      </w:hyperlink>
    </w:p>
    <w:p w:rsidR="00F6717D" w:rsidRDefault="00F6717D" w:rsidP="00F6717D">
      <w:r>
        <w:tab/>
        <w:t>Source available at:</w:t>
      </w:r>
    </w:p>
    <w:p w:rsidR="00F6717D" w:rsidRDefault="00F6717D" w:rsidP="009A54F2">
      <w:r>
        <w:tab/>
      </w:r>
      <w:hyperlink r:id="rId70" w:history="1">
        <w:r w:rsidRPr="00C96769">
          <w:rPr>
            <w:rStyle w:val="Hyperlink"/>
          </w:rPr>
          <w:t>https://github.com/jquery/jquery</w:t>
        </w:r>
      </w:hyperlink>
    </w:p>
    <w:p w:rsidR="004F46ED" w:rsidRDefault="004F46ED" w:rsidP="009A54F2"/>
    <w:p w:rsidR="000C57CB" w:rsidRDefault="00F6717D" w:rsidP="009A54F2">
      <w:r w:rsidRPr="00F6717D">
        <w:t>[</w:t>
      </w:r>
      <w:r w:rsidR="001B3807">
        <w:t>1</w:t>
      </w:r>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1"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rsidR="001B3807">
        <w:t>2</w:t>
      </w:r>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terrain. The techni</w:t>
      </w:r>
      <w:r w:rsidR="0009330B" w:rsidRPr="00DE741B">
        <w:t xml:space="preserve">ques come from Ken </w:t>
      </w:r>
      <w:proofErr w:type="spellStart"/>
      <w:r w:rsidR="0009330B" w:rsidRPr="00DE741B">
        <w:t>Perlin</w:t>
      </w:r>
      <w:proofErr w:type="spellEnd"/>
      <w:r w:rsidR="0009330B" w:rsidRPr="00DE741B">
        <w:t xml:space="preserve"> in his paper </w:t>
      </w:r>
      <w:r w:rsidR="000C57CB" w:rsidRPr="00DE741B">
        <w:tab/>
      </w:r>
      <w:r w:rsidR="0009330B" w:rsidRPr="00DE741B">
        <w:t xml:space="preserve">about </w:t>
      </w:r>
      <w:proofErr w:type="spellStart"/>
      <w:r w:rsidR="0009330B" w:rsidRPr="00DE741B">
        <w:t>perlin</w:t>
      </w:r>
      <w:proofErr w:type="spellEnd"/>
      <w:r w:rsidR="0009330B" w:rsidRPr="00DE741B">
        <w:t xml:space="preserve"> noise</w:t>
      </w:r>
      <w:r w:rsidR="00DE741B" w:rsidRPr="00DE741B">
        <w:t xml:space="preserve"> [67]</w:t>
      </w:r>
      <w:r w:rsidR="0009330B" w:rsidRPr="00DE741B">
        <w:t xml:space="preserve">. </w:t>
      </w:r>
      <w:r w:rsidR="004F46ED" w:rsidRPr="00DE741B">
        <w:t>This library was us</w:t>
      </w:r>
      <w:r w:rsidR="004F46ED">
        <w:t>ed without modification.</w:t>
      </w:r>
      <w:r w:rsidR="00312BF8">
        <w:t xml:space="preserve"> The </w:t>
      </w:r>
      <w:r w:rsidR="00312BF8">
        <w:tab/>
        <w:t xml:space="preserve">accessed date is late because a different library was being used before it. </w:t>
      </w:r>
      <w:r w:rsidR="00312BF8">
        <w:tab/>
        <w:t>This library was used as it could be seeded.</w:t>
      </w:r>
      <w:bookmarkStart w:id="24" w:name="_GoBack"/>
      <w:bookmarkEnd w:id="24"/>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2" w:history="1">
        <w:r w:rsidRPr="00C96769">
          <w:rPr>
            <w:rStyle w:val="Hyperlink"/>
          </w:rPr>
          <w:t>https://github.com/josephg/noisejs</w:t>
        </w:r>
      </w:hyperlink>
    </w:p>
    <w:p w:rsidR="004F46ED" w:rsidRDefault="004F46ED" w:rsidP="009A54F2"/>
    <w:p w:rsidR="000C57CB" w:rsidRDefault="00F6717D" w:rsidP="009A54F2">
      <w:r w:rsidRPr="00F6717D">
        <w:t>[</w:t>
      </w:r>
      <w:r w:rsidR="001B3807">
        <w:t>3</w:t>
      </w:r>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rsidR="001B3807">
        <w:t>4</w:t>
      </w:r>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3" w:history="1">
        <w:r w:rsidRPr="00C96769">
          <w:rPr>
            <w:rStyle w:val="Hyperlink"/>
          </w:rPr>
          <w:t>https://github.com/greggman/twgl.js/</w:t>
        </w:r>
      </w:hyperlink>
    </w:p>
    <w:p w:rsidR="00E77ACE" w:rsidRDefault="00E77ACE" w:rsidP="009A54F2"/>
    <w:p w:rsidR="000C57CB" w:rsidRDefault="00F6717D" w:rsidP="00E77ACE">
      <w:r w:rsidRPr="00F6717D">
        <w:t>[</w:t>
      </w:r>
      <w:r w:rsidR="001B3807">
        <w:t>5</w:t>
      </w:r>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74" w:history="1">
        <w:r w:rsidRPr="00C96769">
          <w:rPr>
            <w:rStyle w:val="Hyperlink"/>
          </w:rPr>
          <w:t>https://github.com/dataarts/dat.gui/blob/master/LICENSE</w:t>
        </w:r>
      </w:hyperlink>
    </w:p>
    <w:p w:rsidR="00E77ACE" w:rsidRDefault="00E77ACE" w:rsidP="009A54F2"/>
    <w:p w:rsidR="000C57CB" w:rsidRDefault="00F6717D" w:rsidP="004C12FA">
      <w:r w:rsidRPr="00F6717D">
        <w:t>[</w:t>
      </w:r>
      <w:r w:rsidR="001B3807">
        <w:t>6</w:t>
      </w:r>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r w:rsidR="00C5313B">
        <w:t>usage</w:t>
      </w:r>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75"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25" w:name="_Toc476088436"/>
      <w:bookmarkStart w:id="26" w:name="_Toc222978615"/>
      <w:r w:rsidRPr="00D61D84">
        <w:t>Ethics Submission</w:t>
      </w:r>
      <w:bookmarkEnd w:id="2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lastRenderedPageBreak/>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27" w:name="_Toc476088437"/>
      <w:r>
        <w:t>Code Samples</w:t>
      </w:r>
      <w:bookmarkEnd w:id="26"/>
      <w:bookmarkEnd w:id="27"/>
    </w:p>
    <w:p w:rsidR="00312BF8" w:rsidRDefault="00312BF8" w:rsidP="001B7C78"/>
    <w:p w:rsidR="001B7C78" w:rsidRDefault="001B7C78" w:rsidP="001B7C78">
      <w:r>
        <w:t>[</w:t>
      </w:r>
      <w:r w:rsidR="001B3807">
        <w:t>7</w:t>
      </w:r>
      <w:r>
        <w:t>]</w:t>
      </w:r>
      <w:r>
        <w:tab/>
        <w:t xml:space="preserve">The old terrain rendering code – Can be found in code/old code </w:t>
      </w:r>
      <w:r>
        <w:tab/>
        <w:t>snippets/old_terrain_code.js/</w:t>
      </w:r>
    </w:p>
    <w:p w:rsidR="00312BF8" w:rsidRDefault="00312BF8" w:rsidP="001B7C78"/>
    <w:p w:rsidR="00A9076D" w:rsidRDefault="001B7C78" w:rsidP="001B7C78">
      <w:r>
        <w:t>[</w:t>
      </w:r>
      <w:r w:rsidR="001B3807">
        <w:t>8</w:t>
      </w:r>
      <w:r>
        <w:t>]</w:t>
      </w:r>
      <w:r>
        <w:tab/>
        <w:t>The new terrain rendering code – Can be found in code/old code</w:t>
      </w:r>
      <w:r w:rsidR="00156DBC">
        <w:t xml:space="preserve"> </w:t>
      </w:r>
      <w:r w:rsidR="00156DBC">
        <w:tab/>
        <w:t>snippets/new_terrain_code.js/</w:t>
      </w:r>
    </w:p>
    <w:p w:rsidR="001B7C78" w:rsidRDefault="001B7C78" w:rsidP="00F7434E">
      <w:pPr>
        <w:pStyle w:val="AppendixSection"/>
      </w:pP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rsidR="001B3807">
        <w:rPr>
          <w:rFonts w:ascii="Arial" w:hAnsi="Arial" w:cs="Arial"/>
          <w:b w:val="0"/>
          <w:sz w:val="22"/>
          <w:szCs w:val="22"/>
        </w:rPr>
        <w:t>9</w:t>
      </w: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76"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rsidR="001B3807">
        <w:t>10</w:t>
      </w:r>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28" w:name="_Toc192777719"/>
    </w:p>
    <w:p w:rsidR="000F3D72" w:rsidRDefault="00711DBE" w:rsidP="009E320D">
      <w:pPr>
        <w:pStyle w:val="Heading1"/>
        <w:numPr>
          <w:ilvl w:val="0"/>
          <w:numId w:val="0"/>
        </w:numPr>
      </w:pPr>
      <w:bookmarkStart w:id="29" w:name="_Toc222978616"/>
      <w:bookmarkStart w:id="30" w:name="_Toc476088438"/>
      <w:r>
        <w:t>Annotated Bibliography</w:t>
      </w:r>
      <w:bookmarkEnd w:id="28"/>
      <w:bookmarkEnd w:id="29"/>
      <w:bookmarkEnd w:id="30"/>
    </w:p>
    <w:p w:rsidR="00F6717D" w:rsidRDefault="00AE4058" w:rsidP="00226118">
      <w:pPr>
        <w:pStyle w:val="AppendixSection"/>
        <w:numPr>
          <w:ilvl w:val="0"/>
          <w:numId w:val="41"/>
        </w:numPr>
      </w:pPr>
      <w:r>
        <w:t>R</w:t>
      </w:r>
      <w:r w:rsidR="00F6717D">
        <w:t>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sidR="001B3807">
        <w:rPr>
          <w:rFonts w:eastAsiaTheme="majorEastAsia"/>
          <w:bCs/>
          <w:szCs w:val="26"/>
        </w:rPr>
        <w:t>11</w:t>
      </w: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lastRenderedPageBreak/>
        <w:t>[</w:t>
      </w:r>
      <w:r w:rsidR="001B3807">
        <w:rPr>
          <w:rFonts w:eastAsiaTheme="majorEastAsia"/>
          <w:bCs/>
          <w:szCs w:val="26"/>
        </w:rPr>
        <w:t>12</w:t>
      </w: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rsidR="001B3807">
        <w:t>13</w:t>
      </w:r>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sidR="001B3807">
        <w:rPr>
          <w:rFonts w:eastAsiaTheme="majorEastAsia"/>
          <w:bCs/>
          <w:szCs w:val="26"/>
        </w:rPr>
        <w:t>14</w:t>
      </w: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rsidR="001B3807">
        <w:t>15</w:t>
      </w:r>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1B3807">
        <w:t>16</w:t>
      </w:r>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rsidR="001B3807">
        <w:t>17</w:t>
      </w:r>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rsidR="001B3807">
        <w:t>18</w:t>
      </w:r>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F7625C" w:rsidP="00F6717D">
      <w:r>
        <w:t>[</w:t>
      </w:r>
      <w:r w:rsidR="001B3807">
        <w:t>19</w:t>
      </w:r>
      <w:r>
        <w:t>]</w:t>
      </w:r>
      <w:r>
        <w:tab/>
        <w:t>User interface design document</w:t>
      </w:r>
    </w:p>
    <w:p w:rsidR="00F7625C" w:rsidRDefault="00F7625C" w:rsidP="00F6717D">
      <w:r>
        <w:tab/>
        <w:t xml:space="preserve">Available at: </w:t>
      </w:r>
    </w:p>
    <w:p w:rsidR="00F7625C" w:rsidRDefault="00F7625C" w:rsidP="00F6717D">
      <w:r>
        <w:tab/>
        <w:t>Major Project/documentation/User interface design/UI Desgins.pdf</w:t>
      </w:r>
    </w:p>
    <w:p w:rsidR="00F7625C" w:rsidRDefault="00F7625C" w:rsidP="00F6717D"/>
    <w:p w:rsidR="00E555D8" w:rsidRDefault="00E555D8" w:rsidP="00F6717D">
      <w:r>
        <w:t>[</w:t>
      </w:r>
      <w:r w:rsidR="001B3807">
        <w:t>20</w:t>
      </w:r>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rsidR="001B3807">
        <w:t>21</w:t>
      </w:r>
      <w:r>
        <w:t>]</w:t>
      </w:r>
      <w:r>
        <w:tab/>
      </w:r>
      <w:r w:rsidR="00156DBC">
        <w:t>Document for texturing the terrain</w:t>
      </w:r>
    </w:p>
    <w:p w:rsidR="00CE509B" w:rsidRDefault="00CE509B" w:rsidP="00F6717D">
      <w:r>
        <w:tab/>
        <w:t>Available at: Major Project/</w:t>
      </w:r>
      <w:r w:rsidR="00156DBC">
        <w:t>documentation</w:t>
      </w:r>
      <w:r>
        <w:t>/</w:t>
      </w:r>
      <w:r w:rsidR="00156DBC">
        <w:t>Terrain Texturing.pdf</w:t>
      </w:r>
    </w:p>
    <w:p w:rsidR="003139BB" w:rsidRDefault="003139BB" w:rsidP="00F6717D"/>
    <w:p w:rsidR="00CE509B" w:rsidRDefault="00CE509B" w:rsidP="00F6717D">
      <w:r>
        <w:t>[</w:t>
      </w:r>
      <w:r w:rsidR="001B3807">
        <w:t>22</w:t>
      </w:r>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rsidR="001B3807">
        <w:t>23</w:t>
      </w:r>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w:t>
      </w:r>
      <w:r w:rsidR="001B3807">
        <w:t>24</w:t>
      </w:r>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w:t>
      </w:r>
      <w:r w:rsidR="001B3807">
        <w:t>25</w:t>
      </w:r>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rsidR="001B3807">
        <w:t>26</w:t>
      </w:r>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281E9C" w:rsidRDefault="00281E9C" w:rsidP="00281E9C">
      <w:r>
        <w:t>[</w:t>
      </w:r>
      <w:r w:rsidR="001B3807">
        <w:t>27</w:t>
      </w:r>
      <w:r>
        <w:t>]</w:t>
      </w:r>
      <w:r>
        <w:tab/>
        <w:t>Options for unit testing JavaScript</w:t>
      </w:r>
    </w:p>
    <w:p w:rsidR="00281E9C" w:rsidRDefault="00281E9C" w:rsidP="00281E9C">
      <w:r>
        <w:lastRenderedPageBreak/>
        <w:tab/>
        <w:t xml:space="preserve">Available at: </w:t>
      </w:r>
    </w:p>
    <w:p w:rsidR="00281E9C" w:rsidRDefault="00281E9C" w:rsidP="00281E9C">
      <w:r>
        <w:tab/>
        <w:t>Major Project/documentation/Testing/</w:t>
      </w:r>
      <w:r w:rsidRPr="00281E9C">
        <w:t>Options for unit testing the project</w:t>
      </w:r>
      <w:r>
        <w:t>.pdf</w:t>
      </w:r>
    </w:p>
    <w:p w:rsidR="00281E9C" w:rsidRDefault="00281E9C" w:rsidP="00F6717D"/>
    <w:p w:rsidR="00F6717D" w:rsidRDefault="00F6717D" w:rsidP="00F6717D">
      <w:r>
        <w:t>[</w:t>
      </w:r>
      <w:r w:rsidR="001B3807">
        <w:t>28</w:t>
      </w:r>
      <w:r>
        <w:t>]</w:t>
      </w:r>
      <w:r>
        <w:tab/>
        <w:t>Old test table</w:t>
      </w:r>
    </w:p>
    <w:p w:rsidR="00F6717D" w:rsidRDefault="00F6717D" w:rsidP="00F6717D">
      <w:r>
        <w:tab/>
        <w:t>Available at: Major Project/documentation/Testing/Old test table.</w:t>
      </w:r>
      <w:r w:rsidR="00281E9C">
        <w:t>pdf</w:t>
      </w:r>
    </w:p>
    <w:p w:rsidR="00F6717D" w:rsidRDefault="00F6717D" w:rsidP="00F6717D"/>
    <w:p w:rsidR="00F6717D" w:rsidRDefault="00F6717D" w:rsidP="00F6717D">
      <w:r>
        <w:t>[</w:t>
      </w:r>
      <w:r w:rsidR="001B3807">
        <w:t>29</w:t>
      </w:r>
      <w:r>
        <w:t>]</w:t>
      </w:r>
      <w:r>
        <w:tab/>
        <w:t>New test table</w:t>
      </w:r>
    </w:p>
    <w:p w:rsidR="00F6717D" w:rsidRDefault="00F6717D" w:rsidP="00EB6A21">
      <w:r>
        <w:tab/>
        <w:t>Available at: Major Project/documentation/Testing/New test table.</w:t>
      </w:r>
      <w:r w:rsidR="00281E9C">
        <w:t>pdf</w:t>
      </w:r>
    </w:p>
    <w:p w:rsidR="008802F6" w:rsidRDefault="008802F6" w:rsidP="00EB6A21"/>
    <w:p w:rsidR="008802F6" w:rsidRDefault="008802F6" w:rsidP="00EB6A21">
      <w:r>
        <w:t>[</w:t>
      </w:r>
      <w:r w:rsidR="001B3807">
        <w:t>30</w:t>
      </w:r>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rsidR="001B3807">
        <w:t>31</w:t>
      </w:r>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4C8F" w:rsidRDefault="007E4C8F" w:rsidP="00EB6A21">
      <w:r>
        <w:t>[</w:t>
      </w:r>
      <w:r w:rsidR="001B3807">
        <w:t>32</w:t>
      </w:r>
      <w:r>
        <w:t>]</w:t>
      </w:r>
      <w:r>
        <w:tab/>
        <w:t>Testing terrain quadrant clipping</w:t>
      </w:r>
    </w:p>
    <w:p w:rsidR="007E7624" w:rsidRDefault="007E7624" w:rsidP="00EB6A21">
      <w:r>
        <w:tab/>
        <w:t xml:space="preserve">Available at: </w:t>
      </w:r>
    </w:p>
    <w:p w:rsidR="007E7624" w:rsidRDefault="007E7624" w:rsidP="00EB6A21">
      <w:r>
        <w:tab/>
        <w:t>Major Project/</w:t>
      </w:r>
      <w:r w:rsidR="007E4C8F">
        <w:t>documentation</w:t>
      </w:r>
      <w:r>
        <w:t>/</w:t>
      </w:r>
      <w:r w:rsidR="007E4C8F">
        <w:t>testing</w:t>
      </w:r>
      <w:r>
        <w:t>/</w:t>
      </w:r>
      <w:r w:rsidR="007E4C8F" w:rsidRPr="007E4C8F">
        <w:t>Testing terrain quadrant clipping</w:t>
      </w:r>
      <w:r w:rsidR="007E4C8F">
        <w:t>.pdf</w:t>
      </w:r>
    </w:p>
    <w:p w:rsidR="008C76F6" w:rsidRDefault="008C76F6" w:rsidP="00EB6A21"/>
    <w:p w:rsidR="008C76F6" w:rsidRDefault="008C76F6" w:rsidP="00EB6A21">
      <w:r>
        <w:t>[</w:t>
      </w:r>
      <w:r w:rsidR="001B3807">
        <w:t>33</w:t>
      </w:r>
      <w:r>
        <w:t>]</w:t>
      </w:r>
      <w:r>
        <w:tab/>
        <w:t>An idea to further improve the terrain rendering efficiency</w:t>
      </w:r>
      <w:r>
        <w:tab/>
      </w:r>
    </w:p>
    <w:p w:rsidR="008C76F6" w:rsidRDefault="008C76F6" w:rsidP="00EB6A21">
      <w:r>
        <w:tab/>
        <w:t>Available at:</w:t>
      </w:r>
    </w:p>
    <w:p w:rsidR="008C76F6" w:rsidRDefault="008C76F6" w:rsidP="00EB6A21">
      <w:r>
        <w:tab/>
        <w:t>Major Project/documentation/</w:t>
      </w:r>
      <w:r w:rsidRPr="008C76F6">
        <w:t>Future terrain efficiency idea</w:t>
      </w:r>
      <w:r>
        <w:t>.pdf</w:t>
      </w:r>
    </w:p>
    <w:p w:rsidR="00F6717D" w:rsidRDefault="00F6717D" w:rsidP="00226118">
      <w:pPr>
        <w:pStyle w:val="AppendixSection"/>
        <w:numPr>
          <w:ilvl w:val="0"/>
          <w:numId w:val="41"/>
        </w:numPr>
      </w:pPr>
      <w:r>
        <w:t>External references</w:t>
      </w:r>
    </w:p>
    <w:p w:rsidR="001B7C78" w:rsidRDefault="001B7C78" w:rsidP="00D94044"/>
    <w:p w:rsidR="00E86F6C" w:rsidRDefault="00E86F6C" w:rsidP="00E86F6C">
      <w:pPr>
        <w:jc w:val="both"/>
      </w:pPr>
      <w:r>
        <w:t>[</w:t>
      </w:r>
      <w:r w:rsidR="001B3807">
        <w:t>34</w:t>
      </w:r>
      <w:r>
        <w:t>]</w:t>
      </w:r>
      <w:r>
        <w:tab/>
        <w:t xml:space="preserve">To see if the browser can run </w:t>
      </w:r>
      <w:proofErr w:type="spellStart"/>
      <w:r w:rsidR="005A1602">
        <w:t>WebGL</w:t>
      </w:r>
      <w:proofErr w:type="spellEnd"/>
      <w:r w:rsidR="005A1602">
        <w:t xml:space="preserve">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tab/>
      </w:r>
      <w:hyperlink r:id="rId77"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sidR="001B3807">
        <w:rPr>
          <w:lang w:val="en-US"/>
        </w:rPr>
        <w:t>35</w:t>
      </w: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rsidR="001B3807">
        <w:t>36</w:t>
      </w:r>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rsidR="001B3807">
        <w:t>37</w:t>
      </w: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78"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rsidR="001B3807">
        <w:t>38</w:t>
      </w:r>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rsidR="001B3807">
        <w:t>39</w:t>
      </w:r>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lastRenderedPageBreak/>
        <w:tab/>
      </w:r>
      <w:r w:rsidR="002D01A9" w:rsidRPr="002D01A9">
        <w:rPr>
          <w:szCs w:val="20"/>
        </w:rPr>
        <w:t>https://goo.gl/ckczxm</w:t>
      </w:r>
    </w:p>
    <w:p w:rsidR="00454B36" w:rsidRDefault="00454B36" w:rsidP="00D94044"/>
    <w:p w:rsidR="00454B36" w:rsidRDefault="00454B36" w:rsidP="00D94044">
      <w:r>
        <w:t>[</w:t>
      </w:r>
      <w:r w:rsidR="001B3807">
        <w:t>40</w:t>
      </w:r>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79"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w:t>
      </w:r>
      <w:r w:rsidR="001B3807">
        <w:t>41</w:t>
      </w:r>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0" w:history="1">
        <w:r w:rsidRPr="00584FBB">
          <w:rPr>
            <w:rStyle w:val="Hyperlink"/>
          </w:rPr>
          <w:t>https://www.khronos.org/opengles/2_X/</w:t>
        </w:r>
      </w:hyperlink>
    </w:p>
    <w:p w:rsidR="00454B36" w:rsidRDefault="00454B36" w:rsidP="00D94044"/>
    <w:p w:rsidR="00454B36" w:rsidRDefault="00454B36" w:rsidP="00D94044">
      <w:r>
        <w:t>[</w:t>
      </w:r>
      <w:r w:rsidR="001B3807">
        <w:t>42</w:t>
      </w:r>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rsidR="001B3807">
        <w:t>43</w:t>
      </w:r>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rsidR="001B3807">
        <w:t>44</w:t>
      </w:r>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rsidR="001B3807">
        <w:t>45</w:t>
      </w:r>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rsidR="001B3807">
        <w:t>46</w:t>
      </w:r>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1" w:history="1">
        <w:r w:rsidRPr="00D25468">
          <w:rPr>
            <w:rStyle w:val="Hyperlink"/>
            <w:szCs w:val="20"/>
          </w:rPr>
          <w:t>https://goo.gl/mT8Ck7</w:t>
        </w:r>
      </w:hyperlink>
    </w:p>
    <w:p w:rsidR="00671898" w:rsidRDefault="00671898" w:rsidP="00D94044"/>
    <w:p w:rsidR="00671898" w:rsidRDefault="00671898" w:rsidP="00D94044">
      <w:r>
        <w:t>[</w:t>
      </w:r>
      <w:r w:rsidR="001B3807">
        <w:t>47</w:t>
      </w:r>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rsidR="001B3807">
        <w:t>48</w:t>
      </w:r>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rsidR="001B3807">
        <w:t>49</w:t>
      </w:r>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2"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lastRenderedPageBreak/>
        <w:t>[</w:t>
      </w:r>
      <w:r w:rsidR="001B3807">
        <w:t>50</w:t>
      </w: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rsidR="001B3807">
        <w:t>51</w:t>
      </w: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w:t>
      </w:r>
      <w:r w:rsidR="001B3807">
        <w:t>52</w:t>
      </w:r>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3" w:history="1">
        <w:r w:rsidRPr="004F7C75">
          <w:rPr>
            <w:rStyle w:val="Hyperlink"/>
            <w:lang w:val="en-US"/>
          </w:rPr>
          <w:t>https://www.3dgep.com/wp-content/uploads/2011/07/View-Matrix.png</w:t>
        </w:r>
      </w:hyperlink>
    </w:p>
    <w:p w:rsidR="00F50584" w:rsidRDefault="00F50584" w:rsidP="00D94044"/>
    <w:p w:rsidR="00F50584" w:rsidRDefault="00F50584" w:rsidP="00D94044">
      <w:r>
        <w:t>[</w:t>
      </w:r>
      <w:r w:rsidR="001B3807">
        <w:t>53</w:t>
      </w:r>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w:t>
      </w:r>
      <w:r w:rsidR="001B3807">
        <w:t>54</w:t>
      </w:r>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rsidR="001B3807">
        <w:t>55</w:t>
      </w: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rsidR="001B3807">
        <w:t>56</w:t>
      </w:r>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rsidR="001B3807">
        <w:t>57</w:t>
      </w:r>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4" w:history="1">
        <w:r w:rsidRPr="00584FBB">
          <w:rPr>
            <w:rStyle w:val="Hyperlink"/>
          </w:rPr>
          <w:t>https://www.youtube.com/watch?v=qslBNLeSPUc&amp;t=141s</w:t>
        </w:r>
      </w:hyperlink>
    </w:p>
    <w:p w:rsidR="00CE509B" w:rsidRDefault="00CE509B" w:rsidP="00D94044">
      <w:r>
        <w:tab/>
      </w:r>
    </w:p>
    <w:p w:rsidR="00812A5A" w:rsidRDefault="00812A5A" w:rsidP="00D94044">
      <w:r>
        <w:t>[</w:t>
      </w:r>
      <w:r w:rsidR="001B3807">
        <w:t>58</w:t>
      </w:r>
      <w:r>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rsidR="001B3807">
        <w:t>59</w:t>
      </w:r>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rsidR="001B3807">
        <w:t>60</w:t>
      </w:r>
      <w:r>
        <w:t>]</w:t>
      </w:r>
      <w:r>
        <w:tab/>
      </w:r>
      <w:proofErr w:type="spellStart"/>
      <w:r>
        <w:t>WebGL</w:t>
      </w:r>
      <w:proofErr w:type="spellEnd"/>
      <w:r>
        <w:t xml:space="preserve"> texture coordinate system image</w:t>
      </w:r>
    </w:p>
    <w:p w:rsidR="00625C21" w:rsidRDefault="00625C21" w:rsidP="00D94044">
      <w:r>
        <w:lastRenderedPageBreak/>
        <w:tab/>
        <w:t>Date accessed: 1</w:t>
      </w:r>
      <w:r w:rsidRPr="00F50584">
        <w:rPr>
          <w:vertAlign w:val="superscript"/>
        </w:rPr>
        <w:t>st</w:t>
      </w:r>
      <w:r>
        <w:t xml:space="preserve"> May 2017</w:t>
      </w:r>
    </w:p>
    <w:p w:rsidR="00625C21" w:rsidRDefault="00625C21" w:rsidP="00D94044">
      <w:r>
        <w:tab/>
        <w:t>Available at:</w:t>
      </w:r>
    </w:p>
    <w:p w:rsidR="00625C21" w:rsidRDefault="00625C21" w:rsidP="00D94044">
      <w:pPr>
        <w:rPr>
          <w:szCs w:val="20"/>
        </w:rPr>
      </w:pPr>
      <w:r>
        <w:tab/>
      </w:r>
      <w:hyperlink r:id="rId85" w:history="1">
        <w:r w:rsidR="00FD0D44" w:rsidRPr="005D1314">
          <w:rPr>
            <w:rStyle w:val="Hyperlink"/>
            <w:szCs w:val="20"/>
          </w:rPr>
          <w:t>https://goo.gl/vrMTcV</w:t>
        </w:r>
      </w:hyperlink>
    </w:p>
    <w:p w:rsidR="00FD0D44" w:rsidRDefault="00FD0D44" w:rsidP="00D94044">
      <w:pPr>
        <w:rPr>
          <w:szCs w:val="20"/>
        </w:rPr>
      </w:pPr>
    </w:p>
    <w:p w:rsidR="00FD0D44" w:rsidRDefault="00FD0D44" w:rsidP="00D94044">
      <w:pPr>
        <w:rPr>
          <w:szCs w:val="20"/>
        </w:rPr>
      </w:pPr>
      <w:r>
        <w:rPr>
          <w:szCs w:val="20"/>
        </w:rPr>
        <w:t>[</w:t>
      </w:r>
      <w:r w:rsidR="001B3807">
        <w:rPr>
          <w:szCs w:val="20"/>
        </w:rPr>
        <w:t>61</w:t>
      </w:r>
      <w:r>
        <w:rPr>
          <w:szCs w:val="20"/>
        </w:rPr>
        <w:t>]</w:t>
      </w:r>
      <w:r>
        <w:rPr>
          <w:szCs w:val="20"/>
        </w:rPr>
        <w:tab/>
      </w:r>
      <w:proofErr w:type="spellStart"/>
      <w:r>
        <w:t>ThinMatrix</w:t>
      </w:r>
      <w:proofErr w:type="spellEnd"/>
      <w:r>
        <w:t xml:space="preserve"> (YouTube name</w:t>
      </w:r>
      <w:proofErr w:type="gramStart"/>
      <w:r>
        <w:t>)  -</w:t>
      </w:r>
      <w:proofErr w:type="gramEnd"/>
      <w:r>
        <w:t xml:space="preserve"> </w:t>
      </w:r>
      <w:r>
        <w:rPr>
          <w:szCs w:val="20"/>
        </w:rPr>
        <w:t>Specular lighting tutorial</w:t>
      </w:r>
    </w:p>
    <w:p w:rsidR="00FD0D44" w:rsidRDefault="00FD0D44" w:rsidP="00D94044">
      <w:pPr>
        <w:rPr>
          <w:szCs w:val="20"/>
        </w:rPr>
      </w:pPr>
      <w:r>
        <w:rPr>
          <w:szCs w:val="20"/>
        </w:rPr>
        <w:tab/>
        <w:t>Date accessed: February 1</w:t>
      </w:r>
      <w:r w:rsidRPr="00FD0D44">
        <w:rPr>
          <w:szCs w:val="20"/>
          <w:vertAlign w:val="superscript"/>
        </w:rPr>
        <w:t>st</w:t>
      </w:r>
      <w:r>
        <w:rPr>
          <w:szCs w:val="20"/>
        </w:rPr>
        <w:t xml:space="preserve"> 2017</w:t>
      </w:r>
    </w:p>
    <w:p w:rsidR="00FD0D44" w:rsidRDefault="00FD0D44" w:rsidP="00D94044">
      <w:pPr>
        <w:rPr>
          <w:szCs w:val="20"/>
        </w:rPr>
      </w:pPr>
      <w:r>
        <w:rPr>
          <w:szCs w:val="20"/>
        </w:rPr>
        <w:tab/>
        <w:t xml:space="preserve">Available at: </w:t>
      </w:r>
    </w:p>
    <w:p w:rsidR="00FD0D44" w:rsidRPr="00674BBC" w:rsidRDefault="00FD0D44" w:rsidP="00D94044">
      <w:r>
        <w:rPr>
          <w:szCs w:val="20"/>
        </w:rPr>
        <w:tab/>
      </w:r>
      <w:r w:rsidRPr="00FD0D44">
        <w:rPr>
          <w:szCs w:val="20"/>
        </w:rPr>
        <w:t>https://www.youtube.com/watch?v=GZ_1xOm-3qU&amp;t=409s</w:t>
      </w:r>
    </w:p>
    <w:p w:rsidR="008A0DB3" w:rsidRDefault="008A0DB3" w:rsidP="00D94044"/>
    <w:p w:rsidR="008A0DB3" w:rsidRDefault="008A0DB3" w:rsidP="00D94044">
      <w:r>
        <w:t>[</w:t>
      </w:r>
      <w:r w:rsidR="001B3807">
        <w:t>62</w:t>
      </w:r>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1B3807">
        <w:t>63</w:t>
      </w:r>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6" w:history="1">
        <w:r w:rsidRPr="00584FBB">
          <w:rPr>
            <w:rStyle w:val="Hyperlink"/>
          </w:rPr>
          <w:t>https://www.youtube.com/watch?v=qslBNLeSPUc&amp;t=141s</w:t>
        </w:r>
      </w:hyperlink>
    </w:p>
    <w:p w:rsidR="000F3D72" w:rsidRDefault="000F3D72" w:rsidP="00D94044"/>
    <w:p w:rsidR="0066503C" w:rsidRDefault="000F3D72" w:rsidP="00D94044">
      <w:r>
        <w:t>[</w:t>
      </w:r>
      <w:r w:rsidR="001B3807">
        <w:t>64</w:t>
      </w:r>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7" w:history="1">
        <w:r w:rsidR="001B7C78" w:rsidRPr="00584FBB">
          <w:rPr>
            <w:rStyle w:val="Hyperlink"/>
          </w:rPr>
          <w:t>https://www.youtube.com/watch?v=_Ix5oN8eC1E</w:t>
        </w:r>
      </w:hyperlink>
    </w:p>
    <w:p w:rsidR="00F6717D" w:rsidRDefault="00F6717D" w:rsidP="00D94044"/>
    <w:p w:rsidR="001B7C78" w:rsidRDefault="001B7C78" w:rsidP="001B7C78">
      <w:r>
        <w:t>[</w:t>
      </w:r>
      <w:r w:rsidR="001B3807">
        <w:t>65</w:t>
      </w:r>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1B3807">
        <w:t>66</w:t>
      </w:r>
      <w:r>
        <w:t>]</w:t>
      </w:r>
      <w:r w:rsidR="004A3D6F">
        <w:tab/>
      </w:r>
      <w:proofErr w:type="gramStart"/>
      <w:r w:rsidR="004A3D6F">
        <w:t>draw.io</w:t>
      </w:r>
      <w:proofErr w:type="gramEnd"/>
      <w:r w:rsidR="004A3D6F">
        <w:t xml:space="preserve">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w:t>
      </w:r>
      <w:r w:rsidR="00753F92">
        <w:t>are not</w:t>
      </w:r>
      <w:r w:rsidR="004A3D6F">
        <w:t xml:space="preserve">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rsidR="001B3807">
        <w:t>67</w:t>
      </w:r>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8"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Default="00674BBC" w:rsidP="00E77ACE">
      <w:pPr>
        <w:rPr>
          <w:szCs w:val="20"/>
        </w:rPr>
      </w:pPr>
      <w:r>
        <w:tab/>
      </w:r>
      <w:hyperlink r:id="rId89" w:history="1">
        <w:r w:rsidR="00582E3C" w:rsidRPr="00794BE8">
          <w:rPr>
            <w:rStyle w:val="Hyperlink"/>
            <w:szCs w:val="20"/>
          </w:rPr>
          <w:t>https://goo.gl/ANVXN0</w:t>
        </w:r>
      </w:hyperlink>
    </w:p>
    <w:p w:rsidR="00582E3C" w:rsidRDefault="00582E3C" w:rsidP="00E77ACE">
      <w:pPr>
        <w:rPr>
          <w:szCs w:val="20"/>
        </w:rPr>
      </w:pPr>
    </w:p>
    <w:p w:rsidR="00582E3C" w:rsidRDefault="00582E3C" w:rsidP="00582E3C">
      <w:pPr>
        <w:rPr>
          <w:szCs w:val="22"/>
        </w:rPr>
      </w:pPr>
      <w:r>
        <w:rPr>
          <w:szCs w:val="22"/>
        </w:rPr>
        <w:t>[68]</w:t>
      </w:r>
      <w:r>
        <w:rPr>
          <w:szCs w:val="22"/>
        </w:rPr>
        <w:tab/>
      </w:r>
      <w:proofErr w:type="spellStart"/>
      <w:r>
        <w:rPr>
          <w:szCs w:val="22"/>
        </w:rPr>
        <w:t>YUIDoc</w:t>
      </w:r>
      <w:proofErr w:type="spellEnd"/>
      <w:r>
        <w:rPr>
          <w:szCs w:val="22"/>
        </w:rPr>
        <w:t xml:space="preserve"> – JavaScript Documentation Tool</w:t>
      </w:r>
    </w:p>
    <w:p w:rsidR="00582E3C" w:rsidRDefault="00582E3C" w:rsidP="00582E3C">
      <w:pPr>
        <w:rPr>
          <w:szCs w:val="22"/>
        </w:rPr>
      </w:pPr>
      <w:r>
        <w:rPr>
          <w:szCs w:val="22"/>
        </w:rPr>
        <w:tab/>
        <w:t>Date accessed April 1</w:t>
      </w:r>
      <w:r w:rsidRPr="007823FB">
        <w:rPr>
          <w:szCs w:val="22"/>
          <w:vertAlign w:val="superscript"/>
        </w:rPr>
        <w:t>st</w:t>
      </w:r>
      <w:r>
        <w:rPr>
          <w:szCs w:val="22"/>
        </w:rPr>
        <w:t xml:space="preserve"> – May 07</w:t>
      </w:r>
      <w:r w:rsidRPr="007823FB">
        <w:rPr>
          <w:szCs w:val="22"/>
          <w:vertAlign w:val="superscript"/>
        </w:rPr>
        <w:t>th</w:t>
      </w:r>
      <w:r>
        <w:rPr>
          <w:szCs w:val="22"/>
        </w:rPr>
        <w:t xml:space="preserve"> 2017</w:t>
      </w:r>
    </w:p>
    <w:p w:rsidR="00582E3C" w:rsidRDefault="00582E3C" w:rsidP="00582E3C">
      <w:pPr>
        <w:rPr>
          <w:szCs w:val="22"/>
        </w:rPr>
      </w:pPr>
      <w:r>
        <w:rPr>
          <w:szCs w:val="22"/>
        </w:rPr>
        <w:tab/>
        <w:t>Available at:</w:t>
      </w:r>
    </w:p>
    <w:p w:rsidR="00582E3C" w:rsidRPr="00904108" w:rsidRDefault="00582E3C" w:rsidP="00E77ACE">
      <w:pPr>
        <w:rPr>
          <w:szCs w:val="22"/>
        </w:rPr>
      </w:pPr>
      <w:r>
        <w:rPr>
          <w:szCs w:val="22"/>
        </w:rPr>
        <w:tab/>
      </w:r>
      <w:r w:rsidRPr="007823FB">
        <w:rPr>
          <w:szCs w:val="22"/>
        </w:rPr>
        <w:t>http://yui.github.io/yuidoc/</w:t>
      </w:r>
    </w:p>
    <w:p w:rsidR="00904108" w:rsidRDefault="004E7195" w:rsidP="00226118">
      <w:pPr>
        <w:pStyle w:val="AppendixSection"/>
        <w:numPr>
          <w:ilvl w:val="0"/>
          <w:numId w:val="41"/>
        </w:numPr>
      </w:pPr>
      <w:r>
        <w:lastRenderedPageBreak/>
        <w:t xml:space="preserve">Scene </w:t>
      </w:r>
      <w:r w:rsidR="00904108">
        <w:t>resource references</w:t>
      </w:r>
    </w:p>
    <w:p w:rsidR="00F15C85" w:rsidRDefault="00F15C85" w:rsidP="00E77ACE"/>
    <w:p w:rsidR="00904108" w:rsidRDefault="00904108" w:rsidP="00E77ACE">
      <w:r>
        <w:t>[</w:t>
      </w:r>
      <w:r w:rsidR="00582E3C">
        <w:t>69</w:t>
      </w:r>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582E3C">
        <w:t>70</w:t>
      </w:r>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rsidR="00582E3C">
        <w:t>71</w:t>
      </w:r>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1B3807">
        <w:t>7</w:t>
      </w:r>
      <w:r w:rsidR="00582E3C">
        <w:t>2</w:t>
      </w:r>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0" w:history="1">
        <w:r w:rsidRPr="00D25468">
          <w:rPr>
            <w:rStyle w:val="Hyperlink"/>
          </w:rPr>
          <w:t>https://www.textures.com/download/rocksarid0035/68071?&amp;secure=login</w:t>
        </w:r>
      </w:hyperlink>
    </w:p>
    <w:p w:rsidR="00671898" w:rsidRDefault="00671898" w:rsidP="00E77ACE">
      <w:r>
        <w:tab/>
      </w:r>
      <w:hyperlink r:id="rId91"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582E3C">
        <w:t>73</w:t>
      </w:r>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2" w:history="1">
        <w:r w:rsidR="00D649AC" w:rsidRPr="00D25468">
          <w:rPr>
            <w:rStyle w:val="Hyperlink"/>
          </w:rPr>
          <w:t>https://www.textures.com/download/soilbeach0131/106132</w:t>
        </w:r>
      </w:hyperlink>
    </w:p>
    <w:p w:rsidR="00D649AC" w:rsidRDefault="00D649AC" w:rsidP="00E77ACE"/>
    <w:p w:rsidR="00D649AC" w:rsidRDefault="00D649AC" w:rsidP="00E77ACE">
      <w:r>
        <w:t>[</w:t>
      </w:r>
      <w:r w:rsidR="00582E3C">
        <w:t>74</w:t>
      </w:r>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3" w:history="1">
        <w:r w:rsidRPr="00D25468">
          <w:rPr>
            <w:rStyle w:val="Hyperlink"/>
          </w:rPr>
          <w:t>https://www.youtube.com/watch?v=rn6zP4P0his&amp;t=526s</w:t>
        </w:r>
      </w:hyperlink>
    </w:p>
    <w:p w:rsidR="00D649AC" w:rsidRDefault="00D649AC" w:rsidP="00E77ACE"/>
    <w:p w:rsidR="00D649AC" w:rsidRDefault="00D649AC" w:rsidP="00E77ACE">
      <w:r>
        <w:t>[</w:t>
      </w:r>
      <w:r w:rsidR="00582E3C">
        <w:t>75</w:t>
      </w:r>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94"/>
      <w:footerReference w:type="default" r:id="rId9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0068" w:rsidRDefault="00A90068" w:rsidP="004C12FA">
      <w:r>
        <w:separator/>
      </w:r>
    </w:p>
  </w:endnote>
  <w:endnote w:type="continuationSeparator" w:id="0">
    <w:p w:rsidR="00A90068" w:rsidRDefault="00A90068"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1760" w:rsidRDefault="00EE1760" w:rsidP="004C12FA">
    <w:pPr>
      <w:pStyle w:val="Footer"/>
      <w:jc w:val="center"/>
    </w:pPr>
    <w:r>
      <w:t xml:space="preserve">Page </w:t>
    </w:r>
    <w:r>
      <w:fldChar w:fldCharType="begin"/>
    </w:r>
    <w:r>
      <w:instrText xml:space="preserve"> PAGE  \* MERGEFORMAT </w:instrText>
    </w:r>
    <w:r>
      <w:fldChar w:fldCharType="separate"/>
    </w:r>
    <w:r w:rsidR="00DE741B">
      <w:rPr>
        <w:noProof/>
      </w:rPr>
      <w:t>66</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DE741B">
      <w:rPr>
        <w:noProof/>
        <w:lang w:val="en-US"/>
      </w:rPr>
      <w:t>67</w:t>
    </w:r>
    <w:r>
      <w:rPr>
        <w:lang w:val="en-US"/>
      </w:rPr>
      <w:fldChar w:fldCharType="end"/>
    </w:r>
  </w:p>
  <w:p w:rsidR="00EE1760" w:rsidRDefault="00EE1760" w:rsidP="004C12FA">
    <w:pPr>
      <w:pStyle w:val="Footer"/>
    </w:pPr>
  </w:p>
  <w:p w:rsidR="00EE1760" w:rsidRDefault="00EE1760"/>
  <w:p w:rsidR="00EE1760" w:rsidRDefault="00EE176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0068" w:rsidRDefault="00A90068" w:rsidP="004C12FA">
      <w:r>
        <w:separator/>
      </w:r>
    </w:p>
  </w:footnote>
  <w:footnote w:type="continuationSeparator" w:id="0">
    <w:p w:rsidR="00A90068" w:rsidRDefault="00A90068"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1760" w:rsidRPr="001F35A4" w:rsidRDefault="00EE1760"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EE1760" w:rsidRDefault="00EE1760"/>
  <w:p w:rsidR="00EE1760" w:rsidRDefault="00EE176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194"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C186D4A"/>
    <w:multiLevelType w:val="multilevel"/>
    <w:tmpl w:val="1D7A38B4"/>
    <w:lvl w:ilvl="0">
      <w:start w:val="1"/>
      <w:numFmt w:val="decimal"/>
      <w:lvlText w:val="%1"/>
      <w:lvlJc w:val="left"/>
      <w:pPr>
        <w:ind w:left="360" w:hanging="360"/>
      </w:pPr>
      <w:rPr>
        <w:rFonts w:hint="default"/>
      </w:rPr>
    </w:lvl>
    <w:lvl w:ilvl="1">
      <w:start w:val="3"/>
      <w:numFmt w:val="decimal"/>
      <w:lvlText w:val="%1.%2"/>
      <w:lvlJc w:val="left"/>
      <w:pPr>
        <w:ind w:left="3762" w:hanging="360"/>
      </w:pPr>
      <w:rPr>
        <w:rFonts w:hint="default"/>
      </w:rPr>
    </w:lvl>
    <w:lvl w:ilvl="2">
      <w:start w:val="1"/>
      <w:numFmt w:val="decimal"/>
      <w:lvlText w:val="%1.%2.%3"/>
      <w:lvlJc w:val="left"/>
      <w:pPr>
        <w:ind w:left="7524" w:hanging="720"/>
      </w:pPr>
      <w:rPr>
        <w:rFonts w:hint="default"/>
      </w:rPr>
    </w:lvl>
    <w:lvl w:ilvl="3">
      <w:start w:val="1"/>
      <w:numFmt w:val="decimal"/>
      <w:lvlText w:val="%1.%2.%3.%4"/>
      <w:lvlJc w:val="left"/>
      <w:pPr>
        <w:ind w:left="11286" w:hanging="1080"/>
      </w:pPr>
      <w:rPr>
        <w:rFonts w:hint="default"/>
      </w:rPr>
    </w:lvl>
    <w:lvl w:ilvl="4">
      <w:start w:val="1"/>
      <w:numFmt w:val="decimal"/>
      <w:lvlText w:val="%1.%2.%3.%4.%5"/>
      <w:lvlJc w:val="left"/>
      <w:pPr>
        <w:ind w:left="14688" w:hanging="1080"/>
      </w:pPr>
      <w:rPr>
        <w:rFonts w:hint="default"/>
      </w:rPr>
    </w:lvl>
    <w:lvl w:ilvl="5">
      <w:start w:val="1"/>
      <w:numFmt w:val="decimal"/>
      <w:lvlText w:val="%1.%2.%3.%4.%5.%6"/>
      <w:lvlJc w:val="left"/>
      <w:pPr>
        <w:ind w:left="18450" w:hanging="1440"/>
      </w:pPr>
      <w:rPr>
        <w:rFonts w:hint="default"/>
      </w:rPr>
    </w:lvl>
    <w:lvl w:ilvl="6">
      <w:start w:val="1"/>
      <w:numFmt w:val="decimal"/>
      <w:lvlText w:val="%1.%2.%3.%4.%5.%6.%7"/>
      <w:lvlJc w:val="left"/>
      <w:pPr>
        <w:ind w:left="21852" w:hanging="1440"/>
      </w:pPr>
      <w:rPr>
        <w:rFonts w:hint="default"/>
      </w:rPr>
    </w:lvl>
    <w:lvl w:ilvl="7">
      <w:start w:val="1"/>
      <w:numFmt w:val="decimal"/>
      <w:lvlText w:val="%1.%2.%3.%4.%5.%6.%7.%8"/>
      <w:lvlJc w:val="left"/>
      <w:pPr>
        <w:ind w:left="25614" w:hanging="1800"/>
      </w:pPr>
      <w:rPr>
        <w:rFonts w:hint="default"/>
      </w:rPr>
    </w:lvl>
    <w:lvl w:ilvl="8">
      <w:start w:val="1"/>
      <w:numFmt w:val="decimal"/>
      <w:lvlText w:val="%1.%2.%3.%4.%5.%6.%7.%8.%9"/>
      <w:lvlJc w:val="left"/>
      <w:pPr>
        <w:ind w:left="29016" w:hanging="1800"/>
      </w:pPr>
      <w:rPr>
        <w:rFonts w:hint="default"/>
      </w:rPr>
    </w:lvl>
  </w:abstractNum>
  <w:abstractNum w:abstractNumId="8"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255E3A"/>
    <w:multiLevelType w:val="multilevel"/>
    <w:tmpl w:val="4E1AA53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5"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B16E53"/>
    <w:multiLevelType w:val="multilevel"/>
    <w:tmpl w:val="6494F8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5C794B"/>
    <w:multiLevelType w:val="multilevel"/>
    <w:tmpl w:val="07B61E62"/>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2330D9B"/>
    <w:multiLevelType w:val="multilevel"/>
    <w:tmpl w:val="2B00E572"/>
    <w:lvl w:ilvl="0">
      <w:start w:val="1"/>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6"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9"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0"/>
  </w:num>
  <w:num w:numId="3">
    <w:abstractNumId w:val="34"/>
  </w:num>
  <w:num w:numId="4">
    <w:abstractNumId w:val="2"/>
  </w:num>
  <w:num w:numId="5">
    <w:abstractNumId w:val="0"/>
  </w:num>
  <w:num w:numId="6">
    <w:abstractNumId w:val="11"/>
  </w:num>
  <w:num w:numId="7">
    <w:abstractNumId w:val="18"/>
  </w:num>
  <w:num w:numId="8">
    <w:abstractNumId w:val="4"/>
  </w:num>
  <w:num w:numId="9">
    <w:abstractNumId w:val="39"/>
  </w:num>
  <w:num w:numId="10">
    <w:abstractNumId w:val="40"/>
  </w:num>
  <w:num w:numId="11">
    <w:abstractNumId w:val="20"/>
  </w:num>
  <w:num w:numId="12">
    <w:abstractNumId w:val="1"/>
  </w:num>
  <w:num w:numId="13">
    <w:abstractNumId w:val="13"/>
  </w:num>
  <w:num w:numId="14">
    <w:abstractNumId w:val="21"/>
  </w:num>
  <w:num w:numId="15">
    <w:abstractNumId w:val="6"/>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7"/>
  </w:num>
  <w:num w:numId="20">
    <w:abstractNumId w:val="24"/>
  </w:num>
  <w:num w:numId="21">
    <w:abstractNumId w:val="28"/>
  </w:num>
  <w:num w:numId="22">
    <w:abstractNumId w:val="38"/>
  </w:num>
  <w:num w:numId="23">
    <w:abstractNumId w:val="25"/>
  </w:num>
  <w:num w:numId="24">
    <w:abstractNumId w:val="8"/>
  </w:num>
  <w:num w:numId="25">
    <w:abstractNumId w:val="41"/>
  </w:num>
  <w:num w:numId="26">
    <w:abstractNumId w:val="16"/>
  </w:num>
  <w:num w:numId="27">
    <w:abstractNumId w:val="3"/>
  </w:num>
  <w:num w:numId="28">
    <w:abstractNumId w:val="27"/>
  </w:num>
  <w:num w:numId="29">
    <w:abstractNumId w:val="35"/>
  </w:num>
  <w:num w:numId="30">
    <w:abstractNumId w:val="31"/>
  </w:num>
  <w:num w:numId="31">
    <w:abstractNumId w:val="14"/>
  </w:num>
  <w:num w:numId="32">
    <w:abstractNumId w:val="33"/>
  </w:num>
  <w:num w:numId="33">
    <w:abstractNumId w:val="22"/>
  </w:num>
  <w:num w:numId="34">
    <w:abstractNumId w:val="29"/>
  </w:num>
  <w:num w:numId="35">
    <w:abstractNumId w:val="5"/>
  </w:num>
  <w:num w:numId="36">
    <w:abstractNumId w:val="36"/>
  </w:num>
  <w:num w:numId="37">
    <w:abstractNumId w:val="12"/>
  </w:num>
  <w:num w:numId="38">
    <w:abstractNumId w:val="23"/>
  </w:num>
  <w:num w:numId="39">
    <w:abstractNumId w:val="30"/>
  </w:num>
  <w:num w:numId="40">
    <w:abstractNumId w:val="26"/>
  </w:num>
  <w:num w:numId="41">
    <w:abstractNumId w:val="38"/>
    <w:lvlOverride w:ilvl="0">
      <w:startOverride w:val="1"/>
    </w:lvlOverride>
  </w:num>
  <w:num w:numId="42">
    <w:abstractNumId w:val="32"/>
  </w:num>
  <w:num w:numId="43">
    <w:abstractNumId w:val="7"/>
  </w:num>
  <w:num w:numId="44">
    <w:abstractNumId w:val="9"/>
  </w:num>
  <w:num w:numId="45">
    <w:abstractNumId w:val="3"/>
    <w:lvlOverride w:ilvl="0">
      <w:startOverride w:val="2"/>
    </w:lvlOverride>
    <w:lvlOverride w:ilvl="1">
      <w:startOverride w:val="2"/>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0611D"/>
    <w:rsid w:val="00011F27"/>
    <w:rsid w:val="000121A8"/>
    <w:rsid w:val="00012D20"/>
    <w:rsid w:val="000167F5"/>
    <w:rsid w:val="00017DB9"/>
    <w:rsid w:val="000225B5"/>
    <w:rsid w:val="00022CC9"/>
    <w:rsid w:val="00025A4B"/>
    <w:rsid w:val="0002785D"/>
    <w:rsid w:val="00027AB6"/>
    <w:rsid w:val="00027AB7"/>
    <w:rsid w:val="00030B2E"/>
    <w:rsid w:val="00031FBA"/>
    <w:rsid w:val="00034C43"/>
    <w:rsid w:val="00037202"/>
    <w:rsid w:val="000465C6"/>
    <w:rsid w:val="0005073A"/>
    <w:rsid w:val="00051F39"/>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66B0"/>
    <w:rsid w:val="000A7C0B"/>
    <w:rsid w:val="000B0981"/>
    <w:rsid w:val="000B2A49"/>
    <w:rsid w:val="000B2CE6"/>
    <w:rsid w:val="000B7680"/>
    <w:rsid w:val="000C084E"/>
    <w:rsid w:val="000C57CB"/>
    <w:rsid w:val="000D1D41"/>
    <w:rsid w:val="000D44A4"/>
    <w:rsid w:val="000D5054"/>
    <w:rsid w:val="000D5440"/>
    <w:rsid w:val="000D5800"/>
    <w:rsid w:val="000E5039"/>
    <w:rsid w:val="000E583B"/>
    <w:rsid w:val="000E69BD"/>
    <w:rsid w:val="000F221B"/>
    <w:rsid w:val="000F2F4D"/>
    <w:rsid w:val="000F3D72"/>
    <w:rsid w:val="000F52D0"/>
    <w:rsid w:val="00102CEE"/>
    <w:rsid w:val="00102D97"/>
    <w:rsid w:val="001030D9"/>
    <w:rsid w:val="00106CD8"/>
    <w:rsid w:val="00107B2E"/>
    <w:rsid w:val="00110185"/>
    <w:rsid w:val="0011540E"/>
    <w:rsid w:val="0011636A"/>
    <w:rsid w:val="0012007A"/>
    <w:rsid w:val="0012492A"/>
    <w:rsid w:val="001300BF"/>
    <w:rsid w:val="001350FA"/>
    <w:rsid w:val="00141D95"/>
    <w:rsid w:val="001436A0"/>
    <w:rsid w:val="00145834"/>
    <w:rsid w:val="00147038"/>
    <w:rsid w:val="00150B8B"/>
    <w:rsid w:val="00150C0F"/>
    <w:rsid w:val="00153D47"/>
    <w:rsid w:val="001562A2"/>
    <w:rsid w:val="00156DBC"/>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3807"/>
    <w:rsid w:val="001B459E"/>
    <w:rsid w:val="001B64E0"/>
    <w:rsid w:val="001B7B6B"/>
    <w:rsid w:val="001B7C78"/>
    <w:rsid w:val="001C435D"/>
    <w:rsid w:val="001C6786"/>
    <w:rsid w:val="001C778D"/>
    <w:rsid w:val="001D1633"/>
    <w:rsid w:val="001D706D"/>
    <w:rsid w:val="001D7412"/>
    <w:rsid w:val="001D7856"/>
    <w:rsid w:val="001E03A4"/>
    <w:rsid w:val="001E5E69"/>
    <w:rsid w:val="001E6C0D"/>
    <w:rsid w:val="001F0AFB"/>
    <w:rsid w:val="001F35A4"/>
    <w:rsid w:val="001F4C30"/>
    <w:rsid w:val="001F7775"/>
    <w:rsid w:val="001F7EEC"/>
    <w:rsid w:val="00204E87"/>
    <w:rsid w:val="002055FF"/>
    <w:rsid w:val="00207B59"/>
    <w:rsid w:val="002107BB"/>
    <w:rsid w:val="00213B31"/>
    <w:rsid w:val="00224D73"/>
    <w:rsid w:val="00226118"/>
    <w:rsid w:val="0023583D"/>
    <w:rsid w:val="002364E1"/>
    <w:rsid w:val="00243A4B"/>
    <w:rsid w:val="0024524A"/>
    <w:rsid w:val="002458B9"/>
    <w:rsid w:val="00246C26"/>
    <w:rsid w:val="00253D57"/>
    <w:rsid w:val="0026078A"/>
    <w:rsid w:val="002634A2"/>
    <w:rsid w:val="002654FE"/>
    <w:rsid w:val="002763A7"/>
    <w:rsid w:val="00276AD3"/>
    <w:rsid w:val="00281209"/>
    <w:rsid w:val="00281E9C"/>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648"/>
    <w:rsid w:val="002B67EA"/>
    <w:rsid w:val="002C0343"/>
    <w:rsid w:val="002C3DD8"/>
    <w:rsid w:val="002C5C8C"/>
    <w:rsid w:val="002D01A9"/>
    <w:rsid w:val="002D0B2F"/>
    <w:rsid w:val="002D178E"/>
    <w:rsid w:val="002E0D6E"/>
    <w:rsid w:val="002E3E4F"/>
    <w:rsid w:val="002E4027"/>
    <w:rsid w:val="002E6905"/>
    <w:rsid w:val="002F1A62"/>
    <w:rsid w:val="002F1AF5"/>
    <w:rsid w:val="002F32EF"/>
    <w:rsid w:val="002F4F58"/>
    <w:rsid w:val="002F609D"/>
    <w:rsid w:val="00300C93"/>
    <w:rsid w:val="00312BF8"/>
    <w:rsid w:val="0031363E"/>
    <w:rsid w:val="003139BB"/>
    <w:rsid w:val="00315F4F"/>
    <w:rsid w:val="00317811"/>
    <w:rsid w:val="0032007A"/>
    <w:rsid w:val="00321CFB"/>
    <w:rsid w:val="00323752"/>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3A32"/>
    <w:rsid w:val="00395BB1"/>
    <w:rsid w:val="003A22FB"/>
    <w:rsid w:val="003A6778"/>
    <w:rsid w:val="003B340B"/>
    <w:rsid w:val="003B5D1F"/>
    <w:rsid w:val="003B73E3"/>
    <w:rsid w:val="003C2954"/>
    <w:rsid w:val="003C4254"/>
    <w:rsid w:val="003D172A"/>
    <w:rsid w:val="003D3E02"/>
    <w:rsid w:val="003D59A8"/>
    <w:rsid w:val="003D628B"/>
    <w:rsid w:val="003D6A57"/>
    <w:rsid w:val="003E00E3"/>
    <w:rsid w:val="003E4755"/>
    <w:rsid w:val="003F0E43"/>
    <w:rsid w:val="003F54E6"/>
    <w:rsid w:val="003F715A"/>
    <w:rsid w:val="00401F13"/>
    <w:rsid w:val="00402C5E"/>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56B60"/>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C5B42"/>
    <w:rsid w:val="004D1054"/>
    <w:rsid w:val="004D45DD"/>
    <w:rsid w:val="004D517C"/>
    <w:rsid w:val="004D5CBD"/>
    <w:rsid w:val="004D67BC"/>
    <w:rsid w:val="004D7650"/>
    <w:rsid w:val="004D76B8"/>
    <w:rsid w:val="004E168A"/>
    <w:rsid w:val="004E63C0"/>
    <w:rsid w:val="004E7195"/>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2E3C"/>
    <w:rsid w:val="00585CE6"/>
    <w:rsid w:val="00586B51"/>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5F6F37"/>
    <w:rsid w:val="00602E29"/>
    <w:rsid w:val="0060361D"/>
    <w:rsid w:val="00607333"/>
    <w:rsid w:val="00607E6F"/>
    <w:rsid w:val="00611380"/>
    <w:rsid w:val="00624E5B"/>
    <w:rsid w:val="00625C21"/>
    <w:rsid w:val="0062637B"/>
    <w:rsid w:val="006326C5"/>
    <w:rsid w:val="00636EEC"/>
    <w:rsid w:val="00637DEC"/>
    <w:rsid w:val="006426CA"/>
    <w:rsid w:val="006433B1"/>
    <w:rsid w:val="00647823"/>
    <w:rsid w:val="00647CC8"/>
    <w:rsid w:val="006515F6"/>
    <w:rsid w:val="00651830"/>
    <w:rsid w:val="0065334B"/>
    <w:rsid w:val="00653364"/>
    <w:rsid w:val="0065392D"/>
    <w:rsid w:val="006549E8"/>
    <w:rsid w:val="00654EF2"/>
    <w:rsid w:val="00660DAF"/>
    <w:rsid w:val="00664FF3"/>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25E0"/>
    <w:rsid w:val="006C304C"/>
    <w:rsid w:val="006C3D5A"/>
    <w:rsid w:val="006C503D"/>
    <w:rsid w:val="006C7832"/>
    <w:rsid w:val="006D7593"/>
    <w:rsid w:val="006E41BB"/>
    <w:rsid w:val="006E79A0"/>
    <w:rsid w:val="006F31F8"/>
    <w:rsid w:val="006F480A"/>
    <w:rsid w:val="006F4FDD"/>
    <w:rsid w:val="007002F8"/>
    <w:rsid w:val="007008B7"/>
    <w:rsid w:val="00702F5D"/>
    <w:rsid w:val="00703A8E"/>
    <w:rsid w:val="00707FE7"/>
    <w:rsid w:val="00710C2F"/>
    <w:rsid w:val="00711DBE"/>
    <w:rsid w:val="0071607D"/>
    <w:rsid w:val="00716719"/>
    <w:rsid w:val="00722155"/>
    <w:rsid w:val="007322BF"/>
    <w:rsid w:val="00735338"/>
    <w:rsid w:val="00740C6B"/>
    <w:rsid w:val="00741B7B"/>
    <w:rsid w:val="007470D2"/>
    <w:rsid w:val="00747D9E"/>
    <w:rsid w:val="00753F92"/>
    <w:rsid w:val="007636D6"/>
    <w:rsid w:val="00765BD8"/>
    <w:rsid w:val="00767079"/>
    <w:rsid w:val="00771CDF"/>
    <w:rsid w:val="00776F9C"/>
    <w:rsid w:val="00777027"/>
    <w:rsid w:val="00780F67"/>
    <w:rsid w:val="0078475D"/>
    <w:rsid w:val="00792F45"/>
    <w:rsid w:val="007933A8"/>
    <w:rsid w:val="007A16C7"/>
    <w:rsid w:val="007A3E41"/>
    <w:rsid w:val="007A66BC"/>
    <w:rsid w:val="007A6AD1"/>
    <w:rsid w:val="007C00FE"/>
    <w:rsid w:val="007C0C0C"/>
    <w:rsid w:val="007C520A"/>
    <w:rsid w:val="007C5E19"/>
    <w:rsid w:val="007D534D"/>
    <w:rsid w:val="007D72E0"/>
    <w:rsid w:val="007E47EE"/>
    <w:rsid w:val="007E4C8F"/>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97374"/>
    <w:rsid w:val="008A08A1"/>
    <w:rsid w:val="008A0DB3"/>
    <w:rsid w:val="008A5CE2"/>
    <w:rsid w:val="008B3A58"/>
    <w:rsid w:val="008B3D25"/>
    <w:rsid w:val="008B5F14"/>
    <w:rsid w:val="008C02D3"/>
    <w:rsid w:val="008C0B31"/>
    <w:rsid w:val="008C69FE"/>
    <w:rsid w:val="008C76F6"/>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125C"/>
    <w:rsid w:val="00972661"/>
    <w:rsid w:val="00974BDF"/>
    <w:rsid w:val="009757CA"/>
    <w:rsid w:val="00975C14"/>
    <w:rsid w:val="009779E7"/>
    <w:rsid w:val="00981110"/>
    <w:rsid w:val="009811AC"/>
    <w:rsid w:val="0098145A"/>
    <w:rsid w:val="00981B46"/>
    <w:rsid w:val="00982587"/>
    <w:rsid w:val="00983D12"/>
    <w:rsid w:val="00983FC4"/>
    <w:rsid w:val="0098654A"/>
    <w:rsid w:val="00986FC2"/>
    <w:rsid w:val="009939AF"/>
    <w:rsid w:val="009960C0"/>
    <w:rsid w:val="00996BE5"/>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2E6F"/>
    <w:rsid w:val="00A1493B"/>
    <w:rsid w:val="00A17F3B"/>
    <w:rsid w:val="00A20526"/>
    <w:rsid w:val="00A23049"/>
    <w:rsid w:val="00A2325F"/>
    <w:rsid w:val="00A24017"/>
    <w:rsid w:val="00A304C2"/>
    <w:rsid w:val="00A33632"/>
    <w:rsid w:val="00A33C46"/>
    <w:rsid w:val="00A355E2"/>
    <w:rsid w:val="00A3590C"/>
    <w:rsid w:val="00A42875"/>
    <w:rsid w:val="00A428E0"/>
    <w:rsid w:val="00A4614C"/>
    <w:rsid w:val="00A47403"/>
    <w:rsid w:val="00A52CCA"/>
    <w:rsid w:val="00A563B8"/>
    <w:rsid w:val="00A62223"/>
    <w:rsid w:val="00A65BA2"/>
    <w:rsid w:val="00A701E3"/>
    <w:rsid w:val="00A708D7"/>
    <w:rsid w:val="00A72994"/>
    <w:rsid w:val="00A74CF4"/>
    <w:rsid w:val="00A77D80"/>
    <w:rsid w:val="00A82D60"/>
    <w:rsid w:val="00A86248"/>
    <w:rsid w:val="00A870E3"/>
    <w:rsid w:val="00A90068"/>
    <w:rsid w:val="00A9076D"/>
    <w:rsid w:val="00A93758"/>
    <w:rsid w:val="00AA409D"/>
    <w:rsid w:val="00AA5D28"/>
    <w:rsid w:val="00AA64E1"/>
    <w:rsid w:val="00AB1193"/>
    <w:rsid w:val="00AB54D8"/>
    <w:rsid w:val="00AB6791"/>
    <w:rsid w:val="00AB7CE8"/>
    <w:rsid w:val="00AC18EC"/>
    <w:rsid w:val="00AC1A36"/>
    <w:rsid w:val="00AC2C89"/>
    <w:rsid w:val="00AC3513"/>
    <w:rsid w:val="00AC422B"/>
    <w:rsid w:val="00AC501D"/>
    <w:rsid w:val="00AD154D"/>
    <w:rsid w:val="00AD38B3"/>
    <w:rsid w:val="00AD70AF"/>
    <w:rsid w:val="00AD7B14"/>
    <w:rsid w:val="00AE1959"/>
    <w:rsid w:val="00AE22B2"/>
    <w:rsid w:val="00AE4058"/>
    <w:rsid w:val="00AE4F85"/>
    <w:rsid w:val="00AE59D0"/>
    <w:rsid w:val="00AF1FBE"/>
    <w:rsid w:val="00AF48CE"/>
    <w:rsid w:val="00AF61DC"/>
    <w:rsid w:val="00B017FE"/>
    <w:rsid w:val="00B052B7"/>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79AA"/>
    <w:rsid w:val="00B7580F"/>
    <w:rsid w:val="00B76FC2"/>
    <w:rsid w:val="00B7747C"/>
    <w:rsid w:val="00B80925"/>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47794"/>
    <w:rsid w:val="00C5112C"/>
    <w:rsid w:val="00C5313B"/>
    <w:rsid w:val="00C56D44"/>
    <w:rsid w:val="00C56FD3"/>
    <w:rsid w:val="00C62DFB"/>
    <w:rsid w:val="00C63B59"/>
    <w:rsid w:val="00C64C54"/>
    <w:rsid w:val="00C72B29"/>
    <w:rsid w:val="00C731AA"/>
    <w:rsid w:val="00C74B6A"/>
    <w:rsid w:val="00C75D3F"/>
    <w:rsid w:val="00C76F4F"/>
    <w:rsid w:val="00C83AD1"/>
    <w:rsid w:val="00C84A32"/>
    <w:rsid w:val="00C90C85"/>
    <w:rsid w:val="00C92235"/>
    <w:rsid w:val="00CA17CB"/>
    <w:rsid w:val="00CA7A3C"/>
    <w:rsid w:val="00CB3D1D"/>
    <w:rsid w:val="00CB4B31"/>
    <w:rsid w:val="00CB7352"/>
    <w:rsid w:val="00CB7EEA"/>
    <w:rsid w:val="00CC2FAF"/>
    <w:rsid w:val="00CC6907"/>
    <w:rsid w:val="00CD2957"/>
    <w:rsid w:val="00CD43FC"/>
    <w:rsid w:val="00CD667A"/>
    <w:rsid w:val="00CE2E94"/>
    <w:rsid w:val="00CE305B"/>
    <w:rsid w:val="00CE3D27"/>
    <w:rsid w:val="00CE509B"/>
    <w:rsid w:val="00CE60E8"/>
    <w:rsid w:val="00CE7988"/>
    <w:rsid w:val="00CF3303"/>
    <w:rsid w:val="00D0044C"/>
    <w:rsid w:val="00D00CD1"/>
    <w:rsid w:val="00D1436B"/>
    <w:rsid w:val="00D145A7"/>
    <w:rsid w:val="00D20F4D"/>
    <w:rsid w:val="00D2144E"/>
    <w:rsid w:val="00D231AE"/>
    <w:rsid w:val="00D258BA"/>
    <w:rsid w:val="00D25F0D"/>
    <w:rsid w:val="00D27BF1"/>
    <w:rsid w:val="00D32AD2"/>
    <w:rsid w:val="00D3307E"/>
    <w:rsid w:val="00D35186"/>
    <w:rsid w:val="00D40150"/>
    <w:rsid w:val="00D41C00"/>
    <w:rsid w:val="00D42484"/>
    <w:rsid w:val="00D54529"/>
    <w:rsid w:val="00D54AB1"/>
    <w:rsid w:val="00D54E11"/>
    <w:rsid w:val="00D5617C"/>
    <w:rsid w:val="00D57678"/>
    <w:rsid w:val="00D60CF3"/>
    <w:rsid w:val="00D60D91"/>
    <w:rsid w:val="00D61D84"/>
    <w:rsid w:val="00D63C70"/>
    <w:rsid w:val="00D64624"/>
    <w:rsid w:val="00D649AC"/>
    <w:rsid w:val="00D7370B"/>
    <w:rsid w:val="00D75927"/>
    <w:rsid w:val="00D77F6A"/>
    <w:rsid w:val="00D806AD"/>
    <w:rsid w:val="00D86C9B"/>
    <w:rsid w:val="00D94044"/>
    <w:rsid w:val="00D94D0C"/>
    <w:rsid w:val="00DA22B6"/>
    <w:rsid w:val="00DA26BF"/>
    <w:rsid w:val="00DA4560"/>
    <w:rsid w:val="00DA5293"/>
    <w:rsid w:val="00DB3BC0"/>
    <w:rsid w:val="00DB761E"/>
    <w:rsid w:val="00DB78FA"/>
    <w:rsid w:val="00DC3614"/>
    <w:rsid w:val="00DD40B2"/>
    <w:rsid w:val="00DE08B0"/>
    <w:rsid w:val="00DE0A30"/>
    <w:rsid w:val="00DE16FD"/>
    <w:rsid w:val="00DE30E5"/>
    <w:rsid w:val="00DE5A77"/>
    <w:rsid w:val="00DE6A1C"/>
    <w:rsid w:val="00DE741B"/>
    <w:rsid w:val="00DF1E46"/>
    <w:rsid w:val="00DF39A1"/>
    <w:rsid w:val="00DF59A9"/>
    <w:rsid w:val="00DF604C"/>
    <w:rsid w:val="00DF63D4"/>
    <w:rsid w:val="00E04FB4"/>
    <w:rsid w:val="00E11234"/>
    <w:rsid w:val="00E214AA"/>
    <w:rsid w:val="00E26D0F"/>
    <w:rsid w:val="00E3769D"/>
    <w:rsid w:val="00E40686"/>
    <w:rsid w:val="00E421CB"/>
    <w:rsid w:val="00E4268A"/>
    <w:rsid w:val="00E47AD0"/>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118C"/>
    <w:rsid w:val="00EE1760"/>
    <w:rsid w:val="00EE23AB"/>
    <w:rsid w:val="00EE54A7"/>
    <w:rsid w:val="00EF1FAD"/>
    <w:rsid w:val="00F057BC"/>
    <w:rsid w:val="00F10B61"/>
    <w:rsid w:val="00F14961"/>
    <w:rsid w:val="00F15C85"/>
    <w:rsid w:val="00F2384E"/>
    <w:rsid w:val="00F23861"/>
    <w:rsid w:val="00F23BAE"/>
    <w:rsid w:val="00F27A53"/>
    <w:rsid w:val="00F34F05"/>
    <w:rsid w:val="00F36661"/>
    <w:rsid w:val="00F42147"/>
    <w:rsid w:val="00F45634"/>
    <w:rsid w:val="00F471E4"/>
    <w:rsid w:val="00F47CAA"/>
    <w:rsid w:val="00F50462"/>
    <w:rsid w:val="00F50584"/>
    <w:rsid w:val="00F56705"/>
    <w:rsid w:val="00F5755E"/>
    <w:rsid w:val="00F63D43"/>
    <w:rsid w:val="00F65132"/>
    <w:rsid w:val="00F651F9"/>
    <w:rsid w:val="00F66119"/>
    <w:rsid w:val="00F6717D"/>
    <w:rsid w:val="00F7434E"/>
    <w:rsid w:val="00F7625C"/>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0D44"/>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88907318">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oo.gl/9cwkgX" TargetMode="External"/><Relationship Id="rId84" Type="http://schemas.openxmlformats.org/officeDocument/2006/relationships/hyperlink" Target="https://www.youtube.com/watch?v=qslBNLeSPUc&amp;t=141s" TargetMode="External"/><Relationship Id="rId89" Type="http://schemas.openxmlformats.org/officeDocument/2006/relationships/hyperlink" Target="https://goo.gl/ANVXN0"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greggman/webgl-" TargetMode="External"/><Relationship Id="rId92" Type="http://schemas.openxmlformats.org/officeDocument/2006/relationships/hyperlink" Target="https://www.textures.com/download/soilbeach0131/106132"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github.com/dataarts/dat.gui/blob/master/LICENSE" TargetMode="External"/><Relationship Id="rId79" Type="http://schemas.openxmlformats.org/officeDocument/2006/relationships/hyperlink" Target="https://learnopengl.com/" TargetMode="External"/><Relationship Id="rId87" Type="http://schemas.openxmlformats.org/officeDocument/2006/relationships/hyperlink" Target="https://www.youtube.com/watch?v=_Ix5oN8eC1E"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oo.gl/OFMg6n" TargetMode="External"/><Relationship Id="rId90" Type="http://schemas.openxmlformats.org/officeDocument/2006/relationships/hyperlink" Target="https://www.textures.com/download/rocksarid0035/68071?&amp;secure=login" TargetMode="External"/><Relationship Id="rId95" Type="http://schemas.openxmlformats.org/officeDocument/2006/relationships/footer" Target="footer1.xm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hyperlink" Target="https://jquery.com/" TargetMode="External"/><Relationship Id="rId77" Type="http://schemas.openxmlformats.org/officeDocument/2006/relationships/hyperlink" Target="http://webglreport.com"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hyperlink" Target="https://github.com/josephg/noisejs" TargetMode="External"/><Relationship Id="rId80" Type="http://schemas.openxmlformats.org/officeDocument/2006/relationships/hyperlink" Target="https://www.khronos.org/opengles/2_X/" TargetMode="External"/><Relationship Id="rId85" Type="http://schemas.openxmlformats.org/officeDocument/2006/relationships/hyperlink" Target="https://goo.gl/vrMTcV" TargetMode="External"/><Relationship Id="rId93" Type="http://schemas.openxmlformats.org/officeDocument/2006/relationships/hyperlink" Target="https://www.youtube.com/watch?v=rn6zP4P0his&amp;t=526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yperlink" Target="https://github.com/jquery/jquery" TargetMode="External"/><Relationship Id="rId75" Type="http://schemas.openxmlformats.org/officeDocument/2006/relationships/hyperlink" Target="https://github.com/mrdoob/stats.js/" TargetMode="External"/><Relationship Id="rId83" Type="http://schemas.openxmlformats.org/officeDocument/2006/relationships/hyperlink" Target="https://www.3dgep.com/wp-content/uploads/2011/07/View-Matrix.png" TargetMode="External"/><Relationship Id="rId88" Type="http://schemas.openxmlformats.org/officeDocument/2006/relationships/hyperlink" Target="http://dx.doi.org/10.1145/566570.566636" TargetMode="External"/><Relationship Id="rId91" Type="http://schemas.openxmlformats.org/officeDocument/2006/relationships/hyperlink" Target="https://www.textures.com/download/rocksarid0048/42217?&amp;secure=logi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thub.com/SamuelSnowball/Major-Project/blob/master/Major%20Project/screenshots/yuidoc/index.png" TargetMode="External"/><Relationship Id="rId65" Type="http://schemas.openxmlformats.org/officeDocument/2006/relationships/image" Target="media/image56.png"/><Relationship Id="rId73" Type="http://schemas.openxmlformats.org/officeDocument/2006/relationships/hyperlink" Target="https://github.com/greggman/twgl.js/" TargetMode="External"/><Relationship Id="rId78" Type="http://schemas.openxmlformats.org/officeDocument/2006/relationships/hyperlink" Target="https://goo.gl/irYLwA" TargetMode="External"/><Relationship Id="rId81" Type="http://schemas.openxmlformats.org/officeDocument/2006/relationships/hyperlink" Target="https://goo.gl/mT8Ck7" TargetMode="External"/><Relationship Id="rId86" Type="http://schemas.openxmlformats.org/officeDocument/2006/relationships/hyperlink" Target="https://www.youtube.com/watch?v=qslBNLeSPUc&amp;t=141s"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A8030B-034A-4AAB-99B4-365658939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9085</TotalTime>
  <Pages>67</Pages>
  <Words>20880</Words>
  <Characters>119016</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18</cp:revision>
  <cp:lastPrinted>2014-04-04T11:58:00Z</cp:lastPrinted>
  <dcterms:created xsi:type="dcterms:W3CDTF">2017-04-10T11:35:00Z</dcterms:created>
  <dcterms:modified xsi:type="dcterms:W3CDTF">2017-05-06T23:12:00Z</dcterms:modified>
</cp:coreProperties>
</file>